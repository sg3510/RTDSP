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9B2" w:rsidRPr="00D22998" w:rsidRDefault="001140CB" w:rsidP="00DB510A">
      <w:pPr>
        <w:jc w:val="center"/>
        <w:rPr>
          <w:rFonts w:ascii="CMU Serif" w:hAnsi="CMU Serif"/>
          <w:sz w:val="28"/>
        </w:rPr>
      </w:pPr>
      <w:r w:rsidRPr="00D22998">
        <w:rPr>
          <w:rFonts w:ascii="CMU Serif" w:hAnsi="CMU Serif"/>
          <w:sz w:val="28"/>
        </w:rPr>
        <w:t>RTDSP Lab</w:t>
      </w:r>
      <w:r w:rsidR="007951D8">
        <w:rPr>
          <w:rFonts w:ascii="CMU Serif" w:hAnsi="CMU Serif"/>
          <w:sz w:val="28"/>
        </w:rPr>
        <w:t xml:space="preserve"> </w:t>
      </w:r>
      <w:r w:rsidRPr="00D22998">
        <w:rPr>
          <w:rFonts w:ascii="CMU Serif" w:hAnsi="CMU Serif"/>
          <w:sz w:val="28"/>
        </w:rPr>
        <w:t>3</w:t>
      </w:r>
    </w:p>
    <w:p w:rsidR="006A47AB" w:rsidRDefault="006B2DDC" w:rsidP="007951D8">
      <w:pPr>
        <w:spacing w:after="0"/>
        <w:rPr>
          <w:rFonts w:ascii="CMU Serif" w:hAnsi="CMU Serif"/>
        </w:rPr>
      </w:pPr>
      <w:r w:rsidRPr="00D22998">
        <w:rPr>
          <w:rFonts w:ascii="CMU Serif" w:hAnsi="CMU Serif"/>
        </w:rPr>
        <w:t xml:space="preserve">In the following lab we </w:t>
      </w:r>
      <w:r w:rsidR="006A47AB" w:rsidRPr="00D22998">
        <w:rPr>
          <w:rFonts w:ascii="CMU Serif" w:hAnsi="CMU Serif"/>
        </w:rPr>
        <w:t>look at the various aspects of</w:t>
      </w:r>
      <w:r w:rsidRPr="00D22998">
        <w:rPr>
          <w:rFonts w:ascii="CMU Serif" w:hAnsi="CMU Serif"/>
        </w:rPr>
        <w:t xml:space="preserve"> a </w:t>
      </w:r>
      <w:r w:rsidR="006A47AB" w:rsidRPr="00D22998">
        <w:rPr>
          <w:rFonts w:ascii="CMU Serif" w:hAnsi="CMU Serif"/>
        </w:rPr>
        <w:t xml:space="preserve">software </w:t>
      </w:r>
      <w:r w:rsidR="00E63006" w:rsidRPr="00D22998">
        <w:rPr>
          <w:rFonts w:ascii="CMU Serif" w:hAnsi="CMU Serif"/>
        </w:rPr>
        <w:t>full wave</w:t>
      </w:r>
      <w:r w:rsidRPr="00D22998">
        <w:rPr>
          <w:rFonts w:ascii="CMU Serif" w:hAnsi="CMU Serif"/>
        </w:rPr>
        <w:t xml:space="preserve"> rectifier</w:t>
      </w:r>
      <w:r w:rsidR="00E63006" w:rsidRPr="00D22998">
        <w:rPr>
          <w:rFonts w:ascii="CMU Serif" w:hAnsi="CMU Serif"/>
        </w:rPr>
        <w:t xml:space="preserve"> of an input signal</w:t>
      </w:r>
      <w:r w:rsidRPr="00D22998">
        <w:rPr>
          <w:rFonts w:ascii="CMU Serif" w:hAnsi="CMU Serif"/>
        </w:rPr>
        <w:t xml:space="preserve">, by </w:t>
      </w:r>
      <w:r w:rsidR="00160764" w:rsidRPr="00D22998">
        <w:rPr>
          <w:rFonts w:ascii="CMU Serif" w:hAnsi="CMU Serif"/>
        </w:rPr>
        <w:t xml:space="preserve">using a real-time DSP kit which </w:t>
      </w:r>
      <w:r w:rsidRPr="00D22998">
        <w:rPr>
          <w:rFonts w:ascii="CMU Serif" w:hAnsi="CMU Serif"/>
        </w:rPr>
        <w:t>sampl</w:t>
      </w:r>
      <w:r w:rsidR="00160764" w:rsidRPr="00D22998">
        <w:rPr>
          <w:rFonts w:ascii="CMU Serif" w:hAnsi="CMU Serif"/>
        </w:rPr>
        <w:t>es</w:t>
      </w:r>
      <w:r w:rsidRPr="00D22998">
        <w:rPr>
          <w:rFonts w:ascii="CMU Serif" w:hAnsi="CMU Serif"/>
        </w:rPr>
        <w:t xml:space="preserve"> a </w:t>
      </w:r>
      <w:r w:rsidR="00E63006" w:rsidRPr="00D22998">
        <w:rPr>
          <w:rFonts w:ascii="CMU Serif" w:hAnsi="CMU Serif"/>
        </w:rPr>
        <w:t>signal</w:t>
      </w:r>
      <w:r w:rsidRPr="00D22998">
        <w:rPr>
          <w:rFonts w:ascii="CMU Serif" w:hAnsi="CMU Serif"/>
        </w:rPr>
        <w:t xml:space="preserve"> at 8k</w:t>
      </w:r>
      <w:r w:rsidR="00160764" w:rsidRPr="00D22998">
        <w:rPr>
          <w:rFonts w:ascii="CMU Serif" w:hAnsi="CMU Serif"/>
        </w:rPr>
        <w:t>Hz and outputs</w:t>
      </w:r>
      <w:r w:rsidR="00E63006" w:rsidRPr="00D22998">
        <w:rPr>
          <w:rFonts w:ascii="CMU Serif" w:hAnsi="CMU Serif"/>
        </w:rPr>
        <w:t xml:space="preserve"> </w:t>
      </w:r>
      <w:r w:rsidR="007951D8">
        <w:rPr>
          <w:rFonts w:ascii="CMU Serif" w:hAnsi="CMU Serif"/>
        </w:rPr>
        <w:t>it as well as a case where a rectified sinewave is generated then outputted.</w:t>
      </w:r>
    </w:p>
    <w:sdt>
      <w:sdtPr>
        <w:rPr>
          <w:rFonts w:asciiTheme="minorHAnsi" w:eastAsiaTheme="minorHAnsi" w:hAnsiTheme="minorHAnsi" w:cstheme="minorBidi"/>
          <w:b w:val="0"/>
          <w:bCs w:val="0"/>
          <w:color w:val="auto"/>
          <w:sz w:val="22"/>
          <w:szCs w:val="22"/>
          <w:lang w:val="en-GB" w:eastAsia="en-US"/>
        </w:rPr>
        <w:id w:val="1191954353"/>
        <w:docPartObj>
          <w:docPartGallery w:val="Table of Contents"/>
          <w:docPartUnique/>
        </w:docPartObj>
      </w:sdtPr>
      <w:sdtEndPr>
        <w:rPr>
          <w:noProof/>
        </w:rPr>
      </w:sdtEndPr>
      <w:sdtContent>
        <w:p w:rsidR="007951D8" w:rsidRDefault="007951D8">
          <w:pPr>
            <w:pStyle w:val="TOCHeading"/>
          </w:pPr>
          <w:r>
            <w:t>Contents</w:t>
          </w:r>
        </w:p>
        <w:p w:rsidR="00AD22FB" w:rsidRDefault="007951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49493159" w:history="1">
            <w:r w:rsidR="00AD22FB" w:rsidRPr="00C8745B">
              <w:rPr>
                <w:rStyle w:val="Hyperlink"/>
                <w:rFonts w:ascii="CMU Serif" w:hAnsi="CMU Serif"/>
                <w:noProof/>
              </w:rPr>
              <w:t>Questions</w:t>
            </w:r>
            <w:r w:rsidR="00AD22FB">
              <w:rPr>
                <w:noProof/>
                <w:webHidden/>
              </w:rPr>
              <w:tab/>
            </w:r>
            <w:r w:rsidR="00AD22FB">
              <w:rPr>
                <w:noProof/>
                <w:webHidden/>
              </w:rPr>
              <w:fldChar w:fldCharType="begin"/>
            </w:r>
            <w:r w:rsidR="00AD22FB">
              <w:rPr>
                <w:noProof/>
                <w:webHidden/>
              </w:rPr>
              <w:instrText xml:space="preserve"> PAGEREF _Toc349493159 \h </w:instrText>
            </w:r>
            <w:r w:rsidR="00AD22FB">
              <w:rPr>
                <w:noProof/>
                <w:webHidden/>
              </w:rPr>
            </w:r>
            <w:r w:rsidR="00AD22FB">
              <w:rPr>
                <w:noProof/>
                <w:webHidden/>
              </w:rPr>
              <w:fldChar w:fldCharType="separate"/>
            </w:r>
            <w:r w:rsidR="00AD22FB">
              <w:rPr>
                <w:noProof/>
                <w:webHidden/>
              </w:rPr>
              <w:t>2</w:t>
            </w:r>
            <w:r w:rsidR="00AD22FB">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60" w:history="1">
            <w:r w:rsidRPr="00C8745B">
              <w:rPr>
                <w:rStyle w:val="Hyperlink"/>
                <w:rFonts w:ascii="CMU Serif" w:hAnsi="CMU Serif"/>
                <w:noProof/>
              </w:rPr>
              <w:t>Question 1</w:t>
            </w:r>
            <w:r>
              <w:rPr>
                <w:noProof/>
                <w:webHidden/>
              </w:rPr>
              <w:tab/>
            </w:r>
            <w:r>
              <w:rPr>
                <w:noProof/>
                <w:webHidden/>
              </w:rPr>
              <w:fldChar w:fldCharType="begin"/>
            </w:r>
            <w:r>
              <w:rPr>
                <w:noProof/>
                <w:webHidden/>
              </w:rPr>
              <w:instrText xml:space="preserve"> PAGEREF _Toc349493160 \h </w:instrText>
            </w:r>
            <w:r>
              <w:rPr>
                <w:noProof/>
                <w:webHidden/>
              </w:rPr>
            </w:r>
            <w:r>
              <w:rPr>
                <w:noProof/>
                <w:webHidden/>
              </w:rPr>
              <w:fldChar w:fldCharType="separate"/>
            </w:r>
            <w:r>
              <w:rPr>
                <w:noProof/>
                <w:webHidden/>
              </w:rPr>
              <w:t>2</w:t>
            </w:r>
            <w:r>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61" w:history="1">
            <w:r w:rsidRPr="00C8745B">
              <w:rPr>
                <w:rStyle w:val="Hyperlink"/>
                <w:rFonts w:ascii="CMU Serif" w:hAnsi="CMU Serif"/>
                <w:noProof/>
              </w:rPr>
              <w:t>Question 2</w:t>
            </w:r>
            <w:r>
              <w:rPr>
                <w:noProof/>
                <w:webHidden/>
              </w:rPr>
              <w:tab/>
            </w:r>
            <w:r>
              <w:rPr>
                <w:noProof/>
                <w:webHidden/>
              </w:rPr>
              <w:fldChar w:fldCharType="begin"/>
            </w:r>
            <w:r>
              <w:rPr>
                <w:noProof/>
                <w:webHidden/>
              </w:rPr>
              <w:instrText xml:space="preserve"> PAGEREF _Toc349493161 \h </w:instrText>
            </w:r>
            <w:r>
              <w:rPr>
                <w:noProof/>
                <w:webHidden/>
              </w:rPr>
            </w:r>
            <w:r>
              <w:rPr>
                <w:noProof/>
                <w:webHidden/>
              </w:rPr>
              <w:fldChar w:fldCharType="separate"/>
            </w:r>
            <w:r>
              <w:rPr>
                <w:noProof/>
                <w:webHidden/>
              </w:rPr>
              <w:t>2</w:t>
            </w:r>
            <w:r>
              <w:rPr>
                <w:noProof/>
                <w:webHidden/>
              </w:rPr>
              <w:fldChar w:fldCharType="end"/>
            </w:r>
          </w:hyperlink>
        </w:p>
        <w:p w:rsidR="00AD22FB" w:rsidRDefault="00AD22FB">
          <w:pPr>
            <w:pStyle w:val="TOC3"/>
            <w:tabs>
              <w:tab w:val="right" w:leader="dot" w:pos="9016"/>
            </w:tabs>
            <w:rPr>
              <w:rFonts w:eastAsiaTheme="minorEastAsia"/>
              <w:noProof/>
              <w:lang w:eastAsia="en-GB"/>
            </w:rPr>
          </w:pPr>
          <w:hyperlink w:anchor="_Toc349493162" w:history="1">
            <w:r w:rsidRPr="00C8745B">
              <w:rPr>
                <w:rStyle w:val="Hyperlink"/>
                <w:rFonts w:ascii="CMU Serif" w:hAnsi="CMU Serif"/>
                <w:noProof/>
              </w:rPr>
              <w:t>4000Hz to 3000Hz</w:t>
            </w:r>
            <w:r>
              <w:rPr>
                <w:noProof/>
                <w:webHidden/>
              </w:rPr>
              <w:tab/>
            </w:r>
            <w:r>
              <w:rPr>
                <w:noProof/>
                <w:webHidden/>
              </w:rPr>
              <w:fldChar w:fldCharType="begin"/>
            </w:r>
            <w:r>
              <w:rPr>
                <w:noProof/>
                <w:webHidden/>
              </w:rPr>
              <w:instrText xml:space="preserve"> PAGEREF _Toc349493162 \h </w:instrText>
            </w:r>
            <w:r>
              <w:rPr>
                <w:noProof/>
                <w:webHidden/>
              </w:rPr>
            </w:r>
            <w:r>
              <w:rPr>
                <w:noProof/>
                <w:webHidden/>
              </w:rPr>
              <w:fldChar w:fldCharType="separate"/>
            </w:r>
            <w:r>
              <w:rPr>
                <w:noProof/>
                <w:webHidden/>
              </w:rPr>
              <w:t>2</w:t>
            </w:r>
            <w:r>
              <w:rPr>
                <w:noProof/>
                <w:webHidden/>
              </w:rPr>
              <w:fldChar w:fldCharType="end"/>
            </w:r>
          </w:hyperlink>
        </w:p>
        <w:p w:rsidR="00AD22FB" w:rsidRDefault="00AD22FB">
          <w:pPr>
            <w:pStyle w:val="TOC3"/>
            <w:tabs>
              <w:tab w:val="right" w:leader="dot" w:pos="9016"/>
            </w:tabs>
            <w:rPr>
              <w:rFonts w:eastAsiaTheme="minorEastAsia"/>
              <w:noProof/>
              <w:lang w:eastAsia="en-GB"/>
            </w:rPr>
          </w:pPr>
          <w:hyperlink w:anchor="_Toc349493163" w:history="1">
            <w:r w:rsidRPr="00C8745B">
              <w:rPr>
                <w:rStyle w:val="Hyperlink"/>
                <w:rFonts w:ascii="CMU Serif" w:hAnsi="CMU Serif"/>
                <w:noProof/>
              </w:rPr>
              <w:t>2000Hz to 1000Hz</w:t>
            </w:r>
            <w:r>
              <w:rPr>
                <w:noProof/>
                <w:webHidden/>
              </w:rPr>
              <w:tab/>
            </w:r>
            <w:r>
              <w:rPr>
                <w:noProof/>
                <w:webHidden/>
              </w:rPr>
              <w:fldChar w:fldCharType="begin"/>
            </w:r>
            <w:r>
              <w:rPr>
                <w:noProof/>
                <w:webHidden/>
              </w:rPr>
              <w:instrText xml:space="preserve"> PAGEREF _Toc349493163 \h </w:instrText>
            </w:r>
            <w:r>
              <w:rPr>
                <w:noProof/>
                <w:webHidden/>
              </w:rPr>
            </w:r>
            <w:r>
              <w:rPr>
                <w:noProof/>
                <w:webHidden/>
              </w:rPr>
              <w:fldChar w:fldCharType="separate"/>
            </w:r>
            <w:r>
              <w:rPr>
                <w:noProof/>
                <w:webHidden/>
              </w:rPr>
              <w:t>6</w:t>
            </w:r>
            <w:r>
              <w:rPr>
                <w:noProof/>
                <w:webHidden/>
              </w:rPr>
              <w:fldChar w:fldCharType="end"/>
            </w:r>
          </w:hyperlink>
        </w:p>
        <w:p w:rsidR="00AD22FB" w:rsidRDefault="00AD22FB">
          <w:pPr>
            <w:pStyle w:val="TOC3"/>
            <w:tabs>
              <w:tab w:val="right" w:leader="dot" w:pos="9016"/>
            </w:tabs>
            <w:rPr>
              <w:rFonts w:eastAsiaTheme="minorEastAsia"/>
              <w:noProof/>
              <w:lang w:eastAsia="en-GB"/>
            </w:rPr>
          </w:pPr>
          <w:hyperlink w:anchor="_Toc349493164" w:history="1">
            <w:r w:rsidRPr="00C8745B">
              <w:rPr>
                <w:rStyle w:val="Hyperlink"/>
                <w:rFonts w:ascii="CMU Serif" w:hAnsi="CMU Serif" w:cstheme="minorHAnsi"/>
                <w:noProof/>
              </w:rPr>
              <w:t>Very low frequencies (&lt;10Hz)</w:t>
            </w:r>
            <w:r>
              <w:rPr>
                <w:noProof/>
                <w:webHidden/>
              </w:rPr>
              <w:tab/>
            </w:r>
            <w:r>
              <w:rPr>
                <w:noProof/>
                <w:webHidden/>
              </w:rPr>
              <w:fldChar w:fldCharType="begin"/>
            </w:r>
            <w:r>
              <w:rPr>
                <w:noProof/>
                <w:webHidden/>
              </w:rPr>
              <w:instrText xml:space="preserve"> PAGEREF _Toc349493164 \h </w:instrText>
            </w:r>
            <w:r>
              <w:rPr>
                <w:noProof/>
                <w:webHidden/>
              </w:rPr>
            </w:r>
            <w:r>
              <w:rPr>
                <w:noProof/>
                <w:webHidden/>
              </w:rPr>
              <w:fldChar w:fldCharType="separate"/>
            </w:r>
            <w:r>
              <w:rPr>
                <w:noProof/>
                <w:webHidden/>
              </w:rPr>
              <w:t>8</w:t>
            </w:r>
            <w:r>
              <w:rPr>
                <w:noProof/>
                <w:webHidden/>
              </w:rPr>
              <w:fldChar w:fldCharType="end"/>
            </w:r>
          </w:hyperlink>
        </w:p>
        <w:p w:rsidR="00AD22FB" w:rsidRDefault="00AD22FB">
          <w:pPr>
            <w:pStyle w:val="TOC3"/>
            <w:tabs>
              <w:tab w:val="right" w:leader="dot" w:pos="9016"/>
            </w:tabs>
            <w:rPr>
              <w:rFonts w:eastAsiaTheme="minorEastAsia"/>
              <w:noProof/>
              <w:lang w:eastAsia="en-GB"/>
            </w:rPr>
          </w:pPr>
          <w:hyperlink w:anchor="_Toc349493165" w:history="1">
            <w:r w:rsidRPr="00C8745B">
              <w:rPr>
                <w:rStyle w:val="Hyperlink"/>
                <w:rFonts w:ascii="CMU Serif" w:hAnsi="CMU Serif"/>
                <w:noProof/>
              </w:rPr>
              <w:t>Above 4000Hz</w:t>
            </w:r>
            <w:r>
              <w:rPr>
                <w:noProof/>
                <w:webHidden/>
              </w:rPr>
              <w:tab/>
            </w:r>
            <w:r>
              <w:rPr>
                <w:noProof/>
                <w:webHidden/>
              </w:rPr>
              <w:fldChar w:fldCharType="begin"/>
            </w:r>
            <w:r>
              <w:rPr>
                <w:noProof/>
                <w:webHidden/>
              </w:rPr>
              <w:instrText xml:space="preserve"> PAGEREF _Toc349493165 \h </w:instrText>
            </w:r>
            <w:r>
              <w:rPr>
                <w:noProof/>
                <w:webHidden/>
              </w:rPr>
            </w:r>
            <w:r>
              <w:rPr>
                <w:noProof/>
                <w:webHidden/>
              </w:rPr>
              <w:fldChar w:fldCharType="separate"/>
            </w:r>
            <w:r>
              <w:rPr>
                <w:noProof/>
                <w:webHidden/>
              </w:rPr>
              <w:t>9</w:t>
            </w:r>
            <w:r>
              <w:rPr>
                <w:noProof/>
                <w:webHidden/>
              </w:rPr>
              <w:fldChar w:fldCharType="end"/>
            </w:r>
          </w:hyperlink>
        </w:p>
        <w:p w:rsidR="00AD22FB" w:rsidRDefault="00AD22FB">
          <w:pPr>
            <w:pStyle w:val="TOC3"/>
            <w:tabs>
              <w:tab w:val="right" w:leader="dot" w:pos="9016"/>
            </w:tabs>
            <w:rPr>
              <w:rFonts w:eastAsiaTheme="minorEastAsia"/>
              <w:noProof/>
              <w:lang w:eastAsia="en-GB"/>
            </w:rPr>
          </w:pPr>
          <w:hyperlink w:anchor="_Toc349493166" w:history="1">
            <w:r w:rsidRPr="00DC679F">
              <w:rPr>
                <w:rStyle w:val="Hyperlink"/>
                <w:rFonts w:ascii="CMU Serif" w:hAnsi="CMU Serif" w:cstheme="minorHAnsi"/>
                <w:noProof/>
              </w:rPr>
              <w:t>Summary</w:t>
            </w:r>
            <w:r>
              <w:rPr>
                <w:noProof/>
                <w:webHidden/>
              </w:rPr>
              <w:tab/>
            </w:r>
            <w:r>
              <w:rPr>
                <w:noProof/>
                <w:webHidden/>
              </w:rPr>
              <w:fldChar w:fldCharType="begin"/>
            </w:r>
            <w:r>
              <w:rPr>
                <w:noProof/>
                <w:webHidden/>
              </w:rPr>
              <w:instrText xml:space="preserve"> PAGEREF _Toc349493166 \h </w:instrText>
            </w:r>
            <w:r>
              <w:rPr>
                <w:noProof/>
                <w:webHidden/>
              </w:rPr>
            </w:r>
            <w:r>
              <w:rPr>
                <w:noProof/>
                <w:webHidden/>
              </w:rPr>
              <w:fldChar w:fldCharType="separate"/>
            </w:r>
            <w:r>
              <w:rPr>
                <w:noProof/>
                <w:webHidden/>
              </w:rPr>
              <w:t>10</w:t>
            </w:r>
            <w:r>
              <w:rPr>
                <w:noProof/>
                <w:webHidden/>
              </w:rPr>
              <w:fldChar w:fldCharType="end"/>
            </w:r>
          </w:hyperlink>
        </w:p>
        <w:p w:rsidR="00AD22FB" w:rsidRDefault="00AD22FB">
          <w:pPr>
            <w:pStyle w:val="TOC1"/>
            <w:tabs>
              <w:tab w:val="right" w:leader="dot" w:pos="9016"/>
            </w:tabs>
            <w:rPr>
              <w:rFonts w:eastAsiaTheme="minorEastAsia"/>
              <w:noProof/>
              <w:lang w:eastAsia="en-GB"/>
            </w:rPr>
          </w:pPr>
          <w:hyperlink w:anchor="_Toc349493167" w:history="1">
            <w:r w:rsidRPr="00C8745B">
              <w:rPr>
                <w:rStyle w:val="Hyperlink"/>
                <w:rFonts w:ascii="CMU Serif" w:hAnsi="CMU Serif" w:cstheme="minorHAnsi"/>
                <w:noProof/>
              </w:rPr>
              <w:t>Code Explanation</w:t>
            </w:r>
            <w:r>
              <w:rPr>
                <w:noProof/>
                <w:webHidden/>
              </w:rPr>
              <w:tab/>
            </w:r>
            <w:r>
              <w:rPr>
                <w:noProof/>
                <w:webHidden/>
              </w:rPr>
              <w:fldChar w:fldCharType="begin"/>
            </w:r>
            <w:r>
              <w:rPr>
                <w:noProof/>
                <w:webHidden/>
              </w:rPr>
              <w:instrText xml:space="preserve"> PAGEREF _Toc349493167 \h </w:instrText>
            </w:r>
            <w:r>
              <w:rPr>
                <w:noProof/>
                <w:webHidden/>
              </w:rPr>
            </w:r>
            <w:r>
              <w:rPr>
                <w:noProof/>
                <w:webHidden/>
              </w:rPr>
              <w:fldChar w:fldCharType="separate"/>
            </w:r>
            <w:r>
              <w:rPr>
                <w:noProof/>
                <w:webHidden/>
              </w:rPr>
              <w:t>11</w:t>
            </w:r>
            <w:r>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68" w:history="1">
            <w:r w:rsidRPr="00C8745B">
              <w:rPr>
                <w:rStyle w:val="Hyperlink"/>
                <w:rFonts w:ascii="CMU Serif" w:hAnsi="CMU Serif" w:cstheme="minorHAnsi"/>
                <w:noProof/>
              </w:rPr>
              <w:t>Exercise 1</w:t>
            </w:r>
            <w:r>
              <w:rPr>
                <w:noProof/>
                <w:webHidden/>
              </w:rPr>
              <w:tab/>
            </w:r>
            <w:r>
              <w:rPr>
                <w:noProof/>
                <w:webHidden/>
              </w:rPr>
              <w:fldChar w:fldCharType="begin"/>
            </w:r>
            <w:r>
              <w:rPr>
                <w:noProof/>
                <w:webHidden/>
              </w:rPr>
              <w:instrText xml:space="preserve"> PAGEREF _Toc349493168 \h </w:instrText>
            </w:r>
            <w:r>
              <w:rPr>
                <w:noProof/>
                <w:webHidden/>
              </w:rPr>
            </w:r>
            <w:r>
              <w:rPr>
                <w:noProof/>
                <w:webHidden/>
              </w:rPr>
              <w:fldChar w:fldCharType="separate"/>
            </w:r>
            <w:r>
              <w:rPr>
                <w:noProof/>
                <w:webHidden/>
              </w:rPr>
              <w:t>11</w:t>
            </w:r>
            <w:r>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69" w:history="1">
            <w:r w:rsidRPr="00C8745B">
              <w:rPr>
                <w:rStyle w:val="Hyperlink"/>
                <w:rFonts w:ascii="CMU Serif" w:hAnsi="CMU Serif" w:cstheme="minorHAnsi"/>
                <w:noProof/>
              </w:rPr>
              <w:t>Exercise 2</w:t>
            </w:r>
            <w:r>
              <w:rPr>
                <w:noProof/>
                <w:webHidden/>
              </w:rPr>
              <w:tab/>
            </w:r>
            <w:r>
              <w:rPr>
                <w:noProof/>
                <w:webHidden/>
              </w:rPr>
              <w:fldChar w:fldCharType="begin"/>
            </w:r>
            <w:r>
              <w:rPr>
                <w:noProof/>
                <w:webHidden/>
              </w:rPr>
              <w:instrText xml:space="preserve"> PAGEREF _Toc349493169 \h </w:instrText>
            </w:r>
            <w:r>
              <w:rPr>
                <w:noProof/>
                <w:webHidden/>
              </w:rPr>
            </w:r>
            <w:r>
              <w:rPr>
                <w:noProof/>
                <w:webHidden/>
              </w:rPr>
              <w:fldChar w:fldCharType="separate"/>
            </w:r>
            <w:r>
              <w:rPr>
                <w:noProof/>
                <w:webHidden/>
              </w:rPr>
              <w:t>11</w:t>
            </w:r>
            <w:r>
              <w:rPr>
                <w:noProof/>
                <w:webHidden/>
              </w:rPr>
              <w:fldChar w:fldCharType="end"/>
            </w:r>
          </w:hyperlink>
        </w:p>
        <w:p w:rsidR="00AD22FB" w:rsidRDefault="00AD22FB">
          <w:pPr>
            <w:pStyle w:val="TOC1"/>
            <w:tabs>
              <w:tab w:val="right" w:leader="dot" w:pos="9016"/>
            </w:tabs>
            <w:rPr>
              <w:rFonts w:eastAsiaTheme="minorEastAsia"/>
              <w:noProof/>
              <w:lang w:eastAsia="en-GB"/>
            </w:rPr>
          </w:pPr>
          <w:hyperlink w:anchor="_Toc349493170" w:history="1">
            <w:r w:rsidRPr="00C8745B">
              <w:rPr>
                <w:rStyle w:val="Hyperlink"/>
                <w:rFonts w:ascii="CMU Serif" w:hAnsi="CMU Serif" w:cstheme="minorHAnsi"/>
                <w:noProof/>
              </w:rPr>
              <w:t>Scope traces</w:t>
            </w:r>
            <w:r>
              <w:rPr>
                <w:noProof/>
                <w:webHidden/>
              </w:rPr>
              <w:tab/>
            </w:r>
            <w:r>
              <w:rPr>
                <w:noProof/>
                <w:webHidden/>
              </w:rPr>
              <w:fldChar w:fldCharType="begin"/>
            </w:r>
            <w:r>
              <w:rPr>
                <w:noProof/>
                <w:webHidden/>
              </w:rPr>
              <w:instrText xml:space="preserve"> PAGEREF _Toc349493170 \h </w:instrText>
            </w:r>
            <w:r>
              <w:rPr>
                <w:noProof/>
                <w:webHidden/>
              </w:rPr>
            </w:r>
            <w:r>
              <w:rPr>
                <w:noProof/>
                <w:webHidden/>
              </w:rPr>
              <w:fldChar w:fldCharType="separate"/>
            </w:r>
            <w:r>
              <w:rPr>
                <w:noProof/>
                <w:webHidden/>
              </w:rPr>
              <w:t>12</w:t>
            </w:r>
            <w:r>
              <w:rPr>
                <w:noProof/>
                <w:webHidden/>
              </w:rPr>
              <w:fldChar w:fldCharType="end"/>
            </w:r>
          </w:hyperlink>
        </w:p>
        <w:p w:rsidR="00AD22FB" w:rsidRDefault="00AD22FB">
          <w:pPr>
            <w:pStyle w:val="TOC1"/>
            <w:tabs>
              <w:tab w:val="right" w:leader="dot" w:pos="9016"/>
            </w:tabs>
            <w:rPr>
              <w:rFonts w:eastAsiaTheme="minorEastAsia"/>
              <w:noProof/>
              <w:lang w:eastAsia="en-GB"/>
            </w:rPr>
          </w:pPr>
          <w:hyperlink w:anchor="_Toc349493171" w:history="1">
            <w:r w:rsidRPr="00C8745B">
              <w:rPr>
                <w:rStyle w:val="Hyperlink"/>
                <w:rFonts w:ascii="CMU Serif" w:hAnsi="CMU Serif" w:cstheme="minorHAnsi"/>
                <w:noProof/>
              </w:rPr>
              <w:t>Source code</w:t>
            </w:r>
            <w:r>
              <w:rPr>
                <w:noProof/>
                <w:webHidden/>
              </w:rPr>
              <w:tab/>
            </w:r>
            <w:r>
              <w:rPr>
                <w:noProof/>
                <w:webHidden/>
              </w:rPr>
              <w:fldChar w:fldCharType="begin"/>
            </w:r>
            <w:r>
              <w:rPr>
                <w:noProof/>
                <w:webHidden/>
              </w:rPr>
              <w:instrText xml:space="preserve"> PAGEREF _Toc349493171 \h </w:instrText>
            </w:r>
            <w:r>
              <w:rPr>
                <w:noProof/>
                <w:webHidden/>
              </w:rPr>
            </w:r>
            <w:r>
              <w:rPr>
                <w:noProof/>
                <w:webHidden/>
              </w:rPr>
              <w:fldChar w:fldCharType="separate"/>
            </w:r>
            <w:r>
              <w:rPr>
                <w:noProof/>
                <w:webHidden/>
              </w:rPr>
              <w:t>13</w:t>
            </w:r>
            <w:r>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72" w:history="1">
            <w:r w:rsidRPr="00C8745B">
              <w:rPr>
                <w:rStyle w:val="Hyperlink"/>
                <w:rFonts w:ascii="CMU Serif" w:hAnsi="CMU Serif" w:cstheme="minorHAnsi"/>
                <w:noProof/>
              </w:rPr>
              <w:t>Exercise 1 code</w:t>
            </w:r>
            <w:r>
              <w:rPr>
                <w:noProof/>
                <w:webHidden/>
              </w:rPr>
              <w:tab/>
            </w:r>
            <w:r>
              <w:rPr>
                <w:noProof/>
                <w:webHidden/>
              </w:rPr>
              <w:fldChar w:fldCharType="begin"/>
            </w:r>
            <w:r>
              <w:rPr>
                <w:noProof/>
                <w:webHidden/>
              </w:rPr>
              <w:instrText xml:space="preserve"> PAGEREF _Toc349493172 \h </w:instrText>
            </w:r>
            <w:r>
              <w:rPr>
                <w:noProof/>
                <w:webHidden/>
              </w:rPr>
            </w:r>
            <w:r>
              <w:rPr>
                <w:noProof/>
                <w:webHidden/>
              </w:rPr>
              <w:fldChar w:fldCharType="separate"/>
            </w:r>
            <w:r>
              <w:rPr>
                <w:noProof/>
                <w:webHidden/>
              </w:rPr>
              <w:t>13</w:t>
            </w:r>
            <w:r>
              <w:rPr>
                <w:noProof/>
                <w:webHidden/>
              </w:rPr>
              <w:fldChar w:fldCharType="end"/>
            </w:r>
          </w:hyperlink>
        </w:p>
        <w:p w:rsidR="00AD22FB" w:rsidRDefault="00AD22FB">
          <w:pPr>
            <w:pStyle w:val="TOC2"/>
            <w:tabs>
              <w:tab w:val="right" w:leader="dot" w:pos="9016"/>
            </w:tabs>
            <w:rPr>
              <w:rFonts w:eastAsiaTheme="minorEastAsia"/>
              <w:noProof/>
              <w:lang w:eastAsia="en-GB"/>
            </w:rPr>
          </w:pPr>
          <w:hyperlink w:anchor="_Toc349493173" w:history="1">
            <w:r w:rsidRPr="00C8745B">
              <w:rPr>
                <w:rStyle w:val="Hyperlink"/>
                <w:rFonts w:ascii="CMU Serif" w:hAnsi="CMU Serif" w:cstheme="minorHAnsi"/>
                <w:noProof/>
              </w:rPr>
              <w:t>Exercise 2 code</w:t>
            </w:r>
            <w:r>
              <w:rPr>
                <w:noProof/>
                <w:webHidden/>
              </w:rPr>
              <w:tab/>
            </w:r>
            <w:r>
              <w:rPr>
                <w:noProof/>
                <w:webHidden/>
              </w:rPr>
              <w:fldChar w:fldCharType="begin"/>
            </w:r>
            <w:r>
              <w:rPr>
                <w:noProof/>
                <w:webHidden/>
              </w:rPr>
              <w:instrText xml:space="preserve"> PAGEREF _Toc349493173 \h </w:instrText>
            </w:r>
            <w:r>
              <w:rPr>
                <w:noProof/>
                <w:webHidden/>
              </w:rPr>
            </w:r>
            <w:r>
              <w:rPr>
                <w:noProof/>
                <w:webHidden/>
              </w:rPr>
              <w:fldChar w:fldCharType="separate"/>
            </w:r>
            <w:r>
              <w:rPr>
                <w:noProof/>
                <w:webHidden/>
              </w:rPr>
              <w:t>15</w:t>
            </w:r>
            <w:r>
              <w:rPr>
                <w:noProof/>
                <w:webHidden/>
              </w:rPr>
              <w:fldChar w:fldCharType="end"/>
            </w:r>
          </w:hyperlink>
        </w:p>
        <w:p w:rsidR="00AD22FB" w:rsidRDefault="00AD22FB">
          <w:pPr>
            <w:pStyle w:val="TOC1"/>
            <w:tabs>
              <w:tab w:val="right" w:leader="dot" w:pos="9016"/>
            </w:tabs>
            <w:rPr>
              <w:rFonts w:eastAsiaTheme="minorEastAsia"/>
              <w:noProof/>
              <w:lang w:eastAsia="en-GB"/>
            </w:rPr>
          </w:pPr>
          <w:hyperlink w:anchor="_Toc349493174" w:history="1">
            <w:r w:rsidRPr="00C8745B">
              <w:rPr>
                <w:rStyle w:val="Hyperlink"/>
                <w:rFonts w:ascii="CMU Serif" w:hAnsi="CMU Serif"/>
                <w:noProof/>
              </w:rPr>
              <w:t>Works Cited</w:t>
            </w:r>
            <w:r>
              <w:rPr>
                <w:noProof/>
                <w:webHidden/>
              </w:rPr>
              <w:tab/>
            </w:r>
            <w:r>
              <w:rPr>
                <w:noProof/>
                <w:webHidden/>
              </w:rPr>
              <w:fldChar w:fldCharType="begin"/>
            </w:r>
            <w:r>
              <w:rPr>
                <w:noProof/>
                <w:webHidden/>
              </w:rPr>
              <w:instrText xml:space="preserve"> PAGEREF _Toc349493174 \h </w:instrText>
            </w:r>
            <w:r>
              <w:rPr>
                <w:noProof/>
                <w:webHidden/>
              </w:rPr>
            </w:r>
            <w:r>
              <w:rPr>
                <w:noProof/>
                <w:webHidden/>
              </w:rPr>
              <w:fldChar w:fldCharType="separate"/>
            </w:r>
            <w:r>
              <w:rPr>
                <w:noProof/>
                <w:webHidden/>
              </w:rPr>
              <w:t>17</w:t>
            </w:r>
            <w:r>
              <w:rPr>
                <w:noProof/>
                <w:webHidden/>
              </w:rPr>
              <w:fldChar w:fldCharType="end"/>
            </w:r>
          </w:hyperlink>
        </w:p>
        <w:p w:rsidR="007951D8" w:rsidRDefault="007951D8">
          <w:r>
            <w:rPr>
              <w:b/>
              <w:bCs/>
              <w:noProof/>
            </w:rPr>
            <w:fldChar w:fldCharType="end"/>
          </w:r>
        </w:p>
      </w:sdtContent>
    </w:sdt>
    <w:p w:rsidR="007951D8" w:rsidRDefault="007951D8">
      <w:pPr>
        <w:rPr>
          <w:rFonts w:ascii="CMU Serif" w:hAnsi="CMU Serif"/>
        </w:rPr>
      </w:pPr>
      <w:r>
        <w:rPr>
          <w:rFonts w:ascii="CMU Serif" w:hAnsi="CMU Serif"/>
        </w:rPr>
        <w:br w:type="page"/>
      </w:r>
    </w:p>
    <w:p w:rsidR="007951D8" w:rsidRPr="00D22998" w:rsidRDefault="007951D8" w:rsidP="007951D8">
      <w:pPr>
        <w:spacing w:after="0"/>
        <w:rPr>
          <w:rFonts w:ascii="CMU Serif" w:hAnsi="CMU Serif"/>
        </w:rPr>
      </w:pPr>
    </w:p>
    <w:p w:rsidR="006A47AB" w:rsidRPr="00D22998" w:rsidRDefault="006A47AB" w:rsidP="007951D8">
      <w:pPr>
        <w:pStyle w:val="Heading1"/>
        <w:spacing w:before="0"/>
        <w:rPr>
          <w:rFonts w:ascii="CMU Serif" w:hAnsi="CMU Serif"/>
        </w:rPr>
      </w:pPr>
      <w:bookmarkStart w:id="0" w:name="_Toc349493159"/>
      <w:r w:rsidRPr="00D22998">
        <w:rPr>
          <w:rFonts w:ascii="CMU Serif" w:hAnsi="CMU Serif"/>
        </w:rPr>
        <w:t>Questions</w:t>
      </w:r>
      <w:bookmarkEnd w:id="0"/>
    </w:p>
    <w:p w:rsidR="00851EEB" w:rsidRPr="00D22998" w:rsidRDefault="00396884" w:rsidP="00851EEB">
      <w:pPr>
        <w:rPr>
          <w:rFonts w:ascii="CMU Serif" w:hAnsi="CMU Serif"/>
          <w:i/>
        </w:rPr>
      </w:pPr>
      <w:r w:rsidRPr="00D22998">
        <w:rPr>
          <w:rFonts w:ascii="CMU Serif" w:hAnsi="CMU Serif"/>
          <w:i/>
        </w:rPr>
        <w:t>Note: data collection in the oscilloscope was all done with the invert option selected for both channels.</w:t>
      </w:r>
    </w:p>
    <w:p w:rsidR="00D904DD" w:rsidRPr="00D22998" w:rsidRDefault="00D904DD">
      <w:pPr>
        <w:rPr>
          <w:rFonts w:ascii="CMU Serif" w:hAnsi="CMU Serif"/>
        </w:rPr>
      </w:pPr>
      <w:r w:rsidRPr="00D22998">
        <w:rPr>
          <w:rFonts w:ascii="CMU Serif" w:hAnsi="CMU Serif"/>
        </w:rPr>
        <w:t xml:space="preserve">In this </w:t>
      </w:r>
      <w:r w:rsidR="0090184C" w:rsidRPr="00D22998">
        <w:rPr>
          <w:rFonts w:ascii="CMU Serif" w:hAnsi="CMU Serif"/>
        </w:rPr>
        <w:t xml:space="preserve">part we look at various effects which occur when </w:t>
      </w:r>
      <w:r w:rsidR="008442FB" w:rsidRPr="00D22998">
        <w:rPr>
          <w:rFonts w:ascii="CMU Serif" w:hAnsi="CMU Serif"/>
        </w:rPr>
        <w:t>full wave</w:t>
      </w:r>
      <w:r w:rsidR="0090184C" w:rsidRPr="00D22998">
        <w:rPr>
          <w:rFonts w:ascii="CMU Serif" w:hAnsi="CMU Serif"/>
        </w:rPr>
        <w:t xml:space="preserve"> rectifying a signal.</w:t>
      </w:r>
    </w:p>
    <w:p w:rsidR="00805606" w:rsidRPr="00D22998" w:rsidRDefault="00805606" w:rsidP="00805606">
      <w:pPr>
        <w:pStyle w:val="Heading2"/>
        <w:rPr>
          <w:rFonts w:ascii="CMU Serif" w:hAnsi="CMU Serif"/>
        </w:rPr>
      </w:pPr>
      <w:bookmarkStart w:id="1" w:name="_Toc349493160"/>
      <w:r w:rsidRPr="00D22998">
        <w:rPr>
          <w:rFonts w:ascii="CMU Serif" w:hAnsi="CMU Serif"/>
        </w:rPr>
        <w:t>Question 1</w:t>
      </w:r>
      <w:bookmarkEnd w:id="1"/>
    </w:p>
    <w:p w:rsidR="006A47AB" w:rsidRPr="00D22998" w:rsidRDefault="008442FB">
      <w:pPr>
        <w:rPr>
          <w:rFonts w:ascii="CMU Serif" w:hAnsi="CMU Serif"/>
        </w:rPr>
      </w:pPr>
      <w:r w:rsidRPr="00D22998">
        <w:rPr>
          <w:rFonts w:ascii="CMU Serif" w:hAnsi="CMU Serif"/>
        </w:rPr>
        <w:t>From Graph 1, w</w:t>
      </w:r>
      <w:r w:rsidR="006A47AB" w:rsidRPr="00D22998">
        <w:rPr>
          <w:rFonts w:ascii="CMU Serif" w:hAnsi="CMU Serif"/>
        </w:rPr>
        <w:t>e notice that the full rectified sinewave output is centered around 0 and as such also includes some negative values</w:t>
      </w:r>
      <w:r w:rsidRPr="00D22998">
        <w:rPr>
          <w:rFonts w:ascii="CMU Serif" w:hAnsi="CMU Serif"/>
        </w:rPr>
        <w:t>. The reason for this is that at the output of the DSP we have a high pass filter</w:t>
      </w:r>
      <w:r w:rsidR="00C37702" w:rsidRPr="00D22998">
        <w:rPr>
          <w:rFonts w:ascii="CMU Serif" w:hAnsi="CMU Serif"/>
        </w:rPr>
        <w:t xml:space="preserve"> which removes any DC bias. Another to look at it is that the capacitor at the output (which forms part of the filter) “differentiates” the signal which removes all fixed terms (though this is not exactly what happens as the output is not, as implied, differentiated).</w:t>
      </w:r>
      <w:r w:rsidR="00991832" w:rsidRPr="00D22998">
        <w:rPr>
          <w:rFonts w:ascii="CMU Serif" w:hAnsi="CMU Serif"/>
        </w:rPr>
        <w:t xml:space="preserve"> The reason for this DC bias is that it avoids a speaker diaphragm to be flexed in one direction all the time, which would damage it.</w:t>
      </w:r>
    </w:p>
    <w:p w:rsidR="003E69B2" w:rsidRPr="00D22998" w:rsidRDefault="00C02243">
      <w:pPr>
        <w:rPr>
          <w:rFonts w:ascii="CMU Serif" w:hAnsi="CMU Serif"/>
        </w:rPr>
      </w:pPr>
      <w:r w:rsidRPr="00D22998">
        <w:rPr>
          <w:rFonts w:ascii="CMU Serif" w:hAnsi="CMU Serif"/>
          <w:noProof/>
          <w:lang w:eastAsia="en-GB"/>
        </w:rPr>
        <w:drawing>
          <wp:inline distT="0" distB="0" distL="0" distR="0" wp14:anchorId="5BFC2961" wp14:editId="73CC6825">
            <wp:extent cx="5732890" cy="1892411"/>
            <wp:effectExtent l="0" t="0" r="2032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B6B79" w:rsidRPr="00D22998" w:rsidRDefault="00C02243">
      <w:pPr>
        <w:rPr>
          <w:rFonts w:ascii="CMU Serif" w:hAnsi="CMU Serif"/>
        </w:rPr>
      </w:pPr>
      <w:r w:rsidRPr="00D22998">
        <w:rPr>
          <w:rFonts w:ascii="CMU Serif" w:hAnsi="CMU Serif"/>
          <w:u w:val="single"/>
        </w:rPr>
        <w:t>Graph 1</w:t>
      </w:r>
      <w:r w:rsidRPr="00D22998">
        <w:rPr>
          <w:rFonts w:ascii="CMU Serif" w:hAnsi="CMU Serif"/>
        </w:rPr>
        <w:t xml:space="preserve">. Plot of collected </w:t>
      </w:r>
      <w:r w:rsidR="006B2DDC" w:rsidRPr="00D22998">
        <w:rPr>
          <w:rFonts w:ascii="CMU Serif" w:hAnsi="CMU Serif"/>
        </w:rPr>
        <w:t>data of a 100Hz sinewave with a rectified output.</w:t>
      </w:r>
      <w:r w:rsidR="00154B14" w:rsidRPr="00D22998">
        <w:rPr>
          <w:rFonts w:ascii="CMU Serif" w:hAnsi="CMU Serif"/>
        </w:rPr>
        <w:t xml:space="preserve"> We notice that there is a lag between the rectified signal and the input – this is simply due to the processing time</w:t>
      </w:r>
    </w:p>
    <w:p w:rsidR="00805606" w:rsidRPr="00D22998" w:rsidRDefault="00805606" w:rsidP="00805606">
      <w:pPr>
        <w:pStyle w:val="Heading2"/>
        <w:rPr>
          <w:rFonts w:ascii="CMU Serif" w:hAnsi="CMU Serif"/>
        </w:rPr>
      </w:pPr>
      <w:bookmarkStart w:id="2" w:name="_Toc349493161"/>
      <w:r w:rsidRPr="00D22998">
        <w:rPr>
          <w:rFonts w:ascii="CMU Serif" w:hAnsi="CMU Serif"/>
        </w:rPr>
        <w:t>Question 2</w:t>
      </w:r>
      <w:bookmarkEnd w:id="2"/>
    </w:p>
    <w:p w:rsidR="00A61EDB" w:rsidRPr="00D22998" w:rsidRDefault="00A61EDB" w:rsidP="00A61EDB">
      <w:pPr>
        <w:pStyle w:val="Heading3"/>
        <w:rPr>
          <w:rFonts w:ascii="CMU Serif" w:hAnsi="CMU Serif"/>
        </w:rPr>
      </w:pPr>
      <w:bookmarkStart w:id="3" w:name="_Toc349493162"/>
      <w:r w:rsidRPr="00D22998">
        <w:rPr>
          <w:rFonts w:ascii="CMU Serif" w:hAnsi="CMU Serif"/>
        </w:rPr>
        <w:t>4000Hz to 3000Hz</w:t>
      </w:r>
      <w:bookmarkEnd w:id="3"/>
    </w:p>
    <w:p w:rsidR="00232478" w:rsidRPr="00D22998" w:rsidRDefault="00DC3DF3">
      <w:pPr>
        <w:rPr>
          <w:rFonts w:ascii="CMU Serif" w:hAnsi="CMU Serif"/>
        </w:rPr>
      </w:pPr>
      <w:r w:rsidRPr="00D22998">
        <w:rPr>
          <w:rFonts w:ascii="CMU Serif" w:hAnsi="CMU Serif"/>
        </w:rPr>
        <w:t xml:space="preserve">At high frequencies, for example around </w:t>
      </w:r>
      <w:r w:rsidR="001853C1" w:rsidRPr="00D22998">
        <w:rPr>
          <w:rFonts w:ascii="CMU Serif" w:hAnsi="CMU Serif"/>
        </w:rPr>
        <w:t>3800Hz (as shown in Graph 2)</w:t>
      </w:r>
      <w:r w:rsidR="00784230" w:rsidRPr="00D22998">
        <w:rPr>
          <w:rFonts w:ascii="CMU Serif" w:hAnsi="CMU Serif"/>
        </w:rPr>
        <w:t xml:space="preserve"> the rectified sinewave output is at a much lower frequency. In fact the frequency of this sinewave can be determined by the formula </w:t>
      </w:r>
      <m:oMath>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samp</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gen</m:t>
            </m:r>
          </m:sub>
        </m:sSub>
        <m:r>
          <w:rPr>
            <w:rFonts w:ascii="Cambria Math" w:hAnsi="Cambria Math"/>
          </w:rPr>
          <m:t>)</m:t>
        </m:r>
      </m:oMath>
      <w:r w:rsidR="00784230" w:rsidRPr="00D22998">
        <w:rPr>
          <w:rFonts w:ascii="CMU Serif" w:eastAsiaTheme="minorEastAsia" w:hAnsi="CMU Serif"/>
        </w:rPr>
        <w:t xml:space="preserve"> which works for this case</w:t>
      </w:r>
      <w:r w:rsidR="00CA0CA4" w:rsidRPr="00D22998">
        <w:rPr>
          <w:rFonts w:ascii="CMU Serif" w:eastAsiaTheme="minorEastAsia" w:hAnsi="CMU Serif"/>
        </w:rPr>
        <w:t xml:space="preserve"> (this is valid for all frequencies above 2000Hz)</w:t>
      </w:r>
      <w:r w:rsidR="00784230" w:rsidRPr="00D22998">
        <w:rPr>
          <w:rFonts w:ascii="CMU Serif" w:eastAsiaTheme="minorEastAsia" w:hAnsi="CMU Serif"/>
        </w:rPr>
        <w:t>.</w:t>
      </w:r>
    </w:p>
    <w:p w:rsidR="00DC3DF3" w:rsidRPr="00D22998" w:rsidRDefault="00DC3DF3">
      <w:pPr>
        <w:rPr>
          <w:rFonts w:ascii="CMU Serif" w:hAnsi="CMU Serif"/>
        </w:rPr>
      </w:pPr>
      <w:r w:rsidRPr="00D22998">
        <w:rPr>
          <w:rFonts w:ascii="CMU Serif" w:hAnsi="CMU Serif"/>
          <w:noProof/>
          <w:lang w:eastAsia="en-GB"/>
        </w:rPr>
        <w:lastRenderedPageBreak/>
        <w:drawing>
          <wp:inline distT="0" distB="0" distL="0" distR="0" wp14:anchorId="03C44197" wp14:editId="1B14F1C9">
            <wp:extent cx="5732890" cy="2655736"/>
            <wp:effectExtent l="0" t="0" r="20320"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32478" w:rsidRPr="00D22998" w:rsidRDefault="00232478">
      <w:pPr>
        <w:rPr>
          <w:rFonts w:ascii="CMU Serif" w:hAnsi="CMU Serif"/>
        </w:rPr>
      </w:pPr>
      <w:r w:rsidRPr="00D22998">
        <w:rPr>
          <w:rFonts w:ascii="CMU Serif" w:hAnsi="CMU Serif"/>
          <w:u w:val="single"/>
        </w:rPr>
        <w:t>Graph 2</w:t>
      </w:r>
      <w:r w:rsidRPr="00D22998">
        <w:rPr>
          <w:rFonts w:ascii="CMU Serif" w:hAnsi="CMU Serif"/>
        </w:rPr>
        <w:t xml:space="preserve">. Plot of data collected for an input signal of 3800Hz. The data collected at the output is a rectified wave </w:t>
      </w:r>
      <w:r w:rsidR="00AE0441" w:rsidRPr="00D22998">
        <w:rPr>
          <w:rFonts w:ascii="CMU Serif" w:hAnsi="CMU Serif"/>
        </w:rPr>
        <w:t>of frequency</w:t>
      </w:r>
      <w:r w:rsidRPr="00D22998">
        <w:rPr>
          <w:rFonts w:ascii="CMU Serif" w:hAnsi="CMU Serif"/>
        </w:rPr>
        <w:t xml:space="preserve"> 400Hz.</w:t>
      </w:r>
      <w:r w:rsidR="001853C1" w:rsidRPr="00D22998">
        <w:rPr>
          <w:rFonts w:ascii="CMU Serif" w:hAnsi="CMU Serif"/>
        </w:rPr>
        <w:t xml:space="preserve"> </w:t>
      </w:r>
    </w:p>
    <w:p w:rsidR="001853C1" w:rsidRPr="00D22998" w:rsidRDefault="001853C1">
      <w:pPr>
        <w:rPr>
          <w:rFonts w:ascii="CMU Serif" w:hAnsi="CMU Serif"/>
        </w:rPr>
      </w:pPr>
      <w:r w:rsidRPr="00D22998">
        <w:rPr>
          <w:rFonts w:ascii="CMU Serif" w:hAnsi="CMU Serif"/>
        </w:rPr>
        <w:t>The reason for this is due to effects observed in the previous</w:t>
      </w:r>
      <w:r w:rsidR="004C283C" w:rsidRPr="00D22998">
        <w:rPr>
          <w:rFonts w:ascii="CMU Serif" w:hAnsi="CMU Serif"/>
        </w:rPr>
        <w:t xml:space="preserve"> lab wherein we observed that when sampling a signal of 3800Hz at 8000Hz an amplitude modulation occurred. </w:t>
      </w:r>
      <w:r w:rsidR="00E9742A" w:rsidRPr="00D22998">
        <w:rPr>
          <w:rFonts w:ascii="CMU Serif" w:hAnsi="CMU Serif"/>
        </w:rPr>
        <w:t>Graph 3 helps explain this.</w:t>
      </w:r>
    </w:p>
    <w:p w:rsidR="00746F41" w:rsidRPr="00D22998" w:rsidRDefault="00746F41" w:rsidP="00746F41">
      <w:pPr>
        <w:rPr>
          <w:rFonts w:ascii="CMU Serif" w:hAnsi="CMU Serif"/>
        </w:rPr>
      </w:pPr>
      <w:r w:rsidRPr="00D22998">
        <w:rPr>
          <w:rFonts w:ascii="CMU Serif" w:hAnsi="CMU Serif"/>
          <w:noProof/>
          <w:lang w:eastAsia="en-GB"/>
        </w:rPr>
        <w:drawing>
          <wp:inline distT="0" distB="0" distL="0" distR="0" wp14:anchorId="0D8C5AC7" wp14:editId="5C8344F4">
            <wp:extent cx="5727940" cy="2260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2260025"/>
                    </a:xfrm>
                    <a:prstGeom prst="rect">
                      <a:avLst/>
                    </a:prstGeom>
                    <a:noFill/>
                    <a:ln>
                      <a:noFill/>
                    </a:ln>
                  </pic:spPr>
                </pic:pic>
              </a:graphicData>
            </a:graphic>
          </wp:inline>
        </w:drawing>
      </w:r>
      <w:r w:rsidRPr="00D22998">
        <w:rPr>
          <w:rFonts w:ascii="CMU Serif" w:hAnsi="CMU Serif"/>
          <w:u w:val="single"/>
        </w:rPr>
        <w:t>Graph 3</w:t>
      </w:r>
      <w:r w:rsidRPr="00D22998">
        <w:rPr>
          <w:rFonts w:ascii="CMU Serif" w:hAnsi="CMU Serif"/>
        </w:rPr>
        <w:t>. Plot of samples collected for a</w:t>
      </w:r>
      <w:r w:rsidR="007C5406" w:rsidRPr="00D22998">
        <w:rPr>
          <w:rFonts w:ascii="CMU Serif" w:hAnsi="CMU Serif"/>
        </w:rPr>
        <w:t xml:space="preserve"> 3800Hz</w:t>
      </w:r>
      <w:r w:rsidRPr="00D22998">
        <w:rPr>
          <w:rFonts w:ascii="CMU Serif" w:hAnsi="CMU Serif"/>
        </w:rPr>
        <w:t xml:space="preserve"> signal sampled at 8000Hz. </w:t>
      </w:r>
      <w:r w:rsidR="009A0493" w:rsidRPr="00D22998">
        <w:rPr>
          <w:rFonts w:ascii="CMU Serif" w:hAnsi="CMU Serif"/>
        </w:rPr>
        <w:t>i.e. each sample is separated by 125ms.</w:t>
      </w:r>
      <w:r w:rsidR="009524D8" w:rsidRPr="00D22998">
        <w:rPr>
          <w:rFonts w:ascii="CMU Serif" w:hAnsi="CMU Serif"/>
        </w:rPr>
        <w:t xml:space="preserve"> </w:t>
      </w:r>
    </w:p>
    <w:p w:rsidR="00016905" w:rsidRPr="00D22998" w:rsidRDefault="00016905" w:rsidP="00016905">
      <w:pPr>
        <w:rPr>
          <w:rFonts w:ascii="CMU Serif" w:eastAsiaTheme="minorEastAsia" w:hAnsi="CMU Serif"/>
        </w:rPr>
      </w:pPr>
      <w:r w:rsidRPr="00D22998">
        <w:rPr>
          <w:rFonts w:ascii="CMU Serif" w:hAnsi="CMU Serif"/>
        </w:rPr>
        <w:t xml:space="preserve">The amplitude modulation effect which arises from 3800Hz also appearing as a 4200Hz signal if Nyquist frequency is 4000Hz we </w:t>
      </w:r>
      <w:r w:rsidR="00E70501" w:rsidRPr="00D22998">
        <w:rPr>
          <w:rFonts w:ascii="CMU Serif" w:hAnsi="CMU Serif"/>
        </w:rPr>
        <w:t>get:</w:t>
      </w:r>
    </w:p>
    <w:p w:rsidR="00016905" w:rsidRPr="00D22998" w:rsidRDefault="00F16906" w:rsidP="00016905">
      <w:pPr>
        <w:rPr>
          <w:rFonts w:ascii="CMU Serif" w:eastAsiaTheme="minorEastAsia" w:hAnsi="CMU Serif"/>
        </w:rPr>
      </w:pPr>
      <m:oMathPara>
        <m:oMath>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3800×2π×t</m:t>
                  </m:r>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4200×2π×t</m:t>
                  </m:r>
                </m:e>
              </m:d>
            </m:e>
          </m:func>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4000×2π×t</m:t>
                  </m:r>
                </m:e>
              </m:d>
            </m:e>
          </m:func>
          <m:r>
            <m:rPr>
              <m:sty m:val="p"/>
            </m:rPr>
            <w:rPr>
              <w:rFonts w:ascii="Cambria Math" w:eastAsiaTheme="minorEastAsia" w:hAnsi="Cambria Math"/>
            </w:rPr>
            <m:t>cos⁡</m:t>
          </m:r>
          <m:r>
            <w:rPr>
              <w:rFonts w:ascii="Cambria Math" w:eastAsiaTheme="minorEastAsia" w:hAnsi="Cambria Math"/>
            </w:rPr>
            <m:t>(200×2 π×t)</m:t>
          </m:r>
        </m:oMath>
      </m:oMathPara>
    </w:p>
    <w:p w:rsidR="00E70501" w:rsidRPr="00D22998" w:rsidRDefault="00E70501" w:rsidP="00016905">
      <w:pPr>
        <w:rPr>
          <w:rFonts w:ascii="CMU Serif" w:eastAsiaTheme="minorEastAsia" w:hAnsi="CMU Serif" w:cstheme="minorHAnsi"/>
        </w:rPr>
      </w:pPr>
      <w:r w:rsidRPr="00D22998">
        <w:rPr>
          <w:rFonts w:ascii="CMU Serif" w:eastAsiaTheme="minorEastAsia" w:hAnsi="CMU Serif" w:cstheme="minorHAnsi"/>
        </w:rPr>
        <w:t>Thus taking the absolute value we get Graph 4</w:t>
      </w:r>
      <w:r w:rsidR="00D16FE3" w:rsidRPr="00D22998">
        <w:rPr>
          <w:rFonts w:ascii="CMU Serif" w:eastAsiaTheme="minorEastAsia" w:hAnsi="CMU Serif" w:cstheme="minorHAnsi"/>
        </w:rPr>
        <w:t xml:space="preserve"> as </w:t>
      </w:r>
      <m:oMath>
        <m:r>
          <w:rPr>
            <w:rFonts w:ascii="Cambria Math" w:eastAsiaTheme="minorEastAsia" w:hAnsi="Cambria Math" w:cstheme="minorHAnsi"/>
          </w:rPr>
          <m:t>abs</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4000×2π×</m:t>
                    </m:r>
                    <m:f>
                      <m:fPr>
                        <m:ctrlPr>
                          <w:rPr>
                            <w:rFonts w:ascii="Cambria Math" w:eastAsiaTheme="minorEastAsia" w:hAnsi="Cambria Math" w:cstheme="minorHAnsi"/>
                            <w:i/>
                          </w:rPr>
                        </m:ctrlPr>
                      </m:fPr>
                      <m:num>
                        <m:r>
                          <w:rPr>
                            <w:rFonts w:ascii="Cambria Math" w:eastAsiaTheme="minorEastAsia" w:hAnsi="Cambria Math" w:cstheme="minorHAnsi"/>
                          </w:rPr>
                          <m:t>t</m:t>
                        </m:r>
                      </m:num>
                      <m:den>
                        <m:r>
                          <w:rPr>
                            <w:rFonts w:ascii="Cambria Math" w:eastAsiaTheme="minorEastAsia" w:hAnsi="Cambria Math" w:cstheme="minorHAnsi"/>
                          </w:rPr>
                          <m:t>80000</m:t>
                        </m:r>
                      </m:den>
                    </m:f>
                  </m:e>
                </m:d>
              </m:e>
            </m:func>
          </m:e>
        </m:d>
        <m:r>
          <w:rPr>
            <w:rFonts w:ascii="Cambria Math" w:eastAsiaTheme="minorEastAsia" w:hAnsi="Cambria Math" w:cstheme="minorHAnsi"/>
          </w:rPr>
          <m:t>=abs</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cos</m:t>
                </m:r>
              </m:fName>
              <m:e>
                <m:d>
                  <m:dPr>
                    <m:ctrlPr>
                      <w:rPr>
                        <w:rFonts w:ascii="Cambria Math" w:eastAsiaTheme="minorEastAsia" w:hAnsi="Cambria Math" w:cstheme="minorHAnsi"/>
                        <w:i/>
                      </w:rPr>
                    </m:ctrlPr>
                  </m:dPr>
                  <m:e>
                    <m:r>
                      <w:rPr>
                        <w:rFonts w:ascii="Cambria Math" w:eastAsiaTheme="minorEastAsia" w:hAnsi="Cambria Math" w:cstheme="minorHAnsi"/>
                      </w:rPr>
                      <m:t>πt</m:t>
                    </m:r>
                  </m:e>
                </m:d>
              </m:e>
            </m:func>
          </m:e>
        </m:d>
        <m:r>
          <w:rPr>
            <w:rFonts w:ascii="Cambria Math" w:eastAsiaTheme="minorEastAsia" w:hAnsi="Cambria Math" w:cstheme="minorHAnsi"/>
          </w:rPr>
          <m:t>=1, ∀t</m:t>
        </m:r>
        <m:r>
          <m:rPr>
            <m:scr m:val="double-struck"/>
          </m:rPr>
          <w:rPr>
            <w:rFonts w:ascii="Cambria Math" w:eastAsiaTheme="minorEastAsia" w:hAnsi="Cambria Math" w:cstheme="minorHAnsi"/>
          </w:rPr>
          <m:t>∈Z</m:t>
        </m:r>
      </m:oMath>
      <w:r w:rsidR="003D03C8" w:rsidRPr="00D22998">
        <w:rPr>
          <w:rFonts w:ascii="CMU Serif" w:eastAsiaTheme="minorEastAsia" w:hAnsi="CMU Serif" w:cstheme="minorHAnsi"/>
        </w:rPr>
        <w:t xml:space="preserve"> which leads </w:t>
      </w:r>
      <w:r w:rsidR="004F4254" w:rsidRPr="00D22998">
        <w:rPr>
          <w:rFonts w:ascii="CMU Serif" w:eastAsiaTheme="minorEastAsia" w:hAnsi="CMU Serif" w:cstheme="minorHAnsi"/>
        </w:rPr>
        <w:t>to</w:t>
      </w:r>
      <m:oMath>
        <m:r>
          <w:rPr>
            <w:rFonts w:ascii="Cambria Math" w:eastAsiaTheme="minorEastAsia" w:hAnsi="Cambria Math" w:cstheme="minorHAnsi"/>
          </w:rPr>
          <m:t xml:space="preserve"> abs</m:t>
        </m:r>
        <m:d>
          <m:dPr>
            <m:ctrlPr>
              <w:rPr>
                <w:rFonts w:ascii="Cambria Math" w:eastAsiaTheme="minorEastAsia" w:hAnsi="Cambria Math" w:cstheme="minorHAnsi"/>
                <w:i/>
              </w:rPr>
            </m:ctrlPr>
          </m:dPr>
          <m:e>
            <m:r>
              <w:rPr>
                <w:rFonts w:ascii="Cambria Math" w:hAnsi="Cambria Math"/>
              </w:rPr>
              <m:t>2</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4000×2π×t</m:t>
                    </m:r>
                  </m:e>
                </m:d>
              </m:e>
            </m:func>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200×2 π×t</m:t>
                    </m:r>
                  </m:e>
                </m:d>
              </m:e>
            </m:func>
            <m:ctrlPr>
              <w:rPr>
                <w:rFonts w:ascii="Cambria Math" w:eastAsiaTheme="minorEastAsia" w:hAnsi="Cambria Math"/>
                <w:i/>
              </w:rPr>
            </m:ctrlPr>
          </m:e>
        </m:d>
        <m:r>
          <w:rPr>
            <w:rFonts w:ascii="Cambria Math" w:eastAsiaTheme="minorEastAsia" w:hAnsi="Cambria Math"/>
          </w:rPr>
          <m:t>=abs(2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(200×2π×t)</m:t>
            </m:r>
          </m:e>
        </m:func>
      </m:oMath>
      <w:r w:rsidR="003D03C8" w:rsidRPr="00D22998">
        <w:rPr>
          <w:rFonts w:ascii="CMU Serif" w:eastAsiaTheme="minorEastAsia" w:hAnsi="CMU Serif" w:cstheme="minorHAnsi"/>
        </w:rPr>
        <w:t>)</w:t>
      </w:r>
      <w:r w:rsidR="00A61EDB" w:rsidRPr="00D22998">
        <w:rPr>
          <w:rFonts w:ascii="CMU Serif" w:eastAsiaTheme="minorEastAsia" w:hAnsi="CMU Serif" w:cstheme="minorHAnsi"/>
        </w:rPr>
        <w:t xml:space="preserve"> which has a frequency of 400Hz, as we take the absolute value.</w:t>
      </w:r>
    </w:p>
    <w:p w:rsidR="00E70501" w:rsidRPr="00D22998" w:rsidRDefault="00E70501" w:rsidP="00016905">
      <w:pPr>
        <w:rPr>
          <w:rFonts w:ascii="CMU Serif" w:eastAsiaTheme="minorEastAsia" w:hAnsi="CMU Serif" w:cstheme="minorHAnsi"/>
        </w:rPr>
      </w:pPr>
      <w:r w:rsidRPr="00D22998">
        <w:rPr>
          <w:rFonts w:ascii="CMU Serif" w:eastAsiaTheme="minorEastAsia" w:hAnsi="CMU Serif" w:cstheme="minorHAnsi"/>
          <w:noProof/>
          <w:lang w:eastAsia="en-GB"/>
        </w:rPr>
        <w:lastRenderedPageBreak/>
        <w:drawing>
          <wp:inline distT="0" distB="0" distL="0" distR="0" wp14:anchorId="32F93B7A" wp14:editId="1E6B944F">
            <wp:extent cx="5736566" cy="21738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71941"/>
                    </a:xfrm>
                    <a:prstGeom prst="rect">
                      <a:avLst/>
                    </a:prstGeom>
                    <a:noFill/>
                    <a:ln>
                      <a:noFill/>
                    </a:ln>
                  </pic:spPr>
                </pic:pic>
              </a:graphicData>
            </a:graphic>
          </wp:inline>
        </w:drawing>
      </w:r>
    </w:p>
    <w:p w:rsidR="004C283C" w:rsidRPr="00D22998" w:rsidRDefault="00016905">
      <w:pPr>
        <w:rPr>
          <w:rFonts w:ascii="CMU Serif" w:hAnsi="CMU Serif"/>
        </w:rPr>
      </w:pPr>
      <w:r w:rsidRPr="00D22998">
        <w:rPr>
          <w:rFonts w:ascii="CMU Serif" w:hAnsi="CMU Serif"/>
        </w:rPr>
        <w:t xml:space="preserve"> </w:t>
      </w:r>
      <w:r w:rsidR="00E70501" w:rsidRPr="00D22998">
        <w:rPr>
          <w:rFonts w:ascii="CMU Serif" w:hAnsi="CMU Serif"/>
          <w:u w:val="single"/>
        </w:rPr>
        <w:t xml:space="preserve">Graph </w:t>
      </w:r>
      <w:r w:rsidR="00D16FE3" w:rsidRPr="00D22998">
        <w:rPr>
          <w:rFonts w:ascii="CMU Serif" w:hAnsi="CMU Serif"/>
          <w:u w:val="single"/>
        </w:rPr>
        <w:t>4</w:t>
      </w:r>
      <w:r w:rsidR="00E70501" w:rsidRPr="00D22998">
        <w:rPr>
          <w:rFonts w:ascii="CMU Serif" w:hAnsi="CMU Serif"/>
        </w:rPr>
        <w:t>. Plot of the absolute value of samples collected for a 3800Hz signal sampled at 8000Hz. i.e. each sample is separated by 125ms.</w:t>
      </w:r>
      <w:r w:rsidR="007F0BDE" w:rsidRPr="00D22998">
        <w:rPr>
          <w:rFonts w:ascii="CMU Serif" w:hAnsi="CMU Serif"/>
        </w:rPr>
        <w:t xml:space="preserve"> (note that the amplitude is normalized.)</w:t>
      </w:r>
    </w:p>
    <w:p w:rsidR="00796BF0" w:rsidRPr="00D22998" w:rsidRDefault="00796BF0">
      <w:pPr>
        <w:rPr>
          <w:rFonts w:ascii="CMU Serif" w:hAnsi="CMU Serif"/>
        </w:rPr>
      </w:pPr>
      <w:r w:rsidRPr="00D22998">
        <w:rPr>
          <w:rFonts w:ascii="CMU Serif" w:hAnsi="CMU Serif"/>
        </w:rPr>
        <w:t xml:space="preserve">We can also look at this problem in frequency </w:t>
      </w:r>
      <w:r w:rsidR="00652379" w:rsidRPr="00D22998">
        <w:rPr>
          <w:rFonts w:ascii="CMU Serif" w:hAnsi="CMU Serif"/>
        </w:rPr>
        <w:t>domain where Graphs 5 and 6 allow us to view what a rectified sinewave looks like in frequency domain and how it arises. Graph 5 shows us how it arises by multiplying a sinewave with a square with, which results in convolution in frequency domain.</w:t>
      </w:r>
      <w:r w:rsidR="00037F42" w:rsidRPr="00D22998">
        <w:rPr>
          <w:rFonts w:ascii="CMU Serif" w:hAnsi="CMU Serif"/>
        </w:rPr>
        <w:t xml:space="preserve"> </w:t>
      </w:r>
      <w:r w:rsidR="00B06FC6" w:rsidRPr="00D22998">
        <w:rPr>
          <w:rFonts w:ascii="CMU Serif" w:hAnsi="CMU Serif"/>
        </w:rPr>
        <w:t>It follows from this that the F</w:t>
      </w:r>
      <w:r w:rsidR="00037F42" w:rsidRPr="00D22998">
        <w:rPr>
          <w:rFonts w:ascii="CMU Serif" w:hAnsi="CMU Serif"/>
        </w:rPr>
        <w:t xml:space="preserve">T of a </w:t>
      </w:r>
      <w:r w:rsidR="007739A2" w:rsidRPr="00D22998">
        <w:rPr>
          <w:rFonts w:ascii="CMU Serif" w:hAnsi="CMU Serif"/>
        </w:rPr>
        <w:t xml:space="preserve">decoupled </w:t>
      </w:r>
      <w:r w:rsidR="00037F42" w:rsidRPr="00D22998">
        <w:rPr>
          <w:rFonts w:ascii="CMU Serif" w:hAnsi="CMU Serif"/>
        </w:rPr>
        <w:t>rectified sinewave is</w:t>
      </w:r>
      <w:r w:rsidR="002B5256" w:rsidRPr="00D22998">
        <w:rPr>
          <w:rFonts w:ascii="CMU Serif" w:hAnsi="CMU Serif"/>
        </w:rPr>
        <w:t xml:space="preserve"> (we ignore the coefficients as they are not relevant)</w:t>
      </w:r>
      <w:r w:rsidR="00037F42" w:rsidRPr="00D22998">
        <w:rPr>
          <w:rFonts w:ascii="CMU Serif" w:hAnsi="CMU Serif"/>
        </w:rPr>
        <w:t>:</w:t>
      </w:r>
    </w:p>
    <w:p w:rsidR="00037F42" w:rsidRPr="00D22998" w:rsidRDefault="00B06FC6">
      <w:pPr>
        <w:rPr>
          <w:rFonts w:ascii="CMU Serif" w:eastAsiaTheme="minorEastAsia" w:hAnsi="CMU Serif"/>
        </w:rPr>
      </w:pPr>
      <m:oMathPara>
        <m:oMath>
          <m:r>
            <m:rPr>
              <m:scr m:val="script"/>
            </m:rP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o</m:t>
                                  </m:r>
                                </m:sub>
                              </m:sSub>
                              <m:r>
                                <w:rPr>
                                  <w:rFonts w:ascii="Cambria Math" w:hAnsi="Cambria Math"/>
                                </w:rPr>
                                <m:t>t</m:t>
                              </m:r>
                            </m:e>
                          </m:d>
                        </m:e>
                      </m:func>
                    </m:e>
                  </m:d>
                </m:e>
                <m:sub>
                  <m:r>
                    <w:rPr>
                      <w:rFonts w:ascii="Cambria Math" w:hAnsi="Cambria Math"/>
                    </w:rPr>
                    <m:t>decoupled</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n=1,2…</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n</m:t>
                          </m:r>
                        </m:den>
                      </m:f>
                    </m:e>
                  </m:d>
                  <m:r>
                    <w:rPr>
                      <w:rFonts w:ascii="Cambria Math" w:eastAsiaTheme="minorEastAsia" w:hAnsi="Cambria Math"/>
                    </w:rPr>
                    <m:t>+δ</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ω</m:t>
                          </m:r>
                        </m:num>
                        <m:den>
                          <m:r>
                            <w:rPr>
                              <w:rFonts w:ascii="Cambria Math" w:eastAsiaTheme="minorEastAsia" w:hAnsi="Cambria Math"/>
                            </w:rPr>
                            <m:t>n</m:t>
                          </m:r>
                        </m:den>
                      </m:f>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o</m:t>
                          </m:r>
                        </m:sub>
                      </m:sSub>
                    </m:e>
                  </m:d>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-1</m:t>
                  </m:r>
                </m:den>
              </m:f>
            </m:e>
          </m:nary>
        </m:oMath>
      </m:oMathPara>
    </w:p>
    <w:p w:rsidR="002A20CA" w:rsidRPr="00D22998" w:rsidRDefault="002A20CA">
      <w:pPr>
        <w:rPr>
          <w:rFonts w:ascii="CMU Serif" w:hAnsi="CMU Serif"/>
        </w:rPr>
      </w:pPr>
      <w:r w:rsidRPr="00D22998">
        <w:rPr>
          <w:rFonts w:ascii="CMU Serif" w:eastAsiaTheme="minorEastAsia" w:hAnsi="CMU Serif"/>
        </w:rPr>
        <w:t xml:space="preserve">This is important to know as we can notice that </w:t>
      </w:r>
      <w:r w:rsidR="007739A2" w:rsidRPr="00D22998">
        <w:rPr>
          <w:rFonts w:ascii="CMU Serif" w:eastAsiaTheme="minorEastAsia" w:hAnsi="CMU Serif"/>
        </w:rPr>
        <w:t>a harmonic is present at every multiple of the double of the original frequency of the sinewave.</w:t>
      </w:r>
    </w:p>
    <w:p w:rsidR="00796BF0" w:rsidRPr="00D22998" w:rsidRDefault="00796BF0">
      <w:pPr>
        <w:rPr>
          <w:rFonts w:ascii="CMU Serif" w:hAnsi="CMU Serif"/>
        </w:rPr>
      </w:pPr>
      <w:r w:rsidRPr="00D22998">
        <w:rPr>
          <w:rFonts w:ascii="CMU Serif" w:hAnsi="CMU Serif"/>
          <w:noProof/>
          <w:lang w:eastAsia="en-GB"/>
        </w:rPr>
        <w:drawing>
          <wp:inline distT="0" distB="0" distL="0" distR="0" wp14:anchorId="20255E23" wp14:editId="54992A79">
            <wp:extent cx="4937760" cy="3562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7909" t="2465" r="5917" b="5545"/>
                    <a:stretch/>
                  </pic:blipFill>
                  <pic:spPr bwMode="auto">
                    <a:xfrm>
                      <a:off x="0" y="0"/>
                      <a:ext cx="4939027" cy="3563099"/>
                    </a:xfrm>
                    <a:prstGeom prst="rect">
                      <a:avLst/>
                    </a:prstGeom>
                    <a:noFill/>
                    <a:ln>
                      <a:noFill/>
                    </a:ln>
                    <a:extLst>
                      <a:ext uri="{53640926-AAD7-44D8-BBD7-CCE9431645EC}">
                        <a14:shadowObscured xmlns:a14="http://schemas.microsoft.com/office/drawing/2010/main"/>
                      </a:ext>
                    </a:extLst>
                  </pic:spPr>
                </pic:pic>
              </a:graphicData>
            </a:graphic>
          </wp:inline>
        </w:drawing>
      </w:r>
    </w:p>
    <w:p w:rsidR="00796BF0" w:rsidRPr="00D22998" w:rsidRDefault="00796BF0">
      <w:pPr>
        <w:rPr>
          <w:rFonts w:ascii="CMU Serif" w:eastAsiaTheme="minorEastAsia" w:hAnsi="CMU Serif"/>
        </w:rPr>
      </w:pPr>
      <w:r w:rsidRPr="00D22998">
        <w:rPr>
          <w:rFonts w:ascii="CMU Serif" w:hAnsi="CMU Serif"/>
          <w:u w:val="single"/>
        </w:rPr>
        <w:lastRenderedPageBreak/>
        <w:t>Graph 5</w:t>
      </w:r>
      <w:r w:rsidR="00437C3A" w:rsidRPr="00D22998">
        <w:rPr>
          <w:rFonts w:ascii="CMU Serif" w:hAnsi="CMU Serif"/>
        </w:rPr>
        <w:t xml:space="preserve">. Plot of the (absolute) Fourier transform of a sinewave with its matching frequency sinewave as well as the time domain plots to demonstrate that a rectified sinewave is equivalent to </w:t>
      </w:r>
      <m:oMath>
        <m:r>
          <w:rPr>
            <w:rFonts w:ascii="Cambria Math" w:hAnsi="Cambria Math"/>
          </w:rPr>
          <m:t>SquareWave</m:t>
        </m:r>
        <m:d>
          <m:dPr>
            <m:ctrlPr>
              <w:rPr>
                <w:rFonts w:ascii="Cambria Math" w:hAnsi="Cambria Math"/>
                <w:i/>
              </w:rPr>
            </m:ctrlPr>
          </m:dPr>
          <m:e>
            <m:r>
              <w:rPr>
                <w:rFonts w:ascii="Cambria Math" w:hAnsi="Cambria Math"/>
              </w:rPr>
              <m:t>t</m:t>
            </m:r>
          </m:e>
        </m:d>
        <m:r>
          <w:rPr>
            <w:rFonts w:ascii="Cambria Math" w:hAnsi="Cambria Math"/>
          </w:rPr>
          <m:t>×Sin(t)</m:t>
        </m:r>
      </m:oMath>
      <w:r w:rsidR="00F45263" w:rsidRPr="00D22998">
        <w:rPr>
          <w:rFonts w:ascii="CMU Serif" w:eastAsiaTheme="minorEastAsia" w:hAnsi="CMU Serif"/>
        </w:rPr>
        <w:t xml:space="preserve">, so long as the frequencies </w:t>
      </w:r>
      <w:r w:rsidR="00133591" w:rsidRPr="00D22998">
        <w:rPr>
          <w:rFonts w:ascii="CMU Serif" w:eastAsiaTheme="minorEastAsia" w:hAnsi="CMU Serif"/>
        </w:rPr>
        <w:t>and phases match.</w:t>
      </w:r>
    </w:p>
    <w:p w:rsidR="00437C3A" w:rsidRPr="00D22998" w:rsidRDefault="00437C3A">
      <w:pPr>
        <w:rPr>
          <w:rFonts w:ascii="CMU Serif" w:hAnsi="CMU Serif"/>
        </w:rPr>
      </w:pPr>
      <w:r w:rsidRPr="00D22998">
        <w:rPr>
          <w:rFonts w:ascii="CMU Serif" w:hAnsi="CMU Serif"/>
          <w:noProof/>
          <w:lang w:eastAsia="en-GB"/>
        </w:rPr>
        <w:drawing>
          <wp:inline distT="0" distB="0" distL="0" distR="0" wp14:anchorId="12FF41EC" wp14:editId="6590A5AB">
            <wp:extent cx="5406887" cy="239095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8436" t="-100" r="9251" b="100"/>
                    <a:stretch/>
                  </pic:blipFill>
                  <pic:spPr bwMode="auto">
                    <a:xfrm>
                      <a:off x="0" y="0"/>
                      <a:ext cx="5405585" cy="2390375"/>
                    </a:xfrm>
                    <a:prstGeom prst="rect">
                      <a:avLst/>
                    </a:prstGeom>
                    <a:noFill/>
                    <a:ln>
                      <a:noFill/>
                    </a:ln>
                    <a:extLst>
                      <a:ext uri="{53640926-AAD7-44D8-BBD7-CCE9431645EC}">
                        <a14:shadowObscured xmlns:a14="http://schemas.microsoft.com/office/drawing/2010/main"/>
                      </a:ext>
                    </a:extLst>
                  </pic:spPr>
                </pic:pic>
              </a:graphicData>
            </a:graphic>
          </wp:inline>
        </w:drawing>
      </w:r>
    </w:p>
    <w:p w:rsidR="00796BF0" w:rsidRPr="00D22998" w:rsidRDefault="00437C3A">
      <w:pPr>
        <w:rPr>
          <w:rFonts w:ascii="CMU Serif" w:hAnsi="CMU Serif"/>
        </w:rPr>
      </w:pPr>
      <w:r w:rsidRPr="00D22998">
        <w:rPr>
          <w:rFonts w:ascii="CMU Serif" w:hAnsi="CMU Serif"/>
          <w:u w:val="single"/>
        </w:rPr>
        <w:t>Graph 6</w:t>
      </w:r>
      <w:r w:rsidR="003A62CF" w:rsidRPr="00D22998">
        <w:rPr>
          <w:rFonts w:ascii="CMU Serif" w:hAnsi="CMU Serif"/>
        </w:rPr>
        <w:t>. Plot of a</w:t>
      </w:r>
      <w:r w:rsidRPr="00D22998">
        <w:rPr>
          <w:rFonts w:ascii="CMU Serif" w:hAnsi="CMU Serif"/>
        </w:rPr>
        <w:t xml:space="preserve"> </w:t>
      </w:r>
      <w:r w:rsidR="003A62CF" w:rsidRPr="00D22998">
        <w:rPr>
          <w:rFonts w:ascii="CMU Serif" w:hAnsi="CMU Serif"/>
        </w:rPr>
        <w:t xml:space="preserve">decoupled </w:t>
      </w:r>
      <w:r w:rsidRPr="00D22998">
        <w:rPr>
          <w:rFonts w:ascii="CMU Serif" w:hAnsi="CMU Serif"/>
        </w:rPr>
        <w:t xml:space="preserve">rectified sinewave </w:t>
      </w:r>
      <w:r w:rsidR="00447B87" w:rsidRPr="00D22998">
        <w:rPr>
          <w:rFonts w:ascii="CMU Serif" w:hAnsi="CMU Serif"/>
        </w:rPr>
        <w:t>in time and frequency domain.</w:t>
      </w:r>
    </w:p>
    <w:p w:rsidR="00851EEB" w:rsidRPr="00D22998" w:rsidRDefault="003E1D89" w:rsidP="00851EEB">
      <w:pPr>
        <w:pStyle w:val="Default"/>
        <w:rPr>
          <w:rFonts w:ascii="CMU Serif" w:hAnsi="CMU Serif" w:cstheme="minorHAnsi"/>
          <w:sz w:val="22"/>
          <w:szCs w:val="22"/>
        </w:rPr>
      </w:pPr>
      <w:r w:rsidRPr="00D22998">
        <w:rPr>
          <w:rFonts w:ascii="CMU Serif" w:hAnsi="CMU Serif" w:cstheme="minorHAnsi"/>
          <w:sz w:val="22"/>
          <w:szCs w:val="22"/>
        </w:rPr>
        <w:t>Let us now see what happens when we output a rectified sinewave at 3800Hz.</w:t>
      </w:r>
    </w:p>
    <w:p w:rsidR="003E1D89" w:rsidRPr="00D22998" w:rsidRDefault="007951D8" w:rsidP="00851EEB">
      <w:pPr>
        <w:pStyle w:val="Default"/>
        <w:rPr>
          <w:rFonts w:ascii="CMU Serif" w:hAnsi="CMU Serif" w:cstheme="minorHAnsi"/>
          <w:sz w:val="22"/>
          <w:szCs w:val="22"/>
        </w:rPr>
      </w:pPr>
      <w:r w:rsidRPr="00D22998">
        <w:rPr>
          <w:rFonts w:ascii="CMU Serif" w:hAnsi="CMU Serif" w:cstheme="minorHAnsi"/>
          <w:noProof/>
          <w:sz w:val="22"/>
          <w:szCs w:val="22"/>
          <w:lang w:eastAsia="en-GB"/>
        </w:rPr>
        <mc:AlternateContent>
          <mc:Choice Requires="wps">
            <w:drawing>
              <wp:anchor distT="0" distB="0" distL="114300" distR="114300" simplePos="0" relativeHeight="251710464" behindDoc="0" locked="0" layoutInCell="1" allowOverlap="1" wp14:anchorId="521D7B04" wp14:editId="50051C4C">
                <wp:simplePos x="0" y="0"/>
                <wp:positionH relativeFrom="column">
                  <wp:posOffset>1946275</wp:posOffset>
                </wp:positionH>
                <wp:positionV relativeFrom="paragraph">
                  <wp:posOffset>95250</wp:posOffset>
                </wp:positionV>
                <wp:extent cx="3220085" cy="294005"/>
                <wp:effectExtent l="0" t="0" r="18415" b="10795"/>
                <wp:wrapNone/>
                <wp:docPr id="42" name="Text Box 42"/>
                <wp:cNvGraphicFramePr/>
                <a:graphic xmlns:a="http://schemas.openxmlformats.org/drawingml/2006/main">
                  <a:graphicData uri="http://schemas.microsoft.com/office/word/2010/wordprocessingShape">
                    <wps:wsp>
                      <wps:cNvSpPr txBox="1"/>
                      <wps:spPr>
                        <a:xfrm>
                          <a:off x="0" y="0"/>
                          <a:ext cx="3220085" cy="294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 xml:space="preserve">Harmonics of a rectified 3800 Hz sinewave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153.25pt;margin-top:7.5pt;width:253.55pt;height:23.1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" fillcolor="white [3201]" strokeweight=".5pt">
                <v:textbox>
                  <w:txbxContent>
                    <w:p w:rsidR="00F16906" w:rsidRDefault="00F16906">
                      <w:r>
                        <w:t xml:space="preserve">Harmonics of a rectified 3800 Hz sinewave </w:t>
                      </w:r>
                    </w:p>
                  </w:txbxContent>
                </v:textbox>
              </v:shape>
            </w:pict>
          </mc:Fallback>
        </mc:AlternateContent>
      </w:r>
      <w:r w:rsidR="002B5598" w:rsidRPr="00D22998">
        <w:rPr>
          <w:rFonts w:ascii="CMU Serif" w:hAnsi="CMU Serif" w:cstheme="minorHAnsi"/>
          <w:noProof/>
          <w:sz w:val="22"/>
          <w:szCs w:val="22"/>
          <w:lang w:eastAsia="en-GB"/>
        </w:rPr>
        <mc:AlternateContent>
          <mc:Choice Requires="wps">
            <w:drawing>
              <wp:anchor distT="0" distB="0" distL="114300" distR="114300" simplePos="0" relativeHeight="251714560" behindDoc="0" locked="0" layoutInCell="1" allowOverlap="1" wp14:anchorId="0C6A7EC0" wp14:editId="6C8D34A9">
                <wp:simplePos x="0" y="0"/>
                <wp:positionH relativeFrom="column">
                  <wp:posOffset>806775</wp:posOffset>
                </wp:positionH>
                <wp:positionV relativeFrom="paragraph">
                  <wp:posOffset>1989292</wp:posOffset>
                </wp:positionV>
                <wp:extent cx="914400" cy="32575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914400"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Pr="00893B1B" w:rsidRDefault="00F16906">
                            <w:pPr>
                              <w:rPr>
                                <w:b/>
                              </w:rPr>
                            </w:pPr>
                            <w:r>
                              <w:rPr>
                                <w:b/>
                              </w:rPr>
                              <w:t>F</w:t>
                            </w:r>
                            <w:r w:rsidRPr="00893B1B">
                              <w:rPr>
                                <w:b/>
                              </w:rPr>
                              <w:t>requency</w:t>
                            </w:r>
                            <w:r>
                              <w:rPr>
                                <w:b/>
                              </w:rPr>
                              <w:t xml:space="preserve"> (Hz)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6" o:spid="_x0000_s1027" type="#_x0000_t202" style="position:absolute;margin-left:63.55pt;margin-top:156.65pt;width:1in;height:25.65pt;z-index:251714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ijcfQIAAGgFAAAOAAAAZHJzL2Uyb0RvYy54bWysVE1PGzEQvVfqf7B8L5uEBG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" filled="f" stroked="f" strokeweight=".5pt">
                <v:textbox>
                  <w:txbxContent>
                    <w:p w:rsidR="00F16906" w:rsidRPr="00893B1B" w:rsidRDefault="00F16906">
                      <w:pPr>
                        <w:rPr>
                          <w:b/>
                        </w:rPr>
                      </w:pPr>
                      <w:r>
                        <w:rPr>
                          <w:b/>
                        </w:rPr>
                        <w:t>F</w:t>
                      </w:r>
                      <w:r w:rsidRPr="00893B1B">
                        <w:rPr>
                          <w:b/>
                        </w:rPr>
                        <w:t>requency</w:t>
                      </w:r>
                      <w:r>
                        <w:rPr>
                          <w:b/>
                        </w:rPr>
                        <w:t xml:space="preserve"> (Hz)</w:t>
                      </w:r>
                    </w:p>
                  </w:txbxContent>
                </v:textbox>
              </v:shape>
            </w:pict>
          </mc:Fallback>
        </mc:AlternateContent>
      </w:r>
      <w:r w:rsidR="00893B1B" w:rsidRPr="00D22998">
        <w:rPr>
          <w:rFonts w:ascii="CMU Serif" w:hAnsi="CMU Serif" w:cstheme="minorHAnsi"/>
          <w:noProof/>
          <w:sz w:val="22"/>
          <w:szCs w:val="22"/>
          <w:lang w:eastAsia="en-GB"/>
        </w:rPr>
        <mc:AlternateContent>
          <mc:Choice Requires="wps">
            <w:drawing>
              <wp:anchor distT="0" distB="0" distL="114300" distR="114300" simplePos="0" relativeHeight="251716608" behindDoc="0" locked="0" layoutInCell="1" allowOverlap="1" wp14:anchorId="002A17FB" wp14:editId="69E6B0E7">
                <wp:simplePos x="0" y="0"/>
                <wp:positionH relativeFrom="column">
                  <wp:posOffset>98646</wp:posOffset>
                </wp:positionH>
                <wp:positionV relativeFrom="paragraph">
                  <wp:posOffset>722106</wp:posOffset>
                </wp:positionV>
                <wp:extent cx="914400" cy="326003"/>
                <wp:effectExtent l="0" t="0" r="2858" b="0"/>
                <wp:wrapNone/>
                <wp:docPr id="47" name="Text Box 47"/>
                <wp:cNvGraphicFramePr/>
                <a:graphic xmlns:a="http://schemas.openxmlformats.org/drawingml/2006/main">
                  <a:graphicData uri="http://schemas.microsoft.com/office/word/2010/wordprocessingShape">
                    <wps:wsp>
                      <wps:cNvSpPr txBox="1"/>
                      <wps:spPr>
                        <a:xfrm rot="16200000">
                          <a:off x="0" y="0"/>
                          <a:ext cx="914400" cy="326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pPr>
                              <w:rPr>
                                <w:b/>
                              </w:rPr>
                            </w:pPr>
                            <w:r>
                              <w:rPr>
                                <w:b/>
                              </w:rPr>
                              <w:t>Amplitude</w:t>
                            </w:r>
                          </w:p>
                          <w:p w:rsidR="00F16906" w:rsidRPr="00893B1B" w:rsidRDefault="00F16906">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7" o:spid="_x0000_s1028" type="#_x0000_t202" style="position:absolute;margin-left:7.75pt;margin-top:56.85pt;width:1in;height:25.65pt;rotation:-90;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" filled="f" stroked="f" strokeweight=".5pt">
                <v:textbox>
                  <w:txbxContent>
                    <w:p w:rsidR="00F16906" w:rsidRDefault="00F16906">
                      <w:pPr>
                        <w:rPr>
                          <w:b/>
                        </w:rPr>
                      </w:pPr>
                      <w:r>
                        <w:rPr>
                          <w:b/>
                        </w:rPr>
                        <w:t>Amplitude</w:t>
                      </w:r>
                    </w:p>
                    <w:p w:rsidR="00F16906" w:rsidRPr="00893B1B" w:rsidRDefault="00F16906">
                      <w:pPr>
                        <w:rPr>
                          <w:b/>
                        </w:rPr>
                      </w:pP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88960" behindDoc="0" locked="0" layoutInCell="1" allowOverlap="1" wp14:anchorId="30EEC443" wp14:editId="52EBFB7B">
                <wp:simplePos x="0" y="0"/>
                <wp:positionH relativeFrom="column">
                  <wp:posOffset>3940810</wp:posOffset>
                </wp:positionH>
                <wp:positionV relativeFrom="paragraph">
                  <wp:posOffset>931545</wp:posOffset>
                </wp:positionV>
                <wp:extent cx="914400" cy="2857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22800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9" type="#_x0000_t202" style="position:absolute;margin-left:310.3pt;margin-top:73.35pt;width:1in;height:22.5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" filled="f" stroked="f" strokeweight=".5pt">
                <v:textbox>
                  <w:txbxContent>
                    <w:p w:rsidR="00F16906" w:rsidRDefault="00F16906">
                      <w:r>
                        <w:t>22800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86912" behindDoc="0" locked="0" layoutInCell="1" allowOverlap="1" wp14:anchorId="421B7FEA" wp14:editId="340712DE">
                <wp:simplePos x="0" y="0"/>
                <wp:positionH relativeFrom="column">
                  <wp:posOffset>2910205</wp:posOffset>
                </wp:positionH>
                <wp:positionV relativeFrom="paragraph">
                  <wp:posOffset>765810</wp:posOffset>
                </wp:positionV>
                <wp:extent cx="914400" cy="28575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15200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30" type="#_x0000_t202" style="position:absolute;margin-left:229.15pt;margin-top:60.3pt;width:1in;height:22.5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" filled="f" stroked="f" strokeweight=".5pt">
                <v:textbox>
                  <w:txbxContent>
                    <w:p w:rsidR="00F16906" w:rsidRDefault="00F16906">
                      <w:r>
                        <w:t>15200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74624" behindDoc="0" locked="0" layoutInCell="1" allowOverlap="1" wp14:anchorId="0E6BA6D8" wp14:editId="52EC57ED">
                <wp:simplePos x="0" y="0"/>
                <wp:positionH relativeFrom="column">
                  <wp:posOffset>1800860</wp:posOffset>
                </wp:positionH>
                <wp:positionV relativeFrom="paragraph">
                  <wp:posOffset>388620</wp:posOffset>
                </wp:positionV>
                <wp:extent cx="914400" cy="28575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7600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31" type="#_x0000_t202" style="position:absolute;margin-left:141.8pt;margin-top:30.6pt;width:1in;height:22.5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" filled="f" stroked="f" strokeweight=".5pt">
                <v:textbox>
                  <w:txbxContent>
                    <w:p w:rsidR="00F16906" w:rsidRDefault="00F16906">
                      <w:r>
                        <w:t>7600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68480" behindDoc="0" locked="0" layoutInCell="1" allowOverlap="1" wp14:anchorId="4FF6066C" wp14:editId="2C614995">
                <wp:simplePos x="0" y="0"/>
                <wp:positionH relativeFrom="column">
                  <wp:posOffset>3221355</wp:posOffset>
                </wp:positionH>
                <wp:positionV relativeFrom="paragraph">
                  <wp:posOffset>1042670</wp:posOffset>
                </wp:positionV>
                <wp:extent cx="0" cy="881380"/>
                <wp:effectExtent l="95250" t="38100" r="57150" b="13970"/>
                <wp:wrapNone/>
                <wp:docPr id="17" name="Straight Arrow Connector 17"/>
                <wp:cNvGraphicFramePr/>
                <a:graphic xmlns:a="http://schemas.openxmlformats.org/drawingml/2006/main">
                  <a:graphicData uri="http://schemas.microsoft.com/office/word/2010/wordprocessingShape">
                    <wps:wsp>
                      <wps:cNvCnPr/>
                      <wps:spPr>
                        <a:xfrm flipV="1">
                          <a:off x="0" y="0"/>
                          <a:ext cx="0" cy="8813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253.65pt;margin-top:82.1pt;width:0;height:69.4pt;flip:y;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78720" behindDoc="0" locked="0" layoutInCell="1" allowOverlap="1" wp14:anchorId="2B50A5A2" wp14:editId="4FEEFCC9">
                <wp:simplePos x="0" y="0"/>
                <wp:positionH relativeFrom="column">
                  <wp:posOffset>4204970</wp:posOffset>
                </wp:positionH>
                <wp:positionV relativeFrom="paragraph">
                  <wp:posOffset>1198245</wp:posOffset>
                </wp:positionV>
                <wp:extent cx="0" cy="716280"/>
                <wp:effectExtent l="95250" t="38100" r="57150" b="26670"/>
                <wp:wrapNone/>
                <wp:docPr id="24" name="Straight Arrow Connector 24"/>
                <wp:cNvGraphicFramePr/>
                <a:graphic xmlns:a="http://schemas.openxmlformats.org/drawingml/2006/main">
                  <a:graphicData uri="http://schemas.microsoft.com/office/word/2010/wordprocessingShape">
                    <wps:wsp>
                      <wps:cNvCnPr/>
                      <wps:spPr>
                        <a:xfrm flipV="1">
                          <a:off x="0" y="0"/>
                          <a:ext cx="0" cy="7162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4" o:spid="_x0000_s1026" type="#_x0000_t32" style="position:absolute;margin-left:331.1pt;margin-top:94.35pt;width:0;height:56.4pt;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84864" behindDoc="0" locked="0" layoutInCell="1" allowOverlap="1" wp14:anchorId="1E64890F" wp14:editId="11EAB65B">
                <wp:simplePos x="0" y="0"/>
                <wp:positionH relativeFrom="column">
                  <wp:posOffset>4895215</wp:posOffset>
                </wp:positionH>
                <wp:positionV relativeFrom="paragraph">
                  <wp:posOffset>2023966</wp:posOffset>
                </wp:positionV>
                <wp:extent cx="914400" cy="28575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24000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2" type="#_x0000_t202" style="position:absolute;margin-left:385.45pt;margin-top:159.35pt;width:1in;height:22.5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" filled="f" stroked="f" strokeweight=".5pt">
                <v:textbox>
                  <w:txbxContent>
                    <w:p w:rsidR="00F16906" w:rsidRDefault="00F16906">
                      <w:r>
                        <w:t>24000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80768" behindDoc="0" locked="0" layoutInCell="1" allowOverlap="1" wp14:anchorId="7462737C" wp14:editId="7FF53F40">
                <wp:simplePos x="0" y="0"/>
                <wp:positionH relativeFrom="column">
                  <wp:posOffset>5169535</wp:posOffset>
                </wp:positionH>
                <wp:positionV relativeFrom="paragraph">
                  <wp:posOffset>1812290</wp:posOffset>
                </wp:positionV>
                <wp:extent cx="0" cy="222250"/>
                <wp:effectExtent l="0" t="0" r="19050" b="25400"/>
                <wp:wrapNone/>
                <wp:docPr id="25" name="Straight Connector 25"/>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5"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07.05pt,142.7pt" to="407.05pt,1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" strokecolor="black [3040]"/>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82816" behindDoc="0" locked="0" layoutInCell="1" allowOverlap="1" wp14:anchorId="7E8866F8" wp14:editId="51E32783">
                <wp:simplePos x="0" y="0"/>
                <wp:positionH relativeFrom="column">
                  <wp:posOffset>3502025</wp:posOffset>
                </wp:positionH>
                <wp:positionV relativeFrom="paragraph">
                  <wp:posOffset>1992630</wp:posOffset>
                </wp:positionV>
                <wp:extent cx="914400" cy="28575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16000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3" type="#_x0000_t202" style="position:absolute;margin-left:275.75pt;margin-top:156.9pt;width:1in;height:22.5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" filled="f" stroked="f" strokeweight=".5pt">
                <v:textbox>
                  <w:txbxContent>
                    <w:p w:rsidR="00F16906" w:rsidRDefault="00F16906">
                      <w:r>
                        <w:t>16000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71552" behindDoc="0" locked="0" layoutInCell="1" allowOverlap="1" wp14:anchorId="126FAA54" wp14:editId="60E614E8">
                <wp:simplePos x="0" y="0"/>
                <wp:positionH relativeFrom="column">
                  <wp:posOffset>3778885</wp:posOffset>
                </wp:positionH>
                <wp:positionV relativeFrom="paragraph">
                  <wp:posOffset>1823085</wp:posOffset>
                </wp:positionV>
                <wp:extent cx="0" cy="222250"/>
                <wp:effectExtent l="0" t="0" r="19050" b="25400"/>
                <wp:wrapNone/>
                <wp:docPr id="20" name="Straight Connector 20"/>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97.55pt,143.55pt" to="297.55pt,1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" strokecolor="black [3040]"/>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76672" behindDoc="0" locked="0" layoutInCell="1" allowOverlap="1" wp14:anchorId="75BCF18D" wp14:editId="6C8BB64A">
                <wp:simplePos x="0" y="0"/>
                <wp:positionH relativeFrom="column">
                  <wp:posOffset>2105025</wp:posOffset>
                </wp:positionH>
                <wp:positionV relativeFrom="paragraph">
                  <wp:posOffset>1992630</wp:posOffset>
                </wp:positionV>
                <wp:extent cx="914400" cy="28575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8000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34" type="#_x0000_t202" style="position:absolute;margin-left:165.75pt;margin-top:156.9pt;width:1in;height:22.5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" filled="f" stroked="f" strokeweight=".5pt">
                <v:textbox>
                  <w:txbxContent>
                    <w:p w:rsidR="00F16906" w:rsidRDefault="00F16906">
                      <w:r>
                        <w:t>8000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69504" behindDoc="0" locked="0" layoutInCell="1" allowOverlap="1" wp14:anchorId="46DD2FB1" wp14:editId="2E7B680D">
                <wp:simplePos x="0" y="0"/>
                <wp:positionH relativeFrom="column">
                  <wp:posOffset>2353310</wp:posOffset>
                </wp:positionH>
                <wp:positionV relativeFrom="paragraph">
                  <wp:posOffset>1774190</wp:posOffset>
                </wp:positionV>
                <wp:extent cx="0" cy="222250"/>
                <wp:effectExtent l="0" t="0" r="19050" b="25400"/>
                <wp:wrapNone/>
                <wp:docPr id="18" name="Straight Connector 18"/>
                <wp:cNvGraphicFramePr/>
                <a:graphic xmlns:a="http://schemas.openxmlformats.org/drawingml/2006/main">
                  <a:graphicData uri="http://schemas.microsoft.com/office/word/2010/wordprocessingShape">
                    <wps:wsp>
                      <wps:cNvCnPr/>
                      <wps:spPr>
                        <a:xfrm flipV="1">
                          <a:off x="0" y="0"/>
                          <a:ext cx="0" cy="222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85.3pt,139.7pt" to="185.3pt,15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" strokecolor="black [3040]"/>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61312" behindDoc="0" locked="0" layoutInCell="1" allowOverlap="1" wp14:anchorId="4F5390E4" wp14:editId="53EA5052">
                <wp:simplePos x="0" y="0"/>
                <wp:positionH relativeFrom="column">
                  <wp:posOffset>586105</wp:posOffset>
                </wp:positionH>
                <wp:positionV relativeFrom="paragraph">
                  <wp:posOffset>1924050</wp:posOffset>
                </wp:positionV>
                <wp:extent cx="914400" cy="31750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914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5" type="#_x0000_t202" style="position:absolute;margin-left:46.15pt;margin-top:151.5pt;width:1in;height: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" filled="f" stroked="f" strokeweight=".5pt">
                <v:textbox>
                  <w:txbxContent>
                    <w:p w:rsidR="00F16906" w:rsidRDefault="00F16906">
                      <w:r>
                        <w:t>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59264" behindDoc="0" locked="0" layoutInCell="1" allowOverlap="1" wp14:anchorId="5F183D4B" wp14:editId="3FF4487A">
                <wp:simplePos x="0" y="0"/>
                <wp:positionH relativeFrom="column">
                  <wp:posOffset>238125</wp:posOffset>
                </wp:positionH>
                <wp:positionV relativeFrom="paragraph">
                  <wp:posOffset>1915795</wp:posOffset>
                </wp:positionV>
                <wp:extent cx="54864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75pt,150.85pt" to="450.75pt,1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" strokecolor="black [3040]"/>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62336" behindDoc="0" locked="0" layoutInCell="1" allowOverlap="1" wp14:anchorId="198D4F2F" wp14:editId="5D236FE6">
                <wp:simplePos x="0" y="0"/>
                <wp:positionH relativeFrom="column">
                  <wp:posOffset>2050415</wp:posOffset>
                </wp:positionH>
                <wp:positionV relativeFrom="paragraph">
                  <wp:posOffset>650875</wp:posOffset>
                </wp:positionV>
                <wp:extent cx="0" cy="1263650"/>
                <wp:effectExtent l="95250" t="38100" r="57150" b="12700"/>
                <wp:wrapNone/>
                <wp:docPr id="14" name="Straight Arrow Connector 14"/>
                <wp:cNvGraphicFramePr/>
                <a:graphic xmlns:a="http://schemas.openxmlformats.org/drawingml/2006/main">
                  <a:graphicData uri="http://schemas.microsoft.com/office/word/2010/wordprocessingShape">
                    <wps:wsp>
                      <wps:cNvCnPr/>
                      <wps:spPr>
                        <a:xfrm flipV="1">
                          <a:off x="0" y="0"/>
                          <a:ext cx="0" cy="12636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4" o:spid="_x0000_s1026" type="#_x0000_t32" style="position:absolute;margin-left:161.45pt;margin-top:51.25pt;width:0;height:99.5pt;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60288" behindDoc="0" locked="0" layoutInCell="1" allowOverlap="1" wp14:anchorId="3388C2BE" wp14:editId="20A3B3FD">
                <wp:simplePos x="0" y="0"/>
                <wp:positionH relativeFrom="column">
                  <wp:posOffset>707390</wp:posOffset>
                </wp:positionH>
                <wp:positionV relativeFrom="paragraph">
                  <wp:posOffset>231444</wp:posOffset>
                </wp:positionV>
                <wp:extent cx="0" cy="1684020"/>
                <wp:effectExtent l="0" t="0" r="19050" b="11430"/>
                <wp:wrapNone/>
                <wp:docPr id="12" name="Straight Connector 12"/>
                <wp:cNvGraphicFramePr/>
                <a:graphic xmlns:a="http://schemas.openxmlformats.org/drawingml/2006/main">
                  <a:graphicData uri="http://schemas.microsoft.com/office/word/2010/wordprocessingShape">
                    <wps:wsp>
                      <wps:cNvCnPr/>
                      <wps:spPr>
                        <a:xfrm flipV="1">
                          <a:off x="0" y="0"/>
                          <a:ext cx="0" cy="16840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12" o:spid="_x0000_s1026" style="position:absolute;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7pt,18.2pt" to="55.7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" strokecolor="black [3040]"/>
            </w:pict>
          </mc:Fallback>
        </mc:AlternateContent>
      </w:r>
      <w:r w:rsidR="003E1D89" w:rsidRPr="00D22998">
        <w:rPr>
          <w:rFonts w:ascii="CMU Serif" w:hAnsi="CMU Serif" w:cstheme="minorHAnsi"/>
          <w:noProof/>
          <w:sz w:val="22"/>
          <w:szCs w:val="22"/>
          <w:lang w:eastAsia="en-GB"/>
        </w:rPr>
        <mc:AlternateContent>
          <mc:Choice Requires="wps">
            <w:drawing>
              <wp:inline distT="0" distB="0" distL="0" distR="0" wp14:anchorId="433CB6E5" wp14:editId="0B413BB2">
                <wp:extent cx="5931673" cy="2345635"/>
                <wp:effectExtent l="0" t="0" r="12065" b="17145"/>
                <wp:docPr id="9" name="Rectangle 9"/>
                <wp:cNvGraphicFramePr/>
                <a:graphic xmlns:a="http://schemas.openxmlformats.org/drawingml/2006/main">
                  <a:graphicData uri="http://schemas.microsoft.com/office/word/2010/wordprocessingShape">
                    <wps:wsp>
                      <wps:cNvSpPr/>
                      <wps:spPr>
                        <a:xfrm>
                          <a:off x="0" y="0"/>
                          <a:ext cx="5931673" cy="23456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9" o:spid="_x0000_s1026" style="width:467.05pt;height:18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" fillcolor="white [3201]" strokecolor="black [3200]" strokeweight="1pt">
                <w10:anchorlock/>
              </v:rect>
            </w:pict>
          </mc:Fallback>
        </mc:AlternateContent>
      </w:r>
    </w:p>
    <w:p w:rsidR="00AA70C0" w:rsidRPr="00D22998" w:rsidRDefault="00AA70C0" w:rsidP="00AA70C0">
      <w:pPr>
        <w:rPr>
          <w:rFonts w:ascii="CMU Serif" w:hAnsi="CMU Serif"/>
        </w:rPr>
      </w:pPr>
      <w:r w:rsidRPr="00D22998">
        <w:rPr>
          <w:rFonts w:ascii="CMU Serif" w:hAnsi="CMU Serif"/>
          <w:u w:val="single"/>
        </w:rPr>
        <w:t>Graph 7</w:t>
      </w:r>
      <w:r w:rsidRPr="00D22998">
        <w:rPr>
          <w:rFonts w:ascii="CMU Serif" w:hAnsi="CMU Serif"/>
        </w:rPr>
        <w:t>. Plot of a decoupled rectified sinewave at 3800, with the sampling frequency and its harmonics displayed.</w:t>
      </w:r>
    </w:p>
    <w:p w:rsidR="00AA70C0" w:rsidRPr="00D22998" w:rsidRDefault="00AA70C0" w:rsidP="00D5364F">
      <w:pPr>
        <w:rPr>
          <w:rFonts w:ascii="CMU Serif" w:hAnsi="CMU Serif"/>
        </w:rPr>
      </w:pPr>
      <w:r w:rsidRPr="00D22998">
        <w:rPr>
          <w:rFonts w:ascii="CMU Serif" w:hAnsi="CMU Serif"/>
        </w:rPr>
        <w:t>From Graph 7 we also know that the harm</w:t>
      </w:r>
      <w:r w:rsidR="00893B1B" w:rsidRPr="00D22998">
        <w:rPr>
          <w:rFonts w:ascii="CMU Serif" w:hAnsi="CMU Serif"/>
        </w:rPr>
        <w:t>onics will be convoluted with the sampling frequency and all its multiples in frequency domain, thus resu</w:t>
      </w:r>
      <w:r w:rsidR="00AD0753" w:rsidRPr="00D22998">
        <w:rPr>
          <w:rFonts w:ascii="CMU Serif" w:hAnsi="CMU Serif"/>
        </w:rPr>
        <w:t>lting in what we see in Graph 8 and ultimately explaining why the output is a rectified sinewave of 400Hz.</w:t>
      </w:r>
    </w:p>
    <w:p w:rsidR="0034249D" w:rsidRPr="00D22998" w:rsidRDefault="0034249D" w:rsidP="00851EEB">
      <w:pPr>
        <w:pStyle w:val="Default"/>
        <w:rPr>
          <w:rFonts w:ascii="CMU Serif" w:hAnsi="CMU Serif" w:cstheme="minorHAnsi"/>
          <w:sz w:val="22"/>
          <w:szCs w:val="22"/>
        </w:rPr>
      </w:pPr>
    </w:p>
    <w:p w:rsidR="003E1D89" w:rsidRPr="00D22998" w:rsidRDefault="007951D8" w:rsidP="00851EEB">
      <w:pPr>
        <w:pStyle w:val="Default"/>
        <w:rPr>
          <w:rFonts w:ascii="CMU Serif" w:hAnsi="CMU Serif"/>
        </w:rPr>
      </w:pPr>
      <w:r w:rsidRPr="00D22998">
        <w:rPr>
          <w:rFonts w:ascii="CMU Serif" w:hAnsi="CMU Serif" w:cstheme="minorHAnsi"/>
          <w:noProof/>
          <w:sz w:val="22"/>
          <w:szCs w:val="22"/>
          <w:lang w:eastAsia="en-GB"/>
        </w:rPr>
        <w:lastRenderedPageBreak/>
        <mc:AlternateContent>
          <mc:Choice Requires="wps">
            <w:drawing>
              <wp:anchor distT="0" distB="0" distL="114300" distR="114300" simplePos="0" relativeHeight="251713536" behindDoc="0" locked="0" layoutInCell="1" allowOverlap="1" wp14:anchorId="0618BF96" wp14:editId="7E7A95C3">
                <wp:simplePos x="0" y="0"/>
                <wp:positionH relativeFrom="column">
                  <wp:posOffset>2977116</wp:posOffset>
                </wp:positionH>
                <wp:positionV relativeFrom="paragraph">
                  <wp:posOffset>304003</wp:posOffset>
                </wp:positionV>
                <wp:extent cx="1913861" cy="361507"/>
                <wp:effectExtent l="0" t="0" r="10795" b="19685"/>
                <wp:wrapNone/>
                <wp:docPr id="45" name="Text Box 45"/>
                <wp:cNvGraphicFramePr/>
                <a:graphic xmlns:a="http://schemas.openxmlformats.org/drawingml/2006/main">
                  <a:graphicData uri="http://schemas.microsoft.com/office/word/2010/wordprocessingShape">
                    <wps:wsp>
                      <wps:cNvSpPr txBox="1"/>
                      <wps:spPr>
                        <a:xfrm>
                          <a:off x="0" y="0"/>
                          <a:ext cx="1913861" cy="3615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Filter with 4kHz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5" o:spid="_x0000_s1036" type="#_x0000_t202" style="position:absolute;margin-left:234.4pt;margin-top:23.95pt;width:150.7pt;height:28.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" fillcolor="white [3201]" strokeweight=".5pt">
                <v:textbox>
                  <w:txbxContent>
                    <w:p w:rsidR="00F16906" w:rsidRDefault="00F16906">
                      <w:r>
                        <w:t>Filter with 4kHz cut-off</w:t>
                      </w:r>
                    </w:p>
                  </w:txbxContent>
                </v:textbox>
              </v:shape>
            </w:pict>
          </mc:Fallback>
        </mc:AlternateContent>
      </w:r>
      <w:r w:rsidR="00893B1B" w:rsidRPr="00D22998">
        <w:rPr>
          <w:rFonts w:ascii="CMU Serif" w:hAnsi="CMU Serif" w:cstheme="minorHAnsi"/>
          <w:noProof/>
          <w:sz w:val="22"/>
          <w:szCs w:val="22"/>
          <w:lang w:eastAsia="en-GB"/>
        </w:rPr>
        <mc:AlternateContent>
          <mc:Choice Requires="wps">
            <w:drawing>
              <wp:anchor distT="0" distB="0" distL="114300" distR="114300" simplePos="0" relativeHeight="251720704" behindDoc="0" locked="0" layoutInCell="1" allowOverlap="1" wp14:anchorId="5FF53A3E" wp14:editId="5DC83ADB">
                <wp:simplePos x="0" y="0"/>
                <wp:positionH relativeFrom="column">
                  <wp:posOffset>2505075</wp:posOffset>
                </wp:positionH>
                <wp:positionV relativeFrom="paragraph">
                  <wp:posOffset>1685925</wp:posOffset>
                </wp:positionV>
                <wp:extent cx="1409700" cy="32575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409700"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893B1B">
                            <w:pPr>
                              <w:rPr>
                                <w:b/>
                              </w:rPr>
                            </w:pPr>
                            <w:r>
                              <w:rPr>
                                <w:b/>
                              </w:rPr>
                              <w:t>Frequency (Hz)</w:t>
                            </w:r>
                          </w:p>
                          <w:p w:rsidR="00F16906" w:rsidRPr="00893B1B" w:rsidRDefault="00F16906" w:rsidP="00893B1B">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7" type="#_x0000_t202" style="position:absolute;margin-left:197.25pt;margin-top:132.75pt;width:111pt;height:25.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" filled="f" stroked="f" strokeweight=".5pt">
                <v:textbox>
                  <w:txbxContent>
                    <w:p w:rsidR="00F16906" w:rsidRDefault="00F16906" w:rsidP="00893B1B">
                      <w:pPr>
                        <w:rPr>
                          <w:b/>
                        </w:rPr>
                      </w:pPr>
                      <w:r>
                        <w:rPr>
                          <w:b/>
                        </w:rPr>
                        <w:t>Frequency (Hz)</w:t>
                      </w:r>
                    </w:p>
                    <w:p w:rsidR="00F16906" w:rsidRPr="00893B1B" w:rsidRDefault="00F16906" w:rsidP="00893B1B">
                      <w:pPr>
                        <w:rPr>
                          <w:b/>
                        </w:rPr>
                      </w:pPr>
                    </w:p>
                  </w:txbxContent>
                </v:textbox>
              </v:shape>
            </w:pict>
          </mc:Fallback>
        </mc:AlternateContent>
      </w:r>
      <w:r w:rsidR="00893B1B" w:rsidRPr="00D22998">
        <w:rPr>
          <w:rFonts w:ascii="CMU Serif" w:hAnsi="CMU Serif" w:cstheme="minorHAnsi"/>
          <w:noProof/>
          <w:sz w:val="22"/>
          <w:szCs w:val="22"/>
          <w:lang w:eastAsia="en-GB"/>
        </w:rPr>
        <mc:AlternateContent>
          <mc:Choice Requires="wps">
            <w:drawing>
              <wp:anchor distT="0" distB="0" distL="114300" distR="114300" simplePos="0" relativeHeight="251718656" behindDoc="0" locked="0" layoutInCell="1" allowOverlap="1" wp14:anchorId="6586D7B2" wp14:editId="010DB656">
                <wp:simplePos x="0" y="0"/>
                <wp:positionH relativeFrom="column">
                  <wp:posOffset>-20955</wp:posOffset>
                </wp:positionH>
                <wp:positionV relativeFrom="paragraph">
                  <wp:posOffset>554990</wp:posOffset>
                </wp:positionV>
                <wp:extent cx="914400" cy="325755"/>
                <wp:effectExtent l="0" t="0" r="0" b="0"/>
                <wp:wrapNone/>
                <wp:docPr id="48" name="Text Box 48"/>
                <wp:cNvGraphicFramePr/>
                <a:graphic xmlns:a="http://schemas.openxmlformats.org/drawingml/2006/main">
                  <a:graphicData uri="http://schemas.microsoft.com/office/word/2010/wordprocessingShape">
                    <wps:wsp>
                      <wps:cNvSpPr txBox="1"/>
                      <wps:spPr>
                        <a:xfrm rot="16200000">
                          <a:off x="0" y="0"/>
                          <a:ext cx="914400" cy="325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893B1B">
                            <w:pPr>
                              <w:rPr>
                                <w:b/>
                              </w:rPr>
                            </w:pPr>
                            <w:r>
                              <w:rPr>
                                <w:b/>
                              </w:rPr>
                              <w:t>Amplitude</w:t>
                            </w:r>
                          </w:p>
                          <w:p w:rsidR="00F16906" w:rsidRPr="00893B1B" w:rsidRDefault="00F16906" w:rsidP="00893B1B">
                            <w:pPr>
                              <w:rPr>
                                <w:b/>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8" o:spid="_x0000_s1038" type="#_x0000_t202" style="position:absolute;margin-left:-1.65pt;margin-top:43.7pt;width:1in;height:25.65pt;rotation:-90;z-index:251718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" filled="f" stroked="f" strokeweight=".5pt">
                <v:textbox>
                  <w:txbxContent>
                    <w:p w:rsidR="00F16906" w:rsidRDefault="00F16906" w:rsidP="00893B1B">
                      <w:pPr>
                        <w:rPr>
                          <w:b/>
                        </w:rPr>
                      </w:pPr>
                      <w:r>
                        <w:rPr>
                          <w:b/>
                        </w:rPr>
                        <w:t>Amplitude</w:t>
                      </w:r>
                    </w:p>
                    <w:p w:rsidR="00F16906" w:rsidRPr="00893B1B" w:rsidRDefault="00F16906" w:rsidP="00893B1B">
                      <w:pPr>
                        <w:rPr>
                          <w:b/>
                        </w:rPr>
                      </w:pPr>
                    </w:p>
                  </w:txbxContent>
                </v:textbox>
              </v:shape>
            </w:pict>
          </mc:Fallback>
        </mc:AlternateContent>
      </w:r>
      <w:r w:rsidR="00AA70C0" w:rsidRPr="00D22998">
        <w:rPr>
          <w:rFonts w:ascii="CMU Serif" w:hAnsi="CMU Serif" w:cstheme="minorHAnsi"/>
          <w:noProof/>
          <w:sz w:val="22"/>
          <w:szCs w:val="22"/>
          <w:lang w:eastAsia="en-GB"/>
        </w:rPr>
        <mc:AlternateContent>
          <mc:Choice Requires="wps">
            <w:drawing>
              <wp:anchor distT="0" distB="0" distL="114300" distR="114300" simplePos="0" relativeHeight="251711488" behindDoc="0" locked="0" layoutInCell="1" allowOverlap="1" wp14:anchorId="06EE66C1" wp14:editId="02E8AA72">
                <wp:simplePos x="0" y="0"/>
                <wp:positionH relativeFrom="column">
                  <wp:posOffset>707390</wp:posOffset>
                </wp:positionH>
                <wp:positionV relativeFrom="paragraph">
                  <wp:posOffset>118745</wp:posOffset>
                </wp:positionV>
                <wp:extent cx="2269490" cy="0"/>
                <wp:effectExtent l="0" t="0" r="16510" b="19050"/>
                <wp:wrapNone/>
                <wp:docPr id="43" name="Straight Connector 43"/>
                <wp:cNvGraphicFramePr/>
                <a:graphic xmlns:a="http://schemas.openxmlformats.org/drawingml/2006/main">
                  <a:graphicData uri="http://schemas.microsoft.com/office/word/2010/wordprocessingShape">
                    <wps:wsp>
                      <wps:cNvCnPr/>
                      <wps:spPr>
                        <a:xfrm>
                          <a:off x="0" y="0"/>
                          <a:ext cx="2269490" cy="0"/>
                        </a:xfrm>
                        <a:prstGeom prst="line">
                          <a:avLst/>
                        </a:prstGeom>
                        <a:ln w="19050"/>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7pt,9.35pt" to="234.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" strokecolor="#94b64e [3046]" strokeweight="1.5pt"/>
            </w:pict>
          </mc:Fallback>
        </mc:AlternateContent>
      </w:r>
      <w:r w:rsidR="00AA70C0" w:rsidRPr="00D22998">
        <w:rPr>
          <w:rFonts w:ascii="CMU Serif" w:hAnsi="CMU Serif" w:cstheme="minorHAnsi"/>
          <w:noProof/>
          <w:sz w:val="22"/>
          <w:szCs w:val="22"/>
          <w:lang w:eastAsia="en-GB"/>
        </w:rPr>
        <mc:AlternateContent>
          <mc:Choice Requires="wps">
            <w:drawing>
              <wp:anchor distT="0" distB="0" distL="114300" distR="114300" simplePos="0" relativeHeight="251712512" behindDoc="0" locked="0" layoutInCell="1" allowOverlap="1" wp14:anchorId="32DF90F6" wp14:editId="45C8F407">
                <wp:simplePos x="0" y="0"/>
                <wp:positionH relativeFrom="column">
                  <wp:posOffset>2977736</wp:posOffset>
                </wp:positionH>
                <wp:positionV relativeFrom="paragraph">
                  <wp:posOffset>119269</wp:posOffset>
                </wp:positionV>
                <wp:extent cx="751426" cy="1542553"/>
                <wp:effectExtent l="0" t="0" r="29845" b="19685"/>
                <wp:wrapNone/>
                <wp:docPr id="44" name="Straight Connector 44"/>
                <wp:cNvGraphicFramePr/>
                <a:graphic xmlns:a="http://schemas.openxmlformats.org/drawingml/2006/main">
                  <a:graphicData uri="http://schemas.microsoft.com/office/word/2010/wordprocessingShape">
                    <wps:wsp>
                      <wps:cNvCnPr/>
                      <wps:spPr>
                        <a:xfrm>
                          <a:off x="0" y="0"/>
                          <a:ext cx="751426" cy="1542553"/>
                        </a:xfrm>
                        <a:prstGeom prst="line">
                          <a:avLst/>
                        </a:prstGeom>
                        <a:ln w="19050"/>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44"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34.45pt,9.4pt" to="293.6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" strokecolor="#94b64e [3046]" strokeweight="1.5pt"/>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709440" behindDoc="0" locked="0" layoutInCell="1" allowOverlap="1" wp14:anchorId="49468609" wp14:editId="3190EAC7">
                <wp:simplePos x="0" y="0"/>
                <wp:positionH relativeFrom="column">
                  <wp:posOffset>2508250</wp:posOffset>
                </wp:positionH>
                <wp:positionV relativeFrom="paragraph">
                  <wp:posOffset>900210</wp:posOffset>
                </wp:positionV>
                <wp:extent cx="914400"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1600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1" o:spid="_x0000_s1039" type="#_x0000_t202" style="position:absolute;margin-left:197.5pt;margin-top:70.9pt;width:1in;height:22.5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" filled="f" stroked="f" strokeweight=".5pt">
                <v:textbox>
                  <w:txbxContent>
                    <w:p w:rsidR="00F16906" w:rsidRDefault="00F16906">
                      <w:r>
                        <w:t>1600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707392" behindDoc="0" locked="0" layoutInCell="1" allowOverlap="1" wp14:anchorId="1F8B902A" wp14:editId="482653C1">
                <wp:simplePos x="0" y="0"/>
                <wp:positionH relativeFrom="column">
                  <wp:posOffset>2751151</wp:posOffset>
                </wp:positionH>
                <wp:positionV relativeFrom="paragraph">
                  <wp:posOffset>1226930</wp:posOffset>
                </wp:positionV>
                <wp:extent cx="0" cy="437488"/>
                <wp:effectExtent l="95250" t="38100" r="57150" b="20320"/>
                <wp:wrapNone/>
                <wp:docPr id="40" name="Straight Arrow Connector 40"/>
                <wp:cNvGraphicFramePr/>
                <a:graphic xmlns:a="http://schemas.openxmlformats.org/drawingml/2006/main">
                  <a:graphicData uri="http://schemas.microsoft.com/office/word/2010/wordprocessingShape">
                    <wps:wsp>
                      <wps:cNvCnPr/>
                      <wps:spPr>
                        <a:xfrm flipV="1">
                          <a:off x="0" y="0"/>
                          <a:ext cx="0" cy="437488"/>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0" o:spid="_x0000_s1026" type="#_x0000_t32" style="position:absolute;margin-left:216.65pt;margin-top:96.6pt;width:0;height:34.45pt;flip: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705344" behindDoc="0" locked="0" layoutInCell="1" allowOverlap="1" wp14:anchorId="0167EB4F" wp14:editId="0ABAE129">
                <wp:simplePos x="0" y="0"/>
                <wp:positionH relativeFrom="column">
                  <wp:posOffset>586105</wp:posOffset>
                </wp:positionH>
                <wp:positionV relativeFrom="paragraph">
                  <wp:posOffset>1662402</wp:posOffset>
                </wp:positionV>
                <wp:extent cx="914400" cy="317500"/>
                <wp:effectExtent l="0" t="0" r="0" b="6350"/>
                <wp:wrapNone/>
                <wp:docPr id="39" name="Text Box 39"/>
                <wp:cNvGraphicFramePr/>
                <a:graphic xmlns:a="http://schemas.openxmlformats.org/drawingml/2006/main">
                  <a:graphicData uri="http://schemas.microsoft.com/office/word/2010/wordprocessingShape">
                    <wps:wsp>
                      <wps:cNvSpPr txBox="1"/>
                      <wps:spPr>
                        <a:xfrm>
                          <a:off x="0" y="0"/>
                          <a:ext cx="914400"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9" o:spid="_x0000_s1040" type="#_x0000_t202" style="position:absolute;margin-left:46.15pt;margin-top:130.9pt;width:1in;height:2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" filled="f" stroked="f" strokeweight=".5pt">
                <v:textbox>
                  <w:txbxContent>
                    <w:p w:rsidR="00F16906" w:rsidRDefault="00F16906">
                      <w:r>
                        <w:t>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99200" behindDoc="0" locked="0" layoutInCell="1" allowOverlap="1" wp14:anchorId="3E5CA2DC" wp14:editId="02E0A369">
                <wp:simplePos x="0" y="0"/>
                <wp:positionH relativeFrom="column">
                  <wp:posOffset>1102360</wp:posOffset>
                </wp:positionH>
                <wp:positionV relativeFrom="paragraph">
                  <wp:posOffset>121285</wp:posOffset>
                </wp:positionV>
                <wp:extent cx="9144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41" type="#_x0000_t202" style="position:absolute;margin-left:86.8pt;margin-top:9.55pt;width:1in;height:22.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" filled="f" stroked="f" strokeweight=".5pt">
                <v:textbox>
                  <w:txbxContent>
                    <w:p w:rsidR="00F16906" w:rsidRDefault="00F16906">
                      <w:r>
                        <w:t>400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97152" behindDoc="0" locked="0" layoutInCell="1" allowOverlap="1" wp14:anchorId="7EE9A7F7" wp14:editId="64DDB11B">
                <wp:simplePos x="0" y="0"/>
                <wp:positionH relativeFrom="column">
                  <wp:posOffset>2273935</wp:posOffset>
                </wp:positionH>
                <wp:positionV relativeFrom="paragraph">
                  <wp:posOffset>1028065</wp:posOffset>
                </wp:positionV>
                <wp:extent cx="0" cy="636270"/>
                <wp:effectExtent l="9525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63627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5" o:spid="_x0000_s1026" type="#_x0000_t32" style="position:absolute;margin-left:179.05pt;margin-top:80.95pt;width:0;height:50.1pt;flip:y;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703296" behindDoc="0" locked="0" layoutInCell="1" allowOverlap="1" wp14:anchorId="27E04BAD" wp14:editId="62C3F0C8">
                <wp:simplePos x="0" y="0"/>
                <wp:positionH relativeFrom="column">
                  <wp:posOffset>2035479</wp:posOffset>
                </wp:positionH>
                <wp:positionV relativeFrom="paragraph">
                  <wp:posOffset>661670</wp:posOffset>
                </wp:positionV>
                <wp:extent cx="91440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1200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8" o:spid="_x0000_s1042" type="#_x0000_t202" style="position:absolute;margin-left:160.25pt;margin-top:52.1pt;width:1in;height:22.5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" filled="f" stroked="f" strokeweight=".5pt">
                <v:textbox>
                  <w:txbxContent>
                    <w:p w:rsidR="00F16906" w:rsidRDefault="00F16906">
                      <w:r>
                        <w:t>1200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701248" behindDoc="0" locked="0" layoutInCell="1" allowOverlap="1" wp14:anchorId="11F906B2" wp14:editId="19828C92">
                <wp:simplePos x="0" y="0"/>
                <wp:positionH relativeFrom="column">
                  <wp:posOffset>1605584</wp:posOffset>
                </wp:positionH>
                <wp:positionV relativeFrom="paragraph">
                  <wp:posOffset>511175</wp:posOffset>
                </wp:positionV>
                <wp:extent cx="91440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7" o:spid="_x0000_s1043" type="#_x0000_t202" style="position:absolute;margin-left:126.4pt;margin-top:40.25pt;width:1in;height:22.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" filled="f" stroked="f" strokeweight=".5pt">
                <v:textbox>
                  <w:txbxContent>
                    <w:p w:rsidR="00F16906" w:rsidRDefault="00F16906">
                      <w:r>
                        <w:t>800</w:t>
                      </w:r>
                    </w:p>
                  </w:txbxContent>
                </v:textbox>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95104" behindDoc="0" locked="0" layoutInCell="1" allowOverlap="1" wp14:anchorId="40576F77" wp14:editId="755C0B6F">
                <wp:simplePos x="0" y="0"/>
                <wp:positionH relativeFrom="column">
                  <wp:posOffset>1806023</wp:posOffset>
                </wp:positionH>
                <wp:positionV relativeFrom="paragraph">
                  <wp:posOffset>783231</wp:posOffset>
                </wp:positionV>
                <wp:extent cx="0" cy="881380"/>
                <wp:effectExtent l="95250" t="38100" r="57150" b="13970"/>
                <wp:wrapNone/>
                <wp:docPr id="34" name="Straight Arrow Connector 34"/>
                <wp:cNvGraphicFramePr/>
                <a:graphic xmlns:a="http://schemas.openxmlformats.org/drawingml/2006/main">
                  <a:graphicData uri="http://schemas.microsoft.com/office/word/2010/wordprocessingShape">
                    <wps:wsp>
                      <wps:cNvCnPr/>
                      <wps:spPr>
                        <a:xfrm flipV="1">
                          <a:off x="0" y="0"/>
                          <a:ext cx="0" cy="88138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4" o:spid="_x0000_s1026" type="#_x0000_t32" style="position:absolute;margin-left:142.2pt;margin-top:61.65pt;width:0;height:69.4pt;flip:y;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" strokecolor="#4579b8 [3044]" strokeweight="1.5pt">
                <v:stroke endarrow="open"/>
              </v:shape>
            </w:pict>
          </mc:Fallback>
        </mc:AlternateContent>
      </w:r>
      <w:r w:rsidR="0034249D" w:rsidRPr="00D22998">
        <w:rPr>
          <w:rFonts w:ascii="CMU Serif" w:hAnsi="CMU Serif" w:cstheme="minorHAnsi"/>
          <w:noProof/>
          <w:sz w:val="22"/>
          <w:szCs w:val="22"/>
          <w:lang w:eastAsia="en-GB"/>
        </w:rPr>
        <mc:AlternateContent>
          <mc:Choice Requires="wps">
            <w:drawing>
              <wp:anchor distT="0" distB="0" distL="114300" distR="114300" simplePos="0" relativeHeight="251693056" behindDoc="0" locked="0" layoutInCell="1" allowOverlap="1" wp14:anchorId="672F8E0B" wp14:editId="26692B6B">
                <wp:simplePos x="0" y="0"/>
                <wp:positionH relativeFrom="column">
                  <wp:posOffset>1287421</wp:posOffset>
                </wp:positionH>
                <wp:positionV relativeFrom="paragraph">
                  <wp:posOffset>400685</wp:posOffset>
                </wp:positionV>
                <wp:extent cx="0" cy="1263650"/>
                <wp:effectExtent l="95250" t="38100" r="57150" b="12700"/>
                <wp:wrapNone/>
                <wp:docPr id="33" name="Straight Arrow Connector 33"/>
                <wp:cNvGraphicFramePr/>
                <a:graphic xmlns:a="http://schemas.openxmlformats.org/drawingml/2006/main">
                  <a:graphicData uri="http://schemas.microsoft.com/office/word/2010/wordprocessingShape">
                    <wps:wsp>
                      <wps:cNvCnPr/>
                      <wps:spPr>
                        <a:xfrm flipV="1">
                          <a:off x="0" y="0"/>
                          <a:ext cx="0" cy="126365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3" o:spid="_x0000_s1026" type="#_x0000_t32" style="position:absolute;margin-left:101.35pt;margin-top:31.55pt;width:0;height:99.5pt;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" strokecolor="#4579b8 [3044]" strokeweight="1.5pt">
                <v:stroke endarrow="open"/>
              </v:shape>
            </w:pict>
          </mc:Fallback>
        </mc:AlternateContent>
      </w:r>
      <w:r w:rsidR="0034249D" w:rsidRPr="00D22998">
        <w:rPr>
          <w:rFonts w:ascii="CMU Serif" w:hAnsi="CMU Serif"/>
          <w:noProof/>
          <w:lang w:eastAsia="en-GB"/>
        </w:rPr>
        <mc:AlternateContent>
          <mc:Choice Requires="wps">
            <w:drawing>
              <wp:anchor distT="0" distB="0" distL="114300" distR="114300" simplePos="0" relativeHeight="251691008" behindDoc="0" locked="0" layoutInCell="1" allowOverlap="1" wp14:anchorId="2BB35F2B" wp14:editId="1B56D069">
                <wp:simplePos x="0" y="0"/>
                <wp:positionH relativeFrom="column">
                  <wp:posOffset>707666</wp:posOffset>
                </wp:positionH>
                <wp:positionV relativeFrom="paragraph">
                  <wp:posOffset>209660</wp:posOffset>
                </wp:positionV>
                <wp:extent cx="0" cy="1455089"/>
                <wp:effectExtent l="0" t="0" r="19050" b="12065"/>
                <wp:wrapNone/>
                <wp:docPr id="32" name="Straight Connector 32"/>
                <wp:cNvGraphicFramePr/>
                <a:graphic xmlns:a="http://schemas.openxmlformats.org/drawingml/2006/main">
                  <a:graphicData uri="http://schemas.microsoft.com/office/word/2010/wordprocessingShape">
                    <wps:wsp>
                      <wps:cNvCnPr/>
                      <wps:spPr>
                        <a:xfrm flipV="1">
                          <a:off x="0" y="0"/>
                          <a:ext cx="0" cy="14550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55.7pt,16.5pt" to="55.7pt,1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" strokecolor="black [3040]"/>
            </w:pict>
          </mc:Fallback>
        </mc:AlternateContent>
      </w:r>
      <w:r w:rsidR="0034249D" w:rsidRPr="00D22998">
        <w:rPr>
          <w:rFonts w:ascii="CMU Serif" w:hAnsi="CMU Serif"/>
          <w:noProof/>
          <w:lang w:eastAsia="en-GB"/>
        </w:rPr>
        <mc:AlternateContent>
          <mc:Choice Requires="wps">
            <w:drawing>
              <wp:anchor distT="0" distB="0" distL="114300" distR="114300" simplePos="0" relativeHeight="251689984" behindDoc="0" locked="0" layoutInCell="1" allowOverlap="1" wp14:anchorId="6C86132D" wp14:editId="6E9A86AD">
                <wp:simplePos x="0" y="0"/>
                <wp:positionH relativeFrom="column">
                  <wp:posOffset>397565</wp:posOffset>
                </wp:positionH>
                <wp:positionV relativeFrom="paragraph">
                  <wp:posOffset>1664749</wp:posOffset>
                </wp:positionV>
                <wp:extent cx="5009322" cy="0"/>
                <wp:effectExtent l="0" t="0" r="20320" b="19050"/>
                <wp:wrapNone/>
                <wp:docPr id="31" name="Straight Connector 31"/>
                <wp:cNvGraphicFramePr/>
                <a:graphic xmlns:a="http://schemas.openxmlformats.org/drawingml/2006/main">
                  <a:graphicData uri="http://schemas.microsoft.com/office/word/2010/wordprocessingShape">
                    <wps:wsp>
                      <wps:cNvCnPr/>
                      <wps:spPr>
                        <a:xfrm>
                          <a:off x="0" y="0"/>
                          <a:ext cx="50093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31.3pt,131.1pt" to="425.75pt,1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" strokecolor="black [3040]"/>
            </w:pict>
          </mc:Fallback>
        </mc:AlternateContent>
      </w:r>
      <w:r w:rsidR="0034249D" w:rsidRPr="00D22998">
        <w:rPr>
          <w:rFonts w:ascii="CMU Serif" w:hAnsi="CMU Serif"/>
          <w:noProof/>
          <w:lang w:eastAsia="en-GB"/>
        </w:rPr>
        <mc:AlternateContent>
          <mc:Choice Requires="wps">
            <w:drawing>
              <wp:inline distT="0" distB="0" distL="0" distR="0" wp14:anchorId="392D9941" wp14:editId="255D1693">
                <wp:extent cx="5931535" cy="2122998"/>
                <wp:effectExtent l="0" t="0" r="12065" b="10795"/>
                <wp:docPr id="30" name="Rectangle 30"/>
                <wp:cNvGraphicFramePr/>
                <a:graphic xmlns:a="http://schemas.openxmlformats.org/drawingml/2006/main">
                  <a:graphicData uri="http://schemas.microsoft.com/office/word/2010/wordprocessingShape">
                    <wps:wsp>
                      <wps:cNvSpPr/>
                      <wps:spPr>
                        <a:xfrm>
                          <a:off x="0" y="0"/>
                          <a:ext cx="5931535" cy="2122998"/>
                        </a:xfrm>
                        <a:prstGeom prst="rect">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30" o:spid="_x0000_s1026" style="width:467.0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" fillcolor="white [3212]" strokecolor="black [3213]" strokeweight="1pt">
                <w10:anchorlock/>
              </v:rect>
            </w:pict>
          </mc:Fallback>
        </mc:AlternateContent>
      </w:r>
    </w:p>
    <w:p w:rsidR="00893B1B" w:rsidRPr="00D22998" w:rsidRDefault="00893B1B" w:rsidP="00893B1B">
      <w:pPr>
        <w:rPr>
          <w:rFonts w:ascii="CMU Serif" w:hAnsi="CMU Serif"/>
        </w:rPr>
      </w:pPr>
      <w:r w:rsidRPr="00D22998">
        <w:rPr>
          <w:rFonts w:ascii="CMU Serif" w:hAnsi="CMU Serif"/>
          <w:u w:val="single"/>
        </w:rPr>
        <w:t>Graph 8</w:t>
      </w:r>
      <w:r w:rsidRPr="00D22998">
        <w:rPr>
          <w:rFonts w:ascii="CMU Serif" w:hAnsi="CMU Serif"/>
        </w:rPr>
        <w:t>. Plot of a decoupled rectified sinewave at 3800, with the sampling frequency and its harmonics dis</w:t>
      </w:r>
      <w:r w:rsidR="000E2DCA" w:rsidRPr="00D22998">
        <w:rPr>
          <w:rFonts w:ascii="CMU Serif" w:hAnsi="CMU Serif"/>
        </w:rPr>
        <w:t xml:space="preserve">played sampled at 8kHz. </w:t>
      </w:r>
      <w:r w:rsidR="00603A05" w:rsidRPr="00D22998">
        <w:rPr>
          <w:rFonts w:ascii="CMU Serif" w:hAnsi="CMU Serif"/>
        </w:rPr>
        <w:t xml:space="preserve">Each term appears due to the repetitions of the sinewave. </w:t>
      </w:r>
      <w:r w:rsidR="000E2DCA" w:rsidRPr="00D22998">
        <w:rPr>
          <w:rFonts w:ascii="CMU Serif" w:hAnsi="CMU Serif"/>
        </w:rPr>
        <w:t>We notice that this is effectively the Fourier transform of 400Hz wave.</w:t>
      </w:r>
    </w:p>
    <w:p w:rsidR="002168F3" w:rsidRPr="00D22998" w:rsidRDefault="002168F3" w:rsidP="002168F3">
      <w:pPr>
        <w:pStyle w:val="Heading3"/>
        <w:rPr>
          <w:rFonts w:ascii="CMU Serif" w:hAnsi="CMU Serif"/>
        </w:rPr>
      </w:pPr>
      <w:bookmarkStart w:id="4" w:name="_Toc349493163"/>
      <w:r w:rsidRPr="00D22998">
        <w:rPr>
          <w:rFonts w:ascii="CMU Serif" w:hAnsi="CMU Serif"/>
        </w:rPr>
        <w:t>2000Hz to 1000Hz</w:t>
      </w:r>
      <w:bookmarkEnd w:id="4"/>
    </w:p>
    <w:p w:rsidR="009A018B" w:rsidRPr="00D22998" w:rsidRDefault="009A018B" w:rsidP="00893B1B">
      <w:pPr>
        <w:rPr>
          <w:rFonts w:ascii="CMU Serif" w:hAnsi="CMU Serif"/>
        </w:rPr>
      </w:pPr>
      <w:r w:rsidRPr="00D22998">
        <w:rPr>
          <w:rFonts w:ascii="CMU Serif" w:hAnsi="CMU Serif"/>
        </w:rPr>
        <w:t>At 1900Hz we observe another unusual effect which is amplitude</w:t>
      </w:r>
      <w:r w:rsidR="005D28AF" w:rsidRPr="00D22998">
        <w:rPr>
          <w:rFonts w:ascii="CMU Serif" w:hAnsi="CMU Serif"/>
        </w:rPr>
        <w:t xml:space="preserve"> modulation of a signal expected to be </w:t>
      </w:r>
      <w:r w:rsidR="00CA7361" w:rsidRPr="00D22998">
        <w:rPr>
          <w:rFonts w:ascii="CMU Serif" w:hAnsi="CMU Serif"/>
        </w:rPr>
        <w:t xml:space="preserve">simply a 3900Hz </w:t>
      </w:r>
      <w:r w:rsidR="00050F73" w:rsidRPr="00D22998">
        <w:rPr>
          <w:rFonts w:ascii="CMU Serif" w:hAnsi="CMU Serif"/>
        </w:rPr>
        <w:t xml:space="preserve">rectified </w:t>
      </w:r>
      <w:r w:rsidR="001A18E4" w:rsidRPr="00D22998">
        <w:rPr>
          <w:rFonts w:ascii="CMU Serif" w:hAnsi="CMU Serif"/>
        </w:rPr>
        <w:t>sinewave, as can be seen in Graph 9.</w:t>
      </w:r>
    </w:p>
    <w:p w:rsidR="00893B1B" w:rsidRPr="00D22998" w:rsidRDefault="006E716B" w:rsidP="00851EEB">
      <w:pPr>
        <w:pStyle w:val="Default"/>
        <w:rPr>
          <w:rFonts w:ascii="CMU Serif" w:hAnsi="CMU Serif"/>
        </w:rPr>
      </w:pPr>
      <w:r w:rsidRPr="00D22998">
        <w:rPr>
          <w:rFonts w:ascii="CMU Serif" w:hAnsi="CMU Serif"/>
          <w:noProof/>
          <w:lang w:eastAsia="en-GB"/>
        </w:rPr>
        <w:drawing>
          <wp:inline distT="0" distB="0" distL="0" distR="0" wp14:anchorId="7F37D592" wp14:editId="1C094FE1">
            <wp:extent cx="5732890" cy="2671639"/>
            <wp:effectExtent l="0" t="0" r="20320" b="1460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A7361" w:rsidRPr="00D22998" w:rsidRDefault="00CA7361" w:rsidP="008540C9">
      <w:pPr>
        <w:rPr>
          <w:rFonts w:ascii="CMU Serif" w:hAnsi="CMU Serif" w:cstheme="minorHAnsi"/>
        </w:rPr>
      </w:pPr>
      <w:r w:rsidRPr="00D22998">
        <w:rPr>
          <w:rFonts w:ascii="CMU Serif" w:hAnsi="CMU Serif"/>
          <w:u w:val="single"/>
        </w:rPr>
        <w:t>Graph 9</w:t>
      </w:r>
      <w:r w:rsidRPr="00D22998">
        <w:rPr>
          <w:rFonts w:ascii="CMU Serif" w:hAnsi="CMU Serif"/>
        </w:rPr>
        <w:t xml:space="preserve">. Plot </w:t>
      </w:r>
      <w:r w:rsidRPr="00D22998">
        <w:rPr>
          <w:rFonts w:ascii="CMU Serif" w:hAnsi="CMU Serif" w:cstheme="minorHAnsi"/>
        </w:rPr>
        <w:t>of output data collected for an input sinewave of 1900Hz</w:t>
      </w:r>
      <w:r w:rsidR="0077181D" w:rsidRPr="00D22998">
        <w:rPr>
          <w:rFonts w:ascii="CMU Serif" w:hAnsi="CMU Serif" w:cstheme="minorHAnsi"/>
        </w:rPr>
        <w:t xml:space="preserve">. An amplitude modulation of 400Hz with </w:t>
      </w:r>
      <w:r w:rsidR="00050F73" w:rsidRPr="00D22998">
        <w:rPr>
          <w:rFonts w:ascii="CMU Serif" w:hAnsi="CMU Serif" w:cstheme="minorHAnsi"/>
        </w:rPr>
        <w:t>a base</w:t>
      </w:r>
      <w:r w:rsidR="0077181D" w:rsidRPr="00D22998">
        <w:rPr>
          <w:rFonts w:ascii="CMU Serif" w:hAnsi="CMU Serif" w:cstheme="minorHAnsi"/>
        </w:rPr>
        <w:t xml:space="preserve"> frequency of 3800Hz is observed.</w:t>
      </w:r>
    </w:p>
    <w:p w:rsidR="008540C9" w:rsidRPr="00D22998" w:rsidRDefault="008540C9" w:rsidP="00851EEB">
      <w:pPr>
        <w:pStyle w:val="Default"/>
        <w:rPr>
          <w:rFonts w:ascii="CMU Serif" w:hAnsi="CMU Serif" w:cstheme="minorHAnsi"/>
          <w:sz w:val="22"/>
          <w:szCs w:val="22"/>
        </w:rPr>
      </w:pPr>
      <w:r w:rsidRPr="00D22998">
        <w:rPr>
          <w:rFonts w:ascii="CMU Serif" w:hAnsi="CMU Serif" w:cstheme="minorHAnsi"/>
          <w:sz w:val="22"/>
          <w:szCs w:val="22"/>
        </w:rPr>
        <w:t>The reason for this happening is that a 1900Hz rectified sinewave would have the following spectra:</w:t>
      </w:r>
    </w:p>
    <w:p w:rsidR="008540C9" w:rsidRPr="00D22998" w:rsidRDefault="00393A08" w:rsidP="00851EEB">
      <w:pPr>
        <w:pStyle w:val="Default"/>
        <w:rPr>
          <w:rFonts w:ascii="CMU Serif" w:hAnsi="CMU Serif" w:cstheme="minorHAnsi"/>
          <w:sz w:val="22"/>
          <w:szCs w:val="22"/>
        </w:rPr>
      </w:pPr>
      <w:r w:rsidRPr="00D22998">
        <w:rPr>
          <w:rFonts w:ascii="CMU Serif" w:hAnsi="CMU Serif" w:cstheme="minorHAnsi"/>
          <w:noProof/>
          <w:sz w:val="22"/>
          <w:szCs w:val="22"/>
          <w:lang w:eastAsia="en-GB"/>
        </w:rPr>
        <mc:AlternateContent>
          <mc:Choice Requires="wps">
            <w:drawing>
              <wp:anchor distT="0" distB="0" distL="114300" distR="114300" simplePos="0" relativeHeight="251726848" behindDoc="0" locked="0" layoutInCell="1" allowOverlap="1" wp14:anchorId="2C4A3EBC" wp14:editId="37557D87">
                <wp:simplePos x="0" y="0"/>
                <wp:positionH relativeFrom="column">
                  <wp:posOffset>1094740</wp:posOffset>
                </wp:positionH>
                <wp:positionV relativeFrom="paragraph">
                  <wp:posOffset>1590675</wp:posOffset>
                </wp:positionV>
                <wp:extent cx="1285875" cy="2952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858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8540C9">
                            <w:r>
                              <w:t>Frequency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44" type="#_x0000_t202" style="position:absolute;margin-left:86.2pt;margin-top:125.25pt;width:101.25pt;height:23.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" filled="f" stroked="f" strokeweight=".5pt">
                <v:textbox>
                  <w:txbxContent>
                    <w:p w:rsidR="00F16906" w:rsidRDefault="00F16906" w:rsidP="008540C9">
                      <w:r>
                        <w:t>Frequency (Hz)</w:t>
                      </w:r>
                    </w:p>
                  </w:txbxContent>
                </v:textbox>
              </v:shape>
            </w:pict>
          </mc:Fallback>
        </mc:AlternateContent>
      </w:r>
      <w:r w:rsidR="00C83021" w:rsidRPr="00D22998">
        <w:rPr>
          <w:rFonts w:ascii="CMU Serif" w:hAnsi="CMU Serif" w:cstheme="minorHAnsi"/>
          <w:noProof/>
          <w:sz w:val="22"/>
          <w:szCs w:val="22"/>
          <w:lang w:eastAsia="en-GB"/>
        </w:rPr>
        <mc:AlternateContent>
          <mc:Choice Requires="wps">
            <w:drawing>
              <wp:anchor distT="0" distB="0" distL="114300" distR="114300" simplePos="0" relativeHeight="251731968" behindDoc="0" locked="0" layoutInCell="1" allowOverlap="1" wp14:anchorId="65BD659A" wp14:editId="2DEFC2AD">
                <wp:simplePos x="0" y="0"/>
                <wp:positionH relativeFrom="column">
                  <wp:posOffset>1381125</wp:posOffset>
                </wp:positionH>
                <wp:positionV relativeFrom="paragraph">
                  <wp:posOffset>161925</wp:posOffset>
                </wp:positionV>
                <wp:extent cx="628650" cy="223520"/>
                <wp:effectExtent l="0" t="0" r="0" b="5080"/>
                <wp:wrapNone/>
                <wp:docPr id="54" name="Text Box 54"/>
                <wp:cNvGraphicFramePr/>
                <a:graphic xmlns:a="http://schemas.openxmlformats.org/drawingml/2006/main">
                  <a:graphicData uri="http://schemas.microsoft.com/office/word/2010/wordprocessingShape">
                    <wps:wsp>
                      <wps:cNvSpPr txBox="1"/>
                      <wps:spPr>
                        <a:xfrm>
                          <a:off x="0" y="0"/>
                          <a:ext cx="62865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403A09">
                            <w:r>
                              <w:t>3800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45" type="#_x0000_t202" style="position:absolute;margin-left:108.75pt;margin-top:12.75pt;width:49.5pt;height:17.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" filled="f" stroked="f" strokeweight=".5pt">
                <v:textbox>
                  <w:txbxContent>
                    <w:p w:rsidR="00F16906" w:rsidRDefault="00F16906" w:rsidP="00403A09">
                      <w:r>
                        <w:t>3800</w:t>
                      </w:r>
                    </w:p>
                  </w:txbxContent>
                </v:textbox>
              </v:shape>
            </w:pict>
          </mc:Fallback>
        </mc:AlternateContent>
      </w:r>
      <w:r w:rsidR="00C83021" w:rsidRPr="00D22998">
        <w:rPr>
          <w:rFonts w:ascii="CMU Serif" w:hAnsi="CMU Serif" w:cstheme="minorHAnsi"/>
          <w:noProof/>
          <w:sz w:val="22"/>
          <w:szCs w:val="22"/>
          <w:lang w:eastAsia="en-GB"/>
        </w:rPr>
        <mc:AlternateContent>
          <mc:Choice Requires="wps">
            <w:drawing>
              <wp:anchor distT="0" distB="0" distL="114300" distR="114300" simplePos="0" relativeHeight="251745280" behindDoc="0" locked="0" layoutInCell="1" allowOverlap="1" wp14:anchorId="620C38BE" wp14:editId="09E9BF52">
                <wp:simplePos x="0" y="0"/>
                <wp:positionH relativeFrom="column">
                  <wp:posOffset>3629025</wp:posOffset>
                </wp:positionH>
                <wp:positionV relativeFrom="paragraph">
                  <wp:posOffset>1590675</wp:posOffset>
                </wp:positionV>
                <wp:extent cx="552450" cy="2286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524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403A09">
                            <w:r>
                              <w:t>16000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1" o:spid="_x0000_s1046" type="#_x0000_t202" style="position:absolute;margin-left:285.75pt;margin-top:125.25pt;width:43.5pt;height:1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" filled="f" stroked="f" strokeweight=".5pt">
                <v:textbox>
                  <w:txbxContent>
                    <w:p w:rsidR="00F16906" w:rsidRDefault="00F16906" w:rsidP="00403A09">
                      <w:r>
                        <w:t>16000</w:t>
                      </w:r>
                    </w:p>
                  </w:txbxContent>
                </v:textbox>
              </v:shape>
            </w:pict>
          </mc:Fallback>
        </mc:AlternateContent>
      </w:r>
      <w:r w:rsidR="00C83021" w:rsidRPr="00D22998">
        <w:rPr>
          <w:rFonts w:ascii="CMU Serif" w:hAnsi="CMU Serif" w:cstheme="minorHAnsi"/>
          <w:noProof/>
          <w:sz w:val="22"/>
          <w:szCs w:val="22"/>
          <w:lang w:eastAsia="en-GB"/>
        </w:rPr>
        <mc:AlternateContent>
          <mc:Choice Requires="wps">
            <w:drawing>
              <wp:anchor distT="0" distB="0" distL="114300" distR="114300" simplePos="0" relativeHeight="251743232" behindDoc="0" locked="0" layoutInCell="1" allowOverlap="1" wp14:anchorId="675D6EA6" wp14:editId="066AC98C">
                <wp:simplePos x="0" y="0"/>
                <wp:positionH relativeFrom="column">
                  <wp:posOffset>3914775</wp:posOffset>
                </wp:positionH>
                <wp:positionV relativeFrom="paragraph">
                  <wp:posOffset>1428750</wp:posOffset>
                </wp:positionV>
                <wp:extent cx="0" cy="219075"/>
                <wp:effectExtent l="0" t="0" r="19050" b="9525"/>
                <wp:wrapNone/>
                <wp:docPr id="60" name="Straight Connector 6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0"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8.25pt,112.5pt" to="308.25pt,1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" strokecolor="#4579b8 [3044]"/>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41184" behindDoc="0" locked="0" layoutInCell="1" allowOverlap="1" wp14:anchorId="49C2C146" wp14:editId="4F7D63DC">
                <wp:simplePos x="0" y="0"/>
                <wp:positionH relativeFrom="column">
                  <wp:posOffset>3298825</wp:posOffset>
                </wp:positionH>
                <wp:positionV relativeFrom="paragraph">
                  <wp:posOffset>513080</wp:posOffset>
                </wp:positionV>
                <wp:extent cx="552450" cy="2286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5524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403A09">
                            <w:r>
                              <w:t>15200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47" type="#_x0000_t202" style="position:absolute;margin-left:259.75pt;margin-top:40.4pt;width:43.5pt;height:1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" filled="f" stroked="f" strokeweight=".5pt">
                <v:textbox>
                  <w:txbxContent>
                    <w:p w:rsidR="00F16906" w:rsidRDefault="00F16906" w:rsidP="00403A09">
                      <w:r>
                        <w:t>15200</w:t>
                      </w:r>
                    </w:p>
                  </w:txbxContent>
                </v:textbox>
              </v:shape>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39136" behindDoc="0" locked="0" layoutInCell="1" allowOverlap="1" wp14:anchorId="186CC910" wp14:editId="206A31FF">
                <wp:simplePos x="0" y="0"/>
                <wp:positionH relativeFrom="column">
                  <wp:posOffset>3552825</wp:posOffset>
                </wp:positionH>
                <wp:positionV relativeFrom="paragraph">
                  <wp:posOffset>733425</wp:posOffset>
                </wp:positionV>
                <wp:extent cx="0" cy="837565"/>
                <wp:effectExtent l="95250" t="38100" r="57150" b="19685"/>
                <wp:wrapNone/>
                <wp:docPr id="58" name="Straight Arrow Connector 58"/>
                <wp:cNvGraphicFramePr/>
                <a:graphic xmlns:a="http://schemas.openxmlformats.org/drawingml/2006/main">
                  <a:graphicData uri="http://schemas.microsoft.com/office/word/2010/wordprocessingShape">
                    <wps:wsp>
                      <wps:cNvCnPr/>
                      <wps:spPr>
                        <a:xfrm flipV="1">
                          <a:off x="0" y="0"/>
                          <a:ext cx="0" cy="83756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8" o:spid="_x0000_s1026" type="#_x0000_t32" style="position:absolute;margin-left:279.75pt;margin-top:57.75pt;width:0;height:65.95pt;flip:y;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" strokecolor="#4579b8 [3044]" strokeweight="1.5pt">
                <v:stroke endarrow="open"/>
              </v:shape>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34016" behindDoc="0" locked="0" layoutInCell="1" allowOverlap="1" wp14:anchorId="250CCC8B" wp14:editId="770FC037">
                <wp:simplePos x="0" y="0"/>
                <wp:positionH relativeFrom="column">
                  <wp:posOffset>2333625</wp:posOffset>
                </wp:positionH>
                <wp:positionV relativeFrom="paragraph">
                  <wp:posOffset>346710</wp:posOffset>
                </wp:positionV>
                <wp:extent cx="552450" cy="2286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524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403A09">
                            <w:r>
                              <w:t>7600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8" type="#_x0000_t202" style="position:absolute;margin-left:183.75pt;margin-top:27.3pt;width:43.5pt;height:18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" filled="f" stroked="f" strokeweight=".5pt">
                <v:textbox>
                  <w:txbxContent>
                    <w:p w:rsidR="00F16906" w:rsidRDefault="00F16906" w:rsidP="00403A09">
                      <w:r>
                        <w:t>7600</w:t>
                      </w:r>
                    </w:p>
                  </w:txbxContent>
                </v:textbox>
              </v:shape>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29920" behindDoc="0" locked="0" layoutInCell="1" allowOverlap="1" wp14:anchorId="324E0860" wp14:editId="76A4113B">
                <wp:simplePos x="0" y="0"/>
                <wp:positionH relativeFrom="column">
                  <wp:posOffset>2581275</wp:posOffset>
                </wp:positionH>
                <wp:positionV relativeFrom="paragraph">
                  <wp:posOffset>600075</wp:posOffset>
                </wp:positionV>
                <wp:extent cx="0" cy="970915"/>
                <wp:effectExtent l="95250" t="38100" r="57150" b="19685"/>
                <wp:wrapNone/>
                <wp:docPr id="52" name="Straight Arrow Connector 52"/>
                <wp:cNvGraphicFramePr/>
                <a:graphic xmlns:a="http://schemas.openxmlformats.org/drawingml/2006/main">
                  <a:graphicData uri="http://schemas.microsoft.com/office/word/2010/wordprocessingShape">
                    <wps:wsp>
                      <wps:cNvCnPr/>
                      <wps:spPr>
                        <a:xfrm flipV="1">
                          <a:off x="0" y="0"/>
                          <a:ext cx="0" cy="97091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 o:spid="_x0000_s1026" type="#_x0000_t32" style="position:absolute;margin-left:203.25pt;margin-top:47.25pt;width:0;height:76.45pt;flip: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" strokecolor="#4579b8 [3044]" strokeweight="1.5pt">
                <v:stroke endarrow="open"/>
              </v:shape>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37088" behindDoc="0" locked="0" layoutInCell="1" allowOverlap="1" wp14:anchorId="0F35F3C8" wp14:editId="23D5EFFD">
                <wp:simplePos x="0" y="0"/>
                <wp:positionH relativeFrom="column">
                  <wp:posOffset>2486025</wp:posOffset>
                </wp:positionH>
                <wp:positionV relativeFrom="paragraph">
                  <wp:posOffset>1647825</wp:posOffset>
                </wp:positionV>
                <wp:extent cx="552450" cy="2286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524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403A09">
                            <w:r>
                              <w:t>8000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49" type="#_x0000_t202" style="position:absolute;margin-left:195.75pt;margin-top:129.75pt;width:43.5pt;height:1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" filled="f" stroked="f" strokeweight=".5pt">
                <v:textbox>
                  <w:txbxContent>
                    <w:p w:rsidR="00F16906" w:rsidRDefault="00F16906" w:rsidP="00403A09">
                      <w:r>
                        <w:t>8000</w:t>
                      </w:r>
                    </w:p>
                  </w:txbxContent>
                </v:textbox>
              </v:shape>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35040" behindDoc="0" locked="0" layoutInCell="1" allowOverlap="1" wp14:anchorId="61647674" wp14:editId="66212D29">
                <wp:simplePos x="0" y="0"/>
                <wp:positionH relativeFrom="column">
                  <wp:posOffset>2752725</wp:posOffset>
                </wp:positionH>
                <wp:positionV relativeFrom="paragraph">
                  <wp:posOffset>1476375</wp:posOffset>
                </wp:positionV>
                <wp:extent cx="0" cy="219075"/>
                <wp:effectExtent l="0" t="0" r="19050" b="9525"/>
                <wp:wrapNone/>
                <wp:docPr id="56" name="Straight Connector 5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6" o:spid="_x0000_s1026" style="position:absolute;flip:y;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6.75pt,116.25pt" to="216.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" strokecolor="#4579b8 [3044]"/>
            </w:pict>
          </mc:Fallback>
        </mc:AlternateContent>
      </w:r>
      <w:r w:rsidR="00403A09" w:rsidRPr="00D22998">
        <w:rPr>
          <w:rFonts w:ascii="CMU Serif" w:hAnsi="CMU Serif" w:cstheme="minorHAnsi"/>
          <w:noProof/>
          <w:sz w:val="22"/>
          <w:szCs w:val="22"/>
          <w:lang w:eastAsia="en-GB"/>
        </w:rPr>
        <mc:AlternateContent>
          <mc:Choice Requires="wps">
            <w:drawing>
              <wp:anchor distT="0" distB="0" distL="114300" distR="114300" simplePos="0" relativeHeight="251727872" behindDoc="0" locked="0" layoutInCell="1" allowOverlap="1" wp14:anchorId="21CE62C0" wp14:editId="05AF25F6">
                <wp:simplePos x="0" y="0"/>
                <wp:positionH relativeFrom="column">
                  <wp:posOffset>1609725</wp:posOffset>
                </wp:positionH>
                <wp:positionV relativeFrom="paragraph">
                  <wp:posOffset>404812</wp:posOffset>
                </wp:positionV>
                <wp:extent cx="0" cy="1166813"/>
                <wp:effectExtent l="95250" t="38100" r="57150" b="14605"/>
                <wp:wrapNone/>
                <wp:docPr id="51" name="Straight Arrow Connector 51"/>
                <wp:cNvGraphicFramePr/>
                <a:graphic xmlns:a="http://schemas.openxmlformats.org/drawingml/2006/main">
                  <a:graphicData uri="http://schemas.microsoft.com/office/word/2010/wordprocessingShape">
                    <wps:wsp>
                      <wps:cNvCnPr/>
                      <wps:spPr>
                        <a:xfrm flipV="1">
                          <a:off x="0" y="0"/>
                          <a:ext cx="0" cy="1166813"/>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126.75pt;margin-top:31.85pt;width:0;height:91.9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" strokecolor="#4579b8 [3044]" strokeweight="1.5pt">
                <v:stroke endarrow="open"/>
              </v:shape>
            </w:pict>
          </mc:Fallback>
        </mc:AlternateContent>
      </w:r>
      <w:r w:rsidR="008540C9" w:rsidRPr="00D22998">
        <w:rPr>
          <w:rFonts w:ascii="CMU Serif" w:hAnsi="CMU Serif" w:cstheme="minorHAnsi"/>
          <w:noProof/>
          <w:sz w:val="22"/>
          <w:szCs w:val="22"/>
          <w:lang w:eastAsia="en-GB"/>
        </w:rPr>
        <mc:AlternateContent>
          <mc:Choice Requires="wps">
            <w:drawing>
              <wp:anchor distT="0" distB="0" distL="114300" distR="114300" simplePos="0" relativeHeight="251724800" behindDoc="0" locked="0" layoutInCell="1" allowOverlap="1" wp14:anchorId="2B50096A" wp14:editId="3885E014">
                <wp:simplePos x="0" y="0"/>
                <wp:positionH relativeFrom="column">
                  <wp:posOffset>90172</wp:posOffset>
                </wp:positionH>
                <wp:positionV relativeFrom="paragraph">
                  <wp:posOffset>718503</wp:posOffset>
                </wp:positionV>
                <wp:extent cx="914400" cy="295275"/>
                <wp:effectExtent l="4762" t="0" r="4763" b="0"/>
                <wp:wrapNone/>
                <wp:docPr id="19" name="Text Box 19"/>
                <wp:cNvGraphicFramePr/>
                <a:graphic xmlns:a="http://schemas.openxmlformats.org/drawingml/2006/main">
                  <a:graphicData uri="http://schemas.microsoft.com/office/word/2010/wordprocessingShape">
                    <wps:wsp>
                      <wps:cNvSpPr txBox="1"/>
                      <wps:spPr>
                        <a:xfrm rot="16200000">
                          <a:off x="0" y="0"/>
                          <a:ext cx="9144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Amplitude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50" type="#_x0000_t202" style="position:absolute;margin-left:7.1pt;margin-top:56.6pt;width:1in;height:23.25pt;rotation:-90;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" filled="f" stroked="f" strokeweight=".5pt">
                <v:textbox>
                  <w:txbxContent>
                    <w:p w:rsidR="00F16906" w:rsidRDefault="00F16906">
                      <w:r>
                        <w:t>Amplitude</w:t>
                      </w:r>
                    </w:p>
                  </w:txbxContent>
                </v:textbox>
              </v:shape>
            </w:pict>
          </mc:Fallback>
        </mc:AlternateContent>
      </w:r>
      <w:r w:rsidR="008540C9" w:rsidRPr="00D22998">
        <w:rPr>
          <w:rFonts w:ascii="CMU Serif" w:hAnsi="CMU Serif" w:cstheme="minorHAnsi"/>
          <w:noProof/>
          <w:sz w:val="22"/>
          <w:szCs w:val="22"/>
          <w:lang w:eastAsia="en-GB"/>
        </w:rPr>
        <mc:AlternateContent>
          <mc:Choice Requires="wps">
            <w:drawing>
              <wp:anchor distT="0" distB="0" distL="114300" distR="114300" simplePos="0" relativeHeight="251723776" behindDoc="0" locked="0" layoutInCell="1" allowOverlap="1" wp14:anchorId="02F23E6E" wp14:editId="2251A94D">
                <wp:simplePos x="0" y="0"/>
                <wp:positionH relativeFrom="column">
                  <wp:posOffset>695325</wp:posOffset>
                </wp:positionH>
                <wp:positionV relativeFrom="paragraph">
                  <wp:posOffset>342900</wp:posOffset>
                </wp:positionV>
                <wp:extent cx="0" cy="1228725"/>
                <wp:effectExtent l="0" t="0" r="19050" b="9525"/>
                <wp:wrapNone/>
                <wp:docPr id="15" name="Straight Connector 15"/>
                <wp:cNvGraphicFramePr/>
                <a:graphic xmlns:a="http://schemas.openxmlformats.org/drawingml/2006/main">
                  <a:graphicData uri="http://schemas.microsoft.com/office/word/2010/wordprocessingShape">
                    <wps:wsp>
                      <wps:cNvCnPr/>
                      <wps:spPr>
                        <a:xfrm flipV="1">
                          <a:off x="0" y="0"/>
                          <a:ext cx="0" cy="1228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5"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54.75pt,27pt" to="54.75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" strokecolor="black [3040]"/>
            </w:pict>
          </mc:Fallback>
        </mc:AlternateContent>
      </w:r>
      <w:r w:rsidR="008540C9" w:rsidRPr="00D22998">
        <w:rPr>
          <w:rFonts w:ascii="CMU Serif" w:hAnsi="CMU Serif" w:cstheme="minorHAnsi"/>
          <w:noProof/>
          <w:sz w:val="22"/>
          <w:szCs w:val="22"/>
          <w:lang w:eastAsia="en-GB"/>
        </w:rPr>
        <mc:AlternateContent>
          <mc:Choice Requires="wps">
            <w:drawing>
              <wp:anchor distT="0" distB="0" distL="114300" distR="114300" simplePos="0" relativeHeight="251722752" behindDoc="0" locked="0" layoutInCell="1" allowOverlap="1" wp14:anchorId="31D8B050" wp14:editId="60F0C686">
                <wp:simplePos x="0" y="0"/>
                <wp:positionH relativeFrom="column">
                  <wp:posOffset>275272</wp:posOffset>
                </wp:positionH>
                <wp:positionV relativeFrom="paragraph">
                  <wp:posOffset>1571625</wp:posOffset>
                </wp:positionV>
                <wp:extent cx="5058728" cy="0"/>
                <wp:effectExtent l="0" t="0" r="27940" b="19050"/>
                <wp:wrapNone/>
                <wp:docPr id="7" name="Straight Connector 7"/>
                <wp:cNvGraphicFramePr/>
                <a:graphic xmlns:a="http://schemas.openxmlformats.org/drawingml/2006/main">
                  <a:graphicData uri="http://schemas.microsoft.com/office/word/2010/wordprocessingShape">
                    <wps:wsp>
                      <wps:cNvCnPr/>
                      <wps:spPr>
                        <a:xfrm>
                          <a:off x="0" y="0"/>
                          <a:ext cx="50587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21.65pt,123.75pt" to="420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" strokecolor="black [3040]"/>
            </w:pict>
          </mc:Fallback>
        </mc:AlternateContent>
      </w:r>
      <w:r w:rsidR="008540C9" w:rsidRPr="00D22998">
        <w:rPr>
          <w:rFonts w:ascii="CMU Serif" w:hAnsi="CMU Serif" w:cstheme="minorHAnsi"/>
          <w:noProof/>
          <w:sz w:val="22"/>
          <w:szCs w:val="22"/>
          <w:lang w:eastAsia="en-GB"/>
        </w:rPr>
        <mc:AlternateContent>
          <mc:Choice Requires="wps">
            <w:drawing>
              <wp:inline distT="0" distB="0" distL="0" distR="0" wp14:anchorId="0FFCFE3D" wp14:editId="77B231CA">
                <wp:extent cx="5734050" cy="1885950"/>
                <wp:effectExtent l="0" t="0" r="19050" b="19050"/>
                <wp:docPr id="2" name="Rectangle 2"/>
                <wp:cNvGraphicFramePr/>
                <a:graphic xmlns:a="http://schemas.openxmlformats.org/drawingml/2006/main">
                  <a:graphicData uri="http://schemas.microsoft.com/office/word/2010/wordprocessingShape">
                    <wps:wsp>
                      <wps:cNvSpPr/>
                      <wps:spPr>
                        <a:xfrm>
                          <a:off x="0" y="0"/>
                          <a:ext cx="5734050" cy="1885950"/>
                        </a:xfrm>
                        <a:prstGeom prst="rect">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2" o:spid="_x0000_s1026" style="width:451.5pt;height:1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" fillcolor="white [3212]" strokecolor="black [3213]" strokeweight="1pt">
                <w10:anchorlock/>
              </v:rect>
            </w:pict>
          </mc:Fallback>
        </mc:AlternateContent>
      </w:r>
    </w:p>
    <w:p w:rsidR="00403A09" w:rsidRPr="00D22998" w:rsidRDefault="00C83021" w:rsidP="00851EEB">
      <w:pPr>
        <w:pStyle w:val="Default"/>
        <w:rPr>
          <w:rFonts w:ascii="CMU Serif" w:eastAsiaTheme="minorEastAsia" w:hAnsi="CMU Serif" w:cstheme="minorHAnsi"/>
          <w:sz w:val="22"/>
          <w:szCs w:val="22"/>
        </w:rPr>
      </w:pPr>
      <w:r w:rsidRPr="00D22998">
        <w:rPr>
          <w:rFonts w:ascii="CMU Serif" w:hAnsi="CMU Serif" w:cstheme="minorHAnsi"/>
          <w:sz w:val="22"/>
          <w:szCs w:val="22"/>
        </w:rPr>
        <w:lastRenderedPageBreak/>
        <w:t>Which when sampled at 8 kHz</w:t>
      </w:r>
      <w:r w:rsidR="00C731F8" w:rsidRPr="00D22998">
        <w:rPr>
          <w:rFonts w:ascii="CMU Serif" w:hAnsi="CMU Serif" w:cstheme="minorHAnsi"/>
          <w:sz w:val="22"/>
          <w:szCs w:val="22"/>
        </w:rPr>
        <w:t xml:space="preserve">, i.e. convoluted with </w:t>
      </w:r>
      <m:oMath>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f-8000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f+8000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f+16000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f-16000</m:t>
            </m:r>
          </m:e>
        </m:d>
      </m:oMath>
      <w:r w:rsidR="00747111" w:rsidRPr="00D22998">
        <w:rPr>
          <w:rFonts w:ascii="CMU Serif" w:eastAsiaTheme="minorEastAsia" w:hAnsi="CMU Serif" w:cstheme="minorHAnsi"/>
          <w:sz w:val="22"/>
          <w:szCs w:val="22"/>
        </w:rPr>
        <w:t xml:space="preserve"> </w:t>
      </w:r>
      <w:r w:rsidR="009E20ED" w:rsidRPr="00D22998">
        <w:rPr>
          <w:rFonts w:ascii="CMU Serif" w:eastAsiaTheme="minorEastAsia" w:hAnsi="CMU Serif" w:cstheme="minorHAnsi"/>
          <w:sz w:val="22"/>
          <w:szCs w:val="22"/>
        </w:rPr>
        <w:t>etc, gives us</w:t>
      </w:r>
      <w:r w:rsidR="007E2F86" w:rsidRPr="00D22998">
        <w:rPr>
          <w:rFonts w:ascii="CMU Serif" w:eastAsiaTheme="minorEastAsia" w:hAnsi="CMU Serif" w:cstheme="minorHAnsi"/>
          <w:sz w:val="22"/>
          <w:szCs w:val="22"/>
        </w:rPr>
        <w:t xml:space="preserve"> (we will only consider dominant frequencies</w:t>
      </w:r>
      <w:r w:rsidR="00F8367B" w:rsidRPr="00D22998">
        <w:rPr>
          <w:rFonts w:ascii="CMU Serif" w:eastAsiaTheme="minorEastAsia" w:hAnsi="CMU Serif" w:cstheme="minorHAnsi"/>
          <w:sz w:val="22"/>
          <w:szCs w:val="22"/>
        </w:rPr>
        <w:t xml:space="preserve"> and ignore the different amplitudes</w:t>
      </w:r>
      <w:r w:rsidR="007E2F86" w:rsidRPr="00D22998">
        <w:rPr>
          <w:rFonts w:ascii="CMU Serif" w:eastAsiaTheme="minorEastAsia" w:hAnsi="CMU Serif" w:cstheme="minorHAnsi"/>
          <w:sz w:val="22"/>
          <w:szCs w:val="22"/>
        </w:rPr>
        <w:t>)</w:t>
      </w:r>
      <w:r w:rsidR="009E20ED" w:rsidRPr="00D22998">
        <w:rPr>
          <w:rFonts w:ascii="CMU Serif" w:eastAsiaTheme="minorEastAsia" w:hAnsi="CMU Serif" w:cstheme="minorHAnsi"/>
          <w:sz w:val="22"/>
          <w:szCs w:val="22"/>
        </w:rPr>
        <w:t>:</w:t>
      </w:r>
    </w:p>
    <w:p w:rsidR="009E20ED" w:rsidRPr="00D22998" w:rsidRDefault="00F16906" w:rsidP="00851EEB">
      <w:pPr>
        <w:pStyle w:val="Default"/>
        <w:rPr>
          <w:rFonts w:ascii="CMU Serif" w:hAnsi="CMU Serif" w:cstheme="minorHAnsi"/>
          <w:sz w:val="22"/>
          <w:szCs w:val="22"/>
        </w:rPr>
      </w:pPr>
      <m:oMathPara>
        <m:oMath>
          <m:d>
            <m:dPr>
              <m:ctrlPr>
                <w:rPr>
                  <w:rFonts w:ascii="Cambria Math" w:hAnsi="Cambria Math" w:cstheme="minorHAnsi"/>
                  <w:i/>
                  <w:sz w:val="22"/>
                  <w:szCs w:val="22"/>
                </w:rPr>
              </m:ctrlPr>
            </m:dPr>
            <m:e>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f-8000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f+8000</m:t>
                  </m:r>
                </m:e>
              </m:d>
              <m:r>
                <w:rPr>
                  <w:rFonts w:ascii="Cambria Math" w:hAnsi="Cambria Math" w:cstheme="minorHAnsi"/>
                  <w:sz w:val="22"/>
                  <w:szCs w:val="22"/>
                </w:rPr>
                <m:t>+δ(f-16000)+δ(f+16000)</m:t>
              </m:r>
            </m:e>
          </m:d>
          <m:r>
            <w:rPr>
              <w:rFonts w:ascii="Cambria Math" w:hAnsi="Cambria Math" w:cstheme="minorHAnsi"/>
              <w:sz w:val="22"/>
              <w:szCs w:val="22"/>
            </w:rPr>
            <m:t>*</m:t>
          </m:r>
          <m:d>
            <m:dPr>
              <m:ctrlPr>
                <w:rPr>
                  <w:rFonts w:ascii="Cambria Math" w:hAnsi="Cambria Math" w:cstheme="minorHAnsi"/>
                  <w:i/>
                  <w:sz w:val="22"/>
                  <w:szCs w:val="22"/>
                </w:rPr>
              </m:ctrlPr>
            </m:dPr>
            <m:e>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f-3800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f+3800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f-7600</m:t>
                  </m:r>
                </m:e>
              </m:d>
              <m:r>
                <w:rPr>
                  <w:rFonts w:ascii="Cambria Math" w:hAnsi="Cambria Math" w:cstheme="minorHAnsi"/>
                  <w:sz w:val="22"/>
                  <w:szCs w:val="22"/>
                </w:rPr>
                <m:t>+δ</m:t>
              </m:r>
              <m:d>
                <m:dPr>
                  <m:ctrlPr>
                    <w:rPr>
                      <w:rFonts w:ascii="Cambria Math" w:hAnsi="Cambria Math" w:cstheme="minorHAnsi"/>
                      <w:i/>
                      <w:sz w:val="22"/>
                      <w:szCs w:val="22"/>
                    </w:rPr>
                  </m:ctrlPr>
                </m:dPr>
                <m:e>
                  <m:r>
                    <w:rPr>
                      <w:rFonts w:ascii="Cambria Math" w:hAnsi="Cambria Math" w:cstheme="minorHAnsi"/>
                      <w:sz w:val="22"/>
                      <w:szCs w:val="22"/>
                    </w:rPr>
                    <m:t>f+7600</m:t>
                  </m:r>
                </m:e>
              </m:d>
              <m:r>
                <w:rPr>
                  <w:rFonts w:ascii="Cambria Math" w:hAnsi="Cambria Math" w:cstheme="minorHAnsi"/>
                  <w:sz w:val="22"/>
                  <w:szCs w:val="22"/>
                </w:rPr>
                <m:t>+δ(f-11400)+δ(f+11400)+δ(f-15200)+δ(f+15200)</m:t>
              </m:r>
            </m:e>
          </m:d>
          <m:r>
            <w:rPr>
              <w:rFonts w:ascii="Cambria Math" w:hAnsi="Cambria Math" w:cstheme="minorHAnsi"/>
              <w:sz w:val="22"/>
              <w:szCs w:val="22"/>
            </w:rPr>
            <m:t>=</m:t>
          </m:r>
        </m:oMath>
      </m:oMathPara>
    </w:p>
    <w:p w:rsidR="00747111" w:rsidRPr="00D22998" w:rsidRDefault="00747111" w:rsidP="00851EEB">
      <w:pPr>
        <w:pStyle w:val="Default"/>
        <w:rPr>
          <w:rFonts w:ascii="CMU Serif" w:eastAsiaTheme="minorEastAsia" w:hAnsi="CMU Serif" w:cstheme="minorHAnsi"/>
          <w:sz w:val="22"/>
          <w:szCs w:val="22"/>
        </w:rPr>
      </w:pPr>
      <m:oMathPara>
        <m:oMath>
          <m:r>
            <w:rPr>
              <w:rFonts w:ascii="Cambria Math" w:hAnsi="Cambria Math" w:cstheme="minorHAnsi"/>
              <w:sz w:val="22"/>
              <w:szCs w:val="22"/>
            </w:rPr>
            <m:t>δ(y-31200)+δ(y-27400)+δ(y-23600)+δ(y-23200)+δ(y-19800)+δ(y-19400)+δ(y-15600)+δ(y-15200)+δ(y-12200)+δ(y-11800)+δ(y-11400)+δ(y-8400)+δ(y-7600)+δ(y-7200)+δ(y-4600)+</m:t>
          </m:r>
          <m:r>
            <m:rPr>
              <m:sty m:val="bi"/>
            </m:rPr>
            <w:rPr>
              <w:rFonts w:ascii="Cambria Math" w:hAnsi="Cambria Math" w:cstheme="minorHAnsi"/>
              <w:sz w:val="22"/>
              <w:szCs w:val="22"/>
            </w:rPr>
            <m:t>δ(y-4200)</m:t>
          </m:r>
          <m:r>
            <w:rPr>
              <w:rFonts w:ascii="Cambria Math" w:hAnsi="Cambria Math" w:cstheme="minorHAnsi"/>
              <w:sz w:val="22"/>
              <w:szCs w:val="22"/>
            </w:rPr>
            <m:t>+</m:t>
          </m:r>
          <m:r>
            <m:rPr>
              <m:sty m:val="bi"/>
            </m:rPr>
            <w:rPr>
              <w:rFonts w:ascii="Cambria Math" w:hAnsi="Cambria Math" w:cstheme="minorHAnsi"/>
              <w:sz w:val="22"/>
              <w:szCs w:val="22"/>
            </w:rPr>
            <m:t>δ(y-3800)+δ(y-3400)+δ(y-800)+δ(y-400)+δ(y+400)+δ(y+800)+δ(y+3400)+δ(y+3800</m:t>
          </m:r>
          <m:r>
            <w:rPr>
              <w:rFonts w:ascii="Cambria Math" w:hAnsi="Cambria Math" w:cstheme="minorHAnsi"/>
              <w:sz w:val="22"/>
              <w:szCs w:val="22"/>
            </w:rPr>
            <m:t>)</m:t>
          </m:r>
          <m:r>
            <m:rPr>
              <m:sty m:val="bi"/>
            </m:rPr>
            <w:rPr>
              <w:rFonts w:ascii="Cambria Math" w:hAnsi="Cambria Math" w:cstheme="minorHAnsi"/>
              <w:sz w:val="22"/>
              <w:szCs w:val="22"/>
            </w:rPr>
            <m:t>+δ(y+4200)+</m:t>
          </m:r>
          <m:r>
            <w:rPr>
              <w:rFonts w:ascii="Cambria Math" w:hAnsi="Cambria Math" w:cstheme="minorHAnsi"/>
              <w:sz w:val="22"/>
              <w:szCs w:val="22"/>
            </w:rPr>
            <m:t>δ(y+4600)+δ(y+7200)+δ(y+7600)+δ(y+8400)+δ(y+11400)+δ(y+11800)+δ(y+12200)+δ(y+15200)+δ(y+15600)+δ(y+19400)+δ(y+19800)+δ(y+23200)+δ(y+23600)+δ(y+27400)+δ(y+31200)</m:t>
          </m:r>
        </m:oMath>
      </m:oMathPara>
    </w:p>
    <w:p w:rsidR="007E2F86" w:rsidRPr="00D22998" w:rsidRDefault="007E2F86" w:rsidP="00851EEB">
      <w:pPr>
        <w:pStyle w:val="Default"/>
        <w:rPr>
          <w:rFonts w:ascii="CMU Serif" w:eastAsiaTheme="minorEastAsia" w:hAnsi="CMU Serif" w:cstheme="minorHAnsi"/>
          <w:sz w:val="22"/>
          <w:szCs w:val="22"/>
        </w:rPr>
      </w:pPr>
      <w:r w:rsidRPr="00D22998">
        <w:rPr>
          <w:rFonts w:ascii="CMU Serif" w:eastAsiaTheme="minorEastAsia" w:hAnsi="CMU Serif" w:cstheme="minorHAnsi"/>
          <w:sz w:val="22"/>
          <w:szCs w:val="22"/>
        </w:rPr>
        <w:t>Which when applied to a low pass 4Hz filter gives us</w:t>
      </w:r>
      <w:r w:rsidR="002E5EAF" w:rsidRPr="00D22998">
        <w:rPr>
          <w:rFonts w:ascii="CMU Serif" w:eastAsiaTheme="minorEastAsia" w:hAnsi="CMU Serif" w:cstheme="minorHAnsi"/>
          <w:sz w:val="22"/>
          <w:szCs w:val="22"/>
        </w:rPr>
        <w:t xml:space="preserve"> (in bold are the concerned harmonics)</w:t>
      </w:r>
      <w:r w:rsidRPr="00D22998">
        <w:rPr>
          <w:rFonts w:ascii="CMU Serif" w:eastAsiaTheme="minorEastAsia" w:hAnsi="CMU Serif" w:cstheme="minorHAnsi"/>
          <w:sz w:val="22"/>
          <w:szCs w:val="22"/>
        </w:rPr>
        <w:t>:</w:t>
      </w:r>
    </w:p>
    <w:p w:rsidR="007E2F86" w:rsidRPr="00D22998" w:rsidRDefault="00387B99" w:rsidP="00851EEB">
      <w:pPr>
        <w:pStyle w:val="Default"/>
        <w:rPr>
          <w:rFonts w:ascii="CMU Serif" w:hAnsi="CMU Serif" w:cstheme="minorHAnsi"/>
          <w:sz w:val="22"/>
          <w:szCs w:val="22"/>
        </w:rPr>
      </w:pPr>
      <w:r w:rsidRPr="00D22998">
        <w:rPr>
          <w:rFonts w:ascii="CMU Serif" w:hAnsi="CMU Serif" w:cstheme="minorHAnsi"/>
          <w:noProof/>
          <w:sz w:val="22"/>
          <w:szCs w:val="22"/>
          <w:lang w:eastAsia="en-GB"/>
        </w:rPr>
        <mc:AlternateContent>
          <mc:Choice Requires="wps">
            <w:drawing>
              <wp:anchor distT="0" distB="0" distL="114300" distR="114300" simplePos="0" relativeHeight="251759616" behindDoc="0" locked="0" layoutInCell="1" allowOverlap="1" wp14:anchorId="78EF68E1" wp14:editId="139765B8">
                <wp:simplePos x="0" y="0"/>
                <wp:positionH relativeFrom="column">
                  <wp:posOffset>2314575</wp:posOffset>
                </wp:positionH>
                <wp:positionV relativeFrom="paragraph">
                  <wp:posOffset>67310</wp:posOffset>
                </wp:positionV>
                <wp:extent cx="1847850" cy="285750"/>
                <wp:effectExtent l="0" t="0" r="19050" b="19050"/>
                <wp:wrapNone/>
                <wp:docPr id="74" name="Text Box 74"/>
                <wp:cNvGraphicFramePr/>
                <a:graphic xmlns:a="http://schemas.openxmlformats.org/drawingml/2006/main">
                  <a:graphicData uri="http://schemas.microsoft.com/office/word/2010/wordprocessingShape">
                    <wps:wsp>
                      <wps:cNvSpPr txBox="1"/>
                      <wps:spPr>
                        <a:xfrm>
                          <a:off x="0" y="0"/>
                          <a:ext cx="1847850" cy="28575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F16906" w:rsidRDefault="00F16906">
                            <w:r>
                              <w:t>Filter with 4kHz cut-off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51" type="#_x0000_t202" style="position:absolute;margin-left:182.25pt;margin-top:5.3pt;width:145.5pt;height:2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" fillcolor="white [3201]" strokecolor="black [3200]" strokeweight=".25pt">
                <v:textbox>
                  <w:txbxContent>
                    <w:p w:rsidR="00F16906" w:rsidRDefault="00F16906">
                      <w:r>
                        <w:t>Filter with 4kHz cut-off</w:t>
                      </w:r>
                    </w:p>
                  </w:txbxContent>
                </v:textbox>
              </v:shape>
            </w:pict>
          </mc:Fallback>
        </mc:AlternateContent>
      </w:r>
      <w:r w:rsidR="00C364C2" w:rsidRPr="00D22998">
        <w:rPr>
          <w:rFonts w:ascii="CMU Serif" w:hAnsi="CMU Serif" w:cstheme="minorHAnsi"/>
          <w:noProof/>
          <w:sz w:val="22"/>
          <w:szCs w:val="22"/>
          <w:lang w:eastAsia="en-GB"/>
        </w:rPr>
        <mc:AlternateContent>
          <mc:Choice Requires="wps">
            <w:drawing>
              <wp:anchor distT="0" distB="0" distL="114300" distR="114300" simplePos="0" relativeHeight="251763712" behindDoc="0" locked="0" layoutInCell="1" allowOverlap="1" wp14:anchorId="4112E499" wp14:editId="0CD8955B">
                <wp:simplePos x="0" y="0"/>
                <wp:positionH relativeFrom="column">
                  <wp:posOffset>3804285</wp:posOffset>
                </wp:positionH>
                <wp:positionV relativeFrom="paragraph">
                  <wp:posOffset>552450</wp:posOffset>
                </wp:positionV>
                <wp:extent cx="619125" cy="2857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4200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o:spid="_x0000_s1052" type="#_x0000_t202" style="position:absolute;margin-left:299.55pt;margin-top:43.5pt;width:48.75pt;height:2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" filled="f" stroked="f" strokeweight=".5pt">
                <v:textbox>
                  <w:txbxContent>
                    <w:p w:rsidR="00F16906" w:rsidRDefault="00F16906">
                      <w:r>
                        <w:t>4200</w:t>
                      </w:r>
                    </w:p>
                  </w:txbxContent>
                </v:textbox>
              </v:shape>
            </w:pict>
          </mc:Fallback>
        </mc:AlternateContent>
      </w:r>
      <w:r w:rsidR="00C364C2" w:rsidRPr="00D22998">
        <w:rPr>
          <w:rFonts w:ascii="CMU Serif" w:hAnsi="CMU Serif" w:cstheme="minorHAnsi"/>
          <w:noProof/>
          <w:sz w:val="22"/>
          <w:szCs w:val="22"/>
          <w:lang w:eastAsia="en-GB"/>
        </w:rPr>
        <mc:AlternateContent>
          <mc:Choice Requires="wps">
            <w:drawing>
              <wp:anchor distT="0" distB="0" distL="114300" distR="114300" simplePos="0" relativeHeight="251761664" behindDoc="0" locked="0" layoutInCell="1" allowOverlap="1" wp14:anchorId="6BE67A61" wp14:editId="03F1CF88">
                <wp:simplePos x="0" y="0"/>
                <wp:positionH relativeFrom="column">
                  <wp:posOffset>3998595</wp:posOffset>
                </wp:positionH>
                <wp:positionV relativeFrom="paragraph">
                  <wp:posOffset>858520</wp:posOffset>
                </wp:positionV>
                <wp:extent cx="0" cy="828675"/>
                <wp:effectExtent l="95250" t="38100" r="57150" b="9525"/>
                <wp:wrapNone/>
                <wp:docPr id="75" name="Straight Arrow Connector 75"/>
                <wp:cNvGraphicFramePr/>
                <a:graphic xmlns:a="http://schemas.openxmlformats.org/drawingml/2006/main">
                  <a:graphicData uri="http://schemas.microsoft.com/office/word/2010/wordprocessingShape">
                    <wps:wsp>
                      <wps:cNvCnPr/>
                      <wps:spPr>
                        <a:xfrm flipV="1">
                          <a:off x="0" y="0"/>
                          <a:ext cx="0" cy="82867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75" o:spid="_x0000_s1026" type="#_x0000_t32" style="position:absolute;margin-left:314.85pt;margin-top:67.6pt;width:0;height:65.25pt;flip:y;z-index:25176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" strokecolor="#4579b8 [3044]" strokeweight="1.5pt">
                <v:stroke endarrow="open"/>
              </v:shape>
            </w:pict>
          </mc:Fallback>
        </mc:AlternateContent>
      </w:r>
      <w:r w:rsidR="00C364C2" w:rsidRPr="00D22998">
        <w:rPr>
          <w:rFonts w:ascii="CMU Serif" w:hAnsi="CMU Serif" w:cstheme="minorHAnsi"/>
          <w:noProof/>
          <w:sz w:val="22"/>
          <w:szCs w:val="22"/>
          <w:lang w:eastAsia="en-GB"/>
        </w:rPr>
        <mc:AlternateContent>
          <mc:Choice Requires="wps">
            <w:drawing>
              <wp:anchor distT="0" distB="0" distL="114300" distR="114300" simplePos="0" relativeHeight="251753472" behindDoc="0" locked="0" layoutInCell="1" allowOverlap="1" wp14:anchorId="6EB34448" wp14:editId="6E4F80FB">
                <wp:simplePos x="0" y="0"/>
                <wp:positionH relativeFrom="column">
                  <wp:posOffset>3275911</wp:posOffset>
                </wp:positionH>
                <wp:positionV relativeFrom="paragraph">
                  <wp:posOffset>371475</wp:posOffset>
                </wp:positionV>
                <wp:extent cx="619125" cy="2857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619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3800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53" type="#_x0000_t202" style="position:absolute;margin-left:257.95pt;margin-top:29.25pt;width:48.75pt;height:2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" filled="f" stroked="f" strokeweight=".5pt">
                <v:textbox>
                  <w:txbxContent>
                    <w:p w:rsidR="00F16906" w:rsidRDefault="00F16906">
                      <w:r>
                        <w:t>3800</w:t>
                      </w:r>
                    </w:p>
                  </w:txbxContent>
                </v:textbox>
              </v:shape>
            </w:pict>
          </mc:Fallback>
        </mc:AlternateContent>
      </w:r>
      <w:r w:rsidR="00C364C2" w:rsidRPr="00D22998">
        <w:rPr>
          <w:rFonts w:ascii="CMU Serif" w:hAnsi="CMU Serif" w:cstheme="minorHAnsi"/>
          <w:noProof/>
          <w:sz w:val="22"/>
          <w:szCs w:val="22"/>
          <w:lang w:eastAsia="en-GB"/>
        </w:rPr>
        <mc:AlternateContent>
          <mc:Choice Requires="wps">
            <w:drawing>
              <wp:anchor distT="0" distB="0" distL="114300" distR="114300" simplePos="0" relativeHeight="251750400" behindDoc="0" locked="0" layoutInCell="1" allowOverlap="1" wp14:anchorId="7B13FC90" wp14:editId="48CD295B">
                <wp:simplePos x="0" y="0"/>
                <wp:positionH relativeFrom="column">
                  <wp:posOffset>3526155</wp:posOffset>
                </wp:positionH>
                <wp:positionV relativeFrom="paragraph">
                  <wp:posOffset>581025</wp:posOffset>
                </wp:positionV>
                <wp:extent cx="0" cy="1114425"/>
                <wp:effectExtent l="95250" t="38100" r="57150" b="9525"/>
                <wp:wrapNone/>
                <wp:docPr id="68" name="Straight Arrow Connector 68"/>
                <wp:cNvGraphicFramePr/>
                <a:graphic xmlns:a="http://schemas.openxmlformats.org/drawingml/2006/main">
                  <a:graphicData uri="http://schemas.microsoft.com/office/word/2010/wordprocessingShape">
                    <wps:wsp>
                      <wps:cNvCnPr/>
                      <wps:spPr>
                        <a:xfrm flipV="1">
                          <a:off x="0" y="0"/>
                          <a:ext cx="0" cy="11144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8" o:spid="_x0000_s1026" type="#_x0000_t32" style="position:absolute;margin-left:277.65pt;margin-top:45.75pt;width:0;height:87.75pt;flip:y;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" strokecolor="#4579b8 [3044]" strokeweight="1.5pt">
                <v:stroke endarrow="open"/>
              </v:shape>
            </w:pict>
          </mc:Fallback>
        </mc:AlternateContent>
      </w:r>
      <w:r w:rsidR="0008554A" w:rsidRPr="00D22998">
        <w:rPr>
          <w:rFonts w:ascii="CMU Serif" w:hAnsi="CMU Serif" w:cstheme="minorHAnsi"/>
          <w:noProof/>
          <w:sz w:val="22"/>
          <w:szCs w:val="22"/>
          <w:lang w:eastAsia="en-GB"/>
        </w:rPr>
        <mc:AlternateContent>
          <mc:Choice Requires="wps">
            <w:drawing>
              <wp:anchor distT="0" distB="0" distL="114300" distR="114300" simplePos="0" relativeHeight="251776000" behindDoc="0" locked="0" layoutInCell="1" allowOverlap="1" wp14:anchorId="01B86A72" wp14:editId="1AD8377C">
                <wp:simplePos x="0" y="0"/>
                <wp:positionH relativeFrom="column">
                  <wp:posOffset>2789942</wp:posOffset>
                </wp:positionH>
                <wp:positionV relativeFrom="paragraph">
                  <wp:posOffset>695325</wp:posOffset>
                </wp:positionV>
                <wp:extent cx="548640" cy="31432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54864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3400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54" type="#_x0000_t202" style="position:absolute;margin-left:219.7pt;margin-top:54.75pt;width:43.2pt;height:24.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" filled="f" stroked="f" strokeweight=".5pt">
                <v:textbox>
                  <w:txbxContent>
                    <w:p w:rsidR="00F16906" w:rsidRDefault="00F16906">
                      <w:r>
                        <w:t>3400</w:t>
                      </w:r>
                    </w:p>
                  </w:txbxContent>
                </v:textbox>
              </v:shape>
            </w:pict>
          </mc:Fallback>
        </mc:AlternateContent>
      </w:r>
      <w:r w:rsidR="0008554A" w:rsidRPr="00D22998">
        <w:rPr>
          <w:rFonts w:ascii="CMU Serif" w:hAnsi="CMU Serif" w:cstheme="minorHAnsi"/>
          <w:noProof/>
          <w:sz w:val="22"/>
          <w:szCs w:val="22"/>
          <w:lang w:eastAsia="en-GB"/>
        </w:rPr>
        <mc:AlternateContent>
          <mc:Choice Requires="wps">
            <w:drawing>
              <wp:anchor distT="0" distB="0" distL="114300" distR="114300" simplePos="0" relativeHeight="251773952" behindDoc="0" locked="0" layoutInCell="1" allowOverlap="1" wp14:anchorId="73D55FFF" wp14:editId="5BD0A336">
                <wp:simplePos x="0" y="0"/>
                <wp:positionH relativeFrom="column">
                  <wp:posOffset>1359093</wp:posOffset>
                </wp:positionH>
                <wp:positionV relativeFrom="paragraph">
                  <wp:posOffset>723375</wp:posOffset>
                </wp:positionV>
                <wp:extent cx="548640" cy="314325"/>
                <wp:effectExtent l="0" t="0" r="0" b="0"/>
                <wp:wrapNone/>
                <wp:docPr id="82" name="Text Box 82"/>
                <wp:cNvGraphicFramePr/>
                <a:graphic xmlns:a="http://schemas.openxmlformats.org/drawingml/2006/main">
                  <a:graphicData uri="http://schemas.microsoft.com/office/word/2010/wordprocessingShape">
                    <wps:wsp>
                      <wps:cNvSpPr txBox="1"/>
                      <wps:spPr>
                        <a:xfrm>
                          <a:off x="0" y="0"/>
                          <a:ext cx="54864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800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55" type="#_x0000_t202" style="position:absolute;margin-left:107pt;margin-top:56.95pt;width:43.2pt;height:24.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" filled="f" stroked="f" strokeweight=".5pt">
                <v:textbox>
                  <w:txbxContent>
                    <w:p w:rsidR="00F16906" w:rsidRDefault="00F16906">
                      <w:r>
                        <w:t>800</w:t>
                      </w:r>
                    </w:p>
                  </w:txbxContent>
                </v:textbox>
              </v:shape>
            </w:pict>
          </mc:Fallback>
        </mc:AlternateContent>
      </w:r>
      <w:r w:rsidR="0008554A" w:rsidRPr="00D22998">
        <w:rPr>
          <w:rFonts w:ascii="CMU Serif" w:hAnsi="CMU Serif" w:cstheme="minorHAnsi"/>
          <w:noProof/>
          <w:sz w:val="22"/>
          <w:szCs w:val="22"/>
          <w:lang w:eastAsia="en-GB"/>
        </w:rPr>
        <mc:AlternateContent>
          <mc:Choice Requires="wps">
            <w:drawing>
              <wp:anchor distT="0" distB="0" distL="114300" distR="114300" simplePos="0" relativeHeight="251771904" behindDoc="0" locked="0" layoutInCell="1" allowOverlap="1" wp14:anchorId="6E1225E8" wp14:editId="49452693">
                <wp:simplePos x="0" y="0"/>
                <wp:positionH relativeFrom="column">
                  <wp:posOffset>3053052</wp:posOffset>
                </wp:positionH>
                <wp:positionV relativeFrom="paragraph">
                  <wp:posOffset>948303</wp:posOffset>
                </wp:positionV>
                <wp:extent cx="0" cy="741046"/>
                <wp:effectExtent l="95250" t="38100" r="57150" b="20955"/>
                <wp:wrapNone/>
                <wp:docPr id="81" name="Straight Arrow Connector 81"/>
                <wp:cNvGraphicFramePr/>
                <a:graphic xmlns:a="http://schemas.openxmlformats.org/drawingml/2006/main">
                  <a:graphicData uri="http://schemas.microsoft.com/office/word/2010/wordprocessingShape">
                    <wps:wsp>
                      <wps:cNvCnPr/>
                      <wps:spPr>
                        <a:xfrm flipV="1">
                          <a:off x="0" y="0"/>
                          <a:ext cx="0" cy="74104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1" o:spid="_x0000_s1026" type="#_x0000_t32" style="position:absolute;margin-left:240.4pt;margin-top:74.65pt;width:0;height:58.35pt;flip:y;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" strokecolor="#4579b8 [3044]" strokeweight="1.5pt">
                <v:stroke endarrow="open"/>
              </v:shape>
            </w:pict>
          </mc:Fallback>
        </mc:AlternateContent>
      </w:r>
      <w:r w:rsidR="0008554A" w:rsidRPr="00D22998">
        <w:rPr>
          <w:rFonts w:ascii="CMU Serif" w:hAnsi="CMU Serif" w:cstheme="minorHAnsi"/>
          <w:noProof/>
          <w:sz w:val="22"/>
          <w:szCs w:val="22"/>
          <w:lang w:eastAsia="en-GB"/>
        </w:rPr>
        <mc:AlternateContent>
          <mc:Choice Requires="wps">
            <w:drawing>
              <wp:anchor distT="0" distB="0" distL="114300" distR="114300" simplePos="0" relativeHeight="251769856" behindDoc="0" locked="0" layoutInCell="1" allowOverlap="1" wp14:anchorId="7CE5A173" wp14:editId="106FC6FF">
                <wp:simplePos x="0" y="0"/>
                <wp:positionH relativeFrom="column">
                  <wp:posOffset>1606163</wp:posOffset>
                </wp:positionH>
                <wp:positionV relativeFrom="paragraph">
                  <wp:posOffset>954157</wp:posOffset>
                </wp:positionV>
                <wp:extent cx="0" cy="741046"/>
                <wp:effectExtent l="95250" t="38100" r="57150" b="20955"/>
                <wp:wrapNone/>
                <wp:docPr id="80" name="Straight Arrow Connector 80"/>
                <wp:cNvGraphicFramePr/>
                <a:graphic xmlns:a="http://schemas.openxmlformats.org/drawingml/2006/main">
                  <a:graphicData uri="http://schemas.microsoft.com/office/word/2010/wordprocessingShape">
                    <wps:wsp>
                      <wps:cNvCnPr/>
                      <wps:spPr>
                        <a:xfrm flipV="1">
                          <a:off x="0" y="0"/>
                          <a:ext cx="0" cy="741046"/>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0" o:spid="_x0000_s1026" type="#_x0000_t32" style="position:absolute;margin-left:126.45pt;margin-top:75.15pt;width:0;height:58.35pt;flip:y;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" strokecolor="#4579b8 [3044]" strokeweight="1.5pt">
                <v:stroke endarrow="open"/>
              </v:shape>
            </w:pict>
          </mc:Fallback>
        </mc:AlternateContent>
      </w:r>
      <w:r w:rsidR="00393A08" w:rsidRPr="00D22998">
        <w:rPr>
          <w:rFonts w:ascii="CMU Serif" w:hAnsi="CMU Serif" w:cstheme="minorHAnsi"/>
          <w:noProof/>
          <w:sz w:val="22"/>
          <w:szCs w:val="22"/>
          <w:lang w:eastAsia="en-GB"/>
        </w:rPr>
        <mc:AlternateContent>
          <mc:Choice Requires="wps">
            <w:drawing>
              <wp:anchor distT="0" distB="0" distL="114300" distR="114300" simplePos="0" relativeHeight="251765760" behindDoc="0" locked="0" layoutInCell="1" allowOverlap="1" wp14:anchorId="2B31CEAC" wp14:editId="30D27281">
                <wp:simplePos x="0" y="0"/>
                <wp:positionH relativeFrom="column">
                  <wp:posOffset>2123440</wp:posOffset>
                </wp:positionH>
                <wp:positionV relativeFrom="paragraph">
                  <wp:posOffset>1695450</wp:posOffset>
                </wp:positionV>
                <wp:extent cx="1266825" cy="2857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266825" cy="2857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F16906" w:rsidRDefault="00F16906">
                            <w:r>
                              <w:t>Frequency (Hz)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56" type="#_x0000_t202" style="position:absolute;margin-left:167.2pt;margin-top:133.5pt;width:99.75pt;height:2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" filled="f" stroked="f" strokeweight=".25pt">
                <v:textbox>
                  <w:txbxContent>
                    <w:p w:rsidR="00F16906" w:rsidRDefault="00F16906">
                      <w:r>
                        <w:t>Frequency (Hz)</w:t>
                      </w:r>
                    </w:p>
                  </w:txbxContent>
                </v:textbox>
              </v:shape>
            </w:pict>
          </mc:Fallback>
        </mc:AlternateContent>
      </w:r>
      <w:r w:rsidR="00393A08" w:rsidRPr="00D22998">
        <w:rPr>
          <w:rFonts w:ascii="CMU Serif" w:hAnsi="CMU Serif" w:cstheme="minorHAnsi"/>
          <w:noProof/>
          <w:sz w:val="22"/>
          <w:szCs w:val="22"/>
          <w:lang w:eastAsia="en-GB"/>
        </w:rPr>
        <mc:AlternateContent>
          <mc:Choice Requires="wps">
            <w:drawing>
              <wp:anchor distT="0" distB="0" distL="114300" distR="114300" simplePos="0" relativeHeight="251767808" behindDoc="0" locked="0" layoutInCell="1" allowOverlap="1" wp14:anchorId="147F866C" wp14:editId="7B54A29D">
                <wp:simplePos x="0" y="0"/>
                <wp:positionH relativeFrom="column">
                  <wp:posOffset>47625</wp:posOffset>
                </wp:positionH>
                <wp:positionV relativeFrom="paragraph">
                  <wp:posOffset>904875</wp:posOffset>
                </wp:positionV>
                <wp:extent cx="933450" cy="285750"/>
                <wp:effectExtent l="0" t="0" r="0" b="0"/>
                <wp:wrapNone/>
                <wp:docPr id="79" name="Text Box 79"/>
                <wp:cNvGraphicFramePr/>
                <a:graphic xmlns:a="http://schemas.openxmlformats.org/drawingml/2006/main">
                  <a:graphicData uri="http://schemas.microsoft.com/office/word/2010/wordprocessingShape">
                    <wps:wsp>
                      <wps:cNvSpPr txBox="1"/>
                      <wps:spPr>
                        <a:xfrm rot="16200000">
                          <a:off x="0" y="0"/>
                          <a:ext cx="933450" cy="285750"/>
                        </a:xfrm>
                        <a:prstGeom prst="rect">
                          <a:avLst/>
                        </a:prstGeom>
                        <a:noFill/>
                        <a:ln w="3175">
                          <a:noFill/>
                        </a:ln>
                      </wps:spPr>
                      <wps:style>
                        <a:lnRef idx="2">
                          <a:schemeClr val="dk1"/>
                        </a:lnRef>
                        <a:fillRef idx="1">
                          <a:schemeClr val="lt1"/>
                        </a:fillRef>
                        <a:effectRef idx="0">
                          <a:schemeClr val="dk1"/>
                        </a:effectRef>
                        <a:fontRef idx="minor">
                          <a:schemeClr val="dk1"/>
                        </a:fontRef>
                      </wps:style>
                      <wps:txbx>
                        <w:txbxContent>
                          <w:p w:rsidR="00F16906" w:rsidRDefault="00F16906">
                            <w:r>
                              <w:t>Amplitude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9" o:spid="_x0000_s1057" type="#_x0000_t202" style="position:absolute;margin-left:3.75pt;margin-top:71.25pt;width:73.5pt;height:22.5pt;rotation:-9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" filled="f" stroked="f" strokeweight=".25pt">
                <v:textbox>
                  <w:txbxContent>
                    <w:p w:rsidR="00F16906" w:rsidRDefault="00F16906">
                      <w:r>
                        <w:t>Amplitude</w:t>
                      </w:r>
                    </w:p>
                  </w:txbxContent>
                </v:textbox>
              </v:shape>
            </w:pict>
          </mc:Fallback>
        </mc:AlternateContent>
      </w:r>
      <w:r w:rsidR="00B30550" w:rsidRPr="00D22998">
        <w:rPr>
          <w:rFonts w:ascii="CMU Serif" w:hAnsi="CMU Serif" w:cstheme="minorHAnsi"/>
          <w:noProof/>
          <w:sz w:val="22"/>
          <w:szCs w:val="22"/>
          <w:lang w:eastAsia="en-GB"/>
        </w:rPr>
        <mc:AlternateContent>
          <mc:Choice Requires="wps">
            <w:drawing>
              <wp:anchor distT="0" distB="0" distL="114300" distR="114300" simplePos="0" relativeHeight="251751424" behindDoc="0" locked="0" layoutInCell="1" allowOverlap="1" wp14:anchorId="0411093A" wp14:editId="1C9B989D">
                <wp:simplePos x="0" y="0"/>
                <wp:positionH relativeFrom="column">
                  <wp:posOffset>1009650</wp:posOffset>
                </wp:positionH>
                <wp:positionV relativeFrom="paragraph">
                  <wp:posOffset>552450</wp:posOffset>
                </wp:positionV>
                <wp:extent cx="419100" cy="31432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4191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o:spid="_x0000_s1058" type="#_x0000_t202" style="position:absolute;margin-left:79.5pt;margin-top:43.5pt;width:33pt;height:24.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" filled="f" stroked="f" strokeweight=".5pt">
                <v:textbox>
                  <w:txbxContent>
                    <w:p w:rsidR="00F16906" w:rsidRDefault="00F16906">
                      <w:r>
                        <w:t>400</w:t>
                      </w:r>
                    </w:p>
                  </w:txbxContent>
                </v:textbox>
              </v:shape>
            </w:pict>
          </mc:Fallback>
        </mc:AlternateContent>
      </w:r>
      <w:r w:rsidR="00B30550" w:rsidRPr="00D22998">
        <w:rPr>
          <w:rFonts w:ascii="CMU Serif" w:hAnsi="CMU Serif" w:cstheme="minorHAnsi"/>
          <w:noProof/>
          <w:sz w:val="22"/>
          <w:szCs w:val="22"/>
          <w:lang w:eastAsia="en-GB"/>
        </w:rPr>
        <mc:AlternateContent>
          <mc:Choice Requires="wps">
            <w:drawing>
              <wp:anchor distT="0" distB="0" distL="114300" distR="114300" simplePos="0" relativeHeight="251748352" behindDoc="0" locked="0" layoutInCell="1" allowOverlap="1" wp14:anchorId="183A8EC3" wp14:editId="19838C82">
                <wp:simplePos x="0" y="0"/>
                <wp:positionH relativeFrom="column">
                  <wp:posOffset>1190625</wp:posOffset>
                </wp:positionH>
                <wp:positionV relativeFrom="paragraph">
                  <wp:posOffset>771525</wp:posOffset>
                </wp:positionV>
                <wp:extent cx="0" cy="923925"/>
                <wp:effectExtent l="95250" t="38100" r="57150" b="9525"/>
                <wp:wrapNone/>
                <wp:docPr id="67" name="Straight Arrow Connector 67"/>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7" o:spid="_x0000_s1026" type="#_x0000_t32" style="position:absolute;margin-left:93.75pt;margin-top:60.75pt;width:0;height:72.75pt;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" strokecolor="#4579b8 [3044]" strokeweight="1.5pt">
                <v:stroke endarrow="open"/>
              </v:shape>
            </w:pict>
          </mc:Fallback>
        </mc:AlternateContent>
      </w:r>
      <w:r w:rsidR="002B01EE" w:rsidRPr="00D22998">
        <w:rPr>
          <w:rFonts w:ascii="CMU Serif" w:hAnsi="CMU Serif" w:cstheme="minorHAnsi"/>
          <w:noProof/>
          <w:sz w:val="22"/>
          <w:szCs w:val="22"/>
          <w:lang w:eastAsia="en-GB"/>
        </w:rPr>
        <mc:AlternateContent>
          <mc:Choice Requires="wps">
            <w:drawing>
              <wp:anchor distT="0" distB="0" distL="114300" distR="114300" simplePos="0" relativeHeight="251757568" behindDoc="0" locked="0" layoutInCell="1" allowOverlap="1" wp14:anchorId="66B21D82" wp14:editId="5A22EC9A">
                <wp:simplePos x="0" y="0"/>
                <wp:positionH relativeFrom="column">
                  <wp:posOffset>3733800</wp:posOffset>
                </wp:positionH>
                <wp:positionV relativeFrom="paragraph">
                  <wp:posOffset>371475</wp:posOffset>
                </wp:positionV>
                <wp:extent cx="561975" cy="1323975"/>
                <wp:effectExtent l="19050" t="19050" r="28575" b="9525"/>
                <wp:wrapNone/>
                <wp:docPr id="73" name="Straight Connector 73"/>
                <wp:cNvGraphicFramePr/>
                <a:graphic xmlns:a="http://schemas.openxmlformats.org/drawingml/2006/main">
                  <a:graphicData uri="http://schemas.microsoft.com/office/word/2010/wordprocessingShape">
                    <wps:wsp>
                      <wps:cNvCnPr/>
                      <wps:spPr>
                        <a:xfrm>
                          <a:off x="0" y="0"/>
                          <a:ext cx="561975" cy="1323975"/>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7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29.25pt" to="338.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" strokecolor="#94b64e [3046]" strokeweight="2.25pt"/>
            </w:pict>
          </mc:Fallback>
        </mc:AlternateContent>
      </w:r>
      <w:r w:rsidR="002B01EE" w:rsidRPr="00D22998">
        <w:rPr>
          <w:rFonts w:ascii="CMU Serif" w:hAnsi="CMU Serif" w:cstheme="minorHAnsi"/>
          <w:noProof/>
          <w:sz w:val="22"/>
          <w:szCs w:val="22"/>
          <w:lang w:eastAsia="en-GB"/>
        </w:rPr>
        <mc:AlternateContent>
          <mc:Choice Requires="wps">
            <w:drawing>
              <wp:anchor distT="0" distB="0" distL="114300" distR="114300" simplePos="0" relativeHeight="251754496" behindDoc="0" locked="0" layoutInCell="1" allowOverlap="1" wp14:anchorId="08DBAAC3" wp14:editId="6E32B402">
                <wp:simplePos x="0" y="0"/>
                <wp:positionH relativeFrom="column">
                  <wp:posOffset>657224</wp:posOffset>
                </wp:positionH>
                <wp:positionV relativeFrom="paragraph">
                  <wp:posOffset>371475</wp:posOffset>
                </wp:positionV>
                <wp:extent cx="3076575" cy="0"/>
                <wp:effectExtent l="0" t="19050" r="9525" b="19050"/>
                <wp:wrapNone/>
                <wp:docPr id="71" name="Straight Connector 71"/>
                <wp:cNvGraphicFramePr/>
                <a:graphic xmlns:a="http://schemas.openxmlformats.org/drawingml/2006/main">
                  <a:graphicData uri="http://schemas.microsoft.com/office/word/2010/wordprocessingShape">
                    <wps:wsp>
                      <wps:cNvCnPr/>
                      <wps:spPr>
                        <a:xfrm>
                          <a:off x="0" y="0"/>
                          <a:ext cx="3076575" cy="0"/>
                        </a:xfrm>
                        <a:prstGeom prst="line">
                          <a:avLst/>
                        </a:prstGeom>
                        <a:ln w="28575"/>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id="Straight Connector 71"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51.75pt,29.25pt" to="294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" strokecolor="#94b64e [3046]" strokeweight="2.25pt"/>
            </w:pict>
          </mc:Fallback>
        </mc:AlternateContent>
      </w:r>
      <w:r w:rsidR="007E2F86" w:rsidRPr="00D22998">
        <w:rPr>
          <w:rFonts w:ascii="CMU Serif" w:hAnsi="CMU Serif" w:cstheme="minorHAnsi"/>
          <w:noProof/>
          <w:sz w:val="22"/>
          <w:szCs w:val="22"/>
          <w:lang w:eastAsia="en-GB"/>
        </w:rPr>
        <mc:AlternateContent>
          <mc:Choice Requires="wps">
            <w:drawing>
              <wp:anchor distT="0" distB="0" distL="114300" distR="114300" simplePos="0" relativeHeight="251747328" behindDoc="0" locked="0" layoutInCell="1" allowOverlap="1" wp14:anchorId="2A30A145" wp14:editId="26A7A72A">
                <wp:simplePos x="0" y="0"/>
                <wp:positionH relativeFrom="column">
                  <wp:posOffset>657224</wp:posOffset>
                </wp:positionH>
                <wp:positionV relativeFrom="paragraph">
                  <wp:posOffset>1695450</wp:posOffset>
                </wp:positionV>
                <wp:extent cx="4886325" cy="0"/>
                <wp:effectExtent l="0" t="0" r="9525" b="19050"/>
                <wp:wrapNone/>
                <wp:docPr id="66" name="Straight Connector 66"/>
                <wp:cNvGraphicFramePr/>
                <a:graphic xmlns:a="http://schemas.openxmlformats.org/drawingml/2006/main">
                  <a:graphicData uri="http://schemas.microsoft.com/office/word/2010/wordprocessingShape">
                    <wps:wsp>
                      <wps:cNvCnPr/>
                      <wps:spPr>
                        <a:xfrm>
                          <a:off x="0" y="0"/>
                          <a:ext cx="4886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6"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51.75pt,133.5pt" to="436.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" strokecolor="black [3040]"/>
            </w:pict>
          </mc:Fallback>
        </mc:AlternateContent>
      </w:r>
      <w:r w:rsidR="007E2F86" w:rsidRPr="00D22998">
        <w:rPr>
          <w:rFonts w:ascii="CMU Serif" w:hAnsi="CMU Serif" w:cstheme="minorHAnsi"/>
          <w:noProof/>
          <w:sz w:val="22"/>
          <w:szCs w:val="22"/>
          <w:lang w:eastAsia="en-GB"/>
        </w:rPr>
        <mc:AlternateContent>
          <mc:Choice Requires="wps">
            <w:drawing>
              <wp:anchor distT="0" distB="0" distL="114300" distR="114300" simplePos="0" relativeHeight="251746304" behindDoc="0" locked="0" layoutInCell="1" allowOverlap="1" wp14:anchorId="08C4BA99" wp14:editId="7E3725DE">
                <wp:simplePos x="0" y="0"/>
                <wp:positionH relativeFrom="column">
                  <wp:posOffset>657225</wp:posOffset>
                </wp:positionH>
                <wp:positionV relativeFrom="paragraph">
                  <wp:posOffset>247650</wp:posOffset>
                </wp:positionV>
                <wp:extent cx="0" cy="144780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0" cy="1447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6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51.75pt,19.5pt" to="51.7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" strokecolor="black [3040]"/>
            </w:pict>
          </mc:Fallback>
        </mc:AlternateContent>
      </w:r>
      <w:r w:rsidR="007E2F86" w:rsidRPr="00D22998">
        <w:rPr>
          <w:rFonts w:ascii="CMU Serif" w:hAnsi="CMU Serif" w:cstheme="minorHAnsi"/>
          <w:noProof/>
          <w:sz w:val="22"/>
          <w:szCs w:val="22"/>
          <w:lang w:eastAsia="en-GB"/>
        </w:rPr>
        <mc:AlternateContent>
          <mc:Choice Requires="wps">
            <w:drawing>
              <wp:inline distT="0" distB="0" distL="0" distR="0" wp14:anchorId="24B4AEE2" wp14:editId="42A5E9E5">
                <wp:extent cx="6067425" cy="2009775"/>
                <wp:effectExtent l="0" t="0" r="28575" b="28575"/>
                <wp:docPr id="64" name="Rectangle 64"/>
                <wp:cNvGraphicFramePr/>
                <a:graphic xmlns:a="http://schemas.openxmlformats.org/drawingml/2006/main">
                  <a:graphicData uri="http://schemas.microsoft.com/office/word/2010/wordprocessingShape">
                    <wps:wsp>
                      <wps:cNvSpPr/>
                      <wps:spPr>
                        <a:xfrm>
                          <a:off x="0" y="0"/>
                          <a:ext cx="6067425" cy="20097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64" o:spid="_x0000_s1026" style="width:477.75pt;height:1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" fillcolor="white [3201]" strokecolor="black [3200]" strokeweight="1pt">
                <w10:anchorlock/>
              </v:rect>
            </w:pict>
          </mc:Fallback>
        </mc:AlternateContent>
      </w:r>
    </w:p>
    <w:p w:rsidR="009A6534" w:rsidRPr="00D22998" w:rsidRDefault="009A6534" w:rsidP="00851EEB">
      <w:pPr>
        <w:pStyle w:val="Default"/>
        <w:rPr>
          <w:rFonts w:ascii="CMU Serif" w:hAnsi="CMU Serif" w:cstheme="minorHAnsi"/>
          <w:sz w:val="22"/>
          <w:szCs w:val="22"/>
        </w:rPr>
      </w:pPr>
      <w:r w:rsidRPr="00D22998">
        <w:rPr>
          <w:rFonts w:ascii="CMU Serif" w:hAnsi="CMU Serif" w:cstheme="minorHAnsi"/>
          <w:sz w:val="22"/>
          <w:szCs w:val="22"/>
        </w:rPr>
        <w:t>As we have ignored some higher harmonics for the signa</w:t>
      </w:r>
      <w:r w:rsidR="007D4721" w:rsidRPr="00D22998">
        <w:rPr>
          <w:rFonts w:ascii="CMU Serif" w:hAnsi="CMU Serif" w:cstheme="minorHAnsi"/>
          <w:sz w:val="22"/>
          <w:szCs w:val="22"/>
        </w:rPr>
        <w:t>l we expect the real spectrum to include a few more, smaller harmonics. However we can see that the main components, 400</w:t>
      </w:r>
      <w:r w:rsidR="00393A08" w:rsidRPr="00D22998">
        <w:rPr>
          <w:rFonts w:ascii="CMU Serif" w:hAnsi="CMU Serif" w:cstheme="minorHAnsi"/>
          <w:sz w:val="22"/>
          <w:szCs w:val="22"/>
        </w:rPr>
        <w:t>Hz</w:t>
      </w:r>
      <w:r w:rsidR="007D4721" w:rsidRPr="00D22998">
        <w:rPr>
          <w:rFonts w:ascii="CMU Serif" w:hAnsi="CMU Serif" w:cstheme="minorHAnsi"/>
          <w:sz w:val="22"/>
          <w:szCs w:val="22"/>
        </w:rPr>
        <w:t xml:space="preserve"> and 3800Hz, are present.</w:t>
      </w:r>
      <w:r w:rsidR="00D34AB1" w:rsidRPr="00D22998">
        <w:rPr>
          <w:rFonts w:ascii="CMU Serif" w:hAnsi="CMU Serif" w:cstheme="minorHAnsi"/>
          <w:sz w:val="22"/>
          <w:szCs w:val="22"/>
        </w:rPr>
        <w:t xml:space="preserve"> </w:t>
      </w:r>
      <w:r w:rsidR="002168F3" w:rsidRPr="00D22998">
        <w:rPr>
          <w:rFonts w:ascii="CMU Serif" w:hAnsi="CMU Serif" w:cstheme="minorHAnsi"/>
          <w:sz w:val="22"/>
          <w:szCs w:val="22"/>
        </w:rPr>
        <w:t>The components at 1200Hz</w:t>
      </w:r>
      <w:r w:rsidR="002E2C51" w:rsidRPr="00D22998">
        <w:rPr>
          <w:rFonts w:ascii="CMU Serif" w:hAnsi="CMU Serif" w:cstheme="minorHAnsi"/>
          <w:sz w:val="22"/>
          <w:szCs w:val="22"/>
        </w:rPr>
        <w:t>, 3000Hz</w:t>
      </w:r>
      <w:r w:rsidR="002168F3" w:rsidRPr="00D22998">
        <w:rPr>
          <w:rFonts w:ascii="CMU Serif" w:hAnsi="CMU Serif" w:cstheme="minorHAnsi"/>
          <w:sz w:val="22"/>
          <w:szCs w:val="22"/>
        </w:rPr>
        <w:t xml:space="preserve"> </w:t>
      </w:r>
      <w:r w:rsidR="002E2C51" w:rsidRPr="00D22998">
        <w:rPr>
          <w:rFonts w:ascii="CMU Serif" w:hAnsi="CMU Serif" w:cstheme="minorHAnsi"/>
          <w:sz w:val="22"/>
          <w:szCs w:val="22"/>
        </w:rPr>
        <w:t>etc.</w:t>
      </w:r>
      <w:r w:rsidR="002168F3" w:rsidRPr="00D22998">
        <w:rPr>
          <w:rFonts w:ascii="CMU Serif" w:hAnsi="CMU Serif" w:cstheme="minorHAnsi"/>
          <w:sz w:val="22"/>
          <w:szCs w:val="22"/>
        </w:rPr>
        <w:t xml:space="preserve"> will appear for the same</w:t>
      </w:r>
      <w:r w:rsidR="00024F1F" w:rsidRPr="00D22998">
        <w:rPr>
          <w:rFonts w:ascii="CMU Serif" w:hAnsi="CMU Serif" w:cstheme="minorHAnsi"/>
          <w:sz w:val="22"/>
          <w:szCs w:val="22"/>
        </w:rPr>
        <w:t xml:space="preserve"> reasons that they appeared in G</w:t>
      </w:r>
      <w:r w:rsidR="002168F3" w:rsidRPr="00D22998">
        <w:rPr>
          <w:rFonts w:ascii="CMU Serif" w:hAnsi="CMU Serif" w:cstheme="minorHAnsi"/>
          <w:sz w:val="22"/>
          <w:szCs w:val="22"/>
        </w:rPr>
        <w:t xml:space="preserve">raph 8. </w:t>
      </w:r>
      <w:r w:rsidR="00D34AB1" w:rsidRPr="00D22998">
        <w:rPr>
          <w:rFonts w:ascii="CMU Serif" w:hAnsi="CMU Serif" w:cstheme="minorHAnsi"/>
          <w:sz w:val="22"/>
          <w:szCs w:val="22"/>
        </w:rPr>
        <w:t xml:space="preserve">Graph 10 shows all the </w:t>
      </w:r>
      <w:r w:rsidR="00D54A6C" w:rsidRPr="00D22998">
        <w:rPr>
          <w:rFonts w:ascii="CMU Serif" w:hAnsi="CMU Serif" w:cstheme="minorHAnsi"/>
          <w:sz w:val="22"/>
          <w:szCs w:val="22"/>
        </w:rPr>
        <w:t>components</w:t>
      </w:r>
      <w:r w:rsidR="00D34AB1" w:rsidRPr="00D22998">
        <w:rPr>
          <w:rFonts w:ascii="CMU Serif" w:hAnsi="CMU Serif" w:cstheme="minorHAnsi"/>
          <w:sz w:val="22"/>
          <w:szCs w:val="22"/>
        </w:rPr>
        <w:t>.</w:t>
      </w:r>
      <w:r w:rsidR="00D54A6C" w:rsidRPr="00D22998">
        <w:rPr>
          <w:rFonts w:ascii="CMU Serif" w:hAnsi="CMU Serif" w:cstheme="minorHAnsi"/>
          <w:sz w:val="22"/>
          <w:szCs w:val="22"/>
        </w:rPr>
        <w:t xml:space="preserve"> </w:t>
      </w:r>
    </w:p>
    <w:p w:rsidR="00893BAE" w:rsidRPr="00D22998" w:rsidRDefault="00893BAE" w:rsidP="00851EEB">
      <w:pPr>
        <w:pStyle w:val="Default"/>
        <w:rPr>
          <w:rFonts w:ascii="CMU Serif" w:hAnsi="CMU Serif" w:cstheme="minorHAnsi"/>
          <w:sz w:val="22"/>
          <w:szCs w:val="22"/>
        </w:rPr>
      </w:pPr>
      <w:r w:rsidRPr="00D22998">
        <w:rPr>
          <w:rFonts w:ascii="CMU Serif" w:hAnsi="CMU Serif"/>
          <w:noProof/>
          <w:lang w:eastAsia="en-GB"/>
        </w:rPr>
        <w:drawing>
          <wp:inline distT="0" distB="0" distL="0" distR="0" wp14:anchorId="720ACF34" wp14:editId="23BBF601">
            <wp:extent cx="5731510" cy="2694912"/>
            <wp:effectExtent l="0" t="0" r="21590" b="10795"/>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B5598" w:rsidRPr="00D22998" w:rsidRDefault="002B5598" w:rsidP="002B5598">
      <w:pPr>
        <w:rPr>
          <w:rFonts w:ascii="CMU Serif" w:hAnsi="CMU Serif" w:cstheme="minorHAnsi"/>
        </w:rPr>
      </w:pPr>
      <w:r w:rsidRPr="00D22998">
        <w:rPr>
          <w:rFonts w:ascii="CMU Serif" w:hAnsi="CMU Serif"/>
          <w:u w:val="single"/>
        </w:rPr>
        <w:t>Graph 10</w:t>
      </w:r>
      <w:r w:rsidRPr="00D22998">
        <w:rPr>
          <w:rFonts w:ascii="CMU Serif" w:hAnsi="CMU Serif"/>
        </w:rPr>
        <w:t xml:space="preserve">. Plot </w:t>
      </w:r>
      <w:r w:rsidRPr="00D22998">
        <w:rPr>
          <w:rFonts w:ascii="CMU Serif" w:hAnsi="CMU Serif" w:cstheme="minorHAnsi"/>
        </w:rPr>
        <w:t>of collected data for the FFT of the signal seen in Graph 9. The main harmonics, 400 a</w:t>
      </w:r>
      <w:r w:rsidR="00182100" w:rsidRPr="00D22998">
        <w:rPr>
          <w:rFonts w:ascii="CMU Serif" w:hAnsi="CMU Serif" w:cstheme="minorHAnsi"/>
        </w:rPr>
        <w:t>nd 3800Hz are easily noticeable as well as the smaller harmonics.</w:t>
      </w:r>
    </w:p>
    <w:p w:rsidR="00224AB5" w:rsidRPr="00D22998" w:rsidRDefault="00D54A6C" w:rsidP="00851EEB">
      <w:pPr>
        <w:pStyle w:val="Default"/>
        <w:rPr>
          <w:rFonts w:ascii="CMU Serif" w:hAnsi="CMU Serif" w:cstheme="minorHAnsi"/>
          <w:sz w:val="22"/>
          <w:szCs w:val="22"/>
        </w:rPr>
      </w:pPr>
      <w:r w:rsidRPr="00D22998">
        <w:rPr>
          <w:rFonts w:ascii="CMU Serif" w:hAnsi="CMU Serif" w:cstheme="minorHAnsi"/>
          <w:sz w:val="22"/>
          <w:szCs w:val="22"/>
        </w:rPr>
        <w:t xml:space="preserve">To summarise we can conclude that only </w:t>
      </w:r>
      <w:r w:rsidR="00F75813" w:rsidRPr="00D22998">
        <w:rPr>
          <w:rFonts w:ascii="CMU Serif" w:hAnsi="CMU Serif" w:cstheme="minorHAnsi"/>
          <w:sz w:val="22"/>
          <w:szCs w:val="22"/>
        </w:rPr>
        <w:t>less than</w:t>
      </w:r>
      <w:r w:rsidRPr="00D22998">
        <w:rPr>
          <w:rFonts w:ascii="CMU Serif" w:hAnsi="CMU Serif" w:cstheme="minorHAnsi"/>
          <w:sz w:val="22"/>
          <w:szCs w:val="22"/>
        </w:rPr>
        <w:t xml:space="preserve"> 2000Hz does a </w:t>
      </w:r>
      <w:r w:rsidR="00F75813" w:rsidRPr="00D22998">
        <w:rPr>
          <w:rFonts w:ascii="CMU Serif" w:hAnsi="CMU Serif" w:cstheme="minorHAnsi"/>
          <w:sz w:val="22"/>
          <w:szCs w:val="22"/>
        </w:rPr>
        <w:t>valid (</w:t>
      </w:r>
      <w:r w:rsidRPr="00D22998">
        <w:rPr>
          <w:rFonts w:ascii="CMU Serif" w:hAnsi="CMU Serif" w:cstheme="minorHAnsi"/>
          <w:sz w:val="22"/>
          <w:szCs w:val="22"/>
        </w:rPr>
        <w:t>i.e. at matching frequency) full-wave rectified</w:t>
      </w:r>
      <w:r w:rsidR="00D87250" w:rsidRPr="00D22998">
        <w:rPr>
          <w:rFonts w:ascii="CMU Serif" w:hAnsi="CMU Serif" w:cstheme="minorHAnsi"/>
          <w:sz w:val="22"/>
          <w:szCs w:val="22"/>
        </w:rPr>
        <w:t xml:space="preserve"> sinewave appear. </w:t>
      </w:r>
      <w:r w:rsidR="00024F1F" w:rsidRPr="00D22998">
        <w:rPr>
          <w:rFonts w:ascii="CMU Serif" w:hAnsi="CMU Serif" w:cstheme="minorHAnsi"/>
          <w:sz w:val="22"/>
          <w:szCs w:val="22"/>
        </w:rPr>
        <w:t>However we notice amplitude modulation effects from 1000Hz upwards</w:t>
      </w:r>
      <w:r w:rsidR="00F84CFF" w:rsidRPr="00D22998">
        <w:rPr>
          <w:rFonts w:ascii="CMU Serif" w:hAnsi="CMU Serif" w:cstheme="minorHAnsi"/>
          <w:sz w:val="22"/>
          <w:szCs w:val="22"/>
        </w:rPr>
        <w:t xml:space="preserve"> to 3000Hz</w:t>
      </w:r>
      <w:r w:rsidR="00024F1F" w:rsidRPr="00D22998">
        <w:rPr>
          <w:rFonts w:ascii="CMU Serif" w:hAnsi="CMU Serif" w:cstheme="minorHAnsi"/>
          <w:sz w:val="22"/>
          <w:szCs w:val="22"/>
        </w:rPr>
        <w:t>.</w:t>
      </w:r>
    </w:p>
    <w:p w:rsidR="00CA1699" w:rsidRPr="00D22998" w:rsidRDefault="00CA1699" w:rsidP="00CA1699">
      <w:pPr>
        <w:pStyle w:val="Heading3"/>
        <w:rPr>
          <w:rFonts w:ascii="CMU Serif" w:hAnsi="CMU Serif" w:cstheme="minorHAnsi"/>
        </w:rPr>
      </w:pPr>
      <w:bookmarkStart w:id="5" w:name="_Toc349493164"/>
      <w:r w:rsidRPr="00D22998">
        <w:rPr>
          <w:rFonts w:ascii="CMU Serif" w:hAnsi="CMU Serif" w:cstheme="minorHAnsi"/>
        </w:rPr>
        <w:lastRenderedPageBreak/>
        <w:t>Very low frequencies (&lt;10Hz)</w:t>
      </w:r>
      <w:bookmarkEnd w:id="5"/>
    </w:p>
    <w:p w:rsidR="003E14F4" w:rsidRPr="00D22998" w:rsidRDefault="00CA1699" w:rsidP="00CA1699">
      <w:pPr>
        <w:rPr>
          <w:rFonts w:ascii="CMU Serif" w:hAnsi="CMU Serif" w:cstheme="minorHAnsi"/>
        </w:rPr>
      </w:pPr>
      <w:r w:rsidRPr="00D22998">
        <w:rPr>
          <w:rFonts w:ascii="CMU Serif" w:hAnsi="CMU Serif" w:cstheme="minorHAnsi"/>
        </w:rPr>
        <w:t xml:space="preserve">At very low frequencies, below 10 Hz or above 3990Hz (which creates a low frequency output), we observe a </w:t>
      </w:r>
      <w:r w:rsidR="003E14F4" w:rsidRPr="00D22998">
        <w:rPr>
          <w:rFonts w:ascii="CMU Serif" w:hAnsi="CMU Serif" w:cstheme="minorHAnsi"/>
        </w:rPr>
        <w:t>slight distortion in our signal, as seen in Graph 11.</w:t>
      </w:r>
    </w:p>
    <w:p w:rsidR="00D11FA8" w:rsidRPr="00D22998" w:rsidRDefault="00D11FA8" w:rsidP="00CA1699">
      <w:pPr>
        <w:rPr>
          <w:rFonts w:ascii="CMU Serif" w:hAnsi="CMU Serif" w:cstheme="minorHAnsi"/>
        </w:rPr>
      </w:pPr>
      <w:r w:rsidRPr="00D22998">
        <w:rPr>
          <w:rFonts w:ascii="CMU Serif" w:hAnsi="CMU Serif" w:cstheme="minorHAnsi"/>
        </w:rPr>
        <w:t>The reason for this is the high pass filter that is present at the output of the DAC.</w:t>
      </w:r>
      <w:r w:rsidR="00B1745B" w:rsidRPr="00D22998">
        <w:rPr>
          <w:rFonts w:ascii="CMU Serif" w:hAnsi="CMU Serif" w:cstheme="minorHAnsi"/>
        </w:rPr>
        <w:t xml:space="preserve"> Indeed it introduces </w:t>
      </w:r>
      <w:r w:rsidR="0063313D" w:rsidRPr="00D22998">
        <w:rPr>
          <w:rFonts w:ascii="CMU Serif" w:hAnsi="CMU Serif" w:cstheme="minorHAnsi"/>
        </w:rPr>
        <w:t>an</w:t>
      </w:r>
      <w:r w:rsidR="00B1745B" w:rsidRPr="00D22998">
        <w:rPr>
          <w:rFonts w:ascii="CMU Serif" w:hAnsi="CMU Serif" w:cstheme="minorHAnsi"/>
        </w:rPr>
        <w:t xml:space="preserve"> amplitude decrease but more important a phase shift, as can be seen from Graph 12.</w:t>
      </w:r>
    </w:p>
    <w:p w:rsidR="004B61AC" w:rsidRPr="00D22998" w:rsidRDefault="004B61AC" w:rsidP="00CA1699">
      <w:pPr>
        <w:rPr>
          <w:rFonts w:ascii="CMU Serif" w:hAnsi="CMU Serif" w:cstheme="minorHAnsi"/>
        </w:rPr>
      </w:pPr>
      <w:r w:rsidRPr="00D22998">
        <w:rPr>
          <w:rFonts w:ascii="CMU Serif" w:hAnsi="CMU Serif" w:cstheme="minorHAnsi"/>
        </w:rPr>
        <w:t>Paul Falstad’s website</w:t>
      </w:r>
      <w:sdt>
        <w:sdtPr>
          <w:rPr>
            <w:rFonts w:ascii="CMU Serif" w:hAnsi="CMU Serif" w:cstheme="minorHAnsi"/>
          </w:rPr>
          <w:id w:val="-939982503"/>
          <w:citation/>
        </w:sdtPr>
        <w:sdtContent>
          <w:r w:rsidR="00622573" w:rsidRPr="00D22998">
            <w:rPr>
              <w:rFonts w:ascii="CMU Serif" w:hAnsi="CMU Serif" w:cstheme="minorHAnsi"/>
            </w:rPr>
            <w:fldChar w:fldCharType="begin"/>
          </w:r>
          <w:r w:rsidR="00622573" w:rsidRPr="00D22998">
            <w:rPr>
              <w:rFonts w:ascii="CMU Serif" w:hAnsi="CMU Serif" w:cstheme="minorHAnsi"/>
            </w:rPr>
            <w:instrText xml:space="preserve"> CITATION Pau08 \l 2057 </w:instrText>
          </w:r>
          <w:r w:rsidR="00622573" w:rsidRPr="00D22998">
            <w:rPr>
              <w:rFonts w:ascii="CMU Serif" w:hAnsi="CMU Serif" w:cstheme="minorHAnsi"/>
            </w:rPr>
            <w:fldChar w:fldCharType="separate"/>
          </w:r>
          <w:r w:rsidR="00622573" w:rsidRPr="00D22998">
            <w:rPr>
              <w:rFonts w:ascii="CMU Serif" w:hAnsi="CMU Serif" w:cstheme="minorHAnsi"/>
              <w:noProof/>
            </w:rPr>
            <w:t xml:space="preserve"> (Falstad, 2008)</w:t>
          </w:r>
          <w:r w:rsidR="00622573" w:rsidRPr="00D22998">
            <w:rPr>
              <w:rFonts w:ascii="CMU Serif" w:hAnsi="CMU Serif" w:cstheme="minorHAnsi"/>
            </w:rPr>
            <w:fldChar w:fldCharType="end"/>
          </w:r>
        </w:sdtContent>
      </w:sdt>
      <w:r w:rsidRPr="00D22998">
        <w:rPr>
          <w:rFonts w:ascii="CMU Serif" w:hAnsi="CMU Serif" w:cstheme="minorHAnsi"/>
        </w:rPr>
        <w:t xml:space="preserve"> provides us with the means of verifying this claim</w:t>
      </w:r>
      <w:r w:rsidR="0063313D" w:rsidRPr="00D22998">
        <w:rPr>
          <w:rFonts w:ascii="CMU Serif" w:hAnsi="CMU Serif" w:cstheme="minorHAnsi"/>
        </w:rPr>
        <w:t xml:space="preserve"> by allowing us to change the phase shift of the first few harmonics of the rectified sinewave (Graph 13).</w:t>
      </w:r>
      <w:r w:rsidR="00AB09B3" w:rsidRPr="00D22998">
        <w:rPr>
          <w:rFonts w:ascii="CMU Serif" w:hAnsi="CMU Serif" w:cstheme="minorHAnsi"/>
        </w:rPr>
        <w:t xml:space="preserve"> From this we can conclude that this is the result of a phase (and also amplitude) change due to the high-pass filter.</w:t>
      </w:r>
    </w:p>
    <w:p w:rsidR="003E14F4" w:rsidRPr="00D22998" w:rsidRDefault="003E14F4" w:rsidP="003E14F4">
      <w:pPr>
        <w:rPr>
          <w:rFonts w:ascii="CMU Serif" w:hAnsi="CMU Serif" w:cstheme="minorHAnsi"/>
        </w:rPr>
      </w:pPr>
      <w:r w:rsidRPr="00D22998">
        <w:rPr>
          <w:rFonts w:ascii="CMU Serif" w:hAnsi="CMU Serif"/>
          <w:noProof/>
          <w:lang w:eastAsia="en-GB"/>
        </w:rPr>
        <w:drawing>
          <wp:inline distT="0" distB="0" distL="0" distR="0" wp14:anchorId="7CD93E6E" wp14:editId="353CF966">
            <wp:extent cx="5764696" cy="1979874"/>
            <wp:effectExtent l="0" t="0" r="26670" b="2095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D22998">
        <w:rPr>
          <w:rFonts w:ascii="CMU Serif" w:hAnsi="CMU Serif"/>
          <w:u w:val="single"/>
        </w:rPr>
        <w:t xml:space="preserve"> Graph 11</w:t>
      </w:r>
      <w:r w:rsidRPr="00D22998">
        <w:rPr>
          <w:rFonts w:ascii="CMU Serif" w:hAnsi="CMU Serif"/>
        </w:rPr>
        <w:t xml:space="preserve">. Plot </w:t>
      </w:r>
      <w:r w:rsidRPr="00D22998">
        <w:rPr>
          <w:rFonts w:ascii="CMU Serif" w:hAnsi="CMU Serif" w:cstheme="minorHAnsi"/>
        </w:rPr>
        <w:t xml:space="preserve">of output data collected for an input sinewave of 3997.5Hz. </w:t>
      </w:r>
    </w:p>
    <w:p w:rsidR="00C02E52" w:rsidRPr="00D22998" w:rsidRDefault="00C02E52" w:rsidP="00CA1699">
      <w:pPr>
        <w:rPr>
          <w:rFonts w:ascii="CMU Serif" w:hAnsi="CMU Serif" w:cstheme="minorHAnsi"/>
        </w:rPr>
      </w:pPr>
      <w:r w:rsidRPr="00D22998">
        <w:rPr>
          <w:rFonts w:ascii="CMU Serif" w:eastAsiaTheme="minorEastAsia" w:hAnsi="CMU Serif"/>
          <w:noProof/>
          <w:lang w:eastAsia="en-GB"/>
        </w:rPr>
        <w:drawing>
          <wp:inline distT="0" distB="0" distL="0" distR="0" wp14:anchorId="7F38860F" wp14:editId="367BDCA5">
            <wp:extent cx="5467763" cy="295788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7360" t="7042" r="6829" b="2816"/>
                    <a:stretch/>
                  </pic:blipFill>
                  <pic:spPr bwMode="auto">
                    <a:xfrm>
                      <a:off x="0" y="0"/>
                      <a:ext cx="5466980" cy="2957461"/>
                    </a:xfrm>
                    <a:prstGeom prst="rect">
                      <a:avLst/>
                    </a:prstGeom>
                    <a:noFill/>
                    <a:ln>
                      <a:noFill/>
                    </a:ln>
                    <a:extLst>
                      <a:ext uri="{53640926-AAD7-44D8-BBD7-CCE9431645EC}">
                        <a14:shadowObscured xmlns:a14="http://schemas.microsoft.com/office/drawing/2010/main"/>
                      </a:ext>
                    </a:extLst>
                  </pic:spPr>
                </pic:pic>
              </a:graphicData>
            </a:graphic>
          </wp:inline>
        </w:drawing>
      </w:r>
    </w:p>
    <w:p w:rsidR="0063313D" w:rsidRPr="00D22998" w:rsidRDefault="00C02E52" w:rsidP="00CA1699">
      <w:pPr>
        <w:rPr>
          <w:rFonts w:ascii="CMU Serif" w:hAnsi="CMU Serif"/>
        </w:rPr>
      </w:pPr>
      <w:r w:rsidRPr="00D22998">
        <w:rPr>
          <w:rFonts w:ascii="CMU Serif" w:hAnsi="CMU Serif"/>
          <w:u w:val="single"/>
        </w:rPr>
        <w:t>Graph 12</w:t>
      </w:r>
      <w:r w:rsidRPr="00D22998">
        <w:rPr>
          <w:rFonts w:ascii="CMU Serif" w:hAnsi="CMU Serif"/>
        </w:rPr>
        <w:t>. Bode plot of the output high-pass filter, using values provided in the datasheet.</w:t>
      </w:r>
    </w:p>
    <w:p w:rsidR="0084386D" w:rsidRPr="00D22998" w:rsidRDefault="0063313D" w:rsidP="0084386D">
      <w:pPr>
        <w:rPr>
          <w:rFonts w:ascii="CMU Serif" w:hAnsi="CMU Serif"/>
          <w:u w:val="single"/>
        </w:rPr>
      </w:pPr>
      <w:r w:rsidRPr="00D22998">
        <w:rPr>
          <w:rFonts w:ascii="CMU Serif" w:hAnsi="CMU Serif" w:cstheme="minorHAnsi"/>
          <w:noProof/>
          <w:lang w:eastAsia="en-GB"/>
        </w:rPr>
        <w:lastRenderedPageBreak/>
        <w:drawing>
          <wp:inline distT="0" distB="0" distL="0" distR="0" wp14:anchorId="48CC6EB2" wp14:editId="65BF8AD0">
            <wp:extent cx="4230094" cy="2540871"/>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34479" cy="2543505"/>
                    </a:xfrm>
                    <a:prstGeom prst="rect">
                      <a:avLst/>
                    </a:prstGeom>
                    <a:noFill/>
                    <a:ln>
                      <a:noFill/>
                    </a:ln>
                  </pic:spPr>
                </pic:pic>
              </a:graphicData>
            </a:graphic>
          </wp:inline>
        </w:drawing>
      </w:r>
      <w:r w:rsidR="0084386D" w:rsidRPr="00D22998">
        <w:rPr>
          <w:rFonts w:ascii="CMU Serif" w:hAnsi="CMU Serif"/>
          <w:u w:val="single"/>
        </w:rPr>
        <w:t xml:space="preserve"> </w:t>
      </w:r>
    </w:p>
    <w:p w:rsidR="0084386D" w:rsidRPr="00D22998" w:rsidRDefault="0084386D" w:rsidP="0084386D">
      <w:pPr>
        <w:rPr>
          <w:rFonts w:ascii="CMU Serif" w:hAnsi="CMU Serif" w:cstheme="minorHAnsi"/>
        </w:rPr>
      </w:pPr>
      <w:r w:rsidRPr="00D22998">
        <w:rPr>
          <w:rFonts w:ascii="CMU Serif" w:hAnsi="CMU Serif"/>
          <w:u w:val="single"/>
        </w:rPr>
        <w:t xml:space="preserve">Graph </w:t>
      </w:r>
      <w:r w:rsidR="001C1D0C" w:rsidRPr="00D22998">
        <w:rPr>
          <w:rFonts w:ascii="CMU Serif" w:hAnsi="CMU Serif"/>
          <w:u w:val="single"/>
        </w:rPr>
        <w:t>13</w:t>
      </w:r>
      <w:r w:rsidRPr="00D22998">
        <w:rPr>
          <w:rFonts w:ascii="CMU Serif" w:hAnsi="CMU Serif"/>
        </w:rPr>
        <w:t xml:space="preserve">. Plot </w:t>
      </w:r>
      <w:r w:rsidRPr="00D22998">
        <w:rPr>
          <w:rFonts w:ascii="CMU Serif" w:hAnsi="CMU Serif" w:cstheme="minorHAnsi"/>
        </w:rPr>
        <w:t xml:space="preserve">of a Fourier transform of a distorted rectified sinewave with the sinewave itself. </w:t>
      </w:r>
      <w:r w:rsidR="00F5303C" w:rsidRPr="00D22998">
        <w:rPr>
          <w:rFonts w:ascii="CMU Serif" w:hAnsi="CMU Serif" w:cstheme="minorHAnsi"/>
        </w:rPr>
        <w:t>The phases for the first few signals were manually decreased</w:t>
      </w:r>
      <w:r w:rsidR="00931CD0" w:rsidRPr="00D22998">
        <w:rPr>
          <w:rFonts w:ascii="CMU Serif" w:hAnsi="CMU Serif" w:cstheme="minorHAnsi"/>
        </w:rPr>
        <w:t xml:space="preserve"> to match the output in Graph 11.</w:t>
      </w:r>
    </w:p>
    <w:p w:rsidR="006C3C1C" w:rsidRPr="00D22998" w:rsidRDefault="006C3C1C" w:rsidP="006C3C1C">
      <w:pPr>
        <w:pStyle w:val="Heading3"/>
        <w:rPr>
          <w:rFonts w:ascii="CMU Serif" w:hAnsi="CMU Serif"/>
        </w:rPr>
      </w:pPr>
      <w:bookmarkStart w:id="6" w:name="_Toc349493165"/>
      <w:r w:rsidRPr="00D22998">
        <w:rPr>
          <w:rFonts w:ascii="CMU Serif" w:hAnsi="CMU Serif"/>
        </w:rPr>
        <w:t>Above 4000Hz</w:t>
      </w:r>
      <w:bookmarkEnd w:id="6"/>
    </w:p>
    <w:p w:rsidR="00B94351" w:rsidRDefault="00B94351" w:rsidP="006C3C1C">
      <w:pPr>
        <w:rPr>
          <w:rFonts w:ascii="CMU Serif" w:hAnsi="CMU Serif"/>
        </w:rPr>
      </w:pPr>
      <w:r>
        <w:rPr>
          <w:rFonts w:ascii="CMU Serif" w:hAnsi="CMU Serif"/>
        </w:rPr>
        <w:t xml:space="preserve">At 4000Hz only a DC value can appear for a rectified version of the signal as the sampled function is </w:t>
      </w:r>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d>
                  <m:dPr>
                    <m:ctrlPr>
                      <w:rPr>
                        <w:rFonts w:ascii="Cambria Math" w:hAnsi="Cambria Math"/>
                        <w:i/>
                      </w:rPr>
                    </m:ctrlPr>
                  </m:dPr>
                  <m:e>
                    <m:r>
                      <w:rPr>
                        <w:rFonts w:ascii="Cambria Math" w:hAnsi="Cambria Math"/>
                      </w:rPr>
                      <m:t>4000×2π×</m:t>
                    </m:r>
                    <m:f>
                      <m:fPr>
                        <m:ctrlPr>
                          <w:rPr>
                            <w:rFonts w:ascii="Cambria Math" w:hAnsi="Cambria Math"/>
                            <w:i/>
                          </w:rPr>
                        </m:ctrlPr>
                      </m:fPr>
                      <m:num>
                        <m:r>
                          <w:rPr>
                            <w:rFonts w:ascii="Cambria Math" w:hAnsi="Cambria Math"/>
                          </w:rPr>
                          <m:t>t</m:t>
                        </m:r>
                      </m:num>
                      <m:den>
                        <m:r>
                          <w:rPr>
                            <w:rFonts w:ascii="Cambria Math" w:hAnsi="Cambria Math"/>
                          </w:rPr>
                          <m:t>8000</m:t>
                        </m:r>
                      </m:den>
                    </m:f>
                    <m:r>
                      <w:rPr>
                        <w:rFonts w:ascii="Cambria Math" w:hAnsi="Cambria Math"/>
                      </w:rPr>
                      <m:t>+θ</m:t>
                    </m:r>
                  </m:e>
                </m:d>
              </m:e>
              <m:sub>
                <m:eqArr>
                  <m:eqArrPr>
                    <m:ctrlPr>
                      <w:rPr>
                        <w:rFonts w:ascii="Cambria Math" w:hAnsi="Cambria Math"/>
                        <w:i/>
                      </w:rPr>
                    </m:ctrlPr>
                  </m:eqArrPr>
                  <m:e>
                    <m:r>
                      <w:rPr>
                        <w:rFonts w:ascii="Cambria Math" w:hAnsi="Cambria Math"/>
                      </w:rPr>
                      <m:t>t=0,1,2…</m:t>
                    </m:r>
                  </m:e>
                  <m:e>
                    <m:r>
                      <w:rPr>
                        <w:rFonts w:ascii="Cambria Math" w:hAnsi="Cambria Math"/>
                      </w:rPr>
                      <m:t>θ represents any phase shift</m:t>
                    </m:r>
                  </m:e>
                </m:eqArr>
              </m:sub>
            </m:sSub>
          </m:e>
        </m:func>
      </m:oMath>
      <w:r w:rsidR="00576C43">
        <w:rPr>
          <w:rFonts w:ascii="CMU Serif" w:eastAsiaTheme="minorEastAsia" w:hAnsi="CMU Serif"/>
        </w:rPr>
        <w:t xml:space="preserve">, which when we take the absolute value gives us a constant dependant on </w:t>
      </w:r>
      <m:oMath>
        <m:r>
          <w:rPr>
            <w:rFonts w:ascii="Cambria Math" w:eastAsiaTheme="minorEastAsia" w:hAnsi="Cambria Math"/>
          </w:rPr>
          <m:t>θ</m:t>
        </m:r>
      </m:oMath>
      <w:r w:rsidR="00576C43">
        <w:rPr>
          <w:rFonts w:ascii="CMU Serif" w:eastAsiaTheme="minorEastAsia" w:hAnsi="CMU Serif"/>
        </w:rPr>
        <w:t>.</w:t>
      </w:r>
      <w:r w:rsidR="00AA4F45">
        <w:rPr>
          <w:rFonts w:ascii="CMU Serif" w:eastAsiaTheme="minorEastAsia" w:hAnsi="CMU Serif"/>
        </w:rPr>
        <w:t xml:space="preserve"> This constant is treated as DC bias and thus removed by the output filter.</w:t>
      </w:r>
    </w:p>
    <w:p w:rsidR="00A178B5" w:rsidRDefault="00F16906" w:rsidP="00CA1699">
      <w:pPr>
        <w:rPr>
          <w:rFonts w:ascii="CMU Serif" w:hAnsi="CMU Serif"/>
        </w:rPr>
      </w:pPr>
      <w:r>
        <w:rPr>
          <w:rFonts w:ascii="CMU Serif" w:hAnsi="CMU Serif"/>
        </w:rPr>
        <w:t xml:space="preserve">Past 4000Hz, harmonics of the rectified sinewave also get “reflected” back down to frequencies </w:t>
      </w:r>
      <w:r w:rsidR="00C535C5">
        <w:rPr>
          <w:rFonts w:ascii="CMU Serif" w:hAnsi="CMU Serif"/>
        </w:rPr>
        <w:t>less than</w:t>
      </w:r>
      <w:r>
        <w:rPr>
          <w:rFonts w:ascii="CMU Serif" w:hAnsi="CMU Serif"/>
        </w:rPr>
        <w:t xml:space="preserve"> 4000Hz </w:t>
      </w:r>
      <w:r w:rsidR="00C535C5">
        <w:rPr>
          <w:rFonts w:ascii="CMU Serif" w:hAnsi="CMU Serif"/>
        </w:rPr>
        <w:t xml:space="preserve">due to 8 kHz sampling </w:t>
      </w:r>
      <w:r>
        <w:rPr>
          <w:rFonts w:ascii="CMU Serif" w:hAnsi="CMU Serif"/>
        </w:rPr>
        <w:t>thus getting</w:t>
      </w:r>
      <w:r w:rsidR="00C535C5">
        <w:rPr>
          <w:rFonts w:ascii="CMU Serif" w:hAnsi="CMU Serif"/>
        </w:rPr>
        <w:t xml:space="preserve"> resulting in another set of rectified</w:t>
      </w:r>
      <w:r w:rsidR="00A42198">
        <w:rPr>
          <w:rFonts w:ascii="CMU Serif" w:hAnsi="CMU Serif"/>
        </w:rPr>
        <w:t xml:space="preserve"> </w:t>
      </w:r>
      <w:r w:rsidR="00A178B5">
        <w:rPr>
          <w:rFonts w:ascii="CMU Serif" w:hAnsi="CMU Serif"/>
        </w:rPr>
        <w:t>sine waves</w:t>
      </w:r>
      <w:r w:rsidR="00A42198">
        <w:rPr>
          <w:rFonts w:ascii="CMU Serif" w:hAnsi="CMU Serif"/>
        </w:rPr>
        <w:t xml:space="preserve"> with frequencies ranging from 4kHz to 0kHz.</w:t>
      </w:r>
      <w:r w:rsidR="00A178B5">
        <w:rPr>
          <w:rFonts w:ascii="CMU Serif" w:hAnsi="CMU Serif"/>
        </w:rPr>
        <w:t xml:space="preserve"> The system works such that:</w:t>
      </w:r>
    </w:p>
    <w:p w:rsidR="00A10E21" w:rsidRDefault="00A178B5" w:rsidP="00CA1699">
      <w:pPr>
        <w:rPr>
          <w:rFonts w:ascii="CMU Serif" w:eastAsiaTheme="minorEastAsia" w:hAnsi="CMU Serif" w:cstheme="minorHAnsi"/>
        </w:rPr>
      </w:pPr>
      <m:oMathPara>
        <m:oMath>
          <m:r>
            <w:rPr>
              <w:rFonts w:ascii="Cambria Math" w:hAnsi="Cambria Math" w:cstheme="minorHAnsi"/>
            </w:rPr>
            <m:t>output</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input</m:t>
                  </m:r>
                </m:sub>
              </m:sSub>
              <m:ctrlPr>
                <w:rPr>
                  <w:rFonts w:ascii="Cambria Math" w:eastAsiaTheme="minorEastAsia" w:hAnsi="Cambria Math" w:cstheme="minorHAnsi"/>
                  <w:i/>
                </w:rPr>
              </m:ctrlPr>
            </m:e>
          </m:d>
          <m:r>
            <w:rPr>
              <w:rFonts w:ascii="Cambria Math" w:eastAsiaTheme="minorEastAsia" w:hAnsi="Cambria Math" w:cstheme="minorHAnsi"/>
            </w:rPr>
            <m:t>=output</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input</m:t>
                  </m:r>
                </m:sub>
              </m:sSub>
              <m:r>
                <w:rPr>
                  <w:rFonts w:ascii="Cambria Math" w:eastAsiaTheme="minorEastAsia" w:hAnsi="Cambria Math" w:cstheme="minorHAnsi"/>
                </w:rPr>
                <m:t>+4000</m:t>
              </m:r>
            </m:e>
          </m:d>
          <m:r>
            <w:rPr>
              <w:rFonts w:ascii="Cambria Math" w:eastAsiaTheme="minorEastAsia" w:hAnsi="Cambria Math" w:cstheme="minorHAnsi"/>
            </w:rPr>
            <m:t>, ∀</m:t>
          </m:r>
          <m:sSub>
            <m:sSubPr>
              <m:ctrlPr>
                <w:rPr>
                  <w:rFonts w:ascii="Cambria Math" w:eastAsiaTheme="minorEastAsia" w:hAnsi="Cambria Math" w:cstheme="minorHAnsi"/>
                  <w:i/>
                </w:rPr>
              </m:ctrlPr>
            </m:sSubPr>
            <m:e>
              <m:r>
                <w:rPr>
                  <w:rFonts w:ascii="Cambria Math" w:eastAsiaTheme="minorEastAsia" w:hAnsi="Cambria Math" w:cstheme="minorHAnsi"/>
                </w:rPr>
                <m:t xml:space="preserve"> 0Hz&lt;f</m:t>
              </m:r>
            </m:e>
            <m:sub>
              <m:r>
                <w:rPr>
                  <w:rFonts w:ascii="Cambria Math" w:eastAsiaTheme="minorEastAsia" w:hAnsi="Cambria Math" w:cstheme="minorHAnsi"/>
                </w:rPr>
                <m:t>input</m:t>
              </m:r>
            </m:sub>
          </m:sSub>
          <m:r>
            <w:rPr>
              <w:rFonts w:ascii="Cambria Math" w:eastAsiaTheme="minorEastAsia" w:hAnsi="Cambria Math" w:cstheme="minorHAnsi"/>
            </w:rPr>
            <m:t>≤4000Hz</m:t>
          </m:r>
        </m:oMath>
      </m:oMathPara>
    </w:p>
    <w:p w:rsidR="00224AB5" w:rsidRPr="00A178B5" w:rsidRDefault="00224AB5" w:rsidP="00CA1699">
      <w:pPr>
        <w:rPr>
          <w:rFonts w:ascii="CMU Serif" w:hAnsi="CMU Serif"/>
        </w:rPr>
      </w:pPr>
      <w:r w:rsidRPr="00D22998">
        <w:rPr>
          <w:rFonts w:ascii="CMU Serif" w:hAnsi="CMU Serif" w:cstheme="minorHAnsi"/>
        </w:rPr>
        <w:br w:type="page"/>
      </w:r>
    </w:p>
    <w:p w:rsidR="00EF3614" w:rsidRPr="00DC679F" w:rsidRDefault="00EF3614" w:rsidP="00EF3614">
      <w:pPr>
        <w:pStyle w:val="Default"/>
        <w:outlineLvl w:val="2"/>
        <w:rPr>
          <w:rFonts w:ascii="CMU Serif" w:hAnsi="CMU Serif" w:cstheme="minorHAnsi"/>
          <w:b/>
          <w:color w:val="4F81BD" w:themeColor="accent1"/>
          <w:sz w:val="22"/>
          <w:szCs w:val="22"/>
        </w:rPr>
      </w:pPr>
      <w:bookmarkStart w:id="7" w:name="_Toc349493166"/>
      <w:r w:rsidRPr="00DC679F">
        <w:rPr>
          <w:rFonts w:ascii="CMU Serif" w:hAnsi="CMU Serif" w:cstheme="minorHAnsi"/>
          <w:b/>
          <w:color w:val="4F81BD" w:themeColor="accent1"/>
          <w:sz w:val="22"/>
          <w:szCs w:val="22"/>
        </w:rPr>
        <w:lastRenderedPageBreak/>
        <w:t>Summary</w:t>
      </w:r>
      <w:bookmarkEnd w:id="7"/>
    </w:p>
    <w:p w:rsidR="00024F1F" w:rsidRPr="00D22998" w:rsidRDefault="00EF3614" w:rsidP="00EF3614">
      <w:pPr>
        <w:pStyle w:val="Default"/>
        <w:rPr>
          <w:rFonts w:ascii="CMU Serif" w:hAnsi="CMU Serif" w:cstheme="minorHAnsi"/>
          <w:sz w:val="22"/>
          <w:szCs w:val="22"/>
        </w:rPr>
      </w:pPr>
      <w:r w:rsidRPr="00D22998">
        <w:rPr>
          <w:rFonts w:ascii="CMU Serif" w:hAnsi="CMU Serif" w:cstheme="minorHAnsi"/>
          <w:sz w:val="22"/>
          <w:szCs w:val="22"/>
        </w:rPr>
        <w:t xml:space="preserve">We  have noticed that for each frequency range various effects occur with the following table summarising the findings. </w:t>
      </w:r>
    </w:p>
    <w:p w:rsidR="00BC2612" w:rsidRPr="00D22998" w:rsidRDefault="00BC2612" w:rsidP="00EF3614">
      <w:pPr>
        <w:pStyle w:val="Default"/>
        <w:rPr>
          <w:rFonts w:ascii="CMU Serif" w:hAnsi="CMU Serif" w:cstheme="minorHAnsi"/>
          <w:sz w:val="22"/>
          <w:szCs w:val="22"/>
        </w:rPr>
      </w:pPr>
      <w:r w:rsidRPr="00D22998">
        <w:rPr>
          <w:rFonts w:ascii="CMU Serif" w:hAnsi="CMU Serif" w:cstheme="minorHAnsi"/>
          <w:sz w:val="22"/>
          <w:szCs w:val="22"/>
        </w:rPr>
        <w:t xml:space="preserve">Notation: </w:t>
      </w:r>
      <m:oMath>
        <m:sSub>
          <m:sSubPr>
            <m:ctrlPr>
              <w:rPr>
                <w:rFonts w:ascii="Cambria Math" w:hAnsi="Cambria Math" w:cstheme="minorHAnsi"/>
                <w:i/>
                <w:sz w:val="22"/>
                <w:szCs w:val="22"/>
              </w:rPr>
            </m:ctrlPr>
          </m:sSubPr>
          <m:e>
            <m:r>
              <w:rPr>
                <w:rFonts w:ascii="Cambria Math" w:hAnsi="Cambria Math" w:cstheme="minorHAnsi"/>
                <w:sz w:val="22"/>
                <w:szCs w:val="22"/>
              </w:rPr>
              <m:t>f</m:t>
            </m:r>
          </m:e>
          <m:sub>
            <m:r>
              <w:rPr>
                <w:rFonts w:ascii="Cambria Math" w:hAnsi="Cambria Math" w:cstheme="minorHAnsi"/>
                <w:sz w:val="22"/>
                <w:szCs w:val="22"/>
              </w:rPr>
              <m:t>gen</m:t>
            </m:r>
          </m:sub>
        </m:sSub>
      </m:oMath>
      <w:r w:rsidRPr="00D22998">
        <w:rPr>
          <w:rFonts w:ascii="CMU Serif" w:eastAsiaTheme="minorEastAsia" w:hAnsi="CMU Serif" w:cstheme="minorHAnsi"/>
          <w:sz w:val="22"/>
          <w:szCs w:val="22"/>
        </w:rPr>
        <w:t xml:space="preserve"> is the generated sinewave frequency and </w:t>
      </w:r>
      <m:oMath>
        <m:sSub>
          <m:sSubPr>
            <m:ctrlPr>
              <w:rPr>
                <w:rFonts w:ascii="Cambria Math" w:eastAsiaTheme="minorEastAsia" w:hAnsi="Cambria Math" w:cstheme="minorHAnsi"/>
                <w:i/>
                <w:sz w:val="22"/>
                <w:szCs w:val="22"/>
              </w:rPr>
            </m:ctrlPr>
          </m:sSubPr>
          <m:e>
            <m:r>
              <w:rPr>
                <w:rFonts w:ascii="Cambria Math" w:eastAsiaTheme="minorEastAsia" w:hAnsi="Cambria Math" w:cstheme="minorHAnsi"/>
                <w:sz w:val="22"/>
                <w:szCs w:val="22"/>
              </w:rPr>
              <m:t>f</m:t>
            </m:r>
          </m:e>
          <m:sub>
            <m:r>
              <w:rPr>
                <w:rFonts w:ascii="Cambria Math" w:eastAsiaTheme="minorEastAsia" w:hAnsi="Cambria Math" w:cstheme="minorHAnsi"/>
                <w:sz w:val="22"/>
                <w:szCs w:val="22"/>
              </w:rPr>
              <m:t>samp</m:t>
            </m:r>
          </m:sub>
        </m:sSub>
      </m:oMath>
      <w:r w:rsidRPr="00D22998">
        <w:rPr>
          <w:rFonts w:ascii="CMU Serif" w:eastAsiaTheme="minorEastAsia" w:hAnsi="CMU Serif" w:cstheme="minorHAnsi"/>
          <w:sz w:val="22"/>
          <w:szCs w:val="22"/>
        </w:rPr>
        <w:t xml:space="preserve"> is the sampling frequency i.e. 8000Hz</w:t>
      </w:r>
    </w:p>
    <w:tbl>
      <w:tblPr>
        <w:tblStyle w:val="TableGrid"/>
        <w:tblW w:w="0" w:type="auto"/>
        <w:tblLook w:val="04A0" w:firstRow="1" w:lastRow="0" w:firstColumn="1" w:lastColumn="0" w:noHBand="0" w:noVBand="1"/>
      </w:tblPr>
      <w:tblGrid>
        <w:gridCol w:w="1668"/>
        <w:gridCol w:w="7574"/>
      </w:tblGrid>
      <w:tr w:rsidR="007541CF" w:rsidRPr="00D22998" w:rsidTr="008067B3">
        <w:tc>
          <w:tcPr>
            <w:tcW w:w="1668" w:type="dxa"/>
          </w:tcPr>
          <w:p w:rsidR="007541CF" w:rsidRPr="00D22998" w:rsidRDefault="007541CF" w:rsidP="00EF3614">
            <w:pPr>
              <w:pStyle w:val="Default"/>
              <w:rPr>
                <w:rFonts w:ascii="CMU Serif" w:hAnsi="CMU Serif" w:cstheme="minorHAnsi"/>
                <w:b/>
                <w:sz w:val="22"/>
                <w:szCs w:val="22"/>
              </w:rPr>
            </w:pPr>
            <w:r w:rsidRPr="00D22998">
              <w:rPr>
                <w:rFonts w:ascii="CMU Serif" w:hAnsi="CMU Serif" w:cstheme="minorHAnsi"/>
                <w:b/>
                <w:sz w:val="22"/>
                <w:szCs w:val="22"/>
              </w:rPr>
              <w:t>Frequency</w:t>
            </w:r>
          </w:p>
        </w:tc>
        <w:tc>
          <w:tcPr>
            <w:tcW w:w="7574" w:type="dxa"/>
          </w:tcPr>
          <w:p w:rsidR="007541CF" w:rsidRPr="00D22998" w:rsidRDefault="007541CF" w:rsidP="00EF3614">
            <w:pPr>
              <w:pStyle w:val="Default"/>
              <w:rPr>
                <w:rFonts w:ascii="CMU Serif" w:hAnsi="CMU Serif" w:cstheme="minorHAnsi"/>
                <w:b/>
                <w:sz w:val="22"/>
                <w:szCs w:val="22"/>
              </w:rPr>
            </w:pPr>
            <w:r w:rsidRPr="00D22998">
              <w:rPr>
                <w:rFonts w:ascii="CMU Serif" w:hAnsi="CMU Serif" w:cstheme="minorHAnsi"/>
                <w:b/>
                <w:sz w:val="22"/>
                <w:szCs w:val="22"/>
              </w:rPr>
              <w:t>Effect on output</w:t>
            </w:r>
          </w:p>
        </w:tc>
      </w:tr>
      <w:tr w:rsidR="007541CF" w:rsidRPr="00D22998" w:rsidTr="008067B3">
        <w:tc>
          <w:tcPr>
            <w:tcW w:w="1668" w:type="dxa"/>
          </w:tcPr>
          <w:p w:rsidR="007541CF" w:rsidRPr="007951D8" w:rsidRDefault="007541CF" w:rsidP="00EF3614">
            <w:pPr>
              <w:pStyle w:val="Default"/>
              <w:rPr>
                <w:rFonts w:ascii="CMU Serif" w:hAnsi="CMU Serif" w:cstheme="minorHAnsi"/>
                <w:sz w:val="20"/>
                <w:szCs w:val="22"/>
              </w:rPr>
            </w:pPr>
            <w:r w:rsidRPr="007951D8">
              <w:rPr>
                <w:rFonts w:ascii="CMU Serif" w:hAnsi="CMU Serif" w:cstheme="minorHAnsi"/>
                <w:sz w:val="20"/>
                <w:szCs w:val="22"/>
              </w:rPr>
              <w:t>Above 4000Hz</w:t>
            </w:r>
          </w:p>
        </w:tc>
        <w:tc>
          <w:tcPr>
            <w:tcW w:w="7574" w:type="dxa"/>
          </w:tcPr>
          <w:p w:rsidR="007541CF" w:rsidRPr="007951D8" w:rsidRDefault="00871165" w:rsidP="00EF3614">
            <w:pPr>
              <w:pStyle w:val="Default"/>
              <w:rPr>
                <w:rFonts w:ascii="CMU Serif" w:hAnsi="CMU Serif" w:cstheme="minorHAnsi"/>
                <w:sz w:val="20"/>
                <w:szCs w:val="22"/>
              </w:rPr>
            </w:pPr>
            <w:r>
              <w:rPr>
                <w:rFonts w:ascii="CMU Serif" w:hAnsi="CMU Serif" w:cstheme="minorHAnsi"/>
                <w:sz w:val="20"/>
                <w:szCs w:val="22"/>
              </w:rPr>
              <w:t>System is basically a shifted version of the “base” system by 4000Hz</w:t>
            </w:r>
          </w:p>
        </w:tc>
      </w:tr>
      <w:tr w:rsidR="007541CF" w:rsidRPr="00D22998" w:rsidTr="008067B3">
        <w:tc>
          <w:tcPr>
            <w:tcW w:w="1668" w:type="dxa"/>
          </w:tcPr>
          <w:p w:rsidR="007541CF" w:rsidRPr="007951D8" w:rsidRDefault="00026D0B" w:rsidP="00EF3614">
            <w:pPr>
              <w:pStyle w:val="Default"/>
              <w:rPr>
                <w:rFonts w:ascii="CMU Serif" w:hAnsi="CMU Serif" w:cstheme="minorHAnsi"/>
                <w:sz w:val="20"/>
                <w:szCs w:val="22"/>
              </w:rPr>
            </w:pPr>
            <w:r w:rsidRPr="007951D8">
              <w:rPr>
                <w:rFonts w:ascii="CMU Serif" w:hAnsi="CMU Serif" w:cstheme="minorHAnsi"/>
                <w:sz w:val="20"/>
                <w:szCs w:val="22"/>
              </w:rPr>
              <w:t>4000-3000Hz</w:t>
            </w:r>
          </w:p>
        </w:tc>
        <w:tc>
          <w:tcPr>
            <w:tcW w:w="7574" w:type="dxa"/>
          </w:tcPr>
          <w:p w:rsidR="007541CF" w:rsidRPr="007951D8" w:rsidRDefault="00613562" w:rsidP="00613562">
            <w:pPr>
              <w:pStyle w:val="Default"/>
              <w:numPr>
                <w:ilvl w:val="0"/>
                <w:numId w:val="1"/>
              </w:numPr>
              <w:rPr>
                <w:rFonts w:ascii="CMU Serif" w:hAnsi="CMU Serif" w:cstheme="minorHAnsi"/>
                <w:sz w:val="20"/>
                <w:szCs w:val="22"/>
              </w:rPr>
            </w:pPr>
            <w:r w:rsidRPr="007951D8">
              <w:rPr>
                <w:rFonts w:ascii="CMU Serif" w:hAnsi="CMU Serif" w:cstheme="minorHAnsi"/>
                <w:sz w:val="20"/>
                <w:szCs w:val="22"/>
              </w:rPr>
              <w:t xml:space="preserve">Output is rectified sinewave of </w:t>
            </w:r>
            <m:oMath>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samp</m:t>
                  </m:r>
                </m:sub>
              </m:sSub>
              <m:r>
                <w:rPr>
                  <w:rFonts w:ascii="Cambria Math" w:hAnsi="Cambria Math" w:cstheme="minorHAnsi"/>
                  <w:sz w:val="20"/>
                  <w:szCs w:val="22"/>
                </w:rPr>
                <m:t>-2</m:t>
              </m:r>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gen</m:t>
                  </m:r>
                </m:sub>
              </m:sSub>
            </m:oMath>
            <w:r w:rsidR="00B35A59" w:rsidRPr="007951D8">
              <w:rPr>
                <w:rFonts w:ascii="CMU Serif" w:eastAsiaTheme="minorEastAsia" w:hAnsi="CMU Serif" w:cstheme="minorHAnsi"/>
                <w:sz w:val="20"/>
                <w:szCs w:val="22"/>
              </w:rPr>
              <w:t xml:space="preserve"> </w:t>
            </w:r>
            <w:r w:rsidRPr="007951D8">
              <w:rPr>
                <w:rFonts w:ascii="CMU Serif" w:eastAsiaTheme="minorEastAsia" w:hAnsi="CMU Serif" w:cstheme="minorHAnsi"/>
                <w:sz w:val="20"/>
                <w:szCs w:val="22"/>
              </w:rPr>
              <w:t xml:space="preserve">Hz, </w:t>
            </w:r>
            <w:r w:rsidR="00163FD6" w:rsidRPr="007951D8">
              <w:rPr>
                <w:rFonts w:ascii="CMU Serif" w:eastAsiaTheme="minorEastAsia" w:hAnsi="CMU Serif" w:cstheme="minorHAnsi"/>
                <w:sz w:val="20"/>
                <w:szCs w:val="22"/>
              </w:rPr>
              <w:t>i.e.</w:t>
            </w:r>
            <w:r w:rsidRPr="007951D8">
              <w:rPr>
                <w:rFonts w:ascii="CMU Serif" w:eastAsiaTheme="minorEastAsia" w:hAnsi="CMU Serif" w:cstheme="minorHAnsi"/>
                <w:sz w:val="20"/>
                <w:szCs w:val="22"/>
              </w:rPr>
              <w:t xml:space="preserve"> output will range from</w:t>
            </w:r>
            <w:r w:rsidR="009D0AD1" w:rsidRPr="007951D8">
              <w:rPr>
                <w:rFonts w:ascii="CMU Serif" w:eastAsiaTheme="minorEastAsia" w:hAnsi="CMU Serif" w:cstheme="minorHAnsi"/>
                <w:sz w:val="20"/>
                <w:szCs w:val="22"/>
              </w:rPr>
              <w:t xml:space="preserve"> a</w:t>
            </w:r>
            <w:r w:rsidRPr="007951D8">
              <w:rPr>
                <w:rFonts w:ascii="CMU Serif" w:eastAsiaTheme="minorEastAsia" w:hAnsi="CMU Serif" w:cstheme="minorHAnsi"/>
                <w:sz w:val="20"/>
                <w:szCs w:val="22"/>
              </w:rPr>
              <w:t xml:space="preserve"> 2000Hz </w:t>
            </w:r>
            <w:r w:rsidR="00542652" w:rsidRPr="007951D8">
              <w:rPr>
                <w:rFonts w:ascii="CMU Serif" w:eastAsiaTheme="minorEastAsia" w:hAnsi="CMU Serif" w:cstheme="minorHAnsi"/>
                <w:sz w:val="20"/>
                <w:szCs w:val="22"/>
              </w:rPr>
              <w:t>decoupled</w:t>
            </w:r>
            <w:r w:rsidR="007567C2" w:rsidRPr="007951D8">
              <w:rPr>
                <w:rFonts w:ascii="CMU Serif" w:eastAsiaTheme="minorEastAsia" w:hAnsi="CMU Serif" w:cstheme="minorHAnsi"/>
                <w:sz w:val="20"/>
                <w:szCs w:val="22"/>
              </w:rPr>
              <w:t xml:space="preserve"> </w:t>
            </w:r>
            <w:r w:rsidRPr="007951D8">
              <w:rPr>
                <w:rFonts w:ascii="CMU Serif" w:eastAsiaTheme="minorEastAsia" w:hAnsi="CMU Serif" w:cstheme="minorHAnsi"/>
                <w:sz w:val="20"/>
                <w:szCs w:val="22"/>
              </w:rPr>
              <w:t>rectified sinewave to 0Hz</w:t>
            </w:r>
            <w:r w:rsidR="00163FD6" w:rsidRPr="007951D8">
              <w:rPr>
                <w:rFonts w:ascii="CMU Serif" w:eastAsiaTheme="minorEastAsia" w:hAnsi="CMU Serif" w:cstheme="minorHAnsi"/>
                <w:sz w:val="20"/>
                <w:szCs w:val="22"/>
              </w:rPr>
              <w:t>.</w:t>
            </w:r>
          </w:p>
          <w:p w:rsidR="00613562" w:rsidRPr="007951D8" w:rsidRDefault="00613562" w:rsidP="00186FD5">
            <w:pPr>
              <w:pStyle w:val="Default"/>
              <w:rPr>
                <w:rFonts w:ascii="CMU Serif" w:hAnsi="CMU Serif" w:cstheme="minorHAnsi"/>
                <w:sz w:val="20"/>
                <w:szCs w:val="22"/>
              </w:rPr>
            </w:pPr>
            <w:r w:rsidRPr="007951D8">
              <w:rPr>
                <w:rFonts w:ascii="CMU Serif" w:eastAsiaTheme="minorEastAsia" w:hAnsi="CMU Serif" w:cstheme="minorHAnsi"/>
                <w:sz w:val="20"/>
                <w:szCs w:val="22"/>
              </w:rPr>
              <w:t xml:space="preserve">The specifics are explained earlier however the general idea is that the between </w:t>
            </w:r>
            <w:r w:rsidR="00542652" w:rsidRPr="007951D8">
              <w:rPr>
                <w:rFonts w:ascii="CMU Serif" w:eastAsiaTheme="minorEastAsia" w:hAnsi="CMU Serif" w:cstheme="minorHAnsi"/>
                <w:sz w:val="20"/>
                <w:szCs w:val="22"/>
              </w:rPr>
              <w:t xml:space="preserve">3000 Hz and 4000Hz </w:t>
            </w:r>
            <w:r w:rsidR="000C2EC5" w:rsidRPr="007951D8">
              <w:rPr>
                <w:rFonts w:ascii="CMU Serif" w:eastAsiaTheme="minorEastAsia" w:hAnsi="CMU Serif" w:cstheme="minorHAnsi"/>
                <w:sz w:val="20"/>
                <w:szCs w:val="22"/>
              </w:rPr>
              <w:t xml:space="preserve">the only harmonics that appear are due to sampling at 8kHz (indeed </w:t>
            </w:r>
            <m:oMath>
              <m:r>
                <w:rPr>
                  <w:rFonts w:ascii="Cambria Math" w:eastAsiaTheme="minorEastAsia" w:hAnsi="Cambria Math" w:cstheme="minorHAnsi"/>
                  <w:sz w:val="20"/>
                  <w:szCs w:val="22"/>
                </w:rPr>
                <m:t>3000Hz×2&gt;Nyquist</m:t>
              </m:r>
            </m:oMath>
            <w:r w:rsidR="000C2EC5" w:rsidRPr="007951D8">
              <w:rPr>
                <w:rFonts w:ascii="CMU Serif" w:eastAsiaTheme="minorEastAsia" w:hAnsi="CMU Serif" w:cstheme="minorHAnsi"/>
                <w:sz w:val="20"/>
                <w:szCs w:val="22"/>
              </w:rPr>
              <w:t>)</w:t>
            </w:r>
            <w:r w:rsidR="00542652" w:rsidRPr="007951D8">
              <w:rPr>
                <w:rFonts w:ascii="CMU Serif" w:eastAsiaTheme="minorEastAsia" w:hAnsi="CMU Serif" w:cstheme="minorHAnsi"/>
                <w:sz w:val="20"/>
                <w:szCs w:val="22"/>
              </w:rPr>
              <w:t xml:space="preserve"> </w:t>
            </w:r>
            <w:r w:rsidR="00186FD5" w:rsidRPr="007951D8">
              <w:rPr>
                <w:rFonts w:ascii="CMU Serif" w:eastAsiaTheme="minorEastAsia" w:hAnsi="CMU Serif" w:cstheme="minorHAnsi"/>
                <w:sz w:val="20"/>
                <w:szCs w:val="22"/>
              </w:rPr>
              <w:t>leaving the images of the harmonics appear</w:t>
            </w:r>
            <w:r w:rsidR="00215165" w:rsidRPr="007951D8">
              <w:rPr>
                <w:rFonts w:ascii="CMU Serif" w:eastAsiaTheme="minorEastAsia" w:hAnsi="CMU Serif" w:cstheme="minorHAnsi"/>
                <w:sz w:val="20"/>
                <w:szCs w:val="22"/>
              </w:rPr>
              <w:t>,</w:t>
            </w:r>
            <w:r w:rsidR="00186FD5" w:rsidRPr="007951D8">
              <w:rPr>
                <w:rFonts w:ascii="CMU Serif" w:eastAsiaTheme="minorEastAsia" w:hAnsi="CMU Serif" w:cstheme="minorHAnsi"/>
                <w:sz w:val="20"/>
                <w:szCs w:val="22"/>
              </w:rPr>
              <w:t xml:space="preserve"> which create the rectified sinewave. </w:t>
            </w:r>
          </w:p>
        </w:tc>
      </w:tr>
      <w:tr w:rsidR="007541CF" w:rsidRPr="00D22998" w:rsidTr="008067B3">
        <w:tc>
          <w:tcPr>
            <w:tcW w:w="1668" w:type="dxa"/>
          </w:tcPr>
          <w:p w:rsidR="007541CF" w:rsidRPr="007951D8" w:rsidRDefault="00215165" w:rsidP="00EF3614">
            <w:pPr>
              <w:pStyle w:val="Default"/>
              <w:rPr>
                <w:rFonts w:ascii="CMU Serif" w:hAnsi="CMU Serif" w:cstheme="minorHAnsi"/>
                <w:sz w:val="20"/>
                <w:szCs w:val="22"/>
              </w:rPr>
            </w:pPr>
            <w:r w:rsidRPr="007951D8">
              <w:rPr>
                <w:rFonts w:ascii="CMU Serif" w:hAnsi="CMU Serif" w:cstheme="minorHAnsi"/>
                <w:sz w:val="20"/>
                <w:szCs w:val="22"/>
              </w:rPr>
              <w:t>3000-2000Hz</w:t>
            </w:r>
          </w:p>
        </w:tc>
        <w:tc>
          <w:tcPr>
            <w:tcW w:w="7574" w:type="dxa"/>
          </w:tcPr>
          <w:p w:rsidR="007541CF" w:rsidRPr="007951D8" w:rsidRDefault="00967CC5" w:rsidP="00CF670E">
            <w:pPr>
              <w:pStyle w:val="Default"/>
              <w:numPr>
                <w:ilvl w:val="0"/>
                <w:numId w:val="1"/>
              </w:numPr>
              <w:rPr>
                <w:rFonts w:ascii="CMU Serif" w:hAnsi="CMU Serif" w:cstheme="minorHAnsi"/>
                <w:sz w:val="20"/>
                <w:szCs w:val="22"/>
              </w:rPr>
            </w:pPr>
            <w:r w:rsidRPr="007951D8">
              <w:rPr>
                <w:rFonts w:ascii="CMU Serif" w:hAnsi="CMU Serif" w:cstheme="minorHAnsi"/>
                <w:sz w:val="20"/>
                <w:szCs w:val="22"/>
              </w:rPr>
              <w:t xml:space="preserve">Output is </w:t>
            </w:r>
            <w:r w:rsidR="00A34756" w:rsidRPr="007951D8">
              <w:rPr>
                <w:rFonts w:ascii="CMU Serif" w:hAnsi="CMU Serif" w:cstheme="minorHAnsi"/>
                <w:sz w:val="20"/>
                <w:szCs w:val="22"/>
              </w:rPr>
              <w:t xml:space="preserve">a rectified sinewave of frequency </w:t>
            </w:r>
            <m:oMath>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samp</m:t>
                  </m:r>
                </m:sub>
              </m:sSub>
              <m:r>
                <w:rPr>
                  <w:rFonts w:ascii="Cambria Math" w:hAnsi="Cambria Math" w:cstheme="minorHAnsi"/>
                  <w:sz w:val="20"/>
                  <w:szCs w:val="22"/>
                </w:rPr>
                <m:t>-2</m:t>
              </m:r>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gen</m:t>
                  </m:r>
                </m:sub>
              </m:sSub>
            </m:oMath>
            <w:r w:rsidR="00A34756" w:rsidRPr="007951D8">
              <w:rPr>
                <w:rFonts w:ascii="CMU Serif" w:eastAsiaTheme="minorEastAsia" w:hAnsi="CMU Serif" w:cstheme="minorHAnsi"/>
                <w:sz w:val="20"/>
                <w:szCs w:val="22"/>
              </w:rPr>
              <w:t xml:space="preserve"> (i.e. it ranges from </w:t>
            </w:r>
            <m:oMath>
              <m:r>
                <w:rPr>
                  <w:rFonts w:ascii="Cambria Math" w:eastAsiaTheme="minorEastAsia" w:hAnsi="Cambria Math" w:cstheme="minorHAnsi"/>
                  <w:sz w:val="20"/>
                  <w:szCs w:val="22"/>
                </w:rPr>
                <m:t>2kHz</m:t>
              </m:r>
            </m:oMath>
            <w:r w:rsidR="00A34756" w:rsidRPr="007951D8">
              <w:rPr>
                <w:rFonts w:ascii="CMU Serif" w:eastAsiaTheme="minorEastAsia" w:hAnsi="CMU Serif" w:cstheme="minorHAnsi"/>
                <w:sz w:val="20"/>
                <w:szCs w:val="22"/>
              </w:rPr>
              <w:t xml:space="preserve"> to </w:t>
            </w:r>
            <m:oMath>
              <m:r>
                <w:rPr>
                  <w:rFonts w:ascii="Cambria Math" w:eastAsiaTheme="minorEastAsia" w:hAnsi="Cambria Math" w:cstheme="minorHAnsi"/>
                  <w:sz w:val="20"/>
                  <w:szCs w:val="22"/>
                </w:rPr>
                <m:t>4kHz</m:t>
              </m:r>
            </m:oMath>
            <w:r w:rsidR="00A00C05" w:rsidRPr="007951D8">
              <w:rPr>
                <w:rFonts w:ascii="CMU Serif" w:eastAsiaTheme="minorEastAsia" w:hAnsi="CMU Serif" w:cstheme="minorHAnsi"/>
                <w:sz w:val="20"/>
                <w:szCs w:val="22"/>
              </w:rPr>
              <w:t xml:space="preserve">) and has </w:t>
            </w:r>
            <w:r w:rsidR="00044C45" w:rsidRPr="007951D8">
              <w:rPr>
                <w:rFonts w:ascii="CMU Serif" w:eastAsiaTheme="minorEastAsia" w:hAnsi="CMU Serif" w:cstheme="minorHAnsi"/>
                <w:sz w:val="20"/>
                <w:szCs w:val="22"/>
              </w:rPr>
              <w:t>an amplitude modulation defined by</w:t>
            </w:r>
            <w:r w:rsidR="00BA0F7C" w:rsidRPr="007951D8">
              <w:rPr>
                <w:rFonts w:ascii="CMU Serif" w:eastAsiaTheme="minorEastAsia" w:hAnsi="CMU Serif" w:cstheme="minorHAnsi"/>
                <w:sz w:val="20"/>
                <w:szCs w:val="22"/>
              </w:rPr>
              <w:t xml:space="preserve"> </w:t>
            </w:r>
            <m:oMath>
              <m:r>
                <w:rPr>
                  <w:rFonts w:ascii="Cambria Math" w:eastAsiaTheme="minorEastAsia" w:hAnsi="Cambria Math" w:cstheme="minorHAnsi"/>
                  <w:sz w:val="20"/>
                  <w:szCs w:val="22"/>
                </w:rPr>
                <m:t xml:space="preserve">4 </m:t>
              </m:r>
              <m:sSub>
                <m:sSubPr>
                  <m:ctrlPr>
                    <w:rPr>
                      <w:rFonts w:ascii="Cambria Math" w:eastAsiaTheme="minorEastAsia" w:hAnsi="Cambria Math" w:cstheme="minorHAnsi"/>
                      <w:i/>
                      <w:sz w:val="20"/>
                      <w:szCs w:val="22"/>
                    </w:rPr>
                  </m:ctrlPr>
                </m:sSubPr>
                <m:e>
                  <m:r>
                    <w:rPr>
                      <w:rFonts w:ascii="Cambria Math" w:eastAsiaTheme="minorEastAsia" w:hAnsi="Cambria Math" w:cstheme="minorHAnsi"/>
                      <w:sz w:val="20"/>
                      <w:szCs w:val="22"/>
                    </w:rPr>
                    <m:t>f</m:t>
                  </m:r>
                </m:e>
                <m:sub>
                  <m:r>
                    <w:rPr>
                      <w:rFonts w:ascii="Cambria Math" w:eastAsiaTheme="minorEastAsia" w:hAnsi="Cambria Math" w:cstheme="minorHAnsi"/>
                      <w:sz w:val="20"/>
                      <w:szCs w:val="22"/>
                    </w:rPr>
                    <m:t>gen</m:t>
                  </m:r>
                </m:sub>
              </m:sSub>
              <m:r>
                <w:rPr>
                  <w:rFonts w:ascii="Cambria Math" w:eastAsiaTheme="minorEastAsia" w:hAnsi="Cambria Math" w:cstheme="minorHAnsi"/>
                  <w:sz w:val="20"/>
                  <w:szCs w:val="22"/>
                </w:rPr>
                <m:t>-</m:t>
              </m:r>
              <m:sSub>
                <m:sSubPr>
                  <m:ctrlPr>
                    <w:rPr>
                      <w:rFonts w:ascii="Cambria Math" w:eastAsiaTheme="minorEastAsia" w:hAnsi="Cambria Math" w:cstheme="minorHAnsi"/>
                      <w:i/>
                      <w:sz w:val="20"/>
                      <w:szCs w:val="22"/>
                    </w:rPr>
                  </m:ctrlPr>
                </m:sSubPr>
                <m:e>
                  <m:r>
                    <w:rPr>
                      <w:rFonts w:ascii="Cambria Math" w:eastAsiaTheme="minorEastAsia" w:hAnsi="Cambria Math" w:cstheme="minorHAnsi"/>
                      <w:sz w:val="20"/>
                      <w:szCs w:val="22"/>
                    </w:rPr>
                    <m:t>f</m:t>
                  </m:r>
                </m:e>
                <m:sub>
                  <m:r>
                    <w:rPr>
                      <w:rFonts w:ascii="Cambria Math" w:eastAsiaTheme="minorEastAsia" w:hAnsi="Cambria Math" w:cstheme="minorHAnsi"/>
                      <w:sz w:val="20"/>
                      <w:szCs w:val="22"/>
                    </w:rPr>
                    <m:t>samp</m:t>
                  </m:r>
                </m:sub>
              </m:sSub>
            </m:oMath>
            <w:r w:rsidR="00CF670E" w:rsidRPr="007951D8">
              <w:rPr>
                <w:rFonts w:ascii="CMU Serif" w:eastAsiaTheme="minorEastAsia" w:hAnsi="CMU Serif" w:cstheme="minorHAnsi"/>
                <w:sz w:val="20"/>
                <w:szCs w:val="22"/>
              </w:rPr>
              <w:t xml:space="preserve">(i.e. ranges from </w:t>
            </w:r>
            <m:oMath>
              <m:r>
                <w:rPr>
                  <w:rFonts w:ascii="Cambria Math" w:eastAsiaTheme="minorEastAsia" w:hAnsi="Cambria Math" w:cstheme="minorHAnsi"/>
                  <w:sz w:val="20"/>
                  <w:szCs w:val="22"/>
                </w:rPr>
                <m:t>0Hz</m:t>
              </m:r>
            </m:oMath>
            <w:r w:rsidR="00CF670E" w:rsidRPr="007951D8">
              <w:rPr>
                <w:rFonts w:ascii="CMU Serif" w:eastAsiaTheme="minorEastAsia" w:hAnsi="CMU Serif" w:cstheme="minorHAnsi"/>
                <w:sz w:val="20"/>
                <w:szCs w:val="22"/>
              </w:rPr>
              <w:t xml:space="preserve">(for 2000Hz) to </w:t>
            </w:r>
            <m:oMath>
              <m:r>
                <w:rPr>
                  <w:rFonts w:ascii="Cambria Math" w:eastAsiaTheme="minorEastAsia" w:hAnsi="Cambria Math" w:cstheme="minorHAnsi"/>
                  <w:sz w:val="20"/>
                  <w:szCs w:val="22"/>
                </w:rPr>
                <m:t>4000Hz</m:t>
              </m:r>
            </m:oMath>
            <w:r w:rsidR="00CF670E" w:rsidRPr="007951D8">
              <w:rPr>
                <w:rFonts w:ascii="CMU Serif" w:eastAsiaTheme="minorEastAsia" w:hAnsi="CMU Serif" w:cstheme="minorHAnsi"/>
                <w:sz w:val="20"/>
                <w:szCs w:val="22"/>
              </w:rPr>
              <w:t>(for 3000Hz))</w:t>
            </w:r>
          </w:p>
          <w:p w:rsidR="00B06FC6" w:rsidRPr="007951D8" w:rsidRDefault="005F055A" w:rsidP="00B06FC6">
            <w:pPr>
              <w:rPr>
                <w:rFonts w:ascii="CMU Serif" w:eastAsiaTheme="minorEastAsia" w:hAnsi="CMU Serif" w:cstheme="minorHAnsi"/>
                <w:sz w:val="20"/>
              </w:rPr>
            </w:pPr>
            <w:r w:rsidRPr="007951D8">
              <w:rPr>
                <w:rFonts w:ascii="CMU Serif" w:eastAsiaTheme="minorEastAsia" w:hAnsi="CMU Serif" w:cstheme="minorHAnsi"/>
                <w:sz w:val="20"/>
              </w:rPr>
              <w:t>The idea here is that all frequencies that a</w:t>
            </w:r>
            <w:r w:rsidR="006376CD" w:rsidRPr="007951D8">
              <w:rPr>
                <w:rFonts w:ascii="CMU Serif" w:eastAsiaTheme="minorEastAsia" w:hAnsi="CMU Serif" w:cstheme="minorHAnsi"/>
                <w:sz w:val="20"/>
              </w:rPr>
              <w:t>re still too high to appear as their rectified sinwave is still above Nyquist range(</w:t>
            </w:r>
            <m:oMath>
              <m:r>
                <w:rPr>
                  <w:rFonts w:ascii="Cambria Math" w:eastAsiaTheme="minorEastAsia" w:hAnsi="Cambria Math" w:cstheme="minorHAnsi"/>
                  <w:sz w:val="20"/>
                </w:rPr>
                <m:t>2000Hz×2&gt;Nyquist</m:t>
              </m:r>
            </m:oMath>
            <w:r w:rsidR="006376CD" w:rsidRPr="007951D8">
              <w:rPr>
                <w:rFonts w:ascii="CMU Serif" w:eastAsiaTheme="minorEastAsia" w:hAnsi="CMU Serif" w:cstheme="minorHAnsi"/>
                <w:sz w:val="20"/>
              </w:rPr>
              <w:t>)</w:t>
            </w:r>
            <w:r w:rsidR="00566AFC" w:rsidRPr="007951D8">
              <w:rPr>
                <w:rFonts w:ascii="CMU Serif" w:eastAsiaTheme="minorEastAsia" w:hAnsi="CMU Serif" w:cstheme="minorHAnsi"/>
                <w:sz w:val="20"/>
              </w:rPr>
              <w:t xml:space="preserve"> thus the main components of the signal are made from the “trailing” harmonics which are reflected due to sampling at 8000Hz</w:t>
            </w:r>
            <w:r w:rsidR="00B06FC6" w:rsidRPr="007951D8">
              <w:rPr>
                <w:rFonts w:ascii="CMU Serif" w:eastAsiaTheme="minorEastAsia" w:hAnsi="CMU Serif" w:cstheme="minorHAnsi"/>
                <w:sz w:val="20"/>
              </w:rPr>
              <w:t xml:space="preserve"> (i.e. from the other components of </w:t>
            </w:r>
            <m:oMath>
              <m:r>
                <m:rPr>
                  <m:scr m:val="script"/>
                </m:rPr>
                <w:rPr>
                  <w:rFonts w:ascii="Cambria Math" w:hAnsi="Cambria Math" w:cstheme="minorHAnsi"/>
                  <w:sz w:val="20"/>
                </w:rPr>
                <m:t>F</m:t>
              </m:r>
              <m:d>
                <m:dPr>
                  <m:ctrlPr>
                    <w:rPr>
                      <w:rFonts w:ascii="Cambria Math" w:hAnsi="Cambria Math" w:cstheme="minorHAnsi"/>
                      <w:i/>
                      <w:sz w:val="20"/>
                    </w:rPr>
                  </m:ctrlPr>
                </m:dPr>
                <m:e>
                  <m:sSub>
                    <m:sSubPr>
                      <m:ctrlPr>
                        <w:rPr>
                          <w:rFonts w:ascii="Cambria Math" w:hAnsi="Cambria Math" w:cstheme="minorHAnsi"/>
                          <w:i/>
                          <w:sz w:val="20"/>
                        </w:rPr>
                      </m:ctrlPr>
                    </m:sSubPr>
                    <m:e>
                      <m:d>
                        <m:dPr>
                          <m:begChr m:val="|"/>
                          <m:endChr m:val="|"/>
                          <m:ctrlPr>
                            <w:rPr>
                              <w:rFonts w:ascii="Cambria Math" w:hAnsi="Cambria Math" w:cstheme="minorHAnsi"/>
                              <w:i/>
                              <w:sz w:val="20"/>
                            </w:rPr>
                          </m:ctrlPr>
                        </m:dPr>
                        <m:e>
                          <m:func>
                            <m:funcPr>
                              <m:ctrlPr>
                                <w:rPr>
                                  <w:rFonts w:ascii="Cambria Math" w:hAnsi="Cambria Math" w:cstheme="minorHAnsi"/>
                                  <w:sz w:val="20"/>
                                </w:rPr>
                              </m:ctrlPr>
                            </m:funcPr>
                            <m:fName>
                              <m:r>
                                <m:rPr>
                                  <m:sty m:val="p"/>
                                </m:rPr>
                                <w:rPr>
                                  <w:rFonts w:ascii="Cambria Math" w:hAnsi="Cambria Math" w:cstheme="minorHAnsi"/>
                                  <w:sz w:val="20"/>
                                </w:rPr>
                                <m:t>sin</m:t>
                              </m:r>
                            </m:fName>
                            <m:e>
                              <m:d>
                                <m:dPr>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ω</m:t>
                                      </m:r>
                                    </m:e>
                                    <m:sub>
                                      <m:r>
                                        <w:rPr>
                                          <w:rFonts w:ascii="Cambria Math" w:hAnsi="Cambria Math" w:cstheme="minorHAnsi"/>
                                          <w:sz w:val="20"/>
                                        </w:rPr>
                                        <m:t>o</m:t>
                                      </m:r>
                                    </m:sub>
                                  </m:sSub>
                                  <m:r>
                                    <w:rPr>
                                      <w:rFonts w:ascii="Cambria Math" w:hAnsi="Cambria Math" w:cstheme="minorHAnsi"/>
                                      <w:sz w:val="20"/>
                                    </w:rPr>
                                    <m:t>t</m:t>
                                  </m:r>
                                </m:e>
                              </m:d>
                            </m:e>
                          </m:func>
                        </m:e>
                      </m:d>
                    </m:e>
                    <m:sub>
                      <m:r>
                        <w:rPr>
                          <w:rFonts w:ascii="Cambria Math" w:hAnsi="Cambria Math" w:cstheme="minorHAnsi"/>
                          <w:sz w:val="20"/>
                        </w:rPr>
                        <m:t>decoupled</m:t>
                      </m:r>
                    </m:sub>
                  </m:sSub>
                </m:e>
              </m:d>
              <m:r>
                <w:rPr>
                  <w:rFonts w:ascii="Cambria Math" w:eastAsiaTheme="minorEastAsia" w:hAnsi="Cambria Math" w:cstheme="minorHAnsi"/>
                  <w:sz w:val="20"/>
                </w:rPr>
                <m:t>∝</m:t>
              </m:r>
              <m:nary>
                <m:naryPr>
                  <m:chr m:val="∑"/>
                  <m:limLoc m:val="undOvr"/>
                  <m:ctrlPr>
                    <w:rPr>
                      <w:rFonts w:ascii="Cambria Math" w:eastAsiaTheme="minorEastAsia" w:hAnsi="Cambria Math" w:cstheme="minorHAnsi"/>
                      <w:i/>
                      <w:sz w:val="20"/>
                    </w:rPr>
                  </m:ctrlPr>
                </m:naryPr>
                <m:sub>
                  <m:r>
                    <w:rPr>
                      <w:rFonts w:ascii="Cambria Math" w:eastAsiaTheme="minorEastAsia" w:hAnsi="Cambria Math" w:cstheme="minorHAnsi"/>
                      <w:sz w:val="20"/>
                    </w:rPr>
                    <m:t>n=1,2…</m:t>
                  </m:r>
                </m:sub>
                <m:sup>
                  <m:r>
                    <w:rPr>
                      <w:rFonts w:ascii="Cambria Math" w:eastAsiaTheme="minorEastAsia" w:hAnsi="Cambria Math" w:cstheme="minorHAnsi"/>
                      <w:sz w:val="20"/>
                    </w:rPr>
                    <m:t>∞</m:t>
                  </m:r>
                </m:sup>
                <m:e>
                  <m:f>
                    <m:fPr>
                      <m:ctrlPr>
                        <w:rPr>
                          <w:rFonts w:ascii="Cambria Math" w:eastAsiaTheme="minorEastAsia" w:hAnsi="Cambria Math" w:cstheme="minorHAnsi"/>
                          <w:i/>
                          <w:sz w:val="20"/>
                        </w:rPr>
                      </m:ctrlPr>
                    </m:fPr>
                    <m:num>
                      <m:r>
                        <w:rPr>
                          <w:rFonts w:ascii="Cambria Math" w:eastAsiaTheme="minorEastAsia" w:hAnsi="Cambria Math" w:cstheme="minorHAnsi"/>
                          <w:sz w:val="20"/>
                        </w:rPr>
                        <m:t>δ</m:t>
                      </m:r>
                      <m:d>
                        <m:dPr>
                          <m:ctrlPr>
                            <w:rPr>
                              <w:rFonts w:ascii="Cambria Math" w:eastAsiaTheme="minorEastAsia" w:hAnsi="Cambria Math" w:cstheme="minorHAnsi"/>
                              <w:i/>
                              <w:sz w:val="20"/>
                            </w:rPr>
                          </m:ctrlPr>
                        </m:dPr>
                        <m:e>
                          <m:r>
                            <w:rPr>
                              <w:rFonts w:ascii="Cambria Math" w:eastAsiaTheme="minorEastAsia" w:hAnsi="Cambria Math" w:cstheme="minorHAnsi"/>
                              <w:sz w:val="20"/>
                            </w:rPr>
                            <m:t>2</m:t>
                          </m:r>
                          <m:sSub>
                            <m:sSubPr>
                              <m:ctrlPr>
                                <w:rPr>
                                  <w:rFonts w:ascii="Cambria Math" w:eastAsiaTheme="minorEastAsia" w:hAnsi="Cambria Math" w:cstheme="minorHAnsi"/>
                                  <w:i/>
                                  <w:sz w:val="20"/>
                                </w:rPr>
                              </m:ctrlPr>
                            </m:sSubPr>
                            <m:e>
                              <m:r>
                                <w:rPr>
                                  <w:rFonts w:ascii="Cambria Math" w:eastAsiaTheme="minorEastAsia" w:hAnsi="Cambria Math" w:cstheme="minorHAnsi"/>
                                  <w:sz w:val="20"/>
                                </w:rPr>
                                <m:t>ω</m:t>
                              </m:r>
                            </m:e>
                            <m:sub>
                              <m:r>
                                <w:rPr>
                                  <w:rFonts w:ascii="Cambria Math" w:eastAsiaTheme="minorEastAsia" w:hAnsi="Cambria Math" w:cstheme="minorHAnsi"/>
                                  <w:sz w:val="20"/>
                                </w:rPr>
                                <m:t>o</m:t>
                              </m:r>
                            </m:sub>
                          </m:sSub>
                          <m:r>
                            <w:rPr>
                              <w:rFonts w:ascii="Cambria Math" w:eastAsiaTheme="minorEastAsia" w:hAnsi="Cambria Math" w:cstheme="minorHAnsi"/>
                              <w:sz w:val="20"/>
                            </w:rPr>
                            <m:t>-</m:t>
                          </m:r>
                          <m:f>
                            <m:fPr>
                              <m:ctrlPr>
                                <w:rPr>
                                  <w:rFonts w:ascii="Cambria Math" w:eastAsiaTheme="minorEastAsia" w:hAnsi="Cambria Math" w:cstheme="minorHAnsi"/>
                                  <w:i/>
                                  <w:sz w:val="20"/>
                                </w:rPr>
                              </m:ctrlPr>
                            </m:fPr>
                            <m:num>
                              <m:r>
                                <w:rPr>
                                  <w:rFonts w:ascii="Cambria Math" w:eastAsiaTheme="minorEastAsia" w:hAnsi="Cambria Math" w:cstheme="minorHAnsi"/>
                                  <w:sz w:val="20"/>
                                </w:rPr>
                                <m:t>ω</m:t>
                              </m:r>
                            </m:num>
                            <m:den>
                              <m:r>
                                <w:rPr>
                                  <w:rFonts w:ascii="Cambria Math" w:eastAsiaTheme="minorEastAsia" w:hAnsi="Cambria Math" w:cstheme="minorHAnsi"/>
                                  <w:sz w:val="20"/>
                                </w:rPr>
                                <m:t>n</m:t>
                              </m:r>
                            </m:den>
                          </m:f>
                        </m:e>
                      </m:d>
                      <m:r>
                        <w:rPr>
                          <w:rFonts w:ascii="Cambria Math" w:eastAsiaTheme="minorEastAsia" w:hAnsi="Cambria Math" w:cstheme="minorHAnsi"/>
                          <w:sz w:val="20"/>
                        </w:rPr>
                        <m:t>+δ</m:t>
                      </m:r>
                      <m:d>
                        <m:dPr>
                          <m:ctrlPr>
                            <w:rPr>
                              <w:rFonts w:ascii="Cambria Math" w:eastAsiaTheme="minorEastAsia" w:hAnsi="Cambria Math" w:cstheme="minorHAnsi"/>
                              <w:i/>
                              <w:sz w:val="20"/>
                            </w:rPr>
                          </m:ctrlPr>
                        </m:dPr>
                        <m:e>
                          <m:f>
                            <m:fPr>
                              <m:ctrlPr>
                                <w:rPr>
                                  <w:rFonts w:ascii="Cambria Math" w:eastAsiaTheme="minorEastAsia" w:hAnsi="Cambria Math" w:cstheme="minorHAnsi"/>
                                  <w:i/>
                                  <w:sz w:val="20"/>
                                </w:rPr>
                              </m:ctrlPr>
                            </m:fPr>
                            <m:num>
                              <m:r>
                                <w:rPr>
                                  <w:rFonts w:ascii="Cambria Math" w:eastAsiaTheme="minorEastAsia" w:hAnsi="Cambria Math" w:cstheme="minorHAnsi"/>
                                  <w:sz w:val="20"/>
                                </w:rPr>
                                <m:t>ω</m:t>
                              </m:r>
                            </m:num>
                            <m:den>
                              <m:r>
                                <w:rPr>
                                  <w:rFonts w:ascii="Cambria Math" w:eastAsiaTheme="minorEastAsia" w:hAnsi="Cambria Math" w:cstheme="minorHAnsi"/>
                                  <w:sz w:val="20"/>
                                </w:rPr>
                                <m:t>n</m:t>
                              </m:r>
                            </m:den>
                          </m:f>
                          <m:r>
                            <w:rPr>
                              <w:rFonts w:ascii="Cambria Math" w:eastAsiaTheme="minorEastAsia" w:hAnsi="Cambria Math" w:cstheme="minorHAnsi"/>
                              <w:sz w:val="20"/>
                            </w:rPr>
                            <m:t>-2</m:t>
                          </m:r>
                          <m:sSub>
                            <m:sSubPr>
                              <m:ctrlPr>
                                <w:rPr>
                                  <w:rFonts w:ascii="Cambria Math" w:eastAsiaTheme="minorEastAsia" w:hAnsi="Cambria Math" w:cstheme="minorHAnsi"/>
                                  <w:i/>
                                  <w:sz w:val="20"/>
                                </w:rPr>
                              </m:ctrlPr>
                            </m:sSubPr>
                            <m:e>
                              <m:r>
                                <w:rPr>
                                  <w:rFonts w:ascii="Cambria Math" w:eastAsiaTheme="minorEastAsia" w:hAnsi="Cambria Math" w:cstheme="minorHAnsi"/>
                                  <w:sz w:val="20"/>
                                </w:rPr>
                                <m:t>ω</m:t>
                              </m:r>
                            </m:e>
                            <m:sub>
                              <m:r>
                                <w:rPr>
                                  <w:rFonts w:ascii="Cambria Math" w:eastAsiaTheme="minorEastAsia" w:hAnsi="Cambria Math" w:cstheme="minorHAnsi"/>
                                  <w:sz w:val="20"/>
                                </w:rPr>
                                <m:t>o</m:t>
                              </m:r>
                            </m:sub>
                          </m:sSub>
                        </m:e>
                      </m:d>
                    </m:num>
                    <m:den>
                      <m:sSup>
                        <m:sSupPr>
                          <m:ctrlPr>
                            <w:rPr>
                              <w:rFonts w:ascii="Cambria Math" w:eastAsiaTheme="minorEastAsia" w:hAnsi="Cambria Math" w:cstheme="minorHAnsi"/>
                              <w:i/>
                              <w:sz w:val="20"/>
                            </w:rPr>
                          </m:ctrlPr>
                        </m:sSupPr>
                        <m:e>
                          <m:r>
                            <w:rPr>
                              <w:rFonts w:ascii="Cambria Math" w:eastAsiaTheme="minorEastAsia" w:hAnsi="Cambria Math" w:cstheme="minorHAnsi"/>
                              <w:sz w:val="20"/>
                            </w:rPr>
                            <m:t>n</m:t>
                          </m:r>
                        </m:e>
                        <m:sup>
                          <m:r>
                            <w:rPr>
                              <w:rFonts w:ascii="Cambria Math" w:eastAsiaTheme="minorEastAsia" w:hAnsi="Cambria Math" w:cstheme="minorHAnsi"/>
                              <w:sz w:val="20"/>
                            </w:rPr>
                            <m:t>2</m:t>
                          </m:r>
                        </m:sup>
                      </m:sSup>
                      <m:r>
                        <w:rPr>
                          <w:rFonts w:ascii="Cambria Math" w:eastAsiaTheme="minorEastAsia" w:hAnsi="Cambria Math" w:cstheme="minorHAnsi"/>
                          <w:sz w:val="20"/>
                        </w:rPr>
                        <m:t>-1</m:t>
                      </m:r>
                    </m:den>
                  </m:f>
                </m:e>
              </m:nary>
            </m:oMath>
            <w:r w:rsidR="00B06FC6" w:rsidRPr="007951D8">
              <w:rPr>
                <w:rFonts w:ascii="CMU Serif" w:eastAsiaTheme="minorEastAsia" w:hAnsi="CMU Serif" w:cstheme="minorHAnsi"/>
                <w:sz w:val="20"/>
              </w:rPr>
              <w:t>)</w:t>
            </w:r>
          </w:p>
          <w:p w:rsidR="00D335B2" w:rsidRPr="007951D8" w:rsidRDefault="00D335B2" w:rsidP="006376CD">
            <w:pPr>
              <w:pStyle w:val="Default"/>
              <w:rPr>
                <w:rFonts w:ascii="CMU Serif" w:hAnsi="CMU Serif" w:cstheme="minorHAnsi"/>
                <w:sz w:val="20"/>
                <w:szCs w:val="22"/>
              </w:rPr>
            </w:pPr>
          </w:p>
        </w:tc>
      </w:tr>
      <w:tr w:rsidR="007541CF" w:rsidRPr="00D22998" w:rsidTr="008067B3">
        <w:tc>
          <w:tcPr>
            <w:tcW w:w="1668" w:type="dxa"/>
          </w:tcPr>
          <w:p w:rsidR="007541CF" w:rsidRPr="007951D8" w:rsidRDefault="003322C7" w:rsidP="00EF3614">
            <w:pPr>
              <w:pStyle w:val="Default"/>
              <w:rPr>
                <w:rFonts w:ascii="CMU Serif" w:hAnsi="CMU Serif" w:cstheme="minorHAnsi"/>
                <w:sz w:val="20"/>
                <w:szCs w:val="22"/>
              </w:rPr>
            </w:pPr>
            <w:r w:rsidRPr="007951D8">
              <w:rPr>
                <w:rFonts w:ascii="CMU Serif" w:hAnsi="CMU Serif" w:cstheme="minorHAnsi"/>
                <w:sz w:val="20"/>
                <w:szCs w:val="22"/>
              </w:rPr>
              <w:t>2000-1000Hz</w:t>
            </w:r>
          </w:p>
        </w:tc>
        <w:tc>
          <w:tcPr>
            <w:tcW w:w="7574" w:type="dxa"/>
          </w:tcPr>
          <w:p w:rsidR="007541CF" w:rsidRPr="007951D8" w:rsidRDefault="003322C7" w:rsidP="005848BB">
            <w:pPr>
              <w:pStyle w:val="Default"/>
              <w:numPr>
                <w:ilvl w:val="0"/>
                <w:numId w:val="1"/>
              </w:numPr>
              <w:rPr>
                <w:rFonts w:ascii="CMU Serif" w:hAnsi="CMU Serif" w:cstheme="minorHAnsi"/>
                <w:sz w:val="20"/>
                <w:szCs w:val="22"/>
              </w:rPr>
            </w:pPr>
            <w:r w:rsidRPr="007951D8">
              <w:rPr>
                <w:rFonts w:ascii="CMU Serif" w:hAnsi="CMU Serif" w:cstheme="minorHAnsi"/>
                <w:sz w:val="20"/>
                <w:szCs w:val="22"/>
              </w:rPr>
              <w:t>Output is</w:t>
            </w:r>
            <w:r w:rsidR="005373E2" w:rsidRPr="007951D8">
              <w:rPr>
                <w:rFonts w:ascii="CMU Serif" w:hAnsi="CMU Serif" w:cstheme="minorHAnsi"/>
                <w:sz w:val="20"/>
                <w:szCs w:val="22"/>
              </w:rPr>
              <w:t xml:space="preserve"> a rectified sinewave of frequency </w:t>
            </w:r>
            <m:oMath>
              <m:r>
                <w:rPr>
                  <w:rFonts w:ascii="Cambria Math" w:hAnsi="Cambria Math" w:cstheme="minorHAnsi"/>
                  <w:sz w:val="20"/>
                  <w:szCs w:val="22"/>
                </w:rPr>
                <m:t>2</m:t>
              </m:r>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gen</m:t>
                  </m:r>
                </m:sub>
              </m:sSub>
            </m:oMath>
            <w:r w:rsidR="005373E2" w:rsidRPr="007951D8">
              <w:rPr>
                <w:rFonts w:ascii="CMU Serif" w:eastAsiaTheme="minorEastAsia" w:hAnsi="CMU Serif" w:cstheme="minorHAnsi"/>
                <w:sz w:val="20"/>
                <w:szCs w:val="22"/>
              </w:rPr>
              <w:t xml:space="preserve"> (i.e. it ranges from </w:t>
            </w:r>
            <m:oMath>
              <m:r>
                <w:rPr>
                  <w:rFonts w:ascii="Cambria Math" w:eastAsiaTheme="minorEastAsia" w:hAnsi="Cambria Math" w:cstheme="minorHAnsi"/>
                  <w:sz w:val="20"/>
                  <w:szCs w:val="22"/>
                </w:rPr>
                <m:t>2kHz</m:t>
              </m:r>
            </m:oMath>
            <w:r w:rsidR="005373E2" w:rsidRPr="007951D8">
              <w:rPr>
                <w:rFonts w:ascii="CMU Serif" w:eastAsiaTheme="minorEastAsia" w:hAnsi="CMU Serif" w:cstheme="minorHAnsi"/>
                <w:sz w:val="20"/>
                <w:szCs w:val="22"/>
              </w:rPr>
              <w:t xml:space="preserve"> to </w:t>
            </w:r>
            <m:oMath>
              <m:r>
                <w:rPr>
                  <w:rFonts w:ascii="Cambria Math" w:eastAsiaTheme="minorEastAsia" w:hAnsi="Cambria Math" w:cstheme="minorHAnsi"/>
                  <w:sz w:val="20"/>
                  <w:szCs w:val="22"/>
                </w:rPr>
                <m:t>4kHz</m:t>
              </m:r>
            </m:oMath>
            <w:r w:rsidR="005373E2" w:rsidRPr="007951D8">
              <w:rPr>
                <w:rFonts w:ascii="CMU Serif" w:eastAsiaTheme="minorEastAsia" w:hAnsi="CMU Serif" w:cstheme="minorHAnsi"/>
                <w:sz w:val="20"/>
                <w:szCs w:val="22"/>
              </w:rPr>
              <w:t xml:space="preserve">) </w:t>
            </w:r>
            <w:r w:rsidR="005848BB" w:rsidRPr="007951D8">
              <w:rPr>
                <w:rFonts w:ascii="CMU Serif" w:eastAsiaTheme="minorEastAsia" w:hAnsi="CMU Serif" w:cstheme="minorHAnsi"/>
                <w:sz w:val="20"/>
                <w:szCs w:val="22"/>
              </w:rPr>
              <w:t xml:space="preserve">and has an amplitude modulation of </w:t>
            </w:r>
            <m:oMath>
              <m:sSub>
                <m:sSubPr>
                  <m:ctrlPr>
                    <w:rPr>
                      <w:rFonts w:ascii="Cambria Math" w:eastAsiaTheme="minorEastAsia" w:hAnsi="Cambria Math" w:cstheme="minorHAnsi"/>
                      <w:i/>
                      <w:sz w:val="20"/>
                      <w:szCs w:val="22"/>
                    </w:rPr>
                  </m:ctrlPr>
                </m:sSubPr>
                <m:e>
                  <m:r>
                    <w:rPr>
                      <w:rFonts w:ascii="Cambria Math" w:eastAsiaTheme="minorEastAsia" w:hAnsi="Cambria Math" w:cstheme="minorHAnsi"/>
                      <w:sz w:val="20"/>
                      <w:szCs w:val="22"/>
                    </w:rPr>
                    <m:t>f</m:t>
                  </m:r>
                </m:e>
                <m:sub>
                  <m:r>
                    <w:rPr>
                      <w:rFonts w:ascii="Cambria Math" w:eastAsiaTheme="minorEastAsia" w:hAnsi="Cambria Math" w:cstheme="minorHAnsi"/>
                      <w:sz w:val="20"/>
                      <w:szCs w:val="22"/>
                    </w:rPr>
                    <m:t>samp</m:t>
                  </m:r>
                </m:sub>
              </m:sSub>
              <m:r>
                <w:rPr>
                  <w:rFonts w:ascii="Cambria Math" w:eastAsiaTheme="minorEastAsia" w:hAnsi="Cambria Math" w:cstheme="minorHAnsi"/>
                  <w:sz w:val="20"/>
                  <w:szCs w:val="22"/>
                </w:rPr>
                <m:t>-4</m:t>
              </m:r>
              <m:sSub>
                <m:sSubPr>
                  <m:ctrlPr>
                    <w:rPr>
                      <w:rFonts w:ascii="Cambria Math" w:eastAsiaTheme="minorEastAsia" w:hAnsi="Cambria Math" w:cstheme="minorHAnsi"/>
                      <w:i/>
                      <w:sz w:val="20"/>
                      <w:szCs w:val="22"/>
                    </w:rPr>
                  </m:ctrlPr>
                </m:sSubPr>
                <m:e>
                  <m:r>
                    <w:rPr>
                      <w:rFonts w:ascii="Cambria Math" w:eastAsiaTheme="minorEastAsia" w:hAnsi="Cambria Math" w:cstheme="minorHAnsi"/>
                      <w:sz w:val="20"/>
                      <w:szCs w:val="22"/>
                    </w:rPr>
                    <m:t>f</m:t>
                  </m:r>
                </m:e>
                <m:sub>
                  <m:r>
                    <w:rPr>
                      <w:rFonts w:ascii="Cambria Math" w:eastAsiaTheme="minorEastAsia" w:hAnsi="Cambria Math" w:cstheme="minorHAnsi"/>
                      <w:sz w:val="20"/>
                      <w:szCs w:val="22"/>
                    </w:rPr>
                    <m:t>gen</m:t>
                  </m:r>
                </m:sub>
              </m:sSub>
            </m:oMath>
            <w:r w:rsidR="005848BB" w:rsidRPr="007951D8">
              <w:rPr>
                <w:rFonts w:ascii="CMU Serif" w:eastAsiaTheme="minorEastAsia" w:hAnsi="CMU Serif" w:cstheme="minorHAnsi"/>
                <w:sz w:val="20"/>
                <w:szCs w:val="22"/>
              </w:rPr>
              <w:t xml:space="preserve">(i.e. ranges from </w:t>
            </w:r>
            <m:oMath>
              <m:r>
                <w:rPr>
                  <w:rFonts w:ascii="Cambria Math" w:eastAsiaTheme="minorEastAsia" w:hAnsi="Cambria Math" w:cstheme="minorHAnsi"/>
                  <w:sz w:val="20"/>
                  <w:szCs w:val="22"/>
                </w:rPr>
                <m:t>0Hz</m:t>
              </m:r>
            </m:oMath>
            <w:r w:rsidR="005848BB" w:rsidRPr="007951D8">
              <w:rPr>
                <w:rFonts w:ascii="CMU Serif" w:eastAsiaTheme="minorEastAsia" w:hAnsi="CMU Serif" w:cstheme="minorHAnsi"/>
                <w:sz w:val="20"/>
                <w:szCs w:val="22"/>
              </w:rPr>
              <w:t xml:space="preserve">(for 2000Hz) to </w:t>
            </w:r>
            <m:oMath>
              <m:r>
                <w:rPr>
                  <w:rFonts w:ascii="Cambria Math" w:eastAsiaTheme="minorEastAsia" w:hAnsi="Cambria Math" w:cstheme="minorHAnsi"/>
                  <w:sz w:val="20"/>
                  <w:szCs w:val="22"/>
                </w:rPr>
                <m:t>4000Hz</m:t>
              </m:r>
            </m:oMath>
            <w:r w:rsidR="005848BB" w:rsidRPr="007951D8">
              <w:rPr>
                <w:rFonts w:ascii="CMU Serif" w:eastAsiaTheme="minorEastAsia" w:hAnsi="CMU Serif" w:cstheme="minorHAnsi"/>
                <w:sz w:val="20"/>
                <w:szCs w:val="22"/>
              </w:rPr>
              <w:t>(for 1000Hz))</w:t>
            </w:r>
          </w:p>
          <w:p w:rsidR="00AD73AB" w:rsidRPr="007951D8" w:rsidRDefault="00AD73AB" w:rsidP="00AD73AB">
            <w:pPr>
              <w:pStyle w:val="Default"/>
              <w:rPr>
                <w:rFonts w:ascii="CMU Serif" w:hAnsi="CMU Serif" w:cstheme="minorHAnsi"/>
                <w:sz w:val="20"/>
                <w:szCs w:val="22"/>
              </w:rPr>
            </w:pPr>
            <w:r w:rsidRPr="007951D8">
              <w:rPr>
                <w:rFonts w:ascii="CMU Serif" w:eastAsiaTheme="minorEastAsia" w:hAnsi="CMU Serif" w:cstheme="minorHAnsi"/>
                <w:sz w:val="20"/>
                <w:szCs w:val="22"/>
              </w:rPr>
              <w:t xml:space="preserve">The reason why this happens is explained earlier and is best </w:t>
            </w:r>
            <w:r w:rsidR="00F84CFF" w:rsidRPr="007951D8">
              <w:rPr>
                <w:rFonts w:ascii="CMU Serif" w:eastAsiaTheme="minorEastAsia" w:hAnsi="CMU Serif" w:cstheme="minorHAnsi"/>
                <w:sz w:val="20"/>
                <w:szCs w:val="22"/>
              </w:rPr>
              <w:t>understood</w:t>
            </w:r>
            <w:r w:rsidRPr="007951D8">
              <w:rPr>
                <w:rFonts w:ascii="CMU Serif" w:eastAsiaTheme="minorEastAsia" w:hAnsi="CMU Serif" w:cstheme="minorHAnsi"/>
                <w:sz w:val="20"/>
                <w:szCs w:val="22"/>
              </w:rPr>
              <w:t xml:space="preserve"> if looking at this problem in the frequency domain.</w:t>
            </w:r>
          </w:p>
        </w:tc>
      </w:tr>
      <w:tr w:rsidR="007541CF" w:rsidRPr="00D22998" w:rsidTr="008067B3">
        <w:tc>
          <w:tcPr>
            <w:tcW w:w="1668" w:type="dxa"/>
          </w:tcPr>
          <w:p w:rsidR="007541CF" w:rsidRPr="007951D8" w:rsidRDefault="00C364C2" w:rsidP="00EF3614">
            <w:pPr>
              <w:pStyle w:val="Default"/>
              <w:rPr>
                <w:rFonts w:ascii="CMU Serif" w:hAnsi="CMU Serif" w:cstheme="minorHAnsi"/>
                <w:sz w:val="20"/>
                <w:szCs w:val="22"/>
              </w:rPr>
            </w:pPr>
            <w:r w:rsidRPr="007951D8">
              <w:rPr>
                <w:rFonts w:ascii="CMU Serif" w:hAnsi="CMU Serif" w:cstheme="minorHAnsi"/>
                <w:sz w:val="20"/>
                <w:szCs w:val="22"/>
              </w:rPr>
              <w:t>1000-0Hz</w:t>
            </w:r>
          </w:p>
        </w:tc>
        <w:tc>
          <w:tcPr>
            <w:tcW w:w="7574" w:type="dxa"/>
          </w:tcPr>
          <w:p w:rsidR="007541CF" w:rsidRPr="007951D8" w:rsidRDefault="00C364C2" w:rsidP="00C364C2">
            <w:pPr>
              <w:pStyle w:val="Default"/>
              <w:numPr>
                <w:ilvl w:val="0"/>
                <w:numId w:val="1"/>
              </w:numPr>
              <w:rPr>
                <w:rFonts w:ascii="CMU Serif" w:hAnsi="CMU Serif" w:cstheme="minorHAnsi"/>
                <w:sz w:val="20"/>
                <w:szCs w:val="22"/>
              </w:rPr>
            </w:pPr>
            <w:r w:rsidRPr="007951D8">
              <w:rPr>
                <w:rFonts w:ascii="CMU Serif" w:hAnsi="CMU Serif" w:cstheme="minorHAnsi"/>
                <w:sz w:val="20"/>
                <w:szCs w:val="22"/>
              </w:rPr>
              <w:t xml:space="preserve">At these frequencies output is simple a </w:t>
            </w:r>
            <m:oMath>
              <m:r>
                <w:rPr>
                  <w:rFonts w:ascii="Cambria Math" w:hAnsi="Cambria Math" w:cstheme="minorHAnsi"/>
                  <w:sz w:val="20"/>
                  <w:szCs w:val="22"/>
                </w:rPr>
                <m:t>2×</m:t>
              </m:r>
              <m:sSub>
                <m:sSubPr>
                  <m:ctrlPr>
                    <w:rPr>
                      <w:rFonts w:ascii="Cambria Math" w:hAnsi="Cambria Math" w:cstheme="minorHAnsi"/>
                      <w:i/>
                      <w:sz w:val="20"/>
                      <w:szCs w:val="22"/>
                    </w:rPr>
                  </m:ctrlPr>
                </m:sSubPr>
                <m:e>
                  <m:r>
                    <w:rPr>
                      <w:rFonts w:ascii="Cambria Math" w:hAnsi="Cambria Math" w:cstheme="minorHAnsi"/>
                      <w:sz w:val="20"/>
                      <w:szCs w:val="22"/>
                    </w:rPr>
                    <m:t>f</m:t>
                  </m:r>
                </m:e>
                <m:sub>
                  <m:r>
                    <w:rPr>
                      <w:rFonts w:ascii="Cambria Math" w:hAnsi="Cambria Math" w:cstheme="minorHAnsi"/>
                      <w:sz w:val="20"/>
                      <w:szCs w:val="22"/>
                    </w:rPr>
                    <m:t>gen</m:t>
                  </m:r>
                </m:sub>
              </m:sSub>
            </m:oMath>
            <w:r w:rsidR="00BC2612" w:rsidRPr="007951D8">
              <w:rPr>
                <w:rFonts w:ascii="CMU Serif" w:eastAsiaTheme="minorEastAsia" w:hAnsi="CMU Serif" w:cstheme="minorHAnsi"/>
                <w:sz w:val="20"/>
                <w:szCs w:val="22"/>
              </w:rPr>
              <w:t xml:space="preserve"> decoupled rectified sinewave</w:t>
            </w:r>
          </w:p>
          <w:p w:rsidR="008067B3" w:rsidRPr="007951D8" w:rsidRDefault="007675D1" w:rsidP="00ED7503">
            <w:pPr>
              <w:pStyle w:val="Default"/>
              <w:rPr>
                <w:rFonts w:ascii="CMU Serif" w:eastAsiaTheme="minorEastAsia" w:hAnsi="CMU Serif" w:cstheme="minorHAnsi"/>
                <w:sz w:val="20"/>
                <w:szCs w:val="22"/>
              </w:rPr>
            </w:pPr>
            <w:r w:rsidRPr="007951D8">
              <w:rPr>
                <w:rFonts w:ascii="CMU Serif" w:eastAsiaTheme="minorEastAsia" w:hAnsi="CMU Serif" w:cstheme="minorHAnsi"/>
                <w:sz w:val="20"/>
                <w:szCs w:val="22"/>
              </w:rPr>
              <w:t xml:space="preserve">At these frequencies the harmonics of the </w:t>
            </w:r>
            <w:r w:rsidR="00ED7503" w:rsidRPr="007951D8">
              <w:rPr>
                <w:rFonts w:ascii="CMU Serif" w:eastAsiaTheme="minorEastAsia" w:hAnsi="CMU Serif" w:cstheme="minorHAnsi"/>
                <w:sz w:val="20"/>
                <w:szCs w:val="22"/>
              </w:rPr>
              <w:t>rectified</w:t>
            </w:r>
            <w:r w:rsidRPr="007951D8">
              <w:rPr>
                <w:rFonts w:ascii="CMU Serif" w:eastAsiaTheme="minorEastAsia" w:hAnsi="CMU Serif" w:cstheme="minorHAnsi"/>
                <w:sz w:val="20"/>
                <w:szCs w:val="22"/>
              </w:rPr>
              <w:t xml:space="preserve"> sinewave are mainly under 4000Hz so do not suffer from any sampling effects as most harmonic components </w:t>
            </w:r>
            <w:r w:rsidR="00946919" w:rsidRPr="007951D8">
              <w:rPr>
                <w:rFonts w:ascii="CMU Serif" w:eastAsiaTheme="minorEastAsia" w:hAnsi="CMU Serif" w:cstheme="minorHAnsi"/>
                <w:sz w:val="20"/>
                <w:szCs w:val="22"/>
              </w:rPr>
              <w:t xml:space="preserve">did not reappear at a </w:t>
            </w:r>
            <w:r w:rsidR="00AA0492" w:rsidRPr="007951D8">
              <w:rPr>
                <w:rFonts w:ascii="CMU Serif" w:eastAsiaTheme="minorEastAsia" w:hAnsi="CMU Serif" w:cstheme="minorHAnsi"/>
                <w:sz w:val="20"/>
                <w:szCs w:val="22"/>
              </w:rPr>
              <w:t xml:space="preserve">lower frequency due to sampling. This is because each subsequent component after the first one has its amplitude decrease relative to </w:t>
            </w:r>
            <m:oMath>
              <m:f>
                <m:fPr>
                  <m:ctrlPr>
                    <w:rPr>
                      <w:rFonts w:ascii="Cambria Math" w:eastAsiaTheme="minorEastAsia" w:hAnsi="Cambria Math" w:cstheme="minorHAnsi"/>
                      <w:i/>
                      <w:sz w:val="20"/>
                      <w:szCs w:val="22"/>
                    </w:rPr>
                  </m:ctrlPr>
                </m:fPr>
                <m:num>
                  <m:r>
                    <w:rPr>
                      <w:rFonts w:ascii="Cambria Math" w:eastAsiaTheme="minorEastAsia" w:hAnsi="Cambria Math" w:cstheme="minorHAnsi"/>
                      <w:sz w:val="20"/>
                      <w:szCs w:val="22"/>
                    </w:rPr>
                    <m:t>1</m:t>
                  </m:r>
                </m:num>
                <m:den>
                  <m:sSup>
                    <m:sSupPr>
                      <m:ctrlPr>
                        <w:rPr>
                          <w:rFonts w:ascii="Cambria Math" w:eastAsiaTheme="minorEastAsia" w:hAnsi="Cambria Math" w:cstheme="minorHAnsi"/>
                          <w:i/>
                          <w:sz w:val="20"/>
                          <w:szCs w:val="22"/>
                        </w:rPr>
                      </m:ctrlPr>
                    </m:sSupPr>
                    <m:e>
                      <m:r>
                        <w:rPr>
                          <w:rFonts w:ascii="Cambria Math" w:eastAsiaTheme="minorEastAsia" w:hAnsi="Cambria Math" w:cstheme="minorHAnsi"/>
                          <w:sz w:val="20"/>
                          <w:szCs w:val="22"/>
                        </w:rPr>
                        <m:t>n</m:t>
                      </m:r>
                    </m:e>
                    <m:sup>
                      <m:r>
                        <w:rPr>
                          <w:rFonts w:ascii="Cambria Math" w:eastAsiaTheme="minorEastAsia" w:hAnsi="Cambria Math" w:cstheme="minorHAnsi"/>
                          <w:sz w:val="20"/>
                          <w:szCs w:val="22"/>
                        </w:rPr>
                        <m:t>2</m:t>
                      </m:r>
                    </m:sup>
                  </m:sSup>
                  <m:r>
                    <w:rPr>
                      <w:rFonts w:ascii="Cambria Math" w:eastAsiaTheme="minorEastAsia" w:hAnsi="Cambria Math" w:cstheme="minorHAnsi"/>
                      <w:sz w:val="20"/>
                      <w:szCs w:val="22"/>
                    </w:rPr>
                    <m:t>-1</m:t>
                  </m:r>
                </m:den>
              </m:f>
              <m:r>
                <w:rPr>
                  <w:rFonts w:ascii="Cambria Math" w:eastAsiaTheme="minorEastAsia" w:hAnsi="Cambria Math" w:cstheme="minorHAnsi"/>
                  <w:sz w:val="20"/>
                  <w:szCs w:val="22"/>
                </w:rPr>
                <m:t xml:space="preserve"> </m:t>
              </m:r>
            </m:oMath>
            <w:r w:rsidRPr="007951D8">
              <w:rPr>
                <w:rFonts w:ascii="CMU Serif" w:eastAsiaTheme="minorEastAsia" w:hAnsi="CMU Serif" w:cstheme="minorHAnsi"/>
                <w:sz w:val="20"/>
                <w:szCs w:val="22"/>
              </w:rPr>
              <w:t xml:space="preserve"> </w:t>
            </w:r>
            <w:r w:rsidR="00AA0492" w:rsidRPr="007951D8">
              <w:rPr>
                <w:rFonts w:ascii="CMU Serif" w:eastAsiaTheme="minorEastAsia" w:hAnsi="CMU Serif" w:cstheme="minorHAnsi"/>
                <w:sz w:val="20"/>
                <w:szCs w:val="22"/>
              </w:rPr>
              <w:t>.</w:t>
            </w:r>
          </w:p>
        </w:tc>
      </w:tr>
      <w:tr w:rsidR="008067B3" w:rsidRPr="00D22998" w:rsidTr="008067B3">
        <w:tc>
          <w:tcPr>
            <w:tcW w:w="1668" w:type="dxa"/>
          </w:tcPr>
          <w:p w:rsidR="008067B3" w:rsidRPr="007951D8" w:rsidRDefault="008067B3" w:rsidP="00EF3614">
            <w:pPr>
              <w:pStyle w:val="Default"/>
              <w:rPr>
                <w:rFonts w:ascii="CMU Serif" w:hAnsi="CMU Serif" w:cstheme="minorHAnsi"/>
                <w:sz w:val="20"/>
                <w:szCs w:val="22"/>
              </w:rPr>
            </w:pPr>
            <w:r w:rsidRPr="007951D8">
              <w:rPr>
                <w:rFonts w:ascii="CMU Serif" w:hAnsi="CMU Serif" w:cstheme="minorHAnsi"/>
                <w:sz w:val="20"/>
                <w:szCs w:val="22"/>
              </w:rPr>
              <w:t>Low frequencies</w:t>
            </w:r>
          </w:p>
        </w:tc>
        <w:tc>
          <w:tcPr>
            <w:tcW w:w="7574" w:type="dxa"/>
          </w:tcPr>
          <w:p w:rsidR="008067B3" w:rsidRPr="007951D8" w:rsidRDefault="008067B3" w:rsidP="008067B3">
            <w:pPr>
              <w:pStyle w:val="Default"/>
              <w:rPr>
                <w:rFonts w:ascii="CMU Serif" w:hAnsi="CMU Serif" w:cstheme="minorHAnsi"/>
                <w:sz w:val="20"/>
                <w:szCs w:val="22"/>
              </w:rPr>
            </w:pPr>
            <w:r w:rsidRPr="007951D8">
              <w:rPr>
                <w:rFonts w:ascii="CMU Serif" w:hAnsi="CMU Serif" w:cstheme="minorHAnsi"/>
                <w:sz w:val="20"/>
                <w:szCs w:val="22"/>
              </w:rPr>
              <w:t>Distortion occurs due to amplitude and phase shift from high pass filter.</w:t>
            </w:r>
          </w:p>
        </w:tc>
      </w:tr>
    </w:tbl>
    <w:p w:rsidR="00EF3614" w:rsidRPr="00D22998" w:rsidRDefault="00A44AAD" w:rsidP="00EF3614">
      <w:pPr>
        <w:pStyle w:val="Default"/>
        <w:rPr>
          <w:rFonts w:ascii="CMU Serif" w:hAnsi="CMU Serif" w:cstheme="minorHAnsi"/>
          <w:sz w:val="22"/>
          <w:szCs w:val="22"/>
        </w:rPr>
      </w:pPr>
      <w:r w:rsidRPr="00D22998">
        <w:rPr>
          <w:rFonts w:ascii="CMU Serif" w:hAnsi="CMU Serif" w:cstheme="minorHAnsi"/>
          <w:sz w:val="22"/>
          <w:szCs w:val="22"/>
        </w:rPr>
        <w:t>We can also place these observations on a line of working frequencies to give:</w:t>
      </w:r>
    </w:p>
    <w:p w:rsidR="00A44AAD" w:rsidRPr="00D22998" w:rsidRDefault="00224AB5" w:rsidP="00EF3614">
      <w:pPr>
        <w:pStyle w:val="Default"/>
        <w:rPr>
          <w:rFonts w:ascii="CMU Serif" w:hAnsi="CMU Serif" w:cstheme="minorHAnsi"/>
          <w:sz w:val="22"/>
          <w:szCs w:val="22"/>
        </w:rPr>
      </w:pPr>
      <w:r w:rsidRPr="00D22998">
        <w:rPr>
          <w:rFonts w:ascii="CMU Serif" w:hAnsi="CMU Serif" w:cstheme="minorHAnsi"/>
          <w:noProof/>
          <w:sz w:val="22"/>
          <w:szCs w:val="22"/>
          <w:lang w:eastAsia="en-GB"/>
        </w:rPr>
        <mc:AlternateContent>
          <mc:Choice Requires="wps">
            <w:drawing>
              <wp:anchor distT="0" distB="0" distL="114300" distR="114300" simplePos="0" relativeHeight="251824128" behindDoc="0" locked="0" layoutInCell="1" allowOverlap="1" wp14:anchorId="003D39D7" wp14:editId="47E08C47">
                <wp:simplePos x="0" y="0"/>
                <wp:positionH relativeFrom="column">
                  <wp:posOffset>3018838</wp:posOffset>
                </wp:positionH>
                <wp:positionV relativeFrom="paragraph">
                  <wp:posOffset>2199497</wp:posOffset>
                </wp:positionV>
                <wp:extent cx="4037163" cy="270344"/>
                <wp:effectExtent l="0" t="0" r="0" b="0"/>
                <wp:wrapNone/>
                <wp:docPr id="100" name="Text Box 100"/>
                <wp:cNvGraphicFramePr/>
                <a:graphic xmlns:a="http://schemas.openxmlformats.org/drawingml/2006/main">
                  <a:graphicData uri="http://schemas.microsoft.com/office/word/2010/wordprocessingShape">
                    <wps:wsp>
                      <wps:cNvSpPr txBox="1"/>
                      <wps:spPr>
                        <a:xfrm>
                          <a:off x="0" y="0"/>
                          <a:ext cx="4037163"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Pr="00224AB5" w:rsidRDefault="00F16906">
                            <w:pPr>
                              <w:rPr>
                                <w:b/>
                              </w:rPr>
                            </w:pPr>
                            <w:r>
                              <w:rPr>
                                <w:b/>
                              </w:rPr>
                              <w:t>Output (rectified</w:t>
                            </w:r>
                            <w:r w:rsidRPr="00224AB5">
                              <w:rPr>
                                <w:b/>
                              </w:rPr>
                              <w:t xml:space="preserve"> sinewave</w:t>
                            </w:r>
                            <w:r>
                              <w:rPr>
                                <w:b/>
                              </w:rPr>
                              <w:t>)</w:t>
                            </w:r>
                            <w:r w:rsidRPr="00224AB5">
                              <w:rPr>
                                <w:b/>
                              </w:rPr>
                              <w:t xml:space="preserve"> </w:t>
                            </w:r>
                            <w:r>
                              <w:rPr>
                                <w:b/>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59" type="#_x0000_t202" style="position:absolute;margin-left:237.7pt;margin-top:173.2pt;width:317.9pt;height:21.3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" filled="f" stroked="f" strokeweight=".5pt">
                <v:textbox>
                  <w:txbxContent>
                    <w:p w:rsidR="00F16906" w:rsidRPr="00224AB5" w:rsidRDefault="00F16906">
                      <w:pPr>
                        <w:rPr>
                          <w:b/>
                        </w:rPr>
                      </w:pPr>
                      <w:r>
                        <w:rPr>
                          <w:b/>
                        </w:rPr>
                        <w:t>Output (rectified</w:t>
                      </w:r>
                      <w:r w:rsidRPr="00224AB5">
                        <w:rPr>
                          <w:b/>
                        </w:rPr>
                        <w:t xml:space="preserve"> sinewave</w:t>
                      </w:r>
                      <w:r>
                        <w:rPr>
                          <w:b/>
                        </w:rPr>
                        <w:t>)</w:t>
                      </w:r>
                      <w:r w:rsidRPr="00224AB5">
                        <w:rPr>
                          <w:b/>
                        </w:rPr>
                        <w:t xml:space="preserve"> </w:t>
                      </w:r>
                      <w:r>
                        <w:rPr>
                          <w:b/>
                        </w:rPr>
                        <w:t>frequency</w:t>
                      </w:r>
                    </w:p>
                  </w:txbxContent>
                </v:textbox>
              </v:shape>
            </w:pict>
          </mc:Fallback>
        </mc:AlternateContent>
      </w:r>
      <w:r w:rsidRPr="00D22998">
        <w:rPr>
          <w:rFonts w:ascii="CMU Serif" w:hAnsi="CMU Serif" w:cstheme="minorHAnsi"/>
          <w:noProof/>
          <w:sz w:val="22"/>
          <w:szCs w:val="22"/>
          <w:lang w:eastAsia="en-GB"/>
        </w:rPr>
        <mc:AlternateContent>
          <mc:Choice Requires="wps">
            <w:drawing>
              <wp:anchor distT="0" distB="0" distL="114300" distR="114300" simplePos="0" relativeHeight="251822080" behindDoc="0" locked="0" layoutInCell="1" allowOverlap="1" wp14:anchorId="0C7248DA" wp14:editId="176198E2">
                <wp:simplePos x="0" y="0"/>
                <wp:positionH relativeFrom="column">
                  <wp:posOffset>2687182</wp:posOffset>
                </wp:positionH>
                <wp:positionV relativeFrom="paragraph">
                  <wp:posOffset>2081530</wp:posOffset>
                </wp:positionV>
                <wp:extent cx="691515" cy="270344"/>
                <wp:effectExtent l="0" t="0" r="0" b="0"/>
                <wp:wrapNone/>
                <wp:docPr id="99" name="Text Box 99"/>
                <wp:cNvGraphicFramePr/>
                <a:graphic xmlns:a="http://schemas.openxmlformats.org/drawingml/2006/main">
                  <a:graphicData uri="http://schemas.microsoft.com/office/word/2010/wordprocessingShape">
                    <wps:wsp>
                      <wps:cNvSpPr txBox="1"/>
                      <wps:spPr>
                        <a:xfrm>
                          <a:off x="0" y="0"/>
                          <a:ext cx="691515"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4000Hz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60" type="#_x0000_t202" style="position:absolute;margin-left:211.6pt;margin-top:163.9pt;width:54.45pt;height:21.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" filled="f" stroked="f" strokeweight=".5pt">
                <v:textbox>
                  <w:txbxContent>
                    <w:p w:rsidR="00F16906" w:rsidRDefault="00F16906">
                      <w:r>
                        <w:t>4000Hz</w:t>
                      </w:r>
                    </w:p>
                  </w:txbxContent>
                </v:textbox>
              </v:shape>
            </w:pict>
          </mc:Fallback>
        </mc:AlternateContent>
      </w:r>
      <w:r w:rsidRPr="00D22998">
        <w:rPr>
          <w:rFonts w:ascii="CMU Serif" w:hAnsi="CMU Serif" w:cstheme="minorHAnsi"/>
          <w:noProof/>
          <w:sz w:val="22"/>
          <w:szCs w:val="22"/>
          <w:lang w:eastAsia="en-GB"/>
        </w:rPr>
        <mc:AlternateContent>
          <mc:Choice Requires="wps">
            <w:drawing>
              <wp:anchor distT="0" distB="0" distL="114300" distR="114300" simplePos="0" relativeHeight="251820032" behindDoc="0" locked="0" layoutInCell="1" allowOverlap="1" wp14:anchorId="1632C6BC" wp14:editId="34FEC95A">
                <wp:simplePos x="0" y="0"/>
                <wp:positionH relativeFrom="column">
                  <wp:posOffset>5518343</wp:posOffset>
                </wp:positionH>
                <wp:positionV relativeFrom="paragraph">
                  <wp:posOffset>2068692</wp:posOffset>
                </wp:positionV>
                <wp:extent cx="508883" cy="270344"/>
                <wp:effectExtent l="0" t="0" r="0" b="0"/>
                <wp:wrapNone/>
                <wp:docPr id="98" name="Text Box 98"/>
                <wp:cNvGraphicFramePr/>
                <a:graphic xmlns:a="http://schemas.openxmlformats.org/drawingml/2006/main">
                  <a:graphicData uri="http://schemas.microsoft.com/office/word/2010/wordprocessingShape">
                    <wps:wsp>
                      <wps:cNvSpPr txBox="1"/>
                      <wps:spPr>
                        <a:xfrm>
                          <a:off x="0" y="0"/>
                          <a:ext cx="508883"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61" type="#_x0000_t202" style="position:absolute;margin-left:434.5pt;margin-top:162.9pt;width:40.05pt;height:21.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" filled="f" stroked="f" strokeweight=".5pt">
                <v:textbox>
                  <w:txbxContent>
                    <w:p w:rsidR="00F16906" w:rsidRDefault="00F16906">
                      <w:r>
                        <w:t>0Hz</w:t>
                      </w:r>
                    </w:p>
                  </w:txbxContent>
                </v:textbox>
              </v:shape>
            </w:pict>
          </mc:Fallback>
        </mc:AlternateContent>
      </w:r>
      <w:r w:rsidRPr="00D22998">
        <w:rPr>
          <w:rFonts w:ascii="CMU Serif" w:hAnsi="CMU Serif" w:cstheme="minorHAnsi"/>
          <w:noProof/>
          <w:sz w:val="22"/>
          <w:szCs w:val="22"/>
          <w:lang w:eastAsia="en-GB"/>
        </w:rPr>
        <mc:AlternateContent>
          <mc:Choice Requires="wps">
            <w:drawing>
              <wp:anchor distT="0" distB="0" distL="114300" distR="114300" simplePos="0" relativeHeight="251817984" behindDoc="0" locked="0" layoutInCell="1" allowOverlap="1" wp14:anchorId="2D7F5E3C" wp14:editId="0A4EE3CA">
                <wp:simplePos x="0" y="0"/>
                <wp:positionH relativeFrom="column">
                  <wp:posOffset>71782</wp:posOffset>
                </wp:positionH>
                <wp:positionV relativeFrom="paragraph">
                  <wp:posOffset>2061790</wp:posOffset>
                </wp:positionV>
                <wp:extent cx="508883" cy="270344"/>
                <wp:effectExtent l="0" t="0" r="0" b="0"/>
                <wp:wrapNone/>
                <wp:docPr id="97" name="Text Box 97"/>
                <wp:cNvGraphicFramePr/>
                <a:graphic xmlns:a="http://schemas.openxmlformats.org/drawingml/2006/main">
                  <a:graphicData uri="http://schemas.microsoft.com/office/word/2010/wordprocessingShape">
                    <wps:wsp>
                      <wps:cNvSpPr txBox="1"/>
                      <wps:spPr>
                        <a:xfrm>
                          <a:off x="0" y="0"/>
                          <a:ext cx="508883"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2" type="#_x0000_t202" style="position:absolute;margin-left:5.65pt;margin-top:162.35pt;width:40.05pt;height:21.3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" filled="f" stroked="f" strokeweight=".5pt">
                <v:textbox>
                  <w:txbxContent>
                    <w:p w:rsidR="00F16906" w:rsidRDefault="00F16906">
                      <w:r>
                        <w:t>0Hz</w:t>
                      </w:r>
                    </w:p>
                  </w:txbxContent>
                </v:textbox>
              </v:shape>
            </w:pict>
          </mc:Fallback>
        </mc:AlternateContent>
      </w:r>
      <w:r w:rsidRPr="00D22998">
        <w:rPr>
          <w:rFonts w:ascii="CMU Serif" w:hAnsi="CMU Serif" w:cstheme="minorHAnsi"/>
          <w:noProof/>
          <w:sz w:val="22"/>
          <w:szCs w:val="22"/>
          <w:lang w:eastAsia="en-GB"/>
        </w:rPr>
        <mc:AlternateContent>
          <mc:Choice Requires="wps">
            <w:drawing>
              <wp:anchor distT="0" distB="0" distL="114300" distR="114300" simplePos="0" relativeHeight="251815936" behindDoc="0" locked="0" layoutInCell="1" allowOverlap="1" wp14:anchorId="0F857482" wp14:editId="0DD35494">
                <wp:simplePos x="0" y="0"/>
                <wp:positionH relativeFrom="column">
                  <wp:posOffset>3013545</wp:posOffset>
                </wp:positionH>
                <wp:positionV relativeFrom="paragraph">
                  <wp:posOffset>2057897</wp:posOffset>
                </wp:positionV>
                <wp:extent cx="2751151" cy="0"/>
                <wp:effectExtent l="38100" t="76200" r="0" b="114300"/>
                <wp:wrapNone/>
                <wp:docPr id="96" name="Straight Arrow Connector 96"/>
                <wp:cNvGraphicFramePr/>
                <a:graphic xmlns:a="http://schemas.openxmlformats.org/drawingml/2006/main">
                  <a:graphicData uri="http://schemas.microsoft.com/office/word/2010/wordprocessingShape">
                    <wps:wsp>
                      <wps:cNvCnPr/>
                      <wps:spPr>
                        <a:xfrm flipH="1">
                          <a:off x="0" y="0"/>
                          <a:ext cx="27511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96" o:spid="_x0000_s1026" type="#_x0000_t32" style="position:absolute;margin-left:237.3pt;margin-top:162.05pt;width:216.65pt;height:0;flip:x;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" strokecolor="black [3040]">
                <v:stroke endarrow="open"/>
              </v:shape>
            </w:pict>
          </mc:Fallback>
        </mc:AlternateContent>
      </w:r>
      <w:r w:rsidRPr="00D22998">
        <w:rPr>
          <w:rFonts w:ascii="CMU Serif" w:hAnsi="CMU Serif" w:cstheme="minorHAnsi"/>
          <w:noProof/>
          <w:sz w:val="22"/>
          <w:szCs w:val="22"/>
          <w:lang w:eastAsia="en-GB"/>
        </w:rPr>
        <mc:AlternateContent>
          <mc:Choice Requires="wps">
            <w:drawing>
              <wp:anchor distT="0" distB="0" distL="114300" distR="114300" simplePos="0" relativeHeight="251813888" behindDoc="0" locked="0" layoutInCell="1" allowOverlap="1" wp14:anchorId="7F6071D3" wp14:editId="31FBB778">
                <wp:simplePos x="0" y="0"/>
                <wp:positionH relativeFrom="column">
                  <wp:posOffset>262392</wp:posOffset>
                </wp:positionH>
                <wp:positionV relativeFrom="paragraph">
                  <wp:posOffset>2057897</wp:posOffset>
                </wp:positionV>
                <wp:extent cx="2751151" cy="0"/>
                <wp:effectExtent l="0" t="76200" r="11430" b="114300"/>
                <wp:wrapNone/>
                <wp:docPr id="85" name="Straight Arrow Connector 85"/>
                <wp:cNvGraphicFramePr/>
                <a:graphic xmlns:a="http://schemas.openxmlformats.org/drawingml/2006/main">
                  <a:graphicData uri="http://schemas.microsoft.com/office/word/2010/wordprocessingShape">
                    <wps:wsp>
                      <wps:cNvCnPr/>
                      <wps:spPr>
                        <a:xfrm>
                          <a:off x="0" y="0"/>
                          <a:ext cx="2751151"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5" o:spid="_x0000_s1026" type="#_x0000_t32" style="position:absolute;margin-left:20.65pt;margin-top:162.05pt;width:216.65pt;height:0;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" strokecolor="black [3040]">
                <v:stroke endarrow="open"/>
              </v:shape>
            </w:pict>
          </mc:Fallback>
        </mc:AlternateContent>
      </w:r>
      <w:r w:rsidR="00E401A9" w:rsidRPr="00D22998">
        <w:rPr>
          <w:rFonts w:ascii="CMU Serif" w:hAnsi="CMU Serif" w:cstheme="minorHAnsi"/>
          <w:noProof/>
          <w:sz w:val="22"/>
          <w:szCs w:val="22"/>
          <w:lang w:eastAsia="en-GB"/>
        </w:rPr>
        <mc:AlternateContent>
          <mc:Choice Requires="wps">
            <w:drawing>
              <wp:anchor distT="0" distB="0" distL="114300" distR="114300" simplePos="0" relativeHeight="251807744" behindDoc="0" locked="0" layoutInCell="1" allowOverlap="1" wp14:anchorId="20BA4E30" wp14:editId="265647E1">
                <wp:simplePos x="0" y="0"/>
                <wp:positionH relativeFrom="column">
                  <wp:posOffset>1947545</wp:posOffset>
                </wp:positionH>
                <wp:positionV relativeFrom="paragraph">
                  <wp:posOffset>1306830</wp:posOffset>
                </wp:positionV>
                <wp:extent cx="2226310" cy="563880"/>
                <wp:effectExtent l="0" t="0" r="21590" b="26670"/>
                <wp:wrapNone/>
                <wp:docPr id="117" name="Text Box 117"/>
                <wp:cNvGraphicFramePr/>
                <a:graphic xmlns:a="http://schemas.openxmlformats.org/drawingml/2006/main">
                  <a:graphicData uri="http://schemas.microsoft.com/office/word/2010/wordprocessingShape">
                    <wps:wsp>
                      <wps:cNvSpPr txBox="1"/>
                      <wps:spPr>
                        <a:xfrm>
                          <a:off x="0" y="0"/>
                          <a:ext cx="2226310" cy="5638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6906" w:rsidRPr="00E401A9" w:rsidRDefault="00F16906">
                            <w:pPr>
                              <w:rPr>
                                <w:sz w:val="18"/>
                              </w:rPr>
                            </w:pPr>
                            <w:r w:rsidRPr="00E401A9">
                              <w:rPr>
                                <w:sz w:val="18"/>
                              </w:rPr>
                              <w:t>Decoupled rectified sinewave with amplitude modulation</w:t>
                            </w:r>
                            <w:r>
                              <w:rPr>
                                <w:sz w:val="18"/>
                              </w:rPr>
                              <w:t xml:space="preserve"> </w:t>
                            </w:r>
                            <w:r w:rsidRPr="00E401A9">
                              <w:rPr>
                                <w:sz w:val="18"/>
                              </w:rPr>
                              <w:t>and frequency ranging from 2000 to 4000Hz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7" o:spid="_x0000_s1063" type="#_x0000_t202" style="position:absolute;margin-left:153.35pt;margin-top:102.9pt;width:175.3pt;height:44.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" filled="f" strokecolor="black [3213]" strokeweight=".5pt">
                <v:textbox>
                  <w:txbxContent>
                    <w:p w:rsidR="00F16906" w:rsidRPr="00E401A9" w:rsidRDefault="00F16906">
                      <w:pPr>
                        <w:rPr>
                          <w:sz w:val="18"/>
                        </w:rPr>
                      </w:pPr>
                      <w:r w:rsidRPr="00E401A9">
                        <w:rPr>
                          <w:sz w:val="18"/>
                        </w:rPr>
                        <w:t>Decoupled rectified sinewave with amplitude modulation</w:t>
                      </w:r>
                      <w:r>
                        <w:rPr>
                          <w:sz w:val="18"/>
                        </w:rPr>
                        <w:t xml:space="preserve"> </w:t>
                      </w:r>
                      <w:r w:rsidRPr="00E401A9">
                        <w:rPr>
                          <w:sz w:val="18"/>
                        </w:rPr>
                        <w:t>and frequency ranging from 2000 to 4000Hz</w:t>
                      </w:r>
                    </w:p>
                  </w:txbxContent>
                </v:textbox>
              </v:shape>
            </w:pict>
          </mc:Fallback>
        </mc:AlternateContent>
      </w:r>
      <w:r w:rsidR="00E401A9" w:rsidRPr="00D22998">
        <w:rPr>
          <w:rFonts w:ascii="CMU Serif" w:hAnsi="CMU Serif" w:cstheme="minorHAnsi"/>
          <w:noProof/>
          <w:lang w:eastAsia="en-GB"/>
        </w:rPr>
        <w:drawing>
          <wp:anchor distT="0" distB="0" distL="114300" distR="114300" simplePos="0" relativeHeight="251803648" behindDoc="0" locked="0" layoutInCell="1" allowOverlap="1" wp14:anchorId="57103E4E" wp14:editId="25331FB0">
            <wp:simplePos x="0" y="0"/>
            <wp:positionH relativeFrom="column">
              <wp:posOffset>1947021</wp:posOffset>
            </wp:positionH>
            <wp:positionV relativeFrom="paragraph">
              <wp:posOffset>645160</wp:posOffset>
            </wp:positionV>
            <wp:extent cx="2115820" cy="628015"/>
            <wp:effectExtent l="0" t="0" r="0" b="63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15820" cy="628015"/>
                    </a:xfrm>
                    <a:prstGeom prst="rect">
                      <a:avLst/>
                    </a:prstGeom>
                    <a:noFill/>
                    <a:ln>
                      <a:noFill/>
                    </a:ln>
                  </pic:spPr>
                </pic:pic>
              </a:graphicData>
            </a:graphic>
            <wp14:sizeRelH relativeFrom="page">
              <wp14:pctWidth>0</wp14:pctWidth>
            </wp14:sizeRelH>
            <wp14:sizeRelV relativeFrom="page">
              <wp14:pctHeight>0</wp14:pctHeight>
            </wp14:sizeRelV>
          </wp:anchor>
        </w:drawing>
      </w:r>
      <w:r w:rsidR="00E401A9" w:rsidRPr="00D22998">
        <w:rPr>
          <w:rFonts w:ascii="CMU Serif" w:hAnsi="CMU Serif" w:cstheme="minorHAnsi"/>
          <w:noProof/>
          <w:sz w:val="22"/>
          <w:szCs w:val="22"/>
          <w:lang w:eastAsia="en-GB"/>
        </w:rPr>
        <mc:AlternateContent>
          <mc:Choice Requires="wps">
            <w:drawing>
              <wp:anchor distT="0" distB="0" distL="114300" distR="114300" simplePos="0" relativeHeight="251809792" behindDoc="0" locked="0" layoutInCell="1" allowOverlap="1" wp14:anchorId="35536540" wp14:editId="5B601892">
                <wp:simplePos x="0" y="0"/>
                <wp:positionH relativeFrom="column">
                  <wp:posOffset>4309110</wp:posOffset>
                </wp:positionH>
                <wp:positionV relativeFrom="paragraph">
                  <wp:posOffset>1306830</wp:posOffset>
                </wp:positionV>
                <wp:extent cx="1501775" cy="563880"/>
                <wp:effectExtent l="0" t="0" r="22225" b="26670"/>
                <wp:wrapNone/>
                <wp:docPr id="118" name="Text Box 118"/>
                <wp:cNvGraphicFramePr/>
                <a:graphic xmlns:a="http://schemas.openxmlformats.org/drawingml/2006/main">
                  <a:graphicData uri="http://schemas.microsoft.com/office/word/2010/wordprocessingShape">
                    <wps:wsp>
                      <wps:cNvSpPr txBox="1"/>
                      <wps:spPr>
                        <a:xfrm>
                          <a:off x="0" y="0"/>
                          <a:ext cx="1501775" cy="5638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6906" w:rsidRPr="00E401A9" w:rsidRDefault="00F16906">
                            <w:pPr>
                              <w:rPr>
                                <w:sz w:val="18"/>
                              </w:rPr>
                            </w:pPr>
                            <w:r w:rsidRPr="00E401A9">
                              <w:rPr>
                                <w:sz w:val="18"/>
                              </w:rPr>
                              <w:t xml:space="preserve">Decoupled rectified sinewave with frequencies varying from </w:t>
                            </w:r>
                            <w:r>
                              <w:rPr>
                                <w:sz w:val="18"/>
                              </w:rPr>
                              <w:t>0 to 2000Hz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8" o:spid="_x0000_s1064" type="#_x0000_t202" style="position:absolute;margin-left:339.3pt;margin-top:102.9pt;width:118.25pt;height:44.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" filled="f" strokecolor="black [3213]" strokeweight=".5pt">
                <v:textbox>
                  <w:txbxContent>
                    <w:p w:rsidR="00F16906" w:rsidRPr="00E401A9" w:rsidRDefault="00F16906">
                      <w:pPr>
                        <w:rPr>
                          <w:sz w:val="18"/>
                        </w:rPr>
                      </w:pPr>
                      <w:r w:rsidRPr="00E401A9">
                        <w:rPr>
                          <w:sz w:val="18"/>
                        </w:rPr>
                        <w:t xml:space="preserve">Decoupled rectified sinewave with frequencies varying from </w:t>
                      </w:r>
                      <w:r>
                        <w:rPr>
                          <w:sz w:val="18"/>
                        </w:rPr>
                        <w:t>0 to 2000Hz</w:t>
                      </w:r>
                    </w:p>
                  </w:txbxContent>
                </v:textbox>
              </v:shape>
            </w:pict>
          </mc:Fallback>
        </mc:AlternateContent>
      </w:r>
      <w:r w:rsidR="00E401A9" w:rsidRPr="00D22998">
        <w:rPr>
          <w:rFonts w:ascii="CMU Serif" w:hAnsi="CMU Serif" w:cstheme="minorHAnsi"/>
          <w:noProof/>
          <w:sz w:val="22"/>
          <w:szCs w:val="22"/>
          <w:lang w:eastAsia="en-GB"/>
        </w:rPr>
        <mc:AlternateContent>
          <mc:Choice Requires="wps">
            <w:drawing>
              <wp:anchor distT="0" distB="0" distL="114300" distR="114300" simplePos="0" relativeHeight="251805696" behindDoc="0" locked="0" layoutInCell="1" allowOverlap="1" wp14:anchorId="109B8E74" wp14:editId="3AB4C3D2">
                <wp:simplePos x="0" y="0"/>
                <wp:positionH relativeFrom="column">
                  <wp:posOffset>262392</wp:posOffset>
                </wp:positionH>
                <wp:positionV relativeFrom="paragraph">
                  <wp:posOffset>1306996</wp:posOffset>
                </wp:positionV>
                <wp:extent cx="1494845" cy="563880"/>
                <wp:effectExtent l="0" t="0" r="10160" b="26670"/>
                <wp:wrapNone/>
                <wp:docPr id="116" name="Text Box 116"/>
                <wp:cNvGraphicFramePr/>
                <a:graphic xmlns:a="http://schemas.openxmlformats.org/drawingml/2006/main">
                  <a:graphicData uri="http://schemas.microsoft.com/office/word/2010/wordprocessingShape">
                    <wps:wsp>
                      <wps:cNvSpPr txBox="1"/>
                      <wps:spPr>
                        <a:xfrm>
                          <a:off x="0" y="0"/>
                          <a:ext cx="1494845" cy="563880"/>
                        </a:xfrm>
                        <a:prstGeom prst="rect">
                          <a:avLst/>
                        </a:prstGeom>
                        <a:no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rsidR="00F16906" w:rsidRPr="00E401A9" w:rsidRDefault="00F16906" w:rsidP="00E401A9">
                            <w:pPr>
                              <w:rPr>
                                <w:sz w:val="18"/>
                              </w:rPr>
                            </w:pPr>
                            <w:r w:rsidRPr="00E401A9">
                              <w:rPr>
                                <w:sz w:val="18"/>
                              </w:rPr>
                              <w:t xml:space="preserve">Decoupled rectified sinewave with frequencies varying from </w:t>
                            </w:r>
                            <w:r>
                              <w:rPr>
                                <w:sz w:val="18"/>
                              </w:rPr>
                              <w:t>0 to 2000Hz</w:t>
                            </w:r>
                          </w:p>
                          <w:p w:rsidR="00F16906" w:rsidRPr="00ED7503" w:rsidRDefault="00F16906">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6" o:spid="_x0000_s1065" type="#_x0000_t202" style="position:absolute;margin-left:20.65pt;margin-top:102.9pt;width:117.7pt;height:44.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" filled="f" strokecolor="black [3213]" strokeweight=".5pt">
                <v:textbox>
                  <w:txbxContent>
                    <w:p w:rsidR="00F16906" w:rsidRPr="00E401A9" w:rsidRDefault="00F16906" w:rsidP="00E401A9">
                      <w:pPr>
                        <w:rPr>
                          <w:sz w:val="18"/>
                        </w:rPr>
                      </w:pPr>
                      <w:r w:rsidRPr="00E401A9">
                        <w:rPr>
                          <w:sz w:val="18"/>
                        </w:rPr>
                        <w:t xml:space="preserve">Decoupled rectified sinewave with frequencies varying from </w:t>
                      </w:r>
                      <w:r>
                        <w:rPr>
                          <w:sz w:val="18"/>
                        </w:rPr>
                        <w:t>0 to 2000Hz</w:t>
                      </w:r>
                    </w:p>
                    <w:p w:rsidR="00F16906" w:rsidRPr="00ED7503" w:rsidRDefault="00F16906">
                      <w:pPr>
                        <w:rPr>
                          <w:sz w:val="20"/>
                        </w:rPr>
                      </w:pPr>
                    </w:p>
                  </w:txbxContent>
                </v:textbox>
              </v:shape>
            </w:pict>
          </mc:Fallback>
        </mc:AlternateContent>
      </w:r>
      <w:r w:rsidR="00E401A9" w:rsidRPr="00D22998">
        <w:rPr>
          <w:rFonts w:ascii="CMU Serif" w:hAnsi="CMU Serif" w:cstheme="minorHAnsi"/>
          <w:noProof/>
          <w:sz w:val="22"/>
          <w:szCs w:val="22"/>
          <w:lang w:eastAsia="en-GB"/>
        </w:rPr>
        <mc:AlternateContent>
          <mc:Choice Requires="wpg">
            <w:drawing>
              <wp:anchor distT="0" distB="0" distL="114300" distR="114300" simplePos="0" relativeHeight="251802624" behindDoc="0" locked="0" layoutInCell="1" allowOverlap="1" wp14:anchorId="43C9144C" wp14:editId="141C8C9E">
                <wp:simplePos x="0" y="0"/>
                <wp:positionH relativeFrom="column">
                  <wp:posOffset>4592320</wp:posOffset>
                </wp:positionH>
                <wp:positionV relativeFrom="paragraph">
                  <wp:posOffset>644525</wp:posOffset>
                </wp:positionV>
                <wp:extent cx="612140" cy="532130"/>
                <wp:effectExtent l="0" t="0" r="16510" b="20320"/>
                <wp:wrapNone/>
                <wp:docPr id="111" name="Group 111"/>
                <wp:cNvGraphicFramePr/>
                <a:graphic xmlns:a="http://schemas.openxmlformats.org/drawingml/2006/main">
                  <a:graphicData uri="http://schemas.microsoft.com/office/word/2010/wordprocessingGroup">
                    <wpg:wgp>
                      <wpg:cNvGrpSpPr/>
                      <wpg:grpSpPr>
                        <a:xfrm>
                          <a:off x="0" y="0"/>
                          <a:ext cx="612140" cy="532130"/>
                          <a:chOff x="0" y="0"/>
                          <a:chExt cx="612251" cy="532737"/>
                        </a:xfrm>
                      </wpg:grpSpPr>
                      <wps:wsp>
                        <wps:cNvPr id="112" name="Freeform 112"/>
                        <wps:cNvSpPr/>
                        <wps:spPr>
                          <a:xfrm>
                            <a:off x="0" y="0"/>
                            <a:ext cx="302150" cy="532737"/>
                          </a:xfrm>
                          <a:custGeom>
                            <a:avLst/>
                            <a:gdLst>
                              <a:gd name="connsiteX0" fmla="*/ 0 w 302150"/>
                              <a:gd name="connsiteY0" fmla="*/ 532737 h 532737"/>
                              <a:gd name="connsiteX1" fmla="*/ 151075 w 302150"/>
                              <a:gd name="connsiteY1" fmla="*/ 0 h 532737"/>
                              <a:gd name="connsiteX2" fmla="*/ 302150 w 302150"/>
                              <a:gd name="connsiteY2" fmla="*/ 532737 h 532737"/>
                            </a:gdLst>
                            <a:ahLst/>
                            <a:cxnLst>
                              <a:cxn ang="0">
                                <a:pos x="connsiteX0" y="connsiteY0"/>
                              </a:cxn>
                              <a:cxn ang="0">
                                <a:pos x="connsiteX1" y="connsiteY1"/>
                              </a:cxn>
                              <a:cxn ang="0">
                                <a:pos x="connsiteX2" y="connsiteY2"/>
                              </a:cxn>
                            </a:cxnLst>
                            <a:rect l="l" t="t" r="r" b="b"/>
                            <a:pathLst>
                              <a:path w="302150" h="532737">
                                <a:moveTo>
                                  <a:pt x="0" y="532737"/>
                                </a:moveTo>
                                <a:cubicBezTo>
                                  <a:pt x="50358" y="266368"/>
                                  <a:pt x="100717" y="0"/>
                                  <a:pt x="151075" y="0"/>
                                </a:cubicBezTo>
                                <a:cubicBezTo>
                                  <a:pt x="201433" y="0"/>
                                  <a:pt x="251791" y="266368"/>
                                  <a:pt x="302150" y="53273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Freeform 113"/>
                        <wps:cNvSpPr/>
                        <wps:spPr>
                          <a:xfrm>
                            <a:off x="310101" y="0"/>
                            <a:ext cx="302150" cy="532737"/>
                          </a:xfrm>
                          <a:custGeom>
                            <a:avLst/>
                            <a:gdLst>
                              <a:gd name="connsiteX0" fmla="*/ 0 w 302150"/>
                              <a:gd name="connsiteY0" fmla="*/ 532737 h 532737"/>
                              <a:gd name="connsiteX1" fmla="*/ 151075 w 302150"/>
                              <a:gd name="connsiteY1" fmla="*/ 0 h 532737"/>
                              <a:gd name="connsiteX2" fmla="*/ 302150 w 302150"/>
                              <a:gd name="connsiteY2" fmla="*/ 532737 h 532737"/>
                            </a:gdLst>
                            <a:ahLst/>
                            <a:cxnLst>
                              <a:cxn ang="0">
                                <a:pos x="connsiteX0" y="connsiteY0"/>
                              </a:cxn>
                              <a:cxn ang="0">
                                <a:pos x="connsiteX1" y="connsiteY1"/>
                              </a:cxn>
                              <a:cxn ang="0">
                                <a:pos x="connsiteX2" y="connsiteY2"/>
                              </a:cxn>
                            </a:cxnLst>
                            <a:rect l="l" t="t" r="r" b="b"/>
                            <a:pathLst>
                              <a:path w="302150" h="532737">
                                <a:moveTo>
                                  <a:pt x="0" y="532737"/>
                                </a:moveTo>
                                <a:cubicBezTo>
                                  <a:pt x="50358" y="266368"/>
                                  <a:pt x="100717" y="0"/>
                                  <a:pt x="151075" y="0"/>
                                </a:cubicBezTo>
                                <a:cubicBezTo>
                                  <a:pt x="201433" y="0"/>
                                  <a:pt x="251791" y="266368"/>
                                  <a:pt x="302150" y="53273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1" o:spid="_x0000_s1026" style="position:absolute;margin-left:361.6pt;margin-top:50.75pt;width:48.2pt;height:41.9pt;z-index:251802624" coordsize="6122,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">
                <v:shape id="Freeform 112" o:spid="_x0000_s1027" style="position:absolute;width:3021;height:5327;visibility:visible;mso-wrap-style:square;v-text-anchor:middle" coordsize="302150,532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mnw8MA&#10;AADcAAAADwAAAGRycy9kb3ducmV2LnhtbERPTWuDQBC9B/oflinklqwaGoJ1E4pUSC5tk+bibXCn&#10;KnVnxd2o+ffdQqG3ebzPyQ6z6cRIg2stK4jXEQjiyuqWawXXz2K1A+E8ssbOMim4k4PD/mGRYart&#10;xGcaL74WIYRdigoa7/tUSlc1ZNCtbU8cuC87GPQBDrXUA04h3HQyiaKtNNhyaGiwp7yh6vtyMwrK&#10;7cfT9bXYyDLZxeY9f6MqOpFSy8f55RmEp9n/i//cRx3mxwn8PhMuk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mnw8MAAADcAAAADwAAAAAAAAAAAAAAAACYAgAAZHJzL2Rv&#10;d25yZXYueG1sUEsFBgAAAAAEAAQA9QAAAIgDAAAAAA==&#10;" path="m,532737c50358,266368,100717,,151075,v50358,,100716,266368,151075,532737e" filled="f" strokecolor="#4579b8 [3044]">
                  <v:path arrowok="t" o:connecttype="custom" o:connectlocs="0,532737;151075,0;302150,532737" o:connectangles="0,0,0"/>
                </v:shape>
                <v:shape id="Freeform 113" o:spid="_x0000_s1028" style="position:absolute;left:3101;width:3021;height:5327;visibility:visible;mso-wrap-style:square;v-text-anchor:middle" coordsize="302150,532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UCWMMA&#10;AADcAAAADwAAAGRycy9kb3ducmV2LnhtbERPTWuDQBC9F/oflin01qxGGsS6hhASaC5tY7zkNrhT&#10;lbiz4m6M+ffdQqG3ebzPydez6cVEo+ssK4gXEQji2uqOGwXVaf+SgnAeWWNvmRTcycG6eHzIMdP2&#10;xkeaSt+IEMIuQwWt90MmpatbMugWdiAO3LcdDfoAx0bqEW8h3PRyGUUrabDj0NDiQNuW6kt5NQrO&#10;q6/XardP5HmZxuZz+0F1dCClnp/mzRsIT7P/F/+533WYHyfw+0y4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UCWMMAAADcAAAADwAAAAAAAAAAAAAAAACYAgAAZHJzL2Rv&#10;d25yZXYueG1sUEsFBgAAAAAEAAQA9QAAAIgDAAAAAA==&#10;" path="m,532737c50358,266368,100717,,151075,v50358,,100716,266368,151075,532737e" filled="f" strokecolor="#4579b8 [3044]">
                  <v:path arrowok="t" o:connecttype="custom" o:connectlocs="0,532737;151075,0;302150,532737" o:connectangles="0,0,0"/>
                </v:shape>
              </v:group>
            </w:pict>
          </mc:Fallback>
        </mc:AlternateContent>
      </w:r>
      <w:r w:rsidR="00E401A9" w:rsidRPr="00D22998">
        <w:rPr>
          <w:rFonts w:ascii="CMU Serif" w:hAnsi="CMU Serif" w:cstheme="minorHAnsi"/>
          <w:noProof/>
          <w:sz w:val="22"/>
          <w:szCs w:val="22"/>
          <w:lang w:eastAsia="en-GB"/>
        </w:rPr>
        <mc:AlternateContent>
          <mc:Choice Requires="wpg">
            <w:drawing>
              <wp:anchor distT="0" distB="0" distL="114300" distR="114300" simplePos="0" relativeHeight="251796480" behindDoc="0" locked="0" layoutInCell="1" allowOverlap="1" wp14:anchorId="264B372E" wp14:editId="2E90B8E1">
                <wp:simplePos x="0" y="0"/>
                <wp:positionH relativeFrom="column">
                  <wp:posOffset>548005</wp:posOffset>
                </wp:positionH>
                <wp:positionV relativeFrom="paragraph">
                  <wp:posOffset>685165</wp:posOffset>
                </wp:positionV>
                <wp:extent cx="612140" cy="532130"/>
                <wp:effectExtent l="0" t="0" r="16510" b="20320"/>
                <wp:wrapNone/>
                <wp:docPr id="104" name="Group 104"/>
                <wp:cNvGraphicFramePr/>
                <a:graphic xmlns:a="http://schemas.openxmlformats.org/drawingml/2006/main">
                  <a:graphicData uri="http://schemas.microsoft.com/office/word/2010/wordprocessingGroup">
                    <wpg:wgp>
                      <wpg:cNvGrpSpPr/>
                      <wpg:grpSpPr>
                        <a:xfrm>
                          <a:off x="0" y="0"/>
                          <a:ext cx="612140" cy="532130"/>
                          <a:chOff x="0" y="0"/>
                          <a:chExt cx="612251" cy="532737"/>
                        </a:xfrm>
                      </wpg:grpSpPr>
                      <wps:wsp>
                        <wps:cNvPr id="102" name="Freeform 102"/>
                        <wps:cNvSpPr/>
                        <wps:spPr>
                          <a:xfrm>
                            <a:off x="0" y="0"/>
                            <a:ext cx="302150" cy="532737"/>
                          </a:xfrm>
                          <a:custGeom>
                            <a:avLst/>
                            <a:gdLst>
                              <a:gd name="connsiteX0" fmla="*/ 0 w 302150"/>
                              <a:gd name="connsiteY0" fmla="*/ 532737 h 532737"/>
                              <a:gd name="connsiteX1" fmla="*/ 151075 w 302150"/>
                              <a:gd name="connsiteY1" fmla="*/ 0 h 532737"/>
                              <a:gd name="connsiteX2" fmla="*/ 302150 w 302150"/>
                              <a:gd name="connsiteY2" fmla="*/ 532737 h 532737"/>
                            </a:gdLst>
                            <a:ahLst/>
                            <a:cxnLst>
                              <a:cxn ang="0">
                                <a:pos x="connsiteX0" y="connsiteY0"/>
                              </a:cxn>
                              <a:cxn ang="0">
                                <a:pos x="connsiteX1" y="connsiteY1"/>
                              </a:cxn>
                              <a:cxn ang="0">
                                <a:pos x="connsiteX2" y="connsiteY2"/>
                              </a:cxn>
                            </a:cxnLst>
                            <a:rect l="l" t="t" r="r" b="b"/>
                            <a:pathLst>
                              <a:path w="302150" h="532737">
                                <a:moveTo>
                                  <a:pt x="0" y="532737"/>
                                </a:moveTo>
                                <a:cubicBezTo>
                                  <a:pt x="50358" y="266368"/>
                                  <a:pt x="100717" y="0"/>
                                  <a:pt x="151075" y="0"/>
                                </a:cubicBezTo>
                                <a:cubicBezTo>
                                  <a:pt x="201433" y="0"/>
                                  <a:pt x="251791" y="266368"/>
                                  <a:pt x="302150" y="53273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Freeform 103"/>
                        <wps:cNvSpPr/>
                        <wps:spPr>
                          <a:xfrm>
                            <a:off x="310101" y="0"/>
                            <a:ext cx="302150" cy="532737"/>
                          </a:xfrm>
                          <a:custGeom>
                            <a:avLst/>
                            <a:gdLst>
                              <a:gd name="connsiteX0" fmla="*/ 0 w 302150"/>
                              <a:gd name="connsiteY0" fmla="*/ 532737 h 532737"/>
                              <a:gd name="connsiteX1" fmla="*/ 151075 w 302150"/>
                              <a:gd name="connsiteY1" fmla="*/ 0 h 532737"/>
                              <a:gd name="connsiteX2" fmla="*/ 302150 w 302150"/>
                              <a:gd name="connsiteY2" fmla="*/ 532737 h 532737"/>
                            </a:gdLst>
                            <a:ahLst/>
                            <a:cxnLst>
                              <a:cxn ang="0">
                                <a:pos x="connsiteX0" y="connsiteY0"/>
                              </a:cxn>
                              <a:cxn ang="0">
                                <a:pos x="connsiteX1" y="connsiteY1"/>
                              </a:cxn>
                              <a:cxn ang="0">
                                <a:pos x="connsiteX2" y="connsiteY2"/>
                              </a:cxn>
                            </a:cxnLst>
                            <a:rect l="l" t="t" r="r" b="b"/>
                            <a:pathLst>
                              <a:path w="302150" h="532737">
                                <a:moveTo>
                                  <a:pt x="0" y="532737"/>
                                </a:moveTo>
                                <a:cubicBezTo>
                                  <a:pt x="50358" y="266368"/>
                                  <a:pt x="100717" y="0"/>
                                  <a:pt x="151075" y="0"/>
                                </a:cubicBezTo>
                                <a:cubicBezTo>
                                  <a:pt x="201433" y="0"/>
                                  <a:pt x="251791" y="266368"/>
                                  <a:pt x="302150" y="532737"/>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04" o:spid="_x0000_s1026" style="position:absolute;margin-left:43.15pt;margin-top:53.95pt;width:48.2pt;height:41.9pt;z-index:251796480" coordsize="6122,5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">
                <v:shape id="Freeform 102" o:spid="_x0000_s1027" style="position:absolute;width:3021;height:5327;visibility:visible;mso-wrap-style:square;v-text-anchor:middle" coordsize="302150,532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AxHsEA&#10;AADcAAAADwAAAGRycy9kb3ducmV2LnhtbERPS4vCMBC+C/sfwizsTRO7KKVrlEVW0Iuv9eJtaMa2&#10;2ExKE7X+eyMI3ubje85k1tlaXKn1lWMNw4ECQZw7U3Gh4fC/6KcgfEA2WDsmDXfyMJt+9CaYGXfj&#10;HV33oRAxhH2GGsoQmkxKn5dk0Q9cQxy5k2sthgjbQpoWbzHc1jJRaiwtVhwbSmxoXlJ+3l+shuN4&#10;Ozr8Lb7lMUmHdjNfU65WpPXXZ/f7AyJQF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MR7BAAAA3AAAAA8AAAAAAAAAAAAAAAAAmAIAAGRycy9kb3du&#10;cmV2LnhtbFBLBQYAAAAABAAEAPUAAACGAwAAAAA=&#10;" path="m,532737c50358,266368,100717,,151075,v50358,,100716,266368,151075,532737e" filled="f" strokecolor="#4579b8 [3044]">
                  <v:path arrowok="t" o:connecttype="custom" o:connectlocs="0,532737;151075,0;302150,532737" o:connectangles="0,0,0"/>
                </v:shape>
                <v:shape id="Freeform 103" o:spid="_x0000_s1028" style="position:absolute;left:3101;width:3021;height:5327;visibility:visible;mso-wrap-style:square;v-text-anchor:middle" coordsize="302150,5327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yUhcEA&#10;AADcAAAADwAAAGRycy9kb3ducmV2LnhtbERPTYvCMBC9C/6HMII3TVQU6TbKIgp6WV3XS29DM9uW&#10;bSaliVr//UYQvM3jfU667mwtbtT6yrGGyViBIM6dqbjQcPnZjZYgfEA2WDsmDQ/ysF71eykmxt35&#10;m27nUIgYwj5BDWUITSKlz0uy6MeuIY7cr2sthgjbQpoW7zHc1nKq1EJarDg2lNjQpqT873y1GrLF&#10;aX7Z7mYymy4n9rj5olwdSOvhoPv8ABGoC2/xy703cb6awfOZe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MlIXBAAAA3AAAAA8AAAAAAAAAAAAAAAAAmAIAAGRycy9kb3du&#10;cmV2LnhtbFBLBQYAAAAABAAEAPUAAACGAwAAAAA=&#10;" path="m,532737c50358,266368,100717,,151075,v50358,,100716,266368,151075,532737e" filled="f" strokecolor="#4579b8 [3044]">
                  <v:path arrowok="t" o:connecttype="custom" o:connectlocs="0,532737;151075,0;302150,532737" o:connectangles="0,0,0"/>
                </v:shape>
              </v:group>
            </w:pict>
          </mc:Fallback>
        </mc:AlternateContent>
      </w:r>
      <w:r w:rsidR="00E401A9" w:rsidRPr="00D22998">
        <w:rPr>
          <w:rFonts w:ascii="CMU Serif" w:hAnsi="CMU Serif" w:cstheme="minorHAnsi"/>
          <w:noProof/>
          <w:sz w:val="22"/>
          <w:szCs w:val="22"/>
          <w:lang w:eastAsia="en-GB"/>
        </w:rPr>
        <mc:AlternateContent>
          <mc:Choice Requires="wps">
            <w:drawing>
              <wp:anchor distT="0" distB="0" distL="114300" distR="114300" simplePos="0" relativeHeight="251811840" behindDoc="0" locked="0" layoutInCell="1" allowOverlap="1" wp14:anchorId="01114910" wp14:editId="0F2C9C91">
                <wp:simplePos x="0" y="0"/>
                <wp:positionH relativeFrom="column">
                  <wp:posOffset>3959695</wp:posOffset>
                </wp:positionH>
                <wp:positionV relativeFrom="paragraph">
                  <wp:posOffset>58282</wp:posOffset>
                </wp:positionV>
                <wp:extent cx="2280699" cy="270344"/>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2280699"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Pr="00224AB5" w:rsidRDefault="00F16906">
                            <w:pPr>
                              <w:rPr>
                                <w:b/>
                              </w:rPr>
                            </w:pPr>
                            <w:r w:rsidRPr="00224AB5">
                              <w:rPr>
                                <w:b/>
                              </w:rPr>
                              <w:t xml:space="preserve">Input </w:t>
                            </w:r>
                            <w:r>
                              <w:rPr>
                                <w:b/>
                              </w:rPr>
                              <w:t>(</w:t>
                            </w:r>
                            <w:r w:rsidRPr="00224AB5">
                              <w:rPr>
                                <w:b/>
                              </w:rPr>
                              <w:t>sinewave</w:t>
                            </w:r>
                            <w:r>
                              <w:rPr>
                                <w:b/>
                              </w:rPr>
                              <w:t>)</w:t>
                            </w:r>
                            <w:r w:rsidRPr="00224AB5">
                              <w:rPr>
                                <w:b/>
                              </w:rPr>
                              <w:t xml:space="preserve"> 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9" o:spid="_x0000_s1066" type="#_x0000_t202" style="position:absolute;margin-left:311.8pt;margin-top:4.6pt;width:179.6pt;height:21.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" filled="f" stroked="f" strokeweight=".5pt">
                <v:textbox>
                  <w:txbxContent>
                    <w:p w:rsidR="00F16906" w:rsidRPr="00224AB5" w:rsidRDefault="00F16906">
                      <w:pPr>
                        <w:rPr>
                          <w:b/>
                        </w:rPr>
                      </w:pPr>
                      <w:r w:rsidRPr="00224AB5">
                        <w:rPr>
                          <w:b/>
                        </w:rPr>
                        <w:t xml:space="preserve">Input </w:t>
                      </w:r>
                      <w:r>
                        <w:rPr>
                          <w:b/>
                        </w:rPr>
                        <w:t>(</w:t>
                      </w:r>
                      <w:r w:rsidRPr="00224AB5">
                        <w:rPr>
                          <w:b/>
                        </w:rPr>
                        <w:t>sinewave</w:t>
                      </w:r>
                      <w:r>
                        <w:rPr>
                          <w:b/>
                        </w:rPr>
                        <w:t>)</w:t>
                      </w:r>
                      <w:r w:rsidRPr="00224AB5">
                        <w:rPr>
                          <w:b/>
                        </w:rPr>
                        <w:t xml:space="preserve"> frequency</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812864" behindDoc="0" locked="0" layoutInCell="1" allowOverlap="1" wp14:anchorId="3D7F3188" wp14:editId="539BFEFE">
                <wp:simplePos x="0" y="0"/>
                <wp:positionH relativeFrom="column">
                  <wp:posOffset>3015919</wp:posOffset>
                </wp:positionH>
                <wp:positionV relativeFrom="paragraph">
                  <wp:posOffset>505460</wp:posOffset>
                </wp:positionV>
                <wp:extent cx="0" cy="182880"/>
                <wp:effectExtent l="0" t="0" r="19050" b="26670"/>
                <wp:wrapNone/>
                <wp:docPr id="94" name="Straight Connector 94"/>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4"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237.45pt,39.8pt" to="237.45pt,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" strokecolor="black [3040]"/>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93408" behindDoc="0" locked="0" layoutInCell="1" allowOverlap="1" wp14:anchorId="22922A92" wp14:editId="5C77E3C7">
                <wp:simplePos x="0" y="0"/>
                <wp:positionH relativeFrom="column">
                  <wp:posOffset>4250193</wp:posOffset>
                </wp:positionH>
                <wp:positionV relativeFrom="paragraph">
                  <wp:posOffset>505460</wp:posOffset>
                </wp:positionV>
                <wp:extent cx="0" cy="183349"/>
                <wp:effectExtent l="0" t="0" r="19050" b="26670"/>
                <wp:wrapNone/>
                <wp:docPr id="95" name="Straight Connector 95"/>
                <wp:cNvGraphicFramePr/>
                <a:graphic xmlns:a="http://schemas.openxmlformats.org/drawingml/2006/main">
                  <a:graphicData uri="http://schemas.microsoft.com/office/word/2010/wordprocessingShape">
                    <wps:wsp>
                      <wps:cNvCnPr/>
                      <wps:spPr>
                        <a:xfrm>
                          <a:off x="0" y="0"/>
                          <a:ext cx="0" cy="183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5" o:spid="_x0000_s1026" style="position:absolute;z-index:251793408;visibility:visible;mso-wrap-style:square;mso-wrap-distance-left:9pt;mso-wrap-distance-top:0;mso-wrap-distance-right:9pt;mso-wrap-distance-bottom:0;mso-position-horizontal:absolute;mso-position-horizontal-relative:text;mso-position-vertical:absolute;mso-position-vertical-relative:text" from="334.65pt,39.8pt" to="334.6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" strokecolor="black [3040]"/>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9312" behindDoc="0" locked="0" layoutInCell="1" allowOverlap="1" wp14:anchorId="7E6A20BB" wp14:editId="4876A529">
                <wp:simplePos x="0" y="0"/>
                <wp:positionH relativeFrom="column">
                  <wp:posOffset>1674854</wp:posOffset>
                </wp:positionH>
                <wp:positionV relativeFrom="paragraph">
                  <wp:posOffset>506067</wp:posOffset>
                </wp:positionV>
                <wp:extent cx="0" cy="183349"/>
                <wp:effectExtent l="0" t="0" r="19050" b="26670"/>
                <wp:wrapNone/>
                <wp:docPr id="93" name="Straight Connector 93"/>
                <wp:cNvGraphicFramePr/>
                <a:graphic xmlns:a="http://schemas.openxmlformats.org/drawingml/2006/main">
                  <a:graphicData uri="http://schemas.microsoft.com/office/word/2010/wordprocessingShape">
                    <wps:wsp>
                      <wps:cNvCnPr/>
                      <wps:spPr>
                        <a:xfrm>
                          <a:off x="0" y="0"/>
                          <a:ext cx="0" cy="183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3"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31.9pt,39.85pt" to="131.9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" strokecolor="black [3040]"/>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7264" behindDoc="0" locked="0" layoutInCell="1" allowOverlap="1" wp14:anchorId="0AAB0012" wp14:editId="5D2E74C6">
                <wp:simplePos x="0" y="0"/>
                <wp:positionH relativeFrom="column">
                  <wp:posOffset>317500</wp:posOffset>
                </wp:positionH>
                <wp:positionV relativeFrom="paragraph">
                  <wp:posOffset>501954</wp:posOffset>
                </wp:positionV>
                <wp:extent cx="0" cy="183349"/>
                <wp:effectExtent l="0" t="0" r="19050" b="26670"/>
                <wp:wrapNone/>
                <wp:docPr id="92" name="Straight Connector 92"/>
                <wp:cNvGraphicFramePr/>
                <a:graphic xmlns:a="http://schemas.openxmlformats.org/drawingml/2006/main">
                  <a:graphicData uri="http://schemas.microsoft.com/office/word/2010/wordprocessingShape">
                    <wps:wsp>
                      <wps:cNvCnPr/>
                      <wps:spPr>
                        <a:xfrm>
                          <a:off x="0" y="0"/>
                          <a:ext cx="0" cy="1833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2"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5pt,39.5pt" to="25pt,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" strokecolor="black [3040]"/>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6240" behindDoc="0" locked="0" layoutInCell="1" allowOverlap="1" wp14:anchorId="5A42BFA6" wp14:editId="4DBF1679">
                <wp:simplePos x="0" y="0"/>
                <wp:positionH relativeFrom="column">
                  <wp:posOffset>5183726</wp:posOffset>
                </wp:positionH>
                <wp:positionV relativeFrom="paragraph">
                  <wp:posOffset>264795</wp:posOffset>
                </wp:positionV>
                <wp:extent cx="627380" cy="269875"/>
                <wp:effectExtent l="0" t="0" r="0" b="0"/>
                <wp:wrapNone/>
                <wp:docPr id="91" name="Text Box 91"/>
                <wp:cNvGraphicFramePr/>
                <a:graphic xmlns:a="http://schemas.openxmlformats.org/drawingml/2006/main">
                  <a:graphicData uri="http://schemas.microsoft.com/office/word/2010/wordprocessingShape">
                    <wps:wsp>
                      <wps:cNvSpPr txBox="1"/>
                      <wps:spPr>
                        <a:xfrm>
                          <a:off x="0" y="0"/>
                          <a:ext cx="62738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A44AAD">
                            <w:r>
                              <w:t>4000Hz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67" type="#_x0000_t202" style="position:absolute;margin-left:408.15pt;margin-top:20.85pt;width:49.4pt;height:21.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" filled="f" stroked="f" strokeweight=".5pt">
                <v:textbox>
                  <w:txbxContent>
                    <w:p w:rsidR="00F16906" w:rsidRDefault="00F16906" w:rsidP="00A44AAD">
                      <w:r>
                        <w:t>4000Hz</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4192" behindDoc="0" locked="0" layoutInCell="1" allowOverlap="1" wp14:anchorId="36CE11A0" wp14:editId="1A86EFA8">
                <wp:simplePos x="0" y="0"/>
                <wp:positionH relativeFrom="column">
                  <wp:posOffset>3959307</wp:posOffset>
                </wp:positionH>
                <wp:positionV relativeFrom="paragraph">
                  <wp:posOffset>264795</wp:posOffset>
                </wp:positionV>
                <wp:extent cx="627380" cy="26987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627380"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A44AAD">
                            <w:r>
                              <w:t>3000Hz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68" type="#_x0000_t202" style="position:absolute;margin-left:311.75pt;margin-top:20.85pt;width:49.4pt;height:21.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" filled="f" stroked="f" strokeweight=".5pt">
                <v:textbox>
                  <w:txbxContent>
                    <w:p w:rsidR="00F16906" w:rsidRDefault="00F16906" w:rsidP="00A44AAD">
                      <w:r>
                        <w:t>3000Hz</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2144" behindDoc="0" locked="0" layoutInCell="1" allowOverlap="1" wp14:anchorId="45A4D347" wp14:editId="5F4A1D10">
                <wp:simplePos x="0" y="0"/>
                <wp:positionH relativeFrom="column">
                  <wp:posOffset>2766060</wp:posOffset>
                </wp:positionH>
                <wp:positionV relativeFrom="paragraph">
                  <wp:posOffset>264795</wp:posOffset>
                </wp:positionV>
                <wp:extent cx="691515" cy="269875"/>
                <wp:effectExtent l="0" t="0" r="0" b="0"/>
                <wp:wrapNone/>
                <wp:docPr id="89" name="Text Box 89"/>
                <wp:cNvGraphicFramePr/>
                <a:graphic xmlns:a="http://schemas.openxmlformats.org/drawingml/2006/main">
                  <a:graphicData uri="http://schemas.microsoft.com/office/word/2010/wordprocessingShape">
                    <wps:wsp>
                      <wps:cNvSpPr txBox="1"/>
                      <wps:spPr>
                        <a:xfrm>
                          <a:off x="0" y="0"/>
                          <a:ext cx="69151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A44AAD">
                            <w:r>
                              <w:t>2000Hz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69" type="#_x0000_t202" style="position:absolute;margin-left:217.8pt;margin-top:20.85pt;width:54.45pt;height:21.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" filled="f" stroked="f" strokeweight=".5pt">
                <v:textbox>
                  <w:txbxContent>
                    <w:p w:rsidR="00F16906" w:rsidRDefault="00F16906" w:rsidP="00A44AAD">
                      <w:r>
                        <w:t>2000Hz</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80096" behindDoc="0" locked="0" layoutInCell="1" allowOverlap="1" wp14:anchorId="3949D996" wp14:editId="612D231C">
                <wp:simplePos x="0" y="0"/>
                <wp:positionH relativeFrom="column">
                  <wp:posOffset>1367155</wp:posOffset>
                </wp:positionH>
                <wp:positionV relativeFrom="paragraph">
                  <wp:posOffset>264795</wp:posOffset>
                </wp:positionV>
                <wp:extent cx="675005" cy="269875"/>
                <wp:effectExtent l="0" t="0" r="0" b="0"/>
                <wp:wrapNone/>
                <wp:docPr id="88" name="Text Box 88"/>
                <wp:cNvGraphicFramePr/>
                <a:graphic xmlns:a="http://schemas.openxmlformats.org/drawingml/2006/main">
                  <a:graphicData uri="http://schemas.microsoft.com/office/word/2010/wordprocessingShape">
                    <wps:wsp>
                      <wps:cNvSpPr txBox="1"/>
                      <wps:spPr>
                        <a:xfrm>
                          <a:off x="0" y="0"/>
                          <a:ext cx="675005" cy="269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sidP="00A44AAD">
                            <w:r>
                              <w:t>1000Hz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70" type="#_x0000_t202" style="position:absolute;margin-left:107.65pt;margin-top:20.85pt;width:53.15pt;height:21.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" filled="f" stroked="f" strokeweight=".5pt">
                <v:textbox>
                  <w:txbxContent>
                    <w:p w:rsidR="00F16906" w:rsidRDefault="00F16906" w:rsidP="00A44AAD">
                      <w:r>
                        <w:t>1000Hz</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78048" behindDoc="0" locked="0" layoutInCell="1" allowOverlap="1" wp14:anchorId="1BA8DE4A" wp14:editId="38646CB0">
                <wp:simplePos x="0" y="0"/>
                <wp:positionH relativeFrom="column">
                  <wp:posOffset>198782</wp:posOffset>
                </wp:positionH>
                <wp:positionV relativeFrom="paragraph">
                  <wp:posOffset>265375</wp:posOffset>
                </wp:positionV>
                <wp:extent cx="508883" cy="270344"/>
                <wp:effectExtent l="0" t="0" r="0" b="0"/>
                <wp:wrapNone/>
                <wp:docPr id="87" name="Text Box 87"/>
                <wp:cNvGraphicFramePr/>
                <a:graphic xmlns:a="http://schemas.openxmlformats.org/drawingml/2006/main">
                  <a:graphicData uri="http://schemas.microsoft.com/office/word/2010/wordprocessingShape">
                    <wps:wsp>
                      <wps:cNvSpPr txBox="1"/>
                      <wps:spPr>
                        <a:xfrm>
                          <a:off x="0" y="0"/>
                          <a:ext cx="508883" cy="2703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6906" w:rsidRDefault="00F16906">
                            <w:r>
                              <w:t>0Hz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71" type="#_x0000_t202" style="position:absolute;margin-left:15.65pt;margin-top:20.9pt;width:40.05pt;height:21.3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" filled="f" stroked="f" strokeweight=".5pt">
                <v:textbox>
                  <w:txbxContent>
                    <w:p w:rsidR="00F16906" w:rsidRDefault="00F16906">
                      <w:r>
                        <w:t>0Hz</w:t>
                      </w:r>
                    </w:p>
                  </w:txbxContent>
                </v:textbox>
              </v:shape>
            </w:pict>
          </mc:Fallback>
        </mc:AlternateContent>
      </w:r>
      <w:r w:rsidR="00A44AAD" w:rsidRPr="00D22998">
        <w:rPr>
          <w:rFonts w:ascii="CMU Serif" w:hAnsi="CMU Serif" w:cstheme="minorHAnsi"/>
          <w:noProof/>
          <w:sz w:val="22"/>
          <w:szCs w:val="22"/>
          <w:lang w:eastAsia="en-GB"/>
        </w:rPr>
        <mc:AlternateContent>
          <mc:Choice Requires="wps">
            <w:drawing>
              <wp:anchor distT="0" distB="0" distL="114300" distR="114300" simplePos="0" relativeHeight="251777024" behindDoc="0" locked="0" layoutInCell="1" allowOverlap="1" wp14:anchorId="7FAA716D" wp14:editId="48CE6C77">
                <wp:simplePos x="0" y="0"/>
                <wp:positionH relativeFrom="column">
                  <wp:posOffset>318052</wp:posOffset>
                </wp:positionH>
                <wp:positionV relativeFrom="paragraph">
                  <wp:posOffset>591378</wp:posOffset>
                </wp:positionV>
                <wp:extent cx="5375082" cy="0"/>
                <wp:effectExtent l="0" t="76200" r="16510" b="114300"/>
                <wp:wrapNone/>
                <wp:docPr id="86" name="Straight Arrow Connector 86"/>
                <wp:cNvGraphicFramePr/>
                <a:graphic xmlns:a="http://schemas.openxmlformats.org/drawingml/2006/main">
                  <a:graphicData uri="http://schemas.microsoft.com/office/word/2010/wordprocessingShape">
                    <wps:wsp>
                      <wps:cNvCnPr/>
                      <wps:spPr>
                        <a:xfrm>
                          <a:off x="0" y="0"/>
                          <a:ext cx="53750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6" o:spid="_x0000_s1026" type="#_x0000_t32" style="position:absolute;margin-left:25.05pt;margin-top:46.55pt;width:423.25pt;height:0;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" strokecolor="black [3040]">
                <v:stroke endarrow="open"/>
              </v:shape>
            </w:pict>
          </mc:Fallback>
        </mc:AlternateContent>
      </w:r>
      <w:r w:rsidR="00A44AAD" w:rsidRPr="00D22998">
        <w:rPr>
          <w:rFonts w:ascii="CMU Serif" w:hAnsi="CMU Serif" w:cstheme="minorHAnsi"/>
          <w:noProof/>
          <w:sz w:val="22"/>
          <w:szCs w:val="22"/>
          <w:lang w:eastAsia="en-GB"/>
        </w:rPr>
        <mc:AlternateContent>
          <mc:Choice Requires="wps">
            <w:drawing>
              <wp:inline distT="0" distB="0" distL="0" distR="0" wp14:anchorId="3223F376" wp14:editId="283FD4BA">
                <wp:extent cx="6027088" cy="2456953"/>
                <wp:effectExtent l="0" t="0" r="12065" b="19685"/>
                <wp:docPr id="84" name="Rectangle 84"/>
                <wp:cNvGraphicFramePr/>
                <a:graphic xmlns:a="http://schemas.openxmlformats.org/drawingml/2006/main">
                  <a:graphicData uri="http://schemas.microsoft.com/office/word/2010/wordprocessingShape">
                    <wps:wsp>
                      <wps:cNvSpPr/>
                      <wps:spPr>
                        <a:xfrm>
                          <a:off x="0" y="0"/>
                          <a:ext cx="6027088" cy="2456953"/>
                        </a:xfrm>
                        <a:prstGeom prst="rect">
                          <a:avLst/>
                        </a:prstGeom>
                        <a:solidFill>
                          <a:schemeClr val="bg1"/>
                        </a:solidFill>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84" o:spid="_x0000_s1026" style="width:474.55pt;height:193.45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" fillcolor="white [3212]" strokecolor="black [3213]" strokeweight="1pt">
                <w10:anchorlock/>
              </v:rect>
            </w:pict>
          </mc:Fallback>
        </mc:AlternateContent>
      </w:r>
    </w:p>
    <w:p w:rsidR="00AD2395" w:rsidRPr="00D22998" w:rsidRDefault="00224AB5">
      <w:pPr>
        <w:rPr>
          <w:rFonts w:ascii="CMU Serif" w:hAnsi="CMU Serif" w:cstheme="minorHAnsi"/>
        </w:rPr>
      </w:pPr>
      <w:r w:rsidRPr="00D22998">
        <w:rPr>
          <w:rFonts w:ascii="CMU Serif" w:hAnsi="CMU Serif" w:cstheme="minorHAnsi"/>
        </w:rPr>
        <w:t>We can notice from the above figure that this is a many to one system, meaning that from the output we cannot predict what the input sinewave was.</w:t>
      </w:r>
      <w:r w:rsidR="00EC2687">
        <w:rPr>
          <w:rFonts w:ascii="CMU Serif" w:hAnsi="CMU Serif" w:cstheme="minorHAnsi"/>
        </w:rPr>
        <w:t xml:space="preserve">  Indeed for inputs from 0-8000Hz we have 4 i</w:t>
      </w:r>
      <w:r w:rsidR="00866F45">
        <w:rPr>
          <w:rFonts w:ascii="CMU Serif" w:hAnsi="CMU Serif" w:cstheme="minorHAnsi"/>
        </w:rPr>
        <w:t xml:space="preserve">nput sinewave frequencies </w:t>
      </w:r>
      <w:bookmarkStart w:id="8" w:name="_GoBack"/>
      <w:bookmarkEnd w:id="8"/>
      <w:r w:rsidR="00EC2687">
        <w:rPr>
          <w:rFonts w:ascii="CMU Serif" w:hAnsi="CMU Serif" w:cstheme="minorHAnsi"/>
        </w:rPr>
        <w:t>which will lead to the same output.</w:t>
      </w:r>
      <w:r w:rsidR="00AD2395" w:rsidRPr="00D22998">
        <w:rPr>
          <w:rFonts w:ascii="CMU Serif" w:hAnsi="CMU Serif" w:cstheme="minorHAnsi"/>
        </w:rPr>
        <w:br w:type="page"/>
      </w:r>
    </w:p>
    <w:p w:rsidR="007A3CF0" w:rsidRPr="00D22998" w:rsidRDefault="007A3CF0" w:rsidP="007A3CF0">
      <w:pPr>
        <w:pStyle w:val="Heading1"/>
        <w:rPr>
          <w:rFonts w:ascii="CMU Serif" w:hAnsi="CMU Serif" w:cstheme="minorHAnsi"/>
        </w:rPr>
      </w:pPr>
      <w:bookmarkStart w:id="9" w:name="_Toc349493167"/>
      <w:r w:rsidRPr="00D22998">
        <w:rPr>
          <w:rFonts w:ascii="CMU Serif" w:hAnsi="CMU Serif" w:cstheme="minorHAnsi"/>
        </w:rPr>
        <w:lastRenderedPageBreak/>
        <w:t>Code Explanation</w:t>
      </w:r>
      <w:bookmarkEnd w:id="9"/>
    </w:p>
    <w:p w:rsidR="007A3CF0" w:rsidRPr="00D22998" w:rsidRDefault="007A3CF0" w:rsidP="007A3CF0">
      <w:pPr>
        <w:pStyle w:val="Heading2"/>
        <w:rPr>
          <w:rFonts w:ascii="CMU Serif" w:hAnsi="CMU Serif" w:cstheme="minorHAnsi"/>
        </w:rPr>
      </w:pPr>
      <w:bookmarkStart w:id="10" w:name="_Toc349493168"/>
      <w:r w:rsidRPr="00D22998">
        <w:rPr>
          <w:rFonts w:ascii="CMU Serif" w:hAnsi="CMU Serif" w:cstheme="minorHAnsi"/>
        </w:rPr>
        <w:t>Exercise 1</w:t>
      </w:r>
      <w:bookmarkEnd w:id="10"/>
    </w:p>
    <w:p w:rsidR="002E5B2F" w:rsidRPr="00D22998" w:rsidRDefault="002E5B2F" w:rsidP="002E5B2F">
      <w:pPr>
        <w:rPr>
          <w:rFonts w:ascii="CMU Serif" w:hAnsi="CMU Serif"/>
        </w:rPr>
      </w:pPr>
      <w:r w:rsidRPr="00D22998">
        <w:rPr>
          <w:rFonts w:ascii="CMU Serif" w:hAnsi="CMU Serif"/>
        </w:rPr>
        <w:t xml:space="preserve">This code worked on the basic principle that the input can be read from the </w:t>
      </w:r>
      <w:r w:rsidRPr="00D22998">
        <w:rPr>
          <w:rFonts w:ascii="CMU Serif" w:hAnsi="CMU Serif" w:cs="Courier New"/>
          <w:color w:val="000000"/>
          <w:sz w:val="16"/>
          <w:szCs w:val="20"/>
        </w:rPr>
        <w:t xml:space="preserve">mono_read_16Bit(); </w:t>
      </w:r>
      <w:r w:rsidRPr="00D22998">
        <w:rPr>
          <w:rFonts w:ascii="CMU Serif" w:hAnsi="CMU Serif"/>
        </w:rPr>
        <w:t>function</w:t>
      </w:r>
      <w:r w:rsidR="00E65C5C" w:rsidRPr="00D22998">
        <w:rPr>
          <w:rFonts w:ascii="CMU Serif" w:hAnsi="CMU Serif"/>
        </w:rPr>
        <w:t>. From that the code checked whether or not the sample was negative. In the case that it is the code inverted the value by multiplying it by -1. A variable called rectify was added to enable or disable this i</w:t>
      </w:r>
      <w:r w:rsidR="000E340E" w:rsidRPr="00D22998">
        <w:rPr>
          <w:rFonts w:ascii="CMU Serif" w:hAnsi="CMU Serif"/>
        </w:rPr>
        <w:t>nverting process during runtime for debugging and research purposes.</w:t>
      </w:r>
    </w:p>
    <w:p w:rsidR="000E340E" w:rsidRPr="00D22998" w:rsidRDefault="000E340E" w:rsidP="002E5B2F">
      <w:pPr>
        <w:rPr>
          <w:rFonts w:ascii="CMU Serif" w:hAnsi="CMU Serif"/>
        </w:rPr>
      </w:pPr>
      <w:r w:rsidRPr="00D22998">
        <w:rPr>
          <w:rFonts w:ascii="CMU Serif" w:hAnsi="CMU Serif"/>
        </w:rPr>
        <w:t xml:space="preserve">Finally the rectified sample was written to the output using the </w:t>
      </w:r>
      <w:r w:rsidR="002A13A4" w:rsidRPr="007951D8">
        <w:rPr>
          <w:rFonts w:ascii="CMU Typewriter Text" w:hAnsi="CMU Typewriter Text" w:cs="Courier New"/>
          <w:color w:val="000000"/>
          <w:sz w:val="16"/>
          <w:szCs w:val="20"/>
        </w:rPr>
        <w:t>mono_write_16Bit(var);</w:t>
      </w:r>
      <w:r w:rsidRPr="00D22998">
        <w:rPr>
          <w:rFonts w:ascii="CMU Serif" w:hAnsi="CMU Serif"/>
        </w:rPr>
        <w:t xml:space="preserve"> function.</w:t>
      </w:r>
    </w:p>
    <w:tbl>
      <w:tblPr>
        <w:tblStyle w:val="TableGrid"/>
        <w:tblW w:w="0" w:type="auto"/>
        <w:tblLook w:val="04A0" w:firstRow="1" w:lastRow="0" w:firstColumn="1" w:lastColumn="0" w:noHBand="0" w:noVBand="1"/>
      </w:tblPr>
      <w:tblGrid>
        <w:gridCol w:w="9242"/>
      </w:tblGrid>
      <w:tr w:rsidR="002E5B2F" w:rsidRPr="00D22998" w:rsidTr="002E5B2F">
        <w:tc>
          <w:tcPr>
            <w:tcW w:w="9242" w:type="dxa"/>
          </w:tcPr>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ISR_AIC *******************************/</w:t>
            </w:r>
          </w:p>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p>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 xml:space="preserve">var = mono_read_16Bit(); </w:t>
            </w:r>
            <w:r w:rsidRPr="007951D8">
              <w:rPr>
                <w:rFonts w:ascii="CMU Typewriter Text" w:hAnsi="CMU Typewriter Text" w:cs="Courier New"/>
                <w:color w:val="3F7F5F"/>
                <w:sz w:val="16"/>
                <w:szCs w:val="20"/>
              </w:rPr>
              <w:t>// read input using read function</w:t>
            </w:r>
          </w:p>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(rectify&amp;&amp;(var &lt; 0)){var = -1*var;} </w:t>
            </w:r>
            <w:r w:rsidRPr="007951D8">
              <w:rPr>
                <w:rFonts w:ascii="CMU Typewriter Text" w:hAnsi="CMU Typewriter Text" w:cs="Courier New"/>
                <w:color w:val="3F7F5F"/>
                <w:sz w:val="16"/>
                <w:szCs w:val="20"/>
              </w:rPr>
              <w:t xml:space="preserve">// rectify the input and obey rectify </w:t>
            </w:r>
          </w:p>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mono_write_16Bit(var);</w:t>
            </w:r>
            <w:r w:rsidRPr="007951D8">
              <w:rPr>
                <w:rFonts w:ascii="CMU Typewriter Text" w:hAnsi="CMU Typewriter Text" w:cs="Courier New"/>
                <w:color w:val="3F7F5F"/>
                <w:sz w:val="16"/>
                <w:szCs w:val="20"/>
              </w:rPr>
              <w:t xml:space="preserve"> // write to output</w:t>
            </w:r>
          </w:p>
          <w:p w:rsidR="002E5B2F" w:rsidRPr="007951D8" w:rsidRDefault="002E5B2F" w:rsidP="002E5B2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2E5B2F" w:rsidRPr="00D22998" w:rsidRDefault="002E5B2F" w:rsidP="007A3CF0">
            <w:pPr>
              <w:rPr>
                <w:rFonts w:ascii="CMU Serif" w:hAnsi="CMU Serif"/>
              </w:rPr>
            </w:pPr>
          </w:p>
        </w:tc>
      </w:tr>
    </w:tbl>
    <w:p w:rsidR="00AD22FB" w:rsidRPr="00D22998" w:rsidRDefault="00D0366E" w:rsidP="007A3CF0">
      <w:pPr>
        <w:rPr>
          <w:rFonts w:ascii="CMU Serif" w:hAnsi="CMU Serif"/>
        </w:rPr>
      </w:pPr>
      <w:r w:rsidRPr="00D22998">
        <w:rPr>
          <w:rFonts w:ascii="CMU Serif" w:hAnsi="CMU Serif"/>
        </w:rPr>
        <w:t xml:space="preserve">The function </w:t>
      </w:r>
      <w:r w:rsidRPr="00D22998">
        <w:rPr>
          <w:rFonts w:ascii="CMU Serif" w:hAnsi="CMU Serif" w:cs="Courier New"/>
          <w:color w:val="000000"/>
          <w:sz w:val="16"/>
          <w:szCs w:val="20"/>
        </w:rPr>
        <w:t xml:space="preserve">ISR_AIC() </w:t>
      </w:r>
      <w:r w:rsidRPr="00D22998">
        <w:rPr>
          <w:rFonts w:ascii="CMU Serif" w:hAnsi="CMU Serif"/>
        </w:rPr>
        <w:t>gets</w:t>
      </w:r>
      <w:r w:rsidR="00570D82" w:rsidRPr="00D22998">
        <w:rPr>
          <w:rFonts w:ascii="CMU Serif" w:hAnsi="CMU Serif"/>
        </w:rPr>
        <w:t xml:space="preserve"> called 8000 times a second</w:t>
      </w:r>
      <w:r w:rsidR="00F71D28" w:rsidRPr="00D22998">
        <w:rPr>
          <w:rFonts w:ascii="CMU Serif" w:hAnsi="CMU Serif"/>
        </w:rPr>
        <w:t xml:space="preserve"> by the setting   </w:t>
      </w:r>
      <w:r w:rsidR="00F71D28" w:rsidRPr="00D22998">
        <w:rPr>
          <w:rFonts w:ascii="CMU Serif" w:hAnsi="CMU Serif"/>
        </w:rPr>
        <w:br/>
      </w:r>
      <w:r w:rsidR="00F71D28" w:rsidRPr="007951D8">
        <w:rPr>
          <w:rFonts w:ascii="CMU Serif" w:hAnsi="CMU Serif"/>
        </w:rPr>
        <w:t xml:space="preserve"> 0x008d</w:t>
      </w:r>
      <w:r w:rsidR="00F71D28" w:rsidRPr="007951D8">
        <w:rPr>
          <w:rFonts w:ascii="CMU Serif" w:hAnsi="CMU Serif"/>
          <w:color w:val="00B050"/>
        </w:rPr>
        <w:t>,  /* 8 SAMPLERATE Sample rate control             8 KHZ              */</w:t>
      </w:r>
      <w:r w:rsidR="00F71D28" w:rsidRPr="007951D8">
        <w:rPr>
          <w:rFonts w:ascii="CMU Serif" w:hAnsi="CMU Serif"/>
        </w:rPr>
        <w:t>\</w:t>
      </w:r>
      <w:r w:rsidR="00CC6F55">
        <w:rPr>
          <w:rFonts w:ascii="CMU Serif" w:hAnsi="CMU Serif"/>
        </w:rPr>
        <w:br/>
      </w:r>
      <w:r w:rsidR="00AD22FB">
        <w:rPr>
          <w:rFonts w:ascii="CMU Serif" w:hAnsi="CMU Serif"/>
        </w:rPr>
        <w:t xml:space="preserve">The program </w:t>
      </w:r>
      <w:r w:rsidR="00AD22FB">
        <w:rPr>
          <w:rFonts w:ascii="CMU Serif" w:hAnsi="CMU Serif"/>
          <w:noProof/>
          <w:lang w:eastAsia="en-GB"/>
        </w:rPr>
        <w:drawing>
          <wp:inline distT="0" distB="0" distL="0" distR="0">
            <wp:extent cx="1028700" cy="14287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28700" cy="142875"/>
                    </a:xfrm>
                    <a:prstGeom prst="rect">
                      <a:avLst/>
                    </a:prstGeom>
                    <a:noFill/>
                    <a:ln>
                      <a:noFill/>
                    </a:ln>
                  </pic:spPr>
                </pic:pic>
              </a:graphicData>
            </a:graphic>
          </wp:inline>
        </w:drawing>
      </w:r>
      <w:r w:rsidR="00AD22FB">
        <w:rPr>
          <w:rFonts w:ascii="CMU Serif" w:hAnsi="CMU Serif"/>
        </w:rPr>
        <w:t xml:space="preserve"> was used to generate an input sinewave to then go on and test the code</w:t>
      </w:r>
      <w:r w:rsidR="00D31403">
        <w:rPr>
          <w:rFonts w:ascii="CMU Serif" w:hAnsi="CMU Serif"/>
        </w:rPr>
        <w:t>.</w:t>
      </w:r>
    </w:p>
    <w:p w:rsidR="00B35A59" w:rsidRPr="00D22998" w:rsidRDefault="007A3CF0" w:rsidP="007A3CF0">
      <w:pPr>
        <w:pStyle w:val="Heading2"/>
        <w:rPr>
          <w:rFonts w:ascii="CMU Serif" w:hAnsi="CMU Serif" w:cstheme="minorHAnsi"/>
        </w:rPr>
      </w:pPr>
      <w:bookmarkStart w:id="11" w:name="_Toc349493169"/>
      <w:r w:rsidRPr="00D22998">
        <w:rPr>
          <w:rFonts w:ascii="CMU Serif" w:hAnsi="CMU Serif" w:cstheme="minorHAnsi"/>
        </w:rPr>
        <w:t>Exercise 2</w:t>
      </w:r>
      <w:bookmarkEnd w:id="11"/>
    </w:p>
    <w:p w:rsidR="00B35A59" w:rsidRPr="00D22998" w:rsidRDefault="00B35A59" w:rsidP="00B35A59">
      <w:pPr>
        <w:rPr>
          <w:rFonts w:ascii="CMU Serif" w:hAnsi="CMU Serif" w:cstheme="minorHAnsi"/>
        </w:rPr>
      </w:pPr>
      <w:r w:rsidRPr="00D22998">
        <w:rPr>
          <w:rFonts w:ascii="CMU Serif" w:hAnsi="CMU Serif" w:cstheme="minorHAnsi"/>
        </w:rPr>
        <w:t>The second exercise consisted of recycling the code from the previous lab.</w:t>
      </w:r>
    </w:p>
    <w:p w:rsidR="00B35A59" w:rsidRPr="00D22998" w:rsidRDefault="00B35A59" w:rsidP="00B35A59">
      <w:pPr>
        <w:rPr>
          <w:rFonts w:ascii="CMU Serif" w:eastAsiaTheme="minorEastAsia" w:hAnsi="CMU Serif" w:cstheme="minorHAnsi"/>
        </w:rPr>
      </w:pPr>
      <w:r w:rsidRPr="00D22998">
        <w:rPr>
          <w:rFonts w:ascii="CMU Serif" w:hAnsi="CMU Serif" w:cstheme="minorHAnsi"/>
        </w:rPr>
        <w:t>Firstly sinewave values were stored into a table of length 256 by using the following formula:</w:t>
      </w:r>
      <m:oMath>
        <m:r>
          <w:rPr>
            <w:rFonts w:ascii="Cambria Math" w:hAnsi="Cambria Math"/>
          </w:rPr>
          <m:t xml:space="preserve"> cell</m:t>
        </m:r>
        <m:d>
          <m:dPr>
            <m:begChr m:val="["/>
            <m:endChr m:val="]"/>
            <m:ctrlPr>
              <w:rPr>
                <w:rFonts w:ascii="Cambria Math" w:hAnsi="Cambria Math"/>
                <w:i/>
              </w:rPr>
            </m:ctrlPr>
          </m:dPr>
          <m:e>
            <m:r>
              <w:rPr>
                <w:rFonts w:ascii="Cambria Math" w:hAnsi="Cambria Math"/>
              </w:rPr>
              <m:t>i</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2π×</m:t>
                </m:r>
                <m:f>
                  <m:fPr>
                    <m:ctrlPr>
                      <w:rPr>
                        <w:rFonts w:ascii="Cambria Math" w:hAnsi="Cambria Math"/>
                        <w:i/>
                      </w:rPr>
                    </m:ctrlPr>
                  </m:fPr>
                  <m:num>
                    <m:r>
                      <w:rPr>
                        <w:rFonts w:ascii="Cambria Math" w:hAnsi="Cambria Math"/>
                      </w:rPr>
                      <m:t>i</m:t>
                    </m:r>
                  </m:num>
                  <m:den>
                    <m:r>
                      <w:rPr>
                        <w:rFonts w:ascii="Cambria Math" w:hAnsi="Cambria Math"/>
                      </w:rPr>
                      <m:t>256</m:t>
                    </m:r>
                  </m:den>
                </m:f>
              </m:e>
            </m:d>
          </m:e>
        </m:func>
      </m:oMath>
      <w:r w:rsidRPr="00D22998">
        <w:rPr>
          <w:rFonts w:ascii="CMU Serif" w:eastAsiaTheme="minorEastAsia" w:hAnsi="CMU Serif" w:cstheme="minorHAnsi"/>
        </w:rPr>
        <w:t>. As in the previous lab the indexing variable was stored as a float to avoid any loss</w:t>
      </w:r>
      <w:r w:rsidR="0004716D" w:rsidRPr="00D22998">
        <w:rPr>
          <w:rFonts w:ascii="CMU Serif" w:eastAsiaTheme="minorEastAsia" w:hAnsi="CMU Serif" w:cstheme="minorHAnsi"/>
        </w:rPr>
        <w:t xml:space="preserve"> of data from storing as an integer.</w:t>
      </w:r>
    </w:p>
    <w:p w:rsidR="00EB08A4" w:rsidRPr="00D22998" w:rsidRDefault="00EB08A4" w:rsidP="00B35A59">
      <w:pPr>
        <w:rPr>
          <w:rFonts w:ascii="CMU Serif" w:eastAsiaTheme="minorEastAsia" w:hAnsi="CMU Serif" w:cstheme="minorHAnsi"/>
        </w:rPr>
      </w:pPr>
      <w:r w:rsidRPr="00D22998">
        <w:rPr>
          <w:rFonts w:ascii="CMU Serif" w:eastAsiaTheme="minorEastAsia" w:hAnsi="CMU Serif" w:cstheme="minorHAnsi"/>
        </w:rPr>
        <w:t xml:space="preserve">Then we have </w:t>
      </w:r>
      <w:r w:rsidR="00F71D28" w:rsidRPr="00D22998">
        <w:rPr>
          <w:rFonts w:ascii="CMU Serif" w:eastAsiaTheme="minorEastAsia" w:hAnsi="CMU Serif" w:cstheme="minorHAnsi"/>
        </w:rPr>
        <w:t>to access each sample</w:t>
      </w:r>
      <w:r w:rsidR="006160C6" w:rsidRPr="00D22998">
        <w:rPr>
          <w:rFonts w:ascii="CMU Serif" w:eastAsiaTheme="minorEastAsia" w:hAnsi="CMU Serif" w:cstheme="minorHAnsi"/>
        </w:rPr>
        <w:t xml:space="preserve"> in the table which is done in the same way as the previous lab and we also incre</w:t>
      </w:r>
      <w:r w:rsidR="00CB6B90" w:rsidRPr="00D22998">
        <w:rPr>
          <w:rFonts w:ascii="CMU Serif" w:eastAsiaTheme="minorEastAsia" w:hAnsi="CMU Serif" w:cstheme="minorHAnsi"/>
        </w:rPr>
        <w:t xml:space="preserve">ase the index in a similar way that avoids loss of data by </w:t>
      </w:r>
      <w:r w:rsidR="00272B20" w:rsidRPr="00D22998">
        <w:rPr>
          <w:rFonts w:ascii="CMU Serif" w:eastAsiaTheme="minorEastAsia" w:hAnsi="CMU Serif" w:cstheme="minorHAnsi"/>
        </w:rPr>
        <w:t>treating</w:t>
      </w:r>
      <w:r w:rsidR="00CB6B90" w:rsidRPr="00D22998">
        <w:rPr>
          <w:rFonts w:ascii="CMU Serif" w:eastAsiaTheme="minorEastAsia" w:hAnsi="CMU Serif" w:cstheme="minorHAnsi"/>
        </w:rPr>
        <w:t xml:space="preserve"> everything as float.</w:t>
      </w:r>
      <w:r w:rsidR="00F71D28" w:rsidRPr="00D22998">
        <w:rPr>
          <w:rFonts w:ascii="CMU Serif" w:eastAsiaTheme="minorEastAsia" w:hAnsi="CMU Serif" w:cstheme="minorHAnsi"/>
        </w:rPr>
        <w:t xml:space="preserve"> </w:t>
      </w:r>
      <w:r w:rsidR="00232156" w:rsidRPr="00D22998">
        <w:rPr>
          <w:rFonts w:ascii="CMU Serif" w:eastAsiaTheme="minorEastAsia" w:hAnsi="CMU Serif" w:cstheme="minorHAnsi"/>
        </w:rPr>
        <w:t>We also ensure that loop handling is done correctly.</w:t>
      </w:r>
    </w:p>
    <w:p w:rsidR="00F47617" w:rsidRPr="00D22998" w:rsidRDefault="002869DE" w:rsidP="00B35A59">
      <w:pPr>
        <w:rPr>
          <w:rFonts w:ascii="CMU Serif" w:eastAsiaTheme="minorEastAsia" w:hAnsi="CMU Serif" w:cstheme="minorHAnsi"/>
        </w:rPr>
      </w:pPr>
      <w:r w:rsidRPr="00D22998">
        <w:rPr>
          <w:rFonts w:ascii="CMU Serif" w:eastAsiaTheme="minorEastAsia" w:hAnsi="CMU Serif" w:cstheme="minorHAnsi"/>
        </w:rPr>
        <w:t>T</w:t>
      </w:r>
      <w:r w:rsidR="00F47617" w:rsidRPr="00D22998">
        <w:rPr>
          <w:rFonts w:ascii="CMU Serif" w:eastAsiaTheme="minorEastAsia" w:hAnsi="CMU Serif" w:cstheme="minorHAnsi"/>
        </w:rPr>
        <w:t xml:space="preserve">he sample is </w:t>
      </w:r>
      <w:r w:rsidRPr="00D22998">
        <w:rPr>
          <w:rFonts w:ascii="CMU Serif" w:eastAsiaTheme="minorEastAsia" w:hAnsi="CMU Serif" w:cstheme="minorHAnsi"/>
        </w:rPr>
        <w:t xml:space="preserve">then </w:t>
      </w:r>
      <w:r w:rsidR="00F47617" w:rsidRPr="00D22998">
        <w:rPr>
          <w:rFonts w:ascii="CMU Serif" w:eastAsiaTheme="minorEastAsia" w:hAnsi="CMU Serif" w:cstheme="minorHAnsi"/>
        </w:rPr>
        <w:t xml:space="preserve">rectified by multiplying by -1 if </w:t>
      </w:r>
      <w:r w:rsidRPr="00D22998">
        <w:rPr>
          <w:rFonts w:ascii="CMU Serif" w:eastAsiaTheme="minorEastAsia" w:hAnsi="CMU Serif" w:cstheme="minorHAnsi"/>
        </w:rPr>
        <w:t xml:space="preserve">it is originally negative and the penultimate step is to multiply this by the gain which is set to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15</m:t>
            </m:r>
          </m:sup>
        </m:sSup>
        <m:r>
          <w:rPr>
            <w:rFonts w:ascii="Cambria Math" w:eastAsiaTheme="minorEastAsia" w:hAnsi="Cambria Math" w:cstheme="minorHAnsi"/>
          </w:rPr>
          <m:t>-1=</m:t>
        </m:r>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16</m:t>
                </m:r>
              </m:sup>
            </m:sSup>
          </m:num>
          <m:den>
            <m:r>
              <w:rPr>
                <w:rFonts w:ascii="Cambria Math" w:eastAsiaTheme="minorEastAsia" w:hAnsi="Cambria Math" w:cstheme="minorHAnsi"/>
              </w:rPr>
              <m:t>2</m:t>
            </m:r>
          </m:den>
        </m:f>
        <m:r>
          <w:rPr>
            <w:rFonts w:ascii="Cambria Math" w:eastAsiaTheme="minorEastAsia" w:hAnsi="Cambria Math" w:cstheme="minorHAnsi"/>
          </w:rPr>
          <m:t>-1=32767</m:t>
        </m:r>
      </m:oMath>
      <w:r w:rsidRPr="00D22998">
        <w:rPr>
          <w:rFonts w:ascii="CMU Serif" w:eastAsiaTheme="minorEastAsia" w:hAnsi="CMU Serif" w:cstheme="minorHAnsi"/>
        </w:rPr>
        <w:t xml:space="preserve">as this takes full advantage </w:t>
      </w:r>
      <w:r w:rsidR="00F24694" w:rsidRPr="00D22998">
        <w:rPr>
          <w:rFonts w:ascii="CMU Serif" w:eastAsiaTheme="minorEastAsia" w:hAnsi="CMU Serif" w:cstheme="minorHAnsi"/>
        </w:rPr>
        <w:t>of</w:t>
      </w:r>
      <w:r w:rsidRPr="00D22998">
        <w:rPr>
          <w:rFonts w:ascii="CMU Serif" w:eastAsiaTheme="minorEastAsia" w:hAnsi="CMU Serif" w:cstheme="minorHAnsi"/>
        </w:rPr>
        <w:t xml:space="preserve"> the 16bit allocated to the sample </w:t>
      </w:r>
      <w:r w:rsidR="004B61AC" w:rsidRPr="00D22998">
        <w:rPr>
          <w:rFonts w:ascii="CMU Serif" w:eastAsiaTheme="minorEastAsia" w:hAnsi="CMU Serif" w:cstheme="minorHAnsi"/>
        </w:rPr>
        <w:t>variable (</w:t>
      </w:r>
      <w:r w:rsidR="0003367D" w:rsidRPr="00D22998">
        <w:rPr>
          <w:rFonts w:ascii="CMU Serif" w:eastAsiaTheme="minorEastAsia" w:hAnsi="CMU Serif" w:cstheme="minorHAnsi"/>
        </w:rPr>
        <w:t>our samples vary between 0 and 1, when  rectified)</w:t>
      </w:r>
      <w:r w:rsidRPr="00D22998">
        <w:rPr>
          <w:rFonts w:ascii="CMU Serif" w:eastAsiaTheme="minorEastAsia" w:hAnsi="CMU Serif" w:cstheme="minorHAnsi"/>
        </w:rPr>
        <w:t>.</w:t>
      </w:r>
    </w:p>
    <w:tbl>
      <w:tblPr>
        <w:tblStyle w:val="TableGrid"/>
        <w:tblW w:w="0" w:type="auto"/>
        <w:tblLook w:val="04A0" w:firstRow="1" w:lastRow="0" w:firstColumn="1" w:lastColumn="0" w:noHBand="0" w:noVBand="1"/>
      </w:tblPr>
      <w:tblGrid>
        <w:gridCol w:w="9242"/>
      </w:tblGrid>
      <w:tr w:rsidR="00B35A59" w:rsidRPr="00D22998" w:rsidTr="00B35A59">
        <w:tc>
          <w:tcPr>
            <w:tcW w:w="9242" w:type="dxa"/>
          </w:tcPr>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sample = table[(</w:t>
            </w:r>
            <w:r w:rsidRPr="007951D8">
              <w:rPr>
                <w:rFonts w:ascii="CMU Typewriter Text" w:hAnsi="CMU Typewriter Text" w:cs="Courier New"/>
                <w:b/>
                <w:bCs/>
                <w:color w:val="7F0055"/>
                <w:sz w:val="16"/>
                <w:szCs w:val="20"/>
              </w:rPr>
              <w:t>int</w:t>
            </w:r>
            <w:r w:rsidRPr="007951D8">
              <w:rPr>
                <w:rFonts w:ascii="CMU Typewriter Text" w:hAnsi="CMU Typewriter Text" w:cs="Courier New"/>
                <w:color w:val="000000"/>
                <w:sz w:val="16"/>
                <w:szCs w:val="20"/>
              </w:rPr>
              <w:t xml:space="preserve">)index]; </w:t>
            </w:r>
            <w:r w:rsidRPr="007951D8">
              <w:rPr>
                <w:rFonts w:ascii="CMU Typewriter Text" w:hAnsi="CMU Typewriter Text" w:cs="Courier New"/>
                <w:color w:val="3F7D5F"/>
                <w:sz w:val="16"/>
                <w:szCs w:val="20"/>
              </w:rPr>
              <w:t>// access correct sample by converting index to int</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index += (SINE_TABLE_SIZE)/(8000/sine_freq);</w:t>
            </w:r>
            <w:r w:rsidRPr="007951D8">
              <w:rPr>
                <w:rFonts w:ascii="CMU Typewriter Text" w:hAnsi="CMU Typewriter Text" w:cs="Courier New"/>
                <w:color w:val="3F7D5F"/>
                <w:sz w:val="16"/>
                <w:szCs w:val="20"/>
              </w:rPr>
              <w:t>//increase index by appropriate value for next access</w:t>
            </w:r>
            <w:r w:rsidR="00EB08A4" w:rsidRPr="007951D8">
              <w:rPr>
                <w:rFonts w:ascii="CMU Typewriter Text" w:hAnsi="CMU Typewriter Text" w:cs="Courier New"/>
                <w:color w:val="3F7D5F"/>
                <w:sz w:val="16"/>
                <w:szCs w:val="20"/>
              </w:rPr>
              <w:t xml:space="preserve"> – sampling freq is hard encoded for 8000</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//In the following case we are attempting to effectively do the following operation:</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//index %= SINE_TABLE_SIZE</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xml:space="preserve">//however this is not possible with a float therefore we simply </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//substract the SINE_TABLE_SIZE when the index is over this value.</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(index &gt;= SINE_TABLE_SIZE)</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index -= SINE_TABLE_SIZE;</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(sample &lt;= 0){sample = -sample;} </w:t>
            </w:r>
            <w:r w:rsidRPr="007951D8">
              <w:rPr>
                <w:rFonts w:ascii="CMU Typewriter Text" w:hAnsi="CMU Typewriter Text" w:cs="Courier New"/>
                <w:color w:val="3F7D5F"/>
                <w:sz w:val="16"/>
                <w:szCs w:val="20"/>
              </w:rPr>
              <w:t xml:space="preserve">// rectify wave, could also have been done during sinetable generation but the instructions implied rectification had to be done in the </w:t>
            </w:r>
            <w:r w:rsidR="00F47617" w:rsidRPr="007951D8">
              <w:rPr>
                <w:rFonts w:ascii="CMU Typewriter Text" w:hAnsi="CMU Typewriter Text" w:cs="Courier New"/>
                <w:color w:val="3F7D5F"/>
                <w:sz w:val="16"/>
                <w:szCs w:val="20"/>
              </w:rPr>
              <w:t>interrupt function</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 xml:space="preserve">sample *=gain; </w:t>
            </w:r>
            <w:r w:rsidRPr="007951D8">
              <w:rPr>
                <w:rFonts w:ascii="CMU Typewriter Text" w:hAnsi="CMU Typewriter Text" w:cs="Courier New"/>
                <w:color w:val="3F7D5F"/>
                <w:sz w:val="16"/>
                <w:szCs w:val="20"/>
              </w:rPr>
              <w:t>//multiply by gain to produce visible output</w:t>
            </w:r>
          </w:p>
          <w:p w:rsidR="00B35A59" w:rsidRPr="007951D8" w:rsidRDefault="00B35A59" w:rsidP="00B35A59">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mono_write_16Bit(sample);</w:t>
            </w:r>
            <w:r w:rsidRPr="007951D8">
              <w:rPr>
                <w:rFonts w:ascii="CMU Typewriter Text" w:hAnsi="CMU Typewriter Text" w:cs="Courier New"/>
                <w:color w:val="3F7D5F"/>
                <w:sz w:val="16"/>
                <w:szCs w:val="20"/>
              </w:rPr>
              <w:t xml:space="preserve"> //write to output</w:t>
            </w:r>
          </w:p>
          <w:p w:rsidR="00B35A59" w:rsidRPr="007951D8" w:rsidRDefault="00B35A59" w:rsidP="00B35A59">
            <w:pPr>
              <w:rPr>
                <w:rFonts w:ascii="CMU Typewriter Text" w:hAnsi="CMU Typewriter Text" w:cstheme="minorHAnsi"/>
              </w:rPr>
            </w:pPr>
            <w:r w:rsidRPr="007951D8">
              <w:rPr>
                <w:rFonts w:ascii="CMU Typewriter Text" w:hAnsi="CMU Typewriter Text" w:cs="Courier New"/>
                <w:color w:val="000000"/>
                <w:sz w:val="16"/>
                <w:szCs w:val="20"/>
              </w:rPr>
              <w:t>}</w:t>
            </w:r>
          </w:p>
        </w:tc>
      </w:tr>
    </w:tbl>
    <w:p w:rsidR="007A3CF0" w:rsidRPr="00D22998" w:rsidRDefault="007A3CF0" w:rsidP="00B35A59">
      <w:pPr>
        <w:rPr>
          <w:rFonts w:ascii="CMU Serif" w:hAnsi="CMU Serif" w:cstheme="minorHAnsi"/>
          <w:b/>
          <w:bCs/>
          <w:color w:val="365F91" w:themeColor="accent1" w:themeShade="BF"/>
          <w:sz w:val="28"/>
          <w:szCs w:val="28"/>
        </w:rPr>
      </w:pPr>
      <w:r w:rsidRPr="00D22998">
        <w:rPr>
          <w:rFonts w:ascii="CMU Serif" w:hAnsi="CMU Serif" w:cstheme="minorHAnsi"/>
        </w:rPr>
        <w:br w:type="page"/>
      </w:r>
    </w:p>
    <w:p w:rsidR="00811AA7" w:rsidRPr="00D22998" w:rsidRDefault="00811AA7" w:rsidP="00B037BD">
      <w:pPr>
        <w:pStyle w:val="Heading1"/>
        <w:rPr>
          <w:rFonts w:ascii="CMU Serif" w:hAnsi="CMU Serif" w:cstheme="minorHAnsi"/>
        </w:rPr>
      </w:pPr>
      <w:bookmarkStart w:id="12" w:name="_Toc349493170"/>
      <w:r w:rsidRPr="00D22998">
        <w:rPr>
          <w:rFonts w:ascii="CMU Serif" w:hAnsi="CMU Serif" w:cstheme="minorHAnsi"/>
        </w:rPr>
        <w:lastRenderedPageBreak/>
        <w:t>Scope traces</w:t>
      </w:r>
      <w:bookmarkEnd w:id="12"/>
    </w:p>
    <w:tbl>
      <w:tblPr>
        <w:tblStyle w:val="TableGrid"/>
        <w:tblW w:w="0" w:type="auto"/>
        <w:tblLook w:val="04A0" w:firstRow="1" w:lastRow="0" w:firstColumn="1" w:lastColumn="0" w:noHBand="0" w:noVBand="1"/>
      </w:tblPr>
      <w:tblGrid>
        <w:gridCol w:w="4504"/>
        <w:gridCol w:w="4738"/>
      </w:tblGrid>
      <w:tr w:rsidR="00811AA7" w:rsidRPr="00D22998" w:rsidTr="007D6BEE">
        <w:tc>
          <w:tcPr>
            <w:tcW w:w="4475" w:type="dxa"/>
          </w:tcPr>
          <w:p w:rsidR="00811AA7" w:rsidRPr="00D22998" w:rsidRDefault="00811AA7" w:rsidP="00811AA7">
            <w:pPr>
              <w:rPr>
                <w:rFonts w:ascii="CMU Serif" w:hAnsi="CMU Serif"/>
              </w:rPr>
            </w:pPr>
            <w:r w:rsidRPr="00D22998">
              <w:rPr>
                <w:rFonts w:ascii="CMU Serif" w:hAnsi="CMU Serif"/>
                <w:noProof/>
                <w:lang w:eastAsia="en-GB"/>
              </w:rPr>
              <w:drawing>
                <wp:inline distT="0" distB="0" distL="0" distR="0" wp14:anchorId="33D0BBC3" wp14:editId="69BFF9A9">
                  <wp:extent cx="2759103" cy="1876508"/>
                  <wp:effectExtent l="0" t="0" r="222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11AA7" w:rsidRPr="00D22998" w:rsidRDefault="00811AA7" w:rsidP="00811AA7">
            <w:pPr>
              <w:rPr>
                <w:rFonts w:ascii="CMU Serif" w:hAnsi="CMU Serif"/>
              </w:rPr>
            </w:pPr>
            <w:r w:rsidRPr="00D22998">
              <w:rPr>
                <w:rFonts w:ascii="CMU Serif" w:hAnsi="CMU Serif"/>
              </w:rPr>
              <w:t xml:space="preserve">Data collected for a 2.5Hz sinewave </w:t>
            </w:r>
            <w:r w:rsidR="00DD0900" w:rsidRPr="00D22998">
              <w:rPr>
                <w:rFonts w:ascii="CMU Serif" w:hAnsi="CMU Serif"/>
              </w:rPr>
              <w:t>showing the low frequency phase distortion.</w:t>
            </w:r>
          </w:p>
        </w:tc>
        <w:tc>
          <w:tcPr>
            <w:tcW w:w="4767" w:type="dxa"/>
          </w:tcPr>
          <w:p w:rsidR="00811AA7" w:rsidRPr="00D22998" w:rsidRDefault="00811AA7" w:rsidP="00811AA7">
            <w:pPr>
              <w:rPr>
                <w:rFonts w:ascii="CMU Serif" w:hAnsi="CMU Serif"/>
              </w:rPr>
            </w:pPr>
            <w:r w:rsidRPr="00D22998">
              <w:rPr>
                <w:rFonts w:ascii="CMU Serif" w:hAnsi="CMU Serif"/>
                <w:noProof/>
                <w:lang w:eastAsia="en-GB"/>
              </w:rPr>
              <w:drawing>
                <wp:inline distT="0" distB="0" distL="0" distR="0" wp14:anchorId="04D9AFB9" wp14:editId="2E371231">
                  <wp:extent cx="2828925" cy="1819275"/>
                  <wp:effectExtent l="0" t="0" r="9525" b="9525"/>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7D6BEE" w:rsidRPr="00D22998">
              <w:rPr>
                <w:rFonts w:ascii="CMU Serif" w:hAnsi="CMU Serif"/>
              </w:rPr>
              <w:t>Data collected for a 20Hz sinewave</w:t>
            </w:r>
            <w:r w:rsidR="00F72966" w:rsidRPr="00D22998">
              <w:rPr>
                <w:rFonts w:ascii="CMU Serif" w:hAnsi="CMU Serif"/>
              </w:rPr>
              <w:t>, showing that all is working as expected.</w:t>
            </w:r>
          </w:p>
        </w:tc>
      </w:tr>
      <w:tr w:rsidR="00811AA7" w:rsidRPr="00D22998" w:rsidTr="007D6BEE">
        <w:tc>
          <w:tcPr>
            <w:tcW w:w="4475" w:type="dxa"/>
          </w:tcPr>
          <w:p w:rsidR="00811AA7" w:rsidRPr="00D22998" w:rsidRDefault="007D6BEE" w:rsidP="00811AA7">
            <w:pPr>
              <w:rPr>
                <w:rFonts w:ascii="CMU Serif" w:hAnsi="CMU Serif"/>
              </w:rPr>
            </w:pPr>
            <w:r w:rsidRPr="00D22998">
              <w:rPr>
                <w:rFonts w:ascii="CMU Serif" w:hAnsi="CMU Serif"/>
                <w:noProof/>
                <w:lang w:eastAsia="en-GB"/>
              </w:rPr>
              <w:drawing>
                <wp:inline distT="0" distB="0" distL="0" distR="0" wp14:anchorId="11C1AE4E" wp14:editId="4E48AB45">
                  <wp:extent cx="2759103" cy="1940119"/>
                  <wp:effectExtent l="0" t="0" r="22225" b="22225"/>
                  <wp:docPr id="53" name="Chart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D22998">
              <w:rPr>
                <w:rFonts w:ascii="CMU Serif" w:hAnsi="CMU Serif"/>
              </w:rPr>
              <w:t xml:space="preserve"> Data collected for a 100Hz sinewave</w:t>
            </w:r>
            <w:r w:rsidR="0063498E" w:rsidRPr="00D22998">
              <w:rPr>
                <w:rFonts w:ascii="CMU Serif" w:hAnsi="CMU Serif"/>
              </w:rPr>
              <w:t xml:space="preserve"> and 3900</w:t>
            </w:r>
            <w:r w:rsidR="00693AE7" w:rsidRPr="00D22998">
              <w:rPr>
                <w:rFonts w:ascii="CMU Serif" w:hAnsi="CMU Serif"/>
              </w:rPr>
              <w:t>, which are both equivalent.</w:t>
            </w:r>
          </w:p>
        </w:tc>
        <w:tc>
          <w:tcPr>
            <w:tcW w:w="4767" w:type="dxa"/>
          </w:tcPr>
          <w:p w:rsidR="00811AA7" w:rsidRPr="00D22998" w:rsidRDefault="007D6BEE" w:rsidP="00811AA7">
            <w:pPr>
              <w:rPr>
                <w:rFonts w:ascii="CMU Serif" w:hAnsi="CMU Serif"/>
              </w:rPr>
            </w:pPr>
            <w:r w:rsidRPr="00D22998">
              <w:rPr>
                <w:rFonts w:ascii="CMU Serif" w:hAnsi="CMU Serif"/>
                <w:noProof/>
                <w:lang w:eastAsia="en-GB"/>
              </w:rPr>
              <w:drawing>
                <wp:inline distT="0" distB="0" distL="0" distR="0" wp14:anchorId="54DF541A" wp14:editId="16AA41B7">
                  <wp:extent cx="2910177" cy="1940119"/>
                  <wp:effectExtent l="0" t="0" r="24130" b="22225"/>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00127D9B" w:rsidRPr="00D22998">
              <w:rPr>
                <w:rFonts w:ascii="CMU Serif" w:hAnsi="CMU Serif"/>
              </w:rPr>
              <w:t xml:space="preserve"> Data collected for a 1000</w:t>
            </w:r>
            <w:r w:rsidR="009B30DB" w:rsidRPr="00D22998">
              <w:rPr>
                <w:rFonts w:ascii="CMU Serif" w:hAnsi="CMU Serif"/>
              </w:rPr>
              <w:t>Hz sinewave, which could also have also been collected for a 300Hz sinewave from the reflection properties of this system.</w:t>
            </w:r>
          </w:p>
        </w:tc>
      </w:tr>
      <w:tr w:rsidR="00811AA7" w:rsidRPr="00D22998" w:rsidTr="0079136B">
        <w:tc>
          <w:tcPr>
            <w:tcW w:w="4475" w:type="dxa"/>
          </w:tcPr>
          <w:p w:rsidR="00811AA7" w:rsidRPr="00D22998" w:rsidRDefault="00127D9B" w:rsidP="00811AA7">
            <w:pPr>
              <w:rPr>
                <w:rFonts w:ascii="CMU Serif" w:hAnsi="CMU Serif"/>
              </w:rPr>
            </w:pPr>
            <w:r w:rsidRPr="00D22998">
              <w:rPr>
                <w:rFonts w:ascii="CMU Serif" w:hAnsi="CMU Serif"/>
                <w:noProof/>
                <w:lang w:eastAsia="en-GB"/>
              </w:rPr>
              <w:drawing>
                <wp:inline distT="0" distB="0" distL="0" distR="0" wp14:anchorId="1CA7BBE9" wp14:editId="69E0967C">
                  <wp:extent cx="2759103" cy="2003729"/>
                  <wp:effectExtent l="0" t="0" r="22225" b="1587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770D5" w:rsidRPr="00D22998" w:rsidRDefault="003770D5" w:rsidP="003770D5">
            <w:pPr>
              <w:rPr>
                <w:rFonts w:ascii="CMU Serif" w:hAnsi="CMU Serif"/>
              </w:rPr>
            </w:pPr>
            <w:r w:rsidRPr="00D22998">
              <w:rPr>
                <w:rFonts w:ascii="CMU Serif" w:hAnsi="CMU Serif"/>
              </w:rPr>
              <w:t>Data collected for a 1300Hz sinewave</w:t>
            </w:r>
            <w:r w:rsidR="0063498E" w:rsidRPr="00D22998">
              <w:rPr>
                <w:rFonts w:ascii="CMU Serif" w:hAnsi="CMU Serif"/>
              </w:rPr>
              <w:t xml:space="preserve"> and 2700Hz</w:t>
            </w:r>
            <w:r w:rsidR="005A7544" w:rsidRPr="00D22998">
              <w:rPr>
                <w:rFonts w:ascii="CMU Serif" w:hAnsi="CMU Serif"/>
              </w:rPr>
              <w:t>. Here we can see the amplitude modulation in full effect.</w:t>
            </w:r>
          </w:p>
        </w:tc>
        <w:tc>
          <w:tcPr>
            <w:tcW w:w="4767" w:type="dxa"/>
          </w:tcPr>
          <w:p w:rsidR="00811AA7" w:rsidRPr="00D22998" w:rsidRDefault="0079136B" w:rsidP="00811AA7">
            <w:pPr>
              <w:rPr>
                <w:rFonts w:ascii="CMU Serif" w:hAnsi="CMU Serif"/>
              </w:rPr>
            </w:pPr>
            <w:r w:rsidRPr="00D22998">
              <w:rPr>
                <w:rFonts w:ascii="CMU Serif" w:hAnsi="CMU Serif"/>
                <w:noProof/>
                <w:lang w:eastAsia="en-GB"/>
              </w:rPr>
              <w:drawing>
                <wp:inline distT="0" distB="0" distL="0" distR="0" wp14:anchorId="67F9FFC4" wp14:editId="7CD5F18B">
                  <wp:extent cx="2733675" cy="1762125"/>
                  <wp:effectExtent l="0" t="0" r="9525"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63498E" w:rsidRPr="00D22998" w:rsidRDefault="0063498E" w:rsidP="00811AA7">
            <w:pPr>
              <w:rPr>
                <w:rFonts w:ascii="CMU Serif" w:hAnsi="CMU Serif"/>
              </w:rPr>
            </w:pPr>
            <w:r w:rsidRPr="00D22998">
              <w:rPr>
                <w:rFonts w:ascii="CMU Serif" w:hAnsi="CMU Serif"/>
              </w:rPr>
              <w:t>Data collected for a 2000Hz sinewave</w:t>
            </w:r>
            <w:r w:rsidR="00FE3143" w:rsidRPr="00D22998">
              <w:rPr>
                <w:rFonts w:ascii="CMU Serif" w:hAnsi="CMU Serif"/>
              </w:rPr>
              <w:t>, which is essentially a 4000Hz sinewave. This is because the only frequencies to be conserved are at 4000Hz, as the next harmonic is simply reflected at 0Hz (due to 8k sampling) which is removed from the DC filter.</w:t>
            </w:r>
          </w:p>
        </w:tc>
      </w:tr>
    </w:tbl>
    <w:p w:rsidR="00CA1699" w:rsidRPr="00D22998" w:rsidRDefault="00CA1699" w:rsidP="00811AA7">
      <w:pPr>
        <w:rPr>
          <w:rFonts w:ascii="CMU Serif" w:hAnsi="CMU Serif"/>
        </w:rPr>
      </w:pPr>
    </w:p>
    <w:p w:rsidR="00CA1699" w:rsidRPr="00D22998" w:rsidRDefault="00CA1699">
      <w:pPr>
        <w:rPr>
          <w:rFonts w:ascii="CMU Serif" w:hAnsi="CMU Serif"/>
        </w:rPr>
      </w:pPr>
      <w:r w:rsidRPr="00D22998">
        <w:rPr>
          <w:rFonts w:ascii="CMU Serif" w:hAnsi="CMU Serif"/>
        </w:rPr>
        <w:br w:type="page"/>
      </w:r>
    </w:p>
    <w:p w:rsidR="00B037BD" w:rsidRPr="00D22998" w:rsidRDefault="00B037BD" w:rsidP="00B037BD">
      <w:pPr>
        <w:pStyle w:val="Heading1"/>
        <w:rPr>
          <w:rFonts w:ascii="CMU Serif" w:hAnsi="CMU Serif" w:cstheme="minorHAnsi"/>
        </w:rPr>
      </w:pPr>
      <w:bookmarkStart w:id="13" w:name="_Toc349493171"/>
      <w:r w:rsidRPr="00D22998">
        <w:rPr>
          <w:rFonts w:ascii="CMU Serif" w:hAnsi="CMU Serif" w:cstheme="minorHAnsi"/>
        </w:rPr>
        <w:lastRenderedPageBreak/>
        <w:t>Source code</w:t>
      </w:r>
      <w:bookmarkEnd w:id="13"/>
    </w:p>
    <w:p w:rsidR="00E30064" w:rsidRPr="00D22998" w:rsidRDefault="00AD2395" w:rsidP="00B037BD">
      <w:pPr>
        <w:pStyle w:val="Heading2"/>
        <w:rPr>
          <w:rFonts w:ascii="CMU Serif" w:hAnsi="CMU Serif" w:cstheme="minorHAnsi"/>
        </w:rPr>
      </w:pPr>
      <w:bookmarkStart w:id="14" w:name="_Toc349493172"/>
      <w:r w:rsidRPr="00D22998">
        <w:rPr>
          <w:rFonts w:ascii="CMU Serif" w:hAnsi="CMU Serif" w:cstheme="minorHAnsi"/>
        </w:rPr>
        <w:t>Exercise 1 code</w:t>
      </w:r>
      <w:bookmarkEnd w:id="14"/>
    </w:p>
    <w:tbl>
      <w:tblPr>
        <w:tblStyle w:val="TableGrid"/>
        <w:tblW w:w="0" w:type="auto"/>
        <w:tblLook w:val="04A0" w:firstRow="1" w:lastRow="0" w:firstColumn="1" w:lastColumn="0" w:noHBand="0" w:noVBand="1"/>
      </w:tblPr>
      <w:tblGrid>
        <w:gridCol w:w="9242"/>
      </w:tblGrid>
      <w:tr w:rsidR="00194D7C" w:rsidRPr="00D22998" w:rsidTr="00194D7C">
        <w:tc>
          <w:tcPr>
            <w:tcW w:w="9242" w:type="dxa"/>
          </w:tcPr>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DEPARTMENT OF ELECTRICAL AND ELECTRONIC ENGINEERING</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IMPERIAL COLLEGE LONDON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EE 3.19: Real Time Digital Signal Processing</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Dr Paul Mitcheson and Daniel Harvey</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LAB 3: Interrupt I/O</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 I N T I O. C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Demonstrates inputing and outputing data from the DSK's audio port using interrupts.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Updated for use on 6713 DSK by Danny Harvey: May-Aug 2006</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Updated for CCS V4 Sept 10</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t xml:space="preserve">You should modify the code so that interrupts are used to service the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  audio port.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Pre-processor statements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&lt;stdlib.h&gt;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Included so program can make use of DSP/BIOS configuration tool.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"dsp_bios_cfg.h"</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The file dsk6713.h must be included in every program that uses the BSL.  This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example also includes dsk6713_aic23.h because it uses the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AIC23 codec module (audio interface).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"dsk6713.h"</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"dsk6713_aic23.h"</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math library (trig functions)</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&lt;math.h&gt;</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Some functions to help with writing/reading the audio ports when using interrupts.</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&lt;helper_functions_ISR.h&gt;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int</w:t>
            </w:r>
            <w:r w:rsidRPr="007951D8">
              <w:rPr>
                <w:rFonts w:ascii="CMU Typewriter Text" w:hAnsi="CMU Typewriter Text" w:cs="Courier New"/>
                <w:color w:val="000000"/>
                <w:sz w:val="16"/>
                <w:szCs w:val="20"/>
              </w:rPr>
              <w:t xml:space="preserve"> var;</w:t>
            </w:r>
            <w:r w:rsidR="00AD2395" w:rsidRPr="007951D8">
              <w:rPr>
                <w:rFonts w:ascii="CMU Typewriter Text" w:hAnsi="CMU Typewriter Text" w:cs="Courier New"/>
                <w:color w:val="000000"/>
                <w:sz w:val="16"/>
                <w:szCs w:val="20"/>
              </w:rPr>
              <w:t xml:space="preserve"> </w:t>
            </w:r>
            <w:r w:rsidR="00AD2395" w:rsidRPr="007951D8">
              <w:rPr>
                <w:rFonts w:ascii="CMU Typewriter Text" w:hAnsi="CMU Typewriter Text" w:cs="Courier New"/>
                <w:color w:val="3F7D5F"/>
                <w:sz w:val="16"/>
                <w:szCs w:val="20"/>
              </w:rPr>
              <w:t>// Variable read</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int</w:t>
            </w:r>
            <w:r w:rsidRPr="007951D8">
              <w:rPr>
                <w:rFonts w:ascii="CMU Typewriter Text" w:hAnsi="CMU Typewriter Text" w:cs="Courier New"/>
                <w:color w:val="000000"/>
                <w:sz w:val="16"/>
                <w:szCs w:val="20"/>
              </w:rPr>
              <w:t xml:space="preserve"> rectify = 1;</w:t>
            </w:r>
            <w:r w:rsidR="00AD2395" w:rsidRPr="007951D8">
              <w:rPr>
                <w:rFonts w:ascii="CMU Typewriter Text" w:hAnsi="CMU Typewriter Text" w:cs="Courier New"/>
                <w:color w:val="3F7D5F"/>
                <w:sz w:val="16"/>
                <w:szCs w:val="20"/>
              </w:rPr>
              <w:t xml:space="preserve"> // used to activate and wave rectification on the fly</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Global declarations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Audio port configuration settings: these values set registers in the AIC23 audio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interface to configure it. See TI doc SLWS106D 3-3 to 3-10 for more info.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DSK6713_AIC23_Config Config = {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   REGISTER</w:t>
            </w:r>
            <w:r w:rsidRPr="007951D8">
              <w:rPr>
                <w:rFonts w:ascii="CMU Typewriter Text" w:hAnsi="CMU Typewriter Text" w:cs="Courier New"/>
                <w:color w:val="3F7F5F"/>
                <w:sz w:val="16"/>
                <w:szCs w:val="20"/>
              </w:rPr>
              <w:tab/>
              <w:t xml:space="preserve">            FUNCTION</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SETTINGS         */</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0x0017,  </w:t>
            </w:r>
            <w:r w:rsidRPr="007951D8">
              <w:rPr>
                <w:rFonts w:ascii="CMU Typewriter Text" w:hAnsi="CMU Typewriter Text" w:cs="Courier New"/>
                <w:color w:val="3F7F5F"/>
                <w:sz w:val="16"/>
                <w:szCs w:val="20"/>
              </w:rPr>
              <w:t>/* 0 LEFTINVOL  Left line input channel volume  0dB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0x0017,  </w:t>
            </w:r>
            <w:r w:rsidRPr="007951D8">
              <w:rPr>
                <w:rFonts w:ascii="CMU Typewriter Text" w:hAnsi="CMU Typewriter Text" w:cs="Courier New"/>
                <w:color w:val="3F7F5F"/>
                <w:sz w:val="16"/>
                <w:szCs w:val="20"/>
              </w:rPr>
              <w:t>/* 1 RIGHTINVOL Right line input channel volume 0dB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0x01f9,  </w:t>
            </w:r>
            <w:r w:rsidRPr="007951D8">
              <w:rPr>
                <w:rFonts w:ascii="CMU Typewriter Text" w:hAnsi="CMU Typewriter Text" w:cs="Courier New"/>
                <w:color w:val="3F7F5F"/>
                <w:sz w:val="16"/>
                <w:szCs w:val="20"/>
              </w:rPr>
              <w:t>/* 2 LEFTHPVOL  Left channel headphone volume   0dB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0x01f9,  </w:t>
            </w:r>
            <w:r w:rsidRPr="007951D8">
              <w:rPr>
                <w:rFonts w:ascii="CMU Typewriter Text" w:hAnsi="CMU Typewriter Text" w:cs="Courier New"/>
                <w:color w:val="3F7F5F"/>
                <w:sz w:val="16"/>
                <w:szCs w:val="20"/>
              </w:rPr>
              <w:t>/* 3 RIGHTHPVOL Right channel headphone volume  0dB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0x0011,  </w:t>
            </w:r>
            <w:r w:rsidRPr="007951D8">
              <w:rPr>
                <w:rFonts w:ascii="CMU Typewriter Text" w:hAnsi="CMU Typewriter Text" w:cs="Courier New"/>
                <w:color w:val="3F7F5F"/>
                <w:sz w:val="16"/>
                <w:szCs w:val="20"/>
              </w:rPr>
              <w:t>/* 4 ANAPATH    Analog audio path control       DAC on, Mic boost 20dB*/</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0x0000,  </w:t>
            </w:r>
            <w:r w:rsidRPr="007951D8">
              <w:rPr>
                <w:rFonts w:ascii="CMU Typewriter Text" w:hAnsi="CMU Typewriter Text" w:cs="Courier New"/>
                <w:color w:val="3F7F5F"/>
                <w:sz w:val="16"/>
                <w:szCs w:val="20"/>
              </w:rPr>
              <w:t>/* 5 DIGPATH    Digital audio path control      All Filters off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0x0000,  </w:t>
            </w:r>
            <w:r w:rsidRPr="007951D8">
              <w:rPr>
                <w:rFonts w:ascii="CMU Typewriter Text" w:hAnsi="CMU Typewriter Text" w:cs="Courier New"/>
                <w:color w:val="3F7F5F"/>
                <w:sz w:val="16"/>
                <w:szCs w:val="20"/>
              </w:rPr>
              <w:t>/* 6 DPOWERDOWN Power down control              All Hardware on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0x0043,  </w:t>
            </w:r>
            <w:r w:rsidRPr="007951D8">
              <w:rPr>
                <w:rFonts w:ascii="CMU Typewriter Text" w:hAnsi="CMU Typewriter Text" w:cs="Courier New"/>
                <w:color w:val="3F7F5F"/>
                <w:sz w:val="16"/>
                <w:szCs w:val="20"/>
              </w:rPr>
              <w:t>/* 7 DIGIF      Digital audio interface format  16 bit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0x008d,  </w:t>
            </w:r>
            <w:r w:rsidRPr="007951D8">
              <w:rPr>
                <w:rFonts w:ascii="CMU Typewriter Text" w:hAnsi="CMU Typewriter Text" w:cs="Courier New"/>
                <w:color w:val="3F7F5F"/>
                <w:sz w:val="16"/>
                <w:szCs w:val="20"/>
              </w:rPr>
              <w:t>/* 8 SAMPLERATE Sample rate control             8 KHZ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0x0001   </w:t>
            </w:r>
            <w:r w:rsidRPr="007951D8">
              <w:rPr>
                <w:rFonts w:ascii="CMU Typewriter Text" w:hAnsi="CMU Typewriter Text" w:cs="Courier New"/>
                <w:color w:val="3F7F5F"/>
                <w:sz w:val="16"/>
                <w:szCs w:val="20"/>
              </w:rPr>
              <w:t>/* 9 DIGACT     Digital interface activation    On                    */</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Codec handle:- a variable used to identify audio interface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DSK6713_AIC23_CodecHandle H_Codec;</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Function prototypes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init_hardware(</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init_HWI(</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Main routine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main(){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initialize board and the audio port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init_hardware();</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initialize hardware interrupts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init_HWI();</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lastRenderedPageBreak/>
              <w:t xml:space="preserve">  </w:t>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loop indefinitely, waiting for interrupts */</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b/>
                <w:bCs/>
                <w:color w:val="7F0055"/>
                <w:sz w:val="16"/>
                <w:szCs w:val="20"/>
              </w:rPr>
              <w:t>while</w:t>
            </w:r>
            <w:r w:rsidRPr="007951D8">
              <w:rPr>
                <w:rFonts w:ascii="CMU Typewriter Text" w:hAnsi="CMU Typewriter Text" w:cs="Courier New"/>
                <w:color w:val="000000"/>
                <w:sz w:val="16"/>
                <w:szCs w:val="20"/>
              </w:rPr>
              <w:t xml:space="preserve">(1)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init_hardware() **********************************/</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init_hardware()</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D5F"/>
                <w:sz w:val="16"/>
                <w:szCs w:val="20"/>
              </w:rPr>
              <w:t xml:space="preserve">// Initialize the board support library, must be called first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DSK6713_init();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D5F"/>
                <w:sz w:val="16"/>
                <w:szCs w:val="20"/>
              </w:rPr>
              <w:t xml:space="preserve">// Start the AIC23 codec using the settings defined above in config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H_Codec = DSK6713_AIC23_openCodec(0, &amp;Config);</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Function below sets the number of bits in word used by MSBSP (serial port) for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 xml:space="preserve">receives from AIC23 (audio port). We are using a 32 bit packet containing two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16 bit numbers hence 32BIT is set for  receive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MCBSP_FSETS(RCR1, RWDLEN1, 32BIT);</w:t>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Configures interrupt to activate on each consecutive available 32 bits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from Audio port hence an interrupt is generated for each L &amp; R sample pair */</w:t>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MCBSP_FSETS(SPCR1, RINTM, FRM);</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These commands do the same thing as above but applied to data transfers to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the audio port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MCBSP_FSETS(XCR1, XWDLEN1, 32BIT);</w:t>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MCBSP_FSETS(SPCR1, XINTM, FRM);</w:t>
            </w: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init_HWI() **************************************/</w:t>
            </w: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init_HWI(</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IRQ_globalDisable();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Globally disables interrupts</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IRQ_nmiEnable();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Enables the NMI interrupt (used by the debugger)</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IRQ_map(IRQ_EVT_RINT1,4);</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Maps an event to a physical interrupt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IRQ_enable(IRQ_EVT_RINT1);</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Enables the event</w:t>
            </w: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IRQ_globalEnable();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Globally enables interrupts</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194D7C" w:rsidRPr="007951D8" w:rsidRDefault="00194D7C" w:rsidP="00194D7C">
            <w:pPr>
              <w:autoSpaceDE w:val="0"/>
              <w:autoSpaceDN w:val="0"/>
              <w:adjustRightInd w:val="0"/>
              <w:rPr>
                <w:rFonts w:ascii="CMU Typewriter Text" w:hAnsi="CMU Typewriter Text" w:cs="Courier New"/>
                <w:sz w:val="16"/>
                <w:szCs w:val="20"/>
              </w:rPr>
            </w:pPr>
          </w:p>
          <w:p w:rsidR="00194D7C" w:rsidRPr="007951D8" w:rsidRDefault="00194D7C" w:rsidP="00194D7C">
            <w:pPr>
              <w:autoSpaceDE w:val="0"/>
              <w:autoSpaceDN w:val="0"/>
              <w:adjustRightInd w:val="0"/>
              <w:rPr>
                <w:rFonts w:ascii="CMU Typewriter Text" w:hAnsi="CMU Typewriter Text" w:cs="Courier New"/>
                <w:sz w:val="20"/>
                <w:szCs w:val="20"/>
              </w:rPr>
            </w:pPr>
            <w:r w:rsidRPr="007951D8">
              <w:rPr>
                <w:rFonts w:ascii="CMU Typewriter Text" w:hAnsi="CMU Typewriter Text" w:cs="Courier New"/>
                <w:color w:val="3F7F5F"/>
                <w:sz w:val="16"/>
                <w:szCs w:val="20"/>
              </w:rPr>
              <w:t>/******************** WRITE YOUR INTERRUPT SERVICE ROUTINE HERE***********************/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ISR_AIC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 xml:space="preserve">var = mono_read_16Bit(); </w:t>
            </w:r>
            <w:r w:rsidRPr="007951D8">
              <w:rPr>
                <w:rFonts w:ascii="CMU Typewriter Text" w:hAnsi="CMU Typewriter Text" w:cs="Courier New"/>
                <w:color w:val="3F7F5F"/>
                <w:sz w:val="16"/>
                <w:szCs w:val="20"/>
              </w:rPr>
              <w:t>// read input using read function</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(rectify&amp;&amp;(var &lt; 0)){var = -1*var;} </w:t>
            </w:r>
            <w:r w:rsidRPr="007951D8">
              <w:rPr>
                <w:rFonts w:ascii="CMU Typewriter Text" w:hAnsi="CMU Typewriter Text" w:cs="Courier New"/>
                <w:color w:val="3F7F5F"/>
                <w:sz w:val="16"/>
                <w:szCs w:val="20"/>
              </w:rPr>
              <w:t xml:space="preserve">// rectify the input and obey rectify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mono_write_16Bit(var);</w:t>
            </w:r>
            <w:r w:rsidRPr="007951D8">
              <w:rPr>
                <w:rFonts w:ascii="CMU Typewriter Text" w:hAnsi="CMU Typewriter Text" w:cs="Courier New"/>
                <w:color w:val="3F7F5F"/>
                <w:sz w:val="16"/>
                <w:szCs w:val="20"/>
              </w:rPr>
              <w:t xml:space="preserve"> // write to output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w:t>
            </w:r>
          </w:p>
          <w:p w:rsidR="00194D7C" w:rsidRPr="007951D8" w:rsidRDefault="00194D7C">
            <w:pPr>
              <w:rPr>
                <w:rFonts w:ascii="CMU Typewriter Text" w:hAnsi="CMU Typewriter Text" w:cstheme="minorHAnsi"/>
              </w:rPr>
            </w:pPr>
          </w:p>
        </w:tc>
      </w:tr>
    </w:tbl>
    <w:p w:rsidR="00B037BD" w:rsidRPr="00D22998" w:rsidRDefault="00B037BD">
      <w:pPr>
        <w:rPr>
          <w:rFonts w:ascii="CMU Serif" w:hAnsi="CMU Serif" w:cstheme="minorHAnsi"/>
        </w:rPr>
      </w:pPr>
    </w:p>
    <w:p w:rsidR="00B037BD" w:rsidRPr="00D22998" w:rsidRDefault="00B037BD">
      <w:pPr>
        <w:rPr>
          <w:rFonts w:ascii="CMU Serif" w:hAnsi="CMU Serif" w:cstheme="minorHAnsi"/>
        </w:rPr>
      </w:pPr>
      <w:r w:rsidRPr="00D22998">
        <w:rPr>
          <w:rFonts w:ascii="CMU Serif" w:hAnsi="CMU Serif" w:cstheme="minorHAnsi"/>
        </w:rPr>
        <w:br w:type="page"/>
      </w:r>
    </w:p>
    <w:p w:rsidR="00B037BD" w:rsidRPr="00D22998" w:rsidRDefault="00B037BD" w:rsidP="00B037BD">
      <w:pPr>
        <w:pStyle w:val="Heading2"/>
        <w:rPr>
          <w:rFonts w:ascii="CMU Serif" w:hAnsi="CMU Serif" w:cstheme="minorHAnsi"/>
        </w:rPr>
      </w:pPr>
      <w:bookmarkStart w:id="15" w:name="_Toc349493173"/>
      <w:r w:rsidRPr="00D22998">
        <w:rPr>
          <w:rFonts w:ascii="CMU Serif" w:hAnsi="CMU Serif" w:cstheme="minorHAnsi"/>
        </w:rPr>
        <w:lastRenderedPageBreak/>
        <w:t>Exercise 2 code</w:t>
      </w:r>
      <w:bookmarkEnd w:id="15"/>
    </w:p>
    <w:tbl>
      <w:tblPr>
        <w:tblStyle w:val="TableGrid"/>
        <w:tblW w:w="0" w:type="auto"/>
        <w:tblLook w:val="04A0" w:firstRow="1" w:lastRow="0" w:firstColumn="1" w:lastColumn="0" w:noHBand="0" w:noVBand="1"/>
      </w:tblPr>
      <w:tblGrid>
        <w:gridCol w:w="9242"/>
      </w:tblGrid>
      <w:tr w:rsidR="00B037BD" w:rsidRPr="00D22998" w:rsidTr="00B037BD">
        <w:tc>
          <w:tcPr>
            <w:tcW w:w="9242" w:type="dxa"/>
          </w:tcPr>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DEPARTMENT OF ELECTRICAL AND ELECTRONIC ENGINEERING</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IMPERIAL COLLEGE LONDON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EE 3.19: Real Time Digital Signal Processing</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Dr Paul Mitcheson and Daniel Harvey</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LAB 3: Interrupt I/O</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 I N T I O. C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Demonstrates inputing and outputing data from the DSK's audio port using interrupts.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Updated for use on 6713 DSK by Danny Harvey: May-Aug 2006</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Updated for CCS V4 Sept 10</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r w:rsidRPr="007951D8">
              <w:rPr>
                <w:rFonts w:ascii="CMU Typewriter Text" w:hAnsi="CMU Typewriter Text" w:cs="Courier New"/>
                <w:color w:val="3F7F5F"/>
                <w:sz w:val="16"/>
                <w:szCs w:val="20"/>
              </w:rPr>
              <w:tab/>
              <w:t xml:space="preserve">You should modify the code so that interrupts are used to service the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  audio port.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Pre-processor statements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&lt;stdlib.h&gt;</w:t>
            </w:r>
          </w:p>
          <w:p w:rsidR="00B037BD" w:rsidRPr="007951D8" w:rsidRDefault="00B037BD" w:rsidP="00B037BD">
            <w:pPr>
              <w:autoSpaceDE w:val="0"/>
              <w:autoSpaceDN w:val="0"/>
              <w:adjustRightInd w:val="0"/>
              <w:rPr>
                <w:rFonts w:ascii="CMU Typewriter Text" w:hAnsi="CMU Typewriter Text" w:cs="Courier New"/>
                <w:color w:val="3F7D5F"/>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Included so program can make use of DSP/BIOS configuration tool.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"dsp_bios_cfg.h"</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The file dsk6713.h must be included in every program that uses the BSL.  This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example also includes dsk6713_aic23.h because it uses the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AIC23 codec module (audio interface).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"dsk6713.h"</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2A00FF"/>
                <w:sz w:val="16"/>
                <w:szCs w:val="20"/>
              </w:rPr>
              <w:t>"dsk6713_aic23.h"</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math library (trig functions)</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&lt;math.h&gt;</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Some functions to help with writing/reading the audio ports when using interrupts.</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#include</w:t>
            </w:r>
            <w:r w:rsidRPr="007951D8">
              <w:rPr>
                <w:rFonts w:ascii="CMU Typewriter Text" w:hAnsi="CMU Typewriter Text" w:cs="Courier New"/>
                <w:color w:val="000000"/>
                <w:sz w:val="16"/>
                <w:szCs w:val="20"/>
              </w:rPr>
              <w:t xml:space="preserve"> &lt;helper_functions_ISR.h&gt;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#define</w:t>
            </w:r>
            <w:r w:rsidRPr="007951D8">
              <w:rPr>
                <w:rFonts w:ascii="CMU Typewriter Text" w:hAnsi="CMU Typewriter Text" w:cs="Courier New"/>
                <w:color w:val="000000"/>
                <w:sz w:val="16"/>
                <w:szCs w:val="20"/>
              </w:rPr>
              <w:t xml:space="preserve"> PI 3.141592653 </w:t>
            </w:r>
            <w:r w:rsidRPr="007951D8">
              <w:rPr>
                <w:rFonts w:ascii="CMU Typewriter Text" w:hAnsi="CMU Typewriter Text" w:cs="Courier New"/>
                <w:color w:val="3F7D5F"/>
                <w:sz w:val="16"/>
                <w:szCs w:val="20"/>
              </w:rPr>
              <w:t>// define PI for sine table generation</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#define</w:t>
            </w:r>
            <w:r w:rsidRPr="007951D8">
              <w:rPr>
                <w:rFonts w:ascii="CMU Typewriter Text" w:hAnsi="CMU Typewriter Text" w:cs="Courier New"/>
                <w:color w:val="000000"/>
                <w:sz w:val="16"/>
                <w:szCs w:val="20"/>
              </w:rPr>
              <w:t xml:space="preserve"> SINE_TABLE_SIZE 256 </w:t>
            </w:r>
            <w:r w:rsidRPr="007951D8">
              <w:rPr>
                <w:rFonts w:ascii="CMU Typewriter Text" w:hAnsi="CMU Typewriter Text" w:cs="Courier New"/>
                <w:color w:val="3F7D5F"/>
                <w:sz w:val="16"/>
                <w:szCs w:val="20"/>
              </w:rPr>
              <w:t>// define size</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Global declarations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Audio port configuration settings: these values set registers in the AIC23 audio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xml:space="preserve">   interface to configure it. See TI doc SLWS106D 3-3 to 3-10 for more info.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DSK6713_AIC23_Config Config = {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   REGISTER</w:t>
            </w:r>
            <w:r w:rsidRPr="007951D8">
              <w:rPr>
                <w:rFonts w:ascii="CMU Typewriter Text" w:hAnsi="CMU Typewriter Text" w:cs="Courier New"/>
                <w:color w:val="3F7F5F"/>
                <w:sz w:val="16"/>
                <w:szCs w:val="20"/>
              </w:rPr>
              <w:tab/>
              <w:t xml:space="preserve">            FUNCTION</w:t>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r>
            <w:r w:rsidRPr="007951D8">
              <w:rPr>
                <w:rFonts w:ascii="CMU Typewriter Text" w:hAnsi="CMU Typewriter Text" w:cs="Courier New"/>
                <w:color w:val="3F7F5F"/>
                <w:sz w:val="16"/>
                <w:szCs w:val="20"/>
              </w:rPr>
              <w:tab/>
              <w:t xml:space="preserve">      SETTINGS         */</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0x0017,  </w:t>
            </w:r>
            <w:r w:rsidRPr="007951D8">
              <w:rPr>
                <w:rFonts w:ascii="CMU Typewriter Text" w:hAnsi="CMU Typewriter Text" w:cs="Courier New"/>
                <w:color w:val="3F7F5F"/>
                <w:sz w:val="16"/>
                <w:szCs w:val="20"/>
              </w:rPr>
              <w:t>/* 0 LEFTINVOL  Left line input channel volume  0dB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0x0017,  </w:t>
            </w:r>
            <w:r w:rsidRPr="007951D8">
              <w:rPr>
                <w:rFonts w:ascii="CMU Typewriter Text" w:hAnsi="CMU Typewriter Text" w:cs="Courier New"/>
                <w:color w:val="3F7F5F"/>
                <w:sz w:val="16"/>
                <w:szCs w:val="20"/>
              </w:rPr>
              <w:t>/* 1 RIGHTINVOL Right line input channel volume 0dB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0x01f9,  </w:t>
            </w:r>
            <w:r w:rsidRPr="007951D8">
              <w:rPr>
                <w:rFonts w:ascii="CMU Typewriter Text" w:hAnsi="CMU Typewriter Text" w:cs="Courier New"/>
                <w:color w:val="3F7F5F"/>
                <w:sz w:val="16"/>
                <w:szCs w:val="20"/>
              </w:rPr>
              <w:t>/* 2 LEFTHPVOL  Left channel headphone volume   0dB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0x01f9,  </w:t>
            </w:r>
            <w:r w:rsidRPr="007951D8">
              <w:rPr>
                <w:rFonts w:ascii="CMU Typewriter Text" w:hAnsi="CMU Typewriter Text" w:cs="Courier New"/>
                <w:color w:val="3F7F5F"/>
                <w:sz w:val="16"/>
                <w:szCs w:val="20"/>
              </w:rPr>
              <w:t>/* 3 RIGHTHPVOL Right channel headphone volume  0dB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0x0011,  </w:t>
            </w:r>
            <w:r w:rsidRPr="007951D8">
              <w:rPr>
                <w:rFonts w:ascii="CMU Typewriter Text" w:hAnsi="CMU Typewriter Text" w:cs="Courier New"/>
                <w:color w:val="3F7F5F"/>
                <w:sz w:val="16"/>
                <w:szCs w:val="20"/>
              </w:rPr>
              <w:t>/* 4 ANAPATH    Analog audio path control       DAC on, Mic boost 20dB*/</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0x0000,  </w:t>
            </w:r>
            <w:r w:rsidRPr="007951D8">
              <w:rPr>
                <w:rFonts w:ascii="CMU Typewriter Text" w:hAnsi="CMU Typewriter Text" w:cs="Courier New"/>
                <w:color w:val="3F7F5F"/>
                <w:sz w:val="16"/>
                <w:szCs w:val="20"/>
              </w:rPr>
              <w:t>/* 5 DIGPATH    Digital audio path control      All Filters off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0x0000,  </w:t>
            </w:r>
            <w:r w:rsidRPr="007951D8">
              <w:rPr>
                <w:rFonts w:ascii="CMU Typewriter Text" w:hAnsi="CMU Typewriter Text" w:cs="Courier New"/>
                <w:color w:val="3F7F5F"/>
                <w:sz w:val="16"/>
                <w:szCs w:val="20"/>
              </w:rPr>
              <w:t>/* 6 DPOWERDOWN Power down control              All Hardware on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0x0043,  </w:t>
            </w:r>
            <w:r w:rsidRPr="007951D8">
              <w:rPr>
                <w:rFonts w:ascii="CMU Typewriter Text" w:hAnsi="CMU Typewriter Text" w:cs="Courier New"/>
                <w:color w:val="3F7F5F"/>
                <w:sz w:val="16"/>
                <w:szCs w:val="20"/>
              </w:rPr>
              <w:t>/* 7 DIGIF      Digital audio interface format  16 bit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0x008d,  </w:t>
            </w:r>
            <w:r w:rsidRPr="007951D8">
              <w:rPr>
                <w:rFonts w:ascii="CMU Typewriter Text" w:hAnsi="CMU Typewriter Text" w:cs="Courier New"/>
                <w:color w:val="3F7F5F"/>
                <w:sz w:val="16"/>
                <w:szCs w:val="20"/>
              </w:rPr>
              <w:t>/* 8 SAMPLERATE Sample rate control             8 KHZ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0x0001   </w:t>
            </w:r>
            <w:r w:rsidRPr="007951D8">
              <w:rPr>
                <w:rFonts w:ascii="CMU Typewriter Text" w:hAnsi="CMU Typewriter Text" w:cs="Courier New"/>
                <w:color w:val="3F7F5F"/>
                <w:sz w:val="16"/>
                <w:szCs w:val="20"/>
              </w:rPr>
              <w:t>/* 9 DIGACT     Digital interface activation    On                    */</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3F7F5F"/>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Codec handle:- a variable used to identify audio interface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DSK6713_AIC23_CodecHandle H_Codec;</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Holds the value of the current sample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float</w:t>
            </w:r>
            <w:r w:rsidRPr="007951D8">
              <w:rPr>
                <w:rFonts w:ascii="CMU Typewriter Text" w:hAnsi="CMU Typewriter Text" w:cs="Courier New"/>
                <w:color w:val="000000"/>
                <w:sz w:val="16"/>
                <w:szCs w:val="20"/>
              </w:rPr>
              <w:t xml:space="preserve"> sample; </w:t>
            </w:r>
            <w:r w:rsidRPr="007951D8">
              <w:rPr>
                <w:rFonts w:ascii="CMU Typewriter Text" w:hAnsi="CMU Typewriter Text" w:cs="Courier New"/>
                <w:color w:val="3F7D5F"/>
                <w:sz w:val="16"/>
                <w:szCs w:val="20"/>
              </w:rPr>
              <w:t>// sample to output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float</w:t>
            </w:r>
            <w:r w:rsidRPr="007951D8">
              <w:rPr>
                <w:rFonts w:ascii="CMU Typewriter Text" w:hAnsi="CMU Typewriter Text" w:cs="Courier New"/>
                <w:color w:val="000000"/>
                <w:sz w:val="16"/>
                <w:szCs w:val="20"/>
              </w:rPr>
              <w:t xml:space="preserve"> gain = -32767.0; </w:t>
            </w:r>
            <w:r w:rsidRPr="007951D8">
              <w:rPr>
                <w:rFonts w:ascii="CMU Typewriter Text" w:hAnsi="CMU Typewriter Text" w:cs="Courier New"/>
                <w:color w:val="3F7D5F"/>
                <w:sz w:val="16"/>
                <w:szCs w:val="20"/>
              </w:rPr>
              <w:t>// gain negative to invert signal and set to 2^16/2-1=2^15-1 (since a signed 16 bit output and we want to make the most out of it)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float</w:t>
            </w:r>
            <w:r w:rsidRPr="007951D8">
              <w:rPr>
                <w:rFonts w:ascii="CMU Typewriter Text" w:hAnsi="CMU Typewriter Text" w:cs="Courier New"/>
                <w:color w:val="000000"/>
                <w:sz w:val="16"/>
                <w:szCs w:val="20"/>
              </w:rPr>
              <w:t xml:space="preserve"> sine_freq = 1000.0; </w:t>
            </w:r>
            <w:r w:rsidRPr="007951D8">
              <w:rPr>
                <w:rFonts w:ascii="CMU Typewriter Text" w:hAnsi="CMU Typewriter Text" w:cs="Courier New"/>
                <w:color w:val="3F7D5F"/>
                <w:sz w:val="16"/>
                <w:szCs w:val="20"/>
              </w:rPr>
              <w:t>// frequency of sinewave to generate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//define sinetable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float</w:t>
            </w:r>
            <w:r w:rsidRPr="007951D8">
              <w:rPr>
                <w:rFonts w:ascii="CMU Typewriter Text" w:hAnsi="CMU Typewriter Text" w:cs="Courier New"/>
                <w:color w:val="000000"/>
                <w:sz w:val="16"/>
                <w:szCs w:val="20"/>
              </w:rPr>
              <w:t xml:space="preserve"> table[SINE_TABLE_SIZE];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//index</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float</w:t>
            </w:r>
            <w:r w:rsidRPr="007951D8">
              <w:rPr>
                <w:rFonts w:ascii="CMU Typewriter Text" w:hAnsi="CMU Typewriter Text" w:cs="Courier New"/>
                <w:color w:val="000000"/>
                <w:sz w:val="16"/>
                <w:szCs w:val="20"/>
              </w:rPr>
              <w:t xml:space="preserve"> index = 0; </w:t>
            </w:r>
            <w:r w:rsidRPr="007951D8">
              <w:rPr>
                <w:rFonts w:ascii="CMU Typewriter Text" w:hAnsi="CMU Typewriter Text" w:cs="Courier New"/>
                <w:color w:val="3F7D5F"/>
                <w:sz w:val="16"/>
                <w:szCs w:val="20"/>
              </w:rPr>
              <w:t>// index defined as float to avoid quantisation error</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Function prototypes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init_hardware(</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init_HWI(</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sine_init();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Main routine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lastRenderedPageBreak/>
              <w:t>void</w:t>
            </w:r>
            <w:r w:rsidRPr="007951D8">
              <w:rPr>
                <w:rFonts w:ascii="CMU Typewriter Text" w:hAnsi="CMU Typewriter Text" w:cs="Courier New"/>
                <w:color w:val="000000"/>
                <w:sz w:val="16"/>
                <w:szCs w:val="20"/>
              </w:rPr>
              <w:t xml:space="preserve"> main(){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C95707"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00B037BD" w:rsidRPr="007951D8">
              <w:rPr>
                <w:rFonts w:ascii="CMU Typewriter Text" w:hAnsi="CMU Typewriter Text" w:cs="Courier New"/>
                <w:color w:val="3F7D5F"/>
                <w:sz w:val="16"/>
                <w:szCs w:val="20"/>
              </w:rPr>
              <w:t>// initialize board and the audio port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init_hardware();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initialize hardware interrupts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init_HWI();</w:t>
            </w:r>
          </w:p>
          <w:p w:rsidR="00C95707" w:rsidRPr="007951D8" w:rsidRDefault="00B037BD" w:rsidP="00B037BD">
            <w:pPr>
              <w:autoSpaceDE w:val="0"/>
              <w:autoSpaceDN w:val="0"/>
              <w:adjustRightInd w:val="0"/>
              <w:rPr>
                <w:rFonts w:ascii="CMU Typewriter Text" w:hAnsi="CMU Typewriter Text" w:cs="Courier New"/>
                <w:color w:val="000000"/>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000000"/>
                <w:sz w:val="16"/>
                <w:szCs w:val="20"/>
              </w:rPr>
              <w:tab/>
              <w:t xml:space="preserve"> </w:t>
            </w:r>
            <w:r w:rsidRPr="007951D8">
              <w:rPr>
                <w:rFonts w:ascii="CMU Typewriter Text" w:hAnsi="CMU Typewriter Text" w:cs="Courier New"/>
                <w:color w:val="000000"/>
                <w:sz w:val="16"/>
                <w:szCs w:val="20"/>
              </w:rPr>
              <w:tab/>
            </w:r>
          </w:p>
          <w:p w:rsidR="00B037BD" w:rsidRPr="007951D8" w:rsidRDefault="00C95707"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D5F"/>
                <w:sz w:val="16"/>
                <w:szCs w:val="20"/>
              </w:rPr>
              <w:t>// initialize sine table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sine_init();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F5F"/>
                <w:sz w:val="16"/>
                <w:szCs w:val="20"/>
              </w:rPr>
              <w:t>/* loop indefinitely, waiting for interrupts */</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b/>
                <w:bCs/>
                <w:color w:val="7F0055"/>
                <w:sz w:val="16"/>
                <w:szCs w:val="20"/>
              </w:rPr>
              <w:t>while</w:t>
            </w:r>
            <w:r w:rsidRPr="007951D8">
              <w:rPr>
                <w:rFonts w:ascii="CMU Typewriter Text" w:hAnsi="CMU Typewriter Text" w:cs="Courier New"/>
                <w:color w:val="000000"/>
                <w:sz w:val="16"/>
                <w:szCs w:val="20"/>
              </w:rPr>
              <w:t xml:space="preserve">(1)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color w:val="3F7F5F"/>
                <w:sz w:val="16"/>
                <w:szCs w:val="20"/>
              </w:rPr>
            </w:pPr>
            <w:r w:rsidRPr="007951D8">
              <w:rPr>
                <w:rFonts w:ascii="CMU Typewriter Text" w:hAnsi="CMU Typewriter Text" w:cs="Courier New"/>
                <w:color w:val="3F7F5F"/>
                <w:sz w:val="16"/>
                <w:szCs w:val="20"/>
              </w:rPr>
              <w:t>/**************************************************************************/</w:t>
            </w:r>
          </w:p>
          <w:p w:rsidR="00A27FEB" w:rsidRPr="007951D8" w:rsidRDefault="00A27FEB"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sine init function</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sine_init(</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color w:val="000000"/>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int</w:t>
            </w:r>
            <w:r w:rsidRPr="007951D8">
              <w:rPr>
                <w:rFonts w:ascii="CMU Typewriter Text" w:hAnsi="CMU Typewriter Text" w:cs="Courier New"/>
                <w:color w:val="000000"/>
                <w:sz w:val="16"/>
                <w:szCs w:val="20"/>
              </w:rPr>
              <w:t xml:space="preserve"> i;</w:t>
            </w:r>
            <w:r w:rsidR="00A27FEB" w:rsidRPr="007951D8">
              <w:rPr>
                <w:rFonts w:ascii="CMU Typewriter Text" w:hAnsi="CMU Typewriter Text" w:cs="Courier New"/>
                <w:color w:val="000000"/>
                <w:sz w:val="16"/>
                <w:szCs w:val="20"/>
              </w:rPr>
              <w:t xml:space="preserve"> </w:t>
            </w:r>
            <w:r w:rsidR="00A27FEB" w:rsidRPr="007951D8">
              <w:rPr>
                <w:rFonts w:ascii="CMU Typewriter Text" w:hAnsi="CMU Typewriter Text" w:cs="Courier New"/>
                <w:color w:val="3F7D5F"/>
                <w:sz w:val="16"/>
                <w:szCs w:val="20"/>
              </w:rPr>
              <w:t>// index variable</w:t>
            </w:r>
          </w:p>
          <w:p w:rsidR="00A27FEB" w:rsidRPr="007951D8" w:rsidRDefault="00A27FEB"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D5F"/>
                <w:sz w:val="16"/>
                <w:szCs w:val="20"/>
              </w:rPr>
              <w:t xml:space="preserve">       // loops through table values setting each cell </w:t>
            </w:r>
            <w:r w:rsidRPr="007951D8">
              <w:rPr>
                <w:rFonts w:ascii="CMU Typewriter Text" w:hAnsi="CMU Typewriter Text" w:cs="Courier New"/>
                <w:color w:val="00B050"/>
                <w:sz w:val="16"/>
                <w:szCs w:val="20"/>
              </w:rPr>
              <w:t xml:space="preserve">to </w:t>
            </w:r>
            <m:oMath>
              <m:r>
                <w:rPr>
                  <w:rFonts w:ascii="Cambria Math" w:hAnsi="Cambria Math"/>
                  <w:color w:val="00B050"/>
                </w:rPr>
                <m:t>cell</m:t>
              </m:r>
              <m:d>
                <m:dPr>
                  <m:begChr m:val="["/>
                  <m:endChr m:val="]"/>
                  <m:ctrlPr>
                    <w:rPr>
                      <w:rFonts w:ascii="Cambria Math" w:hAnsi="Cambria Math"/>
                      <w:i/>
                      <w:color w:val="00B050"/>
                    </w:rPr>
                  </m:ctrlPr>
                </m:dPr>
                <m:e>
                  <m:r>
                    <w:rPr>
                      <w:rFonts w:ascii="Cambria Math" w:hAnsi="Cambria Math"/>
                      <w:color w:val="00B050"/>
                    </w:rPr>
                    <m:t>i</m:t>
                  </m:r>
                </m:e>
              </m:d>
              <m:r>
                <w:rPr>
                  <w:rFonts w:ascii="Cambria Math" w:hAnsi="Cambria Math"/>
                  <w:color w:val="00B050"/>
                </w:rPr>
                <m:t>=</m:t>
              </m:r>
              <m:func>
                <m:funcPr>
                  <m:ctrlPr>
                    <w:rPr>
                      <w:rFonts w:ascii="Cambria Math" w:hAnsi="Cambria Math"/>
                      <w:color w:val="00B050"/>
                    </w:rPr>
                  </m:ctrlPr>
                </m:funcPr>
                <m:fName>
                  <m:r>
                    <m:rPr>
                      <m:sty m:val="p"/>
                    </m:rPr>
                    <w:rPr>
                      <w:rFonts w:ascii="Cambria Math" w:hAnsi="Cambria Math"/>
                      <w:color w:val="00B050"/>
                    </w:rPr>
                    <m:t>sin</m:t>
                  </m:r>
                </m:fName>
                <m:e>
                  <m:d>
                    <m:dPr>
                      <m:ctrlPr>
                        <w:rPr>
                          <w:rFonts w:ascii="Cambria Math" w:hAnsi="Cambria Math"/>
                          <w:i/>
                          <w:color w:val="00B050"/>
                        </w:rPr>
                      </m:ctrlPr>
                    </m:dPr>
                    <m:e>
                      <m:r>
                        <w:rPr>
                          <w:rFonts w:ascii="Cambria Math" w:hAnsi="Cambria Math"/>
                          <w:color w:val="00B050"/>
                        </w:rPr>
                        <m:t>2π×</m:t>
                      </m:r>
                      <m:f>
                        <m:fPr>
                          <m:ctrlPr>
                            <w:rPr>
                              <w:rFonts w:ascii="Cambria Math" w:hAnsi="Cambria Math"/>
                              <w:i/>
                              <w:color w:val="00B050"/>
                            </w:rPr>
                          </m:ctrlPr>
                        </m:fPr>
                        <m:num>
                          <m:r>
                            <w:rPr>
                              <w:rFonts w:ascii="Cambria Math" w:hAnsi="Cambria Math"/>
                              <w:color w:val="00B050"/>
                            </w:rPr>
                            <m:t>i</m:t>
                          </m:r>
                        </m:num>
                        <m:den>
                          <m:r>
                            <w:rPr>
                              <w:rFonts w:ascii="Cambria Math" w:hAnsi="Cambria Math"/>
                              <w:color w:val="00B050"/>
                            </w:rPr>
                            <m:t>256</m:t>
                          </m:r>
                        </m:den>
                      </m:f>
                    </m:e>
                  </m:d>
                </m:e>
              </m:func>
            </m:oMath>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for</w:t>
            </w:r>
            <w:r w:rsidRPr="007951D8">
              <w:rPr>
                <w:rFonts w:ascii="CMU Typewriter Text" w:hAnsi="CMU Typewriter Text" w:cs="Courier New"/>
                <w:color w:val="000000"/>
                <w:sz w:val="16"/>
                <w:szCs w:val="20"/>
              </w:rPr>
              <w:t xml:space="preserve"> (i = 0; i &lt; SINE_TABLE_SIZE; i++)</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table[i] = sin(2*i*PI/(SINE_TABLE_SIZE));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return</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init_hardware() **********************************/</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init_hardware()</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D5F"/>
                <w:sz w:val="16"/>
                <w:szCs w:val="20"/>
              </w:rPr>
              <w:t xml:space="preserve">// Initialize the board support library, must be called first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DSK6713_init();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r w:rsidRPr="007951D8">
              <w:rPr>
                <w:rFonts w:ascii="CMU Typewriter Text" w:hAnsi="CMU Typewriter Text" w:cs="Courier New"/>
                <w:color w:val="3F7D5F"/>
                <w:sz w:val="16"/>
                <w:szCs w:val="20"/>
              </w:rPr>
              <w:t xml:space="preserve">// Start the AIC23 codec using the settings defined above in config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H_Codec = DSK6713_AIC23_openCodec(0, &amp;Config);</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Function below sets the number of bits in word used by MSBSP (serial port) for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 xml:space="preserve">receives from AIC23 (audio port). We are using a 32 bit packet containing two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16 bit numbers hence 32BIT is set for  receive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MCBSP_FSETS(RCR1, RWDLEN1, 32BIT);</w:t>
            </w: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Configures interrupt to activate on each consecutive available 32 bits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from Audio port hence an interrupt is generated for each L &amp; R sample pair */</w:t>
            </w: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MCBSP_FSETS(SPCR1, RINTM, FRM);</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F5F"/>
                <w:sz w:val="16"/>
                <w:szCs w:val="20"/>
              </w:rPr>
              <w:t xml:space="preserve">/* These commands do the same thing as above but applied to data transfers to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ab/>
              <w:t>the audio port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MCBSP_FSETS(XCR1, XWDLEN1, 32BIT);</w:t>
            </w: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MCBSP_FSETS(SPCR1, XINTM, FRM);</w:t>
            </w: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init_HWI() **************************************/</w:t>
            </w: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init_HWI(</w:t>
            </w: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IRQ_globalDisable();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Globally disables interrupts</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IRQ_nmiEnable();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Enables the NMI interrupt (used by the debugger)</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IRQ_map(IRQ_EVT_XINT1,4);</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Maps an event to a physical interrupt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IRQ_enable(IRQ_EVT_XINT1);</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Enables the event</w:t>
            </w: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IRQ_globalEnable();</w:t>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Globally enables interrupts</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 xml:space="preserve">} </w:t>
            </w:r>
          </w:p>
          <w:p w:rsidR="00B037BD" w:rsidRPr="007951D8" w:rsidRDefault="00B037BD" w:rsidP="00B037BD">
            <w:pPr>
              <w:autoSpaceDE w:val="0"/>
              <w:autoSpaceDN w:val="0"/>
              <w:adjustRightInd w:val="0"/>
              <w:rPr>
                <w:rFonts w:ascii="CMU Typewriter Text" w:hAnsi="CMU Typewriter Text" w:cs="Courier New"/>
                <w:sz w:val="16"/>
                <w:szCs w:val="20"/>
              </w:rPr>
            </w:pPr>
          </w:p>
          <w:p w:rsidR="00B037BD" w:rsidRPr="007951D8" w:rsidRDefault="00B037BD" w:rsidP="00B037BD">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WRITE YOUR INTERRUPT SERVICE ROUTINE HERE***********************/</w:t>
            </w:r>
            <w:r w:rsidRPr="007951D8">
              <w:rPr>
                <w:rFonts w:ascii="CMU Typewriter Text" w:hAnsi="CMU Typewriter Text" w:cs="Courier New"/>
                <w:color w:val="000000"/>
                <w:sz w:val="16"/>
                <w:szCs w:val="20"/>
              </w:rPr>
              <w:t xml:space="preserve"> </w:t>
            </w:r>
            <w:r w:rsidRPr="007951D8">
              <w:rPr>
                <w:rFonts w:ascii="CMU Typewriter Text" w:hAnsi="CMU Typewriter Text" w:cs="Courier New"/>
                <w:sz w:val="16"/>
                <w:szCs w:val="20"/>
              </w:rPr>
              <w:t xml:space="preserve"> </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3F7F5F"/>
                <w:sz w:val="16"/>
                <w:szCs w:val="20"/>
              </w:rPr>
              <w:t>/********************************** ISR_AIC *******************************/</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b/>
                <w:bCs/>
                <w:color w:val="7F0055"/>
                <w:sz w:val="16"/>
                <w:szCs w:val="20"/>
              </w:rPr>
              <w:t>void</w:t>
            </w:r>
            <w:r w:rsidRPr="007951D8">
              <w:rPr>
                <w:rFonts w:ascii="CMU Typewriter Text" w:hAnsi="CMU Typewriter Text" w:cs="Courier New"/>
                <w:color w:val="000000"/>
                <w:sz w:val="16"/>
                <w:szCs w:val="20"/>
              </w:rPr>
              <w:t xml:space="preserve"> ISR_AIC(){</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sample = table[(</w:t>
            </w:r>
            <w:r w:rsidRPr="007951D8">
              <w:rPr>
                <w:rFonts w:ascii="CMU Typewriter Text" w:hAnsi="CMU Typewriter Text" w:cs="Courier New"/>
                <w:b/>
                <w:bCs/>
                <w:color w:val="7F0055"/>
                <w:sz w:val="16"/>
                <w:szCs w:val="20"/>
              </w:rPr>
              <w:t>int</w:t>
            </w:r>
            <w:r w:rsidRPr="007951D8">
              <w:rPr>
                <w:rFonts w:ascii="CMU Typewriter Text" w:hAnsi="CMU Typewriter Text" w:cs="Courier New"/>
                <w:color w:val="000000"/>
                <w:sz w:val="16"/>
                <w:szCs w:val="20"/>
              </w:rPr>
              <w:t>)index];</w:t>
            </w:r>
            <w:r w:rsidR="00CE71DF" w:rsidRPr="007951D8">
              <w:rPr>
                <w:rFonts w:ascii="CMU Typewriter Text" w:hAnsi="CMU Typewriter Text" w:cs="Courier New"/>
                <w:color w:val="000000"/>
                <w:sz w:val="16"/>
                <w:szCs w:val="20"/>
              </w:rPr>
              <w:t xml:space="preserve"> </w:t>
            </w:r>
            <w:r w:rsidR="00CE71DF" w:rsidRPr="007951D8">
              <w:rPr>
                <w:rFonts w:ascii="CMU Typewriter Text" w:hAnsi="CMU Typewriter Text" w:cs="Courier New"/>
                <w:color w:val="3F7D5F"/>
                <w:sz w:val="16"/>
                <w:szCs w:val="20"/>
              </w:rPr>
              <w:t>// access correct sample by converting index to int</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index += (SINE_TABLE_SIZE)/(8000/sine_freq);</w:t>
            </w:r>
            <w:r w:rsidRPr="007951D8">
              <w:rPr>
                <w:rFonts w:ascii="CMU Typewriter Text" w:hAnsi="CMU Typewriter Text" w:cs="Courier New"/>
                <w:color w:val="3F7D5F"/>
                <w:sz w:val="16"/>
                <w:szCs w:val="20"/>
              </w:rPr>
              <w:t>//</w:t>
            </w:r>
            <w:r w:rsidR="00CE71DF" w:rsidRPr="007951D8">
              <w:rPr>
                <w:rFonts w:ascii="CMU Typewriter Text" w:hAnsi="CMU Typewriter Text" w:cs="Courier New"/>
                <w:color w:val="3F7D5F"/>
                <w:sz w:val="16"/>
                <w:szCs w:val="20"/>
              </w:rPr>
              <w:t>increase index by appropriate value for next access</w:t>
            </w:r>
          </w:p>
          <w:p w:rsidR="00CE71DF" w:rsidRPr="007951D8" w:rsidRDefault="00CE71DF" w:rsidP="00CE71D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//In the following case we are attempting to effectively do the following operation:</w:t>
            </w:r>
          </w:p>
          <w:p w:rsidR="00CE71DF" w:rsidRPr="007951D8" w:rsidRDefault="00CE71DF" w:rsidP="00CE71D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//index %= SINE_TABLE_SIZE</w:t>
            </w:r>
          </w:p>
          <w:p w:rsidR="00CE71DF" w:rsidRPr="007951D8" w:rsidRDefault="00CE71DF" w:rsidP="00CE71D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 xml:space="preserve">//however this is not possible with a float therefore we simply </w:t>
            </w:r>
          </w:p>
          <w:p w:rsidR="00CE71DF" w:rsidRPr="007951D8" w:rsidRDefault="00CE71DF" w:rsidP="00CE71DF">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3F7D5F"/>
                <w:sz w:val="16"/>
                <w:szCs w:val="20"/>
              </w:rPr>
              <w:t>//substract the SINE_TABLE_SIZE when the index is over this value.</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(index &gt;= SINE_TABLE_SIZE)</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color w:val="000000"/>
                <w:sz w:val="16"/>
                <w:szCs w:val="20"/>
              </w:rPr>
              <w:tab/>
              <w:t>index -= SINE_TABLE_SIZE;</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r>
            <w:r w:rsidRPr="007951D8">
              <w:rPr>
                <w:rFonts w:ascii="CMU Typewriter Text" w:hAnsi="CMU Typewriter Text" w:cs="Courier New"/>
                <w:b/>
                <w:bCs/>
                <w:color w:val="7F0055"/>
                <w:sz w:val="16"/>
                <w:szCs w:val="20"/>
              </w:rPr>
              <w:t>if</w:t>
            </w:r>
            <w:r w:rsidRPr="007951D8">
              <w:rPr>
                <w:rFonts w:ascii="CMU Typewriter Text" w:hAnsi="CMU Typewriter Text" w:cs="Courier New"/>
                <w:color w:val="000000"/>
                <w:sz w:val="16"/>
                <w:szCs w:val="20"/>
              </w:rPr>
              <w:t xml:space="preserve"> (sample &lt;= 0){sample = -sample;}</w:t>
            </w:r>
            <w:r w:rsidR="005E26A4" w:rsidRPr="007951D8">
              <w:rPr>
                <w:rFonts w:ascii="CMU Typewriter Text" w:hAnsi="CMU Typewriter Text" w:cs="Courier New"/>
                <w:color w:val="000000"/>
                <w:sz w:val="16"/>
                <w:szCs w:val="20"/>
              </w:rPr>
              <w:t xml:space="preserve"> </w:t>
            </w:r>
            <w:r w:rsidR="005E26A4" w:rsidRPr="007951D8">
              <w:rPr>
                <w:rFonts w:ascii="CMU Typewriter Text" w:hAnsi="CMU Typewriter Text" w:cs="Courier New"/>
                <w:color w:val="3F7D5F"/>
                <w:sz w:val="16"/>
                <w:szCs w:val="20"/>
              </w:rPr>
              <w:t>// rectify wave, could also have been done during sinetable generation but the instructions implied rectification had to be done in the ISR</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sample *=gain;</w:t>
            </w:r>
            <w:r w:rsidR="00407D2D" w:rsidRPr="007951D8">
              <w:rPr>
                <w:rFonts w:ascii="CMU Typewriter Text" w:hAnsi="CMU Typewriter Text" w:cs="Courier New"/>
                <w:color w:val="000000"/>
                <w:sz w:val="16"/>
                <w:szCs w:val="20"/>
              </w:rPr>
              <w:t xml:space="preserve"> </w:t>
            </w:r>
            <w:r w:rsidR="00407D2D" w:rsidRPr="007951D8">
              <w:rPr>
                <w:rFonts w:ascii="CMU Typewriter Text" w:hAnsi="CMU Typewriter Text" w:cs="Courier New"/>
                <w:color w:val="3F7D5F"/>
                <w:sz w:val="16"/>
                <w:szCs w:val="20"/>
              </w:rPr>
              <w:t>//multiply by gain to produce visible output</w:t>
            </w:r>
          </w:p>
          <w:p w:rsidR="00A27FEB" w:rsidRPr="007951D8" w:rsidRDefault="00A27FEB" w:rsidP="00A27FEB">
            <w:pPr>
              <w:autoSpaceDE w:val="0"/>
              <w:autoSpaceDN w:val="0"/>
              <w:adjustRightInd w:val="0"/>
              <w:rPr>
                <w:rFonts w:ascii="CMU Typewriter Text" w:hAnsi="CMU Typewriter Text" w:cs="Courier New"/>
                <w:sz w:val="16"/>
                <w:szCs w:val="20"/>
              </w:rPr>
            </w:pPr>
            <w:r w:rsidRPr="007951D8">
              <w:rPr>
                <w:rFonts w:ascii="CMU Typewriter Text" w:hAnsi="CMU Typewriter Text" w:cs="Courier New"/>
                <w:color w:val="000000"/>
                <w:sz w:val="16"/>
                <w:szCs w:val="20"/>
              </w:rPr>
              <w:tab/>
              <w:t>mono_write_16Bit(sample);</w:t>
            </w:r>
            <w:r w:rsidR="004B6CC2" w:rsidRPr="007951D8">
              <w:rPr>
                <w:rFonts w:ascii="CMU Typewriter Text" w:hAnsi="CMU Typewriter Text" w:cs="Courier New"/>
                <w:color w:val="3F7D5F"/>
                <w:sz w:val="16"/>
                <w:szCs w:val="20"/>
              </w:rPr>
              <w:t xml:space="preserve"> //write to output</w:t>
            </w:r>
          </w:p>
          <w:p w:rsidR="00B037BD" w:rsidRPr="007951D8" w:rsidRDefault="00A27FEB" w:rsidP="00A27FEB">
            <w:pPr>
              <w:autoSpaceDE w:val="0"/>
              <w:autoSpaceDN w:val="0"/>
              <w:adjustRightInd w:val="0"/>
              <w:rPr>
                <w:rFonts w:ascii="CMU Typewriter Text" w:hAnsi="CMU Typewriter Text"/>
                <w:sz w:val="16"/>
              </w:rPr>
            </w:pPr>
            <w:r w:rsidRPr="007951D8">
              <w:rPr>
                <w:rFonts w:ascii="CMU Typewriter Text" w:hAnsi="CMU Typewriter Text" w:cs="Courier New"/>
                <w:color w:val="000000"/>
                <w:sz w:val="16"/>
                <w:szCs w:val="20"/>
              </w:rPr>
              <w:lastRenderedPageBreak/>
              <w:t>}</w:t>
            </w:r>
          </w:p>
        </w:tc>
      </w:tr>
    </w:tbl>
    <w:p w:rsidR="00B037BD" w:rsidRPr="00D22998" w:rsidRDefault="00B037BD" w:rsidP="00B037BD">
      <w:pPr>
        <w:rPr>
          <w:rFonts w:ascii="CMU Serif" w:hAnsi="CMU Serif"/>
        </w:rPr>
      </w:pPr>
    </w:p>
    <w:bookmarkStart w:id="16" w:name="_Toc349493174" w:displacedByCustomXml="next"/>
    <w:sdt>
      <w:sdtPr>
        <w:rPr>
          <w:rFonts w:ascii="CMU Serif" w:eastAsiaTheme="minorHAnsi" w:hAnsi="CMU Serif" w:cstheme="minorBidi"/>
          <w:b w:val="0"/>
          <w:bCs w:val="0"/>
          <w:color w:val="auto"/>
          <w:sz w:val="22"/>
          <w:szCs w:val="22"/>
        </w:rPr>
        <w:id w:val="1831324357"/>
        <w:docPartObj>
          <w:docPartGallery w:val="Bibliographies"/>
          <w:docPartUnique/>
        </w:docPartObj>
      </w:sdtPr>
      <w:sdtContent>
        <w:p w:rsidR="004B61AC" w:rsidRPr="00D22998" w:rsidRDefault="004B61AC">
          <w:pPr>
            <w:pStyle w:val="Heading1"/>
            <w:rPr>
              <w:rFonts w:ascii="CMU Serif" w:hAnsi="CMU Serif"/>
            </w:rPr>
          </w:pPr>
          <w:r w:rsidRPr="00D22998">
            <w:rPr>
              <w:rFonts w:ascii="CMU Serif" w:hAnsi="CMU Serif"/>
            </w:rPr>
            <w:t>Works Cited</w:t>
          </w:r>
          <w:bookmarkEnd w:id="16"/>
        </w:p>
        <w:p w:rsidR="004B61AC" w:rsidRPr="00D22998" w:rsidRDefault="004B61AC" w:rsidP="004B61AC">
          <w:pPr>
            <w:pStyle w:val="Bibliography"/>
            <w:ind w:left="720" w:hanging="720"/>
            <w:rPr>
              <w:rFonts w:ascii="CMU Serif" w:hAnsi="CMU Serif"/>
              <w:noProof/>
            </w:rPr>
          </w:pPr>
          <w:r w:rsidRPr="00D22998">
            <w:rPr>
              <w:rFonts w:ascii="CMU Serif" w:hAnsi="CMU Serif"/>
            </w:rPr>
            <w:fldChar w:fldCharType="begin"/>
          </w:r>
          <w:r w:rsidRPr="00D22998">
            <w:rPr>
              <w:rFonts w:ascii="CMU Serif" w:hAnsi="CMU Serif"/>
            </w:rPr>
            <w:instrText xml:space="preserve"> BIBLIOGRAPHY </w:instrText>
          </w:r>
          <w:r w:rsidRPr="00D22998">
            <w:rPr>
              <w:rFonts w:ascii="CMU Serif" w:hAnsi="CMU Serif"/>
            </w:rPr>
            <w:fldChar w:fldCharType="separate"/>
          </w:r>
          <w:r w:rsidRPr="00D22998">
            <w:rPr>
              <w:rFonts w:ascii="CMU Serif" w:hAnsi="CMU Serif"/>
              <w:noProof/>
            </w:rPr>
            <w:t xml:space="preserve">Falstad, P. (2008). </w:t>
          </w:r>
          <w:r w:rsidRPr="00D22998">
            <w:rPr>
              <w:rFonts w:ascii="CMU Serif" w:hAnsi="CMU Serif"/>
              <w:i/>
              <w:iCs/>
              <w:noProof/>
            </w:rPr>
            <w:t>Fourier Series Examples: Full-Wave Rectification</w:t>
          </w:r>
          <w:r w:rsidRPr="00D22998">
            <w:rPr>
              <w:rFonts w:ascii="CMU Serif" w:hAnsi="CMU Serif"/>
              <w:noProof/>
            </w:rPr>
            <w:t>. Retrieved 2013, from Paul Falstad: http://www.falstad.com/fourier/e-fullrect.html</w:t>
          </w:r>
        </w:p>
        <w:p w:rsidR="004B61AC" w:rsidRPr="00D22998" w:rsidRDefault="004B61AC" w:rsidP="004B61AC">
          <w:pPr>
            <w:rPr>
              <w:rFonts w:ascii="CMU Serif" w:hAnsi="CMU Serif"/>
            </w:rPr>
          </w:pPr>
          <w:r w:rsidRPr="00D22998">
            <w:rPr>
              <w:rFonts w:ascii="CMU Serif" w:hAnsi="CMU Serif"/>
              <w:b/>
              <w:bCs/>
            </w:rPr>
            <w:fldChar w:fldCharType="end"/>
          </w:r>
        </w:p>
      </w:sdtContent>
    </w:sdt>
    <w:p w:rsidR="004B61AC" w:rsidRPr="00D22998" w:rsidRDefault="004B61AC" w:rsidP="004B61AC">
      <w:pPr>
        <w:rPr>
          <w:rFonts w:ascii="CMU Serif" w:hAnsi="CMU Serif"/>
        </w:rPr>
      </w:pPr>
    </w:p>
    <w:sectPr w:rsidR="004B61AC" w:rsidRPr="00D22998" w:rsidSect="00224AB5">
      <w:headerReference w:type="default" r:id="rId28"/>
      <w:footerReference w:type="default" r:id="rId29"/>
      <w:pgSz w:w="11906" w:h="16838"/>
      <w:pgMar w:top="1134"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906" w:rsidRDefault="00F16906" w:rsidP="00CA1699">
      <w:pPr>
        <w:spacing w:after="0" w:line="240" w:lineRule="auto"/>
      </w:pPr>
      <w:r>
        <w:separator/>
      </w:r>
    </w:p>
  </w:endnote>
  <w:endnote w:type="continuationSeparator" w:id="0">
    <w:p w:rsidR="00F16906" w:rsidRDefault="00F16906" w:rsidP="00CA1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DejaVu Sans"/>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U Typewriter Text">
    <w:panose1 w:val="00000000000000000000"/>
    <w:charset w:val="00"/>
    <w:family w:val="modern"/>
    <w:notTrueType/>
    <w:pitch w:val="fixed"/>
    <w:sig w:usb0="E10002FF" w:usb1="5201E9EB" w:usb2="00000004" w:usb3="00000000" w:csb0="000001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8082939"/>
      <w:docPartObj>
        <w:docPartGallery w:val="Page Numbers (Bottom of Page)"/>
        <w:docPartUnique/>
      </w:docPartObj>
    </w:sdtPr>
    <w:sdtEndPr>
      <w:rPr>
        <w:noProof/>
      </w:rPr>
    </w:sdtEndPr>
    <w:sdtContent>
      <w:p w:rsidR="00F16906" w:rsidRDefault="00F16906">
        <w:pPr>
          <w:pStyle w:val="Footer"/>
          <w:jc w:val="center"/>
        </w:pPr>
        <w:r>
          <w:fldChar w:fldCharType="begin"/>
        </w:r>
        <w:r>
          <w:instrText xml:space="preserve"> PAGE   \* MERGEFORMAT </w:instrText>
        </w:r>
        <w:r>
          <w:fldChar w:fldCharType="separate"/>
        </w:r>
        <w:r w:rsidR="00866F45">
          <w:rPr>
            <w:noProof/>
          </w:rPr>
          <w:t>10</w:t>
        </w:r>
        <w:r>
          <w:rPr>
            <w:noProof/>
          </w:rPr>
          <w:fldChar w:fldCharType="end"/>
        </w:r>
      </w:p>
    </w:sdtContent>
  </w:sdt>
  <w:p w:rsidR="00F16906" w:rsidRDefault="00F169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906" w:rsidRDefault="00F16906" w:rsidP="00CA1699">
      <w:pPr>
        <w:spacing w:after="0" w:line="240" w:lineRule="auto"/>
      </w:pPr>
      <w:r>
        <w:separator/>
      </w:r>
    </w:p>
  </w:footnote>
  <w:footnote w:type="continuationSeparator" w:id="0">
    <w:p w:rsidR="00F16906" w:rsidRDefault="00F16906" w:rsidP="00CA16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6906" w:rsidRDefault="00F16906">
    <w:pPr>
      <w:pStyle w:val="Header"/>
    </w:pPr>
    <w:r>
      <w:t>Sebastian Grubb</w:t>
    </w:r>
    <w:r>
      <w:ptab w:relativeTo="margin" w:alignment="center" w:leader="none"/>
    </w:r>
    <w:r>
      <w:t>sg3510</w:t>
    </w:r>
    <w:r>
      <w:ptab w:relativeTo="margin" w:alignment="right" w:leader="none"/>
    </w:r>
    <w:r>
      <w:t>24</w:t>
    </w:r>
    <w:r w:rsidRPr="007951D8">
      <w:rPr>
        <w:vertAlign w:val="superscript"/>
      </w:rPr>
      <w:t>th</w:t>
    </w:r>
    <w:r>
      <w:t xml:space="preserve"> February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069CE"/>
    <w:multiLevelType w:val="hybridMultilevel"/>
    <w:tmpl w:val="3CB2E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0CB"/>
    <w:rsid w:val="00007517"/>
    <w:rsid w:val="00016905"/>
    <w:rsid w:val="00024F1F"/>
    <w:rsid w:val="00026D0B"/>
    <w:rsid w:val="0003367D"/>
    <w:rsid w:val="00037F42"/>
    <w:rsid w:val="00044C45"/>
    <w:rsid w:val="0004716D"/>
    <w:rsid w:val="00050F73"/>
    <w:rsid w:val="0008554A"/>
    <w:rsid w:val="000A505F"/>
    <w:rsid w:val="000C2EC5"/>
    <w:rsid w:val="000E1083"/>
    <w:rsid w:val="000E2DCA"/>
    <w:rsid w:val="000E340E"/>
    <w:rsid w:val="001140CB"/>
    <w:rsid w:val="00127D9B"/>
    <w:rsid w:val="00133591"/>
    <w:rsid w:val="00154B14"/>
    <w:rsid w:val="00160764"/>
    <w:rsid w:val="00163FD6"/>
    <w:rsid w:val="00182100"/>
    <w:rsid w:val="001853C1"/>
    <w:rsid w:val="00186FD5"/>
    <w:rsid w:val="00194D7C"/>
    <w:rsid w:val="001A18E4"/>
    <w:rsid w:val="001C1D0C"/>
    <w:rsid w:val="00215165"/>
    <w:rsid w:val="002168F3"/>
    <w:rsid w:val="00224AB5"/>
    <w:rsid w:val="00232156"/>
    <w:rsid w:val="00232478"/>
    <w:rsid w:val="00272B20"/>
    <w:rsid w:val="002869DE"/>
    <w:rsid w:val="002A13A4"/>
    <w:rsid w:val="002A20CA"/>
    <w:rsid w:val="002B01EE"/>
    <w:rsid w:val="002B5256"/>
    <w:rsid w:val="002B5598"/>
    <w:rsid w:val="002E2C51"/>
    <w:rsid w:val="002E5B2F"/>
    <w:rsid w:val="002E5EAF"/>
    <w:rsid w:val="003322C7"/>
    <w:rsid w:val="00341E72"/>
    <w:rsid w:val="0034249D"/>
    <w:rsid w:val="003770D5"/>
    <w:rsid w:val="00387B99"/>
    <w:rsid w:val="00393A08"/>
    <w:rsid w:val="00396884"/>
    <w:rsid w:val="003A62CF"/>
    <w:rsid w:val="003B6FFB"/>
    <w:rsid w:val="003D03C8"/>
    <w:rsid w:val="003E14F4"/>
    <w:rsid w:val="003E1D89"/>
    <w:rsid w:val="003E69B2"/>
    <w:rsid w:val="00403A09"/>
    <w:rsid w:val="00407D2D"/>
    <w:rsid w:val="00437C3A"/>
    <w:rsid w:val="00447B87"/>
    <w:rsid w:val="0045081A"/>
    <w:rsid w:val="004546E4"/>
    <w:rsid w:val="004B61AC"/>
    <w:rsid w:val="004B6CC2"/>
    <w:rsid w:val="004C283C"/>
    <w:rsid w:val="004F4254"/>
    <w:rsid w:val="005373E2"/>
    <w:rsid w:val="00542652"/>
    <w:rsid w:val="00566AFC"/>
    <w:rsid w:val="00570D82"/>
    <w:rsid w:val="00576C43"/>
    <w:rsid w:val="005848BB"/>
    <w:rsid w:val="005A7544"/>
    <w:rsid w:val="005B696A"/>
    <w:rsid w:val="005D28AF"/>
    <w:rsid w:val="005E26A4"/>
    <w:rsid w:val="005F055A"/>
    <w:rsid w:val="005F3B4C"/>
    <w:rsid w:val="00603A05"/>
    <w:rsid w:val="006045E5"/>
    <w:rsid w:val="00613562"/>
    <w:rsid w:val="006160C6"/>
    <w:rsid w:val="00622573"/>
    <w:rsid w:val="00622C5C"/>
    <w:rsid w:val="0063313D"/>
    <w:rsid w:val="0063498E"/>
    <w:rsid w:val="006376CD"/>
    <w:rsid w:val="00652379"/>
    <w:rsid w:val="006566DF"/>
    <w:rsid w:val="00667BCB"/>
    <w:rsid w:val="00693AE7"/>
    <w:rsid w:val="006A47AB"/>
    <w:rsid w:val="006B2DDC"/>
    <w:rsid w:val="006C3C1C"/>
    <w:rsid w:val="006E716B"/>
    <w:rsid w:val="00746F41"/>
    <w:rsid w:val="00747111"/>
    <w:rsid w:val="007541CF"/>
    <w:rsid w:val="007567C2"/>
    <w:rsid w:val="007675D1"/>
    <w:rsid w:val="0077181D"/>
    <w:rsid w:val="007739A2"/>
    <w:rsid w:val="00784230"/>
    <w:rsid w:val="0079136B"/>
    <w:rsid w:val="00792944"/>
    <w:rsid w:val="00794C4F"/>
    <w:rsid w:val="007951D8"/>
    <w:rsid w:val="00796BF0"/>
    <w:rsid w:val="007A3CF0"/>
    <w:rsid w:val="007C5406"/>
    <w:rsid w:val="007D4721"/>
    <w:rsid w:val="007D6BEE"/>
    <w:rsid w:val="007E2F86"/>
    <w:rsid w:val="007F0BDE"/>
    <w:rsid w:val="00805606"/>
    <w:rsid w:val="008067B3"/>
    <w:rsid w:val="00811AA7"/>
    <w:rsid w:val="0084386D"/>
    <w:rsid w:val="008442FB"/>
    <w:rsid w:val="00851EEB"/>
    <w:rsid w:val="008540C9"/>
    <w:rsid w:val="008608CF"/>
    <w:rsid w:val="00861D02"/>
    <w:rsid w:val="00866F45"/>
    <w:rsid w:val="00871165"/>
    <w:rsid w:val="00893B1B"/>
    <w:rsid w:val="00893BAE"/>
    <w:rsid w:val="0090184C"/>
    <w:rsid w:val="00907EC6"/>
    <w:rsid w:val="00931CD0"/>
    <w:rsid w:val="00946919"/>
    <w:rsid w:val="009524D8"/>
    <w:rsid w:val="00967CC5"/>
    <w:rsid w:val="00991832"/>
    <w:rsid w:val="009A018B"/>
    <w:rsid w:val="009A0493"/>
    <w:rsid w:val="009A6534"/>
    <w:rsid w:val="009B30DB"/>
    <w:rsid w:val="009B6B79"/>
    <w:rsid w:val="009D0AD1"/>
    <w:rsid w:val="009E20ED"/>
    <w:rsid w:val="00A00C05"/>
    <w:rsid w:val="00A10E21"/>
    <w:rsid w:val="00A178B5"/>
    <w:rsid w:val="00A27FEB"/>
    <w:rsid w:val="00A34756"/>
    <w:rsid w:val="00A42198"/>
    <w:rsid w:val="00A44AAD"/>
    <w:rsid w:val="00A558A3"/>
    <w:rsid w:val="00A61EDB"/>
    <w:rsid w:val="00AA0492"/>
    <w:rsid w:val="00AA4F45"/>
    <w:rsid w:val="00AA70C0"/>
    <w:rsid w:val="00AB09B3"/>
    <w:rsid w:val="00AB3005"/>
    <w:rsid w:val="00AD0753"/>
    <w:rsid w:val="00AD22FB"/>
    <w:rsid w:val="00AD2395"/>
    <w:rsid w:val="00AD73AB"/>
    <w:rsid w:val="00AE0441"/>
    <w:rsid w:val="00B037BD"/>
    <w:rsid w:val="00B06FC6"/>
    <w:rsid w:val="00B1745B"/>
    <w:rsid w:val="00B30550"/>
    <w:rsid w:val="00B35A59"/>
    <w:rsid w:val="00B72DF7"/>
    <w:rsid w:val="00B927F2"/>
    <w:rsid w:val="00B94351"/>
    <w:rsid w:val="00BA0F7C"/>
    <w:rsid w:val="00BC2612"/>
    <w:rsid w:val="00BF5F1C"/>
    <w:rsid w:val="00C02243"/>
    <w:rsid w:val="00C02E52"/>
    <w:rsid w:val="00C364C2"/>
    <w:rsid w:val="00C37702"/>
    <w:rsid w:val="00C535C5"/>
    <w:rsid w:val="00C731F8"/>
    <w:rsid w:val="00C83021"/>
    <w:rsid w:val="00C95707"/>
    <w:rsid w:val="00CA0CA4"/>
    <w:rsid w:val="00CA1699"/>
    <w:rsid w:val="00CA7361"/>
    <w:rsid w:val="00CB6B90"/>
    <w:rsid w:val="00CC6F55"/>
    <w:rsid w:val="00CE4F95"/>
    <w:rsid w:val="00CE71DF"/>
    <w:rsid w:val="00CF670E"/>
    <w:rsid w:val="00D0366E"/>
    <w:rsid w:val="00D11FA8"/>
    <w:rsid w:val="00D16FE3"/>
    <w:rsid w:val="00D22998"/>
    <w:rsid w:val="00D31403"/>
    <w:rsid w:val="00D335B2"/>
    <w:rsid w:val="00D34AB1"/>
    <w:rsid w:val="00D5296B"/>
    <w:rsid w:val="00D5364F"/>
    <w:rsid w:val="00D54A6C"/>
    <w:rsid w:val="00D87250"/>
    <w:rsid w:val="00D904DD"/>
    <w:rsid w:val="00DA2E79"/>
    <w:rsid w:val="00DB510A"/>
    <w:rsid w:val="00DC3DF3"/>
    <w:rsid w:val="00DC679F"/>
    <w:rsid w:val="00DD0900"/>
    <w:rsid w:val="00E30064"/>
    <w:rsid w:val="00E401A9"/>
    <w:rsid w:val="00E63006"/>
    <w:rsid w:val="00E65C5C"/>
    <w:rsid w:val="00E70501"/>
    <w:rsid w:val="00E9742A"/>
    <w:rsid w:val="00EB08A4"/>
    <w:rsid w:val="00EC2687"/>
    <w:rsid w:val="00ED7503"/>
    <w:rsid w:val="00EF3614"/>
    <w:rsid w:val="00F16906"/>
    <w:rsid w:val="00F24694"/>
    <w:rsid w:val="00F36D10"/>
    <w:rsid w:val="00F45263"/>
    <w:rsid w:val="00F47617"/>
    <w:rsid w:val="00F5303C"/>
    <w:rsid w:val="00F71D28"/>
    <w:rsid w:val="00F72966"/>
    <w:rsid w:val="00F75813"/>
    <w:rsid w:val="00F8367B"/>
    <w:rsid w:val="00F84CFF"/>
    <w:rsid w:val="00FC4BED"/>
    <w:rsid w:val="00FE31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3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1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79"/>
    <w:rPr>
      <w:rFonts w:ascii="Tahoma" w:hAnsi="Tahoma" w:cs="Tahoma"/>
      <w:sz w:val="16"/>
      <w:szCs w:val="16"/>
    </w:rPr>
  </w:style>
  <w:style w:type="character" w:customStyle="1" w:styleId="Heading1Char">
    <w:name w:val="Heading 1 Char"/>
    <w:basedOn w:val="DefaultParagraphFont"/>
    <w:link w:val="Heading1"/>
    <w:uiPriority w:val="9"/>
    <w:rsid w:val="00851EE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51EEB"/>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784230"/>
    <w:rPr>
      <w:color w:val="808080"/>
    </w:rPr>
  </w:style>
  <w:style w:type="table" w:styleId="TableGrid">
    <w:name w:val="Table Grid"/>
    <w:basedOn w:val="TableNormal"/>
    <w:uiPriority w:val="59"/>
    <w:rsid w:val="00194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37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1EDB"/>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CA16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1699"/>
    <w:rPr>
      <w:sz w:val="20"/>
      <w:szCs w:val="20"/>
    </w:rPr>
  </w:style>
  <w:style w:type="character" w:styleId="EndnoteReference">
    <w:name w:val="endnote reference"/>
    <w:basedOn w:val="DefaultParagraphFont"/>
    <w:uiPriority w:val="99"/>
    <w:semiHidden/>
    <w:unhideWhenUsed/>
    <w:rsid w:val="00CA1699"/>
    <w:rPr>
      <w:vertAlign w:val="superscript"/>
    </w:rPr>
  </w:style>
  <w:style w:type="paragraph" w:styleId="Bibliography">
    <w:name w:val="Bibliography"/>
    <w:basedOn w:val="Normal"/>
    <w:next w:val="Normal"/>
    <w:uiPriority w:val="37"/>
    <w:unhideWhenUsed/>
    <w:rsid w:val="004B61AC"/>
  </w:style>
  <w:style w:type="paragraph" w:styleId="Header">
    <w:name w:val="header"/>
    <w:basedOn w:val="Normal"/>
    <w:link w:val="HeaderChar"/>
    <w:uiPriority w:val="99"/>
    <w:unhideWhenUsed/>
    <w:rsid w:val="0079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1D8"/>
  </w:style>
  <w:style w:type="paragraph" w:styleId="Footer">
    <w:name w:val="footer"/>
    <w:basedOn w:val="Normal"/>
    <w:link w:val="FooterChar"/>
    <w:uiPriority w:val="99"/>
    <w:unhideWhenUsed/>
    <w:rsid w:val="0079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1D8"/>
  </w:style>
  <w:style w:type="paragraph" w:styleId="TOCHeading">
    <w:name w:val="TOC Heading"/>
    <w:basedOn w:val="Heading1"/>
    <w:next w:val="Normal"/>
    <w:uiPriority w:val="39"/>
    <w:semiHidden/>
    <w:unhideWhenUsed/>
    <w:qFormat/>
    <w:rsid w:val="007951D8"/>
    <w:pPr>
      <w:outlineLvl w:val="9"/>
    </w:pPr>
    <w:rPr>
      <w:lang w:val="en-US" w:eastAsia="ja-JP"/>
    </w:rPr>
  </w:style>
  <w:style w:type="paragraph" w:styleId="TOC1">
    <w:name w:val="toc 1"/>
    <w:basedOn w:val="Normal"/>
    <w:next w:val="Normal"/>
    <w:autoRedefine/>
    <w:uiPriority w:val="39"/>
    <w:unhideWhenUsed/>
    <w:rsid w:val="007951D8"/>
    <w:pPr>
      <w:spacing w:after="100"/>
    </w:pPr>
  </w:style>
  <w:style w:type="paragraph" w:styleId="TOC2">
    <w:name w:val="toc 2"/>
    <w:basedOn w:val="Normal"/>
    <w:next w:val="Normal"/>
    <w:autoRedefine/>
    <w:uiPriority w:val="39"/>
    <w:unhideWhenUsed/>
    <w:rsid w:val="007951D8"/>
    <w:pPr>
      <w:spacing w:after="100"/>
      <w:ind w:left="220"/>
    </w:pPr>
  </w:style>
  <w:style w:type="paragraph" w:styleId="TOC3">
    <w:name w:val="toc 3"/>
    <w:basedOn w:val="Normal"/>
    <w:next w:val="Normal"/>
    <w:autoRedefine/>
    <w:uiPriority w:val="39"/>
    <w:unhideWhenUsed/>
    <w:rsid w:val="007951D8"/>
    <w:pPr>
      <w:spacing w:after="100"/>
      <w:ind w:left="440"/>
    </w:pPr>
  </w:style>
  <w:style w:type="character" w:styleId="Hyperlink">
    <w:name w:val="Hyperlink"/>
    <w:basedOn w:val="DefaultParagraphFont"/>
    <w:uiPriority w:val="99"/>
    <w:unhideWhenUsed/>
    <w:rsid w:val="007951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037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61E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6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B79"/>
    <w:rPr>
      <w:rFonts w:ascii="Tahoma" w:hAnsi="Tahoma" w:cs="Tahoma"/>
      <w:sz w:val="16"/>
      <w:szCs w:val="16"/>
    </w:rPr>
  </w:style>
  <w:style w:type="character" w:customStyle="1" w:styleId="Heading1Char">
    <w:name w:val="Heading 1 Char"/>
    <w:basedOn w:val="DefaultParagraphFont"/>
    <w:link w:val="Heading1"/>
    <w:uiPriority w:val="9"/>
    <w:rsid w:val="00851EEB"/>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51EEB"/>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784230"/>
    <w:rPr>
      <w:color w:val="808080"/>
    </w:rPr>
  </w:style>
  <w:style w:type="table" w:styleId="TableGrid">
    <w:name w:val="Table Grid"/>
    <w:basedOn w:val="TableNormal"/>
    <w:uiPriority w:val="59"/>
    <w:rsid w:val="00194D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B037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61EDB"/>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CA169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A1699"/>
    <w:rPr>
      <w:sz w:val="20"/>
      <w:szCs w:val="20"/>
    </w:rPr>
  </w:style>
  <w:style w:type="character" w:styleId="EndnoteReference">
    <w:name w:val="endnote reference"/>
    <w:basedOn w:val="DefaultParagraphFont"/>
    <w:uiPriority w:val="99"/>
    <w:semiHidden/>
    <w:unhideWhenUsed/>
    <w:rsid w:val="00CA1699"/>
    <w:rPr>
      <w:vertAlign w:val="superscript"/>
    </w:rPr>
  </w:style>
  <w:style w:type="paragraph" w:styleId="Bibliography">
    <w:name w:val="Bibliography"/>
    <w:basedOn w:val="Normal"/>
    <w:next w:val="Normal"/>
    <w:uiPriority w:val="37"/>
    <w:unhideWhenUsed/>
    <w:rsid w:val="004B61AC"/>
  </w:style>
  <w:style w:type="paragraph" w:styleId="Header">
    <w:name w:val="header"/>
    <w:basedOn w:val="Normal"/>
    <w:link w:val="HeaderChar"/>
    <w:uiPriority w:val="99"/>
    <w:unhideWhenUsed/>
    <w:rsid w:val="00795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51D8"/>
  </w:style>
  <w:style w:type="paragraph" w:styleId="Footer">
    <w:name w:val="footer"/>
    <w:basedOn w:val="Normal"/>
    <w:link w:val="FooterChar"/>
    <w:uiPriority w:val="99"/>
    <w:unhideWhenUsed/>
    <w:rsid w:val="00795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51D8"/>
  </w:style>
  <w:style w:type="paragraph" w:styleId="TOCHeading">
    <w:name w:val="TOC Heading"/>
    <w:basedOn w:val="Heading1"/>
    <w:next w:val="Normal"/>
    <w:uiPriority w:val="39"/>
    <w:semiHidden/>
    <w:unhideWhenUsed/>
    <w:qFormat/>
    <w:rsid w:val="007951D8"/>
    <w:pPr>
      <w:outlineLvl w:val="9"/>
    </w:pPr>
    <w:rPr>
      <w:lang w:val="en-US" w:eastAsia="ja-JP"/>
    </w:rPr>
  </w:style>
  <w:style w:type="paragraph" w:styleId="TOC1">
    <w:name w:val="toc 1"/>
    <w:basedOn w:val="Normal"/>
    <w:next w:val="Normal"/>
    <w:autoRedefine/>
    <w:uiPriority w:val="39"/>
    <w:unhideWhenUsed/>
    <w:rsid w:val="007951D8"/>
    <w:pPr>
      <w:spacing w:after="100"/>
    </w:pPr>
  </w:style>
  <w:style w:type="paragraph" w:styleId="TOC2">
    <w:name w:val="toc 2"/>
    <w:basedOn w:val="Normal"/>
    <w:next w:val="Normal"/>
    <w:autoRedefine/>
    <w:uiPriority w:val="39"/>
    <w:unhideWhenUsed/>
    <w:rsid w:val="007951D8"/>
    <w:pPr>
      <w:spacing w:after="100"/>
      <w:ind w:left="220"/>
    </w:pPr>
  </w:style>
  <w:style w:type="paragraph" w:styleId="TOC3">
    <w:name w:val="toc 3"/>
    <w:basedOn w:val="Normal"/>
    <w:next w:val="Normal"/>
    <w:autoRedefine/>
    <w:uiPriority w:val="39"/>
    <w:unhideWhenUsed/>
    <w:rsid w:val="007951D8"/>
    <w:pPr>
      <w:spacing w:after="100"/>
      <w:ind w:left="440"/>
    </w:pPr>
  </w:style>
  <w:style w:type="character" w:styleId="Hyperlink">
    <w:name w:val="Hyperlink"/>
    <w:basedOn w:val="DefaultParagraphFont"/>
    <w:uiPriority w:val="99"/>
    <w:unhideWhenUsed/>
    <w:rsid w:val="007951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755812">
      <w:bodyDiv w:val="1"/>
      <w:marLeft w:val="0"/>
      <w:marRight w:val="0"/>
      <w:marTop w:val="0"/>
      <w:marBottom w:val="0"/>
      <w:divBdr>
        <w:top w:val="none" w:sz="0" w:space="0" w:color="auto"/>
        <w:left w:val="none" w:sz="0" w:space="0" w:color="auto"/>
        <w:bottom w:val="none" w:sz="0" w:space="0" w:color="auto"/>
        <w:right w:val="none" w:sz="0" w:space="0" w:color="auto"/>
      </w:divBdr>
    </w:div>
    <w:div w:id="834340336">
      <w:bodyDiv w:val="1"/>
      <w:marLeft w:val="0"/>
      <w:marRight w:val="0"/>
      <w:marTop w:val="0"/>
      <w:marBottom w:val="0"/>
      <w:divBdr>
        <w:top w:val="none" w:sz="0" w:space="0" w:color="auto"/>
        <w:left w:val="none" w:sz="0" w:space="0" w:color="auto"/>
        <w:bottom w:val="none" w:sz="0" w:space="0" w:color="auto"/>
        <w:right w:val="none" w:sz="0" w:space="0" w:color="auto"/>
      </w:divBdr>
    </w:div>
    <w:div w:id="172787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5.emf"/><Relationship Id="rId26"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hart" Target="charts/chart5.xml"/><Relationship Id="rId25"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chart" Target="charts/chart8.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7.xml"/><Relationship Id="rId28" Type="http://schemas.openxmlformats.org/officeDocument/2006/relationships/header" Target="header1.xml"/><Relationship Id="rId10" Type="http://schemas.openxmlformats.org/officeDocument/2006/relationships/chart" Target="charts/chart2.xml"/><Relationship Id="rId19" Type="http://schemas.openxmlformats.org/officeDocument/2006/relationships/image" Target="media/image6.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image" Target="media/image4.emf"/><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ic.ac.uk\homes\sg3510\EE3\RTDSP\lab3\sinewaveat100.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ic.ac.uk\homes\sg3510\EE3\RTDSP\lab3\ALL0010\F0010CH1.CSV"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ic.ac.uk\homes\sg3510\EE3\RTDSP\lab3\ALL0011\F0011CH1.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ALL0003\F0003CH1.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c.ac.uk\homes\sg3510\EE3\RTDSP\lab3\ALL0004\F0004CH1.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ALL0005\F0005MTH.CSV"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ic.ac.uk\homes\sg3510\EE3\RTDSP\lab3\ALL0006\F0006CH1.CSV"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ic.ac.uk\homes\sg3510\EE3\RTDSP\lab3\ALL0006\F0006CH1.CSV"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ic.ac.uk\homes\sg3510\EE3\RTDSP\lab3\ALL0007\F0007CH1.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ic.ac.uk\homes\sg3510\EE3\RTDSP\lab3\ALL0008\F0008CH1.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ic.ac.uk\homes\sg3510\EE3\RTDSP\lab3\ALL0009\F0009CH1.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Input</c:v>
          </c:tx>
          <c:spPr>
            <a:ln w="12700"/>
          </c:spPr>
          <c:marker>
            <c:symbol val="none"/>
          </c:marker>
          <c:cat>
            <c:numRef>
              <c:f>sinewaveat100!$D:$D</c:f>
              <c:numCache>
                <c:formatCode>General</c:formatCode>
                <c:ptCount val="1048576"/>
                <c:pt idx="0">
                  <c:v>-1.2630000000000001E-2</c:v>
                </c:pt>
                <c:pt idx="1">
                  <c:v>-1.2619999999999999E-2</c:v>
                </c:pt>
                <c:pt idx="2">
                  <c:v>-1.261E-2</c:v>
                </c:pt>
                <c:pt idx="3">
                  <c:v>-1.26E-2</c:v>
                </c:pt>
                <c:pt idx="4">
                  <c:v>-1.259E-2</c:v>
                </c:pt>
                <c:pt idx="5">
                  <c:v>-1.2579999999999999E-2</c:v>
                </c:pt>
                <c:pt idx="6">
                  <c:v>-1.257E-2</c:v>
                </c:pt>
                <c:pt idx="7">
                  <c:v>-1.256E-2</c:v>
                </c:pt>
                <c:pt idx="8">
                  <c:v>-1.255E-2</c:v>
                </c:pt>
                <c:pt idx="9">
                  <c:v>-1.2540000000000001E-2</c:v>
                </c:pt>
                <c:pt idx="10">
                  <c:v>-1.2529999999999999E-2</c:v>
                </c:pt>
                <c:pt idx="11">
                  <c:v>-1.252E-2</c:v>
                </c:pt>
                <c:pt idx="12">
                  <c:v>-1.251E-2</c:v>
                </c:pt>
                <c:pt idx="13">
                  <c:v>-1.2500000000000001E-2</c:v>
                </c:pt>
                <c:pt idx="14">
                  <c:v>-1.2489999999999999E-2</c:v>
                </c:pt>
                <c:pt idx="15">
                  <c:v>-1.248E-2</c:v>
                </c:pt>
                <c:pt idx="16">
                  <c:v>-1.247E-2</c:v>
                </c:pt>
                <c:pt idx="17">
                  <c:v>-1.2460000000000001E-2</c:v>
                </c:pt>
                <c:pt idx="18">
                  <c:v>-1.2449999999999999E-2</c:v>
                </c:pt>
                <c:pt idx="19">
                  <c:v>-1.244E-2</c:v>
                </c:pt>
                <c:pt idx="20">
                  <c:v>-1.243E-2</c:v>
                </c:pt>
                <c:pt idx="21">
                  <c:v>-1.242E-2</c:v>
                </c:pt>
                <c:pt idx="22">
                  <c:v>-1.2409999999999999E-2</c:v>
                </c:pt>
                <c:pt idx="23">
                  <c:v>-1.24E-2</c:v>
                </c:pt>
                <c:pt idx="24">
                  <c:v>-1.239E-2</c:v>
                </c:pt>
                <c:pt idx="25">
                  <c:v>-1.238E-2</c:v>
                </c:pt>
                <c:pt idx="26">
                  <c:v>-1.2370000000000001E-2</c:v>
                </c:pt>
                <c:pt idx="27">
                  <c:v>-1.2359999999999999E-2</c:v>
                </c:pt>
                <c:pt idx="28">
                  <c:v>-1.235E-2</c:v>
                </c:pt>
                <c:pt idx="29">
                  <c:v>-1.234E-2</c:v>
                </c:pt>
                <c:pt idx="30">
                  <c:v>-1.2330000000000001E-2</c:v>
                </c:pt>
                <c:pt idx="31">
                  <c:v>-1.2319999999999999E-2</c:v>
                </c:pt>
                <c:pt idx="32">
                  <c:v>-1.231E-2</c:v>
                </c:pt>
                <c:pt idx="33">
                  <c:v>-1.23E-2</c:v>
                </c:pt>
                <c:pt idx="34">
                  <c:v>-1.2290000000000001E-2</c:v>
                </c:pt>
                <c:pt idx="35">
                  <c:v>-1.2279999999999999E-2</c:v>
                </c:pt>
                <c:pt idx="36">
                  <c:v>-1.227E-2</c:v>
                </c:pt>
                <c:pt idx="37">
                  <c:v>-1.226E-2</c:v>
                </c:pt>
                <c:pt idx="38">
                  <c:v>-1.225E-2</c:v>
                </c:pt>
                <c:pt idx="39">
                  <c:v>-1.2239999999999999E-2</c:v>
                </c:pt>
                <c:pt idx="40">
                  <c:v>-1.223E-2</c:v>
                </c:pt>
                <c:pt idx="41">
                  <c:v>-1.222E-2</c:v>
                </c:pt>
                <c:pt idx="42">
                  <c:v>-1.221E-2</c:v>
                </c:pt>
                <c:pt idx="43">
                  <c:v>-1.2200000000000001E-2</c:v>
                </c:pt>
                <c:pt idx="44">
                  <c:v>-1.2189999999999999E-2</c:v>
                </c:pt>
                <c:pt idx="45">
                  <c:v>-1.218E-2</c:v>
                </c:pt>
                <c:pt idx="46">
                  <c:v>-1.217E-2</c:v>
                </c:pt>
                <c:pt idx="47">
                  <c:v>-1.2160000000000001E-2</c:v>
                </c:pt>
                <c:pt idx="48">
                  <c:v>-1.2149999999999999E-2</c:v>
                </c:pt>
                <c:pt idx="49">
                  <c:v>-1.214E-2</c:v>
                </c:pt>
                <c:pt idx="50">
                  <c:v>-1.213E-2</c:v>
                </c:pt>
                <c:pt idx="51">
                  <c:v>-1.2120000000000001E-2</c:v>
                </c:pt>
                <c:pt idx="52">
                  <c:v>-1.2109999999999999E-2</c:v>
                </c:pt>
                <c:pt idx="53">
                  <c:v>-1.21E-2</c:v>
                </c:pt>
                <c:pt idx="54">
                  <c:v>-1.209E-2</c:v>
                </c:pt>
                <c:pt idx="55">
                  <c:v>-1.208E-2</c:v>
                </c:pt>
                <c:pt idx="56">
                  <c:v>-1.2070000000000001E-2</c:v>
                </c:pt>
                <c:pt idx="57">
                  <c:v>-1.206E-2</c:v>
                </c:pt>
                <c:pt idx="58">
                  <c:v>-1.205E-2</c:v>
                </c:pt>
                <c:pt idx="59">
                  <c:v>-1.204E-2</c:v>
                </c:pt>
                <c:pt idx="60">
                  <c:v>-1.2030000000000001E-2</c:v>
                </c:pt>
                <c:pt idx="61">
                  <c:v>-1.2019999999999999E-2</c:v>
                </c:pt>
                <c:pt idx="62">
                  <c:v>-1.201E-2</c:v>
                </c:pt>
                <c:pt idx="63">
                  <c:v>-1.2E-2</c:v>
                </c:pt>
                <c:pt idx="64">
                  <c:v>-1.1990000000000001E-2</c:v>
                </c:pt>
                <c:pt idx="65">
                  <c:v>-1.1979999999999999E-2</c:v>
                </c:pt>
                <c:pt idx="66">
                  <c:v>-1.197E-2</c:v>
                </c:pt>
                <c:pt idx="67">
                  <c:v>-1.196E-2</c:v>
                </c:pt>
                <c:pt idx="68">
                  <c:v>-1.1950000000000001E-2</c:v>
                </c:pt>
                <c:pt idx="69">
                  <c:v>-1.1939999999999999E-2</c:v>
                </c:pt>
                <c:pt idx="70">
                  <c:v>-1.193E-2</c:v>
                </c:pt>
                <c:pt idx="71">
                  <c:v>-1.192E-2</c:v>
                </c:pt>
                <c:pt idx="72">
                  <c:v>-1.191E-2</c:v>
                </c:pt>
                <c:pt idx="73">
                  <c:v>-1.1900000000000001E-2</c:v>
                </c:pt>
                <c:pt idx="74">
                  <c:v>-1.189E-2</c:v>
                </c:pt>
                <c:pt idx="75">
                  <c:v>-1.188E-2</c:v>
                </c:pt>
                <c:pt idx="76">
                  <c:v>-1.187E-2</c:v>
                </c:pt>
                <c:pt idx="77">
                  <c:v>-1.1860000000000001E-2</c:v>
                </c:pt>
                <c:pt idx="78">
                  <c:v>-1.1849999999999999E-2</c:v>
                </c:pt>
                <c:pt idx="79">
                  <c:v>-1.184E-2</c:v>
                </c:pt>
                <c:pt idx="80">
                  <c:v>-1.183E-2</c:v>
                </c:pt>
                <c:pt idx="81">
                  <c:v>-1.1820000000000001E-2</c:v>
                </c:pt>
                <c:pt idx="82">
                  <c:v>-1.1809999999999999E-2</c:v>
                </c:pt>
                <c:pt idx="83">
                  <c:v>-1.18E-2</c:v>
                </c:pt>
                <c:pt idx="84">
                  <c:v>-1.179E-2</c:v>
                </c:pt>
                <c:pt idx="85">
                  <c:v>-1.1780000000000001E-2</c:v>
                </c:pt>
                <c:pt idx="86">
                  <c:v>-1.1769999999999999E-2</c:v>
                </c:pt>
                <c:pt idx="87">
                  <c:v>-1.176E-2</c:v>
                </c:pt>
                <c:pt idx="88">
                  <c:v>-1.175E-2</c:v>
                </c:pt>
                <c:pt idx="89">
                  <c:v>-1.174E-2</c:v>
                </c:pt>
                <c:pt idx="90">
                  <c:v>-1.1730000000000001E-2</c:v>
                </c:pt>
                <c:pt idx="91">
                  <c:v>-1.172E-2</c:v>
                </c:pt>
                <c:pt idx="92">
                  <c:v>-1.171E-2</c:v>
                </c:pt>
                <c:pt idx="93">
                  <c:v>-1.17E-2</c:v>
                </c:pt>
                <c:pt idx="94">
                  <c:v>-1.1690000000000001E-2</c:v>
                </c:pt>
                <c:pt idx="95">
                  <c:v>-1.1679999999999999E-2</c:v>
                </c:pt>
                <c:pt idx="96">
                  <c:v>-1.167E-2</c:v>
                </c:pt>
                <c:pt idx="97">
                  <c:v>-1.166E-2</c:v>
                </c:pt>
                <c:pt idx="98">
                  <c:v>-1.1650000000000001E-2</c:v>
                </c:pt>
                <c:pt idx="99">
                  <c:v>-1.1639999999999999E-2</c:v>
                </c:pt>
                <c:pt idx="100">
                  <c:v>-1.163E-2</c:v>
                </c:pt>
                <c:pt idx="101">
                  <c:v>-1.162E-2</c:v>
                </c:pt>
                <c:pt idx="102">
                  <c:v>-1.1610000000000001E-2</c:v>
                </c:pt>
                <c:pt idx="103">
                  <c:v>-1.1599999999999999E-2</c:v>
                </c:pt>
                <c:pt idx="104">
                  <c:v>-1.159E-2</c:v>
                </c:pt>
                <c:pt idx="105">
                  <c:v>-1.158E-2</c:v>
                </c:pt>
                <c:pt idx="106">
                  <c:v>-1.157E-2</c:v>
                </c:pt>
                <c:pt idx="107">
                  <c:v>-1.1560000000000001E-2</c:v>
                </c:pt>
                <c:pt idx="108">
                  <c:v>-1.155E-2</c:v>
                </c:pt>
                <c:pt idx="109">
                  <c:v>-1.154E-2</c:v>
                </c:pt>
                <c:pt idx="110">
                  <c:v>-1.153E-2</c:v>
                </c:pt>
                <c:pt idx="111">
                  <c:v>-1.1520000000000001E-2</c:v>
                </c:pt>
                <c:pt idx="112">
                  <c:v>-1.1509999999999999E-2</c:v>
                </c:pt>
                <c:pt idx="113">
                  <c:v>-1.15E-2</c:v>
                </c:pt>
                <c:pt idx="114">
                  <c:v>-1.149E-2</c:v>
                </c:pt>
                <c:pt idx="115">
                  <c:v>-1.1480000000000001E-2</c:v>
                </c:pt>
                <c:pt idx="116">
                  <c:v>-1.1469999999999999E-2</c:v>
                </c:pt>
                <c:pt idx="117">
                  <c:v>-1.146E-2</c:v>
                </c:pt>
                <c:pt idx="118">
                  <c:v>-1.145E-2</c:v>
                </c:pt>
                <c:pt idx="119">
                  <c:v>-1.1440000000000001E-2</c:v>
                </c:pt>
                <c:pt idx="120">
                  <c:v>-1.1429999999999999E-2</c:v>
                </c:pt>
                <c:pt idx="121">
                  <c:v>-1.142E-2</c:v>
                </c:pt>
                <c:pt idx="122">
                  <c:v>-1.141E-2</c:v>
                </c:pt>
                <c:pt idx="123">
                  <c:v>-1.14E-2</c:v>
                </c:pt>
                <c:pt idx="124">
                  <c:v>-1.1390000000000001E-2</c:v>
                </c:pt>
                <c:pt idx="125">
                  <c:v>-1.1379999999999999E-2</c:v>
                </c:pt>
                <c:pt idx="126">
                  <c:v>-1.137E-2</c:v>
                </c:pt>
                <c:pt idx="127">
                  <c:v>-1.136E-2</c:v>
                </c:pt>
                <c:pt idx="128">
                  <c:v>-1.1350000000000001E-2</c:v>
                </c:pt>
                <c:pt idx="129">
                  <c:v>-1.1339999999999999E-2</c:v>
                </c:pt>
                <c:pt idx="130">
                  <c:v>-1.133E-2</c:v>
                </c:pt>
                <c:pt idx="131">
                  <c:v>-1.132E-2</c:v>
                </c:pt>
                <c:pt idx="132">
                  <c:v>-1.1310000000000001E-2</c:v>
                </c:pt>
                <c:pt idx="133">
                  <c:v>-1.1299999999999999E-2</c:v>
                </c:pt>
                <c:pt idx="134">
                  <c:v>-1.129E-2</c:v>
                </c:pt>
                <c:pt idx="135">
                  <c:v>-1.128E-2</c:v>
                </c:pt>
                <c:pt idx="136">
                  <c:v>-1.1270000000000001E-2</c:v>
                </c:pt>
                <c:pt idx="137">
                  <c:v>-1.1259999999999999E-2</c:v>
                </c:pt>
                <c:pt idx="138">
                  <c:v>-1.125E-2</c:v>
                </c:pt>
                <c:pt idx="139">
                  <c:v>-1.124E-2</c:v>
                </c:pt>
                <c:pt idx="140">
                  <c:v>-1.123E-2</c:v>
                </c:pt>
                <c:pt idx="141">
                  <c:v>-1.1220000000000001E-2</c:v>
                </c:pt>
                <c:pt idx="142">
                  <c:v>-1.1209999999999999E-2</c:v>
                </c:pt>
                <c:pt idx="143">
                  <c:v>-1.12E-2</c:v>
                </c:pt>
                <c:pt idx="144">
                  <c:v>-1.119E-2</c:v>
                </c:pt>
                <c:pt idx="145">
                  <c:v>-1.1180000000000001E-2</c:v>
                </c:pt>
                <c:pt idx="146">
                  <c:v>-1.1169999999999999E-2</c:v>
                </c:pt>
                <c:pt idx="147">
                  <c:v>-1.116E-2</c:v>
                </c:pt>
                <c:pt idx="148">
                  <c:v>-1.115E-2</c:v>
                </c:pt>
                <c:pt idx="149">
                  <c:v>-1.1140000000000001E-2</c:v>
                </c:pt>
                <c:pt idx="150">
                  <c:v>-1.1129999999999999E-2</c:v>
                </c:pt>
                <c:pt idx="151">
                  <c:v>-1.112E-2</c:v>
                </c:pt>
                <c:pt idx="152">
                  <c:v>-1.111E-2</c:v>
                </c:pt>
                <c:pt idx="153">
                  <c:v>-1.11E-2</c:v>
                </c:pt>
                <c:pt idx="154">
                  <c:v>-1.1089999999999999E-2</c:v>
                </c:pt>
                <c:pt idx="155">
                  <c:v>-1.108E-2</c:v>
                </c:pt>
                <c:pt idx="156">
                  <c:v>-1.107E-2</c:v>
                </c:pt>
                <c:pt idx="157">
                  <c:v>-1.106E-2</c:v>
                </c:pt>
                <c:pt idx="158">
                  <c:v>-1.1050000000000001E-2</c:v>
                </c:pt>
                <c:pt idx="159">
                  <c:v>-1.1039999999999999E-2</c:v>
                </c:pt>
                <c:pt idx="160">
                  <c:v>-1.103E-2</c:v>
                </c:pt>
                <c:pt idx="161">
                  <c:v>-1.102E-2</c:v>
                </c:pt>
                <c:pt idx="162">
                  <c:v>-1.1010000000000001E-2</c:v>
                </c:pt>
                <c:pt idx="163">
                  <c:v>-1.0999999999999999E-2</c:v>
                </c:pt>
                <c:pt idx="164">
                  <c:v>-1.099E-2</c:v>
                </c:pt>
                <c:pt idx="165">
                  <c:v>-1.098E-2</c:v>
                </c:pt>
                <c:pt idx="166">
                  <c:v>-1.0970000000000001E-2</c:v>
                </c:pt>
                <c:pt idx="167">
                  <c:v>-1.0959999999999999E-2</c:v>
                </c:pt>
                <c:pt idx="168">
                  <c:v>-1.095E-2</c:v>
                </c:pt>
                <c:pt idx="169">
                  <c:v>-1.094E-2</c:v>
                </c:pt>
                <c:pt idx="170">
                  <c:v>-1.093E-2</c:v>
                </c:pt>
                <c:pt idx="171">
                  <c:v>-1.0919999999999999E-2</c:v>
                </c:pt>
                <c:pt idx="172">
                  <c:v>-1.091E-2</c:v>
                </c:pt>
                <c:pt idx="173">
                  <c:v>-1.09E-2</c:v>
                </c:pt>
                <c:pt idx="174">
                  <c:v>-1.089E-2</c:v>
                </c:pt>
                <c:pt idx="175">
                  <c:v>-1.0880000000000001E-2</c:v>
                </c:pt>
                <c:pt idx="176">
                  <c:v>-1.0869999999999999E-2</c:v>
                </c:pt>
                <c:pt idx="177">
                  <c:v>-1.086E-2</c:v>
                </c:pt>
                <c:pt idx="178">
                  <c:v>-1.085E-2</c:v>
                </c:pt>
                <c:pt idx="179">
                  <c:v>-1.0840000000000001E-2</c:v>
                </c:pt>
                <c:pt idx="180">
                  <c:v>-1.0829999999999999E-2</c:v>
                </c:pt>
                <c:pt idx="181">
                  <c:v>-1.082E-2</c:v>
                </c:pt>
                <c:pt idx="182">
                  <c:v>-1.081E-2</c:v>
                </c:pt>
                <c:pt idx="183">
                  <c:v>-1.0800000000000001E-2</c:v>
                </c:pt>
                <c:pt idx="184">
                  <c:v>-1.0789999999999999E-2</c:v>
                </c:pt>
                <c:pt idx="185">
                  <c:v>-1.078E-2</c:v>
                </c:pt>
                <c:pt idx="186">
                  <c:v>-1.077E-2</c:v>
                </c:pt>
                <c:pt idx="187">
                  <c:v>-1.076E-2</c:v>
                </c:pt>
                <c:pt idx="188">
                  <c:v>-1.0749999999999999E-2</c:v>
                </c:pt>
                <c:pt idx="189">
                  <c:v>-1.074E-2</c:v>
                </c:pt>
                <c:pt idx="190">
                  <c:v>-1.073E-2</c:v>
                </c:pt>
                <c:pt idx="191">
                  <c:v>-1.072E-2</c:v>
                </c:pt>
                <c:pt idx="192">
                  <c:v>-1.0710000000000001E-2</c:v>
                </c:pt>
                <c:pt idx="193">
                  <c:v>-1.0699999999999999E-2</c:v>
                </c:pt>
                <c:pt idx="194">
                  <c:v>-1.069E-2</c:v>
                </c:pt>
                <c:pt idx="195">
                  <c:v>-1.068E-2</c:v>
                </c:pt>
                <c:pt idx="196">
                  <c:v>-1.0670000000000001E-2</c:v>
                </c:pt>
                <c:pt idx="197">
                  <c:v>-1.0659999999999999E-2</c:v>
                </c:pt>
                <c:pt idx="198">
                  <c:v>-1.065E-2</c:v>
                </c:pt>
                <c:pt idx="199">
                  <c:v>-1.064E-2</c:v>
                </c:pt>
                <c:pt idx="200">
                  <c:v>-1.0630000000000001E-2</c:v>
                </c:pt>
                <c:pt idx="201">
                  <c:v>-1.0619999999999999E-2</c:v>
                </c:pt>
                <c:pt idx="202">
                  <c:v>-1.061E-2</c:v>
                </c:pt>
                <c:pt idx="203">
                  <c:v>-1.06E-2</c:v>
                </c:pt>
                <c:pt idx="204">
                  <c:v>-1.059E-2</c:v>
                </c:pt>
                <c:pt idx="205">
                  <c:v>-1.0580000000000001E-2</c:v>
                </c:pt>
                <c:pt idx="206">
                  <c:v>-1.057E-2</c:v>
                </c:pt>
                <c:pt idx="207">
                  <c:v>-1.056E-2</c:v>
                </c:pt>
                <c:pt idx="208">
                  <c:v>-1.055E-2</c:v>
                </c:pt>
                <c:pt idx="209">
                  <c:v>-1.0540000000000001E-2</c:v>
                </c:pt>
                <c:pt idx="210">
                  <c:v>-1.0529999999999999E-2</c:v>
                </c:pt>
                <c:pt idx="211">
                  <c:v>-1.052E-2</c:v>
                </c:pt>
                <c:pt idx="212">
                  <c:v>-1.051E-2</c:v>
                </c:pt>
                <c:pt idx="213">
                  <c:v>-1.0500000000000001E-2</c:v>
                </c:pt>
                <c:pt idx="214">
                  <c:v>-1.0489999999999999E-2</c:v>
                </c:pt>
                <c:pt idx="215">
                  <c:v>-1.048E-2</c:v>
                </c:pt>
                <c:pt idx="216">
                  <c:v>-1.047E-2</c:v>
                </c:pt>
                <c:pt idx="217">
                  <c:v>-1.0460000000000001E-2</c:v>
                </c:pt>
                <c:pt idx="218">
                  <c:v>-1.0449999999999999E-2</c:v>
                </c:pt>
                <c:pt idx="219">
                  <c:v>-1.044E-2</c:v>
                </c:pt>
                <c:pt idx="220">
                  <c:v>-1.043E-2</c:v>
                </c:pt>
                <c:pt idx="221">
                  <c:v>-1.042E-2</c:v>
                </c:pt>
                <c:pt idx="222">
                  <c:v>-1.0410000000000001E-2</c:v>
                </c:pt>
                <c:pt idx="223">
                  <c:v>-1.04E-2</c:v>
                </c:pt>
                <c:pt idx="224">
                  <c:v>-1.039E-2</c:v>
                </c:pt>
                <c:pt idx="225">
                  <c:v>-1.038E-2</c:v>
                </c:pt>
                <c:pt idx="226">
                  <c:v>-1.0370000000000001E-2</c:v>
                </c:pt>
                <c:pt idx="227">
                  <c:v>-1.0359999999999999E-2</c:v>
                </c:pt>
                <c:pt idx="228">
                  <c:v>-1.035E-2</c:v>
                </c:pt>
                <c:pt idx="229">
                  <c:v>-1.034E-2</c:v>
                </c:pt>
                <c:pt idx="230">
                  <c:v>-1.0330000000000001E-2</c:v>
                </c:pt>
                <c:pt idx="231">
                  <c:v>-1.0319999999999999E-2</c:v>
                </c:pt>
                <c:pt idx="232">
                  <c:v>-1.031E-2</c:v>
                </c:pt>
                <c:pt idx="233">
                  <c:v>-1.03E-2</c:v>
                </c:pt>
                <c:pt idx="234">
                  <c:v>-1.0290000000000001E-2</c:v>
                </c:pt>
                <c:pt idx="235">
                  <c:v>-1.0279999999999999E-2</c:v>
                </c:pt>
                <c:pt idx="236">
                  <c:v>-1.027E-2</c:v>
                </c:pt>
                <c:pt idx="237">
                  <c:v>-1.026E-2</c:v>
                </c:pt>
                <c:pt idx="238">
                  <c:v>-1.025E-2</c:v>
                </c:pt>
                <c:pt idx="239">
                  <c:v>-1.0240000000000001E-2</c:v>
                </c:pt>
                <c:pt idx="240">
                  <c:v>-1.023E-2</c:v>
                </c:pt>
                <c:pt idx="241">
                  <c:v>-1.022E-2</c:v>
                </c:pt>
                <c:pt idx="242">
                  <c:v>-1.021E-2</c:v>
                </c:pt>
                <c:pt idx="243">
                  <c:v>-1.0200000000000001E-2</c:v>
                </c:pt>
                <c:pt idx="244">
                  <c:v>-1.0189999999999999E-2</c:v>
                </c:pt>
                <c:pt idx="245">
                  <c:v>-1.018E-2</c:v>
                </c:pt>
                <c:pt idx="246">
                  <c:v>-1.017E-2</c:v>
                </c:pt>
                <c:pt idx="247">
                  <c:v>-1.0160000000000001E-2</c:v>
                </c:pt>
                <c:pt idx="248">
                  <c:v>-1.0149999999999999E-2</c:v>
                </c:pt>
                <c:pt idx="249">
                  <c:v>-1.014E-2</c:v>
                </c:pt>
                <c:pt idx="250">
                  <c:v>-1.013E-2</c:v>
                </c:pt>
                <c:pt idx="251">
                  <c:v>-1.0120000000000001E-2</c:v>
                </c:pt>
                <c:pt idx="252">
                  <c:v>-1.0109999999999999E-2</c:v>
                </c:pt>
                <c:pt idx="253">
                  <c:v>-1.01E-2</c:v>
                </c:pt>
                <c:pt idx="254">
                  <c:v>-1.009E-2</c:v>
                </c:pt>
                <c:pt idx="255">
                  <c:v>-1.008E-2</c:v>
                </c:pt>
                <c:pt idx="256">
                  <c:v>-1.0070000000000001E-2</c:v>
                </c:pt>
                <c:pt idx="257">
                  <c:v>-1.0059999999999999E-2</c:v>
                </c:pt>
                <c:pt idx="258">
                  <c:v>-1.005E-2</c:v>
                </c:pt>
                <c:pt idx="259">
                  <c:v>-1.004E-2</c:v>
                </c:pt>
                <c:pt idx="260">
                  <c:v>-1.0030000000000001E-2</c:v>
                </c:pt>
                <c:pt idx="261">
                  <c:v>-1.0019999999999999E-2</c:v>
                </c:pt>
                <c:pt idx="262">
                  <c:v>-1.001E-2</c:v>
                </c:pt>
                <c:pt idx="263">
                  <c:v>-0.01</c:v>
                </c:pt>
                <c:pt idx="264">
                  <c:v>-9.9900000000000006E-3</c:v>
                </c:pt>
                <c:pt idx="265">
                  <c:v>-9.9799999999999993E-3</c:v>
                </c:pt>
                <c:pt idx="266">
                  <c:v>-9.9699999999999997E-3</c:v>
                </c:pt>
                <c:pt idx="267">
                  <c:v>-9.9600000000000001E-3</c:v>
                </c:pt>
                <c:pt idx="268">
                  <c:v>-9.9500000000000005E-3</c:v>
                </c:pt>
                <c:pt idx="269">
                  <c:v>-9.9399999999999992E-3</c:v>
                </c:pt>
                <c:pt idx="270">
                  <c:v>-9.9299999999999996E-3</c:v>
                </c:pt>
                <c:pt idx="271">
                  <c:v>-9.92E-3</c:v>
                </c:pt>
                <c:pt idx="272">
                  <c:v>-9.9100000000000004E-3</c:v>
                </c:pt>
                <c:pt idx="273">
                  <c:v>-9.9000000000000008E-3</c:v>
                </c:pt>
                <c:pt idx="274">
                  <c:v>-9.8899999999999995E-3</c:v>
                </c:pt>
                <c:pt idx="275">
                  <c:v>-9.8799999999999999E-3</c:v>
                </c:pt>
                <c:pt idx="276">
                  <c:v>-9.8700000000000003E-3</c:v>
                </c:pt>
                <c:pt idx="277">
                  <c:v>-9.8600000000000007E-3</c:v>
                </c:pt>
                <c:pt idx="278">
                  <c:v>-9.8499999999999994E-3</c:v>
                </c:pt>
                <c:pt idx="279">
                  <c:v>-9.8399999999999998E-3</c:v>
                </c:pt>
                <c:pt idx="280">
                  <c:v>-9.8300000000000002E-3</c:v>
                </c:pt>
                <c:pt idx="281">
                  <c:v>-9.8200000000000006E-3</c:v>
                </c:pt>
                <c:pt idx="282">
                  <c:v>-9.8099999999999993E-3</c:v>
                </c:pt>
                <c:pt idx="283">
                  <c:v>-9.7999999999999997E-3</c:v>
                </c:pt>
                <c:pt idx="284">
                  <c:v>-9.7900000000000001E-3</c:v>
                </c:pt>
                <c:pt idx="285">
                  <c:v>-9.7800000000000005E-3</c:v>
                </c:pt>
                <c:pt idx="286">
                  <c:v>-9.7699999999999992E-3</c:v>
                </c:pt>
                <c:pt idx="287">
                  <c:v>-9.7599999999999996E-3</c:v>
                </c:pt>
                <c:pt idx="288">
                  <c:v>-9.75E-3</c:v>
                </c:pt>
                <c:pt idx="289">
                  <c:v>-9.7400000000000004E-3</c:v>
                </c:pt>
                <c:pt idx="290">
                  <c:v>-9.7300000000000008E-3</c:v>
                </c:pt>
                <c:pt idx="291">
                  <c:v>-9.7199999999999995E-3</c:v>
                </c:pt>
                <c:pt idx="292">
                  <c:v>-9.7099999999999999E-3</c:v>
                </c:pt>
                <c:pt idx="293">
                  <c:v>-9.7000000000000003E-3</c:v>
                </c:pt>
                <c:pt idx="294">
                  <c:v>-9.6900000000000007E-3</c:v>
                </c:pt>
                <c:pt idx="295">
                  <c:v>-9.6799999999999994E-3</c:v>
                </c:pt>
                <c:pt idx="296">
                  <c:v>-9.6699999999999998E-3</c:v>
                </c:pt>
                <c:pt idx="297">
                  <c:v>-9.6600000000000002E-3</c:v>
                </c:pt>
                <c:pt idx="298">
                  <c:v>-9.6500000000000006E-3</c:v>
                </c:pt>
                <c:pt idx="299">
                  <c:v>-9.6399999999999993E-3</c:v>
                </c:pt>
                <c:pt idx="300">
                  <c:v>-9.6299999999999997E-3</c:v>
                </c:pt>
                <c:pt idx="301">
                  <c:v>-9.6200000000000001E-3</c:v>
                </c:pt>
                <c:pt idx="302">
                  <c:v>-9.6100000000000005E-3</c:v>
                </c:pt>
                <c:pt idx="303">
                  <c:v>-9.5999999999999992E-3</c:v>
                </c:pt>
                <c:pt idx="304">
                  <c:v>-9.5899999999999996E-3</c:v>
                </c:pt>
                <c:pt idx="305">
                  <c:v>-9.58E-3</c:v>
                </c:pt>
                <c:pt idx="306">
                  <c:v>-9.5700000000000004E-3</c:v>
                </c:pt>
                <c:pt idx="307">
                  <c:v>-9.5600000000000008E-3</c:v>
                </c:pt>
                <c:pt idx="308">
                  <c:v>-9.5499999999999995E-3</c:v>
                </c:pt>
                <c:pt idx="309">
                  <c:v>-9.5399999999999999E-3</c:v>
                </c:pt>
                <c:pt idx="310">
                  <c:v>-9.5300000000000003E-3</c:v>
                </c:pt>
                <c:pt idx="311">
                  <c:v>-9.5200000000000007E-3</c:v>
                </c:pt>
                <c:pt idx="312">
                  <c:v>-9.5099999999999994E-3</c:v>
                </c:pt>
                <c:pt idx="313">
                  <c:v>-9.4999999999999998E-3</c:v>
                </c:pt>
                <c:pt idx="314">
                  <c:v>-9.4900000000000002E-3</c:v>
                </c:pt>
                <c:pt idx="315">
                  <c:v>-9.4800000000000006E-3</c:v>
                </c:pt>
                <c:pt idx="316">
                  <c:v>-9.4699999999999993E-3</c:v>
                </c:pt>
                <c:pt idx="317">
                  <c:v>-9.4599999999999997E-3</c:v>
                </c:pt>
                <c:pt idx="318">
                  <c:v>-9.4500000000000001E-3</c:v>
                </c:pt>
                <c:pt idx="319">
                  <c:v>-9.4400000000000005E-3</c:v>
                </c:pt>
                <c:pt idx="320">
                  <c:v>-9.4299999999999991E-3</c:v>
                </c:pt>
                <c:pt idx="321">
                  <c:v>-9.4199999999999996E-3</c:v>
                </c:pt>
                <c:pt idx="322">
                  <c:v>-9.41E-3</c:v>
                </c:pt>
                <c:pt idx="323">
                  <c:v>-9.4000000000000004E-3</c:v>
                </c:pt>
                <c:pt idx="324">
                  <c:v>-9.3900000000000008E-3</c:v>
                </c:pt>
                <c:pt idx="325">
                  <c:v>-9.3799999999999994E-3</c:v>
                </c:pt>
                <c:pt idx="326">
                  <c:v>-9.3699999999999999E-3</c:v>
                </c:pt>
                <c:pt idx="327">
                  <c:v>-9.3600000000000003E-3</c:v>
                </c:pt>
                <c:pt idx="328">
                  <c:v>-9.3500000000000007E-3</c:v>
                </c:pt>
                <c:pt idx="329">
                  <c:v>-9.3399999999999993E-3</c:v>
                </c:pt>
                <c:pt idx="330">
                  <c:v>-9.3299999999999998E-3</c:v>
                </c:pt>
                <c:pt idx="331">
                  <c:v>-9.3200000000000002E-3</c:v>
                </c:pt>
                <c:pt idx="332">
                  <c:v>-9.3100000000000006E-3</c:v>
                </c:pt>
                <c:pt idx="333">
                  <c:v>-9.2999999999999992E-3</c:v>
                </c:pt>
                <c:pt idx="334">
                  <c:v>-9.2899999999999996E-3</c:v>
                </c:pt>
                <c:pt idx="335">
                  <c:v>-9.2800000000000001E-3</c:v>
                </c:pt>
                <c:pt idx="336">
                  <c:v>-9.2700000000000005E-3</c:v>
                </c:pt>
                <c:pt idx="337">
                  <c:v>-9.2599999999999991E-3</c:v>
                </c:pt>
                <c:pt idx="338">
                  <c:v>-9.2499999999999995E-3</c:v>
                </c:pt>
                <c:pt idx="339">
                  <c:v>-9.2399999999999999E-3</c:v>
                </c:pt>
                <c:pt idx="340">
                  <c:v>-9.2300000000000004E-3</c:v>
                </c:pt>
                <c:pt idx="341">
                  <c:v>-9.2200000000000008E-3</c:v>
                </c:pt>
                <c:pt idx="342">
                  <c:v>-9.2099999999999994E-3</c:v>
                </c:pt>
                <c:pt idx="343">
                  <c:v>-9.1999999999999998E-3</c:v>
                </c:pt>
                <c:pt idx="344">
                  <c:v>-9.1900000000000003E-3</c:v>
                </c:pt>
                <c:pt idx="345">
                  <c:v>-9.1800000000000007E-3</c:v>
                </c:pt>
                <c:pt idx="346">
                  <c:v>-9.1699999999999993E-3</c:v>
                </c:pt>
                <c:pt idx="347">
                  <c:v>-9.1599999999999997E-3</c:v>
                </c:pt>
                <c:pt idx="348">
                  <c:v>-9.1500000000000001E-3</c:v>
                </c:pt>
                <c:pt idx="349">
                  <c:v>-9.1400000000000006E-3</c:v>
                </c:pt>
                <c:pt idx="350">
                  <c:v>-9.1299999999999992E-3</c:v>
                </c:pt>
                <c:pt idx="351">
                  <c:v>-9.1199999999999996E-3</c:v>
                </c:pt>
                <c:pt idx="352">
                  <c:v>-9.11E-3</c:v>
                </c:pt>
                <c:pt idx="353">
                  <c:v>-9.1000000000000004E-3</c:v>
                </c:pt>
                <c:pt idx="354">
                  <c:v>-9.0900000000000009E-3</c:v>
                </c:pt>
                <c:pt idx="355">
                  <c:v>-9.0799999999999995E-3</c:v>
                </c:pt>
                <c:pt idx="356">
                  <c:v>-9.0699999999999999E-3</c:v>
                </c:pt>
                <c:pt idx="357">
                  <c:v>-9.0600000000000003E-3</c:v>
                </c:pt>
                <c:pt idx="358">
                  <c:v>-9.0500000000000008E-3</c:v>
                </c:pt>
                <c:pt idx="359">
                  <c:v>-9.0399999999999994E-3</c:v>
                </c:pt>
                <c:pt idx="360">
                  <c:v>-9.0299999999999998E-3</c:v>
                </c:pt>
                <c:pt idx="361">
                  <c:v>-9.0200000000000002E-3</c:v>
                </c:pt>
                <c:pt idx="362">
                  <c:v>-9.0100000000000006E-3</c:v>
                </c:pt>
                <c:pt idx="363">
                  <c:v>-8.9999999999999993E-3</c:v>
                </c:pt>
                <c:pt idx="364">
                  <c:v>-8.9899999999999997E-3</c:v>
                </c:pt>
                <c:pt idx="365">
                  <c:v>-8.9800000000000001E-3</c:v>
                </c:pt>
                <c:pt idx="366">
                  <c:v>-8.9700000000000005E-3</c:v>
                </c:pt>
                <c:pt idx="367">
                  <c:v>-8.9599999999999992E-3</c:v>
                </c:pt>
                <c:pt idx="368">
                  <c:v>-8.9499999999999996E-3</c:v>
                </c:pt>
                <c:pt idx="369">
                  <c:v>-8.94E-3</c:v>
                </c:pt>
                <c:pt idx="370">
                  <c:v>-8.9300000000000004E-3</c:v>
                </c:pt>
                <c:pt idx="371">
                  <c:v>-8.9200000000000008E-3</c:v>
                </c:pt>
                <c:pt idx="372">
                  <c:v>-8.9099999999999995E-3</c:v>
                </c:pt>
                <c:pt idx="373">
                  <c:v>-8.8999999999999999E-3</c:v>
                </c:pt>
                <c:pt idx="374">
                  <c:v>-8.8900000000000003E-3</c:v>
                </c:pt>
                <c:pt idx="375">
                  <c:v>-8.8800000000000007E-3</c:v>
                </c:pt>
                <c:pt idx="376">
                  <c:v>-8.8699999999999994E-3</c:v>
                </c:pt>
                <c:pt idx="377">
                  <c:v>-8.8599999999999998E-3</c:v>
                </c:pt>
                <c:pt idx="378">
                  <c:v>-8.8500000000000002E-3</c:v>
                </c:pt>
                <c:pt idx="379">
                  <c:v>-8.8400000000000006E-3</c:v>
                </c:pt>
                <c:pt idx="380">
                  <c:v>-8.8299999999999993E-3</c:v>
                </c:pt>
                <c:pt idx="381">
                  <c:v>-8.8199999999999997E-3</c:v>
                </c:pt>
                <c:pt idx="382">
                  <c:v>-8.8100000000000001E-3</c:v>
                </c:pt>
                <c:pt idx="383">
                  <c:v>-8.8000000000000005E-3</c:v>
                </c:pt>
                <c:pt idx="384">
                  <c:v>-8.7899999999999992E-3</c:v>
                </c:pt>
                <c:pt idx="385">
                  <c:v>-8.7799999999999996E-3</c:v>
                </c:pt>
                <c:pt idx="386">
                  <c:v>-8.77E-3</c:v>
                </c:pt>
                <c:pt idx="387">
                  <c:v>-8.7600000000000004E-3</c:v>
                </c:pt>
                <c:pt idx="388">
                  <c:v>-8.7500000000000008E-3</c:v>
                </c:pt>
                <c:pt idx="389">
                  <c:v>-8.7399999999999995E-3</c:v>
                </c:pt>
                <c:pt idx="390">
                  <c:v>-8.7299999999999999E-3</c:v>
                </c:pt>
                <c:pt idx="391">
                  <c:v>-8.7200000000000003E-3</c:v>
                </c:pt>
                <c:pt idx="392">
                  <c:v>-8.7100000000000007E-3</c:v>
                </c:pt>
                <c:pt idx="393">
                  <c:v>-8.6999999999999994E-3</c:v>
                </c:pt>
                <c:pt idx="394">
                  <c:v>-8.6899999999999998E-3</c:v>
                </c:pt>
                <c:pt idx="395">
                  <c:v>-8.6800000000000002E-3</c:v>
                </c:pt>
                <c:pt idx="396">
                  <c:v>-8.6700000000000006E-3</c:v>
                </c:pt>
                <c:pt idx="397">
                  <c:v>-8.6599999999999993E-3</c:v>
                </c:pt>
                <c:pt idx="398">
                  <c:v>-8.6499999999999997E-3</c:v>
                </c:pt>
                <c:pt idx="399">
                  <c:v>-8.6400000000000001E-3</c:v>
                </c:pt>
                <c:pt idx="400">
                  <c:v>-8.6300000000000005E-3</c:v>
                </c:pt>
                <c:pt idx="401">
                  <c:v>-8.6199999999999992E-3</c:v>
                </c:pt>
                <c:pt idx="402">
                  <c:v>-8.6099999999999996E-3</c:v>
                </c:pt>
                <c:pt idx="403">
                  <c:v>-8.6E-3</c:v>
                </c:pt>
                <c:pt idx="404">
                  <c:v>-8.5900000000000004E-3</c:v>
                </c:pt>
                <c:pt idx="405">
                  <c:v>-8.5800000000000008E-3</c:v>
                </c:pt>
                <c:pt idx="406">
                  <c:v>-8.5699999999999995E-3</c:v>
                </c:pt>
                <c:pt idx="407">
                  <c:v>-8.5599999999999999E-3</c:v>
                </c:pt>
                <c:pt idx="408">
                  <c:v>-8.5500000000000003E-3</c:v>
                </c:pt>
                <c:pt idx="409">
                  <c:v>-8.5400000000000007E-3</c:v>
                </c:pt>
                <c:pt idx="410">
                  <c:v>-8.5299999999999994E-3</c:v>
                </c:pt>
                <c:pt idx="411">
                  <c:v>-8.5199999999999998E-3</c:v>
                </c:pt>
                <c:pt idx="412">
                  <c:v>-8.5100000000000002E-3</c:v>
                </c:pt>
                <c:pt idx="413">
                  <c:v>-8.5000000000000006E-3</c:v>
                </c:pt>
                <c:pt idx="414">
                  <c:v>-8.4899999999999993E-3</c:v>
                </c:pt>
                <c:pt idx="415">
                  <c:v>-8.4799999999999997E-3</c:v>
                </c:pt>
                <c:pt idx="416">
                  <c:v>-8.4700000000000001E-3</c:v>
                </c:pt>
                <c:pt idx="417">
                  <c:v>-8.4600000000000005E-3</c:v>
                </c:pt>
                <c:pt idx="418">
                  <c:v>-8.4499999999999992E-3</c:v>
                </c:pt>
                <c:pt idx="419">
                  <c:v>-8.4399999999999996E-3</c:v>
                </c:pt>
                <c:pt idx="420">
                  <c:v>-8.43E-3</c:v>
                </c:pt>
                <c:pt idx="421">
                  <c:v>-8.4200000000000004E-3</c:v>
                </c:pt>
                <c:pt idx="422">
                  <c:v>-8.4100000000000008E-3</c:v>
                </c:pt>
                <c:pt idx="423">
                  <c:v>-8.3999999999999995E-3</c:v>
                </c:pt>
                <c:pt idx="424">
                  <c:v>-8.3899999999999999E-3</c:v>
                </c:pt>
                <c:pt idx="425">
                  <c:v>-8.3800000000000003E-3</c:v>
                </c:pt>
                <c:pt idx="426">
                  <c:v>-8.3700000000000007E-3</c:v>
                </c:pt>
                <c:pt idx="427">
                  <c:v>-8.3599999999999994E-3</c:v>
                </c:pt>
                <c:pt idx="428">
                  <c:v>-8.3499999999999998E-3</c:v>
                </c:pt>
                <c:pt idx="429">
                  <c:v>-8.3400000000000002E-3</c:v>
                </c:pt>
                <c:pt idx="430">
                  <c:v>-8.3300000000000006E-3</c:v>
                </c:pt>
                <c:pt idx="431">
                  <c:v>-8.3199999999999993E-3</c:v>
                </c:pt>
                <c:pt idx="432">
                  <c:v>-8.3099999999999997E-3</c:v>
                </c:pt>
                <c:pt idx="433">
                  <c:v>-8.3000000000000001E-3</c:v>
                </c:pt>
                <c:pt idx="434">
                  <c:v>-8.2900000000000005E-3</c:v>
                </c:pt>
                <c:pt idx="435">
                  <c:v>-8.2799999999999992E-3</c:v>
                </c:pt>
                <c:pt idx="436">
                  <c:v>-8.2699999999999996E-3</c:v>
                </c:pt>
                <c:pt idx="437">
                  <c:v>-8.26E-3</c:v>
                </c:pt>
                <c:pt idx="438">
                  <c:v>-8.2500000000000004E-3</c:v>
                </c:pt>
                <c:pt idx="439">
                  <c:v>-8.2400000000000008E-3</c:v>
                </c:pt>
                <c:pt idx="440">
                  <c:v>-8.2299999999999995E-3</c:v>
                </c:pt>
                <c:pt idx="441">
                  <c:v>-8.2199999999999999E-3</c:v>
                </c:pt>
                <c:pt idx="442">
                  <c:v>-8.2100000000000003E-3</c:v>
                </c:pt>
                <c:pt idx="443">
                  <c:v>-8.2000000000000007E-3</c:v>
                </c:pt>
                <c:pt idx="444">
                  <c:v>-8.1899999999999994E-3</c:v>
                </c:pt>
                <c:pt idx="445">
                  <c:v>-8.1799999999999998E-3</c:v>
                </c:pt>
                <c:pt idx="446">
                  <c:v>-8.1700000000000002E-3</c:v>
                </c:pt>
                <c:pt idx="447">
                  <c:v>-8.1600000000000006E-3</c:v>
                </c:pt>
                <c:pt idx="448">
                  <c:v>-8.1499999999999993E-3</c:v>
                </c:pt>
                <c:pt idx="449">
                  <c:v>-8.1399999999999997E-3</c:v>
                </c:pt>
                <c:pt idx="450">
                  <c:v>-8.1300000000000001E-3</c:v>
                </c:pt>
                <c:pt idx="451">
                  <c:v>-8.1200000000000005E-3</c:v>
                </c:pt>
                <c:pt idx="452">
                  <c:v>-8.1099999999999992E-3</c:v>
                </c:pt>
                <c:pt idx="453">
                  <c:v>-8.0999999999999996E-3</c:v>
                </c:pt>
                <c:pt idx="454">
                  <c:v>-8.09E-3</c:v>
                </c:pt>
                <c:pt idx="455">
                  <c:v>-8.0800000000000004E-3</c:v>
                </c:pt>
                <c:pt idx="456">
                  <c:v>-8.0700000000000008E-3</c:v>
                </c:pt>
                <c:pt idx="457">
                  <c:v>-8.0599999999999995E-3</c:v>
                </c:pt>
                <c:pt idx="458">
                  <c:v>-8.0499999999999999E-3</c:v>
                </c:pt>
                <c:pt idx="459">
                  <c:v>-8.0400000000000003E-3</c:v>
                </c:pt>
                <c:pt idx="460">
                  <c:v>-8.0300000000000007E-3</c:v>
                </c:pt>
                <c:pt idx="461">
                  <c:v>-8.0199999999999994E-3</c:v>
                </c:pt>
                <c:pt idx="462">
                  <c:v>-8.0099999999999998E-3</c:v>
                </c:pt>
                <c:pt idx="463">
                  <c:v>-8.0000000000000002E-3</c:v>
                </c:pt>
                <c:pt idx="464">
                  <c:v>-7.9900000000000006E-3</c:v>
                </c:pt>
                <c:pt idx="465">
                  <c:v>-7.9799999999999992E-3</c:v>
                </c:pt>
                <c:pt idx="466">
                  <c:v>-7.9699999999999997E-3</c:v>
                </c:pt>
                <c:pt idx="467">
                  <c:v>-7.9600000000000001E-3</c:v>
                </c:pt>
                <c:pt idx="468">
                  <c:v>-7.9500000000000005E-3</c:v>
                </c:pt>
                <c:pt idx="469">
                  <c:v>-7.9399999999999991E-3</c:v>
                </c:pt>
                <c:pt idx="470">
                  <c:v>-7.9299999999999995E-3</c:v>
                </c:pt>
                <c:pt idx="471">
                  <c:v>-7.92E-3</c:v>
                </c:pt>
                <c:pt idx="472">
                  <c:v>-7.9100000000000004E-3</c:v>
                </c:pt>
                <c:pt idx="473">
                  <c:v>-7.9000000000000008E-3</c:v>
                </c:pt>
                <c:pt idx="474">
                  <c:v>-7.8899999999999994E-3</c:v>
                </c:pt>
                <c:pt idx="475">
                  <c:v>-7.8799999999999999E-3</c:v>
                </c:pt>
                <c:pt idx="476">
                  <c:v>-7.8700000000000003E-3</c:v>
                </c:pt>
                <c:pt idx="477">
                  <c:v>-7.8600000000000007E-3</c:v>
                </c:pt>
                <c:pt idx="478">
                  <c:v>-7.8499999999999993E-3</c:v>
                </c:pt>
                <c:pt idx="479">
                  <c:v>-7.8399999999999997E-3</c:v>
                </c:pt>
                <c:pt idx="480">
                  <c:v>-7.8300000000000002E-3</c:v>
                </c:pt>
                <c:pt idx="481">
                  <c:v>-7.8200000000000006E-3</c:v>
                </c:pt>
                <c:pt idx="482">
                  <c:v>-7.8100000000000001E-3</c:v>
                </c:pt>
                <c:pt idx="483">
                  <c:v>-7.7999999999999996E-3</c:v>
                </c:pt>
                <c:pt idx="484">
                  <c:v>-7.79E-3</c:v>
                </c:pt>
                <c:pt idx="485">
                  <c:v>-7.7799999999999996E-3</c:v>
                </c:pt>
                <c:pt idx="486">
                  <c:v>-7.77E-3</c:v>
                </c:pt>
                <c:pt idx="487">
                  <c:v>-7.7600000000000004E-3</c:v>
                </c:pt>
                <c:pt idx="488">
                  <c:v>-7.7499999999999999E-3</c:v>
                </c:pt>
                <c:pt idx="489">
                  <c:v>-7.7400000000000004E-3</c:v>
                </c:pt>
                <c:pt idx="490">
                  <c:v>-7.7299999999999999E-3</c:v>
                </c:pt>
                <c:pt idx="491">
                  <c:v>-7.7200000000000003E-3</c:v>
                </c:pt>
                <c:pt idx="492">
                  <c:v>-7.7099999999999998E-3</c:v>
                </c:pt>
                <c:pt idx="493">
                  <c:v>-7.7000000000000002E-3</c:v>
                </c:pt>
                <c:pt idx="494">
                  <c:v>-7.6899999999999998E-3</c:v>
                </c:pt>
                <c:pt idx="495">
                  <c:v>-7.6800000000000002E-3</c:v>
                </c:pt>
                <c:pt idx="496">
                  <c:v>-7.6699999999999997E-3</c:v>
                </c:pt>
                <c:pt idx="497">
                  <c:v>-7.6600000000000001E-3</c:v>
                </c:pt>
                <c:pt idx="498">
                  <c:v>-7.6499999999999997E-3</c:v>
                </c:pt>
                <c:pt idx="499">
                  <c:v>-7.6400000000000001E-3</c:v>
                </c:pt>
                <c:pt idx="500">
                  <c:v>-7.6299999999999996E-3</c:v>
                </c:pt>
                <c:pt idx="501">
                  <c:v>-7.62E-3</c:v>
                </c:pt>
                <c:pt idx="502">
                  <c:v>-7.6099999999999996E-3</c:v>
                </c:pt>
                <c:pt idx="503">
                  <c:v>-7.6E-3</c:v>
                </c:pt>
                <c:pt idx="504">
                  <c:v>-7.5900000000000004E-3</c:v>
                </c:pt>
                <c:pt idx="505">
                  <c:v>-7.5799999999999999E-3</c:v>
                </c:pt>
                <c:pt idx="506">
                  <c:v>-7.5700000000000003E-3</c:v>
                </c:pt>
                <c:pt idx="507">
                  <c:v>-7.5599999999999999E-3</c:v>
                </c:pt>
                <c:pt idx="508">
                  <c:v>-7.5500000000000003E-3</c:v>
                </c:pt>
                <c:pt idx="509">
                  <c:v>-7.5399999999999998E-3</c:v>
                </c:pt>
                <c:pt idx="510">
                  <c:v>-7.5300000000000002E-3</c:v>
                </c:pt>
                <c:pt idx="511">
                  <c:v>-7.5199999999999998E-3</c:v>
                </c:pt>
                <c:pt idx="512">
                  <c:v>-7.5100000000000002E-3</c:v>
                </c:pt>
                <c:pt idx="513">
                  <c:v>-7.4999999999999997E-3</c:v>
                </c:pt>
                <c:pt idx="514">
                  <c:v>-7.4900000000000001E-3</c:v>
                </c:pt>
                <c:pt idx="515">
                  <c:v>-7.4799999999999997E-3</c:v>
                </c:pt>
                <c:pt idx="516">
                  <c:v>-7.4700000000000001E-3</c:v>
                </c:pt>
                <c:pt idx="517">
                  <c:v>-7.4599999999999996E-3</c:v>
                </c:pt>
                <c:pt idx="518">
                  <c:v>-7.45E-3</c:v>
                </c:pt>
                <c:pt idx="519">
                  <c:v>-7.4400000000000004E-3</c:v>
                </c:pt>
                <c:pt idx="520">
                  <c:v>-7.43E-3</c:v>
                </c:pt>
                <c:pt idx="521">
                  <c:v>-7.4200000000000004E-3</c:v>
                </c:pt>
                <c:pt idx="522">
                  <c:v>-7.4099999999999999E-3</c:v>
                </c:pt>
                <c:pt idx="523">
                  <c:v>-7.4000000000000003E-3</c:v>
                </c:pt>
                <c:pt idx="524">
                  <c:v>-7.3899999999999999E-3</c:v>
                </c:pt>
                <c:pt idx="525">
                  <c:v>-7.3800000000000003E-3</c:v>
                </c:pt>
                <c:pt idx="526">
                  <c:v>-7.3699999999999998E-3</c:v>
                </c:pt>
                <c:pt idx="527">
                  <c:v>-7.3600000000000002E-3</c:v>
                </c:pt>
                <c:pt idx="528">
                  <c:v>-7.3499999999999998E-3</c:v>
                </c:pt>
                <c:pt idx="529">
                  <c:v>-7.3400000000000002E-3</c:v>
                </c:pt>
                <c:pt idx="530">
                  <c:v>-7.3299999999999997E-3</c:v>
                </c:pt>
                <c:pt idx="531">
                  <c:v>-7.3200000000000001E-3</c:v>
                </c:pt>
                <c:pt idx="532">
                  <c:v>-7.3099999999999997E-3</c:v>
                </c:pt>
                <c:pt idx="533">
                  <c:v>-7.3000000000000001E-3</c:v>
                </c:pt>
                <c:pt idx="534">
                  <c:v>-7.2899999999999996E-3</c:v>
                </c:pt>
                <c:pt idx="535">
                  <c:v>-7.28E-3</c:v>
                </c:pt>
                <c:pt idx="536">
                  <c:v>-7.2700000000000004E-3</c:v>
                </c:pt>
                <c:pt idx="537">
                  <c:v>-7.26E-3</c:v>
                </c:pt>
                <c:pt idx="538">
                  <c:v>-7.2500000000000004E-3</c:v>
                </c:pt>
                <c:pt idx="539">
                  <c:v>-7.2399999999999999E-3</c:v>
                </c:pt>
                <c:pt idx="540">
                  <c:v>-7.2300000000000003E-3</c:v>
                </c:pt>
                <c:pt idx="541">
                  <c:v>-7.2199999999999999E-3</c:v>
                </c:pt>
                <c:pt idx="542">
                  <c:v>-7.2100000000000003E-3</c:v>
                </c:pt>
                <c:pt idx="543">
                  <c:v>-7.1999999999999998E-3</c:v>
                </c:pt>
                <c:pt idx="544">
                  <c:v>-7.1900000000000002E-3</c:v>
                </c:pt>
                <c:pt idx="545">
                  <c:v>-7.1799999999999998E-3</c:v>
                </c:pt>
                <c:pt idx="546">
                  <c:v>-7.1700000000000002E-3</c:v>
                </c:pt>
                <c:pt idx="547">
                  <c:v>-7.1599999999999997E-3</c:v>
                </c:pt>
                <c:pt idx="548">
                  <c:v>-7.1500000000000001E-3</c:v>
                </c:pt>
                <c:pt idx="549">
                  <c:v>-7.1399999999999996E-3</c:v>
                </c:pt>
                <c:pt idx="550">
                  <c:v>-7.1300000000000001E-3</c:v>
                </c:pt>
                <c:pt idx="551">
                  <c:v>-7.1199999999999996E-3</c:v>
                </c:pt>
                <c:pt idx="552">
                  <c:v>-7.11E-3</c:v>
                </c:pt>
                <c:pt idx="553">
                  <c:v>-7.1000000000000004E-3</c:v>
                </c:pt>
                <c:pt idx="554">
                  <c:v>-7.0899999999999999E-3</c:v>
                </c:pt>
                <c:pt idx="555">
                  <c:v>-7.0800000000000004E-3</c:v>
                </c:pt>
                <c:pt idx="556">
                  <c:v>-7.0699999999999999E-3</c:v>
                </c:pt>
                <c:pt idx="557">
                  <c:v>-7.0600000000000003E-3</c:v>
                </c:pt>
                <c:pt idx="558">
                  <c:v>-7.0499999999999998E-3</c:v>
                </c:pt>
                <c:pt idx="559">
                  <c:v>-7.0400000000000003E-3</c:v>
                </c:pt>
                <c:pt idx="560">
                  <c:v>-7.0299999999999998E-3</c:v>
                </c:pt>
                <c:pt idx="561">
                  <c:v>-7.0200000000000002E-3</c:v>
                </c:pt>
                <c:pt idx="562">
                  <c:v>-7.0099999999999997E-3</c:v>
                </c:pt>
                <c:pt idx="563">
                  <c:v>-7.0000000000000001E-3</c:v>
                </c:pt>
                <c:pt idx="564">
                  <c:v>-6.9899999999999997E-3</c:v>
                </c:pt>
                <c:pt idx="565">
                  <c:v>-6.9800000000000001E-3</c:v>
                </c:pt>
                <c:pt idx="566">
                  <c:v>-6.9699999999999996E-3</c:v>
                </c:pt>
                <c:pt idx="567">
                  <c:v>-6.96E-3</c:v>
                </c:pt>
                <c:pt idx="568">
                  <c:v>-6.9499999999999996E-3</c:v>
                </c:pt>
                <c:pt idx="569">
                  <c:v>-6.94E-3</c:v>
                </c:pt>
                <c:pt idx="570">
                  <c:v>-6.9300000000000004E-3</c:v>
                </c:pt>
                <c:pt idx="571">
                  <c:v>-6.9199999999999999E-3</c:v>
                </c:pt>
                <c:pt idx="572">
                  <c:v>-6.9100000000000003E-3</c:v>
                </c:pt>
                <c:pt idx="573">
                  <c:v>-6.8999999999999999E-3</c:v>
                </c:pt>
                <c:pt idx="574">
                  <c:v>-6.8900000000000003E-3</c:v>
                </c:pt>
                <c:pt idx="575">
                  <c:v>-6.8799999999999998E-3</c:v>
                </c:pt>
                <c:pt idx="576">
                  <c:v>-6.8700000000000002E-3</c:v>
                </c:pt>
                <c:pt idx="577">
                  <c:v>-6.8599999999999998E-3</c:v>
                </c:pt>
                <c:pt idx="578">
                  <c:v>-6.8500000000000002E-3</c:v>
                </c:pt>
                <c:pt idx="579">
                  <c:v>-6.8399999999999997E-3</c:v>
                </c:pt>
                <c:pt idx="580">
                  <c:v>-6.8300000000000001E-3</c:v>
                </c:pt>
                <c:pt idx="581">
                  <c:v>-6.8199999999999997E-3</c:v>
                </c:pt>
                <c:pt idx="582">
                  <c:v>-6.8100000000000001E-3</c:v>
                </c:pt>
                <c:pt idx="583">
                  <c:v>-6.7999999999999996E-3</c:v>
                </c:pt>
                <c:pt idx="584">
                  <c:v>-6.79E-3</c:v>
                </c:pt>
                <c:pt idx="585">
                  <c:v>-6.7799999999999996E-3</c:v>
                </c:pt>
                <c:pt idx="586">
                  <c:v>-6.77E-3</c:v>
                </c:pt>
                <c:pt idx="587">
                  <c:v>-6.7600000000000004E-3</c:v>
                </c:pt>
                <c:pt idx="588">
                  <c:v>-6.7499999999999999E-3</c:v>
                </c:pt>
                <c:pt idx="589">
                  <c:v>-6.7400000000000003E-3</c:v>
                </c:pt>
                <c:pt idx="590">
                  <c:v>-6.7299999999999999E-3</c:v>
                </c:pt>
                <c:pt idx="591">
                  <c:v>-6.7200000000000003E-3</c:v>
                </c:pt>
                <c:pt idx="592">
                  <c:v>-6.7099999999999998E-3</c:v>
                </c:pt>
                <c:pt idx="593">
                  <c:v>-6.7000000000000002E-3</c:v>
                </c:pt>
                <c:pt idx="594">
                  <c:v>-6.6899999999999998E-3</c:v>
                </c:pt>
                <c:pt idx="595">
                  <c:v>-6.6800000000000002E-3</c:v>
                </c:pt>
                <c:pt idx="596">
                  <c:v>-6.6699999999999997E-3</c:v>
                </c:pt>
                <c:pt idx="597">
                  <c:v>-6.6600000000000001E-3</c:v>
                </c:pt>
                <c:pt idx="598">
                  <c:v>-6.6499999999999997E-3</c:v>
                </c:pt>
                <c:pt idx="599">
                  <c:v>-6.6400000000000001E-3</c:v>
                </c:pt>
                <c:pt idx="600">
                  <c:v>-6.6299999999999996E-3</c:v>
                </c:pt>
                <c:pt idx="601">
                  <c:v>-6.62E-3</c:v>
                </c:pt>
                <c:pt idx="602">
                  <c:v>-6.6100000000000004E-3</c:v>
                </c:pt>
                <c:pt idx="603">
                  <c:v>-6.6E-3</c:v>
                </c:pt>
                <c:pt idx="604">
                  <c:v>-6.5900000000000004E-3</c:v>
                </c:pt>
                <c:pt idx="605">
                  <c:v>-6.5799999999999999E-3</c:v>
                </c:pt>
                <c:pt idx="606">
                  <c:v>-6.5700000000000003E-3</c:v>
                </c:pt>
                <c:pt idx="607">
                  <c:v>-6.5599999999999999E-3</c:v>
                </c:pt>
                <c:pt idx="608">
                  <c:v>-6.5500000000000003E-3</c:v>
                </c:pt>
                <c:pt idx="609">
                  <c:v>-6.5399999999999998E-3</c:v>
                </c:pt>
                <c:pt idx="610">
                  <c:v>-6.5300000000000002E-3</c:v>
                </c:pt>
                <c:pt idx="611">
                  <c:v>-6.5199999999999998E-3</c:v>
                </c:pt>
                <c:pt idx="612">
                  <c:v>-6.5100000000000002E-3</c:v>
                </c:pt>
                <c:pt idx="613">
                  <c:v>-6.4999999999999997E-3</c:v>
                </c:pt>
                <c:pt idx="614">
                  <c:v>-6.4900000000000001E-3</c:v>
                </c:pt>
                <c:pt idx="615">
                  <c:v>-6.4799999999999996E-3</c:v>
                </c:pt>
                <c:pt idx="616">
                  <c:v>-6.4700000000000001E-3</c:v>
                </c:pt>
                <c:pt idx="617">
                  <c:v>-6.4599999999999996E-3</c:v>
                </c:pt>
                <c:pt idx="618">
                  <c:v>-6.45E-3</c:v>
                </c:pt>
                <c:pt idx="619">
                  <c:v>-6.4400000000000004E-3</c:v>
                </c:pt>
                <c:pt idx="620">
                  <c:v>-6.43E-3</c:v>
                </c:pt>
                <c:pt idx="621">
                  <c:v>-6.4200000000000004E-3</c:v>
                </c:pt>
                <c:pt idx="622">
                  <c:v>-6.4099999999999999E-3</c:v>
                </c:pt>
                <c:pt idx="623">
                  <c:v>-6.4000000000000003E-3</c:v>
                </c:pt>
                <c:pt idx="624">
                  <c:v>-6.3899999999999998E-3</c:v>
                </c:pt>
                <c:pt idx="625">
                  <c:v>-6.3800000000000003E-3</c:v>
                </c:pt>
                <c:pt idx="626">
                  <c:v>-6.3699999999999998E-3</c:v>
                </c:pt>
                <c:pt idx="627">
                  <c:v>-6.3600000000000002E-3</c:v>
                </c:pt>
                <c:pt idx="628">
                  <c:v>-6.3499999999999997E-3</c:v>
                </c:pt>
                <c:pt idx="629">
                  <c:v>-6.3400000000000001E-3</c:v>
                </c:pt>
                <c:pt idx="630">
                  <c:v>-6.3299999999999997E-3</c:v>
                </c:pt>
                <c:pt idx="631">
                  <c:v>-6.3200000000000001E-3</c:v>
                </c:pt>
                <c:pt idx="632">
                  <c:v>-6.3099999999999996E-3</c:v>
                </c:pt>
                <c:pt idx="633">
                  <c:v>-6.3E-3</c:v>
                </c:pt>
                <c:pt idx="634">
                  <c:v>-6.2899999999999996E-3</c:v>
                </c:pt>
                <c:pt idx="635">
                  <c:v>-6.28E-3</c:v>
                </c:pt>
                <c:pt idx="636">
                  <c:v>-6.2700000000000004E-3</c:v>
                </c:pt>
                <c:pt idx="637">
                  <c:v>-6.2599999999999999E-3</c:v>
                </c:pt>
                <c:pt idx="638">
                  <c:v>-6.2500000000000003E-3</c:v>
                </c:pt>
                <c:pt idx="639">
                  <c:v>-6.2399999999999999E-3</c:v>
                </c:pt>
                <c:pt idx="640">
                  <c:v>-6.2300000000000003E-3</c:v>
                </c:pt>
                <c:pt idx="641">
                  <c:v>-6.2199999999999998E-3</c:v>
                </c:pt>
                <c:pt idx="642">
                  <c:v>-6.2100000000000002E-3</c:v>
                </c:pt>
                <c:pt idx="643">
                  <c:v>-6.1999999999999998E-3</c:v>
                </c:pt>
                <c:pt idx="644">
                  <c:v>-6.1900000000000002E-3</c:v>
                </c:pt>
                <c:pt idx="645">
                  <c:v>-6.1799999999999997E-3</c:v>
                </c:pt>
                <c:pt idx="646">
                  <c:v>-6.1700000000000001E-3</c:v>
                </c:pt>
                <c:pt idx="647">
                  <c:v>-6.1599999999999997E-3</c:v>
                </c:pt>
                <c:pt idx="648">
                  <c:v>-6.1500000000000001E-3</c:v>
                </c:pt>
                <c:pt idx="649">
                  <c:v>-6.1399999999999996E-3</c:v>
                </c:pt>
                <c:pt idx="650">
                  <c:v>-6.13E-3</c:v>
                </c:pt>
                <c:pt idx="651">
                  <c:v>-6.1199999999999996E-3</c:v>
                </c:pt>
                <c:pt idx="652">
                  <c:v>-6.11E-3</c:v>
                </c:pt>
                <c:pt idx="653">
                  <c:v>-6.1000000000000004E-3</c:v>
                </c:pt>
                <c:pt idx="654">
                  <c:v>-6.0899999999999999E-3</c:v>
                </c:pt>
                <c:pt idx="655">
                  <c:v>-6.0800000000000003E-3</c:v>
                </c:pt>
                <c:pt idx="656">
                  <c:v>-6.0699999999999999E-3</c:v>
                </c:pt>
                <c:pt idx="657">
                  <c:v>-6.0600000000000003E-3</c:v>
                </c:pt>
                <c:pt idx="658">
                  <c:v>-6.0499999999999998E-3</c:v>
                </c:pt>
                <c:pt idx="659">
                  <c:v>-6.0400000000000002E-3</c:v>
                </c:pt>
                <c:pt idx="660">
                  <c:v>-6.0299999999999998E-3</c:v>
                </c:pt>
                <c:pt idx="661">
                  <c:v>-6.0200000000000002E-3</c:v>
                </c:pt>
                <c:pt idx="662">
                  <c:v>-6.0099999999999997E-3</c:v>
                </c:pt>
                <c:pt idx="663">
                  <c:v>-6.0000000000000001E-3</c:v>
                </c:pt>
                <c:pt idx="664">
                  <c:v>-5.9899999999999997E-3</c:v>
                </c:pt>
                <c:pt idx="665">
                  <c:v>-5.9800000000000001E-3</c:v>
                </c:pt>
                <c:pt idx="666">
                  <c:v>-5.9699999999999996E-3</c:v>
                </c:pt>
                <c:pt idx="667">
                  <c:v>-5.96E-3</c:v>
                </c:pt>
                <c:pt idx="668">
                  <c:v>-5.9500000000000004E-3</c:v>
                </c:pt>
                <c:pt idx="669">
                  <c:v>-5.94E-3</c:v>
                </c:pt>
                <c:pt idx="670">
                  <c:v>-5.9300000000000004E-3</c:v>
                </c:pt>
                <c:pt idx="671">
                  <c:v>-5.9199999999999999E-3</c:v>
                </c:pt>
                <c:pt idx="672">
                  <c:v>-5.9100000000000003E-3</c:v>
                </c:pt>
                <c:pt idx="673">
                  <c:v>-5.8999999999999999E-3</c:v>
                </c:pt>
                <c:pt idx="674">
                  <c:v>-5.8900000000000003E-3</c:v>
                </c:pt>
                <c:pt idx="675">
                  <c:v>-5.8799999999999998E-3</c:v>
                </c:pt>
                <c:pt idx="676">
                  <c:v>-5.8700000000000002E-3</c:v>
                </c:pt>
                <c:pt idx="677">
                  <c:v>-5.8599999999999998E-3</c:v>
                </c:pt>
                <c:pt idx="678">
                  <c:v>-5.8500000000000002E-3</c:v>
                </c:pt>
                <c:pt idx="679">
                  <c:v>-5.8399999999999997E-3</c:v>
                </c:pt>
                <c:pt idx="680">
                  <c:v>-5.8300000000000001E-3</c:v>
                </c:pt>
                <c:pt idx="681">
                  <c:v>-5.8199999999999997E-3</c:v>
                </c:pt>
                <c:pt idx="682">
                  <c:v>-5.8100000000000001E-3</c:v>
                </c:pt>
                <c:pt idx="683">
                  <c:v>-5.7999999999999996E-3</c:v>
                </c:pt>
                <c:pt idx="684">
                  <c:v>-5.79E-3</c:v>
                </c:pt>
                <c:pt idx="685">
                  <c:v>-5.7800000000000004E-3</c:v>
                </c:pt>
                <c:pt idx="686">
                  <c:v>-5.77E-3</c:v>
                </c:pt>
                <c:pt idx="687">
                  <c:v>-5.7600000000000004E-3</c:v>
                </c:pt>
                <c:pt idx="688">
                  <c:v>-5.7499999999999999E-3</c:v>
                </c:pt>
                <c:pt idx="689">
                  <c:v>-5.7400000000000003E-3</c:v>
                </c:pt>
                <c:pt idx="690">
                  <c:v>-5.7299999999999999E-3</c:v>
                </c:pt>
                <c:pt idx="691">
                  <c:v>-5.7200000000000003E-3</c:v>
                </c:pt>
                <c:pt idx="692">
                  <c:v>-5.7099999999999998E-3</c:v>
                </c:pt>
                <c:pt idx="693">
                  <c:v>-5.7000000000000002E-3</c:v>
                </c:pt>
                <c:pt idx="694">
                  <c:v>-5.6899999999999997E-3</c:v>
                </c:pt>
                <c:pt idx="695">
                  <c:v>-5.6800000000000002E-3</c:v>
                </c:pt>
                <c:pt idx="696">
                  <c:v>-5.6699999999999997E-3</c:v>
                </c:pt>
                <c:pt idx="697">
                  <c:v>-5.6600000000000001E-3</c:v>
                </c:pt>
                <c:pt idx="698">
                  <c:v>-5.6499999999999996E-3</c:v>
                </c:pt>
                <c:pt idx="699">
                  <c:v>-5.64E-3</c:v>
                </c:pt>
                <c:pt idx="700">
                  <c:v>-5.6299999999999996E-3</c:v>
                </c:pt>
                <c:pt idx="701">
                  <c:v>-5.62E-3</c:v>
                </c:pt>
                <c:pt idx="702">
                  <c:v>-5.6100000000000004E-3</c:v>
                </c:pt>
                <c:pt idx="703">
                  <c:v>-5.5999999999999999E-3</c:v>
                </c:pt>
                <c:pt idx="704">
                  <c:v>-5.5900000000000004E-3</c:v>
                </c:pt>
                <c:pt idx="705">
                  <c:v>-5.5799999999999999E-3</c:v>
                </c:pt>
                <c:pt idx="706">
                  <c:v>-5.5700000000000003E-3</c:v>
                </c:pt>
                <c:pt idx="707">
                  <c:v>-5.5599999999999998E-3</c:v>
                </c:pt>
                <c:pt idx="708">
                  <c:v>-5.5500000000000002E-3</c:v>
                </c:pt>
                <c:pt idx="709">
                  <c:v>-5.5399999999999998E-3</c:v>
                </c:pt>
                <c:pt idx="710">
                  <c:v>-5.5300000000000002E-3</c:v>
                </c:pt>
                <c:pt idx="711">
                  <c:v>-5.5199999999999997E-3</c:v>
                </c:pt>
                <c:pt idx="712">
                  <c:v>-5.5100000000000001E-3</c:v>
                </c:pt>
                <c:pt idx="713">
                  <c:v>-5.4999999999999997E-3</c:v>
                </c:pt>
                <c:pt idx="714">
                  <c:v>-5.4900000000000001E-3</c:v>
                </c:pt>
                <c:pt idx="715">
                  <c:v>-5.4799999999999996E-3</c:v>
                </c:pt>
                <c:pt idx="716">
                  <c:v>-5.47E-3</c:v>
                </c:pt>
                <c:pt idx="717">
                  <c:v>-5.4599999999999996E-3</c:v>
                </c:pt>
                <c:pt idx="718">
                  <c:v>-5.45E-3</c:v>
                </c:pt>
                <c:pt idx="719">
                  <c:v>-5.4400000000000004E-3</c:v>
                </c:pt>
                <c:pt idx="720">
                  <c:v>-5.4299999999999999E-3</c:v>
                </c:pt>
                <c:pt idx="721">
                  <c:v>-5.4200000000000003E-3</c:v>
                </c:pt>
                <c:pt idx="722">
                  <c:v>-5.4099999999999999E-3</c:v>
                </c:pt>
                <c:pt idx="723">
                  <c:v>-5.4000000000000003E-3</c:v>
                </c:pt>
                <c:pt idx="724">
                  <c:v>-5.3899999999999998E-3</c:v>
                </c:pt>
                <c:pt idx="725">
                  <c:v>-5.3800000000000002E-3</c:v>
                </c:pt>
                <c:pt idx="726">
                  <c:v>-5.3699999999999998E-3</c:v>
                </c:pt>
                <c:pt idx="727">
                  <c:v>-5.3600000000000002E-3</c:v>
                </c:pt>
                <c:pt idx="728">
                  <c:v>-5.3499999999999997E-3</c:v>
                </c:pt>
                <c:pt idx="729">
                  <c:v>-5.3400000000000001E-3</c:v>
                </c:pt>
                <c:pt idx="730">
                  <c:v>-5.3299999999999997E-3</c:v>
                </c:pt>
                <c:pt idx="731">
                  <c:v>-5.3200000000000001E-3</c:v>
                </c:pt>
                <c:pt idx="732">
                  <c:v>-5.3099999999999996E-3</c:v>
                </c:pt>
                <c:pt idx="733">
                  <c:v>-5.3E-3</c:v>
                </c:pt>
                <c:pt idx="734">
                  <c:v>-5.2900000000000004E-3</c:v>
                </c:pt>
                <c:pt idx="735">
                  <c:v>-5.28E-3</c:v>
                </c:pt>
                <c:pt idx="736">
                  <c:v>-5.2700000000000004E-3</c:v>
                </c:pt>
                <c:pt idx="737">
                  <c:v>-5.2599999999999999E-3</c:v>
                </c:pt>
                <c:pt idx="738">
                  <c:v>-5.2500000000000003E-3</c:v>
                </c:pt>
                <c:pt idx="739">
                  <c:v>-5.2399999999999999E-3</c:v>
                </c:pt>
                <c:pt idx="740">
                  <c:v>-5.2300000000000003E-3</c:v>
                </c:pt>
                <c:pt idx="741">
                  <c:v>-5.2199999999999998E-3</c:v>
                </c:pt>
                <c:pt idx="742">
                  <c:v>-5.2100000000000002E-3</c:v>
                </c:pt>
                <c:pt idx="743">
                  <c:v>-5.1999999999999998E-3</c:v>
                </c:pt>
                <c:pt idx="744">
                  <c:v>-5.1900000000000002E-3</c:v>
                </c:pt>
                <c:pt idx="745">
                  <c:v>-5.1799999999999997E-3</c:v>
                </c:pt>
                <c:pt idx="746">
                  <c:v>-5.1700000000000001E-3</c:v>
                </c:pt>
                <c:pt idx="747">
                  <c:v>-5.1599999999999997E-3</c:v>
                </c:pt>
                <c:pt idx="748">
                  <c:v>-5.1500000000000001E-3</c:v>
                </c:pt>
                <c:pt idx="749">
                  <c:v>-5.1399999999999996E-3</c:v>
                </c:pt>
                <c:pt idx="750">
                  <c:v>-5.13E-3</c:v>
                </c:pt>
                <c:pt idx="751">
                  <c:v>-5.1200000000000004E-3</c:v>
                </c:pt>
                <c:pt idx="752">
                  <c:v>-5.11E-3</c:v>
                </c:pt>
                <c:pt idx="753">
                  <c:v>-5.1000000000000004E-3</c:v>
                </c:pt>
                <c:pt idx="754">
                  <c:v>-5.0899999999999999E-3</c:v>
                </c:pt>
                <c:pt idx="755">
                  <c:v>-5.0800000000000003E-3</c:v>
                </c:pt>
                <c:pt idx="756">
                  <c:v>-5.0699999999999999E-3</c:v>
                </c:pt>
                <c:pt idx="757">
                  <c:v>-5.0600000000000003E-3</c:v>
                </c:pt>
                <c:pt idx="758">
                  <c:v>-5.0499999999999998E-3</c:v>
                </c:pt>
                <c:pt idx="759">
                  <c:v>-5.0400000000000002E-3</c:v>
                </c:pt>
                <c:pt idx="760">
                  <c:v>-5.0299999999999997E-3</c:v>
                </c:pt>
                <c:pt idx="761">
                  <c:v>-5.0200000000000002E-3</c:v>
                </c:pt>
                <c:pt idx="762">
                  <c:v>-5.0099999999999997E-3</c:v>
                </c:pt>
                <c:pt idx="763">
                  <c:v>-5.0000000000000001E-3</c:v>
                </c:pt>
                <c:pt idx="764">
                  <c:v>-4.9899999999999996E-3</c:v>
                </c:pt>
                <c:pt idx="765">
                  <c:v>-4.9800000000000001E-3</c:v>
                </c:pt>
                <c:pt idx="766">
                  <c:v>-4.9699999999999996E-3</c:v>
                </c:pt>
                <c:pt idx="767">
                  <c:v>-4.96E-3</c:v>
                </c:pt>
                <c:pt idx="768">
                  <c:v>-4.9500000000000004E-3</c:v>
                </c:pt>
                <c:pt idx="769">
                  <c:v>-4.9399999999999999E-3</c:v>
                </c:pt>
                <c:pt idx="770">
                  <c:v>-4.9300000000000004E-3</c:v>
                </c:pt>
                <c:pt idx="771">
                  <c:v>-4.9199999999999999E-3</c:v>
                </c:pt>
                <c:pt idx="772">
                  <c:v>-4.9100000000000003E-3</c:v>
                </c:pt>
                <c:pt idx="773">
                  <c:v>-4.8999999999999998E-3</c:v>
                </c:pt>
                <c:pt idx="774">
                  <c:v>-4.8900000000000002E-3</c:v>
                </c:pt>
                <c:pt idx="775">
                  <c:v>-4.8799999999999998E-3</c:v>
                </c:pt>
                <c:pt idx="776">
                  <c:v>-4.8700000000000002E-3</c:v>
                </c:pt>
                <c:pt idx="777">
                  <c:v>-4.8599999999999997E-3</c:v>
                </c:pt>
                <c:pt idx="778">
                  <c:v>-4.8500000000000001E-3</c:v>
                </c:pt>
                <c:pt idx="779">
                  <c:v>-4.8399999999999997E-3</c:v>
                </c:pt>
                <c:pt idx="780">
                  <c:v>-4.8300000000000001E-3</c:v>
                </c:pt>
                <c:pt idx="781">
                  <c:v>-4.8199999999999996E-3</c:v>
                </c:pt>
                <c:pt idx="782">
                  <c:v>-4.81E-3</c:v>
                </c:pt>
                <c:pt idx="783">
                  <c:v>-4.7999999999999996E-3</c:v>
                </c:pt>
                <c:pt idx="784">
                  <c:v>-4.79E-3</c:v>
                </c:pt>
                <c:pt idx="785">
                  <c:v>-4.7800000000000004E-3</c:v>
                </c:pt>
                <c:pt idx="786">
                  <c:v>-4.7699999999999999E-3</c:v>
                </c:pt>
                <c:pt idx="787">
                  <c:v>-4.7600000000000003E-3</c:v>
                </c:pt>
                <c:pt idx="788">
                  <c:v>-4.7499999999999999E-3</c:v>
                </c:pt>
                <c:pt idx="789">
                  <c:v>-4.7400000000000003E-3</c:v>
                </c:pt>
                <c:pt idx="790">
                  <c:v>-4.7299999999999998E-3</c:v>
                </c:pt>
                <c:pt idx="791">
                  <c:v>-4.7200000000000002E-3</c:v>
                </c:pt>
                <c:pt idx="792">
                  <c:v>-4.7099999999999998E-3</c:v>
                </c:pt>
                <c:pt idx="793">
                  <c:v>-4.7000000000000002E-3</c:v>
                </c:pt>
                <c:pt idx="794">
                  <c:v>-4.6899999999999997E-3</c:v>
                </c:pt>
                <c:pt idx="795">
                  <c:v>-4.6800000000000001E-3</c:v>
                </c:pt>
                <c:pt idx="796">
                  <c:v>-4.6699999999999997E-3</c:v>
                </c:pt>
                <c:pt idx="797">
                  <c:v>-4.6600000000000001E-3</c:v>
                </c:pt>
                <c:pt idx="798">
                  <c:v>-4.6499999999999996E-3</c:v>
                </c:pt>
                <c:pt idx="799">
                  <c:v>-4.64E-3</c:v>
                </c:pt>
                <c:pt idx="800">
                  <c:v>-4.6299999999999996E-3</c:v>
                </c:pt>
                <c:pt idx="801">
                  <c:v>-4.62E-3</c:v>
                </c:pt>
                <c:pt idx="802">
                  <c:v>-4.6100000000000004E-3</c:v>
                </c:pt>
                <c:pt idx="803">
                  <c:v>-4.5999999999999999E-3</c:v>
                </c:pt>
                <c:pt idx="804">
                  <c:v>-4.5900000000000003E-3</c:v>
                </c:pt>
                <c:pt idx="805">
                  <c:v>-4.5799999999999999E-3</c:v>
                </c:pt>
                <c:pt idx="806">
                  <c:v>-4.5700000000000003E-3</c:v>
                </c:pt>
                <c:pt idx="807">
                  <c:v>-4.5599999999999998E-3</c:v>
                </c:pt>
                <c:pt idx="808">
                  <c:v>-4.5500000000000002E-3</c:v>
                </c:pt>
                <c:pt idx="809">
                  <c:v>-4.5399999999999998E-3</c:v>
                </c:pt>
                <c:pt idx="810">
                  <c:v>-4.5300000000000002E-3</c:v>
                </c:pt>
                <c:pt idx="811">
                  <c:v>-4.5199999999999997E-3</c:v>
                </c:pt>
                <c:pt idx="812">
                  <c:v>-4.5100000000000001E-3</c:v>
                </c:pt>
                <c:pt idx="813">
                  <c:v>-4.4999999999999997E-3</c:v>
                </c:pt>
                <c:pt idx="814">
                  <c:v>-4.4900000000000001E-3</c:v>
                </c:pt>
                <c:pt idx="815">
                  <c:v>-4.4799999999999996E-3</c:v>
                </c:pt>
                <c:pt idx="816">
                  <c:v>-4.47E-3</c:v>
                </c:pt>
                <c:pt idx="817">
                  <c:v>-4.4600000000000004E-3</c:v>
                </c:pt>
                <c:pt idx="818">
                  <c:v>-4.45E-3</c:v>
                </c:pt>
                <c:pt idx="819">
                  <c:v>-4.4400000000000004E-3</c:v>
                </c:pt>
                <c:pt idx="820">
                  <c:v>-4.4299999999999999E-3</c:v>
                </c:pt>
                <c:pt idx="821">
                  <c:v>-4.4200000000000003E-3</c:v>
                </c:pt>
                <c:pt idx="822">
                  <c:v>-4.4099999999999999E-3</c:v>
                </c:pt>
                <c:pt idx="823">
                  <c:v>-4.4000000000000003E-3</c:v>
                </c:pt>
                <c:pt idx="824">
                  <c:v>-4.3899999999999998E-3</c:v>
                </c:pt>
                <c:pt idx="825">
                  <c:v>-4.3800000000000002E-3</c:v>
                </c:pt>
                <c:pt idx="826">
                  <c:v>-4.3699999999999998E-3</c:v>
                </c:pt>
                <c:pt idx="827">
                  <c:v>-4.3600000000000002E-3</c:v>
                </c:pt>
                <c:pt idx="828">
                  <c:v>-4.3499999999999997E-3</c:v>
                </c:pt>
                <c:pt idx="829">
                  <c:v>-4.3400000000000001E-3</c:v>
                </c:pt>
                <c:pt idx="830">
                  <c:v>-4.3299999999999996E-3</c:v>
                </c:pt>
                <c:pt idx="831">
                  <c:v>-4.3200000000000001E-3</c:v>
                </c:pt>
                <c:pt idx="832">
                  <c:v>-4.3099999999999996E-3</c:v>
                </c:pt>
                <c:pt idx="833">
                  <c:v>-4.3E-3</c:v>
                </c:pt>
                <c:pt idx="834">
                  <c:v>-4.2900000000000004E-3</c:v>
                </c:pt>
                <c:pt idx="835">
                  <c:v>-4.28E-3</c:v>
                </c:pt>
                <c:pt idx="836">
                  <c:v>-4.2700000000000004E-3</c:v>
                </c:pt>
                <c:pt idx="837">
                  <c:v>-4.2599999999999999E-3</c:v>
                </c:pt>
                <c:pt idx="838">
                  <c:v>-4.2500000000000003E-3</c:v>
                </c:pt>
                <c:pt idx="839">
                  <c:v>-4.2399999999999998E-3</c:v>
                </c:pt>
                <c:pt idx="840">
                  <c:v>-4.2300000000000003E-3</c:v>
                </c:pt>
                <c:pt idx="841">
                  <c:v>-4.2199999999999998E-3</c:v>
                </c:pt>
                <c:pt idx="842">
                  <c:v>-4.2100000000000002E-3</c:v>
                </c:pt>
                <c:pt idx="843">
                  <c:v>-4.1999999999999997E-3</c:v>
                </c:pt>
                <c:pt idx="844">
                  <c:v>-4.1900000000000001E-3</c:v>
                </c:pt>
                <c:pt idx="845">
                  <c:v>-4.1799999999999997E-3</c:v>
                </c:pt>
                <c:pt idx="846">
                  <c:v>-4.1700000000000001E-3</c:v>
                </c:pt>
                <c:pt idx="847">
                  <c:v>-4.1599999999999996E-3</c:v>
                </c:pt>
                <c:pt idx="848">
                  <c:v>-4.15E-3</c:v>
                </c:pt>
                <c:pt idx="849">
                  <c:v>-4.1399999999999996E-3</c:v>
                </c:pt>
                <c:pt idx="850">
                  <c:v>-4.13E-3</c:v>
                </c:pt>
                <c:pt idx="851">
                  <c:v>-4.1200000000000004E-3</c:v>
                </c:pt>
                <c:pt idx="852">
                  <c:v>-4.1099999999999999E-3</c:v>
                </c:pt>
                <c:pt idx="853">
                  <c:v>-4.1000000000000003E-3</c:v>
                </c:pt>
                <c:pt idx="854">
                  <c:v>-4.0899999999999999E-3</c:v>
                </c:pt>
                <c:pt idx="855">
                  <c:v>-4.0800000000000003E-3</c:v>
                </c:pt>
                <c:pt idx="856">
                  <c:v>-4.0699999999999998E-3</c:v>
                </c:pt>
                <c:pt idx="857">
                  <c:v>-4.0600000000000002E-3</c:v>
                </c:pt>
                <c:pt idx="858">
                  <c:v>-4.0499999999999998E-3</c:v>
                </c:pt>
                <c:pt idx="859">
                  <c:v>-4.0400000000000002E-3</c:v>
                </c:pt>
                <c:pt idx="860">
                  <c:v>-4.0299999999999997E-3</c:v>
                </c:pt>
                <c:pt idx="861">
                  <c:v>-4.0200000000000001E-3</c:v>
                </c:pt>
                <c:pt idx="862">
                  <c:v>-4.0099999999999997E-3</c:v>
                </c:pt>
                <c:pt idx="863">
                  <c:v>-4.0000000000000001E-3</c:v>
                </c:pt>
                <c:pt idx="864">
                  <c:v>-3.9899999999999996E-3</c:v>
                </c:pt>
                <c:pt idx="865">
                  <c:v>-3.98E-3</c:v>
                </c:pt>
                <c:pt idx="866">
                  <c:v>-3.9699999999999996E-3</c:v>
                </c:pt>
                <c:pt idx="867">
                  <c:v>-3.96E-3</c:v>
                </c:pt>
                <c:pt idx="868">
                  <c:v>-3.9500000000000004E-3</c:v>
                </c:pt>
                <c:pt idx="869">
                  <c:v>-3.9399999999999999E-3</c:v>
                </c:pt>
                <c:pt idx="870">
                  <c:v>-3.9300000000000003E-3</c:v>
                </c:pt>
                <c:pt idx="871">
                  <c:v>-3.9199999999999999E-3</c:v>
                </c:pt>
                <c:pt idx="872">
                  <c:v>-3.9100000000000003E-3</c:v>
                </c:pt>
                <c:pt idx="873">
                  <c:v>-3.8999999999999998E-3</c:v>
                </c:pt>
                <c:pt idx="874">
                  <c:v>-3.8899999999999998E-3</c:v>
                </c:pt>
                <c:pt idx="875">
                  <c:v>-3.8800000000000002E-3</c:v>
                </c:pt>
                <c:pt idx="876">
                  <c:v>-3.8700000000000002E-3</c:v>
                </c:pt>
                <c:pt idx="877">
                  <c:v>-3.8600000000000001E-3</c:v>
                </c:pt>
                <c:pt idx="878">
                  <c:v>-3.8500000000000001E-3</c:v>
                </c:pt>
                <c:pt idx="879">
                  <c:v>-3.8400000000000001E-3</c:v>
                </c:pt>
                <c:pt idx="880">
                  <c:v>-3.8300000000000001E-3</c:v>
                </c:pt>
                <c:pt idx="881">
                  <c:v>-3.82E-3</c:v>
                </c:pt>
                <c:pt idx="882">
                  <c:v>-3.81E-3</c:v>
                </c:pt>
                <c:pt idx="883">
                  <c:v>-3.8E-3</c:v>
                </c:pt>
                <c:pt idx="884">
                  <c:v>-3.79E-3</c:v>
                </c:pt>
                <c:pt idx="885">
                  <c:v>-3.7799999999999999E-3</c:v>
                </c:pt>
                <c:pt idx="886">
                  <c:v>-3.7699999999999999E-3</c:v>
                </c:pt>
                <c:pt idx="887">
                  <c:v>-3.7599999999999999E-3</c:v>
                </c:pt>
                <c:pt idx="888">
                  <c:v>-3.7499999999999999E-3</c:v>
                </c:pt>
                <c:pt idx="889">
                  <c:v>-3.7399999999999998E-3</c:v>
                </c:pt>
                <c:pt idx="890">
                  <c:v>-3.7299999999999998E-3</c:v>
                </c:pt>
                <c:pt idx="891">
                  <c:v>-3.7200000000000002E-3</c:v>
                </c:pt>
                <c:pt idx="892">
                  <c:v>-3.7100000000000002E-3</c:v>
                </c:pt>
                <c:pt idx="893">
                  <c:v>-3.7000000000000002E-3</c:v>
                </c:pt>
                <c:pt idx="894">
                  <c:v>-3.6900000000000001E-3</c:v>
                </c:pt>
                <c:pt idx="895">
                  <c:v>-3.6800000000000001E-3</c:v>
                </c:pt>
                <c:pt idx="896">
                  <c:v>-3.6700000000000001E-3</c:v>
                </c:pt>
                <c:pt idx="897">
                  <c:v>-3.6600000000000001E-3</c:v>
                </c:pt>
                <c:pt idx="898">
                  <c:v>-3.65E-3</c:v>
                </c:pt>
                <c:pt idx="899">
                  <c:v>-3.64E-3</c:v>
                </c:pt>
                <c:pt idx="900">
                  <c:v>-3.63E-3</c:v>
                </c:pt>
                <c:pt idx="901">
                  <c:v>-3.62E-3</c:v>
                </c:pt>
                <c:pt idx="902">
                  <c:v>-3.6099999999999999E-3</c:v>
                </c:pt>
                <c:pt idx="903">
                  <c:v>-3.5999999999999999E-3</c:v>
                </c:pt>
                <c:pt idx="904">
                  <c:v>-3.5899999999999999E-3</c:v>
                </c:pt>
                <c:pt idx="905">
                  <c:v>-3.5799999999999998E-3</c:v>
                </c:pt>
                <c:pt idx="906">
                  <c:v>-3.5699999999999998E-3</c:v>
                </c:pt>
                <c:pt idx="907">
                  <c:v>-3.5599999999999998E-3</c:v>
                </c:pt>
                <c:pt idx="908">
                  <c:v>-3.5500000000000002E-3</c:v>
                </c:pt>
                <c:pt idx="909">
                  <c:v>-3.5400000000000002E-3</c:v>
                </c:pt>
                <c:pt idx="910">
                  <c:v>-3.5300000000000002E-3</c:v>
                </c:pt>
                <c:pt idx="911">
                  <c:v>-3.5200000000000001E-3</c:v>
                </c:pt>
                <c:pt idx="912">
                  <c:v>-3.5100000000000001E-3</c:v>
                </c:pt>
                <c:pt idx="913">
                  <c:v>-3.5000000000000001E-3</c:v>
                </c:pt>
                <c:pt idx="914">
                  <c:v>-3.49E-3</c:v>
                </c:pt>
                <c:pt idx="915">
                  <c:v>-3.48E-3</c:v>
                </c:pt>
                <c:pt idx="916">
                  <c:v>-3.47E-3</c:v>
                </c:pt>
                <c:pt idx="917">
                  <c:v>-3.46E-3</c:v>
                </c:pt>
                <c:pt idx="918">
                  <c:v>-3.4499999999999999E-3</c:v>
                </c:pt>
                <c:pt idx="919">
                  <c:v>-3.4399999999999999E-3</c:v>
                </c:pt>
                <c:pt idx="920">
                  <c:v>-3.4299999999999999E-3</c:v>
                </c:pt>
                <c:pt idx="921">
                  <c:v>-3.4199999999999999E-3</c:v>
                </c:pt>
                <c:pt idx="922">
                  <c:v>-3.4099999999999998E-3</c:v>
                </c:pt>
                <c:pt idx="923">
                  <c:v>-3.3999999999999998E-3</c:v>
                </c:pt>
                <c:pt idx="924">
                  <c:v>-3.3899999999999998E-3</c:v>
                </c:pt>
                <c:pt idx="925">
                  <c:v>-3.3800000000000002E-3</c:v>
                </c:pt>
                <c:pt idx="926">
                  <c:v>-3.3700000000000002E-3</c:v>
                </c:pt>
                <c:pt idx="927">
                  <c:v>-3.3600000000000001E-3</c:v>
                </c:pt>
                <c:pt idx="928">
                  <c:v>-3.3500000000000001E-3</c:v>
                </c:pt>
                <c:pt idx="929">
                  <c:v>-3.3400000000000001E-3</c:v>
                </c:pt>
                <c:pt idx="930">
                  <c:v>-3.3300000000000001E-3</c:v>
                </c:pt>
                <c:pt idx="931">
                  <c:v>-3.32E-3</c:v>
                </c:pt>
                <c:pt idx="932">
                  <c:v>-3.31E-3</c:v>
                </c:pt>
                <c:pt idx="933">
                  <c:v>-3.3E-3</c:v>
                </c:pt>
                <c:pt idx="934">
                  <c:v>-3.29E-3</c:v>
                </c:pt>
                <c:pt idx="935">
                  <c:v>-3.2799999999999999E-3</c:v>
                </c:pt>
                <c:pt idx="936">
                  <c:v>-3.2699999999999999E-3</c:v>
                </c:pt>
                <c:pt idx="937">
                  <c:v>-3.2599999999999999E-3</c:v>
                </c:pt>
                <c:pt idx="938">
                  <c:v>-3.2499999999999999E-3</c:v>
                </c:pt>
                <c:pt idx="939">
                  <c:v>-3.2399999999999998E-3</c:v>
                </c:pt>
                <c:pt idx="940">
                  <c:v>-3.2299999999999998E-3</c:v>
                </c:pt>
                <c:pt idx="941">
                  <c:v>-3.2200000000000002E-3</c:v>
                </c:pt>
                <c:pt idx="942">
                  <c:v>-3.2100000000000002E-3</c:v>
                </c:pt>
                <c:pt idx="943">
                  <c:v>-3.2000000000000002E-3</c:v>
                </c:pt>
                <c:pt idx="944">
                  <c:v>-3.1900000000000001E-3</c:v>
                </c:pt>
                <c:pt idx="945">
                  <c:v>-3.1800000000000001E-3</c:v>
                </c:pt>
                <c:pt idx="946">
                  <c:v>-3.1700000000000001E-3</c:v>
                </c:pt>
                <c:pt idx="947">
                  <c:v>-3.16E-3</c:v>
                </c:pt>
                <c:pt idx="948">
                  <c:v>-3.15E-3</c:v>
                </c:pt>
                <c:pt idx="949">
                  <c:v>-3.14E-3</c:v>
                </c:pt>
                <c:pt idx="950">
                  <c:v>-3.13E-3</c:v>
                </c:pt>
                <c:pt idx="951">
                  <c:v>-3.1199999999999999E-3</c:v>
                </c:pt>
                <c:pt idx="952">
                  <c:v>-3.1099999999999999E-3</c:v>
                </c:pt>
                <c:pt idx="953">
                  <c:v>-3.0999999999999999E-3</c:v>
                </c:pt>
                <c:pt idx="954">
                  <c:v>-3.0899999999999999E-3</c:v>
                </c:pt>
                <c:pt idx="955">
                  <c:v>-3.0799999999999998E-3</c:v>
                </c:pt>
                <c:pt idx="956">
                  <c:v>-3.0699999999999998E-3</c:v>
                </c:pt>
                <c:pt idx="957">
                  <c:v>-3.0599999999999998E-3</c:v>
                </c:pt>
                <c:pt idx="958">
                  <c:v>-3.0500000000000002E-3</c:v>
                </c:pt>
                <c:pt idx="959">
                  <c:v>-3.0400000000000002E-3</c:v>
                </c:pt>
                <c:pt idx="960">
                  <c:v>-3.0300000000000001E-3</c:v>
                </c:pt>
                <c:pt idx="961">
                  <c:v>-3.0200000000000001E-3</c:v>
                </c:pt>
                <c:pt idx="962">
                  <c:v>-3.0100000000000001E-3</c:v>
                </c:pt>
                <c:pt idx="963">
                  <c:v>-3.0000000000000001E-3</c:v>
                </c:pt>
                <c:pt idx="964">
                  <c:v>-2.99E-3</c:v>
                </c:pt>
                <c:pt idx="965">
                  <c:v>-2.98E-3</c:v>
                </c:pt>
                <c:pt idx="966">
                  <c:v>-2.97E-3</c:v>
                </c:pt>
                <c:pt idx="967">
                  <c:v>-2.96E-3</c:v>
                </c:pt>
                <c:pt idx="968">
                  <c:v>-2.9499999999999999E-3</c:v>
                </c:pt>
                <c:pt idx="969">
                  <c:v>-2.9399999999999999E-3</c:v>
                </c:pt>
                <c:pt idx="970">
                  <c:v>-2.9299999999999999E-3</c:v>
                </c:pt>
                <c:pt idx="971">
                  <c:v>-2.9199999999999999E-3</c:v>
                </c:pt>
                <c:pt idx="972">
                  <c:v>-2.9099999999999998E-3</c:v>
                </c:pt>
                <c:pt idx="973">
                  <c:v>-2.8999999999999998E-3</c:v>
                </c:pt>
                <c:pt idx="974">
                  <c:v>-2.8900000000000002E-3</c:v>
                </c:pt>
                <c:pt idx="975">
                  <c:v>-2.8800000000000002E-3</c:v>
                </c:pt>
                <c:pt idx="976">
                  <c:v>-2.8700000000000002E-3</c:v>
                </c:pt>
                <c:pt idx="977">
                  <c:v>-2.8600000000000001E-3</c:v>
                </c:pt>
                <c:pt idx="978">
                  <c:v>-2.8500000000000001E-3</c:v>
                </c:pt>
                <c:pt idx="979">
                  <c:v>-2.8400000000000001E-3</c:v>
                </c:pt>
                <c:pt idx="980">
                  <c:v>-2.8300000000000001E-3</c:v>
                </c:pt>
                <c:pt idx="981">
                  <c:v>-2.82E-3</c:v>
                </c:pt>
                <c:pt idx="982">
                  <c:v>-2.81E-3</c:v>
                </c:pt>
                <c:pt idx="983">
                  <c:v>-2.8E-3</c:v>
                </c:pt>
                <c:pt idx="984">
                  <c:v>-2.7899999999999999E-3</c:v>
                </c:pt>
                <c:pt idx="985">
                  <c:v>-2.7799999999999999E-3</c:v>
                </c:pt>
                <c:pt idx="986">
                  <c:v>-2.7699999999999999E-3</c:v>
                </c:pt>
                <c:pt idx="987">
                  <c:v>-2.7599999999999999E-3</c:v>
                </c:pt>
                <c:pt idx="988">
                  <c:v>-2.7499999999999998E-3</c:v>
                </c:pt>
                <c:pt idx="989">
                  <c:v>-2.7399999999999998E-3</c:v>
                </c:pt>
                <c:pt idx="990">
                  <c:v>-2.7299999999999998E-3</c:v>
                </c:pt>
                <c:pt idx="991">
                  <c:v>-2.7200000000000002E-3</c:v>
                </c:pt>
                <c:pt idx="992">
                  <c:v>-2.7100000000000002E-3</c:v>
                </c:pt>
                <c:pt idx="993">
                  <c:v>-2.7000000000000001E-3</c:v>
                </c:pt>
                <c:pt idx="994">
                  <c:v>-2.6900000000000001E-3</c:v>
                </c:pt>
                <c:pt idx="995">
                  <c:v>-2.6800000000000001E-3</c:v>
                </c:pt>
                <c:pt idx="996">
                  <c:v>-2.6700000000000001E-3</c:v>
                </c:pt>
                <c:pt idx="997">
                  <c:v>-2.66E-3</c:v>
                </c:pt>
                <c:pt idx="998">
                  <c:v>-2.65E-3</c:v>
                </c:pt>
                <c:pt idx="999">
                  <c:v>-2.64E-3</c:v>
                </c:pt>
                <c:pt idx="1000">
                  <c:v>-2.63E-3</c:v>
                </c:pt>
                <c:pt idx="1001">
                  <c:v>-2.6199999999999999E-3</c:v>
                </c:pt>
                <c:pt idx="1002">
                  <c:v>-2.6099999999999999E-3</c:v>
                </c:pt>
                <c:pt idx="1003">
                  <c:v>-2.5999999999999999E-3</c:v>
                </c:pt>
                <c:pt idx="1004">
                  <c:v>-2.5899999999999999E-3</c:v>
                </c:pt>
                <c:pt idx="1005">
                  <c:v>-2.5799999999999998E-3</c:v>
                </c:pt>
                <c:pt idx="1006">
                  <c:v>-2.5699999999999998E-3</c:v>
                </c:pt>
                <c:pt idx="1007">
                  <c:v>-2.5600000000000002E-3</c:v>
                </c:pt>
                <c:pt idx="1008">
                  <c:v>-2.5500000000000002E-3</c:v>
                </c:pt>
                <c:pt idx="1009">
                  <c:v>-2.5400000000000002E-3</c:v>
                </c:pt>
                <c:pt idx="1010">
                  <c:v>-2.5300000000000001E-3</c:v>
                </c:pt>
                <c:pt idx="1011">
                  <c:v>-2.5200000000000001E-3</c:v>
                </c:pt>
                <c:pt idx="1012">
                  <c:v>-2.5100000000000001E-3</c:v>
                </c:pt>
                <c:pt idx="1013">
                  <c:v>-2.5000000000000001E-3</c:v>
                </c:pt>
                <c:pt idx="1014">
                  <c:v>-2.49E-3</c:v>
                </c:pt>
                <c:pt idx="1015">
                  <c:v>-2.48E-3</c:v>
                </c:pt>
                <c:pt idx="1016">
                  <c:v>-2.47E-3</c:v>
                </c:pt>
                <c:pt idx="1017">
                  <c:v>-2.4599999999999999E-3</c:v>
                </c:pt>
                <c:pt idx="1018">
                  <c:v>-2.4499999999999999E-3</c:v>
                </c:pt>
                <c:pt idx="1019">
                  <c:v>-2.4399999999999999E-3</c:v>
                </c:pt>
                <c:pt idx="1020">
                  <c:v>-2.4299999999999999E-3</c:v>
                </c:pt>
                <c:pt idx="1021">
                  <c:v>-2.4199999999999998E-3</c:v>
                </c:pt>
                <c:pt idx="1022">
                  <c:v>-2.4099999999999998E-3</c:v>
                </c:pt>
                <c:pt idx="1023">
                  <c:v>-2.3999999999999998E-3</c:v>
                </c:pt>
                <c:pt idx="1024">
                  <c:v>-2.3900000000000002E-3</c:v>
                </c:pt>
                <c:pt idx="1025">
                  <c:v>-2.3800000000000002E-3</c:v>
                </c:pt>
                <c:pt idx="1026">
                  <c:v>-2.3700000000000001E-3</c:v>
                </c:pt>
                <c:pt idx="1027">
                  <c:v>-2.3600000000000001E-3</c:v>
                </c:pt>
                <c:pt idx="1028">
                  <c:v>-2.3500000000000001E-3</c:v>
                </c:pt>
                <c:pt idx="1029">
                  <c:v>-2.3400000000000001E-3</c:v>
                </c:pt>
                <c:pt idx="1030">
                  <c:v>-2.33E-3</c:v>
                </c:pt>
                <c:pt idx="1031">
                  <c:v>-2.32E-3</c:v>
                </c:pt>
                <c:pt idx="1032">
                  <c:v>-2.31E-3</c:v>
                </c:pt>
                <c:pt idx="1033">
                  <c:v>-2.3E-3</c:v>
                </c:pt>
                <c:pt idx="1034">
                  <c:v>-2.2899999999999999E-3</c:v>
                </c:pt>
                <c:pt idx="1035">
                  <c:v>-2.2799999999999999E-3</c:v>
                </c:pt>
                <c:pt idx="1036">
                  <c:v>-2.2699999999999999E-3</c:v>
                </c:pt>
                <c:pt idx="1037">
                  <c:v>-2.2599999999999999E-3</c:v>
                </c:pt>
                <c:pt idx="1038">
                  <c:v>-2.2499999999999998E-3</c:v>
                </c:pt>
                <c:pt idx="1039">
                  <c:v>-2.2399999999999998E-3</c:v>
                </c:pt>
                <c:pt idx="1040">
                  <c:v>-2.2300000000000002E-3</c:v>
                </c:pt>
                <c:pt idx="1041">
                  <c:v>-2.2200000000000002E-3</c:v>
                </c:pt>
                <c:pt idx="1042">
                  <c:v>-2.2100000000000002E-3</c:v>
                </c:pt>
                <c:pt idx="1043">
                  <c:v>-2.2000000000000001E-3</c:v>
                </c:pt>
                <c:pt idx="1044">
                  <c:v>-2.1900000000000001E-3</c:v>
                </c:pt>
                <c:pt idx="1045">
                  <c:v>-2.1800000000000001E-3</c:v>
                </c:pt>
                <c:pt idx="1046">
                  <c:v>-2.1700000000000001E-3</c:v>
                </c:pt>
                <c:pt idx="1047">
                  <c:v>-2.16E-3</c:v>
                </c:pt>
                <c:pt idx="1048">
                  <c:v>-2.15E-3</c:v>
                </c:pt>
                <c:pt idx="1049">
                  <c:v>-2.14E-3</c:v>
                </c:pt>
                <c:pt idx="1050">
                  <c:v>-2.1299999999999999E-3</c:v>
                </c:pt>
                <c:pt idx="1051">
                  <c:v>-2.1199999999999999E-3</c:v>
                </c:pt>
                <c:pt idx="1052">
                  <c:v>-2.1099999999999999E-3</c:v>
                </c:pt>
                <c:pt idx="1053">
                  <c:v>-2.0999999999999999E-3</c:v>
                </c:pt>
                <c:pt idx="1054">
                  <c:v>-2.0899999999999998E-3</c:v>
                </c:pt>
                <c:pt idx="1055">
                  <c:v>-2.0799999999999998E-3</c:v>
                </c:pt>
                <c:pt idx="1056">
                  <c:v>-2.0699999999999998E-3</c:v>
                </c:pt>
                <c:pt idx="1057">
                  <c:v>-2.0600000000000002E-3</c:v>
                </c:pt>
                <c:pt idx="1058">
                  <c:v>-2.0500000000000002E-3</c:v>
                </c:pt>
                <c:pt idx="1059">
                  <c:v>-2.0400000000000001E-3</c:v>
                </c:pt>
                <c:pt idx="1060">
                  <c:v>-2.0300000000000001E-3</c:v>
                </c:pt>
                <c:pt idx="1061">
                  <c:v>-2.0200000000000001E-3</c:v>
                </c:pt>
                <c:pt idx="1062">
                  <c:v>-2.0100000000000001E-3</c:v>
                </c:pt>
                <c:pt idx="1063">
                  <c:v>-2E-3</c:v>
                </c:pt>
                <c:pt idx="1064">
                  <c:v>-1.99E-3</c:v>
                </c:pt>
                <c:pt idx="1065">
                  <c:v>-1.98E-3</c:v>
                </c:pt>
                <c:pt idx="1066">
                  <c:v>-1.97E-3</c:v>
                </c:pt>
                <c:pt idx="1067">
                  <c:v>-1.9599999999999999E-3</c:v>
                </c:pt>
                <c:pt idx="1068">
                  <c:v>-1.9499999999999999E-3</c:v>
                </c:pt>
                <c:pt idx="1069">
                  <c:v>-1.9400000000000001E-3</c:v>
                </c:pt>
                <c:pt idx="1070">
                  <c:v>-1.9300000000000001E-3</c:v>
                </c:pt>
                <c:pt idx="1071">
                  <c:v>-1.92E-3</c:v>
                </c:pt>
                <c:pt idx="1072">
                  <c:v>-1.91E-3</c:v>
                </c:pt>
                <c:pt idx="1073">
                  <c:v>-1.9E-3</c:v>
                </c:pt>
                <c:pt idx="1074">
                  <c:v>-1.89E-3</c:v>
                </c:pt>
                <c:pt idx="1075">
                  <c:v>-1.8799999999999999E-3</c:v>
                </c:pt>
                <c:pt idx="1076">
                  <c:v>-1.8699999999999999E-3</c:v>
                </c:pt>
                <c:pt idx="1077">
                  <c:v>-1.8600000000000001E-3</c:v>
                </c:pt>
                <c:pt idx="1078">
                  <c:v>-1.8500000000000001E-3</c:v>
                </c:pt>
                <c:pt idx="1079">
                  <c:v>-1.8400000000000001E-3</c:v>
                </c:pt>
                <c:pt idx="1080">
                  <c:v>-1.83E-3</c:v>
                </c:pt>
                <c:pt idx="1081">
                  <c:v>-1.82E-3</c:v>
                </c:pt>
                <c:pt idx="1082">
                  <c:v>-1.81E-3</c:v>
                </c:pt>
                <c:pt idx="1083">
                  <c:v>-1.8E-3</c:v>
                </c:pt>
                <c:pt idx="1084">
                  <c:v>-1.7899999999999999E-3</c:v>
                </c:pt>
                <c:pt idx="1085">
                  <c:v>-1.7799999999999999E-3</c:v>
                </c:pt>
                <c:pt idx="1086">
                  <c:v>-1.7700000000000001E-3</c:v>
                </c:pt>
                <c:pt idx="1087">
                  <c:v>-1.7600000000000001E-3</c:v>
                </c:pt>
                <c:pt idx="1088">
                  <c:v>-1.75E-3</c:v>
                </c:pt>
                <c:pt idx="1089">
                  <c:v>-1.74E-3</c:v>
                </c:pt>
                <c:pt idx="1090">
                  <c:v>-1.73E-3</c:v>
                </c:pt>
                <c:pt idx="1091">
                  <c:v>-1.72E-3</c:v>
                </c:pt>
                <c:pt idx="1092">
                  <c:v>-1.7099999999999999E-3</c:v>
                </c:pt>
                <c:pt idx="1093">
                  <c:v>-1.6999999999999999E-3</c:v>
                </c:pt>
                <c:pt idx="1094">
                  <c:v>-1.6900000000000001E-3</c:v>
                </c:pt>
                <c:pt idx="1095">
                  <c:v>-1.6800000000000001E-3</c:v>
                </c:pt>
                <c:pt idx="1096">
                  <c:v>-1.67E-3</c:v>
                </c:pt>
                <c:pt idx="1097">
                  <c:v>-1.66E-3</c:v>
                </c:pt>
                <c:pt idx="1098">
                  <c:v>-1.65E-3</c:v>
                </c:pt>
                <c:pt idx="1099">
                  <c:v>-1.64E-3</c:v>
                </c:pt>
                <c:pt idx="1100">
                  <c:v>-1.6299999999999999E-3</c:v>
                </c:pt>
                <c:pt idx="1101">
                  <c:v>-1.6199999999999999E-3</c:v>
                </c:pt>
                <c:pt idx="1102">
                  <c:v>-1.6100000000000001E-3</c:v>
                </c:pt>
                <c:pt idx="1103">
                  <c:v>-1.6000000000000001E-3</c:v>
                </c:pt>
                <c:pt idx="1104">
                  <c:v>-1.5900000000000001E-3</c:v>
                </c:pt>
                <c:pt idx="1105">
                  <c:v>-1.58E-3</c:v>
                </c:pt>
                <c:pt idx="1106">
                  <c:v>-1.57E-3</c:v>
                </c:pt>
                <c:pt idx="1107">
                  <c:v>-1.56E-3</c:v>
                </c:pt>
                <c:pt idx="1108">
                  <c:v>-1.5499999999999999E-3</c:v>
                </c:pt>
                <c:pt idx="1109">
                  <c:v>-1.5399999999999999E-3</c:v>
                </c:pt>
                <c:pt idx="1110">
                  <c:v>-1.5299999999999999E-3</c:v>
                </c:pt>
                <c:pt idx="1111">
                  <c:v>-1.5200000000000001E-3</c:v>
                </c:pt>
                <c:pt idx="1112">
                  <c:v>-1.5100000000000001E-3</c:v>
                </c:pt>
                <c:pt idx="1113">
                  <c:v>-1.5E-3</c:v>
                </c:pt>
                <c:pt idx="1114">
                  <c:v>-1.49E-3</c:v>
                </c:pt>
                <c:pt idx="1115">
                  <c:v>-1.48E-3</c:v>
                </c:pt>
                <c:pt idx="1116">
                  <c:v>-1.47E-3</c:v>
                </c:pt>
                <c:pt idx="1117">
                  <c:v>-1.4599999999999999E-3</c:v>
                </c:pt>
                <c:pt idx="1118">
                  <c:v>-1.4499999999999999E-3</c:v>
                </c:pt>
                <c:pt idx="1119">
                  <c:v>-1.4400000000000001E-3</c:v>
                </c:pt>
                <c:pt idx="1120">
                  <c:v>-1.4300000000000001E-3</c:v>
                </c:pt>
                <c:pt idx="1121">
                  <c:v>-1.42E-3</c:v>
                </c:pt>
                <c:pt idx="1122">
                  <c:v>-1.41E-3</c:v>
                </c:pt>
                <c:pt idx="1123">
                  <c:v>-1.4E-3</c:v>
                </c:pt>
                <c:pt idx="1124">
                  <c:v>-1.39E-3</c:v>
                </c:pt>
                <c:pt idx="1125">
                  <c:v>-1.3799999999999999E-3</c:v>
                </c:pt>
                <c:pt idx="1126">
                  <c:v>-1.3699999999999999E-3</c:v>
                </c:pt>
                <c:pt idx="1127">
                  <c:v>-1.3600000000000001E-3</c:v>
                </c:pt>
                <c:pt idx="1128">
                  <c:v>-1.3500000000000001E-3</c:v>
                </c:pt>
                <c:pt idx="1129">
                  <c:v>-1.34E-3</c:v>
                </c:pt>
                <c:pt idx="1130">
                  <c:v>-1.33E-3</c:v>
                </c:pt>
                <c:pt idx="1131">
                  <c:v>-1.32E-3</c:v>
                </c:pt>
                <c:pt idx="1132">
                  <c:v>-1.31E-3</c:v>
                </c:pt>
                <c:pt idx="1133">
                  <c:v>-1.2999999999999999E-3</c:v>
                </c:pt>
                <c:pt idx="1134">
                  <c:v>-1.2899999999999999E-3</c:v>
                </c:pt>
                <c:pt idx="1135">
                  <c:v>-1.2800000000000001E-3</c:v>
                </c:pt>
                <c:pt idx="1136">
                  <c:v>-1.2700000000000001E-3</c:v>
                </c:pt>
                <c:pt idx="1137">
                  <c:v>-1.2600000000000001E-3</c:v>
                </c:pt>
                <c:pt idx="1138">
                  <c:v>-1.25E-3</c:v>
                </c:pt>
                <c:pt idx="1139">
                  <c:v>-1.24E-3</c:v>
                </c:pt>
                <c:pt idx="1140">
                  <c:v>-1.23E-3</c:v>
                </c:pt>
                <c:pt idx="1141">
                  <c:v>-1.2199999999999999E-3</c:v>
                </c:pt>
                <c:pt idx="1142">
                  <c:v>-1.2099999999999999E-3</c:v>
                </c:pt>
                <c:pt idx="1143">
                  <c:v>-1.1999999999999999E-3</c:v>
                </c:pt>
                <c:pt idx="1144">
                  <c:v>-1.1900000000000001E-3</c:v>
                </c:pt>
                <c:pt idx="1145">
                  <c:v>-1.1800000000000001E-3</c:v>
                </c:pt>
                <c:pt idx="1146">
                  <c:v>-1.17E-3</c:v>
                </c:pt>
                <c:pt idx="1147">
                  <c:v>-1.16E-3</c:v>
                </c:pt>
                <c:pt idx="1148">
                  <c:v>-1.15E-3</c:v>
                </c:pt>
                <c:pt idx="1149">
                  <c:v>-1.14E-3</c:v>
                </c:pt>
                <c:pt idx="1150">
                  <c:v>-1.1299999999999999E-3</c:v>
                </c:pt>
                <c:pt idx="1151">
                  <c:v>-1.1199999999999999E-3</c:v>
                </c:pt>
                <c:pt idx="1152">
                  <c:v>-1.1100000000000001E-3</c:v>
                </c:pt>
                <c:pt idx="1153">
                  <c:v>-1.1000000000000001E-3</c:v>
                </c:pt>
                <c:pt idx="1154">
                  <c:v>-1.09E-3</c:v>
                </c:pt>
                <c:pt idx="1155">
                  <c:v>-1.08E-3</c:v>
                </c:pt>
                <c:pt idx="1156">
                  <c:v>-1.07E-3</c:v>
                </c:pt>
                <c:pt idx="1157">
                  <c:v>-1.06E-3</c:v>
                </c:pt>
                <c:pt idx="1158">
                  <c:v>-1.0499999999999999E-3</c:v>
                </c:pt>
                <c:pt idx="1159">
                  <c:v>-1.0399999999999999E-3</c:v>
                </c:pt>
                <c:pt idx="1160">
                  <c:v>-1.0300000000000001E-3</c:v>
                </c:pt>
                <c:pt idx="1161">
                  <c:v>-1.0200000000000001E-3</c:v>
                </c:pt>
                <c:pt idx="1162">
                  <c:v>-1.01E-3</c:v>
                </c:pt>
                <c:pt idx="1163">
                  <c:v>-1E-3</c:v>
                </c:pt>
                <c:pt idx="1164">
                  <c:v>-9.8999999999999999E-4</c:v>
                </c:pt>
                <c:pt idx="1165">
                  <c:v>-9.7999999999999997E-4</c:v>
                </c:pt>
                <c:pt idx="1166">
                  <c:v>-9.7000000000000005E-4</c:v>
                </c:pt>
                <c:pt idx="1167">
                  <c:v>-9.6000000000000002E-4</c:v>
                </c:pt>
                <c:pt idx="1168">
                  <c:v>-9.5E-4</c:v>
                </c:pt>
                <c:pt idx="1169">
                  <c:v>-9.3999999999999997E-4</c:v>
                </c:pt>
                <c:pt idx="1170">
                  <c:v>-9.3000000000000005E-4</c:v>
                </c:pt>
                <c:pt idx="1171">
                  <c:v>-9.2000000000000003E-4</c:v>
                </c:pt>
                <c:pt idx="1172">
                  <c:v>-9.1E-4</c:v>
                </c:pt>
                <c:pt idx="1173">
                  <c:v>-8.9999999999999998E-4</c:v>
                </c:pt>
                <c:pt idx="1174">
                  <c:v>-8.8999999999999995E-4</c:v>
                </c:pt>
                <c:pt idx="1175">
                  <c:v>-8.8000000000000003E-4</c:v>
                </c:pt>
                <c:pt idx="1176">
                  <c:v>-8.7000000000000001E-4</c:v>
                </c:pt>
                <c:pt idx="1177">
                  <c:v>-8.5999999999999998E-4</c:v>
                </c:pt>
                <c:pt idx="1178">
                  <c:v>-8.4999999999999995E-4</c:v>
                </c:pt>
                <c:pt idx="1179">
                  <c:v>-8.4000000000000003E-4</c:v>
                </c:pt>
                <c:pt idx="1180">
                  <c:v>-8.3000000000000001E-4</c:v>
                </c:pt>
                <c:pt idx="1181">
                  <c:v>-8.1999999999999998E-4</c:v>
                </c:pt>
                <c:pt idx="1182">
                  <c:v>-8.0999999999999996E-4</c:v>
                </c:pt>
                <c:pt idx="1183">
                  <c:v>-8.0000000000000004E-4</c:v>
                </c:pt>
                <c:pt idx="1184">
                  <c:v>-7.9000000000000001E-4</c:v>
                </c:pt>
                <c:pt idx="1185">
                  <c:v>-7.7999999999999999E-4</c:v>
                </c:pt>
                <c:pt idx="1186">
                  <c:v>-7.6999999999999996E-4</c:v>
                </c:pt>
                <c:pt idx="1187">
                  <c:v>-7.6000000000000004E-4</c:v>
                </c:pt>
                <c:pt idx="1188">
                  <c:v>-7.5000000000000002E-4</c:v>
                </c:pt>
                <c:pt idx="1189">
                  <c:v>-7.3999999999999999E-4</c:v>
                </c:pt>
                <c:pt idx="1190">
                  <c:v>-7.2999999999999996E-4</c:v>
                </c:pt>
                <c:pt idx="1191">
                  <c:v>-7.2000000000000005E-4</c:v>
                </c:pt>
                <c:pt idx="1192">
                  <c:v>-7.1000000000000002E-4</c:v>
                </c:pt>
                <c:pt idx="1193">
                  <c:v>-6.9999999999999999E-4</c:v>
                </c:pt>
                <c:pt idx="1194">
                  <c:v>-6.8999999999999997E-4</c:v>
                </c:pt>
                <c:pt idx="1195">
                  <c:v>-6.8000000000000005E-4</c:v>
                </c:pt>
                <c:pt idx="1196">
                  <c:v>-6.7000000000000002E-4</c:v>
                </c:pt>
                <c:pt idx="1197">
                  <c:v>-6.6E-4</c:v>
                </c:pt>
                <c:pt idx="1198">
                  <c:v>-6.4999999999999997E-4</c:v>
                </c:pt>
                <c:pt idx="1199">
                  <c:v>-6.4000000000000005E-4</c:v>
                </c:pt>
                <c:pt idx="1200">
                  <c:v>-6.3000000000000003E-4</c:v>
                </c:pt>
                <c:pt idx="1201">
                  <c:v>-6.2E-4</c:v>
                </c:pt>
                <c:pt idx="1202">
                  <c:v>-6.0999999999999997E-4</c:v>
                </c:pt>
                <c:pt idx="1203">
                  <c:v>-5.9999999999999995E-4</c:v>
                </c:pt>
                <c:pt idx="1204">
                  <c:v>-5.9000000000000003E-4</c:v>
                </c:pt>
                <c:pt idx="1205">
                  <c:v>-5.8E-4</c:v>
                </c:pt>
                <c:pt idx="1206">
                  <c:v>-5.6999999999999998E-4</c:v>
                </c:pt>
                <c:pt idx="1207">
                  <c:v>-5.5999999999999995E-4</c:v>
                </c:pt>
                <c:pt idx="1208">
                  <c:v>-5.5000000000000003E-4</c:v>
                </c:pt>
                <c:pt idx="1209">
                  <c:v>-5.4000000000000001E-4</c:v>
                </c:pt>
                <c:pt idx="1210">
                  <c:v>-5.2999999999999998E-4</c:v>
                </c:pt>
                <c:pt idx="1211">
                  <c:v>-5.1999999999999995E-4</c:v>
                </c:pt>
                <c:pt idx="1212">
                  <c:v>-5.1000000000000004E-4</c:v>
                </c:pt>
                <c:pt idx="1213">
                  <c:v>-5.0000000000000001E-4</c:v>
                </c:pt>
                <c:pt idx="1214">
                  <c:v>-4.8999999999999998E-4</c:v>
                </c:pt>
                <c:pt idx="1215">
                  <c:v>-4.8000000000000001E-4</c:v>
                </c:pt>
                <c:pt idx="1216">
                  <c:v>-4.6999999999999999E-4</c:v>
                </c:pt>
                <c:pt idx="1217">
                  <c:v>-4.6000000000000001E-4</c:v>
                </c:pt>
                <c:pt idx="1218">
                  <c:v>-4.4999999999999999E-4</c:v>
                </c:pt>
                <c:pt idx="1219">
                  <c:v>-4.4000000000000002E-4</c:v>
                </c:pt>
                <c:pt idx="1220">
                  <c:v>-4.2999999999999999E-4</c:v>
                </c:pt>
                <c:pt idx="1221">
                  <c:v>-4.2000000000000002E-4</c:v>
                </c:pt>
                <c:pt idx="1222">
                  <c:v>-4.0999999999999999E-4</c:v>
                </c:pt>
                <c:pt idx="1223">
                  <c:v>-4.0000000000000002E-4</c:v>
                </c:pt>
                <c:pt idx="1224">
                  <c:v>-3.8999999999999999E-4</c:v>
                </c:pt>
                <c:pt idx="1225">
                  <c:v>-3.8000000000000002E-4</c:v>
                </c:pt>
                <c:pt idx="1226">
                  <c:v>-3.6999999999999999E-4</c:v>
                </c:pt>
                <c:pt idx="1227">
                  <c:v>-3.6000000000000002E-4</c:v>
                </c:pt>
                <c:pt idx="1228">
                  <c:v>-3.5E-4</c:v>
                </c:pt>
                <c:pt idx="1229">
                  <c:v>-3.4000000000000002E-4</c:v>
                </c:pt>
                <c:pt idx="1230">
                  <c:v>-3.3E-4</c:v>
                </c:pt>
                <c:pt idx="1231">
                  <c:v>-3.2000000000000003E-4</c:v>
                </c:pt>
                <c:pt idx="1232">
                  <c:v>-3.1E-4</c:v>
                </c:pt>
                <c:pt idx="1233">
                  <c:v>-2.9999999999999997E-4</c:v>
                </c:pt>
                <c:pt idx="1234">
                  <c:v>-2.9E-4</c:v>
                </c:pt>
                <c:pt idx="1235">
                  <c:v>-2.7999999999999998E-4</c:v>
                </c:pt>
                <c:pt idx="1236">
                  <c:v>-2.7E-4</c:v>
                </c:pt>
                <c:pt idx="1237">
                  <c:v>-2.5999999999999998E-4</c:v>
                </c:pt>
                <c:pt idx="1238">
                  <c:v>-2.5000000000000001E-4</c:v>
                </c:pt>
                <c:pt idx="1239">
                  <c:v>-2.4000000000000001E-4</c:v>
                </c:pt>
                <c:pt idx="1240">
                  <c:v>-2.3000000000000001E-4</c:v>
                </c:pt>
                <c:pt idx="1241">
                  <c:v>-2.2000000000000001E-4</c:v>
                </c:pt>
                <c:pt idx="1242">
                  <c:v>-2.1000000000000001E-4</c:v>
                </c:pt>
                <c:pt idx="1243">
                  <c:v>-2.0000000000000001E-4</c:v>
                </c:pt>
                <c:pt idx="1244">
                  <c:v>-1.9000000000000001E-4</c:v>
                </c:pt>
                <c:pt idx="1245">
                  <c:v>-1.8000000000000001E-4</c:v>
                </c:pt>
                <c:pt idx="1246">
                  <c:v>-1.7000000000000001E-4</c:v>
                </c:pt>
                <c:pt idx="1247">
                  <c:v>-1.6000000000000001E-4</c:v>
                </c:pt>
                <c:pt idx="1248">
                  <c:v>-1.4999999999999999E-4</c:v>
                </c:pt>
                <c:pt idx="1249">
                  <c:v>-1.3999999999999999E-4</c:v>
                </c:pt>
                <c:pt idx="1250">
                  <c:v>-1.2999999999999999E-4</c:v>
                </c:pt>
                <c:pt idx="1251">
                  <c:v>-1.2E-4</c:v>
                </c:pt>
                <c:pt idx="1252">
                  <c:v>-1.1E-4</c:v>
                </c:pt>
                <c:pt idx="1253">
                  <c:v>-1E-4</c:v>
                </c:pt>
                <c:pt idx="1254">
                  <c:v>-9.0000000000000006E-5</c:v>
                </c:pt>
                <c:pt idx="1255">
                  <c:v>-8.0000000000000007E-5</c:v>
                </c:pt>
                <c:pt idx="1256">
                  <c:v>-6.9999999999999994E-5</c:v>
                </c:pt>
                <c:pt idx="1257">
                  <c:v>-6.0000000000000002E-5</c:v>
                </c:pt>
                <c:pt idx="1258">
                  <c:v>-5.0000000000000002E-5</c:v>
                </c:pt>
                <c:pt idx="1259">
                  <c:v>-4.0000000000000003E-5</c:v>
                </c:pt>
                <c:pt idx="1260">
                  <c:v>-3.0000000000000001E-5</c:v>
                </c:pt>
                <c:pt idx="1261">
                  <c:v>-2.0000000000000002E-5</c:v>
                </c:pt>
                <c:pt idx="1262">
                  <c:v>-1.0000000000000001E-5</c:v>
                </c:pt>
                <c:pt idx="1263">
                  <c:v>0</c:v>
                </c:pt>
                <c:pt idx="1264">
                  <c:v>1.0000000000000001E-5</c:v>
                </c:pt>
                <c:pt idx="1265">
                  <c:v>2.0000000000000002E-5</c:v>
                </c:pt>
                <c:pt idx="1266">
                  <c:v>3.0000000000000001E-5</c:v>
                </c:pt>
                <c:pt idx="1267">
                  <c:v>4.0000000000000003E-5</c:v>
                </c:pt>
                <c:pt idx="1268">
                  <c:v>5.0000000000000002E-5</c:v>
                </c:pt>
                <c:pt idx="1269">
                  <c:v>6.0000000000000002E-5</c:v>
                </c:pt>
                <c:pt idx="1270">
                  <c:v>6.9999999999999994E-5</c:v>
                </c:pt>
                <c:pt idx="1271">
                  <c:v>8.0000000000000007E-5</c:v>
                </c:pt>
                <c:pt idx="1272">
                  <c:v>9.0000000000000006E-5</c:v>
                </c:pt>
                <c:pt idx="1273">
                  <c:v>1E-4</c:v>
                </c:pt>
                <c:pt idx="1274">
                  <c:v>1.1E-4</c:v>
                </c:pt>
                <c:pt idx="1275">
                  <c:v>1.2E-4</c:v>
                </c:pt>
                <c:pt idx="1276">
                  <c:v>1.2999999999999999E-4</c:v>
                </c:pt>
                <c:pt idx="1277">
                  <c:v>1.3999999999999999E-4</c:v>
                </c:pt>
                <c:pt idx="1278">
                  <c:v>1.4999999999999999E-4</c:v>
                </c:pt>
                <c:pt idx="1279">
                  <c:v>1.6000000000000001E-4</c:v>
                </c:pt>
                <c:pt idx="1280">
                  <c:v>1.7000000000000001E-4</c:v>
                </c:pt>
                <c:pt idx="1281">
                  <c:v>1.8000000000000001E-4</c:v>
                </c:pt>
                <c:pt idx="1282">
                  <c:v>1.9000000000000001E-4</c:v>
                </c:pt>
                <c:pt idx="1283">
                  <c:v>2.0000000000000001E-4</c:v>
                </c:pt>
                <c:pt idx="1284">
                  <c:v>2.1000000000000001E-4</c:v>
                </c:pt>
                <c:pt idx="1285">
                  <c:v>2.2000000000000001E-4</c:v>
                </c:pt>
                <c:pt idx="1286">
                  <c:v>2.3000000000000001E-4</c:v>
                </c:pt>
                <c:pt idx="1287">
                  <c:v>2.4000000000000001E-4</c:v>
                </c:pt>
                <c:pt idx="1288">
                  <c:v>2.5000000000000001E-4</c:v>
                </c:pt>
                <c:pt idx="1289">
                  <c:v>2.5999999999999998E-4</c:v>
                </c:pt>
                <c:pt idx="1290">
                  <c:v>2.7E-4</c:v>
                </c:pt>
                <c:pt idx="1291">
                  <c:v>2.7999999999999998E-4</c:v>
                </c:pt>
                <c:pt idx="1292">
                  <c:v>2.9E-4</c:v>
                </c:pt>
                <c:pt idx="1293">
                  <c:v>2.9999999999999997E-4</c:v>
                </c:pt>
                <c:pt idx="1294">
                  <c:v>3.1E-4</c:v>
                </c:pt>
                <c:pt idx="1295">
                  <c:v>3.2000000000000003E-4</c:v>
                </c:pt>
                <c:pt idx="1296">
                  <c:v>3.3E-4</c:v>
                </c:pt>
                <c:pt idx="1297">
                  <c:v>3.4000000000000002E-4</c:v>
                </c:pt>
                <c:pt idx="1298">
                  <c:v>3.5E-4</c:v>
                </c:pt>
                <c:pt idx="1299">
                  <c:v>3.6000000000000002E-4</c:v>
                </c:pt>
                <c:pt idx="1300">
                  <c:v>3.6999999999999999E-4</c:v>
                </c:pt>
                <c:pt idx="1301">
                  <c:v>3.8000000000000002E-4</c:v>
                </c:pt>
                <c:pt idx="1302">
                  <c:v>3.8999999999999999E-4</c:v>
                </c:pt>
                <c:pt idx="1303">
                  <c:v>4.0000000000000002E-4</c:v>
                </c:pt>
                <c:pt idx="1304">
                  <c:v>4.0999999999999999E-4</c:v>
                </c:pt>
                <c:pt idx="1305">
                  <c:v>4.2000000000000002E-4</c:v>
                </c:pt>
                <c:pt idx="1306">
                  <c:v>4.2999999999999999E-4</c:v>
                </c:pt>
                <c:pt idx="1307">
                  <c:v>4.4000000000000002E-4</c:v>
                </c:pt>
                <c:pt idx="1308">
                  <c:v>4.4999999999999999E-4</c:v>
                </c:pt>
                <c:pt idx="1309">
                  <c:v>4.6000000000000001E-4</c:v>
                </c:pt>
                <c:pt idx="1310">
                  <c:v>4.6999999999999999E-4</c:v>
                </c:pt>
                <c:pt idx="1311">
                  <c:v>4.8000000000000001E-4</c:v>
                </c:pt>
                <c:pt idx="1312">
                  <c:v>4.8999999999999998E-4</c:v>
                </c:pt>
                <c:pt idx="1313">
                  <c:v>5.0000000000000001E-4</c:v>
                </c:pt>
                <c:pt idx="1314">
                  <c:v>5.1000000000000004E-4</c:v>
                </c:pt>
                <c:pt idx="1315">
                  <c:v>5.1999999999999995E-4</c:v>
                </c:pt>
                <c:pt idx="1316">
                  <c:v>5.2999999999999998E-4</c:v>
                </c:pt>
                <c:pt idx="1317">
                  <c:v>5.4000000000000001E-4</c:v>
                </c:pt>
                <c:pt idx="1318">
                  <c:v>5.5000000000000003E-4</c:v>
                </c:pt>
                <c:pt idx="1319">
                  <c:v>5.5999999999999995E-4</c:v>
                </c:pt>
                <c:pt idx="1320">
                  <c:v>5.6999999999999998E-4</c:v>
                </c:pt>
                <c:pt idx="1321">
                  <c:v>5.8E-4</c:v>
                </c:pt>
                <c:pt idx="1322">
                  <c:v>5.9000000000000003E-4</c:v>
                </c:pt>
                <c:pt idx="1323">
                  <c:v>5.9999999999999995E-4</c:v>
                </c:pt>
                <c:pt idx="1324">
                  <c:v>6.0999999999999997E-4</c:v>
                </c:pt>
                <c:pt idx="1325">
                  <c:v>6.2E-4</c:v>
                </c:pt>
                <c:pt idx="1326">
                  <c:v>6.3000000000000003E-4</c:v>
                </c:pt>
                <c:pt idx="1327">
                  <c:v>6.4000000000000005E-4</c:v>
                </c:pt>
                <c:pt idx="1328">
                  <c:v>6.4999999999999997E-4</c:v>
                </c:pt>
                <c:pt idx="1329">
                  <c:v>6.6E-4</c:v>
                </c:pt>
                <c:pt idx="1330">
                  <c:v>6.7000000000000002E-4</c:v>
                </c:pt>
                <c:pt idx="1331">
                  <c:v>6.8000000000000005E-4</c:v>
                </c:pt>
                <c:pt idx="1332">
                  <c:v>6.8999999999999997E-4</c:v>
                </c:pt>
                <c:pt idx="1333">
                  <c:v>6.9999999999999999E-4</c:v>
                </c:pt>
                <c:pt idx="1334">
                  <c:v>7.1000000000000002E-4</c:v>
                </c:pt>
                <c:pt idx="1335">
                  <c:v>7.2000000000000005E-4</c:v>
                </c:pt>
                <c:pt idx="1336">
                  <c:v>7.2999999999999996E-4</c:v>
                </c:pt>
                <c:pt idx="1337">
                  <c:v>7.3999999999999999E-4</c:v>
                </c:pt>
                <c:pt idx="1338">
                  <c:v>7.5000000000000002E-4</c:v>
                </c:pt>
                <c:pt idx="1339">
                  <c:v>7.6000000000000004E-4</c:v>
                </c:pt>
                <c:pt idx="1340">
                  <c:v>7.6999999999999996E-4</c:v>
                </c:pt>
                <c:pt idx="1341">
                  <c:v>7.7999999999999999E-4</c:v>
                </c:pt>
                <c:pt idx="1342">
                  <c:v>7.9000000000000001E-4</c:v>
                </c:pt>
                <c:pt idx="1343">
                  <c:v>8.0000000000000004E-4</c:v>
                </c:pt>
                <c:pt idx="1344">
                  <c:v>8.0999999999999996E-4</c:v>
                </c:pt>
                <c:pt idx="1345">
                  <c:v>8.1999999999999998E-4</c:v>
                </c:pt>
                <c:pt idx="1346">
                  <c:v>8.3000000000000001E-4</c:v>
                </c:pt>
                <c:pt idx="1347">
                  <c:v>8.4000000000000003E-4</c:v>
                </c:pt>
                <c:pt idx="1348">
                  <c:v>8.4999999999999995E-4</c:v>
                </c:pt>
                <c:pt idx="1349">
                  <c:v>8.5999999999999998E-4</c:v>
                </c:pt>
                <c:pt idx="1350">
                  <c:v>8.7000000000000001E-4</c:v>
                </c:pt>
                <c:pt idx="1351">
                  <c:v>8.8000000000000003E-4</c:v>
                </c:pt>
                <c:pt idx="1352">
                  <c:v>8.8999999999999995E-4</c:v>
                </c:pt>
                <c:pt idx="1353">
                  <c:v>8.9999999999999998E-4</c:v>
                </c:pt>
                <c:pt idx="1354">
                  <c:v>9.1E-4</c:v>
                </c:pt>
                <c:pt idx="1355">
                  <c:v>9.2000000000000003E-4</c:v>
                </c:pt>
                <c:pt idx="1356">
                  <c:v>9.3000000000000005E-4</c:v>
                </c:pt>
                <c:pt idx="1357">
                  <c:v>9.3999999999999997E-4</c:v>
                </c:pt>
                <c:pt idx="1358">
                  <c:v>9.5E-4</c:v>
                </c:pt>
                <c:pt idx="1359">
                  <c:v>9.6000000000000002E-4</c:v>
                </c:pt>
                <c:pt idx="1360">
                  <c:v>9.7000000000000005E-4</c:v>
                </c:pt>
                <c:pt idx="1361">
                  <c:v>9.7999999999999997E-4</c:v>
                </c:pt>
                <c:pt idx="1362">
                  <c:v>9.8999999999999999E-4</c:v>
                </c:pt>
                <c:pt idx="1363">
                  <c:v>1E-3</c:v>
                </c:pt>
                <c:pt idx="1364">
                  <c:v>1.01E-3</c:v>
                </c:pt>
                <c:pt idx="1365">
                  <c:v>1.0200000000000001E-3</c:v>
                </c:pt>
                <c:pt idx="1366">
                  <c:v>1.0300000000000001E-3</c:v>
                </c:pt>
                <c:pt idx="1367">
                  <c:v>1.0399999999999999E-3</c:v>
                </c:pt>
                <c:pt idx="1368">
                  <c:v>1.0499999999999999E-3</c:v>
                </c:pt>
                <c:pt idx="1369">
                  <c:v>1.06E-3</c:v>
                </c:pt>
                <c:pt idx="1370">
                  <c:v>1.07E-3</c:v>
                </c:pt>
                <c:pt idx="1371">
                  <c:v>1.08E-3</c:v>
                </c:pt>
                <c:pt idx="1372">
                  <c:v>1.09E-3</c:v>
                </c:pt>
                <c:pt idx="1373">
                  <c:v>1.1000000000000001E-3</c:v>
                </c:pt>
                <c:pt idx="1374">
                  <c:v>1.1100000000000001E-3</c:v>
                </c:pt>
                <c:pt idx="1375">
                  <c:v>1.1199999999999999E-3</c:v>
                </c:pt>
                <c:pt idx="1376">
                  <c:v>1.1299999999999999E-3</c:v>
                </c:pt>
                <c:pt idx="1377">
                  <c:v>1.14E-3</c:v>
                </c:pt>
                <c:pt idx="1378">
                  <c:v>1.15E-3</c:v>
                </c:pt>
                <c:pt idx="1379">
                  <c:v>1.16E-3</c:v>
                </c:pt>
                <c:pt idx="1380">
                  <c:v>1.17E-3</c:v>
                </c:pt>
                <c:pt idx="1381">
                  <c:v>1.1800000000000001E-3</c:v>
                </c:pt>
                <c:pt idx="1382">
                  <c:v>1.1900000000000001E-3</c:v>
                </c:pt>
                <c:pt idx="1383">
                  <c:v>1.1999999999999999E-3</c:v>
                </c:pt>
                <c:pt idx="1384">
                  <c:v>1.2099999999999999E-3</c:v>
                </c:pt>
                <c:pt idx="1385">
                  <c:v>1.2199999999999999E-3</c:v>
                </c:pt>
                <c:pt idx="1386">
                  <c:v>1.23E-3</c:v>
                </c:pt>
                <c:pt idx="1387">
                  <c:v>1.24E-3</c:v>
                </c:pt>
                <c:pt idx="1388">
                  <c:v>1.25E-3</c:v>
                </c:pt>
                <c:pt idx="1389">
                  <c:v>1.2600000000000001E-3</c:v>
                </c:pt>
                <c:pt idx="1390">
                  <c:v>1.2700000000000001E-3</c:v>
                </c:pt>
                <c:pt idx="1391">
                  <c:v>1.2800000000000001E-3</c:v>
                </c:pt>
                <c:pt idx="1392">
                  <c:v>1.2899999999999999E-3</c:v>
                </c:pt>
                <c:pt idx="1393">
                  <c:v>1.2999999999999999E-3</c:v>
                </c:pt>
                <c:pt idx="1394">
                  <c:v>1.31E-3</c:v>
                </c:pt>
                <c:pt idx="1395">
                  <c:v>1.32E-3</c:v>
                </c:pt>
                <c:pt idx="1396">
                  <c:v>1.33E-3</c:v>
                </c:pt>
                <c:pt idx="1397">
                  <c:v>1.34E-3</c:v>
                </c:pt>
                <c:pt idx="1398">
                  <c:v>1.3500000000000001E-3</c:v>
                </c:pt>
                <c:pt idx="1399">
                  <c:v>1.3600000000000001E-3</c:v>
                </c:pt>
                <c:pt idx="1400">
                  <c:v>1.3699999999999999E-3</c:v>
                </c:pt>
                <c:pt idx="1401">
                  <c:v>1.3799999999999999E-3</c:v>
                </c:pt>
                <c:pt idx="1402">
                  <c:v>1.39E-3</c:v>
                </c:pt>
                <c:pt idx="1403">
                  <c:v>1.4E-3</c:v>
                </c:pt>
                <c:pt idx="1404">
                  <c:v>1.41E-3</c:v>
                </c:pt>
                <c:pt idx="1405">
                  <c:v>1.42E-3</c:v>
                </c:pt>
                <c:pt idx="1406">
                  <c:v>1.4300000000000001E-3</c:v>
                </c:pt>
                <c:pt idx="1407">
                  <c:v>1.4400000000000001E-3</c:v>
                </c:pt>
                <c:pt idx="1408">
                  <c:v>1.4499999999999999E-3</c:v>
                </c:pt>
                <c:pt idx="1409">
                  <c:v>1.4599999999999999E-3</c:v>
                </c:pt>
                <c:pt idx="1410">
                  <c:v>1.47E-3</c:v>
                </c:pt>
                <c:pt idx="1411">
                  <c:v>1.48E-3</c:v>
                </c:pt>
                <c:pt idx="1412">
                  <c:v>1.49E-3</c:v>
                </c:pt>
                <c:pt idx="1413">
                  <c:v>1.5E-3</c:v>
                </c:pt>
                <c:pt idx="1414">
                  <c:v>1.5100000000000001E-3</c:v>
                </c:pt>
                <c:pt idx="1415">
                  <c:v>1.5200000000000001E-3</c:v>
                </c:pt>
                <c:pt idx="1416">
                  <c:v>1.5299999999999999E-3</c:v>
                </c:pt>
                <c:pt idx="1417">
                  <c:v>1.5399999999999999E-3</c:v>
                </c:pt>
                <c:pt idx="1418">
                  <c:v>1.5499999999999999E-3</c:v>
                </c:pt>
                <c:pt idx="1419">
                  <c:v>1.56E-3</c:v>
                </c:pt>
                <c:pt idx="1420">
                  <c:v>1.57E-3</c:v>
                </c:pt>
                <c:pt idx="1421">
                  <c:v>1.58E-3</c:v>
                </c:pt>
                <c:pt idx="1422">
                  <c:v>1.5900000000000001E-3</c:v>
                </c:pt>
                <c:pt idx="1423">
                  <c:v>1.6000000000000001E-3</c:v>
                </c:pt>
                <c:pt idx="1424">
                  <c:v>1.6100000000000001E-3</c:v>
                </c:pt>
                <c:pt idx="1425">
                  <c:v>1.6199999999999999E-3</c:v>
                </c:pt>
                <c:pt idx="1426">
                  <c:v>1.6299999999999999E-3</c:v>
                </c:pt>
                <c:pt idx="1427">
                  <c:v>1.64E-3</c:v>
                </c:pt>
                <c:pt idx="1428">
                  <c:v>1.65E-3</c:v>
                </c:pt>
                <c:pt idx="1429">
                  <c:v>1.66E-3</c:v>
                </c:pt>
                <c:pt idx="1430">
                  <c:v>1.67E-3</c:v>
                </c:pt>
                <c:pt idx="1431">
                  <c:v>1.6800000000000001E-3</c:v>
                </c:pt>
                <c:pt idx="1432">
                  <c:v>1.6900000000000001E-3</c:v>
                </c:pt>
                <c:pt idx="1433">
                  <c:v>1.6999999999999999E-3</c:v>
                </c:pt>
                <c:pt idx="1434">
                  <c:v>1.7099999999999999E-3</c:v>
                </c:pt>
                <c:pt idx="1435">
                  <c:v>1.72E-3</c:v>
                </c:pt>
                <c:pt idx="1436">
                  <c:v>1.73E-3</c:v>
                </c:pt>
                <c:pt idx="1437">
                  <c:v>1.74E-3</c:v>
                </c:pt>
                <c:pt idx="1438">
                  <c:v>1.75E-3</c:v>
                </c:pt>
                <c:pt idx="1439">
                  <c:v>1.7600000000000001E-3</c:v>
                </c:pt>
                <c:pt idx="1440">
                  <c:v>1.7700000000000001E-3</c:v>
                </c:pt>
                <c:pt idx="1441">
                  <c:v>1.7799999999999999E-3</c:v>
                </c:pt>
                <c:pt idx="1442">
                  <c:v>1.7899999999999999E-3</c:v>
                </c:pt>
                <c:pt idx="1443">
                  <c:v>1.8E-3</c:v>
                </c:pt>
                <c:pt idx="1444">
                  <c:v>1.81E-3</c:v>
                </c:pt>
                <c:pt idx="1445">
                  <c:v>1.82E-3</c:v>
                </c:pt>
                <c:pt idx="1446">
                  <c:v>1.83E-3</c:v>
                </c:pt>
                <c:pt idx="1447">
                  <c:v>1.8400000000000001E-3</c:v>
                </c:pt>
                <c:pt idx="1448">
                  <c:v>1.8500000000000001E-3</c:v>
                </c:pt>
                <c:pt idx="1449">
                  <c:v>1.8600000000000001E-3</c:v>
                </c:pt>
                <c:pt idx="1450">
                  <c:v>1.8699999999999999E-3</c:v>
                </c:pt>
                <c:pt idx="1451">
                  <c:v>1.8799999999999999E-3</c:v>
                </c:pt>
                <c:pt idx="1452">
                  <c:v>1.89E-3</c:v>
                </c:pt>
                <c:pt idx="1453">
                  <c:v>1.9E-3</c:v>
                </c:pt>
                <c:pt idx="1454">
                  <c:v>1.91E-3</c:v>
                </c:pt>
                <c:pt idx="1455">
                  <c:v>1.92E-3</c:v>
                </c:pt>
                <c:pt idx="1456">
                  <c:v>1.9300000000000001E-3</c:v>
                </c:pt>
                <c:pt idx="1457">
                  <c:v>1.9400000000000001E-3</c:v>
                </c:pt>
                <c:pt idx="1458">
                  <c:v>1.9499999999999999E-3</c:v>
                </c:pt>
                <c:pt idx="1459">
                  <c:v>1.9599999999999999E-3</c:v>
                </c:pt>
                <c:pt idx="1460">
                  <c:v>1.97E-3</c:v>
                </c:pt>
                <c:pt idx="1461">
                  <c:v>1.98E-3</c:v>
                </c:pt>
                <c:pt idx="1462">
                  <c:v>1.99E-3</c:v>
                </c:pt>
                <c:pt idx="1463">
                  <c:v>2E-3</c:v>
                </c:pt>
                <c:pt idx="1464">
                  <c:v>2.0100000000000001E-3</c:v>
                </c:pt>
                <c:pt idx="1465">
                  <c:v>2.0200000000000001E-3</c:v>
                </c:pt>
                <c:pt idx="1466">
                  <c:v>2.0300000000000001E-3</c:v>
                </c:pt>
                <c:pt idx="1467">
                  <c:v>2.0400000000000001E-3</c:v>
                </c:pt>
                <c:pt idx="1468">
                  <c:v>2.0500000000000002E-3</c:v>
                </c:pt>
                <c:pt idx="1469">
                  <c:v>2.0600000000000002E-3</c:v>
                </c:pt>
                <c:pt idx="1470">
                  <c:v>2.0699999999999998E-3</c:v>
                </c:pt>
                <c:pt idx="1471">
                  <c:v>2.0799999999999998E-3</c:v>
                </c:pt>
                <c:pt idx="1472">
                  <c:v>2.0899999999999998E-3</c:v>
                </c:pt>
                <c:pt idx="1473">
                  <c:v>2.0999999999999999E-3</c:v>
                </c:pt>
                <c:pt idx="1474">
                  <c:v>2.1099999999999999E-3</c:v>
                </c:pt>
                <c:pt idx="1475">
                  <c:v>2.1199999999999999E-3</c:v>
                </c:pt>
                <c:pt idx="1476">
                  <c:v>2.1299999999999999E-3</c:v>
                </c:pt>
                <c:pt idx="1477">
                  <c:v>2.14E-3</c:v>
                </c:pt>
                <c:pt idx="1478">
                  <c:v>2.15E-3</c:v>
                </c:pt>
                <c:pt idx="1479">
                  <c:v>2.16E-3</c:v>
                </c:pt>
                <c:pt idx="1480">
                  <c:v>2.1700000000000001E-3</c:v>
                </c:pt>
                <c:pt idx="1481">
                  <c:v>2.1800000000000001E-3</c:v>
                </c:pt>
                <c:pt idx="1482">
                  <c:v>2.1900000000000001E-3</c:v>
                </c:pt>
                <c:pt idx="1483">
                  <c:v>2.2000000000000001E-3</c:v>
                </c:pt>
                <c:pt idx="1484">
                  <c:v>2.2100000000000002E-3</c:v>
                </c:pt>
                <c:pt idx="1485">
                  <c:v>2.2200000000000002E-3</c:v>
                </c:pt>
                <c:pt idx="1486">
                  <c:v>2.2300000000000002E-3</c:v>
                </c:pt>
                <c:pt idx="1487">
                  <c:v>2.2399999999999998E-3</c:v>
                </c:pt>
                <c:pt idx="1488">
                  <c:v>2.2499999999999998E-3</c:v>
                </c:pt>
                <c:pt idx="1489">
                  <c:v>2.2599999999999999E-3</c:v>
                </c:pt>
                <c:pt idx="1490">
                  <c:v>2.2699999999999999E-3</c:v>
                </c:pt>
                <c:pt idx="1491">
                  <c:v>2.2799999999999999E-3</c:v>
                </c:pt>
                <c:pt idx="1492">
                  <c:v>2.2899999999999999E-3</c:v>
                </c:pt>
                <c:pt idx="1493">
                  <c:v>2.3E-3</c:v>
                </c:pt>
                <c:pt idx="1494">
                  <c:v>2.31E-3</c:v>
                </c:pt>
                <c:pt idx="1495">
                  <c:v>2.32E-3</c:v>
                </c:pt>
                <c:pt idx="1496">
                  <c:v>2.33E-3</c:v>
                </c:pt>
                <c:pt idx="1497">
                  <c:v>2.3400000000000001E-3</c:v>
                </c:pt>
                <c:pt idx="1498">
                  <c:v>2.3500000000000001E-3</c:v>
                </c:pt>
                <c:pt idx="1499">
                  <c:v>2.3600000000000001E-3</c:v>
                </c:pt>
                <c:pt idx="1500">
                  <c:v>2.3700000000000001E-3</c:v>
                </c:pt>
                <c:pt idx="1501">
                  <c:v>2.3800000000000002E-3</c:v>
                </c:pt>
                <c:pt idx="1502">
                  <c:v>2.3900000000000002E-3</c:v>
                </c:pt>
                <c:pt idx="1503">
                  <c:v>2.3999999999999998E-3</c:v>
                </c:pt>
                <c:pt idx="1504">
                  <c:v>2.4099999999999998E-3</c:v>
                </c:pt>
                <c:pt idx="1505">
                  <c:v>2.4199999999999998E-3</c:v>
                </c:pt>
                <c:pt idx="1506">
                  <c:v>2.4299999999999999E-3</c:v>
                </c:pt>
                <c:pt idx="1507">
                  <c:v>2.4399999999999999E-3</c:v>
                </c:pt>
                <c:pt idx="1508">
                  <c:v>2.4499999999999999E-3</c:v>
                </c:pt>
                <c:pt idx="1509">
                  <c:v>2.4599999999999999E-3</c:v>
                </c:pt>
                <c:pt idx="1510">
                  <c:v>2.47E-3</c:v>
                </c:pt>
                <c:pt idx="1511">
                  <c:v>2.48E-3</c:v>
                </c:pt>
                <c:pt idx="1512">
                  <c:v>2.49E-3</c:v>
                </c:pt>
                <c:pt idx="1513">
                  <c:v>2.5000000000000001E-3</c:v>
                </c:pt>
                <c:pt idx="1514">
                  <c:v>2.5100000000000001E-3</c:v>
                </c:pt>
                <c:pt idx="1515">
                  <c:v>2.5200000000000001E-3</c:v>
                </c:pt>
                <c:pt idx="1516">
                  <c:v>2.5300000000000001E-3</c:v>
                </c:pt>
                <c:pt idx="1517">
                  <c:v>2.5400000000000002E-3</c:v>
                </c:pt>
                <c:pt idx="1518">
                  <c:v>2.5500000000000002E-3</c:v>
                </c:pt>
                <c:pt idx="1519">
                  <c:v>2.5600000000000002E-3</c:v>
                </c:pt>
                <c:pt idx="1520">
                  <c:v>2.5699999999999998E-3</c:v>
                </c:pt>
                <c:pt idx="1521">
                  <c:v>2.5799999999999998E-3</c:v>
                </c:pt>
                <c:pt idx="1522">
                  <c:v>2.5899999999999999E-3</c:v>
                </c:pt>
                <c:pt idx="1523">
                  <c:v>2.5999999999999999E-3</c:v>
                </c:pt>
                <c:pt idx="1524">
                  <c:v>2.6099999999999999E-3</c:v>
                </c:pt>
                <c:pt idx="1525">
                  <c:v>2.6199999999999999E-3</c:v>
                </c:pt>
                <c:pt idx="1526">
                  <c:v>2.63E-3</c:v>
                </c:pt>
                <c:pt idx="1527">
                  <c:v>2.64E-3</c:v>
                </c:pt>
                <c:pt idx="1528">
                  <c:v>2.65E-3</c:v>
                </c:pt>
                <c:pt idx="1529">
                  <c:v>2.66E-3</c:v>
                </c:pt>
                <c:pt idx="1530">
                  <c:v>2.6700000000000001E-3</c:v>
                </c:pt>
                <c:pt idx="1531">
                  <c:v>2.6800000000000001E-3</c:v>
                </c:pt>
                <c:pt idx="1532">
                  <c:v>2.6900000000000001E-3</c:v>
                </c:pt>
                <c:pt idx="1533">
                  <c:v>2.7000000000000001E-3</c:v>
                </c:pt>
                <c:pt idx="1534">
                  <c:v>2.7100000000000002E-3</c:v>
                </c:pt>
                <c:pt idx="1535">
                  <c:v>2.7200000000000002E-3</c:v>
                </c:pt>
                <c:pt idx="1536">
                  <c:v>2.7299999999999998E-3</c:v>
                </c:pt>
                <c:pt idx="1537">
                  <c:v>2.7399999999999998E-3</c:v>
                </c:pt>
                <c:pt idx="1538">
                  <c:v>2.7499999999999998E-3</c:v>
                </c:pt>
                <c:pt idx="1539">
                  <c:v>2.7599999999999999E-3</c:v>
                </c:pt>
                <c:pt idx="1540">
                  <c:v>2.7699999999999999E-3</c:v>
                </c:pt>
                <c:pt idx="1541">
                  <c:v>2.7799999999999999E-3</c:v>
                </c:pt>
                <c:pt idx="1542">
                  <c:v>2.7899999999999999E-3</c:v>
                </c:pt>
                <c:pt idx="1543">
                  <c:v>2.8E-3</c:v>
                </c:pt>
                <c:pt idx="1544">
                  <c:v>2.81E-3</c:v>
                </c:pt>
                <c:pt idx="1545">
                  <c:v>2.82E-3</c:v>
                </c:pt>
                <c:pt idx="1546">
                  <c:v>2.8300000000000001E-3</c:v>
                </c:pt>
                <c:pt idx="1547">
                  <c:v>2.8400000000000001E-3</c:v>
                </c:pt>
                <c:pt idx="1548">
                  <c:v>2.8500000000000001E-3</c:v>
                </c:pt>
                <c:pt idx="1549">
                  <c:v>2.8600000000000001E-3</c:v>
                </c:pt>
                <c:pt idx="1550">
                  <c:v>2.8700000000000002E-3</c:v>
                </c:pt>
                <c:pt idx="1551">
                  <c:v>2.8800000000000002E-3</c:v>
                </c:pt>
                <c:pt idx="1552">
                  <c:v>2.8900000000000002E-3</c:v>
                </c:pt>
                <c:pt idx="1553">
                  <c:v>2.8999999999999998E-3</c:v>
                </c:pt>
                <c:pt idx="1554">
                  <c:v>2.9099999999999998E-3</c:v>
                </c:pt>
                <c:pt idx="1555">
                  <c:v>2.9199999999999999E-3</c:v>
                </c:pt>
                <c:pt idx="1556">
                  <c:v>2.9299999999999999E-3</c:v>
                </c:pt>
                <c:pt idx="1557">
                  <c:v>2.9399999999999999E-3</c:v>
                </c:pt>
                <c:pt idx="1558">
                  <c:v>2.9499999999999999E-3</c:v>
                </c:pt>
                <c:pt idx="1559">
                  <c:v>2.96E-3</c:v>
                </c:pt>
                <c:pt idx="1560">
                  <c:v>2.97E-3</c:v>
                </c:pt>
                <c:pt idx="1561">
                  <c:v>2.98E-3</c:v>
                </c:pt>
                <c:pt idx="1562">
                  <c:v>2.99E-3</c:v>
                </c:pt>
                <c:pt idx="1563">
                  <c:v>3.0000000000000001E-3</c:v>
                </c:pt>
                <c:pt idx="1564">
                  <c:v>3.0100000000000001E-3</c:v>
                </c:pt>
                <c:pt idx="1565">
                  <c:v>3.0200000000000001E-3</c:v>
                </c:pt>
                <c:pt idx="1566">
                  <c:v>3.0300000000000001E-3</c:v>
                </c:pt>
                <c:pt idx="1567">
                  <c:v>3.0400000000000002E-3</c:v>
                </c:pt>
                <c:pt idx="1568">
                  <c:v>3.0500000000000002E-3</c:v>
                </c:pt>
                <c:pt idx="1569">
                  <c:v>3.0599999999999998E-3</c:v>
                </c:pt>
                <c:pt idx="1570">
                  <c:v>3.0699999999999998E-3</c:v>
                </c:pt>
                <c:pt idx="1571">
                  <c:v>3.0799999999999998E-3</c:v>
                </c:pt>
                <c:pt idx="1572">
                  <c:v>3.0899999999999999E-3</c:v>
                </c:pt>
                <c:pt idx="1573">
                  <c:v>3.0999999999999999E-3</c:v>
                </c:pt>
                <c:pt idx="1574">
                  <c:v>3.1099999999999999E-3</c:v>
                </c:pt>
                <c:pt idx="1575">
                  <c:v>3.1199999999999999E-3</c:v>
                </c:pt>
                <c:pt idx="1576">
                  <c:v>3.13E-3</c:v>
                </c:pt>
                <c:pt idx="1577">
                  <c:v>3.14E-3</c:v>
                </c:pt>
                <c:pt idx="1578">
                  <c:v>3.15E-3</c:v>
                </c:pt>
                <c:pt idx="1579">
                  <c:v>3.16E-3</c:v>
                </c:pt>
                <c:pt idx="1580">
                  <c:v>3.1700000000000001E-3</c:v>
                </c:pt>
                <c:pt idx="1581">
                  <c:v>3.1800000000000001E-3</c:v>
                </c:pt>
                <c:pt idx="1582">
                  <c:v>3.1900000000000001E-3</c:v>
                </c:pt>
                <c:pt idx="1583">
                  <c:v>3.2000000000000002E-3</c:v>
                </c:pt>
                <c:pt idx="1584">
                  <c:v>3.2100000000000002E-3</c:v>
                </c:pt>
                <c:pt idx="1585">
                  <c:v>3.2200000000000002E-3</c:v>
                </c:pt>
                <c:pt idx="1586">
                  <c:v>3.2299999999999998E-3</c:v>
                </c:pt>
                <c:pt idx="1587">
                  <c:v>3.2399999999999998E-3</c:v>
                </c:pt>
                <c:pt idx="1588">
                  <c:v>3.2499999999999999E-3</c:v>
                </c:pt>
                <c:pt idx="1589">
                  <c:v>3.2599999999999999E-3</c:v>
                </c:pt>
                <c:pt idx="1590">
                  <c:v>3.2699999999999999E-3</c:v>
                </c:pt>
                <c:pt idx="1591">
                  <c:v>3.2799999999999999E-3</c:v>
                </c:pt>
                <c:pt idx="1592">
                  <c:v>3.29E-3</c:v>
                </c:pt>
                <c:pt idx="1593">
                  <c:v>3.3E-3</c:v>
                </c:pt>
                <c:pt idx="1594">
                  <c:v>3.31E-3</c:v>
                </c:pt>
                <c:pt idx="1595">
                  <c:v>3.32E-3</c:v>
                </c:pt>
                <c:pt idx="1596">
                  <c:v>3.3300000000000001E-3</c:v>
                </c:pt>
                <c:pt idx="1597">
                  <c:v>3.3400000000000001E-3</c:v>
                </c:pt>
                <c:pt idx="1598">
                  <c:v>3.3500000000000001E-3</c:v>
                </c:pt>
                <c:pt idx="1599">
                  <c:v>3.3600000000000001E-3</c:v>
                </c:pt>
                <c:pt idx="1600">
                  <c:v>3.3700000000000002E-3</c:v>
                </c:pt>
                <c:pt idx="1601">
                  <c:v>3.3800000000000002E-3</c:v>
                </c:pt>
                <c:pt idx="1602">
                  <c:v>3.3899999999999998E-3</c:v>
                </c:pt>
                <c:pt idx="1603">
                  <c:v>3.3999999999999998E-3</c:v>
                </c:pt>
                <c:pt idx="1604">
                  <c:v>3.4099999999999998E-3</c:v>
                </c:pt>
                <c:pt idx="1605">
                  <c:v>3.4199999999999999E-3</c:v>
                </c:pt>
                <c:pt idx="1606">
                  <c:v>3.4299999999999999E-3</c:v>
                </c:pt>
                <c:pt idx="1607">
                  <c:v>3.4399999999999999E-3</c:v>
                </c:pt>
                <c:pt idx="1608">
                  <c:v>3.4499999999999999E-3</c:v>
                </c:pt>
                <c:pt idx="1609">
                  <c:v>3.46E-3</c:v>
                </c:pt>
                <c:pt idx="1610">
                  <c:v>3.47E-3</c:v>
                </c:pt>
                <c:pt idx="1611">
                  <c:v>3.48E-3</c:v>
                </c:pt>
                <c:pt idx="1612">
                  <c:v>3.49E-3</c:v>
                </c:pt>
                <c:pt idx="1613">
                  <c:v>3.5000000000000001E-3</c:v>
                </c:pt>
                <c:pt idx="1614">
                  <c:v>3.5100000000000001E-3</c:v>
                </c:pt>
                <c:pt idx="1615">
                  <c:v>3.5200000000000001E-3</c:v>
                </c:pt>
                <c:pt idx="1616">
                  <c:v>3.5300000000000002E-3</c:v>
                </c:pt>
                <c:pt idx="1617">
                  <c:v>3.5400000000000002E-3</c:v>
                </c:pt>
                <c:pt idx="1618">
                  <c:v>3.5500000000000002E-3</c:v>
                </c:pt>
                <c:pt idx="1619">
                  <c:v>3.5599999999999998E-3</c:v>
                </c:pt>
                <c:pt idx="1620">
                  <c:v>3.5699999999999998E-3</c:v>
                </c:pt>
                <c:pt idx="1621">
                  <c:v>3.5799999999999998E-3</c:v>
                </c:pt>
                <c:pt idx="1622">
                  <c:v>3.5899999999999999E-3</c:v>
                </c:pt>
                <c:pt idx="1623">
                  <c:v>3.5999999999999999E-3</c:v>
                </c:pt>
                <c:pt idx="1624">
                  <c:v>3.6099999999999999E-3</c:v>
                </c:pt>
                <c:pt idx="1625">
                  <c:v>3.62E-3</c:v>
                </c:pt>
                <c:pt idx="1626">
                  <c:v>3.63E-3</c:v>
                </c:pt>
                <c:pt idx="1627">
                  <c:v>3.64E-3</c:v>
                </c:pt>
                <c:pt idx="1628">
                  <c:v>3.65E-3</c:v>
                </c:pt>
                <c:pt idx="1629">
                  <c:v>3.6600000000000001E-3</c:v>
                </c:pt>
                <c:pt idx="1630">
                  <c:v>3.6700000000000001E-3</c:v>
                </c:pt>
                <c:pt idx="1631">
                  <c:v>3.6800000000000001E-3</c:v>
                </c:pt>
                <c:pt idx="1632">
                  <c:v>3.6900000000000001E-3</c:v>
                </c:pt>
                <c:pt idx="1633">
                  <c:v>3.7000000000000002E-3</c:v>
                </c:pt>
                <c:pt idx="1634">
                  <c:v>3.7100000000000002E-3</c:v>
                </c:pt>
                <c:pt idx="1635">
                  <c:v>3.7200000000000002E-3</c:v>
                </c:pt>
                <c:pt idx="1636">
                  <c:v>3.7299999999999998E-3</c:v>
                </c:pt>
                <c:pt idx="1637">
                  <c:v>3.7399999999999998E-3</c:v>
                </c:pt>
                <c:pt idx="1638">
                  <c:v>3.7499999999999999E-3</c:v>
                </c:pt>
                <c:pt idx="1639">
                  <c:v>3.7599999999999999E-3</c:v>
                </c:pt>
                <c:pt idx="1640">
                  <c:v>3.7699999999999999E-3</c:v>
                </c:pt>
                <c:pt idx="1641">
                  <c:v>3.7799999999999999E-3</c:v>
                </c:pt>
                <c:pt idx="1642">
                  <c:v>3.79E-3</c:v>
                </c:pt>
                <c:pt idx="1643">
                  <c:v>3.8E-3</c:v>
                </c:pt>
                <c:pt idx="1644">
                  <c:v>3.81E-3</c:v>
                </c:pt>
                <c:pt idx="1645">
                  <c:v>3.82E-3</c:v>
                </c:pt>
                <c:pt idx="1646">
                  <c:v>3.8300000000000001E-3</c:v>
                </c:pt>
                <c:pt idx="1647">
                  <c:v>3.8400000000000001E-3</c:v>
                </c:pt>
                <c:pt idx="1648">
                  <c:v>3.8500000000000001E-3</c:v>
                </c:pt>
                <c:pt idx="1649">
                  <c:v>3.8600000000000001E-3</c:v>
                </c:pt>
                <c:pt idx="1650">
                  <c:v>3.8700000000000002E-3</c:v>
                </c:pt>
                <c:pt idx="1651">
                  <c:v>3.8800000000000002E-3</c:v>
                </c:pt>
                <c:pt idx="1652">
                  <c:v>3.8899999999999998E-3</c:v>
                </c:pt>
                <c:pt idx="1653">
                  <c:v>3.8999999999999998E-3</c:v>
                </c:pt>
                <c:pt idx="1654">
                  <c:v>3.9100000000000003E-3</c:v>
                </c:pt>
                <c:pt idx="1655">
                  <c:v>3.9199999999999999E-3</c:v>
                </c:pt>
                <c:pt idx="1656">
                  <c:v>3.9300000000000003E-3</c:v>
                </c:pt>
                <c:pt idx="1657">
                  <c:v>3.9399999999999999E-3</c:v>
                </c:pt>
                <c:pt idx="1658">
                  <c:v>3.9500000000000004E-3</c:v>
                </c:pt>
                <c:pt idx="1659">
                  <c:v>3.96E-3</c:v>
                </c:pt>
                <c:pt idx="1660">
                  <c:v>3.9699999999999996E-3</c:v>
                </c:pt>
                <c:pt idx="1661">
                  <c:v>3.98E-3</c:v>
                </c:pt>
                <c:pt idx="1662">
                  <c:v>3.9899999999999996E-3</c:v>
                </c:pt>
                <c:pt idx="1663">
                  <c:v>4.0000000000000001E-3</c:v>
                </c:pt>
                <c:pt idx="1664">
                  <c:v>4.0099999999999997E-3</c:v>
                </c:pt>
                <c:pt idx="1665">
                  <c:v>4.0200000000000001E-3</c:v>
                </c:pt>
                <c:pt idx="1666">
                  <c:v>4.0299999999999997E-3</c:v>
                </c:pt>
                <c:pt idx="1667">
                  <c:v>4.0400000000000002E-3</c:v>
                </c:pt>
                <c:pt idx="1668">
                  <c:v>4.0499999999999998E-3</c:v>
                </c:pt>
                <c:pt idx="1669">
                  <c:v>4.0600000000000002E-3</c:v>
                </c:pt>
                <c:pt idx="1670">
                  <c:v>4.0699999999999998E-3</c:v>
                </c:pt>
                <c:pt idx="1671">
                  <c:v>4.0800000000000003E-3</c:v>
                </c:pt>
                <c:pt idx="1672">
                  <c:v>4.0899999999999999E-3</c:v>
                </c:pt>
                <c:pt idx="1673">
                  <c:v>4.1000000000000003E-3</c:v>
                </c:pt>
                <c:pt idx="1674">
                  <c:v>4.1099999999999999E-3</c:v>
                </c:pt>
                <c:pt idx="1675">
                  <c:v>4.1200000000000004E-3</c:v>
                </c:pt>
                <c:pt idx="1676">
                  <c:v>4.13E-3</c:v>
                </c:pt>
                <c:pt idx="1677">
                  <c:v>4.1399999999999996E-3</c:v>
                </c:pt>
                <c:pt idx="1678">
                  <c:v>4.15E-3</c:v>
                </c:pt>
                <c:pt idx="1679">
                  <c:v>4.1599999999999996E-3</c:v>
                </c:pt>
                <c:pt idx="1680">
                  <c:v>4.1700000000000001E-3</c:v>
                </c:pt>
                <c:pt idx="1681">
                  <c:v>4.1799999999999997E-3</c:v>
                </c:pt>
                <c:pt idx="1682">
                  <c:v>4.1900000000000001E-3</c:v>
                </c:pt>
                <c:pt idx="1683">
                  <c:v>4.1999999999999997E-3</c:v>
                </c:pt>
                <c:pt idx="1684">
                  <c:v>4.2100000000000002E-3</c:v>
                </c:pt>
                <c:pt idx="1685">
                  <c:v>4.2199999999999998E-3</c:v>
                </c:pt>
                <c:pt idx="1686">
                  <c:v>4.2300000000000003E-3</c:v>
                </c:pt>
                <c:pt idx="1687">
                  <c:v>4.2399999999999998E-3</c:v>
                </c:pt>
                <c:pt idx="1688">
                  <c:v>4.2500000000000003E-3</c:v>
                </c:pt>
                <c:pt idx="1689">
                  <c:v>4.2599999999999999E-3</c:v>
                </c:pt>
                <c:pt idx="1690">
                  <c:v>4.2700000000000004E-3</c:v>
                </c:pt>
                <c:pt idx="1691">
                  <c:v>4.28E-3</c:v>
                </c:pt>
                <c:pt idx="1692">
                  <c:v>4.2900000000000004E-3</c:v>
                </c:pt>
                <c:pt idx="1693">
                  <c:v>4.3E-3</c:v>
                </c:pt>
                <c:pt idx="1694">
                  <c:v>4.3099999999999996E-3</c:v>
                </c:pt>
                <c:pt idx="1695">
                  <c:v>4.3200000000000001E-3</c:v>
                </c:pt>
                <c:pt idx="1696">
                  <c:v>4.3299999999999996E-3</c:v>
                </c:pt>
                <c:pt idx="1697">
                  <c:v>4.3400000000000001E-3</c:v>
                </c:pt>
                <c:pt idx="1698">
                  <c:v>4.3499999999999997E-3</c:v>
                </c:pt>
                <c:pt idx="1699">
                  <c:v>4.3600000000000002E-3</c:v>
                </c:pt>
                <c:pt idx="1700">
                  <c:v>4.3699999999999998E-3</c:v>
                </c:pt>
                <c:pt idx="1701">
                  <c:v>4.3800000000000002E-3</c:v>
                </c:pt>
                <c:pt idx="1702">
                  <c:v>4.3899999999999998E-3</c:v>
                </c:pt>
                <c:pt idx="1703">
                  <c:v>4.4000000000000003E-3</c:v>
                </c:pt>
                <c:pt idx="1704">
                  <c:v>4.4099999999999999E-3</c:v>
                </c:pt>
                <c:pt idx="1705">
                  <c:v>4.4200000000000003E-3</c:v>
                </c:pt>
                <c:pt idx="1706">
                  <c:v>4.4299999999999999E-3</c:v>
                </c:pt>
                <c:pt idx="1707">
                  <c:v>4.4400000000000004E-3</c:v>
                </c:pt>
                <c:pt idx="1708">
                  <c:v>4.45E-3</c:v>
                </c:pt>
                <c:pt idx="1709">
                  <c:v>4.4600000000000004E-3</c:v>
                </c:pt>
                <c:pt idx="1710">
                  <c:v>4.47E-3</c:v>
                </c:pt>
                <c:pt idx="1711">
                  <c:v>4.4799999999999996E-3</c:v>
                </c:pt>
                <c:pt idx="1712">
                  <c:v>4.4900000000000001E-3</c:v>
                </c:pt>
                <c:pt idx="1713">
                  <c:v>4.4999999999999997E-3</c:v>
                </c:pt>
                <c:pt idx="1714">
                  <c:v>4.5100000000000001E-3</c:v>
                </c:pt>
                <c:pt idx="1715">
                  <c:v>4.5199999999999997E-3</c:v>
                </c:pt>
                <c:pt idx="1716">
                  <c:v>4.5300000000000002E-3</c:v>
                </c:pt>
                <c:pt idx="1717">
                  <c:v>4.5399999999999998E-3</c:v>
                </c:pt>
                <c:pt idx="1718">
                  <c:v>4.5500000000000002E-3</c:v>
                </c:pt>
                <c:pt idx="1719">
                  <c:v>4.5599999999999998E-3</c:v>
                </c:pt>
                <c:pt idx="1720">
                  <c:v>4.5700000000000003E-3</c:v>
                </c:pt>
                <c:pt idx="1721">
                  <c:v>4.5799999999999999E-3</c:v>
                </c:pt>
                <c:pt idx="1722">
                  <c:v>4.5900000000000003E-3</c:v>
                </c:pt>
                <c:pt idx="1723">
                  <c:v>4.5999999999999999E-3</c:v>
                </c:pt>
                <c:pt idx="1724">
                  <c:v>4.6100000000000004E-3</c:v>
                </c:pt>
                <c:pt idx="1725">
                  <c:v>4.62E-3</c:v>
                </c:pt>
                <c:pt idx="1726">
                  <c:v>4.6299999999999996E-3</c:v>
                </c:pt>
                <c:pt idx="1727">
                  <c:v>4.64E-3</c:v>
                </c:pt>
                <c:pt idx="1728">
                  <c:v>4.6499999999999996E-3</c:v>
                </c:pt>
                <c:pt idx="1729">
                  <c:v>4.6600000000000001E-3</c:v>
                </c:pt>
                <c:pt idx="1730">
                  <c:v>4.6699999999999997E-3</c:v>
                </c:pt>
                <c:pt idx="1731">
                  <c:v>4.6800000000000001E-3</c:v>
                </c:pt>
                <c:pt idx="1732">
                  <c:v>4.6899999999999997E-3</c:v>
                </c:pt>
                <c:pt idx="1733">
                  <c:v>4.7000000000000002E-3</c:v>
                </c:pt>
                <c:pt idx="1734">
                  <c:v>4.7099999999999998E-3</c:v>
                </c:pt>
                <c:pt idx="1735">
                  <c:v>4.7200000000000002E-3</c:v>
                </c:pt>
                <c:pt idx="1736">
                  <c:v>4.7299999999999998E-3</c:v>
                </c:pt>
                <c:pt idx="1737">
                  <c:v>4.7400000000000003E-3</c:v>
                </c:pt>
                <c:pt idx="1738">
                  <c:v>4.7499999999999999E-3</c:v>
                </c:pt>
                <c:pt idx="1739">
                  <c:v>4.7600000000000003E-3</c:v>
                </c:pt>
                <c:pt idx="1740">
                  <c:v>4.7699999999999999E-3</c:v>
                </c:pt>
                <c:pt idx="1741">
                  <c:v>4.7800000000000004E-3</c:v>
                </c:pt>
                <c:pt idx="1742">
                  <c:v>4.79E-3</c:v>
                </c:pt>
                <c:pt idx="1743">
                  <c:v>4.7999999999999996E-3</c:v>
                </c:pt>
                <c:pt idx="1744">
                  <c:v>4.81E-3</c:v>
                </c:pt>
                <c:pt idx="1745">
                  <c:v>4.8199999999999996E-3</c:v>
                </c:pt>
                <c:pt idx="1746">
                  <c:v>4.8300000000000001E-3</c:v>
                </c:pt>
                <c:pt idx="1747">
                  <c:v>4.8399999999999997E-3</c:v>
                </c:pt>
                <c:pt idx="1748">
                  <c:v>4.8500000000000001E-3</c:v>
                </c:pt>
                <c:pt idx="1749">
                  <c:v>4.8599999999999997E-3</c:v>
                </c:pt>
                <c:pt idx="1750">
                  <c:v>4.8700000000000002E-3</c:v>
                </c:pt>
                <c:pt idx="1751">
                  <c:v>4.8799999999999998E-3</c:v>
                </c:pt>
                <c:pt idx="1752">
                  <c:v>4.8900000000000002E-3</c:v>
                </c:pt>
                <c:pt idx="1753">
                  <c:v>4.8999999999999998E-3</c:v>
                </c:pt>
                <c:pt idx="1754">
                  <c:v>4.9100000000000003E-3</c:v>
                </c:pt>
                <c:pt idx="1755">
                  <c:v>4.9199999999999999E-3</c:v>
                </c:pt>
                <c:pt idx="1756">
                  <c:v>4.9300000000000004E-3</c:v>
                </c:pt>
                <c:pt idx="1757">
                  <c:v>4.9399999999999999E-3</c:v>
                </c:pt>
                <c:pt idx="1758">
                  <c:v>4.9500000000000004E-3</c:v>
                </c:pt>
                <c:pt idx="1759">
                  <c:v>4.96E-3</c:v>
                </c:pt>
                <c:pt idx="1760">
                  <c:v>4.9699999999999996E-3</c:v>
                </c:pt>
                <c:pt idx="1761">
                  <c:v>4.9800000000000001E-3</c:v>
                </c:pt>
                <c:pt idx="1762">
                  <c:v>4.9899999999999996E-3</c:v>
                </c:pt>
                <c:pt idx="1763">
                  <c:v>5.0000000000000001E-3</c:v>
                </c:pt>
                <c:pt idx="1764">
                  <c:v>5.0099999999999997E-3</c:v>
                </c:pt>
                <c:pt idx="1765">
                  <c:v>5.0200000000000002E-3</c:v>
                </c:pt>
                <c:pt idx="1766">
                  <c:v>5.0299999999999997E-3</c:v>
                </c:pt>
                <c:pt idx="1767">
                  <c:v>5.0400000000000002E-3</c:v>
                </c:pt>
                <c:pt idx="1768">
                  <c:v>5.0499999999999998E-3</c:v>
                </c:pt>
                <c:pt idx="1769">
                  <c:v>5.0600000000000003E-3</c:v>
                </c:pt>
                <c:pt idx="1770">
                  <c:v>5.0699999999999999E-3</c:v>
                </c:pt>
                <c:pt idx="1771">
                  <c:v>5.0800000000000003E-3</c:v>
                </c:pt>
                <c:pt idx="1772">
                  <c:v>5.0899999999999999E-3</c:v>
                </c:pt>
                <c:pt idx="1773">
                  <c:v>5.1000000000000004E-3</c:v>
                </c:pt>
                <c:pt idx="1774">
                  <c:v>5.11E-3</c:v>
                </c:pt>
                <c:pt idx="1775">
                  <c:v>5.1200000000000004E-3</c:v>
                </c:pt>
                <c:pt idx="1776">
                  <c:v>5.13E-3</c:v>
                </c:pt>
                <c:pt idx="1777">
                  <c:v>5.1399999999999996E-3</c:v>
                </c:pt>
                <c:pt idx="1778">
                  <c:v>5.1500000000000001E-3</c:v>
                </c:pt>
                <c:pt idx="1779">
                  <c:v>5.1599999999999997E-3</c:v>
                </c:pt>
                <c:pt idx="1780">
                  <c:v>5.1700000000000001E-3</c:v>
                </c:pt>
                <c:pt idx="1781">
                  <c:v>5.1799999999999997E-3</c:v>
                </c:pt>
                <c:pt idx="1782">
                  <c:v>5.1900000000000002E-3</c:v>
                </c:pt>
                <c:pt idx="1783">
                  <c:v>5.1999999999999998E-3</c:v>
                </c:pt>
                <c:pt idx="1784">
                  <c:v>5.2100000000000002E-3</c:v>
                </c:pt>
                <c:pt idx="1785">
                  <c:v>5.2199999999999998E-3</c:v>
                </c:pt>
                <c:pt idx="1786">
                  <c:v>5.2300000000000003E-3</c:v>
                </c:pt>
                <c:pt idx="1787">
                  <c:v>5.2399999999999999E-3</c:v>
                </c:pt>
                <c:pt idx="1788">
                  <c:v>5.2500000000000003E-3</c:v>
                </c:pt>
                <c:pt idx="1789">
                  <c:v>5.2599999999999999E-3</c:v>
                </c:pt>
                <c:pt idx="1790">
                  <c:v>5.2700000000000004E-3</c:v>
                </c:pt>
                <c:pt idx="1791">
                  <c:v>5.28E-3</c:v>
                </c:pt>
                <c:pt idx="1792">
                  <c:v>5.2900000000000004E-3</c:v>
                </c:pt>
                <c:pt idx="1793">
                  <c:v>5.3E-3</c:v>
                </c:pt>
                <c:pt idx="1794">
                  <c:v>5.3099999999999996E-3</c:v>
                </c:pt>
                <c:pt idx="1795">
                  <c:v>5.3200000000000001E-3</c:v>
                </c:pt>
                <c:pt idx="1796">
                  <c:v>5.3299999999999997E-3</c:v>
                </c:pt>
                <c:pt idx="1797">
                  <c:v>5.3400000000000001E-3</c:v>
                </c:pt>
                <c:pt idx="1798">
                  <c:v>5.3499999999999997E-3</c:v>
                </c:pt>
                <c:pt idx="1799">
                  <c:v>5.3600000000000002E-3</c:v>
                </c:pt>
                <c:pt idx="1800">
                  <c:v>5.3699999999999998E-3</c:v>
                </c:pt>
                <c:pt idx="1801">
                  <c:v>5.3800000000000002E-3</c:v>
                </c:pt>
                <c:pt idx="1802">
                  <c:v>5.3899999999999998E-3</c:v>
                </c:pt>
                <c:pt idx="1803">
                  <c:v>5.4000000000000003E-3</c:v>
                </c:pt>
                <c:pt idx="1804">
                  <c:v>5.4099999999999999E-3</c:v>
                </c:pt>
                <c:pt idx="1805">
                  <c:v>5.4200000000000003E-3</c:v>
                </c:pt>
                <c:pt idx="1806">
                  <c:v>5.4299999999999999E-3</c:v>
                </c:pt>
                <c:pt idx="1807">
                  <c:v>5.4400000000000004E-3</c:v>
                </c:pt>
                <c:pt idx="1808">
                  <c:v>5.45E-3</c:v>
                </c:pt>
                <c:pt idx="1809">
                  <c:v>5.4599999999999996E-3</c:v>
                </c:pt>
                <c:pt idx="1810">
                  <c:v>5.47E-3</c:v>
                </c:pt>
                <c:pt idx="1811">
                  <c:v>5.4799999999999996E-3</c:v>
                </c:pt>
                <c:pt idx="1812">
                  <c:v>5.4900000000000001E-3</c:v>
                </c:pt>
                <c:pt idx="1813">
                  <c:v>5.4999999999999997E-3</c:v>
                </c:pt>
                <c:pt idx="1814">
                  <c:v>5.5100000000000001E-3</c:v>
                </c:pt>
                <c:pt idx="1815">
                  <c:v>5.5199999999999997E-3</c:v>
                </c:pt>
                <c:pt idx="1816">
                  <c:v>5.5300000000000002E-3</c:v>
                </c:pt>
                <c:pt idx="1817">
                  <c:v>5.5399999999999998E-3</c:v>
                </c:pt>
                <c:pt idx="1818">
                  <c:v>5.5500000000000002E-3</c:v>
                </c:pt>
                <c:pt idx="1819">
                  <c:v>5.5599999999999998E-3</c:v>
                </c:pt>
                <c:pt idx="1820">
                  <c:v>5.5700000000000003E-3</c:v>
                </c:pt>
                <c:pt idx="1821">
                  <c:v>5.5799999999999999E-3</c:v>
                </c:pt>
                <c:pt idx="1822">
                  <c:v>5.5900000000000004E-3</c:v>
                </c:pt>
                <c:pt idx="1823">
                  <c:v>5.5999999999999999E-3</c:v>
                </c:pt>
                <c:pt idx="1824">
                  <c:v>5.6100000000000004E-3</c:v>
                </c:pt>
                <c:pt idx="1825">
                  <c:v>5.62E-3</c:v>
                </c:pt>
                <c:pt idx="1826">
                  <c:v>5.6299999999999996E-3</c:v>
                </c:pt>
                <c:pt idx="1827">
                  <c:v>5.64E-3</c:v>
                </c:pt>
                <c:pt idx="1828">
                  <c:v>5.6499999999999996E-3</c:v>
                </c:pt>
                <c:pt idx="1829">
                  <c:v>5.6600000000000001E-3</c:v>
                </c:pt>
                <c:pt idx="1830">
                  <c:v>5.6699999999999997E-3</c:v>
                </c:pt>
                <c:pt idx="1831">
                  <c:v>5.6800000000000002E-3</c:v>
                </c:pt>
                <c:pt idx="1832">
                  <c:v>5.6899999999999997E-3</c:v>
                </c:pt>
                <c:pt idx="1833">
                  <c:v>5.7000000000000002E-3</c:v>
                </c:pt>
                <c:pt idx="1834">
                  <c:v>5.7099999999999998E-3</c:v>
                </c:pt>
                <c:pt idx="1835">
                  <c:v>5.7200000000000003E-3</c:v>
                </c:pt>
                <c:pt idx="1836">
                  <c:v>5.7299999999999999E-3</c:v>
                </c:pt>
                <c:pt idx="1837">
                  <c:v>5.7400000000000003E-3</c:v>
                </c:pt>
                <c:pt idx="1838">
                  <c:v>5.7499999999999999E-3</c:v>
                </c:pt>
                <c:pt idx="1839">
                  <c:v>5.7600000000000004E-3</c:v>
                </c:pt>
                <c:pt idx="1840">
                  <c:v>5.77E-3</c:v>
                </c:pt>
                <c:pt idx="1841">
                  <c:v>5.7800000000000004E-3</c:v>
                </c:pt>
                <c:pt idx="1842">
                  <c:v>5.79E-3</c:v>
                </c:pt>
                <c:pt idx="1843">
                  <c:v>5.7999999999999996E-3</c:v>
                </c:pt>
                <c:pt idx="1844">
                  <c:v>5.8100000000000001E-3</c:v>
                </c:pt>
                <c:pt idx="1845">
                  <c:v>5.8199999999999997E-3</c:v>
                </c:pt>
                <c:pt idx="1846">
                  <c:v>5.8300000000000001E-3</c:v>
                </c:pt>
                <c:pt idx="1847">
                  <c:v>5.8399999999999997E-3</c:v>
                </c:pt>
                <c:pt idx="1848">
                  <c:v>5.8500000000000002E-3</c:v>
                </c:pt>
                <c:pt idx="1849">
                  <c:v>5.8599999999999998E-3</c:v>
                </c:pt>
                <c:pt idx="1850">
                  <c:v>5.8700000000000002E-3</c:v>
                </c:pt>
                <c:pt idx="1851">
                  <c:v>5.8799999999999998E-3</c:v>
                </c:pt>
                <c:pt idx="1852">
                  <c:v>5.8900000000000003E-3</c:v>
                </c:pt>
                <c:pt idx="1853">
                  <c:v>5.8999999999999999E-3</c:v>
                </c:pt>
                <c:pt idx="1854">
                  <c:v>5.9100000000000003E-3</c:v>
                </c:pt>
                <c:pt idx="1855">
                  <c:v>5.9199999999999999E-3</c:v>
                </c:pt>
                <c:pt idx="1856">
                  <c:v>5.9300000000000004E-3</c:v>
                </c:pt>
                <c:pt idx="1857">
                  <c:v>5.94E-3</c:v>
                </c:pt>
                <c:pt idx="1858">
                  <c:v>5.9500000000000004E-3</c:v>
                </c:pt>
                <c:pt idx="1859">
                  <c:v>5.96E-3</c:v>
                </c:pt>
                <c:pt idx="1860">
                  <c:v>5.9699999999999996E-3</c:v>
                </c:pt>
                <c:pt idx="1861">
                  <c:v>5.9800000000000001E-3</c:v>
                </c:pt>
                <c:pt idx="1862">
                  <c:v>5.9899999999999997E-3</c:v>
                </c:pt>
                <c:pt idx="1863">
                  <c:v>6.0000000000000001E-3</c:v>
                </c:pt>
                <c:pt idx="1864">
                  <c:v>6.0099999999999997E-3</c:v>
                </c:pt>
                <c:pt idx="1865">
                  <c:v>6.0200000000000002E-3</c:v>
                </c:pt>
                <c:pt idx="1866">
                  <c:v>6.0299999999999998E-3</c:v>
                </c:pt>
                <c:pt idx="1867">
                  <c:v>6.0400000000000002E-3</c:v>
                </c:pt>
                <c:pt idx="1868">
                  <c:v>6.0499999999999998E-3</c:v>
                </c:pt>
                <c:pt idx="1869">
                  <c:v>6.0600000000000003E-3</c:v>
                </c:pt>
                <c:pt idx="1870">
                  <c:v>6.0699999999999999E-3</c:v>
                </c:pt>
                <c:pt idx="1871">
                  <c:v>6.0800000000000003E-3</c:v>
                </c:pt>
                <c:pt idx="1872">
                  <c:v>6.0899999999999999E-3</c:v>
                </c:pt>
                <c:pt idx="1873">
                  <c:v>6.1000000000000004E-3</c:v>
                </c:pt>
                <c:pt idx="1874">
                  <c:v>6.11E-3</c:v>
                </c:pt>
                <c:pt idx="1875">
                  <c:v>6.1199999999999996E-3</c:v>
                </c:pt>
                <c:pt idx="1876">
                  <c:v>6.13E-3</c:v>
                </c:pt>
                <c:pt idx="1877">
                  <c:v>6.1399999999999996E-3</c:v>
                </c:pt>
                <c:pt idx="1878">
                  <c:v>6.1500000000000001E-3</c:v>
                </c:pt>
                <c:pt idx="1879">
                  <c:v>6.1599999999999997E-3</c:v>
                </c:pt>
                <c:pt idx="1880">
                  <c:v>6.1700000000000001E-3</c:v>
                </c:pt>
                <c:pt idx="1881">
                  <c:v>6.1799999999999997E-3</c:v>
                </c:pt>
                <c:pt idx="1882">
                  <c:v>6.1900000000000002E-3</c:v>
                </c:pt>
                <c:pt idx="1883">
                  <c:v>6.1999999999999998E-3</c:v>
                </c:pt>
                <c:pt idx="1884">
                  <c:v>6.2100000000000002E-3</c:v>
                </c:pt>
                <c:pt idx="1885">
                  <c:v>6.2199999999999998E-3</c:v>
                </c:pt>
                <c:pt idx="1886">
                  <c:v>6.2300000000000003E-3</c:v>
                </c:pt>
                <c:pt idx="1887">
                  <c:v>6.2399999999999999E-3</c:v>
                </c:pt>
                <c:pt idx="1888">
                  <c:v>6.2500000000000003E-3</c:v>
                </c:pt>
                <c:pt idx="1889">
                  <c:v>6.2599999999999999E-3</c:v>
                </c:pt>
                <c:pt idx="1890">
                  <c:v>6.2700000000000004E-3</c:v>
                </c:pt>
                <c:pt idx="1891">
                  <c:v>6.28E-3</c:v>
                </c:pt>
                <c:pt idx="1892">
                  <c:v>6.2899999999999996E-3</c:v>
                </c:pt>
                <c:pt idx="1893">
                  <c:v>6.3E-3</c:v>
                </c:pt>
                <c:pt idx="1894">
                  <c:v>6.3099999999999996E-3</c:v>
                </c:pt>
                <c:pt idx="1895">
                  <c:v>6.3200000000000001E-3</c:v>
                </c:pt>
                <c:pt idx="1896">
                  <c:v>6.3299999999999997E-3</c:v>
                </c:pt>
                <c:pt idx="1897">
                  <c:v>6.3400000000000001E-3</c:v>
                </c:pt>
                <c:pt idx="1898">
                  <c:v>6.3499999999999997E-3</c:v>
                </c:pt>
                <c:pt idx="1899">
                  <c:v>6.3600000000000002E-3</c:v>
                </c:pt>
                <c:pt idx="1900">
                  <c:v>6.3699999999999998E-3</c:v>
                </c:pt>
                <c:pt idx="1901">
                  <c:v>6.3800000000000003E-3</c:v>
                </c:pt>
                <c:pt idx="1902">
                  <c:v>6.3899999999999998E-3</c:v>
                </c:pt>
                <c:pt idx="1903">
                  <c:v>6.4000000000000003E-3</c:v>
                </c:pt>
                <c:pt idx="1904">
                  <c:v>6.4099999999999999E-3</c:v>
                </c:pt>
                <c:pt idx="1905">
                  <c:v>6.4200000000000004E-3</c:v>
                </c:pt>
                <c:pt idx="1906">
                  <c:v>6.43E-3</c:v>
                </c:pt>
                <c:pt idx="1907">
                  <c:v>6.4400000000000004E-3</c:v>
                </c:pt>
                <c:pt idx="1908">
                  <c:v>6.45E-3</c:v>
                </c:pt>
                <c:pt idx="1909">
                  <c:v>6.4599999999999996E-3</c:v>
                </c:pt>
                <c:pt idx="1910">
                  <c:v>6.4700000000000001E-3</c:v>
                </c:pt>
                <c:pt idx="1911">
                  <c:v>6.4799999999999996E-3</c:v>
                </c:pt>
                <c:pt idx="1912">
                  <c:v>6.4900000000000001E-3</c:v>
                </c:pt>
                <c:pt idx="1913">
                  <c:v>6.4999999999999997E-3</c:v>
                </c:pt>
                <c:pt idx="1914">
                  <c:v>6.5100000000000002E-3</c:v>
                </c:pt>
                <c:pt idx="1915">
                  <c:v>6.5199999999999998E-3</c:v>
                </c:pt>
                <c:pt idx="1916">
                  <c:v>6.5300000000000002E-3</c:v>
                </c:pt>
                <c:pt idx="1917">
                  <c:v>6.5399999999999998E-3</c:v>
                </c:pt>
                <c:pt idx="1918">
                  <c:v>6.5500000000000003E-3</c:v>
                </c:pt>
                <c:pt idx="1919">
                  <c:v>6.5599999999999999E-3</c:v>
                </c:pt>
                <c:pt idx="1920">
                  <c:v>6.5700000000000003E-3</c:v>
                </c:pt>
                <c:pt idx="1921">
                  <c:v>6.5799999999999999E-3</c:v>
                </c:pt>
                <c:pt idx="1922">
                  <c:v>6.5900000000000004E-3</c:v>
                </c:pt>
                <c:pt idx="1923">
                  <c:v>6.6E-3</c:v>
                </c:pt>
                <c:pt idx="1924">
                  <c:v>6.6100000000000004E-3</c:v>
                </c:pt>
                <c:pt idx="1925">
                  <c:v>6.62E-3</c:v>
                </c:pt>
                <c:pt idx="1926">
                  <c:v>6.6299999999999996E-3</c:v>
                </c:pt>
                <c:pt idx="1927">
                  <c:v>6.6400000000000001E-3</c:v>
                </c:pt>
                <c:pt idx="1928">
                  <c:v>6.6499999999999997E-3</c:v>
                </c:pt>
                <c:pt idx="1929">
                  <c:v>6.6600000000000001E-3</c:v>
                </c:pt>
                <c:pt idx="1930">
                  <c:v>6.6699999999999997E-3</c:v>
                </c:pt>
                <c:pt idx="1931">
                  <c:v>6.6800000000000002E-3</c:v>
                </c:pt>
                <c:pt idx="1932">
                  <c:v>6.6899999999999998E-3</c:v>
                </c:pt>
                <c:pt idx="1933">
                  <c:v>6.7000000000000002E-3</c:v>
                </c:pt>
                <c:pt idx="1934">
                  <c:v>6.7099999999999998E-3</c:v>
                </c:pt>
                <c:pt idx="1935">
                  <c:v>6.7200000000000003E-3</c:v>
                </c:pt>
                <c:pt idx="1936">
                  <c:v>6.7299999999999999E-3</c:v>
                </c:pt>
                <c:pt idx="1937">
                  <c:v>6.7400000000000003E-3</c:v>
                </c:pt>
                <c:pt idx="1938">
                  <c:v>6.7499999999999999E-3</c:v>
                </c:pt>
                <c:pt idx="1939">
                  <c:v>6.7600000000000004E-3</c:v>
                </c:pt>
                <c:pt idx="1940">
                  <c:v>6.77E-3</c:v>
                </c:pt>
                <c:pt idx="1941">
                  <c:v>6.7799999999999996E-3</c:v>
                </c:pt>
                <c:pt idx="1942">
                  <c:v>6.79E-3</c:v>
                </c:pt>
                <c:pt idx="1943">
                  <c:v>6.7999999999999996E-3</c:v>
                </c:pt>
                <c:pt idx="1944">
                  <c:v>6.8100000000000001E-3</c:v>
                </c:pt>
                <c:pt idx="1945">
                  <c:v>6.8199999999999997E-3</c:v>
                </c:pt>
                <c:pt idx="1946">
                  <c:v>6.8300000000000001E-3</c:v>
                </c:pt>
                <c:pt idx="1947">
                  <c:v>6.8399999999999997E-3</c:v>
                </c:pt>
                <c:pt idx="1948">
                  <c:v>6.8500000000000002E-3</c:v>
                </c:pt>
                <c:pt idx="1949">
                  <c:v>6.8599999999999998E-3</c:v>
                </c:pt>
                <c:pt idx="1950">
                  <c:v>6.8700000000000002E-3</c:v>
                </c:pt>
                <c:pt idx="1951">
                  <c:v>6.8799999999999998E-3</c:v>
                </c:pt>
                <c:pt idx="1952">
                  <c:v>6.8900000000000003E-3</c:v>
                </c:pt>
                <c:pt idx="1953">
                  <c:v>6.8999999999999999E-3</c:v>
                </c:pt>
                <c:pt idx="1954">
                  <c:v>6.9100000000000003E-3</c:v>
                </c:pt>
                <c:pt idx="1955">
                  <c:v>6.9199999999999999E-3</c:v>
                </c:pt>
                <c:pt idx="1956">
                  <c:v>6.9300000000000004E-3</c:v>
                </c:pt>
                <c:pt idx="1957">
                  <c:v>6.94E-3</c:v>
                </c:pt>
                <c:pt idx="1958">
                  <c:v>6.9499999999999996E-3</c:v>
                </c:pt>
                <c:pt idx="1959">
                  <c:v>6.96E-3</c:v>
                </c:pt>
                <c:pt idx="1960">
                  <c:v>6.9699999999999996E-3</c:v>
                </c:pt>
                <c:pt idx="1961">
                  <c:v>6.9800000000000001E-3</c:v>
                </c:pt>
                <c:pt idx="1962">
                  <c:v>6.9899999999999997E-3</c:v>
                </c:pt>
                <c:pt idx="1963">
                  <c:v>7.0000000000000001E-3</c:v>
                </c:pt>
                <c:pt idx="1964">
                  <c:v>7.0099999999999997E-3</c:v>
                </c:pt>
                <c:pt idx="1965">
                  <c:v>7.0200000000000002E-3</c:v>
                </c:pt>
                <c:pt idx="1966">
                  <c:v>7.0299999999999998E-3</c:v>
                </c:pt>
                <c:pt idx="1967">
                  <c:v>7.0400000000000003E-3</c:v>
                </c:pt>
                <c:pt idx="1968">
                  <c:v>7.0499999999999998E-3</c:v>
                </c:pt>
                <c:pt idx="1969">
                  <c:v>7.0600000000000003E-3</c:v>
                </c:pt>
                <c:pt idx="1970">
                  <c:v>7.0699999999999999E-3</c:v>
                </c:pt>
                <c:pt idx="1971">
                  <c:v>7.0800000000000004E-3</c:v>
                </c:pt>
                <c:pt idx="1972">
                  <c:v>7.0899999999999999E-3</c:v>
                </c:pt>
                <c:pt idx="1973">
                  <c:v>7.1000000000000004E-3</c:v>
                </c:pt>
                <c:pt idx="1974">
                  <c:v>7.11E-3</c:v>
                </c:pt>
                <c:pt idx="1975">
                  <c:v>7.1199999999999996E-3</c:v>
                </c:pt>
                <c:pt idx="1976">
                  <c:v>7.1300000000000001E-3</c:v>
                </c:pt>
                <c:pt idx="1977">
                  <c:v>7.1399999999999996E-3</c:v>
                </c:pt>
                <c:pt idx="1978">
                  <c:v>7.1500000000000001E-3</c:v>
                </c:pt>
                <c:pt idx="1979">
                  <c:v>7.1599999999999997E-3</c:v>
                </c:pt>
                <c:pt idx="1980">
                  <c:v>7.1700000000000002E-3</c:v>
                </c:pt>
                <c:pt idx="1981">
                  <c:v>7.1799999999999998E-3</c:v>
                </c:pt>
                <c:pt idx="1982">
                  <c:v>7.1900000000000002E-3</c:v>
                </c:pt>
                <c:pt idx="1983">
                  <c:v>7.1999999999999998E-3</c:v>
                </c:pt>
                <c:pt idx="1984">
                  <c:v>7.2100000000000003E-3</c:v>
                </c:pt>
                <c:pt idx="1985">
                  <c:v>7.2199999999999999E-3</c:v>
                </c:pt>
                <c:pt idx="1986">
                  <c:v>7.2300000000000003E-3</c:v>
                </c:pt>
                <c:pt idx="1987">
                  <c:v>7.2399999999999999E-3</c:v>
                </c:pt>
                <c:pt idx="1988">
                  <c:v>7.2500000000000004E-3</c:v>
                </c:pt>
                <c:pt idx="1989">
                  <c:v>7.26E-3</c:v>
                </c:pt>
                <c:pt idx="1990">
                  <c:v>7.2700000000000004E-3</c:v>
                </c:pt>
                <c:pt idx="1991">
                  <c:v>7.28E-3</c:v>
                </c:pt>
                <c:pt idx="1992">
                  <c:v>7.2899999999999996E-3</c:v>
                </c:pt>
                <c:pt idx="1993">
                  <c:v>7.3000000000000001E-3</c:v>
                </c:pt>
                <c:pt idx="1994">
                  <c:v>7.3099999999999997E-3</c:v>
                </c:pt>
                <c:pt idx="1995">
                  <c:v>7.3200000000000001E-3</c:v>
                </c:pt>
                <c:pt idx="1996">
                  <c:v>7.3299999999999997E-3</c:v>
                </c:pt>
                <c:pt idx="1997">
                  <c:v>7.3400000000000002E-3</c:v>
                </c:pt>
                <c:pt idx="1998">
                  <c:v>7.3499999999999998E-3</c:v>
                </c:pt>
                <c:pt idx="1999">
                  <c:v>7.3600000000000002E-3</c:v>
                </c:pt>
                <c:pt idx="2000">
                  <c:v>7.3699999999999998E-3</c:v>
                </c:pt>
                <c:pt idx="2001">
                  <c:v>7.3800000000000003E-3</c:v>
                </c:pt>
                <c:pt idx="2002">
                  <c:v>7.3899999999999999E-3</c:v>
                </c:pt>
                <c:pt idx="2003">
                  <c:v>7.4000000000000003E-3</c:v>
                </c:pt>
                <c:pt idx="2004">
                  <c:v>7.4099999999999999E-3</c:v>
                </c:pt>
                <c:pt idx="2005">
                  <c:v>7.4200000000000004E-3</c:v>
                </c:pt>
                <c:pt idx="2006">
                  <c:v>7.43E-3</c:v>
                </c:pt>
                <c:pt idx="2007">
                  <c:v>7.4400000000000004E-3</c:v>
                </c:pt>
                <c:pt idx="2008">
                  <c:v>7.45E-3</c:v>
                </c:pt>
                <c:pt idx="2009">
                  <c:v>7.4599999999999996E-3</c:v>
                </c:pt>
                <c:pt idx="2010">
                  <c:v>7.4700000000000001E-3</c:v>
                </c:pt>
                <c:pt idx="2011">
                  <c:v>7.4799999999999997E-3</c:v>
                </c:pt>
                <c:pt idx="2012">
                  <c:v>7.4900000000000001E-3</c:v>
                </c:pt>
                <c:pt idx="2013">
                  <c:v>7.4999999999999997E-3</c:v>
                </c:pt>
                <c:pt idx="2014">
                  <c:v>7.5100000000000002E-3</c:v>
                </c:pt>
                <c:pt idx="2015">
                  <c:v>7.5199999999999998E-3</c:v>
                </c:pt>
                <c:pt idx="2016">
                  <c:v>7.5300000000000002E-3</c:v>
                </c:pt>
                <c:pt idx="2017">
                  <c:v>7.5399999999999998E-3</c:v>
                </c:pt>
                <c:pt idx="2018">
                  <c:v>7.5500000000000003E-3</c:v>
                </c:pt>
                <c:pt idx="2019">
                  <c:v>7.5599999999999999E-3</c:v>
                </c:pt>
                <c:pt idx="2020">
                  <c:v>7.5700000000000003E-3</c:v>
                </c:pt>
                <c:pt idx="2021">
                  <c:v>7.5799999999999999E-3</c:v>
                </c:pt>
                <c:pt idx="2022">
                  <c:v>7.5900000000000004E-3</c:v>
                </c:pt>
                <c:pt idx="2023">
                  <c:v>7.6E-3</c:v>
                </c:pt>
                <c:pt idx="2024">
                  <c:v>7.6099999999999996E-3</c:v>
                </c:pt>
                <c:pt idx="2025">
                  <c:v>7.62E-3</c:v>
                </c:pt>
                <c:pt idx="2026">
                  <c:v>7.6299999999999996E-3</c:v>
                </c:pt>
                <c:pt idx="2027">
                  <c:v>7.6400000000000001E-3</c:v>
                </c:pt>
                <c:pt idx="2028">
                  <c:v>7.6499999999999997E-3</c:v>
                </c:pt>
                <c:pt idx="2029">
                  <c:v>7.6600000000000001E-3</c:v>
                </c:pt>
                <c:pt idx="2030">
                  <c:v>7.6699999999999997E-3</c:v>
                </c:pt>
                <c:pt idx="2031">
                  <c:v>7.6800000000000002E-3</c:v>
                </c:pt>
                <c:pt idx="2032">
                  <c:v>7.6899999999999998E-3</c:v>
                </c:pt>
                <c:pt idx="2033">
                  <c:v>7.7000000000000002E-3</c:v>
                </c:pt>
                <c:pt idx="2034">
                  <c:v>7.7099999999999998E-3</c:v>
                </c:pt>
                <c:pt idx="2035">
                  <c:v>7.7200000000000003E-3</c:v>
                </c:pt>
                <c:pt idx="2036">
                  <c:v>7.7299999999999999E-3</c:v>
                </c:pt>
                <c:pt idx="2037">
                  <c:v>7.7400000000000004E-3</c:v>
                </c:pt>
                <c:pt idx="2038">
                  <c:v>7.7499999999999999E-3</c:v>
                </c:pt>
                <c:pt idx="2039">
                  <c:v>7.7600000000000004E-3</c:v>
                </c:pt>
                <c:pt idx="2040">
                  <c:v>7.77E-3</c:v>
                </c:pt>
                <c:pt idx="2041">
                  <c:v>7.7799999999999996E-3</c:v>
                </c:pt>
                <c:pt idx="2042">
                  <c:v>7.79E-3</c:v>
                </c:pt>
                <c:pt idx="2043">
                  <c:v>7.7999999999999996E-3</c:v>
                </c:pt>
                <c:pt idx="2044">
                  <c:v>7.8100000000000001E-3</c:v>
                </c:pt>
                <c:pt idx="2045">
                  <c:v>7.8200000000000006E-3</c:v>
                </c:pt>
                <c:pt idx="2046">
                  <c:v>7.8300000000000002E-3</c:v>
                </c:pt>
                <c:pt idx="2047">
                  <c:v>7.8399999999999997E-3</c:v>
                </c:pt>
                <c:pt idx="2048">
                  <c:v>7.8499999999999993E-3</c:v>
                </c:pt>
                <c:pt idx="2049">
                  <c:v>7.8600000000000007E-3</c:v>
                </c:pt>
                <c:pt idx="2050">
                  <c:v>7.8700000000000003E-3</c:v>
                </c:pt>
                <c:pt idx="2051">
                  <c:v>7.8799999999999999E-3</c:v>
                </c:pt>
                <c:pt idx="2052">
                  <c:v>7.8899999999999994E-3</c:v>
                </c:pt>
                <c:pt idx="2053">
                  <c:v>7.9000000000000008E-3</c:v>
                </c:pt>
                <c:pt idx="2054">
                  <c:v>7.9100000000000004E-3</c:v>
                </c:pt>
                <c:pt idx="2055">
                  <c:v>7.92E-3</c:v>
                </c:pt>
                <c:pt idx="2056">
                  <c:v>7.9299999999999995E-3</c:v>
                </c:pt>
                <c:pt idx="2057">
                  <c:v>7.9399999999999991E-3</c:v>
                </c:pt>
                <c:pt idx="2058">
                  <c:v>7.9500000000000005E-3</c:v>
                </c:pt>
                <c:pt idx="2059">
                  <c:v>7.9600000000000001E-3</c:v>
                </c:pt>
                <c:pt idx="2060">
                  <c:v>7.9699999999999997E-3</c:v>
                </c:pt>
                <c:pt idx="2061">
                  <c:v>7.9799999999999992E-3</c:v>
                </c:pt>
                <c:pt idx="2062">
                  <c:v>7.9900000000000006E-3</c:v>
                </c:pt>
                <c:pt idx="2063">
                  <c:v>8.0000000000000002E-3</c:v>
                </c:pt>
                <c:pt idx="2064">
                  <c:v>8.0099999999999998E-3</c:v>
                </c:pt>
                <c:pt idx="2065">
                  <c:v>8.0199999999999994E-3</c:v>
                </c:pt>
                <c:pt idx="2066">
                  <c:v>8.0300000000000007E-3</c:v>
                </c:pt>
                <c:pt idx="2067">
                  <c:v>8.0400000000000003E-3</c:v>
                </c:pt>
                <c:pt idx="2068">
                  <c:v>8.0499999999999999E-3</c:v>
                </c:pt>
                <c:pt idx="2069">
                  <c:v>8.0599999999999995E-3</c:v>
                </c:pt>
                <c:pt idx="2070">
                  <c:v>8.0700000000000008E-3</c:v>
                </c:pt>
                <c:pt idx="2071">
                  <c:v>8.0800000000000004E-3</c:v>
                </c:pt>
                <c:pt idx="2072">
                  <c:v>8.09E-3</c:v>
                </c:pt>
                <c:pt idx="2073">
                  <c:v>8.0999999999999996E-3</c:v>
                </c:pt>
                <c:pt idx="2074">
                  <c:v>8.1099999999999992E-3</c:v>
                </c:pt>
                <c:pt idx="2075">
                  <c:v>8.1200000000000005E-3</c:v>
                </c:pt>
                <c:pt idx="2076">
                  <c:v>8.1300000000000001E-3</c:v>
                </c:pt>
                <c:pt idx="2077">
                  <c:v>8.1399999999999997E-3</c:v>
                </c:pt>
                <c:pt idx="2078">
                  <c:v>8.1499999999999993E-3</c:v>
                </c:pt>
                <c:pt idx="2079">
                  <c:v>8.1600000000000006E-3</c:v>
                </c:pt>
                <c:pt idx="2080">
                  <c:v>8.1700000000000002E-3</c:v>
                </c:pt>
                <c:pt idx="2081">
                  <c:v>8.1799999999999998E-3</c:v>
                </c:pt>
                <c:pt idx="2082">
                  <c:v>8.1899999999999994E-3</c:v>
                </c:pt>
                <c:pt idx="2083">
                  <c:v>8.2000000000000007E-3</c:v>
                </c:pt>
                <c:pt idx="2084">
                  <c:v>8.2100000000000003E-3</c:v>
                </c:pt>
                <c:pt idx="2085">
                  <c:v>8.2199999999999999E-3</c:v>
                </c:pt>
                <c:pt idx="2086">
                  <c:v>8.2299999999999995E-3</c:v>
                </c:pt>
                <c:pt idx="2087">
                  <c:v>8.2400000000000008E-3</c:v>
                </c:pt>
                <c:pt idx="2088">
                  <c:v>8.2500000000000004E-3</c:v>
                </c:pt>
                <c:pt idx="2089">
                  <c:v>8.26E-3</c:v>
                </c:pt>
                <c:pt idx="2090">
                  <c:v>8.2699999999999996E-3</c:v>
                </c:pt>
                <c:pt idx="2091">
                  <c:v>8.2799999999999992E-3</c:v>
                </c:pt>
                <c:pt idx="2092">
                  <c:v>8.2900000000000005E-3</c:v>
                </c:pt>
                <c:pt idx="2093">
                  <c:v>8.3000000000000001E-3</c:v>
                </c:pt>
                <c:pt idx="2094">
                  <c:v>8.3099999999999997E-3</c:v>
                </c:pt>
                <c:pt idx="2095">
                  <c:v>8.3199999999999993E-3</c:v>
                </c:pt>
                <c:pt idx="2096">
                  <c:v>8.3300000000000006E-3</c:v>
                </c:pt>
                <c:pt idx="2097">
                  <c:v>8.3400000000000002E-3</c:v>
                </c:pt>
                <c:pt idx="2098">
                  <c:v>8.3499999999999998E-3</c:v>
                </c:pt>
                <c:pt idx="2099">
                  <c:v>8.3599999999999994E-3</c:v>
                </c:pt>
                <c:pt idx="2100">
                  <c:v>8.3700000000000007E-3</c:v>
                </c:pt>
                <c:pt idx="2101">
                  <c:v>8.3800000000000003E-3</c:v>
                </c:pt>
                <c:pt idx="2102">
                  <c:v>8.3899999999999999E-3</c:v>
                </c:pt>
                <c:pt idx="2103">
                  <c:v>8.3999999999999995E-3</c:v>
                </c:pt>
                <c:pt idx="2104">
                  <c:v>8.4100000000000008E-3</c:v>
                </c:pt>
                <c:pt idx="2105">
                  <c:v>8.4200000000000004E-3</c:v>
                </c:pt>
                <c:pt idx="2106">
                  <c:v>8.43E-3</c:v>
                </c:pt>
                <c:pt idx="2107">
                  <c:v>8.4399999999999996E-3</c:v>
                </c:pt>
                <c:pt idx="2108">
                  <c:v>8.4499999999999992E-3</c:v>
                </c:pt>
                <c:pt idx="2109">
                  <c:v>8.4600000000000005E-3</c:v>
                </c:pt>
                <c:pt idx="2110">
                  <c:v>8.4700000000000001E-3</c:v>
                </c:pt>
                <c:pt idx="2111">
                  <c:v>8.4799999999999997E-3</c:v>
                </c:pt>
                <c:pt idx="2112">
                  <c:v>8.4899999999999993E-3</c:v>
                </c:pt>
                <c:pt idx="2113">
                  <c:v>8.5000000000000006E-3</c:v>
                </c:pt>
                <c:pt idx="2114">
                  <c:v>8.5100000000000002E-3</c:v>
                </c:pt>
                <c:pt idx="2115">
                  <c:v>8.5199999999999998E-3</c:v>
                </c:pt>
                <c:pt idx="2116">
                  <c:v>8.5299999999999994E-3</c:v>
                </c:pt>
                <c:pt idx="2117">
                  <c:v>8.5400000000000007E-3</c:v>
                </c:pt>
                <c:pt idx="2118">
                  <c:v>8.5500000000000003E-3</c:v>
                </c:pt>
                <c:pt idx="2119">
                  <c:v>8.5599999999999999E-3</c:v>
                </c:pt>
                <c:pt idx="2120">
                  <c:v>8.5699999999999995E-3</c:v>
                </c:pt>
                <c:pt idx="2121">
                  <c:v>8.5800000000000008E-3</c:v>
                </c:pt>
                <c:pt idx="2122">
                  <c:v>8.5900000000000004E-3</c:v>
                </c:pt>
                <c:pt idx="2123">
                  <c:v>8.6E-3</c:v>
                </c:pt>
                <c:pt idx="2124">
                  <c:v>8.6099999999999996E-3</c:v>
                </c:pt>
                <c:pt idx="2125">
                  <c:v>8.6199999999999992E-3</c:v>
                </c:pt>
                <c:pt idx="2126">
                  <c:v>8.6300000000000005E-3</c:v>
                </c:pt>
                <c:pt idx="2127">
                  <c:v>8.6400000000000001E-3</c:v>
                </c:pt>
                <c:pt idx="2128">
                  <c:v>8.6499999999999997E-3</c:v>
                </c:pt>
                <c:pt idx="2129">
                  <c:v>8.6599999999999993E-3</c:v>
                </c:pt>
                <c:pt idx="2130">
                  <c:v>8.6700000000000006E-3</c:v>
                </c:pt>
                <c:pt idx="2131">
                  <c:v>8.6800000000000002E-3</c:v>
                </c:pt>
                <c:pt idx="2132">
                  <c:v>8.6899999999999998E-3</c:v>
                </c:pt>
                <c:pt idx="2133">
                  <c:v>8.6999999999999994E-3</c:v>
                </c:pt>
                <c:pt idx="2134">
                  <c:v>8.7100000000000007E-3</c:v>
                </c:pt>
                <c:pt idx="2135">
                  <c:v>8.7200000000000003E-3</c:v>
                </c:pt>
                <c:pt idx="2136">
                  <c:v>8.7299999999999999E-3</c:v>
                </c:pt>
                <c:pt idx="2137">
                  <c:v>8.7399999999999995E-3</c:v>
                </c:pt>
                <c:pt idx="2138">
                  <c:v>8.7500000000000008E-3</c:v>
                </c:pt>
                <c:pt idx="2139">
                  <c:v>8.7600000000000004E-3</c:v>
                </c:pt>
                <c:pt idx="2140">
                  <c:v>8.77E-3</c:v>
                </c:pt>
                <c:pt idx="2141">
                  <c:v>8.7799999999999996E-3</c:v>
                </c:pt>
                <c:pt idx="2142">
                  <c:v>8.7899999999999992E-3</c:v>
                </c:pt>
                <c:pt idx="2143">
                  <c:v>8.8000000000000005E-3</c:v>
                </c:pt>
                <c:pt idx="2144">
                  <c:v>8.8100000000000001E-3</c:v>
                </c:pt>
                <c:pt idx="2145">
                  <c:v>8.8199999999999997E-3</c:v>
                </c:pt>
                <c:pt idx="2146">
                  <c:v>8.8299999999999993E-3</c:v>
                </c:pt>
                <c:pt idx="2147">
                  <c:v>8.8400000000000006E-3</c:v>
                </c:pt>
                <c:pt idx="2148">
                  <c:v>8.8500000000000002E-3</c:v>
                </c:pt>
                <c:pt idx="2149">
                  <c:v>8.8599999999999998E-3</c:v>
                </c:pt>
                <c:pt idx="2150">
                  <c:v>8.8699999999999994E-3</c:v>
                </c:pt>
                <c:pt idx="2151">
                  <c:v>8.8800000000000007E-3</c:v>
                </c:pt>
                <c:pt idx="2152">
                  <c:v>8.8900000000000003E-3</c:v>
                </c:pt>
                <c:pt idx="2153">
                  <c:v>8.8999999999999999E-3</c:v>
                </c:pt>
                <c:pt idx="2154">
                  <c:v>8.9099999999999995E-3</c:v>
                </c:pt>
                <c:pt idx="2155">
                  <c:v>8.9200000000000008E-3</c:v>
                </c:pt>
                <c:pt idx="2156">
                  <c:v>8.9300000000000004E-3</c:v>
                </c:pt>
                <c:pt idx="2157">
                  <c:v>8.94E-3</c:v>
                </c:pt>
                <c:pt idx="2158">
                  <c:v>8.9499999999999996E-3</c:v>
                </c:pt>
                <c:pt idx="2159">
                  <c:v>8.9599999999999992E-3</c:v>
                </c:pt>
                <c:pt idx="2160">
                  <c:v>8.9700000000000005E-3</c:v>
                </c:pt>
                <c:pt idx="2161">
                  <c:v>8.9800000000000001E-3</c:v>
                </c:pt>
                <c:pt idx="2162">
                  <c:v>8.9899999999999997E-3</c:v>
                </c:pt>
                <c:pt idx="2163">
                  <c:v>8.9999999999999993E-3</c:v>
                </c:pt>
                <c:pt idx="2164">
                  <c:v>9.0100000000000006E-3</c:v>
                </c:pt>
                <c:pt idx="2165">
                  <c:v>9.0200000000000002E-3</c:v>
                </c:pt>
                <c:pt idx="2166">
                  <c:v>9.0299999999999998E-3</c:v>
                </c:pt>
                <c:pt idx="2167">
                  <c:v>9.0399999999999994E-3</c:v>
                </c:pt>
                <c:pt idx="2168">
                  <c:v>9.0500000000000008E-3</c:v>
                </c:pt>
                <c:pt idx="2169">
                  <c:v>9.0600000000000003E-3</c:v>
                </c:pt>
                <c:pt idx="2170">
                  <c:v>9.0699999999999999E-3</c:v>
                </c:pt>
                <c:pt idx="2171">
                  <c:v>9.0799999999999995E-3</c:v>
                </c:pt>
                <c:pt idx="2172">
                  <c:v>9.0900000000000009E-3</c:v>
                </c:pt>
                <c:pt idx="2173">
                  <c:v>9.1000000000000004E-3</c:v>
                </c:pt>
                <c:pt idx="2174">
                  <c:v>9.11E-3</c:v>
                </c:pt>
                <c:pt idx="2175">
                  <c:v>9.1199999999999996E-3</c:v>
                </c:pt>
                <c:pt idx="2176">
                  <c:v>9.1299999999999992E-3</c:v>
                </c:pt>
                <c:pt idx="2177">
                  <c:v>9.1400000000000006E-3</c:v>
                </c:pt>
                <c:pt idx="2178">
                  <c:v>9.1500000000000001E-3</c:v>
                </c:pt>
                <c:pt idx="2179">
                  <c:v>9.1599999999999997E-3</c:v>
                </c:pt>
                <c:pt idx="2180">
                  <c:v>9.1699999999999993E-3</c:v>
                </c:pt>
                <c:pt idx="2181">
                  <c:v>9.1800000000000007E-3</c:v>
                </c:pt>
                <c:pt idx="2182">
                  <c:v>9.1900000000000003E-3</c:v>
                </c:pt>
                <c:pt idx="2183">
                  <c:v>9.1999999999999998E-3</c:v>
                </c:pt>
                <c:pt idx="2184">
                  <c:v>9.2099999999999994E-3</c:v>
                </c:pt>
                <c:pt idx="2185">
                  <c:v>9.2200000000000008E-3</c:v>
                </c:pt>
                <c:pt idx="2186">
                  <c:v>9.2300000000000004E-3</c:v>
                </c:pt>
                <c:pt idx="2187">
                  <c:v>9.2399999999999999E-3</c:v>
                </c:pt>
                <c:pt idx="2188">
                  <c:v>9.2499999999999995E-3</c:v>
                </c:pt>
                <c:pt idx="2189">
                  <c:v>9.2599999999999991E-3</c:v>
                </c:pt>
                <c:pt idx="2190">
                  <c:v>9.2700000000000005E-3</c:v>
                </c:pt>
                <c:pt idx="2191">
                  <c:v>9.2800000000000001E-3</c:v>
                </c:pt>
                <c:pt idx="2192">
                  <c:v>9.2899999999999996E-3</c:v>
                </c:pt>
                <c:pt idx="2193">
                  <c:v>9.2999999999999992E-3</c:v>
                </c:pt>
                <c:pt idx="2194">
                  <c:v>9.3100000000000006E-3</c:v>
                </c:pt>
                <c:pt idx="2195">
                  <c:v>9.3200000000000002E-3</c:v>
                </c:pt>
                <c:pt idx="2196">
                  <c:v>9.3299999999999998E-3</c:v>
                </c:pt>
                <c:pt idx="2197">
                  <c:v>9.3399999999999993E-3</c:v>
                </c:pt>
                <c:pt idx="2198">
                  <c:v>9.3500000000000007E-3</c:v>
                </c:pt>
                <c:pt idx="2199">
                  <c:v>9.3600000000000003E-3</c:v>
                </c:pt>
                <c:pt idx="2200">
                  <c:v>9.3699999999999999E-3</c:v>
                </c:pt>
                <c:pt idx="2201">
                  <c:v>9.3799999999999994E-3</c:v>
                </c:pt>
                <c:pt idx="2202">
                  <c:v>9.3900000000000008E-3</c:v>
                </c:pt>
                <c:pt idx="2203">
                  <c:v>9.4000000000000004E-3</c:v>
                </c:pt>
                <c:pt idx="2204">
                  <c:v>9.41E-3</c:v>
                </c:pt>
                <c:pt idx="2205">
                  <c:v>9.4199999999999996E-3</c:v>
                </c:pt>
                <c:pt idx="2206">
                  <c:v>9.4299999999999991E-3</c:v>
                </c:pt>
                <c:pt idx="2207">
                  <c:v>9.4400000000000005E-3</c:v>
                </c:pt>
                <c:pt idx="2208">
                  <c:v>9.4500000000000001E-3</c:v>
                </c:pt>
                <c:pt idx="2209">
                  <c:v>9.4599999999999997E-3</c:v>
                </c:pt>
                <c:pt idx="2210">
                  <c:v>9.4699999999999993E-3</c:v>
                </c:pt>
                <c:pt idx="2211">
                  <c:v>9.4800000000000006E-3</c:v>
                </c:pt>
                <c:pt idx="2212">
                  <c:v>9.4900000000000002E-3</c:v>
                </c:pt>
                <c:pt idx="2213">
                  <c:v>9.4999999999999998E-3</c:v>
                </c:pt>
                <c:pt idx="2214">
                  <c:v>9.5099999999999994E-3</c:v>
                </c:pt>
                <c:pt idx="2215">
                  <c:v>9.5200000000000007E-3</c:v>
                </c:pt>
                <c:pt idx="2216">
                  <c:v>9.5300000000000003E-3</c:v>
                </c:pt>
                <c:pt idx="2217">
                  <c:v>9.5399999999999999E-3</c:v>
                </c:pt>
                <c:pt idx="2218">
                  <c:v>9.5499999999999995E-3</c:v>
                </c:pt>
                <c:pt idx="2219">
                  <c:v>9.5600000000000008E-3</c:v>
                </c:pt>
                <c:pt idx="2220">
                  <c:v>9.5700000000000004E-3</c:v>
                </c:pt>
                <c:pt idx="2221">
                  <c:v>9.58E-3</c:v>
                </c:pt>
                <c:pt idx="2222">
                  <c:v>9.5899999999999996E-3</c:v>
                </c:pt>
                <c:pt idx="2223">
                  <c:v>9.5999999999999992E-3</c:v>
                </c:pt>
                <c:pt idx="2224">
                  <c:v>9.6100000000000005E-3</c:v>
                </c:pt>
                <c:pt idx="2225">
                  <c:v>9.6200000000000001E-3</c:v>
                </c:pt>
                <c:pt idx="2226">
                  <c:v>9.6299999999999997E-3</c:v>
                </c:pt>
                <c:pt idx="2227">
                  <c:v>9.6399999999999993E-3</c:v>
                </c:pt>
                <c:pt idx="2228">
                  <c:v>9.6500000000000006E-3</c:v>
                </c:pt>
                <c:pt idx="2229">
                  <c:v>9.6600000000000002E-3</c:v>
                </c:pt>
                <c:pt idx="2230">
                  <c:v>9.6699999999999998E-3</c:v>
                </c:pt>
                <c:pt idx="2231">
                  <c:v>9.6799999999999994E-3</c:v>
                </c:pt>
                <c:pt idx="2232">
                  <c:v>9.6900000000000007E-3</c:v>
                </c:pt>
                <c:pt idx="2233">
                  <c:v>9.7000000000000003E-3</c:v>
                </c:pt>
                <c:pt idx="2234">
                  <c:v>9.7099999999999999E-3</c:v>
                </c:pt>
                <c:pt idx="2235">
                  <c:v>9.7199999999999995E-3</c:v>
                </c:pt>
                <c:pt idx="2236">
                  <c:v>9.7300000000000008E-3</c:v>
                </c:pt>
                <c:pt idx="2237">
                  <c:v>9.7400000000000004E-3</c:v>
                </c:pt>
                <c:pt idx="2238">
                  <c:v>9.75E-3</c:v>
                </c:pt>
                <c:pt idx="2239">
                  <c:v>9.7599999999999996E-3</c:v>
                </c:pt>
                <c:pt idx="2240">
                  <c:v>9.7699999999999992E-3</c:v>
                </c:pt>
                <c:pt idx="2241">
                  <c:v>9.7800000000000005E-3</c:v>
                </c:pt>
                <c:pt idx="2242">
                  <c:v>9.7900000000000001E-3</c:v>
                </c:pt>
                <c:pt idx="2243">
                  <c:v>9.7999999999999997E-3</c:v>
                </c:pt>
                <c:pt idx="2244">
                  <c:v>9.8099999999999993E-3</c:v>
                </c:pt>
                <c:pt idx="2245">
                  <c:v>9.8200000000000006E-3</c:v>
                </c:pt>
                <c:pt idx="2246">
                  <c:v>9.8300000000000002E-3</c:v>
                </c:pt>
                <c:pt idx="2247">
                  <c:v>9.8399999999999998E-3</c:v>
                </c:pt>
                <c:pt idx="2248">
                  <c:v>9.8499999999999994E-3</c:v>
                </c:pt>
                <c:pt idx="2249">
                  <c:v>9.8600000000000007E-3</c:v>
                </c:pt>
                <c:pt idx="2250">
                  <c:v>9.8700000000000003E-3</c:v>
                </c:pt>
                <c:pt idx="2251">
                  <c:v>9.8799999999999999E-3</c:v>
                </c:pt>
                <c:pt idx="2252">
                  <c:v>9.8899999999999995E-3</c:v>
                </c:pt>
                <c:pt idx="2253">
                  <c:v>9.9000000000000008E-3</c:v>
                </c:pt>
                <c:pt idx="2254">
                  <c:v>9.9100000000000004E-3</c:v>
                </c:pt>
                <c:pt idx="2255">
                  <c:v>9.92E-3</c:v>
                </c:pt>
                <c:pt idx="2256">
                  <c:v>9.9299999999999996E-3</c:v>
                </c:pt>
                <c:pt idx="2257">
                  <c:v>9.9399999999999992E-3</c:v>
                </c:pt>
                <c:pt idx="2258">
                  <c:v>9.9500000000000005E-3</c:v>
                </c:pt>
                <c:pt idx="2259">
                  <c:v>9.9600000000000001E-3</c:v>
                </c:pt>
                <c:pt idx="2260">
                  <c:v>9.9699999999999997E-3</c:v>
                </c:pt>
                <c:pt idx="2261">
                  <c:v>9.9799999999999993E-3</c:v>
                </c:pt>
                <c:pt idx="2262">
                  <c:v>9.9900000000000006E-3</c:v>
                </c:pt>
                <c:pt idx="2263">
                  <c:v>0.01</c:v>
                </c:pt>
                <c:pt idx="2264">
                  <c:v>1.001E-2</c:v>
                </c:pt>
                <c:pt idx="2265">
                  <c:v>1.0019999999999999E-2</c:v>
                </c:pt>
                <c:pt idx="2266">
                  <c:v>1.0030000000000001E-2</c:v>
                </c:pt>
                <c:pt idx="2267">
                  <c:v>1.004E-2</c:v>
                </c:pt>
                <c:pt idx="2268">
                  <c:v>1.005E-2</c:v>
                </c:pt>
                <c:pt idx="2269">
                  <c:v>1.0059999999999999E-2</c:v>
                </c:pt>
                <c:pt idx="2270">
                  <c:v>1.0070000000000001E-2</c:v>
                </c:pt>
                <c:pt idx="2271">
                  <c:v>1.008E-2</c:v>
                </c:pt>
                <c:pt idx="2272">
                  <c:v>1.009E-2</c:v>
                </c:pt>
                <c:pt idx="2273">
                  <c:v>1.01E-2</c:v>
                </c:pt>
                <c:pt idx="2274">
                  <c:v>1.0109999999999999E-2</c:v>
                </c:pt>
                <c:pt idx="2275">
                  <c:v>1.0120000000000001E-2</c:v>
                </c:pt>
                <c:pt idx="2276">
                  <c:v>1.013E-2</c:v>
                </c:pt>
                <c:pt idx="2277">
                  <c:v>1.014E-2</c:v>
                </c:pt>
                <c:pt idx="2278">
                  <c:v>1.0149999999999999E-2</c:v>
                </c:pt>
                <c:pt idx="2279">
                  <c:v>1.0160000000000001E-2</c:v>
                </c:pt>
                <c:pt idx="2280">
                  <c:v>1.017E-2</c:v>
                </c:pt>
                <c:pt idx="2281">
                  <c:v>1.018E-2</c:v>
                </c:pt>
                <c:pt idx="2282">
                  <c:v>1.0189999999999999E-2</c:v>
                </c:pt>
                <c:pt idx="2283">
                  <c:v>1.0200000000000001E-2</c:v>
                </c:pt>
                <c:pt idx="2284">
                  <c:v>1.021E-2</c:v>
                </c:pt>
                <c:pt idx="2285">
                  <c:v>1.022E-2</c:v>
                </c:pt>
                <c:pt idx="2286">
                  <c:v>1.023E-2</c:v>
                </c:pt>
                <c:pt idx="2287">
                  <c:v>1.0240000000000001E-2</c:v>
                </c:pt>
                <c:pt idx="2288">
                  <c:v>1.025E-2</c:v>
                </c:pt>
                <c:pt idx="2289">
                  <c:v>1.026E-2</c:v>
                </c:pt>
                <c:pt idx="2290">
                  <c:v>1.027E-2</c:v>
                </c:pt>
                <c:pt idx="2291">
                  <c:v>1.0279999999999999E-2</c:v>
                </c:pt>
                <c:pt idx="2292">
                  <c:v>1.0290000000000001E-2</c:v>
                </c:pt>
                <c:pt idx="2293">
                  <c:v>1.03E-2</c:v>
                </c:pt>
                <c:pt idx="2294">
                  <c:v>1.031E-2</c:v>
                </c:pt>
                <c:pt idx="2295">
                  <c:v>1.0319999999999999E-2</c:v>
                </c:pt>
                <c:pt idx="2296">
                  <c:v>1.0330000000000001E-2</c:v>
                </c:pt>
                <c:pt idx="2297">
                  <c:v>1.034E-2</c:v>
                </c:pt>
                <c:pt idx="2298">
                  <c:v>1.035E-2</c:v>
                </c:pt>
                <c:pt idx="2299">
                  <c:v>1.0359999999999999E-2</c:v>
                </c:pt>
                <c:pt idx="2300">
                  <c:v>1.0370000000000001E-2</c:v>
                </c:pt>
                <c:pt idx="2301">
                  <c:v>1.038E-2</c:v>
                </c:pt>
                <c:pt idx="2302">
                  <c:v>1.039E-2</c:v>
                </c:pt>
                <c:pt idx="2303">
                  <c:v>1.04E-2</c:v>
                </c:pt>
                <c:pt idx="2304">
                  <c:v>1.0410000000000001E-2</c:v>
                </c:pt>
                <c:pt idx="2305">
                  <c:v>1.042E-2</c:v>
                </c:pt>
                <c:pt idx="2306">
                  <c:v>1.043E-2</c:v>
                </c:pt>
                <c:pt idx="2307">
                  <c:v>1.044E-2</c:v>
                </c:pt>
                <c:pt idx="2308">
                  <c:v>1.0449999999999999E-2</c:v>
                </c:pt>
                <c:pt idx="2309">
                  <c:v>1.0460000000000001E-2</c:v>
                </c:pt>
                <c:pt idx="2310">
                  <c:v>1.047E-2</c:v>
                </c:pt>
                <c:pt idx="2311">
                  <c:v>1.048E-2</c:v>
                </c:pt>
                <c:pt idx="2312">
                  <c:v>1.0489999999999999E-2</c:v>
                </c:pt>
                <c:pt idx="2313">
                  <c:v>1.0500000000000001E-2</c:v>
                </c:pt>
                <c:pt idx="2314">
                  <c:v>1.051E-2</c:v>
                </c:pt>
                <c:pt idx="2315">
                  <c:v>1.052E-2</c:v>
                </c:pt>
                <c:pt idx="2316">
                  <c:v>1.0529999999999999E-2</c:v>
                </c:pt>
                <c:pt idx="2317">
                  <c:v>1.0540000000000001E-2</c:v>
                </c:pt>
                <c:pt idx="2318">
                  <c:v>1.055E-2</c:v>
                </c:pt>
                <c:pt idx="2319">
                  <c:v>1.056E-2</c:v>
                </c:pt>
                <c:pt idx="2320">
                  <c:v>1.057E-2</c:v>
                </c:pt>
                <c:pt idx="2321">
                  <c:v>1.0580000000000001E-2</c:v>
                </c:pt>
                <c:pt idx="2322">
                  <c:v>1.059E-2</c:v>
                </c:pt>
                <c:pt idx="2323">
                  <c:v>1.06E-2</c:v>
                </c:pt>
                <c:pt idx="2324">
                  <c:v>1.061E-2</c:v>
                </c:pt>
                <c:pt idx="2325">
                  <c:v>1.0619999999999999E-2</c:v>
                </c:pt>
                <c:pt idx="2326">
                  <c:v>1.0630000000000001E-2</c:v>
                </c:pt>
                <c:pt idx="2327">
                  <c:v>1.064E-2</c:v>
                </c:pt>
                <c:pt idx="2328">
                  <c:v>1.065E-2</c:v>
                </c:pt>
                <c:pt idx="2329">
                  <c:v>1.0659999999999999E-2</c:v>
                </c:pt>
                <c:pt idx="2330">
                  <c:v>1.0670000000000001E-2</c:v>
                </c:pt>
                <c:pt idx="2331">
                  <c:v>1.068E-2</c:v>
                </c:pt>
                <c:pt idx="2332">
                  <c:v>1.069E-2</c:v>
                </c:pt>
                <c:pt idx="2333">
                  <c:v>1.0699999999999999E-2</c:v>
                </c:pt>
                <c:pt idx="2334">
                  <c:v>1.0710000000000001E-2</c:v>
                </c:pt>
                <c:pt idx="2335">
                  <c:v>1.072E-2</c:v>
                </c:pt>
                <c:pt idx="2336">
                  <c:v>1.073E-2</c:v>
                </c:pt>
                <c:pt idx="2337">
                  <c:v>1.074E-2</c:v>
                </c:pt>
                <c:pt idx="2338">
                  <c:v>1.0749999999999999E-2</c:v>
                </c:pt>
                <c:pt idx="2339">
                  <c:v>1.076E-2</c:v>
                </c:pt>
                <c:pt idx="2340">
                  <c:v>1.077E-2</c:v>
                </c:pt>
                <c:pt idx="2341">
                  <c:v>1.078E-2</c:v>
                </c:pt>
                <c:pt idx="2342">
                  <c:v>1.0789999999999999E-2</c:v>
                </c:pt>
                <c:pt idx="2343">
                  <c:v>1.0800000000000001E-2</c:v>
                </c:pt>
                <c:pt idx="2344">
                  <c:v>1.081E-2</c:v>
                </c:pt>
                <c:pt idx="2345">
                  <c:v>1.082E-2</c:v>
                </c:pt>
                <c:pt idx="2346">
                  <c:v>1.0829999999999999E-2</c:v>
                </c:pt>
                <c:pt idx="2347">
                  <c:v>1.0840000000000001E-2</c:v>
                </c:pt>
                <c:pt idx="2348">
                  <c:v>1.085E-2</c:v>
                </c:pt>
                <c:pt idx="2349">
                  <c:v>1.086E-2</c:v>
                </c:pt>
                <c:pt idx="2350">
                  <c:v>1.0869999999999999E-2</c:v>
                </c:pt>
                <c:pt idx="2351">
                  <c:v>1.0880000000000001E-2</c:v>
                </c:pt>
                <c:pt idx="2352">
                  <c:v>1.089E-2</c:v>
                </c:pt>
                <c:pt idx="2353">
                  <c:v>1.09E-2</c:v>
                </c:pt>
                <c:pt idx="2354">
                  <c:v>1.091E-2</c:v>
                </c:pt>
                <c:pt idx="2355">
                  <c:v>1.0919999999999999E-2</c:v>
                </c:pt>
                <c:pt idx="2356">
                  <c:v>1.093E-2</c:v>
                </c:pt>
                <c:pt idx="2357">
                  <c:v>1.094E-2</c:v>
                </c:pt>
                <c:pt idx="2358">
                  <c:v>1.095E-2</c:v>
                </c:pt>
                <c:pt idx="2359">
                  <c:v>1.0959999999999999E-2</c:v>
                </c:pt>
                <c:pt idx="2360">
                  <c:v>1.0970000000000001E-2</c:v>
                </c:pt>
                <c:pt idx="2361">
                  <c:v>1.098E-2</c:v>
                </c:pt>
                <c:pt idx="2362">
                  <c:v>1.099E-2</c:v>
                </c:pt>
                <c:pt idx="2363">
                  <c:v>1.0999999999999999E-2</c:v>
                </c:pt>
                <c:pt idx="2364">
                  <c:v>1.1010000000000001E-2</c:v>
                </c:pt>
                <c:pt idx="2365">
                  <c:v>1.102E-2</c:v>
                </c:pt>
                <c:pt idx="2366">
                  <c:v>1.103E-2</c:v>
                </c:pt>
                <c:pt idx="2367">
                  <c:v>1.1039999999999999E-2</c:v>
                </c:pt>
                <c:pt idx="2368">
                  <c:v>1.1050000000000001E-2</c:v>
                </c:pt>
                <c:pt idx="2369">
                  <c:v>1.106E-2</c:v>
                </c:pt>
                <c:pt idx="2370">
                  <c:v>1.107E-2</c:v>
                </c:pt>
                <c:pt idx="2371">
                  <c:v>1.108E-2</c:v>
                </c:pt>
                <c:pt idx="2372">
                  <c:v>1.1089999999999999E-2</c:v>
                </c:pt>
                <c:pt idx="2373">
                  <c:v>1.11E-2</c:v>
                </c:pt>
                <c:pt idx="2374">
                  <c:v>1.111E-2</c:v>
                </c:pt>
                <c:pt idx="2375">
                  <c:v>1.112E-2</c:v>
                </c:pt>
                <c:pt idx="2376">
                  <c:v>1.1129999999999999E-2</c:v>
                </c:pt>
                <c:pt idx="2377">
                  <c:v>1.1140000000000001E-2</c:v>
                </c:pt>
                <c:pt idx="2378">
                  <c:v>1.115E-2</c:v>
                </c:pt>
                <c:pt idx="2379">
                  <c:v>1.116E-2</c:v>
                </c:pt>
                <c:pt idx="2380">
                  <c:v>1.1169999999999999E-2</c:v>
                </c:pt>
                <c:pt idx="2381">
                  <c:v>1.1180000000000001E-2</c:v>
                </c:pt>
                <c:pt idx="2382">
                  <c:v>1.119E-2</c:v>
                </c:pt>
                <c:pt idx="2383">
                  <c:v>1.12E-2</c:v>
                </c:pt>
                <c:pt idx="2384">
                  <c:v>1.1209999999999999E-2</c:v>
                </c:pt>
                <c:pt idx="2385">
                  <c:v>1.1220000000000001E-2</c:v>
                </c:pt>
                <c:pt idx="2386">
                  <c:v>1.123E-2</c:v>
                </c:pt>
                <c:pt idx="2387">
                  <c:v>1.124E-2</c:v>
                </c:pt>
                <c:pt idx="2388">
                  <c:v>1.125E-2</c:v>
                </c:pt>
                <c:pt idx="2389">
                  <c:v>1.1259999999999999E-2</c:v>
                </c:pt>
                <c:pt idx="2390">
                  <c:v>1.1270000000000001E-2</c:v>
                </c:pt>
                <c:pt idx="2391">
                  <c:v>1.128E-2</c:v>
                </c:pt>
                <c:pt idx="2392">
                  <c:v>1.129E-2</c:v>
                </c:pt>
                <c:pt idx="2393">
                  <c:v>1.1299999999999999E-2</c:v>
                </c:pt>
                <c:pt idx="2394">
                  <c:v>1.1310000000000001E-2</c:v>
                </c:pt>
                <c:pt idx="2395">
                  <c:v>1.132E-2</c:v>
                </c:pt>
                <c:pt idx="2396">
                  <c:v>1.133E-2</c:v>
                </c:pt>
                <c:pt idx="2397">
                  <c:v>1.1339999999999999E-2</c:v>
                </c:pt>
                <c:pt idx="2398">
                  <c:v>1.1350000000000001E-2</c:v>
                </c:pt>
                <c:pt idx="2399">
                  <c:v>1.136E-2</c:v>
                </c:pt>
                <c:pt idx="2400">
                  <c:v>1.137E-2</c:v>
                </c:pt>
                <c:pt idx="2401">
                  <c:v>1.1379999999999999E-2</c:v>
                </c:pt>
                <c:pt idx="2402">
                  <c:v>1.1390000000000001E-2</c:v>
                </c:pt>
                <c:pt idx="2403">
                  <c:v>1.14E-2</c:v>
                </c:pt>
                <c:pt idx="2404">
                  <c:v>1.141E-2</c:v>
                </c:pt>
                <c:pt idx="2405">
                  <c:v>1.142E-2</c:v>
                </c:pt>
                <c:pt idx="2406">
                  <c:v>1.1429999999999999E-2</c:v>
                </c:pt>
                <c:pt idx="2407">
                  <c:v>1.1440000000000001E-2</c:v>
                </c:pt>
                <c:pt idx="2408">
                  <c:v>1.145E-2</c:v>
                </c:pt>
                <c:pt idx="2409">
                  <c:v>1.146E-2</c:v>
                </c:pt>
                <c:pt idx="2410">
                  <c:v>1.1469999999999999E-2</c:v>
                </c:pt>
                <c:pt idx="2411">
                  <c:v>1.1480000000000001E-2</c:v>
                </c:pt>
                <c:pt idx="2412">
                  <c:v>1.149E-2</c:v>
                </c:pt>
                <c:pt idx="2413">
                  <c:v>1.15E-2</c:v>
                </c:pt>
                <c:pt idx="2414">
                  <c:v>1.1509999999999999E-2</c:v>
                </c:pt>
                <c:pt idx="2415">
                  <c:v>1.1520000000000001E-2</c:v>
                </c:pt>
                <c:pt idx="2416">
                  <c:v>1.153E-2</c:v>
                </c:pt>
                <c:pt idx="2417">
                  <c:v>1.154E-2</c:v>
                </c:pt>
                <c:pt idx="2418">
                  <c:v>1.155E-2</c:v>
                </c:pt>
                <c:pt idx="2419">
                  <c:v>1.1560000000000001E-2</c:v>
                </c:pt>
                <c:pt idx="2420">
                  <c:v>1.157E-2</c:v>
                </c:pt>
                <c:pt idx="2421">
                  <c:v>1.158E-2</c:v>
                </c:pt>
                <c:pt idx="2422">
                  <c:v>1.159E-2</c:v>
                </c:pt>
                <c:pt idx="2423">
                  <c:v>1.1599999999999999E-2</c:v>
                </c:pt>
                <c:pt idx="2424">
                  <c:v>1.1610000000000001E-2</c:v>
                </c:pt>
                <c:pt idx="2425">
                  <c:v>1.162E-2</c:v>
                </c:pt>
                <c:pt idx="2426">
                  <c:v>1.163E-2</c:v>
                </c:pt>
                <c:pt idx="2427">
                  <c:v>1.1639999999999999E-2</c:v>
                </c:pt>
                <c:pt idx="2428">
                  <c:v>1.1650000000000001E-2</c:v>
                </c:pt>
                <c:pt idx="2429">
                  <c:v>1.166E-2</c:v>
                </c:pt>
                <c:pt idx="2430">
                  <c:v>1.167E-2</c:v>
                </c:pt>
                <c:pt idx="2431">
                  <c:v>1.1679999999999999E-2</c:v>
                </c:pt>
                <c:pt idx="2432">
                  <c:v>1.1690000000000001E-2</c:v>
                </c:pt>
                <c:pt idx="2433">
                  <c:v>1.17E-2</c:v>
                </c:pt>
                <c:pt idx="2434">
                  <c:v>1.171E-2</c:v>
                </c:pt>
                <c:pt idx="2435">
                  <c:v>1.172E-2</c:v>
                </c:pt>
                <c:pt idx="2436">
                  <c:v>1.1730000000000001E-2</c:v>
                </c:pt>
                <c:pt idx="2437">
                  <c:v>1.174E-2</c:v>
                </c:pt>
                <c:pt idx="2438">
                  <c:v>1.175E-2</c:v>
                </c:pt>
                <c:pt idx="2439">
                  <c:v>1.176E-2</c:v>
                </c:pt>
                <c:pt idx="2440">
                  <c:v>1.1769999999999999E-2</c:v>
                </c:pt>
                <c:pt idx="2441">
                  <c:v>1.1780000000000001E-2</c:v>
                </c:pt>
                <c:pt idx="2442">
                  <c:v>1.179E-2</c:v>
                </c:pt>
                <c:pt idx="2443">
                  <c:v>1.18E-2</c:v>
                </c:pt>
                <c:pt idx="2444">
                  <c:v>1.1809999999999999E-2</c:v>
                </c:pt>
                <c:pt idx="2445">
                  <c:v>1.1820000000000001E-2</c:v>
                </c:pt>
                <c:pt idx="2446">
                  <c:v>1.183E-2</c:v>
                </c:pt>
                <c:pt idx="2447">
                  <c:v>1.184E-2</c:v>
                </c:pt>
                <c:pt idx="2448">
                  <c:v>1.1849999999999999E-2</c:v>
                </c:pt>
                <c:pt idx="2449">
                  <c:v>1.1860000000000001E-2</c:v>
                </c:pt>
                <c:pt idx="2450">
                  <c:v>1.187E-2</c:v>
                </c:pt>
                <c:pt idx="2451">
                  <c:v>1.188E-2</c:v>
                </c:pt>
                <c:pt idx="2452">
                  <c:v>1.189E-2</c:v>
                </c:pt>
                <c:pt idx="2453">
                  <c:v>1.1900000000000001E-2</c:v>
                </c:pt>
                <c:pt idx="2454">
                  <c:v>1.191E-2</c:v>
                </c:pt>
                <c:pt idx="2455">
                  <c:v>1.192E-2</c:v>
                </c:pt>
                <c:pt idx="2456">
                  <c:v>1.193E-2</c:v>
                </c:pt>
                <c:pt idx="2457">
                  <c:v>1.1939999999999999E-2</c:v>
                </c:pt>
                <c:pt idx="2458">
                  <c:v>1.1950000000000001E-2</c:v>
                </c:pt>
                <c:pt idx="2459">
                  <c:v>1.196E-2</c:v>
                </c:pt>
                <c:pt idx="2460">
                  <c:v>1.197E-2</c:v>
                </c:pt>
                <c:pt idx="2461">
                  <c:v>1.1979999999999999E-2</c:v>
                </c:pt>
                <c:pt idx="2462">
                  <c:v>1.1990000000000001E-2</c:v>
                </c:pt>
                <c:pt idx="2463">
                  <c:v>1.2E-2</c:v>
                </c:pt>
                <c:pt idx="2464">
                  <c:v>1.201E-2</c:v>
                </c:pt>
                <c:pt idx="2465">
                  <c:v>1.2019999999999999E-2</c:v>
                </c:pt>
                <c:pt idx="2466">
                  <c:v>1.2030000000000001E-2</c:v>
                </c:pt>
                <c:pt idx="2467">
                  <c:v>1.204E-2</c:v>
                </c:pt>
                <c:pt idx="2468">
                  <c:v>1.205E-2</c:v>
                </c:pt>
                <c:pt idx="2469">
                  <c:v>1.206E-2</c:v>
                </c:pt>
                <c:pt idx="2470">
                  <c:v>1.2070000000000001E-2</c:v>
                </c:pt>
                <c:pt idx="2471">
                  <c:v>1.208E-2</c:v>
                </c:pt>
                <c:pt idx="2472">
                  <c:v>1.209E-2</c:v>
                </c:pt>
                <c:pt idx="2473">
                  <c:v>1.21E-2</c:v>
                </c:pt>
                <c:pt idx="2474">
                  <c:v>1.2109999999999999E-2</c:v>
                </c:pt>
                <c:pt idx="2475">
                  <c:v>1.2120000000000001E-2</c:v>
                </c:pt>
                <c:pt idx="2476">
                  <c:v>1.213E-2</c:v>
                </c:pt>
                <c:pt idx="2477">
                  <c:v>1.214E-2</c:v>
                </c:pt>
                <c:pt idx="2478">
                  <c:v>1.2149999999999999E-2</c:v>
                </c:pt>
                <c:pt idx="2479">
                  <c:v>1.2160000000000001E-2</c:v>
                </c:pt>
                <c:pt idx="2480">
                  <c:v>1.217E-2</c:v>
                </c:pt>
                <c:pt idx="2481">
                  <c:v>1.218E-2</c:v>
                </c:pt>
                <c:pt idx="2482">
                  <c:v>1.2189999999999999E-2</c:v>
                </c:pt>
                <c:pt idx="2483">
                  <c:v>1.2200000000000001E-2</c:v>
                </c:pt>
                <c:pt idx="2484">
                  <c:v>1.221E-2</c:v>
                </c:pt>
                <c:pt idx="2485">
                  <c:v>1.222E-2</c:v>
                </c:pt>
                <c:pt idx="2486">
                  <c:v>1.223E-2</c:v>
                </c:pt>
                <c:pt idx="2487">
                  <c:v>1.2239999999999999E-2</c:v>
                </c:pt>
                <c:pt idx="2488">
                  <c:v>1.225E-2</c:v>
                </c:pt>
                <c:pt idx="2489">
                  <c:v>1.226E-2</c:v>
                </c:pt>
                <c:pt idx="2490">
                  <c:v>1.227E-2</c:v>
                </c:pt>
                <c:pt idx="2491">
                  <c:v>1.2279999999999999E-2</c:v>
                </c:pt>
                <c:pt idx="2492">
                  <c:v>1.2290000000000001E-2</c:v>
                </c:pt>
                <c:pt idx="2493">
                  <c:v>1.23E-2</c:v>
                </c:pt>
                <c:pt idx="2494">
                  <c:v>1.231E-2</c:v>
                </c:pt>
                <c:pt idx="2495">
                  <c:v>1.2319999999999999E-2</c:v>
                </c:pt>
                <c:pt idx="2496">
                  <c:v>1.2330000000000001E-2</c:v>
                </c:pt>
                <c:pt idx="2497">
                  <c:v>1.234E-2</c:v>
                </c:pt>
                <c:pt idx="2498">
                  <c:v>1.235E-2</c:v>
                </c:pt>
                <c:pt idx="2499">
                  <c:v>1.2359999999999999E-2</c:v>
                </c:pt>
              </c:numCache>
            </c:numRef>
          </c:cat>
          <c:val>
            <c:numRef>
              <c:f>sinewaveat100!$E$1:$E$2500</c:f>
              <c:numCache>
                <c:formatCode>General</c:formatCode>
                <c:ptCount val="2500"/>
                <c:pt idx="0">
                  <c:v>1.6</c:v>
                </c:pt>
                <c:pt idx="1">
                  <c:v>1.64</c:v>
                </c:pt>
                <c:pt idx="2">
                  <c:v>1.56</c:v>
                </c:pt>
                <c:pt idx="3">
                  <c:v>1.6</c:v>
                </c:pt>
                <c:pt idx="4">
                  <c:v>1.6</c:v>
                </c:pt>
                <c:pt idx="5">
                  <c:v>1.56</c:v>
                </c:pt>
                <c:pt idx="6">
                  <c:v>1.6</c:v>
                </c:pt>
                <c:pt idx="7">
                  <c:v>1.6</c:v>
                </c:pt>
                <c:pt idx="8">
                  <c:v>1.56</c:v>
                </c:pt>
                <c:pt idx="9">
                  <c:v>1.6</c:v>
                </c:pt>
                <c:pt idx="10">
                  <c:v>1.6</c:v>
                </c:pt>
                <c:pt idx="11">
                  <c:v>1.6</c:v>
                </c:pt>
                <c:pt idx="12">
                  <c:v>1.6</c:v>
                </c:pt>
                <c:pt idx="13">
                  <c:v>1.56</c:v>
                </c:pt>
                <c:pt idx="14">
                  <c:v>1.56</c:v>
                </c:pt>
                <c:pt idx="15">
                  <c:v>1.6</c:v>
                </c:pt>
                <c:pt idx="16">
                  <c:v>1.6</c:v>
                </c:pt>
                <c:pt idx="17">
                  <c:v>1.56</c:v>
                </c:pt>
                <c:pt idx="18">
                  <c:v>1.56</c:v>
                </c:pt>
                <c:pt idx="19">
                  <c:v>1.56</c:v>
                </c:pt>
                <c:pt idx="20">
                  <c:v>1.56</c:v>
                </c:pt>
                <c:pt idx="21">
                  <c:v>1.56</c:v>
                </c:pt>
                <c:pt idx="22">
                  <c:v>1.56</c:v>
                </c:pt>
                <c:pt idx="23">
                  <c:v>1.56</c:v>
                </c:pt>
                <c:pt idx="24">
                  <c:v>1.6</c:v>
                </c:pt>
                <c:pt idx="25">
                  <c:v>1.56</c:v>
                </c:pt>
                <c:pt idx="26">
                  <c:v>1.56</c:v>
                </c:pt>
                <c:pt idx="27">
                  <c:v>1.56</c:v>
                </c:pt>
                <c:pt idx="28">
                  <c:v>1.56</c:v>
                </c:pt>
                <c:pt idx="29">
                  <c:v>1.56</c:v>
                </c:pt>
                <c:pt idx="30">
                  <c:v>1.56</c:v>
                </c:pt>
                <c:pt idx="31">
                  <c:v>1.56</c:v>
                </c:pt>
                <c:pt idx="32">
                  <c:v>1.56</c:v>
                </c:pt>
                <c:pt idx="33">
                  <c:v>1.52</c:v>
                </c:pt>
                <c:pt idx="34">
                  <c:v>1.52</c:v>
                </c:pt>
                <c:pt idx="35">
                  <c:v>1.56</c:v>
                </c:pt>
                <c:pt idx="36">
                  <c:v>1.52</c:v>
                </c:pt>
                <c:pt idx="37">
                  <c:v>1.56</c:v>
                </c:pt>
                <c:pt idx="38">
                  <c:v>1.56</c:v>
                </c:pt>
                <c:pt idx="39">
                  <c:v>1.56</c:v>
                </c:pt>
                <c:pt idx="40">
                  <c:v>1.52</c:v>
                </c:pt>
                <c:pt idx="41">
                  <c:v>1.52</c:v>
                </c:pt>
                <c:pt idx="42">
                  <c:v>1.52</c:v>
                </c:pt>
                <c:pt idx="43">
                  <c:v>1.52</c:v>
                </c:pt>
                <c:pt idx="44">
                  <c:v>1.48</c:v>
                </c:pt>
                <c:pt idx="45">
                  <c:v>1.48</c:v>
                </c:pt>
                <c:pt idx="46">
                  <c:v>1.48</c:v>
                </c:pt>
                <c:pt idx="47">
                  <c:v>1.48</c:v>
                </c:pt>
                <c:pt idx="48">
                  <c:v>1.48</c:v>
                </c:pt>
                <c:pt idx="49">
                  <c:v>1.48</c:v>
                </c:pt>
                <c:pt idx="50">
                  <c:v>1.48</c:v>
                </c:pt>
                <c:pt idx="51">
                  <c:v>1.48</c:v>
                </c:pt>
                <c:pt idx="52">
                  <c:v>1.48</c:v>
                </c:pt>
                <c:pt idx="53">
                  <c:v>1.44</c:v>
                </c:pt>
                <c:pt idx="54">
                  <c:v>1.44</c:v>
                </c:pt>
                <c:pt idx="55">
                  <c:v>1.48</c:v>
                </c:pt>
                <c:pt idx="56">
                  <c:v>1.44</c:v>
                </c:pt>
                <c:pt idx="57">
                  <c:v>1.44</c:v>
                </c:pt>
                <c:pt idx="58">
                  <c:v>1.44</c:v>
                </c:pt>
                <c:pt idx="59">
                  <c:v>1.44</c:v>
                </c:pt>
                <c:pt idx="60">
                  <c:v>1.4</c:v>
                </c:pt>
                <c:pt idx="61">
                  <c:v>1.4</c:v>
                </c:pt>
                <c:pt idx="62">
                  <c:v>1.4</c:v>
                </c:pt>
                <c:pt idx="63">
                  <c:v>1.4</c:v>
                </c:pt>
                <c:pt idx="64">
                  <c:v>1.4</c:v>
                </c:pt>
                <c:pt idx="65">
                  <c:v>1.4</c:v>
                </c:pt>
                <c:pt idx="66">
                  <c:v>1.4</c:v>
                </c:pt>
                <c:pt idx="67">
                  <c:v>1.4</c:v>
                </c:pt>
                <c:pt idx="68">
                  <c:v>1.4</c:v>
                </c:pt>
                <c:pt idx="69">
                  <c:v>1.4</c:v>
                </c:pt>
                <c:pt idx="70">
                  <c:v>1.36</c:v>
                </c:pt>
                <c:pt idx="71">
                  <c:v>1.4</c:v>
                </c:pt>
                <c:pt idx="72">
                  <c:v>1.36</c:v>
                </c:pt>
                <c:pt idx="73">
                  <c:v>1.36</c:v>
                </c:pt>
                <c:pt idx="74">
                  <c:v>1.36</c:v>
                </c:pt>
                <c:pt idx="75">
                  <c:v>1.36</c:v>
                </c:pt>
                <c:pt idx="76">
                  <c:v>1.32</c:v>
                </c:pt>
                <c:pt idx="77">
                  <c:v>1.32</c:v>
                </c:pt>
                <c:pt idx="78">
                  <c:v>1.32</c:v>
                </c:pt>
                <c:pt idx="79">
                  <c:v>1.36</c:v>
                </c:pt>
                <c:pt idx="80">
                  <c:v>1.36</c:v>
                </c:pt>
                <c:pt idx="81">
                  <c:v>1.32</c:v>
                </c:pt>
                <c:pt idx="82">
                  <c:v>1.32</c:v>
                </c:pt>
                <c:pt idx="83">
                  <c:v>1.32</c:v>
                </c:pt>
                <c:pt idx="84">
                  <c:v>1.28</c:v>
                </c:pt>
                <c:pt idx="85">
                  <c:v>1.28</c:v>
                </c:pt>
                <c:pt idx="86">
                  <c:v>1.28</c:v>
                </c:pt>
                <c:pt idx="87">
                  <c:v>1.28</c:v>
                </c:pt>
                <c:pt idx="88">
                  <c:v>1.28</c:v>
                </c:pt>
                <c:pt idx="89">
                  <c:v>1.28</c:v>
                </c:pt>
                <c:pt idx="90">
                  <c:v>1.24</c:v>
                </c:pt>
                <c:pt idx="91">
                  <c:v>1.24</c:v>
                </c:pt>
                <c:pt idx="92">
                  <c:v>1.28</c:v>
                </c:pt>
                <c:pt idx="93">
                  <c:v>1.24</c:v>
                </c:pt>
                <c:pt idx="94">
                  <c:v>1.28</c:v>
                </c:pt>
                <c:pt idx="95">
                  <c:v>1.24</c:v>
                </c:pt>
                <c:pt idx="96">
                  <c:v>1.2</c:v>
                </c:pt>
                <c:pt idx="97">
                  <c:v>1.2</c:v>
                </c:pt>
                <c:pt idx="98">
                  <c:v>1.2</c:v>
                </c:pt>
                <c:pt idx="99">
                  <c:v>1.24</c:v>
                </c:pt>
                <c:pt idx="100">
                  <c:v>1.2</c:v>
                </c:pt>
                <c:pt idx="101">
                  <c:v>1.1599999999999999</c:v>
                </c:pt>
                <c:pt idx="102">
                  <c:v>1.1599999999999999</c:v>
                </c:pt>
                <c:pt idx="103">
                  <c:v>1.1599999999999999</c:v>
                </c:pt>
                <c:pt idx="104">
                  <c:v>1.1599999999999999</c:v>
                </c:pt>
                <c:pt idx="105">
                  <c:v>1.1599999999999999</c:v>
                </c:pt>
                <c:pt idx="106">
                  <c:v>1.1599999999999999</c:v>
                </c:pt>
                <c:pt idx="107">
                  <c:v>1.1599999999999999</c:v>
                </c:pt>
                <c:pt idx="108">
                  <c:v>1.1599999999999999</c:v>
                </c:pt>
                <c:pt idx="109">
                  <c:v>1.1200000000000001</c:v>
                </c:pt>
                <c:pt idx="110">
                  <c:v>1.1200000000000001</c:v>
                </c:pt>
                <c:pt idx="111">
                  <c:v>1.1200000000000001</c:v>
                </c:pt>
                <c:pt idx="112">
                  <c:v>1.08</c:v>
                </c:pt>
                <c:pt idx="113">
                  <c:v>1.1200000000000001</c:v>
                </c:pt>
                <c:pt idx="114">
                  <c:v>1.1200000000000001</c:v>
                </c:pt>
                <c:pt idx="115">
                  <c:v>1.08</c:v>
                </c:pt>
                <c:pt idx="116">
                  <c:v>1.04</c:v>
                </c:pt>
                <c:pt idx="117">
                  <c:v>1.08</c:v>
                </c:pt>
                <c:pt idx="118">
                  <c:v>1.04</c:v>
                </c:pt>
                <c:pt idx="119">
                  <c:v>1.04</c:v>
                </c:pt>
                <c:pt idx="120">
                  <c:v>1.04</c:v>
                </c:pt>
                <c:pt idx="121">
                  <c:v>1</c:v>
                </c:pt>
                <c:pt idx="122">
                  <c:v>1.04</c:v>
                </c:pt>
                <c:pt idx="123">
                  <c:v>1</c:v>
                </c:pt>
                <c:pt idx="124">
                  <c:v>1.04</c:v>
                </c:pt>
                <c:pt idx="125">
                  <c:v>1</c:v>
                </c:pt>
                <c:pt idx="126">
                  <c:v>1</c:v>
                </c:pt>
                <c:pt idx="127">
                  <c:v>1</c:v>
                </c:pt>
                <c:pt idx="128">
                  <c:v>0.96</c:v>
                </c:pt>
                <c:pt idx="129">
                  <c:v>0.96</c:v>
                </c:pt>
                <c:pt idx="130">
                  <c:v>0.96</c:v>
                </c:pt>
                <c:pt idx="131">
                  <c:v>0.96</c:v>
                </c:pt>
                <c:pt idx="132">
                  <c:v>0.96</c:v>
                </c:pt>
                <c:pt idx="133">
                  <c:v>0.96</c:v>
                </c:pt>
                <c:pt idx="134">
                  <c:v>0.92</c:v>
                </c:pt>
                <c:pt idx="135">
                  <c:v>0.92</c:v>
                </c:pt>
                <c:pt idx="136">
                  <c:v>0.92</c:v>
                </c:pt>
                <c:pt idx="137">
                  <c:v>0.92</c:v>
                </c:pt>
                <c:pt idx="138">
                  <c:v>0.92</c:v>
                </c:pt>
                <c:pt idx="139">
                  <c:v>0.92</c:v>
                </c:pt>
                <c:pt idx="140">
                  <c:v>0.88</c:v>
                </c:pt>
                <c:pt idx="141">
                  <c:v>0.88</c:v>
                </c:pt>
                <c:pt idx="142">
                  <c:v>0.88</c:v>
                </c:pt>
                <c:pt idx="143">
                  <c:v>0.88</c:v>
                </c:pt>
                <c:pt idx="144">
                  <c:v>0.84</c:v>
                </c:pt>
                <c:pt idx="145">
                  <c:v>0.84</c:v>
                </c:pt>
                <c:pt idx="146">
                  <c:v>0.84</c:v>
                </c:pt>
                <c:pt idx="147">
                  <c:v>0.84</c:v>
                </c:pt>
                <c:pt idx="148">
                  <c:v>0.8</c:v>
                </c:pt>
                <c:pt idx="149">
                  <c:v>0.8</c:v>
                </c:pt>
                <c:pt idx="150">
                  <c:v>0.8</c:v>
                </c:pt>
                <c:pt idx="151">
                  <c:v>0.8</c:v>
                </c:pt>
                <c:pt idx="152">
                  <c:v>0.76</c:v>
                </c:pt>
                <c:pt idx="153">
                  <c:v>0.76</c:v>
                </c:pt>
                <c:pt idx="154">
                  <c:v>0.76</c:v>
                </c:pt>
                <c:pt idx="155">
                  <c:v>0.76</c:v>
                </c:pt>
                <c:pt idx="156">
                  <c:v>0.76</c:v>
                </c:pt>
                <c:pt idx="157">
                  <c:v>0.76</c:v>
                </c:pt>
                <c:pt idx="158">
                  <c:v>0.72</c:v>
                </c:pt>
                <c:pt idx="159">
                  <c:v>0.68</c:v>
                </c:pt>
                <c:pt idx="160">
                  <c:v>0.68</c:v>
                </c:pt>
                <c:pt idx="161">
                  <c:v>0.68</c:v>
                </c:pt>
                <c:pt idx="162">
                  <c:v>0.68</c:v>
                </c:pt>
                <c:pt idx="163">
                  <c:v>0.64</c:v>
                </c:pt>
                <c:pt idx="164">
                  <c:v>0.64</c:v>
                </c:pt>
                <c:pt idx="165">
                  <c:v>0.68</c:v>
                </c:pt>
                <c:pt idx="166">
                  <c:v>0.64</c:v>
                </c:pt>
                <c:pt idx="167">
                  <c:v>0.64</c:v>
                </c:pt>
                <c:pt idx="168">
                  <c:v>0.64</c:v>
                </c:pt>
                <c:pt idx="169">
                  <c:v>0.6</c:v>
                </c:pt>
                <c:pt idx="170">
                  <c:v>0.6</c:v>
                </c:pt>
                <c:pt idx="171">
                  <c:v>0.6</c:v>
                </c:pt>
                <c:pt idx="172">
                  <c:v>0.6</c:v>
                </c:pt>
                <c:pt idx="173">
                  <c:v>0.6</c:v>
                </c:pt>
                <c:pt idx="174">
                  <c:v>0.56000000000000005</c:v>
                </c:pt>
                <c:pt idx="175">
                  <c:v>0.56000000000000005</c:v>
                </c:pt>
                <c:pt idx="176">
                  <c:v>0.56000000000000005</c:v>
                </c:pt>
                <c:pt idx="177">
                  <c:v>0.52</c:v>
                </c:pt>
                <c:pt idx="178">
                  <c:v>0.56000000000000005</c:v>
                </c:pt>
                <c:pt idx="179">
                  <c:v>0.56000000000000005</c:v>
                </c:pt>
                <c:pt idx="180">
                  <c:v>0.52</c:v>
                </c:pt>
                <c:pt idx="181">
                  <c:v>0.48</c:v>
                </c:pt>
                <c:pt idx="182">
                  <c:v>0.48</c:v>
                </c:pt>
                <c:pt idx="183">
                  <c:v>0.52</c:v>
                </c:pt>
                <c:pt idx="184">
                  <c:v>0.48</c:v>
                </c:pt>
                <c:pt idx="185">
                  <c:v>0.44</c:v>
                </c:pt>
                <c:pt idx="186">
                  <c:v>0.44</c:v>
                </c:pt>
                <c:pt idx="187">
                  <c:v>0.44</c:v>
                </c:pt>
                <c:pt idx="188">
                  <c:v>0.44</c:v>
                </c:pt>
                <c:pt idx="189">
                  <c:v>0.4</c:v>
                </c:pt>
                <c:pt idx="190">
                  <c:v>0.4</c:v>
                </c:pt>
                <c:pt idx="191">
                  <c:v>0.4</c:v>
                </c:pt>
                <c:pt idx="192">
                  <c:v>0.4</c:v>
                </c:pt>
                <c:pt idx="193">
                  <c:v>0.36</c:v>
                </c:pt>
                <c:pt idx="194">
                  <c:v>0.36</c:v>
                </c:pt>
                <c:pt idx="195">
                  <c:v>0.36</c:v>
                </c:pt>
                <c:pt idx="196">
                  <c:v>0.36</c:v>
                </c:pt>
                <c:pt idx="197">
                  <c:v>0.36</c:v>
                </c:pt>
                <c:pt idx="198">
                  <c:v>0.32</c:v>
                </c:pt>
                <c:pt idx="199">
                  <c:v>0.32</c:v>
                </c:pt>
                <c:pt idx="200">
                  <c:v>0.32</c:v>
                </c:pt>
                <c:pt idx="201">
                  <c:v>0.32</c:v>
                </c:pt>
                <c:pt idx="202">
                  <c:v>0.28000000000000003</c:v>
                </c:pt>
                <c:pt idx="203">
                  <c:v>0.28000000000000003</c:v>
                </c:pt>
                <c:pt idx="204">
                  <c:v>0.28000000000000003</c:v>
                </c:pt>
                <c:pt idx="205">
                  <c:v>0.24</c:v>
                </c:pt>
                <c:pt idx="206">
                  <c:v>0.28000000000000003</c:v>
                </c:pt>
                <c:pt idx="207">
                  <c:v>0.2</c:v>
                </c:pt>
                <c:pt idx="208">
                  <c:v>0.2</c:v>
                </c:pt>
                <c:pt idx="209">
                  <c:v>0.24</c:v>
                </c:pt>
                <c:pt idx="210">
                  <c:v>0.2</c:v>
                </c:pt>
                <c:pt idx="211">
                  <c:v>0.16</c:v>
                </c:pt>
                <c:pt idx="212">
                  <c:v>0.2</c:v>
                </c:pt>
                <c:pt idx="213">
                  <c:v>0.16</c:v>
                </c:pt>
                <c:pt idx="214">
                  <c:v>0.16</c:v>
                </c:pt>
                <c:pt idx="215">
                  <c:v>0.16</c:v>
                </c:pt>
                <c:pt idx="216">
                  <c:v>0.16</c:v>
                </c:pt>
                <c:pt idx="217">
                  <c:v>0.12</c:v>
                </c:pt>
                <c:pt idx="218">
                  <c:v>0.12</c:v>
                </c:pt>
                <c:pt idx="219">
                  <c:v>0.12</c:v>
                </c:pt>
                <c:pt idx="220">
                  <c:v>0.12</c:v>
                </c:pt>
                <c:pt idx="221">
                  <c:v>0.08</c:v>
                </c:pt>
                <c:pt idx="222">
                  <c:v>0.08</c:v>
                </c:pt>
                <c:pt idx="223">
                  <c:v>0.08</c:v>
                </c:pt>
                <c:pt idx="224">
                  <c:v>0.04</c:v>
                </c:pt>
                <c:pt idx="225">
                  <c:v>0.08</c:v>
                </c:pt>
                <c:pt idx="226">
                  <c:v>0.04</c:v>
                </c:pt>
                <c:pt idx="227">
                  <c:v>0.04</c:v>
                </c:pt>
                <c:pt idx="228">
                  <c:v>0</c:v>
                </c:pt>
                <c:pt idx="229">
                  <c:v>0</c:v>
                </c:pt>
                <c:pt idx="230">
                  <c:v>0</c:v>
                </c:pt>
                <c:pt idx="231">
                  <c:v>0</c:v>
                </c:pt>
                <c:pt idx="232">
                  <c:v>0</c:v>
                </c:pt>
                <c:pt idx="233">
                  <c:v>-0.04</c:v>
                </c:pt>
                <c:pt idx="234">
                  <c:v>-0.04</c:v>
                </c:pt>
                <c:pt idx="235">
                  <c:v>-0.04</c:v>
                </c:pt>
                <c:pt idx="236">
                  <c:v>-0.04</c:v>
                </c:pt>
                <c:pt idx="237">
                  <c:v>-0.04</c:v>
                </c:pt>
                <c:pt idx="238">
                  <c:v>-0.04</c:v>
                </c:pt>
                <c:pt idx="239">
                  <c:v>-0.08</c:v>
                </c:pt>
                <c:pt idx="240">
                  <c:v>-0.12</c:v>
                </c:pt>
                <c:pt idx="241">
                  <c:v>-0.12</c:v>
                </c:pt>
                <c:pt idx="242">
                  <c:v>-0.12</c:v>
                </c:pt>
                <c:pt idx="243">
                  <c:v>-0.12</c:v>
                </c:pt>
                <c:pt idx="244">
                  <c:v>-0.12</c:v>
                </c:pt>
                <c:pt idx="245">
                  <c:v>-0.16</c:v>
                </c:pt>
                <c:pt idx="246">
                  <c:v>-0.16</c:v>
                </c:pt>
                <c:pt idx="247">
                  <c:v>-0.16</c:v>
                </c:pt>
                <c:pt idx="248">
                  <c:v>-0.16</c:v>
                </c:pt>
                <c:pt idx="249">
                  <c:v>-0.2</c:v>
                </c:pt>
                <c:pt idx="250">
                  <c:v>-0.24</c:v>
                </c:pt>
                <c:pt idx="251">
                  <c:v>-0.2</c:v>
                </c:pt>
                <c:pt idx="252">
                  <c:v>-0.2</c:v>
                </c:pt>
                <c:pt idx="253">
                  <c:v>-0.24</c:v>
                </c:pt>
                <c:pt idx="254">
                  <c:v>-0.28000000000000003</c:v>
                </c:pt>
                <c:pt idx="255">
                  <c:v>-0.24</c:v>
                </c:pt>
                <c:pt idx="256">
                  <c:v>-0.24</c:v>
                </c:pt>
                <c:pt idx="257">
                  <c:v>-0.28000000000000003</c:v>
                </c:pt>
                <c:pt idx="258">
                  <c:v>-0.28000000000000003</c:v>
                </c:pt>
                <c:pt idx="259">
                  <c:v>-0.32</c:v>
                </c:pt>
                <c:pt idx="260">
                  <c:v>-0.32</c:v>
                </c:pt>
                <c:pt idx="261">
                  <c:v>-0.32</c:v>
                </c:pt>
                <c:pt idx="262">
                  <c:v>-0.32</c:v>
                </c:pt>
                <c:pt idx="263">
                  <c:v>-0.32</c:v>
                </c:pt>
                <c:pt idx="264">
                  <c:v>-0.36</c:v>
                </c:pt>
                <c:pt idx="265">
                  <c:v>-0.36</c:v>
                </c:pt>
                <c:pt idx="266">
                  <c:v>-0.36</c:v>
                </c:pt>
                <c:pt idx="267">
                  <c:v>-0.4</c:v>
                </c:pt>
                <c:pt idx="268">
                  <c:v>-0.4</c:v>
                </c:pt>
                <c:pt idx="269">
                  <c:v>-0.4</c:v>
                </c:pt>
                <c:pt idx="270">
                  <c:v>-0.4</c:v>
                </c:pt>
                <c:pt idx="271">
                  <c:v>-0.4</c:v>
                </c:pt>
                <c:pt idx="272">
                  <c:v>-0.44</c:v>
                </c:pt>
                <c:pt idx="273">
                  <c:v>-0.44</c:v>
                </c:pt>
                <c:pt idx="274">
                  <c:v>-0.44</c:v>
                </c:pt>
                <c:pt idx="275">
                  <c:v>-0.44</c:v>
                </c:pt>
                <c:pt idx="276">
                  <c:v>-0.48</c:v>
                </c:pt>
                <c:pt idx="277">
                  <c:v>-0.48</c:v>
                </c:pt>
                <c:pt idx="278">
                  <c:v>-0.48</c:v>
                </c:pt>
                <c:pt idx="279">
                  <c:v>-0.48</c:v>
                </c:pt>
                <c:pt idx="280">
                  <c:v>-0.52</c:v>
                </c:pt>
                <c:pt idx="281">
                  <c:v>-0.52</c:v>
                </c:pt>
                <c:pt idx="282">
                  <c:v>-0.52</c:v>
                </c:pt>
                <c:pt idx="283">
                  <c:v>-0.52</c:v>
                </c:pt>
                <c:pt idx="284">
                  <c:v>-0.56000000000000005</c:v>
                </c:pt>
                <c:pt idx="285">
                  <c:v>-0.56000000000000005</c:v>
                </c:pt>
                <c:pt idx="286">
                  <c:v>-0.56000000000000005</c:v>
                </c:pt>
                <c:pt idx="287">
                  <c:v>-0.56000000000000005</c:v>
                </c:pt>
                <c:pt idx="288">
                  <c:v>-0.6</c:v>
                </c:pt>
                <c:pt idx="289">
                  <c:v>-0.6</c:v>
                </c:pt>
                <c:pt idx="290">
                  <c:v>-0.6</c:v>
                </c:pt>
                <c:pt idx="291">
                  <c:v>-0.6</c:v>
                </c:pt>
                <c:pt idx="292">
                  <c:v>-0.64</c:v>
                </c:pt>
                <c:pt idx="293">
                  <c:v>-0.64</c:v>
                </c:pt>
                <c:pt idx="294">
                  <c:v>-0.68</c:v>
                </c:pt>
                <c:pt idx="295">
                  <c:v>-0.64</c:v>
                </c:pt>
                <c:pt idx="296">
                  <c:v>-0.64</c:v>
                </c:pt>
                <c:pt idx="297">
                  <c:v>-0.68</c:v>
                </c:pt>
                <c:pt idx="298">
                  <c:v>-0.68</c:v>
                </c:pt>
                <c:pt idx="299">
                  <c:v>-0.68</c:v>
                </c:pt>
                <c:pt idx="300">
                  <c:v>-0.68</c:v>
                </c:pt>
                <c:pt idx="301">
                  <c:v>-0.72</c:v>
                </c:pt>
                <c:pt idx="302">
                  <c:v>-0.72</c:v>
                </c:pt>
                <c:pt idx="303">
                  <c:v>-0.72</c:v>
                </c:pt>
                <c:pt idx="304">
                  <c:v>-0.72</c:v>
                </c:pt>
                <c:pt idx="305">
                  <c:v>-0.76</c:v>
                </c:pt>
                <c:pt idx="306">
                  <c:v>-0.76</c:v>
                </c:pt>
                <c:pt idx="307">
                  <c:v>-0.76</c:v>
                </c:pt>
                <c:pt idx="308">
                  <c:v>-0.76</c:v>
                </c:pt>
                <c:pt idx="309">
                  <c:v>-0.76</c:v>
                </c:pt>
                <c:pt idx="310">
                  <c:v>-0.76</c:v>
                </c:pt>
                <c:pt idx="311">
                  <c:v>-0.8</c:v>
                </c:pt>
                <c:pt idx="312">
                  <c:v>-0.8</c:v>
                </c:pt>
                <c:pt idx="313">
                  <c:v>-0.8</c:v>
                </c:pt>
                <c:pt idx="314">
                  <c:v>-0.84</c:v>
                </c:pt>
                <c:pt idx="315">
                  <c:v>-0.84</c:v>
                </c:pt>
                <c:pt idx="316">
                  <c:v>-0.84</c:v>
                </c:pt>
                <c:pt idx="317">
                  <c:v>-0.84</c:v>
                </c:pt>
                <c:pt idx="318">
                  <c:v>-0.84</c:v>
                </c:pt>
                <c:pt idx="319">
                  <c:v>-0.88</c:v>
                </c:pt>
                <c:pt idx="320">
                  <c:v>-0.88</c:v>
                </c:pt>
                <c:pt idx="321">
                  <c:v>-0.88</c:v>
                </c:pt>
                <c:pt idx="322">
                  <c:v>-0.88</c:v>
                </c:pt>
                <c:pt idx="323">
                  <c:v>-0.92</c:v>
                </c:pt>
                <c:pt idx="324">
                  <c:v>-0.92</c:v>
                </c:pt>
                <c:pt idx="325">
                  <c:v>-0.92</c:v>
                </c:pt>
                <c:pt idx="326">
                  <c:v>-0.92</c:v>
                </c:pt>
                <c:pt idx="327">
                  <c:v>-0.96</c:v>
                </c:pt>
                <c:pt idx="328">
                  <c:v>-0.96</c:v>
                </c:pt>
                <c:pt idx="329">
                  <c:v>-0.96</c:v>
                </c:pt>
                <c:pt idx="330">
                  <c:v>-0.96</c:v>
                </c:pt>
                <c:pt idx="331">
                  <c:v>-1</c:v>
                </c:pt>
                <c:pt idx="332">
                  <c:v>-1</c:v>
                </c:pt>
                <c:pt idx="333">
                  <c:v>-1</c:v>
                </c:pt>
                <c:pt idx="334">
                  <c:v>-1</c:v>
                </c:pt>
                <c:pt idx="335">
                  <c:v>-1</c:v>
                </c:pt>
                <c:pt idx="336">
                  <c:v>-1</c:v>
                </c:pt>
                <c:pt idx="337">
                  <c:v>-1.04</c:v>
                </c:pt>
                <c:pt idx="338">
                  <c:v>-1</c:v>
                </c:pt>
                <c:pt idx="339">
                  <c:v>-1</c:v>
                </c:pt>
                <c:pt idx="340">
                  <c:v>-1.04</c:v>
                </c:pt>
                <c:pt idx="341">
                  <c:v>-1.04</c:v>
                </c:pt>
                <c:pt idx="342">
                  <c:v>-1.08</c:v>
                </c:pt>
                <c:pt idx="343">
                  <c:v>-1.08</c:v>
                </c:pt>
                <c:pt idx="344">
                  <c:v>-1.08</c:v>
                </c:pt>
                <c:pt idx="345">
                  <c:v>-1.1200000000000001</c:v>
                </c:pt>
                <c:pt idx="346">
                  <c:v>-1.1200000000000001</c:v>
                </c:pt>
                <c:pt idx="347">
                  <c:v>-1.1200000000000001</c:v>
                </c:pt>
                <c:pt idx="348">
                  <c:v>-1.1200000000000001</c:v>
                </c:pt>
                <c:pt idx="349">
                  <c:v>-1.1200000000000001</c:v>
                </c:pt>
                <c:pt idx="350">
                  <c:v>-1.1200000000000001</c:v>
                </c:pt>
                <c:pt idx="351">
                  <c:v>-1.1200000000000001</c:v>
                </c:pt>
                <c:pt idx="352">
                  <c:v>-1.1599999999999999</c:v>
                </c:pt>
                <c:pt idx="353">
                  <c:v>-1.1599999999999999</c:v>
                </c:pt>
                <c:pt idx="354">
                  <c:v>-1.1599999999999999</c:v>
                </c:pt>
                <c:pt idx="355">
                  <c:v>-1.1599999999999999</c:v>
                </c:pt>
                <c:pt idx="356">
                  <c:v>-1.2</c:v>
                </c:pt>
                <c:pt idx="357">
                  <c:v>-1.2</c:v>
                </c:pt>
                <c:pt idx="358">
                  <c:v>-1.2</c:v>
                </c:pt>
                <c:pt idx="359">
                  <c:v>-1.2</c:v>
                </c:pt>
                <c:pt idx="360">
                  <c:v>-1.2</c:v>
                </c:pt>
                <c:pt idx="361">
                  <c:v>-1.24</c:v>
                </c:pt>
                <c:pt idx="362">
                  <c:v>-1.24</c:v>
                </c:pt>
                <c:pt idx="363">
                  <c:v>-1.24</c:v>
                </c:pt>
                <c:pt idx="364">
                  <c:v>-1.28</c:v>
                </c:pt>
                <c:pt idx="365">
                  <c:v>-1.24</c:v>
                </c:pt>
                <c:pt idx="366">
                  <c:v>-1.24</c:v>
                </c:pt>
                <c:pt idx="367">
                  <c:v>-1.28</c:v>
                </c:pt>
                <c:pt idx="368">
                  <c:v>-1.28</c:v>
                </c:pt>
                <c:pt idx="369">
                  <c:v>-1.32</c:v>
                </c:pt>
                <c:pt idx="370">
                  <c:v>-1.28</c:v>
                </c:pt>
                <c:pt idx="371">
                  <c:v>-1.32</c:v>
                </c:pt>
                <c:pt idx="372">
                  <c:v>-1.32</c:v>
                </c:pt>
                <c:pt idx="373">
                  <c:v>-1.32</c:v>
                </c:pt>
                <c:pt idx="374">
                  <c:v>-1.32</c:v>
                </c:pt>
                <c:pt idx="375">
                  <c:v>-1.36</c:v>
                </c:pt>
                <c:pt idx="376">
                  <c:v>-1.32</c:v>
                </c:pt>
                <c:pt idx="377">
                  <c:v>-1.36</c:v>
                </c:pt>
                <c:pt idx="378">
                  <c:v>-1.36</c:v>
                </c:pt>
                <c:pt idx="379">
                  <c:v>-1.36</c:v>
                </c:pt>
                <c:pt idx="380">
                  <c:v>-1.36</c:v>
                </c:pt>
                <c:pt idx="381">
                  <c:v>-1.36</c:v>
                </c:pt>
                <c:pt idx="382">
                  <c:v>-1.36</c:v>
                </c:pt>
                <c:pt idx="383">
                  <c:v>-1.36</c:v>
                </c:pt>
                <c:pt idx="384">
                  <c:v>-1.4</c:v>
                </c:pt>
                <c:pt idx="385">
                  <c:v>-1.4</c:v>
                </c:pt>
                <c:pt idx="386">
                  <c:v>-1.4</c:v>
                </c:pt>
                <c:pt idx="387">
                  <c:v>-1.4</c:v>
                </c:pt>
                <c:pt idx="388">
                  <c:v>-1.4</c:v>
                </c:pt>
                <c:pt idx="389">
                  <c:v>-1.4</c:v>
                </c:pt>
                <c:pt idx="390">
                  <c:v>-1.4</c:v>
                </c:pt>
                <c:pt idx="391">
                  <c:v>-1.44</c:v>
                </c:pt>
                <c:pt idx="392">
                  <c:v>-1.44</c:v>
                </c:pt>
                <c:pt idx="393">
                  <c:v>-1.44</c:v>
                </c:pt>
                <c:pt idx="394">
                  <c:v>-1.44</c:v>
                </c:pt>
                <c:pt idx="395">
                  <c:v>-1.48</c:v>
                </c:pt>
                <c:pt idx="396">
                  <c:v>-1.48</c:v>
                </c:pt>
                <c:pt idx="397">
                  <c:v>-1.48</c:v>
                </c:pt>
                <c:pt idx="398">
                  <c:v>-1.48</c:v>
                </c:pt>
                <c:pt idx="399">
                  <c:v>-1.48</c:v>
                </c:pt>
                <c:pt idx="400">
                  <c:v>-1.48</c:v>
                </c:pt>
                <c:pt idx="401">
                  <c:v>-1.48</c:v>
                </c:pt>
                <c:pt idx="402">
                  <c:v>-1.48</c:v>
                </c:pt>
                <c:pt idx="403">
                  <c:v>-1.48</c:v>
                </c:pt>
                <c:pt idx="404">
                  <c:v>-1.48</c:v>
                </c:pt>
                <c:pt idx="405">
                  <c:v>-1.52</c:v>
                </c:pt>
                <c:pt idx="406">
                  <c:v>-1.48</c:v>
                </c:pt>
                <c:pt idx="407">
                  <c:v>-1.48</c:v>
                </c:pt>
                <c:pt idx="408">
                  <c:v>-1.48</c:v>
                </c:pt>
                <c:pt idx="409">
                  <c:v>-1.52</c:v>
                </c:pt>
                <c:pt idx="410">
                  <c:v>-1.52</c:v>
                </c:pt>
                <c:pt idx="411">
                  <c:v>-1.52</c:v>
                </c:pt>
                <c:pt idx="412">
                  <c:v>-1.48</c:v>
                </c:pt>
                <c:pt idx="413">
                  <c:v>-1.52</c:v>
                </c:pt>
                <c:pt idx="414">
                  <c:v>-1.52</c:v>
                </c:pt>
                <c:pt idx="415">
                  <c:v>-1.56</c:v>
                </c:pt>
                <c:pt idx="416">
                  <c:v>-1.52</c:v>
                </c:pt>
                <c:pt idx="417">
                  <c:v>-1.56</c:v>
                </c:pt>
                <c:pt idx="418">
                  <c:v>-1.56</c:v>
                </c:pt>
                <c:pt idx="419">
                  <c:v>-1.56</c:v>
                </c:pt>
                <c:pt idx="420">
                  <c:v>-1.56</c:v>
                </c:pt>
                <c:pt idx="421">
                  <c:v>-1.56</c:v>
                </c:pt>
                <c:pt idx="422">
                  <c:v>-1.6</c:v>
                </c:pt>
                <c:pt idx="423">
                  <c:v>-1.6</c:v>
                </c:pt>
                <c:pt idx="424">
                  <c:v>-1.56</c:v>
                </c:pt>
                <c:pt idx="425">
                  <c:v>-1.6</c:v>
                </c:pt>
                <c:pt idx="426">
                  <c:v>-1.6</c:v>
                </c:pt>
                <c:pt idx="427">
                  <c:v>-1.56</c:v>
                </c:pt>
                <c:pt idx="428">
                  <c:v>-1.6</c:v>
                </c:pt>
                <c:pt idx="429">
                  <c:v>-1.6</c:v>
                </c:pt>
                <c:pt idx="430">
                  <c:v>-1.6</c:v>
                </c:pt>
                <c:pt idx="431">
                  <c:v>-1.6</c:v>
                </c:pt>
                <c:pt idx="432">
                  <c:v>-1.6</c:v>
                </c:pt>
                <c:pt idx="433">
                  <c:v>-1.6</c:v>
                </c:pt>
                <c:pt idx="434">
                  <c:v>-1.6</c:v>
                </c:pt>
                <c:pt idx="435">
                  <c:v>-1.6</c:v>
                </c:pt>
                <c:pt idx="436">
                  <c:v>-1.6</c:v>
                </c:pt>
                <c:pt idx="437">
                  <c:v>-1.6</c:v>
                </c:pt>
                <c:pt idx="438">
                  <c:v>-1.6</c:v>
                </c:pt>
                <c:pt idx="439">
                  <c:v>-1.6</c:v>
                </c:pt>
                <c:pt idx="440">
                  <c:v>-1.64</c:v>
                </c:pt>
                <c:pt idx="441">
                  <c:v>-1.6</c:v>
                </c:pt>
                <c:pt idx="442">
                  <c:v>-1.64</c:v>
                </c:pt>
                <c:pt idx="443">
                  <c:v>-1.64</c:v>
                </c:pt>
                <c:pt idx="444">
                  <c:v>-1.64</c:v>
                </c:pt>
                <c:pt idx="445">
                  <c:v>-1.64</c:v>
                </c:pt>
                <c:pt idx="446">
                  <c:v>-1.64</c:v>
                </c:pt>
                <c:pt idx="447">
                  <c:v>-1.64</c:v>
                </c:pt>
                <c:pt idx="448">
                  <c:v>-1.64</c:v>
                </c:pt>
                <c:pt idx="449">
                  <c:v>-1.64</c:v>
                </c:pt>
                <c:pt idx="450">
                  <c:v>-1.68</c:v>
                </c:pt>
                <c:pt idx="451">
                  <c:v>-1.64</c:v>
                </c:pt>
                <c:pt idx="452">
                  <c:v>-1.64</c:v>
                </c:pt>
                <c:pt idx="453">
                  <c:v>-1.64</c:v>
                </c:pt>
                <c:pt idx="454">
                  <c:v>-1.64</c:v>
                </c:pt>
                <c:pt idx="455">
                  <c:v>-1.68</c:v>
                </c:pt>
                <c:pt idx="456">
                  <c:v>-1.68</c:v>
                </c:pt>
                <c:pt idx="457">
                  <c:v>-1.64</c:v>
                </c:pt>
                <c:pt idx="458">
                  <c:v>-1.68</c:v>
                </c:pt>
                <c:pt idx="459">
                  <c:v>-1.68</c:v>
                </c:pt>
                <c:pt idx="460">
                  <c:v>-1.68</c:v>
                </c:pt>
                <c:pt idx="461">
                  <c:v>-1.68</c:v>
                </c:pt>
                <c:pt idx="462">
                  <c:v>-1.68</c:v>
                </c:pt>
                <c:pt idx="463">
                  <c:v>-1.68</c:v>
                </c:pt>
                <c:pt idx="464">
                  <c:v>-1.68</c:v>
                </c:pt>
                <c:pt idx="465">
                  <c:v>-1.68</c:v>
                </c:pt>
                <c:pt idx="466">
                  <c:v>-1.68</c:v>
                </c:pt>
                <c:pt idx="467">
                  <c:v>-1.68</c:v>
                </c:pt>
                <c:pt idx="468">
                  <c:v>-1.68</c:v>
                </c:pt>
                <c:pt idx="469">
                  <c:v>-1.68</c:v>
                </c:pt>
                <c:pt idx="470">
                  <c:v>-1.68</c:v>
                </c:pt>
                <c:pt idx="471">
                  <c:v>-1.68</c:v>
                </c:pt>
                <c:pt idx="472">
                  <c:v>-1.68</c:v>
                </c:pt>
                <c:pt idx="473">
                  <c:v>-1.68</c:v>
                </c:pt>
                <c:pt idx="474">
                  <c:v>-1.68</c:v>
                </c:pt>
                <c:pt idx="475">
                  <c:v>-1.72</c:v>
                </c:pt>
                <c:pt idx="476">
                  <c:v>-1.72</c:v>
                </c:pt>
                <c:pt idx="477">
                  <c:v>-1.72</c:v>
                </c:pt>
                <c:pt idx="478">
                  <c:v>-1.68</c:v>
                </c:pt>
                <c:pt idx="479">
                  <c:v>-1.68</c:v>
                </c:pt>
                <c:pt idx="480">
                  <c:v>-1.68</c:v>
                </c:pt>
                <c:pt idx="481">
                  <c:v>-1.68</c:v>
                </c:pt>
                <c:pt idx="482">
                  <c:v>-1.72</c:v>
                </c:pt>
                <c:pt idx="483">
                  <c:v>-1.72</c:v>
                </c:pt>
                <c:pt idx="484">
                  <c:v>-1.68</c:v>
                </c:pt>
                <c:pt idx="485">
                  <c:v>-1.72</c:v>
                </c:pt>
                <c:pt idx="486">
                  <c:v>-1.68</c:v>
                </c:pt>
                <c:pt idx="487">
                  <c:v>-1.68</c:v>
                </c:pt>
                <c:pt idx="488">
                  <c:v>-1.68</c:v>
                </c:pt>
                <c:pt idx="489">
                  <c:v>-1.72</c:v>
                </c:pt>
                <c:pt idx="490">
                  <c:v>-1.72</c:v>
                </c:pt>
                <c:pt idx="491">
                  <c:v>-1.68</c:v>
                </c:pt>
                <c:pt idx="492">
                  <c:v>-1.68</c:v>
                </c:pt>
                <c:pt idx="493">
                  <c:v>-1.68</c:v>
                </c:pt>
                <c:pt idx="494">
                  <c:v>-1.68</c:v>
                </c:pt>
                <c:pt idx="495">
                  <c:v>-1.68</c:v>
                </c:pt>
                <c:pt idx="496">
                  <c:v>-1.68</c:v>
                </c:pt>
                <c:pt idx="497">
                  <c:v>-1.68</c:v>
                </c:pt>
                <c:pt idx="498">
                  <c:v>-1.72</c:v>
                </c:pt>
                <c:pt idx="499">
                  <c:v>-1.68</c:v>
                </c:pt>
                <c:pt idx="500">
                  <c:v>-1.72</c:v>
                </c:pt>
                <c:pt idx="501">
                  <c:v>-1.68</c:v>
                </c:pt>
                <c:pt idx="502">
                  <c:v>-1.72</c:v>
                </c:pt>
                <c:pt idx="503">
                  <c:v>-1.68</c:v>
                </c:pt>
                <c:pt idx="504">
                  <c:v>-1.68</c:v>
                </c:pt>
                <c:pt idx="505">
                  <c:v>-1.68</c:v>
                </c:pt>
                <c:pt idx="506">
                  <c:v>-1.68</c:v>
                </c:pt>
                <c:pt idx="507">
                  <c:v>-1.68</c:v>
                </c:pt>
                <c:pt idx="508">
                  <c:v>-1.68</c:v>
                </c:pt>
                <c:pt idx="509">
                  <c:v>-1.68</c:v>
                </c:pt>
                <c:pt idx="510">
                  <c:v>-1.72</c:v>
                </c:pt>
                <c:pt idx="511">
                  <c:v>-1.64</c:v>
                </c:pt>
                <c:pt idx="512">
                  <c:v>-1.68</c:v>
                </c:pt>
                <c:pt idx="513">
                  <c:v>-1.64</c:v>
                </c:pt>
                <c:pt idx="514">
                  <c:v>-1.68</c:v>
                </c:pt>
                <c:pt idx="515">
                  <c:v>-1.64</c:v>
                </c:pt>
                <c:pt idx="516">
                  <c:v>-1.64</c:v>
                </c:pt>
                <c:pt idx="517">
                  <c:v>-1.64</c:v>
                </c:pt>
                <c:pt idx="518">
                  <c:v>-1.68</c:v>
                </c:pt>
                <c:pt idx="519">
                  <c:v>-1.64</c:v>
                </c:pt>
                <c:pt idx="520">
                  <c:v>-1.64</c:v>
                </c:pt>
                <c:pt idx="521">
                  <c:v>-1.64</c:v>
                </c:pt>
                <c:pt idx="522">
                  <c:v>-1.64</c:v>
                </c:pt>
                <c:pt idx="523">
                  <c:v>-1.64</c:v>
                </c:pt>
                <c:pt idx="524">
                  <c:v>-1.6</c:v>
                </c:pt>
                <c:pt idx="525">
                  <c:v>-1.64</c:v>
                </c:pt>
                <c:pt idx="526">
                  <c:v>-1.64</c:v>
                </c:pt>
                <c:pt idx="527">
                  <c:v>-1.64</c:v>
                </c:pt>
                <c:pt idx="528">
                  <c:v>-1.64</c:v>
                </c:pt>
                <c:pt idx="529">
                  <c:v>-1.6</c:v>
                </c:pt>
                <c:pt idx="530">
                  <c:v>-1.6</c:v>
                </c:pt>
                <c:pt idx="531">
                  <c:v>-1.6</c:v>
                </c:pt>
                <c:pt idx="532">
                  <c:v>-1.6</c:v>
                </c:pt>
                <c:pt idx="533">
                  <c:v>-1.6</c:v>
                </c:pt>
                <c:pt idx="534">
                  <c:v>-1.6</c:v>
                </c:pt>
                <c:pt idx="535">
                  <c:v>-1.6</c:v>
                </c:pt>
                <c:pt idx="536">
                  <c:v>-1.56</c:v>
                </c:pt>
                <c:pt idx="537">
                  <c:v>-1.6</c:v>
                </c:pt>
                <c:pt idx="538">
                  <c:v>-1.6</c:v>
                </c:pt>
                <c:pt idx="539">
                  <c:v>-1.6</c:v>
                </c:pt>
                <c:pt idx="540">
                  <c:v>-1.56</c:v>
                </c:pt>
                <c:pt idx="541">
                  <c:v>-1.6</c:v>
                </c:pt>
                <c:pt idx="542">
                  <c:v>-1.56</c:v>
                </c:pt>
                <c:pt idx="543">
                  <c:v>-1.6</c:v>
                </c:pt>
                <c:pt idx="544">
                  <c:v>-1.6</c:v>
                </c:pt>
                <c:pt idx="545">
                  <c:v>-1.56</c:v>
                </c:pt>
                <c:pt idx="546">
                  <c:v>-1.56</c:v>
                </c:pt>
                <c:pt idx="547">
                  <c:v>-1.56</c:v>
                </c:pt>
                <c:pt idx="548">
                  <c:v>-1.56</c:v>
                </c:pt>
                <c:pt idx="549">
                  <c:v>-1.56</c:v>
                </c:pt>
                <c:pt idx="550">
                  <c:v>-1.56</c:v>
                </c:pt>
                <c:pt idx="551">
                  <c:v>-1.56</c:v>
                </c:pt>
                <c:pt idx="552">
                  <c:v>-1.52</c:v>
                </c:pt>
                <c:pt idx="553">
                  <c:v>-1.56</c:v>
                </c:pt>
                <c:pt idx="554">
                  <c:v>-1.52</c:v>
                </c:pt>
                <c:pt idx="555">
                  <c:v>-1.52</c:v>
                </c:pt>
                <c:pt idx="556">
                  <c:v>-1.52</c:v>
                </c:pt>
                <c:pt idx="557">
                  <c:v>-1.52</c:v>
                </c:pt>
                <c:pt idx="558">
                  <c:v>-1.48</c:v>
                </c:pt>
                <c:pt idx="559">
                  <c:v>-1.48</c:v>
                </c:pt>
                <c:pt idx="560">
                  <c:v>-1.52</c:v>
                </c:pt>
                <c:pt idx="561">
                  <c:v>-1.48</c:v>
                </c:pt>
                <c:pt idx="562">
                  <c:v>-1.48</c:v>
                </c:pt>
                <c:pt idx="563">
                  <c:v>-1.48</c:v>
                </c:pt>
                <c:pt idx="564">
                  <c:v>-1.48</c:v>
                </c:pt>
                <c:pt idx="565">
                  <c:v>-1.48</c:v>
                </c:pt>
                <c:pt idx="566">
                  <c:v>-1.48</c:v>
                </c:pt>
                <c:pt idx="567">
                  <c:v>-1.48</c:v>
                </c:pt>
                <c:pt idx="568">
                  <c:v>-1.48</c:v>
                </c:pt>
                <c:pt idx="569">
                  <c:v>-1.44</c:v>
                </c:pt>
                <c:pt idx="570">
                  <c:v>-1.44</c:v>
                </c:pt>
                <c:pt idx="571">
                  <c:v>-1.48</c:v>
                </c:pt>
                <c:pt idx="572">
                  <c:v>-1.44</c:v>
                </c:pt>
                <c:pt idx="573">
                  <c:v>-1.44</c:v>
                </c:pt>
                <c:pt idx="574">
                  <c:v>-1.4</c:v>
                </c:pt>
                <c:pt idx="575">
                  <c:v>-1.44</c:v>
                </c:pt>
                <c:pt idx="576">
                  <c:v>-1.44</c:v>
                </c:pt>
                <c:pt idx="577">
                  <c:v>-1.44</c:v>
                </c:pt>
                <c:pt idx="578">
                  <c:v>-1.4</c:v>
                </c:pt>
                <c:pt idx="579">
                  <c:v>-1.44</c:v>
                </c:pt>
                <c:pt idx="580">
                  <c:v>-1.4</c:v>
                </c:pt>
                <c:pt idx="581">
                  <c:v>-1.44</c:v>
                </c:pt>
                <c:pt idx="582">
                  <c:v>-1.36</c:v>
                </c:pt>
                <c:pt idx="583">
                  <c:v>-1.4</c:v>
                </c:pt>
                <c:pt idx="584">
                  <c:v>-1.36</c:v>
                </c:pt>
                <c:pt idx="585">
                  <c:v>-1.4</c:v>
                </c:pt>
                <c:pt idx="586">
                  <c:v>-1.36</c:v>
                </c:pt>
                <c:pt idx="587">
                  <c:v>-1.36</c:v>
                </c:pt>
                <c:pt idx="588">
                  <c:v>-1.36</c:v>
                </c:pt>
                <c:pt idx="589">
                  <c:v>-1.36</c:v>
                </c:pt>
                <c:pt idx="590">
                  <c:v>-1.36</c:v>
                </c:pt>
                <c:pt idx="591">
                  <c:v>-1.36</c:v>
                </c:pt>
                <c:pt idx="592">
                  <c:v>-1.32</c:v>
                </c:pt>
                <c:pt idx="593">
                  <c:v>-1.32</c:v>
                </c:pt>
                <c:pt idx="594">
                  <c:v>-1.28</c:v>
                </c:pt>
                <c:pt idx="595">
                  <c:v>-1.32</c:v>
                </c:pt>
                <c:pt idx="596">
                  <c:v>-1.32</c:v>
                </c:pt>
                <c:pt idx="597">
                  <c:v>-1.32</c:v>
                </c:pt>
                <c:pt idx="598">
                  <c:v>-1.32</c:v>
                </c:pt>
                <c:pt idx="599">
                  <c:v>-1.28</c:v>
                </c:pt>
                <c:pt idx="600">
                  <c:v>-1.28</c:v>
                </c:pt>
                <c:pt idx="601">
                  <c:v>-1.24</c:v>
                </c:pt>
                <c:pt idx="602">
                  <c:v>-1.24</c:v>
                </c:pt>
                <c:pt idx="603">
                  <c:v>-1.24</c:v>
                </c:pt>
                <c:pt idx="604">
                  <c:v>-1.24</c:v>
                </c:pt>
                <c:pt idx="605">
                  <c:v>-1.24</c:v>
                </c:pt>
                <c:pt idx="606">
                  <c:v>-1.24</c:v>
                </c:pt>
                <c:pt idx="607">
                  <c:v>-1.24</c:v>
                </c:pt>
                <c:pt idx="608">
                  <c:v>-1.24</c:v>
                </c:pt>
                <c:pt idx="609">
                  <c:v>-1.24</c:v>
                </c:pt>
                <c:pt idx="610">
                  <c:v>-1.2</c:v>
                </c:pt>
                <c:pt idx="611">
                  <c:v>-1.2</c:v>
                </c:pt>
                <c:pt idx="612">
                  <c:v>-1.2</c:v>
                </c:pt>
                <c:pt idx="613">
                  <c:v>-1.2</c:v>
                </c:pt>
                <c:pt idx="614">
                  <c:v>-1.2</c:v>
                </c:pt>
                <c:pt idx="615">
                  <c:v>-1.1599999999999999</c:v>
                </c:pt>
                <c:pt idx="616">
                  <c:v>-1.1599999999999999</c:v>
                </c:pt>
                <c:pt idx="617">
                  <c:v>-1.1200000000000001</c:v>
                </c:pt>
                <c:pt idx="618">
                  <c:v>-1.1200000000000001</c:v>
                </c:pt>
                <c:pt idx="619">
                  <c:v>-1.1200000000000001</c:v>
                </c:pt>
                <c:pt idx="620">
                  <c:v>-1.1200000000000001</c:v>
                </c:pt>
                <c:pt idx="621">
                  <c:v>-1.1200000000000001</c:v>
                </c:pt>
                <c:pt idx="622">
                  <c:v>-1.1200000000000001</c:v>
                </c:pt>
                <c:pt idx="623">
                  <c:v>-1.1200000000000001</c:v>
                </c:pt>
                <c:pt idx="624">
                  <c:v>-1.1200000000000001</c:v>
                </c:pt>
                <c:pt idx="625">
                  <c:v>-1.08</c:v>
                </c:pt>
                <c:pt idx="626">
                  <c:v>-1.08</c:v>
                </c:pt>
                <c:pt idx="627">
                  <c:v>-1.08</c:v>
                </c:pt>
                <c:pt idx="628">
                  <c:v>-1.04</c:v>
                </c:pt>
                <c:pt idx="629">
                  <c:v>-1.04</c:v>
                </c:pt>
                <c:pt idx="630">
                  <c:v>-1.04</c:v>
                </c:pt>
                <c:pt idx="631">
                  <c:v>-1.04</c:v>
                </c:pt>
                <c:pt idx="632">
                  <c:v>-1</c:v>
                </c:pt>
                <c:pt idx="633">
                  <c:v>-1</c:v>
                </c:pt>
                <c:pt idx="634">
                  <c:v>-1</c:v>
                </c:pt>
                <c:pt idx="635">
                  <c:v>-1</c:v>
                </c:pt>
                <c:pt idx="636">
                  <c:v>-1</c:v>
                </c:pt>
                <c:pt idx="637">
                  <c:v>-1</c:v>
                </c:pt>
                <c:pt idx="638">
                  <c:v>-0.96</c:v>
                </c:pt>
                <c:pt idx="639">
                  <c:v>-0.96</c:v>
                </c:pt>
                <c:pt idx="640">
                  <c:v>-0.96</c:v>
                </c:pt>
                <c:pt idx="641">
                  <c:v>-0.92</c:v>
                </c:pt>
                <c:pt idx="642">
                  <c:v>-0.92</c:v>
                </c:pt>
                <c:pt idx="643">
                  <c:v>-0.96</c:v>
                </c:pt>
                <c:pt idx="644">
                  <c:v>-0.92</c:v>
                </c:pt>
                <c:pt idx="645">
                  <c:v>-0.88</c:v>
                </c:pt>
                <c:pt idx="646">
                  <c:v>-0.88</c:v>
                </c:pt>
                <c:pt idx="647">
                  <c:v>-0.92</c:v>
                </c:pt>
                <c:pt idx="648">
                  <c:v>-0.88</c:v>
                </c:pt>
                <c:pt idx="649">
                  <c:v>-0.88</c:v>
                </c:pt>
                <c:pt idx="650">
                  <c:v>-0.88</c:v>
                </c:pt>
                <c:pt idx="651">
                  <c:v>-0.84</c:v>
                </c:pt>
                <c:pt idx="652">
                  <c:v>-0.8</c:v>
                </c:pt>
                <c:pt idx="653">
                  <c:v>-0.84</c:v>
                </c:pt>
                <c:pt idx="654">
                  <c:v>-0.8</c:v>
                </c:pt>
                <c:pt idx="655">
                  <c:v>-0.84</c:v>
                </c:pt>
                <c:pt idx="656">
                  <c:v>-0.8</c:v>
                </c:pt>
                <c:pt idx="657">
                  <c:v>-0.8</c:v>
                </c:pt>
                <c:pt idx="658">
                  <c:v>-0.8</c:v>
                </c:pt>
                <c:pt idx="659">
                  <c:v>-0.76</c:v>
                </c:pt>
                <c:pt idx="660">
                  <c:v>-0.76</c:v>
                </c:pt>
                <c:pt idx="661">
                  <c:v>-0.76</c:v>
                </c:pt>
                <c:pt idx="662">
                  <c:v>-0.76</c:v>
                </c:pt>
                <c:pt idx="663">
                  <c:v>-0.76</c:v>
                </c:pt>
                <c:pt idx="664">
                  <c:v>-0.72</c:v>
                </c:pt>
                <c:pt idx="665">
                  <c:v>-0.72</c:v>
                </c:pt>
                <c:pt idx="666">
                  <c:v>-0.72</c:v>
                </c:pt>
                <c:pt idx="667">
                  <c:v>-0.72</c:v>
                </c:pt>
                <c:pt idx="668">
                  <c:v>-0.72</c:v>
                </c:pt>
                <c:pt idx="669">
                  <c:v>-0.68</c:v>
                </c:pt>
                <c:pt idx="670">
                  <c:v>-0.72</c:v>
                </c:pt>
                <c:pt idx="671">
                  <c:v>-0.68</c:v>
                </c:pt>
                <c:pt idx="672">
                  <c:v>-0.68</c:v>
                </c:pt>
                <c:pt idx="673">
                  <c:v>-0.64</c:v>
                </c:pt>
                <c:pt idx="674">
                  <c:v>-0.64</c:v>
                </c:pt>
                <c:pt idx="675">
                  <c:v>-0.64</c:v>
                </c:pt>
                <c:pt idx="676">
                  <c:v>-0.64</c:v>
                </c:pt>
                <c:pt idx="677">
                  <c:v>-0.64</c:v>
                </c:pt>
                <c:pt idx="678">
                  <c:v>-0.6</c:v>
                </c:pt>
                <c:pt idx="679">
                  <c:v>-0.6</c:v>
                </c:pt>
                <c:pt idx="680">
                  <c:v>-0.56000000000000005</c:v>
                </c:pt>
                <c:pt idx="681">
                  <c:v>-0.56000000000000005</c:v>
                </c:pt>
                <c:pt idx="682">
                  <c:v>-0.56000000000000005</c:v>
                </c:pt>
                <c:pt idx="683">
                  <c:v>-0.56000000000000005</c:v>
                </c:pt>
                <c:pt idx="684">
                  <c:v>-0.56000000000000005</c:v>
                </c:pt>
                <c:pt idx="685">
                  <c:v>-0.52</c:v>
                </c:pt>
                <c:pt idx="686">
                  <c:v>-0.52</c:v>
                </c:pt>
                <c:pt idx="687">
                  <c:v>-0.52</c:v>
                </c:pt>
                <c:pt idx="688">
                  <c:v>-0.52</c:v>
                </c:pt>
                <c:pt idx="689">
                  <c:v>-0.52</c:v>
                </c:pt>
                <c:pt idx="690">
                  <c:v>-0.48</c:v>
                </c:pt>
                <c:pt idx="691">
                  <c:v>-0.48</c:v>
                </c:pt>
                <c:pt idx="692">
                  <c:v>-0.44</c:v>
                </c:pt>
                <c:pt idx="693">
                  <c:v>-0.44</c:v>
                </c:pt>
                <c:pt idx="694">
                  <c:v>-0.44</c:v>
                </c:pt>
                <c:pt idx="695">
                  <c:v>-0.4</c:v>
                </c:pt>
                <c:pt idx="696">
                  <c:v>-0.4</c:v>
                </c:pt>
                <c:pt idx="697">
                  <c:v>-0.4</c:v>
                </c:pt>
                <c:pt idx="698">
                  <c:v>-0.4</c:v>
                </c:pt>
                <c:pt idx="699">
                  <c:v>-0.4</c:v>
                </c:pt>
                <c:pt idx="700">
                  <c:v>-0.36</c:v>
                </c:pt>
                <c:pt idx="701">
                  <c:v>-0.36</c:v>
                </c:pt>
                <c:pt idx="702">
                  <c:v>-0.36</c:v>
                </c:pt>
                <c:pt idx="703">
                  <c:v>-0.36</c:v>
                </c:pt>
                <c:pt idx="704">
                  <c:v>-0.36</c:v>
                </c:pt>
                <c:pt idx="705">
                  <c:v>-0.36</c:v>
                </c:pt>
                <c:pt idx="706">
                  <c:v>-0.32</c:v>
                </c:pt>
                <c:pt idx="707">
                  <c:v>-0.32</c:v>
                </c:pt>
                <c:pt idx="708">
                  <c:v>-0.32</c:v>
                </c:pt>
                <c:pt idx="709">
                  <c:v>-0.28000000000000003</c:v>
                </c:pt>
                <c:pt idx="710">
                  <c:v>-0.28000000000000003</c:v>
                </c:pt>
                <c:pt idx="711">
                  <c:v>-0.28000000000000003</c:v>
                </c:pt>
                <c:pt idx="712">
                  <c:v>-0.24</c:v>
                </c:pt>
                <c:pt idx="713">
                  <c:v>-0.24</c:v>
                </c:pt>
                <c:pt idx="714">
                  <c:v>-0.24</c:v>
                </c:pt>
                <c:pt idx="715">
                  <c:v>-0.24</c:v>
                </c:pt>
                <c:pt idx="716">
                  <c:v>-0.24</c:v>
                </c:pt>
                <c:pt idx="717">
                  <c:v>-0.2</c:v>
                </c:pt>
                <c:pt idx="718">
                  <c:v>-0.2</c:v>
                </c:pt>
                <c:pt idx="719">
                  <c:v>-0.16</c:v>
                </c:pt>
                <c:pt idx="720">
                  <c:v>-0.2</c:v>
                </c:pt>
                <c:pt idx="721">
                  <c:v>-0.16</c:v>
                </c:pt>
                <c:pt idx="722">
                  <c:v>-0.16</c:v>
                </c:pt>
                <c:pt idx="723">
                  <c:v>-0.16</c:v>
                </c:pt>
                <c:pt idx="724">
                  <c:v>-0.16</c:v>
                </c:pt>
                <c:pt idx="725">
                  <c:v>-0.12</c:v>
                </c:pt>
                <c:pt idx="726">
                  <c:v>-0.12</c:v>
                </c:pt>
                <c:pt idx="727">
                  <c:v>-0.12</c:v>
                </c:pt>
                <c:pt idx="728">
                  <c:v>-0.08</c:v>
                </c:pt>
                <c:pt idx="729">
                  <c:v>-0.08</c:v>
                </c:pt>
                <c:pt idx="730">
                  <c:v>-0.08</c:v>
                </c:pt>
                <c:pt idx="731">
                  <c:v>-0.04</c:v>
                </c:pt>
                <c:pt idx="732">
                  <c:v>-0.08</c:v>
                </c:pt>
                <c:pt idx="733">
                  <c:v>-0.04</c:v>
                </c:pt>
                <c:pt idx="734">
                  <c:v>-0.04</c:v>
                </c:pt>
                <c:pt idx="735">
                  <c:v>-0.04</c:v>
                </c:pt>
                <c:pt idx="736">
                  <c:v>0</c:v>
                </c:pt>
                <c:pt idx="737">
                  <c:v>-0.04</c:v>
                </c:pt>
                <c:pt idx="738">
                  <c:v>0</c:v>
                </c:pt>
                <c:pt idx="739">
                  <c:v>0.04</c:v>
                </c:pt>
                <c:pt idx="740">
                  <c:v>0</c:v>
                </c:pt>
                <c:pt idx="741">
                  <c:v>0.04</c:v>
                </c:pt>
                <c:pt idx="742">
                  <c:v>0.04</c:v>
                </c:pt>
                <c:pt idx="743">
                  <c:v>0.08</c:v>
                </c:pt>
                <c:pt idx="744">
                  <c:v>0.08</c:v>
                </c:pt>
                <c:pt idx="745">
                  <c:v>0.08</c:v>
                </c:pt>
                <c:pt idx="746">
                  <c:v>0.08</c:v>
                </c:pt>
                <c:pt idx="747">
                  <c:v>0.08</c:v>
                </c:pt>
                <c:pt idx="748">
                  <c:v>0.12</c:v>
                </c:pt>
                <c:pt idx="749">
                  <c:v>0.12</c:v>
                </c:pt>
                <c:pt idx="750">
                  <c:v>0.12</c:v>
                </c:pt>
                <c:pt idx="751">
                  <c:v>0.16</c:v>
                </c:pt>
                <c:pt idx="752">
                  <c:v>0.12</c:v>
                </c:pt>
                <c:pt idx="753">
                  <c:v>0.16</c:v>
                </c:pt>
                <c:pt idx="754">
                  <c:v>0.16</c:v>
                </c:pt>
                <c:pt idx="755">
                  <c:v>0.2</c:v>
                </c:pt>
                <c:pt idx="756">
                  <c:v>0.2</c:v>
                </c:pt>
                <c:pt idx="757">
                  <c:v>0.2</c:v>
                </c:pt>
                <c:pt idx="758">
                  <c:v>0.2</c:v>
                </c:pt>
                <c:pt idx="759">
                  <c:v>0.2</c:v>
                </c:pt>
                <c:pt idx="760">
                  <c:v>0.24</c:v>
                </c:pt>
                <c:pt idx="761">
                  <c:v>0.24</c:v>
                </c:pt>
                <c:pt idx="762">
                  <c:v>0.24</c:v>
                </c:pt>
                <c:pt idx="763">
                  <c:v>0.28000000000000003</c:v>
                </c:pt>
                <c:pt idx="764">
                  <c:v>0.28000000000000003</c:v>
                </c:pt>
                <c:pt idx="765">
                  <c:v>0.28000000000000003</c:v>
                </c:pt>
                <c:pt idx="766">
                  <c:v>0.28000000000000003</c:v>
                </c:pt>
                <c:pt idx="767">
                  <c:v>0.32</c:v>
                </c:pt>
                <c:pt idx="768">
                  <c:v>0.32</c:v>
                </c:pt>
                <c:pt idx="769">
                  <c:v>0.32</c:v>
                </c:pt>
                <c:pt idx="770">
                  <c:v>0.32</c:v>
                </c:pt>
                <c:pt idx="771">
                  <c:v>0.36</c:v>
                </c:pt>
                <c:pt idx="772">
                  <c:v>0.36</c:v>
                </c:pt>
                <c:pt idx="773">
                  <c:v>0.36</c:v>
                </c:pt>
                <c:pt idx="774">
                  <c:v>0.36</c:v>
                </c:pt>
                <c:pt idx="775">
                  <c:v>0.36</c:v>
                </c:pt>
                <c:pt idx="776">
                  <c:v>0.44</c:v>
                </c:pt>
                <c:pt idx="777">
                  <c:v>0.4</c:v>
                </c:pt>
                <c:pt idx="778">
                  <c:v>0.44</c:v>
                </c:pt>
                <c:pt idx="779">
                  <c:v>0.4</c:v>
                </c:pt>
                <c:pt idx="780">
                  <c:v>0.44</c:v>
                </c:pt>
                <c:pt idx="781">
                  <c:v>0.44</c:v>
                </c:pt>
                <c:pt idx="782">
                  <c:v>0.44</c:v>
                </c:pt>
                <c:pt idx="783">
                  <c:v>0.48</c:v>
                </c:pt>
                <c:pt idx="784">
                  <c:v>0.48</c:v>
                </c:pt>
                <c:pt idx="785">
                  <c:v>0.48</c:v>
                </c:pt>
                <c:pt idx="786">
                  <c:v>0.48</c:v>
                </c:pt>
                <c:pt idx="787">
                  <c:v>0.52</c:v>
                </c:pt>
                <c:pt idx="788">
                  <c:v>0.52</c:v>
                </c:pt>
                <c:pt idx="789">
                  <c:v>0.56000000000000005</c:v>
                </c:pt>
                <c:pt idx="790">
                  <c:v>0.52</c:v>
                </c:pt>
                <c:pt idx="791">
                  <c:v>0.56000000000000005</c:v>
                </c:pt>
                <c:pt idx="792">
                  <c:v>0.56000000000000005</c:v>
                </c:pt>
                <c:pt idx="793">
                  <c:v>0.56000000000000005</c:v>
                </c:pt>
                <c:pt idx="794">
                  <c:v>0.56000000000000005</c:v>
                </c:pt>
                <c:pt idx="795">
                  <c:v>0.6</c:v>
                </c:pt>
                <c:pt idx="796">
                  <c:v>0.64</c:v>
                </c:pt>
                <c:pt idx="797">
                  <c:v>0.64</c:v>
                </c:pt>
                <c:pt idx="798">
                  <c:v>0.64</c:v>
                </c:pt>
                <c:pt idx="799">
                  <c:v>0.64</c:v>
                </c:pt>
                <c:pt idx="800">
                  <c:v>0.64</c:v>
                </c:pt>
                <c:pt idx="801">
                  <c:v>0.64</c:v>
                </c:pt>
                <c:pt idx="802">
                  <c:v>0.64</c:v>
                </c:pt>
                <c:pt idx="803">
                  <c:v>0.68</c:v>
                </c:pt>
                <c:pt idx="804">
                  <c:v>0.68</c:v>
                </c:pt>
                <c:pt idx="805">
                  <c:v>0.68</c:v>
                </c:pt>
                <c:pt idx="806">
                  <c:v>0.68</c:v>
                </c:pt>
                <c:pt idx="807">
                  <c:v>0.68</c:v>
                </c:pt>
                <c:pt idx="808">
                  <c:v>0.68</c:v>
                </c:pt>
                <c:pt idx="809">
                  <c:v>0.72</c:v>
                </c:pt>
                <c:pt idx="810">
                  <c:v>0.72</c:v>
                </c:pt>
                <c:pt idx="811">
                  <c:v>0.72</c:v>
                </c:pt>
                <c:pt idx="812">
                  <c:v>0.76</c:v>
                </c:pt>
                <c:pt idx="813">
                  <c:v>0.76</c:v>
                </c:pt>
                <c:pt idx="814">
                  <c:v>0.76</c:v>
                </c:pt>
                <c:pt idx="815">
                  <c:v>0.76</c:v>
                </c:pt>
                <c:pt idx="816">
                  <c:v>0.8</c:v>
                </c:pt>
                <c:pt idx="817">
                  <c:v>0.8</c:v>
                </c:pt>
                <c:pt idx="818">
                  <c:v>0.8</c:v>
                </c:pt>
                <c:pt idx="819">
                  <c:v>0.8</c:v>
                </c:pt>
                <c:pt idx="820">
                  <c:v>0.84</c:v>
                </c:pt>
                <c:pt idx="821">
                  <c:v>0.84</c:v>
                </c:pt>
                <c:pt idx="822">
                  <c:v>0.84</c:v>
                </c:pt>
                <c:pt idx="823">
                  <c:v>0.84</c:v>
                </c:pt>
                <c:pt idx="824">
                  <c:v>0.84</c:v>
                </c:pt>
                <c:pt idx="825">
                  <c:v>0.84</c:v>
                </c:pt>
                <c:pt idx="826">
                  <c:v>0.88</c:v>
                </c:pt>
                <c:pt idx="827">
                  <c:v>0.88</c:v>
                </c:pt>
                <c:pt idx="828">
                  <c:v>0.92</c:v>
                </c:pt>
                <c:pt idx="829">
                  <c:v>0.92</c:v>
                </c:pt>
                <c:pt idx="830">
                  <c:v>0.92</c:v>
                </c:pt>
                <c:pt idx="831">
                  <c:v>0.92</c:v>
                </c:pt>
                <c:pt idx="832">
                  <c:v>0.92</c:v>
                </c:pt>
                <c:pt idx="833">
                  <c:v>0.92</c:v>
                </c:pt>
                <c:pt idx="834">
                  <c:v>0.96</c:v>
                </c:pt>
                <c:pt idx="835">
                  <c:v>0.96</c:v>
                </c:pt>
                <c:pt idx="836">
                  <c:v>0.96</c:v>
                </c:pt>
                <c:pt idx="837">
                  <c:v>0.96</c:v>
                </c:pt>
                <c:pt idx="838">
                  <c:v>0.96</c:v>
                </c:pt>
                <c:pt idx="839">
                  <c:v>0.96</c:v>
                </c:pt>
                <c:pt idx="840">
                  <c:v>1</c:v>
                </c:pt>
                <c:pt idx="841">
                  <c:v>1</c:v>
                </c:pt>
                <c:pt idx="842">
                  <c:v>1</c:v>
                </c:pt>
                <c:pt idx="843">
                  <c:v>1.04</c:v>
                </c:pt>
                <c:pt idx="844">
                  <c:v>1</c:v>
                </c:pt>
                <c:pt idx="845">
                  <c:v>1.04</c:v>
                </c:pt>
                <c:pt idx="846">
                  <c:v>1.04</c:v>
                </c:pt>
                <c:pt idx="847">
                  <c:v>1.04</c:v>
                </c:pt>
                <c:pt idx="848">
                  <c:v>1.04</c:v>
                </c:pt>
                <c:pt idx="849">
                  <c:v>1.04</c:v>
                </c:pt>
                <c:pt idx="850">
                  <c:v>1.08</c:v>
                </c:pt>
                <c:pt idx="851">
                  <c:v>1.08</c:v>
                </c:pt>
                <c:pt idx="852">
                  <c:v>1.08</c:v>
                </c:pt>
                <c:pt idx="853">
                  <c:v>1.08</c:v>
                </c:pt>
                <c:pt idx="854">
                  <c:v>1.08</c:v>
                </c:pt>
                <c:pt idx="855">
                  <c:v>1.1200000000000001</c:v>
                </c:pt>
                <c:pt idx="856">
                  <c:v>1.08</c:v>
                </c:pt>
                <c:pt idx="857">
                  <c:v>1.1200000000000001</c:v>
                </c:pt>
                <c:pt idx="858">
                  <c:v>1.1200000000000001</c:v>
                </c:pt>
                <c:pt idx="859">
                  <c:v>1.1200000000000001</c:v>
                </c:pt>
                <c:pt idx="860">
                  <c:v>1.1200000000000001</c:v>
                </c:pt>
                <c:pt idx="861">
                  <c:v>1.1599999999999999</c:v>
                </c:pt>
                <c:pt idx="862">
                  <c:v>1.1599999999999999</c:v>
                </c:pt>
                <c:pt idx="863">
                  <c:v>1.1599999999999999</c:v>
                </c:pt>
                <c:pt idx="864">
                  <c:v>1.1599999999999999</c:v>
                </c:pt>
                <c:pt idx="865">
                  <c:v>1.1599999999999999</c:v>
                </c:pt>
                <c:pt idx="866">
                  <c:v>1.2</c:v>
                </c:pt>
                <c:pt idx="867">
                  <c:v>1.1599999999999999</c:v>
                </c:pt>
                <c:pt idx="868">
                  <c:v>1.2</c:v>
                </c:pt>
                <c:pt idx="869">
                  <c:v>1.2</c:v>
                </c:pt>
                <c:pt idx="870">
                  <c:v>1.2</c:v>
                </c:pt>
                <c:pt idx="871">
                  <c:v>1.2</c:v>
                </c:pt>
                <c:pt idx="872">
                  <c:v>1.2</c:v>
                </c:pt>
                <c:pt idx="873">
                  <c:v>1.2</c:v>
                </c:pt>
                <c:pt idx="874">
                  <c:v>1.2</c:v>
                </c:pt>
                <c:pt idx="875">
                  <c:v>1.24</c:v>
                </c:pt>
                <c:pt idx="876">
                  <c:v>1.28</c:v>
                </c:pt>
                <c:pt idx="877">
                  <c:v>1.28</c:v>
                </c:pt>
                <c:pt idx="878">
                  <c:v>1.28</c:v>
                </c:pt>
                <c:pt idx="879">
                  <c:v>1.28</c:v>
                </c:pt>
                <c:pt idx="880">
                  <c:v>1.28</c:v>
                </c:pt>
                <c:pt idx="881">
                  <c:v>1.28</c:v>
                </c:pt>
                <c:pt idx="882">
                  <c:v>1.32</c:v>
                </c:pt>
                <c:pt idx="883">
                  <c:v>1.32</c:v>
                </c:pt>
                <c:pt idx="884">
                  <c:v>1.28</c:v>
                </c:pt>
                <c:pt idx="885">
                  <c:v>1.32</c:v>
                </c:pt>
                <c:pt idx="886">
                  <c:v>1.32</c:v>
                </c:pt>
                <c:pt idx="887">
                  <c:v>1.32</c:v>
                </c:pt>
                <c:pt idx="888">
                  <c:v>1.32</c:v>
                </c:pt>
                <c:pt idx="889">
                  <c:v>1.32</c:v>
                </c:pt>
                <c:pt idx="890">
                  <c:v>1.36</c:v>
                </c:pt>
                <c:pt idx="891">
                  <c:v>1.36</c:v>
                </c:pt>
                <c:pt idx="892">
                  <c:v>1.36</c:v>
                </c:pt>
                <c:pt idx="893">
                  <c:v>1.36</c:v>
                </c:pt>
                <c:pt idx="894">
                  <c:v>1.36</c:v>
                </c:pt>
                <c:pt idx="895">
                  <c:v>1.36</c:v>
                </c:pt>
                <c:pt idx="896">
                  <c:v>1.36</c:v>
                </c:pt>
                <c:pt idx="897">
                  <c:v>1.4</c:v>
                </c:pt>
                <c:pt idx="898">
                  <c:v>1.36</c:v>
                </c:pt>
                <c:pt idx="899">
                  <c:v>1.36</c:v>
                </c:pt>
                <c:pt idx="900">
                  <c:v>1.4</c:v>
                </c:pt>
                <c:pt idx="901">
                  <c:v>1.4</c:v>
                </c:pt>
                <c:pt idx="902">
                  <c:v>1.36</c:v>
                </c:pt>
                <c:pt idx="903">
                  <c:v>1.4</c:v>
                </c:pt>
                <c:pt idx="904">
                  <c:v>1.4</c:v>
                </c:pt>
                <c:pt idx="905">
                  <c:v>1.4</c:v>
                </c:pt>
                <c:pt idx="906">
                  <c:v>1.4</c:v>
                </c:pt>
                <c:pt idx="907">
                  <c:v>1.4</c:v>
                </c:pt>
                <c:pt idx="908">
                  <c:v>1.4</c:v>
                </c:pt>
                <c:pt idx="909">
                  <c:v>1.44</c:v>
                </c:pt>
                <c:pt idx="910">
                  <c:v>1.44</c:v>
                </c:pt>
                <c:pt idx="911">
                  <c:v>1.44</c:v>
                </c:pt>
                <c:pt idx="912">
                  <c:v>1.44</c:v>
                </c:pt>
                <c:pt idx="913">
                  <c:v>1.44</c:v>
                </c:pt>
                <c:pt idx="914">
                  <c:v>1.44</c:v>
                </c:pt>
                <c:pt idx="915">
                  <c:v>1.44</c:v>
                </c:pt>
                <c:pt idx="916">
                  <c:v>1.48</c:v>
                </c:pt>
                <c:pt idx="917">
                  <c:v>1.44</c:v>
                </c:pt>
                <c:pt idx="918">
                  <c:v>1.44</c:v>
                </c:pt>
                <c:pt idx="919">
                  <c:v>1.48</c:v>
                </c:pt>
                <c:pt idx="920">
                  <c:v>1.48</c:v>
                </c:pt>
                <c:pt idx="921">
                  <c:v>1.48</c:v>
                </c:pt>
                <c:pt idx="922">
                  <c:v>1.48</c:v>
                </c:pt>
                <c:pt idx="923">
                  <c:v>1.52</c:v>
                </c:pt>
                <c:pt idx="924">
                  <c:v>1.52</c:v>
                </c:pt>
                <c:pt idx="925">
                  <c:v>1.52</c:v>
                </c:pt>
                <c:pt idx="926">
                  <c:v>1.52</c:v>
                </c:pt>
                <c:pt idx="927">
                  <c:v>1.52</c:v>
                </c:pt>
                <c:pt idx="928">
                  <c:v>1.52</c:v>
                </c:pt>
                <c:pt idx="929">
                  <c:v>1.52</c:v>
                </c:pt>
                <c:pt idx="930">
                  <c:v>1.52</c:v>
                </c:pt>
                <c:pt idx="931">
                  <c:v>1.52</c:v>
                </c:pt>
                <c:pt idx="932">
                  <c:v>1.56</c:v>
                </c:pt>
                <c:pt idx="933">
                  <c:v>1.56</c:v>
                </c:pt>
                <c:pt idx="934">
                  <c:v>1.56</c:v>
                </c:pt>
                <c:pt idx="935">
                  <c:v>1.52</c:v>
                </c:pt>
                <c:pt idx="936">
                  <c:v>1.56</c:v>
                </c:pt>
                <c:pt idx="937">
                  <c:v>1.56</c:v>
                </c:pt>
                <c:pt idx="938">
                  <c:v>1.56</c:v>
                </c:pt>
                <c:pt idx="939">
                  <c:v>1.56</c:v>
                </c:pt>
                <c:pt idx="940">
                  <c:v>1.52</c:v>
                </c:pt>
                <c:pt idx="941">
                  <c:v>1.52</c:v>
                </c:pt>
                <c:pt idx="942">
                  <c:v>1.56</c:v>
                </c:pt>
                <c:pt idx="943">
                  <c:v>1.56</c:v>
                </c:pt>
                <c:pt idx="944">
                  <c:v>1.56</c:v>
                </c:pt>
                <c:pt idx="945">
                  <c:v>1.56</c:v>
                </c:pt>
                <c:pt idx="946">
                  <c:v>1.56</c:v>
                </c:pt>
                <c:pt idx="947">
                  <c:v>1.56</c:v>
                </c:pt>
                <c:pt idx="948">
                  <c:v>1.56</c:v>
                </c:pt>
                <c:pt idx="949">
                  <c:v>1.56</c:v>
                </c:pt>
                <c:pt idx="950">
                  <c:v>1.56</c:v>
                </c:pt>
                <c:pt idx="951">
                  <c:v>1.6</c:v>
                </c:pt>
                <c:pt idx="952">
                  <c:v>1.6</c:v>
                </c:pt>
                <c:pt idx="953">
                  <c:v>1.56</c:v>
                </c:pt>
                <c:pt idx="954">
                  <c:v>1.6</c:v>
                </c:pt>
                <c:pt idx="955">
                  <c:v>1.6</c:v>
                </c:pt>
                <c:pt idx="956">
                  <c:v>1.6</c:v>
                </c:pt>
                <c:pt idx="957">
                  <c:v>1.6</c:v>
                </c:pt>
                <c:pt idx="958">
                  <c:v>1.6</c:v>
                </c:pt>
                <c:pt idx="959">
                  <c:v>1.6</c:v>
                </c:pt>
                <c:pt idx="960">
                  <c:v>1.6</c:v>
                </c:pt>
                <c:pt idx="961">
                  <c:v>1.6</c:v>
                </c:pt>
                <c:pt idx="962">
                  <c:v>1.6</c:v>
                </c:pt>
                <c:pt idx="963">
                  <c:v>1.6</c:v>
                </c:pt>
                <c:pt idx="964">
                  <c:v>1.6</c:v>
                </c:pt>
                <c:pt idx="965">
                  <c:v>1.6</c:v>
                </c:pt>
                <c:pt idx="966">
                  <c:v>1.6</c:v>
                </c:pt>
                <c:pt idx="967">
                  <c:v>1.6</c:v>
                </c:pt>
                <c:pt idx="968">
                  <c:v>1.6</c:v>
                </c:pt>
                <c:pt idx="969">
                  <c:v>1.6</c:v>
                </c:pt>
                <c:pt idx="970">
                  <c:v>1.64</c:v>
                </c:pt>
                <c:pt idx="971">
                  <c:v>1.6</c:v>
                </c:pt>
                <c:pt idx="972">
                  <c:v>1.6</c:v>
                </c:pt>
                <c:pt idx="973">
                  <c:v>1.6</c:v>
                </c:pt>
                <c:pt idx="974">
                  <c:v>1.6</c:v>
                </c:pt>
                <c:pt idx="975">
                  <c:v>1.64</c:v>
                </c:pt>
                <c:pt idx="976">
                  <c:v>1.64</c:v>
                </c:pt>
                <c:pt idx="977">
                  <c:v>1.64</c:v>
                </c:pt>
                <c:pt idx="978">
                  <c:v>1.64</c:v>
                </c:pt>
                <c:pt idx="979">
                  <c:v>1.64</c:v>
                </c:pt>
                <c:pt idx="980">
                  <c:v>1.64</c:v>
                </c:pt>
                <c:pt idx="981">
                  <c:v>1.6</c:v>
                </c:pt>
                <c:pt idx="982">
                  <c:v>1.64</c:v>
                </c:pt>
                <c:pt idx="983">
                  <c:v>1.6</c:v>
                </c:pt>
                <c:pt idx="984">
                  <c:v>1.6</c:v>
                </c:pt>
                <c:pt idx="985">
                  <c:v>1.6</c:v>
                </c:pt>
                <c:pt idx="986">
                  <c:v>1.64</c:v>
                </c:pt>
                <c:pt idx="987">
                  <c:v>1.6</c:v>
                </c:pt>
                <c:pt idx="988">
                  <c:v>1.64</c:v>
                </c:pt>
                <c:pt idx="989">
                  <c:v>1.6</c:v>
                </c:pt>
                <c:pt idx="990">
                  <c:v>1.6</c:v>
                </c:pt>
                <c:pt idx="991">
                  <c:v>1.6</c:v>
                </c:pt>
                <c:pt idx="992">
                  <c:v>1.6</c:v>
                </c:pt>
                <c:pt idx="993">
                  <c:v>1.6</c:v>
                </c:pt>
                <c:pt idx="994">
                  <c:v>1.6</c:v>
                </c:pt>
                <c:pt idx="995">
                  <c:v>1.64</c:v>
                </c:pt>
                <c:pt idx="996">
                  <c:v>1.6</c:v>
                </c:pt>
                <c:pt idx="997">
                  <c:v>1.6</c:v>
                </c:pt>
                <c:pt idx="998">
                  <c:v>1.6</c:v>
                </c:pt>
                <c:pt idx="999">
                  <c:v>1.6</c:v>
                </c:pt>
                <c:pt idx="1000">
                  <c:v>1.6</c:v>
                </c:pt>
                <c:pt idx="1001">
                  <c:v>1.6</c:v>
                </c:pt>
                <c:pt idx="1002">
                  <c:v>1.6</c:v>
                </c:pt>
                <c:pt idx="1003">
                  <c:v>1.6</c:v>
                </c:pt>
                <c:pt idx="1004">
                  <c:v>1.6</c:v>
                </c:pt>
                <c:pt idx="1005">
                  <c:v>1.6</c:v>
                </c:pt>
                <c:pt idx="1006">
                  <c:v>1.6</c:v>
                </c:pt>
                <c:pt idx="1007">
                  <c:v>1.6</c:v>
                </c:pt>
                <c:pt idx="1008">
                  <c:v>1.6</c:v>
                </c:pt>
                <c:pt idx="1009">
                  <c:v>1.6</c:v>
                </c:pt>
                <c:pt idx="1010">
                  <c:v>1.6</c:v>
                </c:pt>
                <c:pt idx="1011">
                  <c:v>1.6</c:v>
                </c:pt>
                <c:pt idx="1012">
                  <c:v>1.6</c:v>
                </c:pt>
                <c:pt idx="1013">
                  <c:v>1.6</c:v>
                </c:pt>
                <c:pt idx="1014">
                  <c:v>1.6</c:v>
                </c:pt>
                <c:pt idx="1015">
                  <c:v>1.6</c:v>
                </c:pt>
                <c:pt idx="1016">
                  <c:v>1.6</c:v>
                </c:pt>
                <c:pt idx="1017">
                  <c:v>1.6</c:v>
                </c:pt>
                <c:pt idx="1018">
                  <c:v>1.6</c:v>
                </c:pt>
                <c:pt idx="1019">
                  <c:v>1.56</c:v>
                </c:pt>
                <c:pt idx="1020">
                  <c:v>1.6</c:v>
                </c:pt>
                <c:pt idx="1021">
                  <c:v>1.56</c:v>
                </c:pt>
                <c:pt idx="1022">
                  <c:v>1.56</c:v>
                </c:pt>
                <c:pt idx="1023">
                  <c:v>1.56</c:v>
                </c:pt>
                <c:pt idx="1024">
                  <c:v>1.56</c:v>
                </c:pt>
                <c:pt idx="1025">
                  <c:v>1.56</c:v>
                </c:pt>
                <c:pt idx="1026">
                  <c:v>1.56</c:v>
                </c:pt>
                <c:pt idx="1027">
                  <c:v>1.56</c:v>
                </c:pt>
                <c:pt idx="1028">
                  <c:v>1.56</c:v>
                </c:pt>
                <c:pt idx="1029">
                  <c:v>1.56</c:v>
                </c:pt>
                <c:pt idx="1030">
                  <c:v>1.56</c:v>
                </c:pt>
                <c:pt idx="1031">
                  <c:v>1.56</c:v>
                </c:pt>
                <c:pt idx="1032">
                  <c:v>1.56</c:v>
                </c:pt>
                <c:pt idx="1033">
                  <c:v>1.56</c:v>
                </c:pt>
                <c:pt idx="1034">
                  <c:v>1.56</c:v>
                </c:pt>
                <c:pt idx="1035">
                  <c:v>1.52</c:v>
                </c:pt>
                <c:pt idx="1036">
                  <c:v>1.52</c:v>
                </c:pt>
                <c:pt idx="1037">
                  <c:v>1.52</c:v>
                </c:pt>
                <c:pt idx="1038">
                  <c:v>1.52</c:v>
                </c:pt>
                <c:pt idx="1039">
                  <c:v>1.52</c:v>
                </c:pt>
                <c:pt idx="1040">
                  <c:v>1.52</c:v>
                </c:pt>
                <c:pt idx="1041">
                  <c:v>1.52</c:v>
                </c:pt>
                <c:pt idx="1042">
                  <c:v>1.52</c:v>
                </c:pt>
                <c:pt idx="1043">
                  <c:v>1.52</c:v>
                </c:pt>
                <c:pt idx="1044">
                  <c:v>1.48</c:v>
                </c:pt>
                <c:pt idx="1045">
                  <c:v>1.48</c:v>
                </c:pt>
                <c:pt idx="1046">
                  <c:v>1.48</c:v>
                </c:pt>
                <c:pt idx="1047">
                  <c:v>1.48</c:v>
                </c:pt>
                <c:pt idx="1048">
                  <c:v>1.48</c:v>
                </c:pt>
                <c:pt idx="1049">
                  <c:v>1.48</c:v>
                </c:pt>
                <c:pt idx="1050">
                  <c:v>1.48</c:v>
                </c:pt>
                <c:pt idx="1051">
                  <c:v>1.48</c:v>
                </c:pt>
                <c:pt idx="1052">
                  <c:v>1.44</c:v>
                </c:pt>
                <c:pt idx="1053">
                  <c:v>1.44</c:v>
                </c:pt>
                <c:pt idx="1054">
                  <c:v>1.44</c:v>
                </c:pt>
                <c:pt idx="1055">
                  <c:v>1.44</c:v>
                </c:pt>
                <c:pt idx="1056">
                  <c:v>1.44</c:v>
                </c:pt>
                <c:pt idx="1057">
                  <c:v>1.44</c:v>
                </c:pt>
                <c:pt idx="1058">
                  <c:v>1.4</c:v>
                </c:pt>
                <c:pt idx="1059">
                  <c:v>1.44</c:v>
                </c:pt>
                <c:pt idx="1060">
                  <c:v>1.44</c:v>
                </c:pt>
                <c:pt idx="1061">
                  <c:v>1.4</c:v>
                </c:pt>
                <c:pt idx="1062">
                  <c:v>1.4</c:v>
                </c:pt>
                <c:pt idx="1063">
                  <c:v>1.4</c:v>
                </c:pt>
                <c:pt idx="1064">
                  <c:v>1.4</c:v>
                </c:pt>
                <c:pt idx="1065">
                  <c:v>1.4</c:v>
                </c:pt>
                <c:pt idx="1066">
                  <c:v>1.4</c:v>
                </c:pt>
                <c:pt idx="1067">
                  <c:v>1.36</c:v>
                </c:pt>
                <c:pt idx="1068">
                  <c:v>1.4</c:v>
                </c:pt>
                <c:pt idx="1069">
                  <c:v>1.36</c:v>
                </c:pt>
                <c:pt idx="1070">
                  <c:v>1.4</c:v>
                </c:pt>
                <c:pt idx="1071">
                  <c:v>1.36</c:v>
                </c:pt>
                <c:pt idx="1072">
                  <c:v>1.36</c:v>
                </c:pt>
                <c:pt idx="1073">
                  <c:v>1.36</c:v>
                </c:pt>
                <c:pt idx="1074">
                  <c:v>1.36</c:v>
                </c:pt>
                <c:pt idx="1075">
                  <c:v>1.36</c:v>
                </c:pt>
                <c:pt idx="1076">
                  <c:v>1.36</c:v>
                </c:pt>
                <c:pt idx="1077">
                  <c:v>1.36</c:v>
                </c:pt>
                <c:pt idx="1078">
                  <c:v>1.36</c:v>
                </c:pt>
                <c:pt idx="1079">
                  <c:v>1.32</c:v>
                </c:pt>
                <c:pt idx="1080">
                  <c:v>1.32</c:v>
                </c:pt>
                <c:pt idx="1081">
                  <c:v>1.32</c:v>
                </c:pt>
                <c:pt idx="1082">
                  <c:v>1.32</c:v>
                </c:pt>
                <c:pt idx="1083">
                  <c:v>1.28</c:v>
                </c:pt>
                <c:pt idx="1084">
                  <c:v>1.28</c:v>
                </c:pt>
                <c:pt idx="1085">
                  <c:v>1.28</c:v>
                </c:pt>
                <c:pt idx="1086">
                  <c:v>1.28</c:v>
                </c:pt>
                <c:pt idx="1087">
                  <c:v>1.28</c:v>
                </c:pt>
                <c:pt idx="1088">
                  <c:v>1.28</c:v>
                </c:pt>
                <c:pt idx="1089">
                  <c:v>1.28</c:v>
                </c:pt>
                <c:pt idx="1090">
                  <c:v>1.28</c:v>
                </c:pt>
                <c:pt idx="1091">
                  <c:v>1.24</c:v>
                </c:pt>
                <c:pt idx="1092">
                  <c:v>1.24</c:v>
                </c:pt>
                <c:pt idx="1093">
                  <c:v>1.24</c:v>
                </c:pt>
                <c:pt idx="1094">
                  <c:v>1.24</c:v>
                </c:pt>
                <c:pt idx="1095">
                  <c:v>1.24</c:v>
                </c:pt>
                <c:pt idx="1096">
                  <c:v>1.2</c:v>
                </c:pt>
                <c:pt idx="1097">
                  <c:v>1.2</c:v>
                </c:pt>
                <c:pt idx="1098">
                  <c:v>1.2</c:v>
                </c:pt>
                <c:pt idx="1099">
                  <c:v>1.2</c:v>
                </c:pt>
                <c:pt idx="1100">
                  <c:v>1.1599999999999999</c:v>
                </c:pt>
                <c:pt idx="1101">
                  <c:v>1.1599999999999999</c:v>
                </c:pt>
                <c:pt idx="1102">
                  <c:v>1.2</c:v>
                </c:pt>
                <c:pt idx="1103">
                  <c:v>1.1599999999999999</c:v>
                </c:pt>
                <c:pt idx="1104">
                  <c:v>1.1599999999999999</c:v>
                </c:pt>
                <c:pt idx="1105">
                  <c:v>1.1599999999999999</c:v>
                </c:pt>
                <c:pt idx="1106">
                  <c:v>1.1599999999999999</c:v>
                </c:pt>
                <c:pt idx="1107">
                  <c:v>1.1599999999999999</c:v>
                </c:pt>
                <c:pt idx="1108">
                  <c:v>1.1599999999999999</c:v>
                </c:pt>
                <c:pt idx="1109">
                  <c:v>1.1200000000000001</c:v>
                </c:pt>
                <c:pt idx="1110">
                  <c:v>1.1200000000000001</c:v>
                </c:pt>
                <c:pt idx="1111">
                  <c:v>1.1200000000000001</c:v>
                </c:pt>
                <c:pt idx="1112">
                  <c:v>1.08</c:v>
                </c:pt>
                <c:pt idx="1113">
                  <c:v>1.1200000000000001</c:v>
                </c:pt>
                <c:pt idx="1114">
                  <c:v>1.08</c:v>
                </c:pt>
                <c:pt idx="1115">
                  <c:v>1.08</c:v>
                </c:pt>
                <c:pt idx="1116">
                  <c:v>1.08</c:v>
                </c:pt>
                <c:pt idx="1117">
                  <c:v>1.04</c:v>
                </c:pt>
                <c:pt idx="1118">
                  <c:v>1.04</c:v>
                </c:pt>
                <c:pt idx="1119">
                  <c:v>1.04</c:v>
                </c:pt>
                <c:pt idx="1120">
                  <c:v>1.04</c:v>
                </c:pt>
                <c:pt idx="1121">
                  <c:v>1.04</c:v>
                </c:pt>
                <c:pt idx="1122">
                  <c:v>1.04</c:v>
                </c:pt>
                <c:pt idx="1123">
                  <c:v>1.04</c:v>
                </c:pt>
                <c:pt idx="1124">
                  <c:v>1</c:v>
                </c:pt>
                <c:pt idx="1125">
                  <c:v>1</c:v>
                </c:pt>
                <c:pt idx="1126">
                  <c:v>1</c:v>
                </c:pt>
                <c:pt idx="1127">
                  <c:v>1</c:v>
                </c:pt>
                <c:pt idx="1128">
                  <c:v>0.96</c:v>
                </c:pt>
                <c:pt idx="1129">
                  <c:v>0.96</c:v>
                </c:pt>
                <c:pt idx="1130">
                  <c:v>0.96</c:v>
                </c:pt>
                <c:pt idx="1131">
                  <c:v>0.96</c:v>
                </c:pt>
                <c:pt idx="1132">
                  <c:v>0.96</c:v>
                </c:pt>
                <c:pt idx="1133">
                  <c:v>0.92</c:v>
                </c:pt>
                <c:pt idx="1134">
                  <c:v>0.92</c:v>
                </c:pt>
                <c:pt idx="1135">
                  <c:v>0.92</c:v>
                </c:pt>
                <c:pt idx="1136">
                  <c:v>0.92</c:v>
                </c:pt>
                <c:pt idx="1137">
                  <c:v>0.92</c:v>
                </c:pt>
                <c:pt idx="1138">
                  <c:v>0.92</c:v>
                </c:pt>
                <c:pt idx="1139">
                  <c:v>0.88</c:v>
                </c:pt>
                <c:pt idx="1140">
                  <c:v>0.88</c:v>
                </c:pt>
                <c:pt idx="1141">
                  <c:v>0.88</c:v>
                </c:pt>
                <c:pt idx="1142">
                  <c:v>0.88</c:v>
                </c:pt>
                <c:pt idx="1143">
                  <c:v>0.88</c:v>
                </c:pt>
                <c:pt idx="1144">
                  <c:v>0.84</c:v>
                </c:pt>
                <c:pt idx="1145">
                  <c:v>0.84</c:v>
                </c:pt>
                <c:pt idx="1146">
                  <c:v>0.8</c:v>
                </c:pt>
                <c:pt idx="1147">
                  <c:v>0.84</c:v>
                </c:pt>
                <c:pt idx="1148">
                  <c:v>0.8</c:v>
                </c:pt>
                <c:pt idx="1149">
                  <c:v>0.8</c:v>
                </c:pt>
                <c:pt idx="1150">
                  <c:v>0.8</c:v>
                </c:pt>
                <c:pt idx="1151">
                  <c:v>0.8</c:v>
                </c:pt>
                <c:pt idx="1152">
                  <c:v>0.8</c:v>
                </c:pt>
                <c:pt idx="1153">
                  <c:v>0.76</c:v>
                </c:pt>
                <c:pt idx="1154">
                  <c:v>0.76</c:v>
                </c:pt>
                <c:pt idx="1155">
                  <c:v>0.76</c:v>
                </c:pt>
                <c:pt idx="1156">
                  <c:v>0.72</c:v>
                </c:pt>
                <c:pt idx="1157">
                  <c:v>0.72</c:v>
                </c:pt>
                <c:pt idx="1158">
                  <c:v>0.72</c:v>
                </c:pt>
                <c:pt idx="1159">
                  <c:v>0.72</c:v>
                </c:pt>
                <c:pt idx="1160">
                  <c:v>0.68</c:v>
                </c:pt>
                <c:pt idx="1161">
                  <c:v>0.68</c:v>
                </c:pt>
                <c:pt idx="1162">
                  <c:v>0.68</c:v>
                </c:pt>
                <c:pt idx="1163">
                  <c:v>0.68</c:v>
                </c:pt>
                <c:pt idx="1164">
                  <c:v>0.68</c:v>
                </c:pt>
                <c:pt idx="1165">
                  <c:v>0.68</c:v>
                </c:pt>
                <c:pt idx="1166">
                  <c:v>0.68</c:v>
                </c:pt>
                <c:pt idx="1167">
                  <c:v>0.68</c:v>
                </c:pt>
                <c:pt idx="1168">
                  <c:v>0.64</c:v>
                </c:pt>
                <c:pt idx="1169">
                  <c:v>0.64</c:v>
                </c:pt>
                <c:pt idx="1170">
                  <c:v>0.6</c:v>
                </c:pt>
                <c:pt idx="1171">
                  <c:v>0.6</c:v>
                </c:pt>
                <c:pt idx="1172">
                  <c:v>0.6</c:v>
                </c:pt>
                <c:pt idx="1173">
                  <c:v>0.6</c:v>
                </c:pt>
                <c:pt idx="1174">
                  <c:v>0.56000000000000005</c:v>
                </c:pt>
                <c:pt idx="1175">
                  <c:v>0.56000000000000005</c:v>
                </c:pt>
                <c:pt idx="1176">
                  <c:v>0.56000000000000005</c:v>
                </c:pt>
                <c:pt idx="1177">
                  <c:v>0.56000000000000005</c:v>
                </c:pt>
                <c:pt idx="1178">
                  <c:v>0.52</c:v>
                </c:pt>
                <c:pt idx="1179">
                  <c:v>0.52</c:v>
                </c:pt>
                <c:pt idx="1180">
                  <c:v>0.52</c:v>
                </c:pt>
                <c:pt idx="1181">
                  <c:v>0.52</c:v>
                </c:pt>
                <c:pt idx="1182">
                  <c:v>0.48</c:v>
                </c:pt>
                <c:pt idx="1183">
                  <c:v>0.48</c:v>
                </c:pt>
                <c:pt idx="1184">
                  <c:v>0.48</c:v>
                </c:pt>
                <c:pt idx="1185">
                  <c:v>0.44</c:v>
                </c:pt>
                <c:pt idx="1186">
                  <c:v>0.44</c:v>
                </c:pt>
                <c:pt idx="1187">
                  <c:v>0.44</c:v>
                </c:pt>
                <c:pt idx="1188">
                  <c:v>0.4</c:v>
                </c:pt>
                <c:pt idx="1189">
                  <c:v>0.44</c:v>
                </c:pt>
                <c:pt idx="1190">
                  <c:v>0.4</c:v>
                </c:pt>
                <c:pt idx="1191">
                  <c:v>0.4</c:v>
                </c:pt>
                <c:pt idx="1192">
                  <c:v>0.4</c:v>
                </c:pt>
                <c:pt idx="1193">
                  <c:v>0.4</c:v>
                </c:pt>
                <c:pt idx="1194">
                  <c:v>0.36</c:v>
                </c:pt>
                <c:pt idx="1195">
                  <c:v>0.32</c:v>
                </c:pt>
                <c:pt idx="1196">
                  <c:v>0.32</c:v>
                </c:pt>
                <c:pt idx="1197">
                  <c:v>0.32</c:v>
                </c:pt>
                <c:pt idx="1198">
                  <c:v>0.32</c:v>
                </c:pt>
                <c:pt idx="1199">
                  <c:v>0.32</c:v>
                </c:pt>
                <c:pt idx="1200">
                  <c:v>0.32</c:v>
                </c:pt>
                <c:pt idx="1201">
                  <c:v>0.28000000000000003</c:v>
                </c:pt>
                <c:pt idx="1202">
                  <c:v>0.32</c:v>
                </c:pt>
                <c:pt idx="1203">
                  <c:v>0.28000000000000003</c:v>
                </c:pt>
                <c:pt idx="1204">
                  <c:v>0.28000000000000003</c:v>
                </c:pt>
                <c:pt idx="1205">
                  <c:v>0.24</c:v>
                </c:pt>
                <c:pt idx="1206">
                  <c:v>0.24</c:v>
                </c:pt>
                <c:pt idx="1207">
                  <c:v>0.24</c:v>
                </c:pt>
                <c:pt idx="1208">
                  <c:v>0.24</c:v>
                </c:pt>
                <c:pt idx="1209">
                  <c:v>0.2</c:v>
                </c:pt>
                <c:pt idx="1210">
                  <c:v>0.2</c:v>
                </c:pt>
                <c:pt idx="1211">
                  <c:v>0.2</c:v>
                </c:pt>
                <c:pt idx="1212">
                  <c:v>0.16</c:v>
                </c:pt>
                <c:pt idx="1213">
                  <c:v>0.2</c:v>
                </c:pt>
                <c:pt idx="1214">
                  <c:v>0.16</c:v>
                </c:pt>
                <c:pt idx="1215">
                  <c:v>0.16</c:v>
                </c:pt>
                <c:pt idx="1216">
                  <c:v>0.12</c:v>
                </c:pt>
                <c:pt idx="1217">
                  <c:v>0.16</c:v>
                </c:pt>
                <c:pt idx="1218">
                  <c:v>0.12</c:v>
                </c:pt>
                <c:pt idx="1219">
                  <c:v>0.08</c:v>
                </c:pt>
                <c:pt idx="1220">
                  <c:v>0.12</c:v>
                </c:pt>
                <c:pt idx="1221">
                  <c:v>0.08</c:v>
                </c:pt>
                <c:pt idx="1222">
                  <c:v>0.08</c:v>
                </c:pt>
                <c:pt idx="1223">
                  <c:v>0.08</c:v>
                </c:pt>
                <c:pt idx="1224">
                  <c:v>0.08</c:v>
                </c:pt>
                <c:pt idx="1225">
                  <c:v>0.08</c:v>
                </c:pt>
                <c:pt idx="1226">
                  <c:v>0.04</c:v>
                </c:pt>
                <c:pt idx="1227">
                  <c:v>0.04</c:v>
                </c:pt>
                <c:pt idx="1228">
                  <c:v>0</c:v>
                </c:pt>
                <c:pt idx="1229">
                  <c:v>0</c:v>
                </c:pt>
                <c:pt idx="1230">
                  <c:v>0</c:v>
                </c:pt>
                <c:pt idx="1231">
                  <c:v>0</c:v>
                </c:pt>
                <c:pt idx="1232">
                  <c:v>0</c:v>
                </c:pt>
                <c:pt idx="1233">
                  <c:v>-0.04</c:v>
                </c:pt>
                <c:pt idx="1234">
                  <c:v>-0.04</c:v>
                </c:pt>
                <c:pt idx="1235">
                  <c:v>-0.04</c:v>
                </c:pt>
                <c:pt idx="1236">
                  <c:v>-0.04</c:v>
                </c:pt>
                <c:pt idx="1237">
                  <c:v>-0.04</c:v>
                </c:pt>
                <c:pt idx="1238">
                  <c:v>-0.08</c:v>
                </c:pt>
                <c:pt idx="1239">
                  <c:v>-0.08</c:v>
                </c:pt>
                <c:pt idx="1240">
                  <c:v>-0.08</c:v>
                </c:pt>
                <c:pt idx="1241">
                  <c:v>-0.12</c:v>
                </c:pt>
                <c:pt idx="1242">
                  <c:v>-0.12</c:v>
                </c:pt>
                <c:pt idx="1243">
                  <c:v>-0.12</c:v>
                </c:pt>
                <c:pt idx="1244">
                  <c:v>-0.16</c:v>
                </c:pt>
                <c:pt idx="1245">
                  <c:v>-0.12</c:v>
                </c:pt>
                <c:pt idx="1246">
                  <c:v>-0.16</c:v>
                </c:pt>
                <c:pt idx="1247">
                  <c:v>-0.2</c:v>
                </c:pt>
                <c:pt idx="1248">
                  <c:v>-0.2</c:v>
                </c:pt>
                <c:pt idx="1249">
                  <c:v>-0.2</c:v>
                </c:pt>
                <c:pt idx="1250">
                  <c:v>-0.2</c:v>
                </c:pt>
                <c:pt idx="1251">
                  <c:v>-0.24</c:v>
                </c:pt>
                <c:pt idx="1252">
                  <c:v>-0.24</c:v>
                </c:pt>
                <c:pt idx="1253">
                  <c:v>-0.24</c:v>
                </c:pt>
                <c:pt idx="1254">
                  <c:v>-0.24</c:v>
                </c:pt>
                <c:pt idx="1255">
                  <c:v>-0.28000000000000003</c:v>
                </c:pt>
                <c:pt idx="1256">
                  <c:v>-0.28000000000000003</c:v>
                </c:pt>
                <c:pt idx="1257">
                  <c:v>-0.28000000000000003</c:v>
                </c:pt>
                <c:pt idx="1258">
                  <c:v>-0.28000000000000003</c:v>
                </c:pt>
                <c:pt idx="1259">
                  <c:v>-0.28000000000000003</c:v>
                </c:pt>
                <c:pt idx="1260">
                  <c:v>-0.28000000000000003</c:v>
                </c:pt>
                <c:pt idx="1261">
                  <c:v>-0.32</c:v>
                </c:pt>
                <c:pt idx="1262">
                  <c:v>-0.32</c:v>
                </c:pt>
                <c:pt idx="1263">
                  <c:v>-0.32</c:v>
                </c:pt>
                <c:pt idx="1264">
                  <c:v>-0.36</c:v>
                </c:pt>
                <c:pt idx="1265">
                  <c:v>-0.36</c:v>
                </c:pt>
                <c:pt idx="1266">
                  <c:v>-0.36</c:v>
                </c:pt>
                <c:pt idx="1267">
                  <c:v>-0.4</c:v>
                </c:pt>
                <c:pt idx="1268">
                  <c:v>-0.4</c:v>
                </c:pt>
                <c:pt idx="1269">
                  <c:v>-0.4</c:v>
                </c:pt>
                <c:pt idx="1270">
                  <c:v>-0.4</c:v>
                </c:pt>
                <c:pt idx="1271">
                  <c:v>-0.4</c:v>
                </c:pt>
                <c:pt idx="1272">
                  <c:v>-0.44</c:v>
                </c:pt>
                <c:pt idx="1273">
                  <c:v>-0.44</c:v>
                </c:pt>
                <c:pt idx="1274">
                  <c:v>-0.44</c:v>
                </c:pt>
                <c:pt idx="1275">
                  <c:v>-0.44</c:v>
                </c:pt>
                <c:pt idx="1276">
                  <c:v>-0.48</c:v>
                </c:pt>
                <c:pt idx="1277">
                  <c:v>-0.44</c:v>
                </c:pt>
                <c:pt idx="1278">
                  <c:v>-0.48</c:v>
                </c:pt>
                <c:pt idx="1279">
                  <c:v>-0.52</c:v>
                </c:pt>
                <c:pt idx="1280">
                  <c:v>-0.48</c:v>
                </c:pt>
                <c:pt idx="1281">
                  <c:v>-0.52</c:v>
                </c:pt>
                <c:pt idx="1282">
                  <c:v>-0.52</c:v>
                </c:pt>
                <c:pt idx="1283">
                  <c:v>-0.56000000000000005</c:v>
                </c:pt>
                <c:pt idx="1284">
                  <c:v>-0.56000000000000005</c:v>
                </c:pt>
                <c:pt idx="1285">
                  <c:v>-0.6</c:v>
                </c:pt>
                <c:pt idx="1286">
                  <c:v>-0.56000000000000005</c:v>
                </c:pt>
                <c:pt idx="1287">
                  <c:v>-0.56000000000000005</c:v>
                </c:pt>
                <c:pt idx="1288">
                  <c:v>-0.56000000000000005</c:v>
                </c:pt>
                <c:pt idx="1289">
                  <c:v>-0.6</c:v>
                </c:pt>
                <c:pt idx="1290">
                  <c:v>-0.6</c:v>
                </c:pt>
                <c:pt idx="1291">
                  <c:v>-0.64</c:v>
                </c:pt>
                <c:pt idx="1292">
                  <c:v>-0.64</c:v>
                </c:pt>
                <c:pt idx="1293">
                  <c:v>-0.64</c:v>
                </c:pt>
                <c:pt idx="1294">
                  <c:v>-0.64</c:v>
                </c:pt>
                <c:pt idx="1295">
                  <c:v>-0.64</c:v>
                </c:pt>
                <c:pt idx="1296">
                  <c:v>-0.68</c:v>
                </c:pt>
                <c:pt idx="1297">
                  <c:v>-0.68</c:v>
                </c:pt>
                <c:pt idx="1298">
                  <c:v>-0.68</c:v>
                </c:pt>
                <c:pt idx="1299">
                  <c:v>-0.68</c:v>
                </c:pt>
                <c:pt idx="1300">
                  <c:v>-0.68</c:v>
                </c:pt>
                <c:pt idx="1301">
                  <c:v>-0.72</c:v>
                </c:pt>
                <c:pt idx="1302">
                  <c:v>-0.72</c:v>
                </c:pt>
                <c:pt idx="1303">
                  <c:v>-0.76</c:v>
                </c:pt>
                <c:pt idx="1304">
                  <c:v>-0.72</c:v>
                </c:pt>
                <c:pt idx="1305">
                  <c:v>-0.76</c:v>
                </c:pt>
                <c:pt idx="1306">
                  <c:v>-0.76</c:v>
                </c:pt>
                <c:pt idx="1307">
                  <c:v>-0.76</c:v>
                </c:pt>
                <c:pt idx="1308">
                  <c:v>-0.76</c:v>
                </c:pt>
                <c:pt idx="1309">
                  <c:v>-0.76</c:v>
                </c:pt>
                <c:pt idx="1310">
                  <c:v>-0.76</c:v>
                </c:pt>
                <c:pt idx="1311">
                  <c:v>-0.8</c:v>
                </c:pt>
                <c:pt idx="1312">
                  <c:v>-0.84</c:v>
                </c:pt>
                <c:pt idx="1313">
                  <c:v>-0.8</c:v>
                </c:pt>
                <c:pt idx="1314">
                  <c:v>-0.84</c:v>
                </c:pt>
                <c:pt idx="1315">
                  <c:v>-0.84</c:v>
                </c:pt>
                <c:pt idx="1316">
                  <c:v>-0.84</c:v>
                </c:pt>
                <c:pt idx="1317">
                  <c:v>-0.88</c:v>
                </c:pt>
                <c:pt idx="1318">
                  <c:v>-0.88</c:v>
                </c:pt>
                <c:pt idx="1319">
                  <c:v>-0.88</c:v>
                </c:pt>
                <c:pt idx="1320">
                  <c:v>-0.92</c:v>
                </c:pt>
                <c:pt idx="1321">
                  <c:v>-0.92</c:v>
                </c:pt>
                <c:pt idx="1322">
                  <c:v>-0.88</c:v>
                </c:pt>
                <c:pt idx="1323">
                  <c:v>-0.92</c:v>
                </c:pt>
                <c:pt idx="1324">
                  <c:v>-0.92</c:v>
                </c:pt>
                <c:pt idx="1325">
                  <c:v>-0.92</c:v>
                </c:pt>
                <c:pt idx="1326">
                  <c:v>-0.92</c:v>
                </c:pt>
                <c:pt idx="1327">
                  <c:v>-0.92</c:v>
                </c:pt>
                <c:pt idx="1328">
                  <c:v>-0.96</c:v>
                </c:pt>
                <c:pt idx="1329">
                  <c:v>-0.96</c:v>
                </c:pt>
                <c:pt idx="1330">
                  <c:v>-1</c:v>
                </c:pt>
                <c:pt idx="1331">
                  <c:v>-0.96</c:v>
                </c:pt>
                <c:pt idx="1332">
                  <c:v>-1</c:v>
                </c:pt>
                <c:pt idx="1333">
                  <c:v>-0.96</c:v>
                </c:pt>
                <c:pt idx="1334">
                  <c:v>-1.04</c:v>
                </c:pt>
                <c:pt idx="1335">
                  <c:v>-1</c:v>
                </c:pt>
                <c:pt idx="1336">
                  <c:v>-1.04</c:v>
                </c:pt>
                <c:pt idx="1337">
                  <c:v>-1.04</c:v>
                </c:pt>
                <c:pt idx="1338">
                  <c:v>-1</c:v>
                </c:pt>
                <c:pt idx="1339">
                  <c:v>-1.04</c:v>
                </c:pt>
                <c:pt idx="1340">
                  <c:v>-1.08</c:v>
                </c:pt>
                <c:pt idx="1341">
                  <c:v>-1.04</c:v>
                </c:pt>
                <c:pt idx="1342">
                  <c:v>-1.08</c:v>
                </c:pt>
                <c:pt idx="1343">
                  <c:v>-1.08</c:v>
                </c:pt>
                <c:pt idx="1344">
                  <c:v>-1.08</c:v>
                </c:pt>
                <c:pt idx="1345">
                  <c:v>-1.1200000000000001</c:v>
                </c:pt>
                <c:pt idx="1346">
                  <c:v>-1.1200000000000001</c:v>
                </c:pt>
                <c:pt idx="1347">
                  <c:v>-1.1200000000000001</c:v>
                </c:pt>
                <c:pt idx="1348">
                  <c:v>-1.1200000000000001</c:v>
                </c:pt>
                <c:pt idx="1349">
                  <c:v>-1.1200000000000001</c:v>
                </c:pt>
                <c:pt idx="1350">
                  <c:v>-1.1200000000000001</c:v>
                </c:pt>
                <c:pt idx="1351">
                  <c:v>-1.1599999999999999</c:v>
                </c:pt>
                <c:pt idx="1352">
                  <c:v>-1.1599999999999999</c:v>
                </c:pt>
                <c:pt idx="1353">
                  <c:v>-1.1599999999999999</c:v>
                </c:pt>
                <c:pt idx="1354">
                  <c:v>-1.1599999999999999</c:v>
                </c:pt>
                <c:pt idx="1355">
                  <c:v>-1.2</c:v>
                </c:pt>
                <c:pt idx="1356">
                  <c:v>-1.2</c:v>
                </c:pt>
                <c:pt idx="1357">
                  <c:v>-1.2</c:v>
                </c:pt>
                <c:pt idx="1358">
                  <c:v>-1.2</c:v>
                </c:pt>
                <c:pt idx="1359">
                  <c:v>-1.2</c:v>
                </c:pt>
                <c:pt idx="1360">
                  <c:v>-1.24</c:v>
                </c:pt>
                <c:pt idx="1361">
                  <c:v>-1.24</c:v>
                </c:pt>
                <c:pt idx="1362">
                  <c:v>-1.24</c:v>
                </c:pt>
                <c:pt idx="1363">
                  <c:v>-1.24</c:v>
                </c:pt>
                <c:pt idx="1364">
                  <c:v>-1.24</c:v>
                </c:pt>
                <c:pt idx="1365">
                  <c:v>-1.24</c:v>
                </c:pt>
                <c:pt idx="1366">
                  <c:v>-1.24</c:v>
                </c:pt>
                <c:pt idx="1367">
                  <c:v>-1.28</c:v>
                </c:pt>
                <c:pt idx="1368">
                  <c:v>-1.28</c:v>
                </c:pt>
                <c:pt idx="1369">
                  <c:v>-1.28</c:v>
                </c:pt>
                <c:pt idx="1370">
                  <c:v>-1.28</c:v>
                </c:pt>
                <c:pt idx="1371">
                  <c:v>-1.28</c:v>
                </c:pt>
                <c:pt idx="1372">
                  <c:v>-1.32</c:v>
                </c:pt>
                <c:pt idx="1373">
                  <c:v>-1.36</c:v>
                </c:pt>
                <c:pt idx="1374">
                  <c:v>-1.32</c:v>
                </c:pt>
                <c:pt idx="1375">
                  <c:v>-1.32</c:v>
                </c:pt>
                <c:pt idx="1376">
                  <c:v>-1.36</c:v>
                </c:pt>
                <c:pt idx="1377">
                  <c:v>-1.32</c:v>
                </c:pt>
                <c:pt idx="1378">
                  <c:v>-1.36</c:v>
                </c:pt>
                <c:pt idx="1379">
                  <c:v>-1.36</c:v>
                </c:pt>
                <c:pt idx="1380">
                  <c:v>-1.36</c:v>
                </c:pt>
                <c:pt idx="1381">
                  <c:v>-1.36</c:v>
                </c:pt>
                <c:pt idx="1382">
                  <c:v>-1.36</c:v>
                </c:pt>
                <c:pt idx="1383">
                  <c:v>-1.36</c:v>
                </c:pt>
                <c:pt idx="1384">
                  <c:v>-1.36</c:v>
                </c:pt>
                <c:pt idx="1385">
                  <c:v>-1.36</c:v>
                </c:pt>
                <c:pt idx="1386">
                  <c:v>-1.4</c:v>
                </c:pt>
                <c:pt idx="1387">
                  <c:v>-1.44</c:v>
                </c:pt>
                <c:pt idx="1388">
                  <c:v>-1.4</c:v>
                </c:pt>
                <c:pt idx="1389">
                  <c:v>-1.44</c:v>
                </c:pt>
                <c:pt idx="1390">
                  <c:v>-1.4</c:v>
                </c:pt>
                <c:pt idx="1391">
                  <c:v>-1.44</c:v>
                </c:pt>
                <c:pt idx="1392">
                  <c:v>-1.44</c:v>
                </c:pt>
                <c:pt idx="1393">
                  <c:v>-1.44</c:v>
                </c:pt>
                <c:pt idx="1394">
                  <c:v>-1.44</c:v>
                </c:pt>
                <c:pt idx="1395">
                  <c:v>-1.48</c:v>
                </c:pt>
                <c:pt idx="1396">
                  <c:v>-1.44</c:v>
                </c:pt>
                <c:pt idx="1397">
                  <c:v>-1.44</c:v>
                </c:pt>
                <c:pt idx="1398">
                  <c:v>-1.44</c:v>
                </c:pt>
                <c:pt idx="1399">
                  <c:v>-1.48</c:v>
                </c:pt>
                <c:pt idx="1400">
                  <c:v>-1.48</c:v>
                </c:pt>
                <c:pt idx="1401">
                  <c:v>-1.48</c:v>
                </c:pt>
                <c:pt idx="1402">
                  <c:v>-1.48</c:v>
                </c:pt>
                <c:pt idx="1403">
                  <c:v>-1.48</c:v>
                </c:pt>
                <c:pt idx="1404">
                  <c:v>-1.48</c:v>
                </c:pt>
                <c:pt idx="1405">
                  <c:v>-1.48</c:v>
                </c:pt>
                <c:pt idx="1406">
                  <c:v>-1.52</c:v>
                </c:pt>
                <c:pt idx="1407">
                  <c:v>-1.52</c:v>
                </c:pt>
                <c:pt idx="1408">
                  <c:v>-1.52</c:v>
                </c:pt>
                <c:pt idx="1409">
                  <c:v>-1.48</c:v>
                </c:pt>
                <c:pt idx="1410">
                  <c:v>-1.52</c:v>
                </c:pt>
                <c:pt idx="1411">
                  <c:v>-1.52</c:v>
                </c:pt>
                <c:pt idx="1412">
                  <c:v>-1.56</c:v>
                </c:pt>
                <c:pt idx="1413">
                  <c:v>-1.52</c:v>
                </c:pt>
                <c:pt idx="1414">
                  <c:v>-1.56</c:v>
                </c:pt>
                <c:pt idx="1415">
                  <c:v>-1.56</c:v>
                </c:pt>
                <c:pt idx="1416">
                  <c:v>-1.52</c:v>
                </c:pt>
                <c:pt idx="1417">
                  <c:v>-1.56</c:v>
                </c:pt>
                <c:pt idx="1418">
                  <c:v>-1.56</c:v>
                </c:pt>
                <c:pt idx="1419">
                  <c:v>-1.6</c:v>
                </c:pt>
                <c:pt idx="1420">
                  <c:v>-1.56</c:v>
                </c:pt>
                <c:pt idx="1421">
                  <c:v>-1.56</c:v>
                </c:pt>
                <c:pt idx="1422">
                  <c:v>-1.6</c:v>
                </c:pt>
                <c:pt idx="1423">
                  <c:v>-1.6</c:v>
                </c:pt>
                <c:pt idx="1424">
                  <c:v>-1.6</c:v>
                </c:pt>
                <c:pt idx="1425">
                  <c:v>-1.6</c:v>
                </c:pt>
                <c:pt idx="1426">
                  <c:v>-1.6</c:v>
                </c:pt>
                <c:pt idx="1427">
                  <c:v>-1.6</c:v>
                </c:pt>
                <c:pt idx="1428">
                  <c:v>-1.6</c:v>
                </c:pt>
                <c:pt idx="1429">
                  <c:v>-1.6</c:v>
                </c:pt>
                <c:pt idx="1430">
                  <c:v>-1.6</c:v>
                </c:pt>
                <c:pt idx="1431">
                  <c:v>-1.6</c:v>
                </c:pt>
                <c:pt idx="1432">
                  <c:v>-1.6</c:v>
                </c:pt>
                <c:pt idx="1433">
                  <c:v>-1.6</c:v>
                </c:pt>
                <c:pt idx="1434">
                  <c:v>-1.6</c:v>
                </c:pt>
                <c:pt idx="1435">
                  <c:v>-1.6</c:v>
                </c:pt>
                <c:pt idx="1436">
                  <c:v>-1.6</c:v>
                </c:pt>
                <c:pt idx="1437">
                  <c:v>-1.64</c:v>
                </c:pt>
                <c:pt idx="1438">
                  <c:v>-1.6</c:v>
                </c:pt>
                <c:pt idx="1439">
                  <c:v>-1.6</c:v>
                </c:pt>
                <c:pt idx="1440">
                  <c:v>-1.64</c:v>
                </c:pt>
                <c:pt idx="1441">
                  <c:v>-1.64</c:v>
                </c:pt>
                <c:pt idx="1442">
                  <c:v>-1.64</c:v>
                </c:pt>
                <c:pt idx="1443">
                  <c:v>-1.64</c:v>
                </c:pt>
                <c:pt idx="1444">
                  <c:v>-1.64</c:v>
                </c:pt>
                <c:pt idx="1445">
                  <c:v>-1.64</c:v>
                </c:pt>
                <c:pt idx="1446">
                  <c:v>-1.64</c:v>
                </c:pt>
                <c:pt idx="1447">
                  <c:v>-1.64</c:v>
                </c:pt>
                <c:pt idx="1448">
                  <c:v>-1.64</c:v>
                </c:pt>
                <c:pt idx="1449">
                  <c:v>-1.64</c:v>
                </c:pt>
                <c:pt idx="1450">
                  <c:v>-1.68</c:v>
                </c:pt>
                <c:pt idx="1451">
                  <c:v>-1.64</c:v>
                </c:pt>
                <c:pt idx="1452">
                  <c:v>-1.64</c:v>
                </c:pt>
                <c:pt idx="1453">
                  <c:v>-1.68</c:v>
                </c:pt>
                <c:pt idx="1454">
                  <c:v>-1.68</c:v>
                </c:pt>
                <c:pt idx="1455">
                  <c:v>-1.68</c:v>
                </c:pt>
                <c:pt idx="1456">
                  <c:v>-1.64</c:v>
                </c:pt>
                <c:pt idx="1457">
                  <c:v>-1.68</c:v>
                </c:pt>
                <c:pt idx="1458">
                  <c:v>-1.68</c:v>
                </c:pt>
                <c:pt idx="1459">
                  <c:v>-1.68</c:v>
                </c:pt>
                <c:pt idx="1460">
                  <c:v>-1.68</c:v>
                </c:pt>
                <c:pt idx="1461">
                  <c:v>-1.68</c:v>
                </c:pt>
                <c:pt idx="1462">
                  <c:v>-1.68</c:v>
                </c:pt>
                <c:pt idx="1463">
                  <c:v>-1.68</c:v>
                </c:pt>
                <c:pt idx="1464">
                  <c:v>-1.68</c:v>
                </c:pt>
                <c:pt idx="1465">
                  <c:v>-1.68</c:v>
                </c:pt>
                <c:pt idx="1466">
                  <c:v>-1.72</c:v>
                </c:pt>
                <c:pt idx="1467">
                  <c:v>-1.68</c:v>
                </c:pt>
                <c:pt idx="1468">
                  <c:v>-1.68</c:v>
                </c:pt>
                <c:pt idx="1469">
                  <c:v>-1.68</c:v>
                </c:pt>
                <c:pt idx="1470">
                  <c:v>-1.68</c:v>
                </c:pt>
                <c:pt idx="1471">
                  <c:v>-1.72</c:v>
                </c:pt>
                <c:pt idx="1472">
                  <c:v>-1.68</c:v>
                </c:pt>
                <c:pt idx="1473">
                  <c:v>-1.68</c:v>
                </c:pt>
                <c:pt idx="1474">
                  <c:v>-1.72</c:v>
                </c:pt>
                <c:pt idx="1475">
                  <c:v>-1.72</c:v>
                </c:pt>
                <c:pt idx="1476">
                  <c:v>-1.68</c:v>
                </c:pt>
                <c:pt idx="1477">
                  <c:v>-1.72</c:v>
                </c:pt>
                <c:pt idx="1478">
                  <c:v>-1.72</c:v>
                </c:pt>
                <c:pt idx="1479">
                  <c:v>-1.68</c:v>
                </c:pt>
                <c:pt idx="1480">
                  <c:v>-1.68</c:v>
                </c:pt>
                <c:pt idx="1481">
                  <c:v>-1.68</c:v>
                </c:pt>
                <c:pt idx="1482">
                  <c:v>-1.72</c:v>
                </c:pt>
                <c:pt idx="1483">
                  <c:v>-1.68</c:v>
                </c:pt>
                <c:pt idx="1484">
                  <c:v>-1.72</c:v>
                </c:pt>
                <c:pt idx="1485">
                  <c:v>-1.72</c:v>
                </c:pt>
                <c:pt idx="1486">
                  <c:v>-1.72</c:v>
                </c:pt>
                <c:pt idx="1487">
                  <c:v>-1.72</c:v>
                </c:pt>
                <c:pt idx="1488">
                  <c:v>-1.72</c:v>
                </c:pt>
                <c:pt idx="1489">
                  <c:v>-1.68</c:v>
                </c:pt>
                <c:pt idx="1490">
                  <c:v>-1.68</c:v>
                </c:pt>
                <c:pt idx="1491">
                  <c:v>-1.68</c:v>
                </c:pt>
                <c:pt idx="1492">
                  <c:v>-1.72</c:v>
                </c:pt>
                <c:pt idx="1493">
                  <c:v>-1.68</c:v>
                </c:pt>
                <c:pt idx="1494">
                  <c:v>-1.72</c:v>
                </c:pt>
                <c:pt idx="1495">
                  <c:v>-1.68</c:v>
                </c:pt>
                <c:pt idx="1496">
                  <c:v>-1.72</c:v>
                </c:pt>
                <c:pt idx="1497">
                  <c:v>-1.68</c:v>
                </c:pt>
                <c:pt idx="1498">
                  <c:v>-1.68</c:v>
                </c:pt>
                <c:pt idx="1499">
                  <c:v>-1.68</c:v>
                </c:pt>
                <c:pt idx="1500">
                  <c:v>-1.72</c:v>
                </c:pt>
                <c:pt idx="1501">
                  <c:v>-1.72</c:v>
                </c:pt>
                <c:pt idx="1502">
                  <c:v>-1.68</c:v>
                </c:pt>
                <c:pt idx="1503">
                  <c:v>-1.68</c:v>
                </c:pt>
                <c:pt idx="1504">
                  <c:v>-1.72</c:v>
                </c:pt>
                <c:pt idx="1505">
                  <c:v>-1.68</c:v>
                </c:pt>
                <c:pt idx="1506">
                  <c:v>-1.68</c:v>
                </c:pt>
                <c:pt idx="1507">
                  <c:v>-1.68</c:v>
                </c:pt>
                <c:pt idx="1508">
                  <c:v>-1.68</c:v>
                </c:pt>
                <c:pt idx="1509">
                  <c:v>-1.68</c:v>
                </c:pt>
                <c:pt idx="1510">
                  <c:v>-1.64</c:v>
                </c:pt>
                <c:pt idx="1511">
                  <c:v>-1.64</c:v>
                </c:pt>
                <c:pt idx="1512">
                  <c:v>-1.64</c:v>
                </c:pt>
                <c:pt idx="1513">
                  <c:v>-1.68</c:v>
                </c:pt>
                <c:pt idx="1514">
                  <c:v>-1.68</c:v>
                </c:pt>
                <c:pt idx="1515">
                  <c:v>-1.64</c:v>
                </c:pt>
                <c:pt idx="1516">
                  <c:v>-1.64</c:v>
                </c:pt>
                <c:pt idx="1517">
                  <c:v>-1.64</c:v>
                </c:pt>
                <c:pt idx="1518">
                  <c:v>-1.68</c:v>
                </c:pt>
                <c:pt idx="1519">
                  <c:v>-1.64</c:v>
                </c:pt>
                <c:pt idx="1520">
                  <c:v>-1.64</c:v>
                </c:pt>
                <c:pt idx="1521">
                  <c:v>-1.68</c:v>
                </c:pt>
                <c:pt idx="1522">
                  <c:v>-1.64</c:v>
                </c:pt>
                <c:pt idx="1523">
                  <c:v>-1.64</c:v>
                </c:pt>
                <c:pt idx="1524">
                  <c:v>-1.64</c:v>
                </c:pt>
                <c:pt idx="1525">
                  <c:v>-1.64</c:v>
                </c:pt>
                <c:pt idx="1526">
                  <c:v>-1.64</c:v>
                </c:pt>
                <c:pt idx="1527">
                  <c:v>-1.64</c:v>
                </c:pt>
                <c:pt idx="1528">
                  <c:v>-1.64</c:v>
                </c:pt>
                <c:pt idx="1529">
                  <c:v>-1.6</c:v>
                </c:pt>
                <c:pt idx="1530">
                  <c:v>-1.64</c:v>
                </c:pt>
                <c:pt idx="1531">
                  <c:v>-1.6</c:v>
                </c:pt>
                <c:pt idx="1532">
                  <c:v>-1.6</c:v>
                </c:pt>
                <c:pt idx="1533">
                  <c:v>-1.6</c:v>
                </c:pt>
                <c:pt idx="1534">
                  <c:v>-1.6</c:v>
                </c:pt>
                <c:pt idx="1535">
                  <c:v>-1.6</c:v>
                </c:pt>
                <c:pt idx="1536">
                  <c:v>-1.6</c:v>
                </c:pt>
                <c:pt idx="1537">
                  <c:v>-1.6</c:v>
                </c:pt>
                <c:pt idx="1538">
                  <c:v>-1.6</c:v>
                </c:pt>
                <c:pt idx="1539">
                  <c:v>-1.6</c:v>
                </c:pt>
                <c:pt idx="1540">
                  <c:v>-1.6</c:v>
                </c:pt>
                <c:pt idx="1541">
                  <c:v>-1.6</c:v>
                </c:pt>
                <c:pt idx="1542">
                  <c:v>-1.56</c:v>
                </c:pt>
                <c:pt idx="1543">
                  <c:v>-1.56</c:v>
                </c:pt>
                <c:pt idx="1544">
                  <c:v>-1.6</c:v>
                </c:pt>
                <c:pt idx="1545">
                  <c:v>-1.56</c:v>
                </c:pt>
                <c:pt idx="1546">
                  <c:v>-1.56</c:v>
                </c:pt>
                <c:pt idx="1547">
                  <c:v>-1.56</c:v>
                </c:pt>
                <c:pt idx="1548">
                  <c:v>-1.52</c:v>
                </c:pt>
                <c:pt idx="1549">
                  <c:v>-1.56</c:v>
                </c:pt>
                <c:pt idx="1550">
                  <c:v>-1.56</c:v>
                </c:pt>
                <c:pt idx="1551">
                  <c:v>-1.56</c:v>
                </c:pt>
                <c:pt idx="1552">
                  <c:v>-1.52</c:v>
                </c:pt>
                <c:pt idx="1553">
                  <c:v>-1.52</c:v>
                </c:pt>
                <c:pt idx="1554">
                  <c:v>-1.56</c:v>
                </c:pt>
                <c:pt idx="1555">
                  <c:v>-1.52</c:v>
                </c:pt>
                <c:pt idx="1556">
                  <c:v>-1.52</c:v>
                </c:pt>
                <c:pt idx="1557">
                  <c:v>-1.52</c:v>
                </c:pt>
                <c:pt idx="1558">
                  <c:v>-1.48</c:v>
                </c:pt>
                <c:pt idx="1559">
                  <c:v>-1.52</c:v>
                </c:pt>
                <c:pt idx="1560">
                  <c:v>-1.48</c:v>
                </c:pt>
                <c:pt idx="1561">
                  <c:v>-1.48</c:v>
                </c:pt>
                <c:pt idx="1562">
                  <c:v>-1.48</c:v>
                </c:pt>
                <c:pt idx="1563">
                  <c:v>-1.48</c:v>
                </c:pt>
                <c:pt idx="1564">
                  <c:v>-1.48</c:v>
                </c:pt>
                <c:pt idx="1565">
                  <c:v>-1.48</c:v>
                </c:pt>
                <c:pt idx="1566">
                  <c:v>-1.48</c:v>
                </c:pt>
                <c:pt idx="1567">
                  <c:v>-1.48</c:v>
                </c:pt>
                <c:pt idx="1568">
                  <c:v>-1.44</c:v>
                </c:pt>
                <c:pt idx="1569">
                  <c:v>-1.44</c:v>
                </c:pt>
                <c:pt idx="1570">
                  <c:v>-1.48</c:v>
                </c:pt>
                <c:pt idx="1571">
                  <c:v>-1.48</c:v>
                </c:pt>
                <c:pt idx="1572">
                  <c:v>-1.48</c:v>
                </c:pt>
                <c:pt idx="1573">
                  <c:v>-1.48</c:v>
                </c:pt>
                <c:pt idx="1574">
                  <c:v>-1.44</c:v>
                </c:pt>
                <c:pt idx="1575">
                  <c:v>-1.44</c:v>
                </c:pt>
                <c:pt idx="1576">
                  <c:v>-1.44</c:v>
                </c:pt>
                <c:pt idx="1577">
                  <c:v>-1.44</c:v>
                </c:pt>
                <c:pt idx="1578">
                  <c:v>-1.44</c:v>
                </c:pt>
                <c:pt idx="1579">
                  <c:v>-1.36</c:v>
                </c:pt>
                <c:pt idx="1580">
                  <c:v>-1.4</c:v>
                </c:pt>
                <c:pt idx="1581">
                  <c:v>-1.44</c:v>
                </c:pt>
                <c:pt idx="1582">
                  <c:v>-1.4</c:v>
                </c:pt>
                <c:pt idx="1583">
                  <c:v>-1.4</c:v>
                </c:pt>
                <c:pt idx="1584">
                  <c:v>-1.36</c:v>
                </c:pt>
                <c:pt idx="1585">
                  <c:v>-1.36</c:v>
                </c:pt>
                <c:pt idx="1586">
                  <c:v>-1.36</c:v>
                </c:pt>
                <c:pt idx="1587">
                  <c:v>-1.36</c:v>
                </c:pt>
                <c:pt idx="1588">
                  <c:v>-1.36</c:v>
                </c:pt>
                <c:pt idx="1589">
                  <c:v>-1.36</c:v>
                </c:pt>
                <c:pt idx="1590">
                  <c:v>-1.32</c:v>
                </c:pt>
                <c:pt idx="1591">
                  <c:v>-1.36</c:v>
                </c:pt>
                <c:pt idx="1592">
                  <c:v>-1.36</c:v>
                </c:pt>
                <c:pt idx="1593">
                  <c:v>-1.32</c:v>
                </c:pt>
                <c:pt idx="1594">
                  <c:v>-1.32</c:v>
                </c:pt>
                <c:pt idx="1595">
                  <c:v>-1.32</c:v>
                </c:pt>
                <c:pt idx="1596">
                  <c:v>-1.28</c:v>
                </c:pt>
                <c:pt idx="1597">
                  <c:v>-1.32</c:v>
                </c:pt>
                <c:pt idx="1598">
                  <c:v>-1.28</c:v>
                </c:pt>
                <c:pt idx="1599">
                  <c:v>-1.28</c:v>
                </c:pt>
                <c:pt idx="1600">
                  <c:v>-1.28</c:v>
                </c:pt>
                <c:pt idx="1601">
                  <c:v>-1.28</c:v>
                </c:pt>
                <c:pt idx="1602">
                  <c:v>-1.24</c:v>
                </c:pt>
                <c:pt idx="1603">
                  <c:v>-1.24</c:v>
                </c:pt>
                <c:pt idx="1604">
                  <c:v>-1.24</c:v>
                </c:pt>
                <c:pt idx="1605">
                  <c:v>-1.24</c:v>
                </c:pt>
                <c:pt idx="1606">
                  <c:v>-1.24</c:v>
                </c:pt>
                <c:pt idx="1607">
                  <c:v>-1.24</c:v>
                </c:pt>
                <c:pt idx="1608">
                  <c:v>-1.2</c:v>
                </c:pt>
                <c:pt idx="1609">
                  <c:v>-1.2</c:v>
                </c:pt>
                <c:pt idx="1610">
                  <c:v>-1.2</c:v>
                </c:pt>
                <c:pt idx="1611">
                  <c:v>-1.2</c:v>
                </c:pt>
                <c:pt idx="1612">
                  <c:v>-1.2</c:v>
                </c:pt>
                <c:pt idx="1613">
                  <c:v>-1.1599999999999999</c:v>
                </c:pt>
                <c:pt idx="1614">
                  <c:v>-1.1599999999999999</c:v>
                </c:pt>
                <c:pt idx="1615">
                  <c:v>-1.1599999999999999</c:v>
                </c:pt>
                <c:pt idx="1616">
                  <c:v>-1.1599999999999999</c:v>
                </c:pt>
                <c:pt idx="1617">
                  <c:v>-1.1200000000000001</c:v>
                </c:pt>
                <c:pt idx="1618">
                  <c:v>-1.1200000000000001</c:v>
                </c:pt>
                <c:pt idx="1619">
                  <c:v>-1.1200000000000001</c:v>
                </c:pt>
                <c:pt idx="1620">
                  <c:v>-1.1200000000000001</c:v>
                </c:pt>
                <c:pt idx="1621">
                  <c:v>-1.1200000000000001</c:v>
                </c:pt>
                <c:pt idx="1622">
                  <c:v>-1.1200000000000001</c:v>
                </c:pt>
                <c:pt idx="1623">
                  <c:v>-1.08</c:v>
                </c:pt>
                <c:pt idx="1624">
                  <c:v>-1.08</c:v>
                </c:pt>
                <c:pt idx="1625">
                  <c:v>-1.08</c:v>
                </c:pt>
                <c:pt idx="1626">
                  <c:v>-1.08</c:v>
                </c:pt>
                <c:pt idx="1627">
                  <c:v>-1.08</c:v>
                </c:pt>
                <c:pt idx="1628">
                  <c:v>-1.04</c:v>
                </c:pt>
                <c:pt idx="1629">
                  <c:v>-1.04</c:v>
                </c:pt>
                <c:pt idx="1630">
                  <c:v>-1.04</c:v>
                </c:pt>
                <c:pt idx="1631">
                  <c:v>-1.04</c:v>
                </c:pt>
                <c:pt idx="1632">
                  <c:v>-1</c:v>
                </c:pt>
                <c:pt idx="1633">
                  <c:v>-1</c:v>
                </c:pt>
                <c:pt idx="1634">
                  <c:v>-1</c:v>
                </c:pt>
                <c:pt idx="1635">
                  <c:v>-1</c:v>
                </c:pt>
                <c:pt idx="1636">
                  <c:v>-1</c:v>
                </c:pt>
                <c:pt idx="1637">
                  <c:v>-1</c:v>
                </c:pt>
                <c:pt idx="1638">
                  <c:v>-0.96</c:v>
                </c:pt>
                <c:pt idx="1639">
                  <c:v>-0.96</c:v>
                </c:pt>
                <c:pt idx="1640">
                  <c:v>-0.96</c:v>
                </c:pt>
                <c:pt idx="1641">
                  <c:v>-0.92</c:v>
                </c:pt>
                <c:pt idx="1642">
                  <c:v>-0.92</c:v>
                </c:pt>
                <c:pt idx="1643">
                  <c:v>-0.92</c:v>
                </c:pt>
                <c:pt idx="1644">
                  <c:v>-0.88</c:v>
                </c:pt>
                <c:pt idx="1645">
                  <c:v>-0.88</c:v>
                </c:pt>
                <c:pt idx="1646">
                  <c:v>-0.88</c:v>
                </c:pt>
                <c:pt idx="1647">
                  <c:v>-0.88</c:v>
                </c:pt>
                <c:pt idx="1648">
                  <c:v>-0.88</c:v>
                </c:pt>
                <c:pt idx="1649">
                  <c:v>-0.88</c:v>
                </c:pt>
                <c:pt idx="1650">
                  <c:v>-0.88</c:v>
                </c:pt>
                <c:pt idx="1651">
                  <c:v>-0.84</c:v>
                </c:pt>
                <c:pt idx="1652">
                  <c:v>-0.84</c:v>
                </c:pt>
                <c:pt idx="1653">
                  <c:v>-0.84</c:v>
                </c:pt>
                <c:pt idx="1654">
                  <c:v>-0.84</c:v>
                </c:pt>
                <c:pt idx="1655">
                  <c:v>-0.84</c:v>
                </c:pt>
                <c:pt idx="1656">
                  <c:v>-0.8</c:v>
                </c:pt>
                <c:pt idx="1657">
                  <c:v>-0.8</c:v>
                </c:pt>
                <c:pt idx="1658">
                  <c:v>-0.8</c:v>
                </c:pt>
                <c:pt idx="1659">
                  <c:v>-0.8</c:v>
                </c:pt>
                <c:pt idx="1660">
                  <c:v>-0.76</c:v>
                </c:pt>
                <c:pt idx="1661">
                  <c:v>-0.8</c:v>
                </c:pt>
                <c:pt idx="1662">
                  <c:v>-0.76</c:v>
                </c:pt>
                <c:pt idx="1663">
                  <c:v>-0.76</c:v>
                </c:pt>
                <c:pt idx="1664">
                  <c:v>-0.72</c:v>
                </c:pt>
                <c:pt idx="1665">
                  <c:v>-0.72</c:v>
                </c:pt>
                <c:pt idx="1666">
                  <c:v>-0.72</c:v>
                </c:pt>
                <c:pt idx="1667">
                  <c:v>-0.72</c:v>
                </c:pt>
                <c:pt idx="1668">
                  <c:v>-0.72</c:v>
                </c:pt>
                <c:pt idx="1669">
                  <c:v>-0.72</c:v>
                </c:pt>
                <c:pt idx="1670">
                  <c:v>-0.68</c:v>
                </c:pt>
                <c:pt idx="1671">
                  <c:v>-0.68</c:v>
                </c:pt>
                <c:pt idx="1672">
                  <c:v>-0.68</c:v>
                </c:pt>
                <c:pt idx="1673">
                  <c:v>-0.68</c:v>
                </c:pt>
                <c:pt idx="1674">
                  <c:v>-0.64</c:v>
                </c:pt>
                <c:pt idx="1675">
                  <c:v>-0.64</c:v>
                </c:pt>
                <c:pt idx="1676">
                  <c:v>-0.64</c:v>
                </c:pt>
                <c:pt idx="1677">
                  <c:v>-0.64</c:v>
                </c:pt>
                <c:pt idx="1678">
                  <c:v>-0.6</c:v>
                </c:pt>
                <c:pt idx="1679">
                  <c:v>-0.6</c:v>
                </c:pt>
                <c:pt idx="1680">
                  <c:v>-0.6</c:v>
                </c:pt>
                <c:pt idx="1681">
                  <c:v>-0.6</c:v>
                </c:pt>
                <c:pt idx="1682">
                  <c:v>-0.56000000000000005</c:v>
                </c:pt>
                <c:pt idx="1683">
                  <c:v>-0.56000000000000005</c:v>
                </c:pt>
                <c:pt idx="1684">
                  <c:v>-0.56000000000000005</c:v>
                </c:pt>
                <c:pt idx="1685">
                  <c:v>-0.56000000000000005</c:v>
                </c:pt>
                <c:pt idx="1686">
                  <c:v>-0.52</c:v>
                </c:pt>
                <c:pt idx="1687">
                  <c:v>-0.52</c:v>
                </c:pt>
                <c:pt idx="1688">
                  <c:v>-0.52</c:v>
                </c:pt>
                <c:pt idx="1689">
                  <c:v>-0.52</c:v>
                </c:pt>
                <c:pt idx="1690">
                  <c:v>-0.52</c:v>
                </c:pt>
                <c:pt idx="1691">
                  <c:v>-0.48</c:v>
                </c:pt>
                <c:pt idx="1692">
                  <c:v>-0.48</c:v>
                </c:pt>
                <c:pt idx="1693">
                  <c:v>-0.44</c:v>
                </c:pt>
                <c:pt idx="1694">
                  <c:v>-0.44</c:v>
                </c:pt>
                <c:pt idx="1695">
                  <c:v>-0.44</c:v>
                </c:pt>
                <c:pt idx="1696">
                  <c:v>-0.4</c:v>
                </c:pt>
                <c:pt idx="1697">
                  <c:v>-0.4</c:v>
                </c:pt>
                <c:pt idx="1698">
                  <c:v>-0.4</c:v>
                </c:pt>
                <c:pt idx="1699">
                  <c:v>-0.4</c:v>
                </c:pt>
                <c:pt idx="1700">
                  <c:v>-0.4</c:v>
                </c:pt>
                <c:pt idx="1701">
                  <c:v>-0.36</c:v>
                </c:pt>
                <c:pt idx="1702">
                  <c:v>-0.36</c:v>
                </c:pt>
                <c:pt idx="1703">
                  <c:v>-0.36</c:v>
                </c:pt>
                <c:pt idx="1704">
                  <c:v>-0.36</c:v>
                </c:pt>
                <c:pt idx="1705">
                  <c:v>-0.32</c:v>
                </c:pt>
                <c:pt idx="1706">
                  <c:v>-0.32</c:v>
                </c:pt>
                <c:pt idx="1707">
                  <c:v>-0.32</c:v>
                </c:pt>
                <c:pt idx="1708">
                  <c:v>-0.32</c:v>
                </c:pt>
                <c:pt idx="1709">
                  <c:v>-0.28000000000000003</c:v>
                </c:pt>
                <c:pt idx="1710">
                  <c:v>-0.28000000000000003</c:v>
                </c:pt>
                <c:pt idx="1711">
                  <c:v>-0.28000000000000003</c:v>
                </c:pt>
                <c:pt idx="1712">
                  <c:v>-0.28000000000000003</c:v>
                </c:pt>
                <c:pt idx="1713">
                  <c:v>-0.24</c:v>
                </c:pt>
                <c:pt idx="1714">
                  <c:v>-0.28000000000000003</c:v>
                </c:pt>
                <c:pt idx="1715">
                  <c:v>-0.24</c:v>
                </c:pt>
                <c:pt idx="1716">
                  <c:v>-0.24</c:v>
                </c:pt>
                <c:pt idx="1717">
                  <c:v>-0.2</c:v>
                </c:pt>
                <c:pt idx="1718">
                  <c:v>-0.2</c:v>
                </c:pt>
                <c:pt idx="1719">
                  <c:v>-0.2</c:v>
                </c:pt>
                <c:pt idx="1720">
                  <c:v>-0.16</c:v>
                </c:pt>
                <c:pt idx="1721">
                  <c:v>-0.16</c:v>
                </c:pt>
                <c:pt idx="1722">
                  <c:v>-0.16</c:v>
                </c:pt>
                <c:pt idx="1723">
                  <c:v>-0.16</c:v>
                </c:pt>
                <c:pt idx="1724">
                  <c:v>-0.12</c:v>
                </c:pt>
                <c:pt idx="1725">
                  <c:v>-0.12</c:v>
                </c:pt>
                <c:pt idx="1726">
                  <c:v>-0.12</c:v>
                </c:pt>
                <c:pt idx="1727">
                  <c:v>-0.12</c:v>
                </c:pt>
                <c:pt idx="1728">
                  <c:v>-0.12</c:v>
                </c:pt>
                <c:pt idx="1729">
                  <c:v>-0.08</c:v>
                </c:pt>
                <c:pt idx="1730">
                  <c:v>-0.08</c:v>
                </c:pt>
                <c:pt idx="1731">
                  <c:v>-0.04</c:v>
                </c:pt>
                <c:pt idx="1732">
                  <c:v>-0.04</c:v>
                </c:pt>
                <c:pt idx="1733">
                  <c:v>-0.04</c:v>
                </c:pt>
                <c:pt idx="1734">
                  <c:v>-0.04</c:v>
                </c:pt>
                <c:pt idx="1735">
                  <c:v>-0.04</c:v>
                </c:pt>
                <c:pt idx="1736">
                  <c:v>0</c:v>
                </c:pt>
                <c:pt idx="1737">
                  <c:v>-0.04</c:v>
                </c:pt>
                <c:pt idx="1738">
                  <c:v>0</c:v>
                </c:pt>
                <c:pt idx="1739">
                  <c:v>0</c:v>
                </c:pt>
                <c:pt idx="1740">
                  <c:v>0.04</c:v>
                </c:pt>
                <c:pt idx="1741">
                  <c:v>0.04</c:v>
                </c:pt>
                <c:pt idx="1742">
                  <c:v>0.04</c:v>
                </c:pt>
                <c:pt idx="1743">
                  <c:v>0.04</c:v>
                </c:pt>
                <c:pt idx="1744">
                  <c:v>0.08</c:v>
                </c:pt>
                <c:pt idx="1745">
                  <c:v>0.08</c:v>
                </c:pt>
                <c:pt idx="1746">
                  <c:v>0.08</c:v>
                </c:pt>
                <c:pt idx="1747">
                  <c:v>0.12</c:v>
                </c:pt>
                <c:pt idx="1748">
                  <c:v>0.12</c:v>
                </c:pt>
                <c:pt idx="1749">
                  <c:v>0.12</c:v>
                </c:pt>
                <c:pt idx="1750">
                  <c:v>0.12</c:v>
                </c:pt>
                <c:pt idx="1751">
                  <c:v>0.12</c:v>
                </c:pt>
                <c:pt idx="1752">
                  <c:v>0.16</c:v>
                </c:pt>
                <c:pt idx="1753">
                  <c:v>0.2</c:v>
                </c:pt>
                <c:pt idx="1754">
                  <c:v>0.16</c:v>
                </c:pt>
                <c:pt idx="1755">
                  <c:v>0.2</c:v>
                </c:pt>
                <c:pt idx="1756">
                  <c:v>0.2</c:v>
                </c:pt>
                <c:pt idx="1757">
                  <c:v>0.2</c:v>
                </c:pt>
                <c:pt idx="1758">
                  <c:v>0.2</c:v>
                </c:pt>
                <c:pt idx="1759">
                  <c:v>0.2</c:v>
                </c:pt>
                <c:pt idx="1760">
                  <c:v>0.2</c:v>
                </c:pt>
                <c:pt idx="1761">
                  <c:v>0.24</c:v>
                </c:pt>
                <c:pt idx="1762">
                  <c:v>0.28000000000000003</c:v>
                </c:pt>
                <c:pt idx="1763">
                  <c:v>0.28000000000000003</c:v>
                </c:pt>
                <c:pt idx="1764">
                  <c:v>0.28000000000000003</c:v>
                </c:pt>
                <c:pt idx="1765">
                  <c:v>0.28000000000000003</c:v>
                </c:pt>
                <c:pt idx="1766">
                  <c:v>0.28000000000000003</c:v>
                </c:pt>
                <c:pt idx="1767">
                  <c:v>0.32</c:v>
                </c:pt>
                <c:pt idx="1768">
                  <c:v>0.32</c:v>
                </c:pt>
                <c:pt idx="1769">
                  <c:v>0.32</c:v>
                </c:pt>
                <c:pt idx="1770">
                  <c:v>0.32</c:v>
                </c:pt>
                <c:pt idx="1771">
                  <c:v>0.32</c:v>
                </c:pt>
                <c:pt idx="1772">
                  <c:v>0.32</c:v>
                </c:pt>
                <c:pt idx="1773">
                  <c:v>0.4</c:v>
                </c:pt>
                <c:pt idx="1774">
                  <c:v>0.36</c:v>
                </c:pt>
                <c:pt idx="1775">
                  <c:v>0.4</c:v>
                </c:pt>
                <c:pt idx="1776">
                  <c:v>0.36</c:v>
                </c:pt>
                <c:pt idx="1777">
                  <c:v>0.4</c:v>
                </c:pt>
                <c:pt idx="1778">
                  <c:v>0.4</c:v>
                </c:pt>
                <c:pt idx="1779">
                  <c:v>0.44</c:v>
                </c:pt>
                <c:pt idx="1780">
                  <c:v>0.44</c:v>
                </c:pt>
                <c:pt idx="1781">
                  <c:v>0.44</c:v>
                </c:pt>
                <c:pt idx="1782">
                  <c:v>0.44</c:v>
                </c:pt>
                <c:pt idx="1783">
                  <c:v>0.44</c:v>
                </c:pt>
                <c:pt idx="1784">
                  <c:v>0.48</c:v>
                </c:pt>
                <c:pt idx="1785">
                  <c:v>0.48</c:v>
                </c:pt>
                <c:pt idx="1786">
                  <c:v>0.48</c:v>
                </c:pt>
                <c:pt idx="1787">
                  <c:v>0.48</c:v>
                </c:pt>
                <c:pt idx="1788">
                  <c:v>0.52</c:v>
                </c:pt>
                <c:pt idx="1789">
                  <c:v>0.52</c:v>
                </c:pt>
                <c:pt idx="1790">
                  <c:v>0.52</c:v>
                </c:pt>
                <c:pt idx="1791">
                  <c:v>0.56000000000000005</c:v>
                </c:pt>
                <c:pt idx="1792">
                  <c:v>0.56000000000000005</c:v>
                </c:pt>
                <c:pt idx="1793">
                  <c:v>0.56000000000000005</c:v>
                </c:pt>
                <c:pt idx="1794">
                  <c:v>0.56000000000000005</c:v>
                </c:pt>
                <c:pt idx="1795">
                  <c:v>0.56000000000000005</c:v>
                </c:pt>
                <c:pt idx="1796">
                  <c:v>0.6</c:v>
                </c:pt>
                <c:pt idx="1797">
                  <c:v>0.6</c:v>
                </c:pt>
                <c:pt idx="1798">
                  <c:v>0.64</c:v>
                </c:pt>
                <c:pt idx="1799">
                  <c:v>0.6</c:v>
                </c:pt>
                <c:pt idx="1800">
                  <c:v>0.64</c:v>
                </c:pt>
                <c:pt idx="1801">
                  <c:v>0.64</c:v>
                </c:pt>
                <c:pt idx="1802">
                  <c:v>0.68</c:v>
                </c:pt>
                <c:pt idx="1803">
                  <c:v>0.68</c:v>
                </c:pt>
                <c:pt idx="1804">
                  <c:v>0.64</c:v>
                </c:pt>
                <c:pt idx="1805">
                  <c:v>0.68</c:v>
                </c:pt>
                <c:pt idx="1806">
                  <c:v>0.68</c:v>
                </c:pt>
                <c:pt idx="1807">
                  <c:v>0.68</c:v>
                </c:pt>
                <c:pt idx="1808">
                  <c:v>0.68</c:v>
                </c:pt>
                <c:pt idx="1809">
                  <c:v>0.72</c:v>
                </c:pt>
                <c:pt idx="1810">
                  <c:v>0.72</c:v>
                </c:pt>
                <c:pt idx="1811">
                  <c:v>0.72</c:v>
                </c:pt>
                <c:pt idx="1812">
                  <c:v>0.76</c:v>
                </c:pt>
                <c:pt idx="1813">
                  <c:v>0.72</c:v>
                </c:pt>
                <c:pt idx="1814">
                  <c:v>0.76</c:v>
                </c:pt>
                <c:pt idx="1815">
                  <c:v>0.76</c:v>
                </c:pt>
                <c:pt idx="1816">
                  <c:v>0.8</c:v>
                </c:pt>
                <c:pt idx="1817">
                  <c:v>0.8</c:v>
                </c:pt>
                <c:pt idx="1818">
                  <c:v>0.8</c:v>
                </c:pt>
                <c:pt idx="1819">
                  <c:v>0.8</c:v>
                </c:pt>
                <c:pt idx="1820">
                  <c:v>0.8</c:v>
                </c:pt>
                <c:pt idx="1821">
                  <c:v>0.84</c:v>
                </c:pt>
                <c:pt idx="1822">
                  <c:v>0.84</c:v>
                </c:pt>
                <c:pt idx="1823">
                  <c:v>0.84</c:v>
                </c:pt>
                <c:pt idx="1824">
                  <c:v>0.84</c:v>
                </c:pt>
                <c:pt idx="1825">
                  <c:v>0.88</c:v>
                </c:pt>
                <c:pt idx="1826">
                  <c:v>0.88</c:v>
                </c:pt>
                <c:pt idx="1827">
                  <c:v>0.88</c:v>
                </c:pt>
                <c:pt idx="1828">
                  <c:v>0.88</c:v>
                </c:pt>
                <c:pt idx="1829">
                  <c:v>0.88</c:v>
                </c:pt>
                <c:pt idx="1830">
                  <c:v>0.92</c:v>
                </c:pt>
                <c:pt idx="1831">
                  <c:v>0.92</c:v>
                </c:pt>
                <c:pt idx="1832">
                  <c:v>0.92</c:v>
                </c:pt>
                <c:pt idx="1833">
                  <c:v>0.96</c:v>
                </c:pt>
                <c:pt idx="1834">
                  <c:v>0.96</c:v>
                </c:pt>
                <c:pt idx="1835">
                  <c:v>0.96</c:v>
                </c:pt>
                <c:pt idx="1836">
                  <c:v>0.96</c:v>
                </c:pt>
                <c:pt idx="1837">
                  <c:v>0.96</c:v>
                </c:pt>
                <c:pt idx="1838">
                  <c:v>1</c:v>
                </c:pt>
                <c:pt idx="1839">
                  <c:v>1</c:v>
                </c:pt>
                <c:pt idx="1840">
                  <c:v>1</c:v>
                </c:pt>
                <c:pt idx="1841">
                  <c:v>1</c:v>
                </c:pt>
                <c:pt idx="1842">
                  <c:v>1.04</c:v>
                </c:pt>
                <c:pt idx="1843">
                  <c:v>1</c:v>
                </c:pt>
                <c:pt idx="1844">
                  <c:v>1</c:v>
                </c:pt>
                <c:pt idx="1845">
                  <c:v>1.04</c:v>
                </c:pt>
                <c:pt idx="1846">
                  <c:v>1.04</c:v>
                </c:pt>
                <c:pt idx="1847">
                  <c:v>1.04</c:v>
                </c:pt>
                <c:pt idx="1848">
                  <c:v>1.04</c:v>
                </c:pt>
                <c:pt idx="1849">
                  <c:v>1.04</c:v>
                </c:pt>
                <c:pt idx="1850">
                  <c:v>1.08</c:v>
                </c:pt>
                <c:pt idx="1851">
                  <c:v>1.08</c:v>
                </c:pt>
                <c:pt idx="1852">
                  <c:v>1.08</c:v>
                </c:pt>
                <c:pt idx="1853">
                  <c:v>1.08</c:v>
                </c:pt>
                <c:pt idx="1854">
                  <c:v>1.08</c:v>
                </c:pt>
                <c:pt idx="1855">
                  <c:v>1.1200000000000001</c:v>
                </c:pt>
                <c:pt idx="1856">
                  <c:v>1.1200000000000001</c:v>
                </c:pt>
                <c:pt idx="1857">
                  <c:v>1.1200000000000001</c:v>
                </c:pt>
                <c:pt idx="1858">
                  <c:v>1.1599999999999999</c:v>
                </c:pt>
                <c:pt idx="1859">
                  <c:v>1.1599999999999999</c:v>
                </c:pt>
                <c:pt idx="1860">
                  <c:v>1.1599999999999999</c:v>
                </c:pt>
                <c:pt idx="1861">
                  <c:v>1.1599999999999999</c:v>
                </c:pt>
                <c:pt idx="1862">
                  <c:v>1.1599999999999999</c:v>
                </c:pt>
                <c:pt idx="1863">
                  <c:v>1.1599999999999999</c:v>
                </c:pt>
                <c:pt idx="1864">
                  <c:v>1.1599999999999999</c:v>
                </c:pt>
                <c:pt idx="1865">
                  <c:v>1.1599999999999999</c:v>
                </c:pt>
                <c:pt idx="1866">
                  <c:v>1.1599999999999999</c:v>
                </c:pt>
                <c:pt idx="1867">
                  <c:v>1.1599999999999999</c:v>
                </c:pt>
                <c:pt idx="1868">
                  <c:v>1.2</c:v>
                </c:pt>
                <c:pt idx="1869">
                  <c:v>1.2</c:v>
                </c:pt>
                <c:pt idx="1870">
                  <c:v>1.2</c:v>
                </c:pt>
                <c:pt idx="1871">
                  <c:v>1.24</c:v>
                </c:pt>
                <c:pt idx="1872">
                  <c:v>1.24</c:v>
                </c:pt>
                <c:pt idx="1873">
                  <c:v>1.24</c:v>
                </c:pt>
                <c:pt idx="1874">
                  <c:v>1.2</c:v>
                </c:pt>
                <c:pt idx="1875">
                  <c:v>1.24</c:v>
                </c:pt>
                <c:pt idx="1876">
                  <c:v>1.28</c:v>
                </c:pt>
                <c:pt idx="1877">
                  <c:v>1.28</c:v>
                </c:pt>
                <c:pt idx="1878">
                  <c:v>1.28</c:v>
                </c:pt>
                <c:pt idx="1879">
                  <c:v>1.28</c:v>
                </c:pt>
                <c:pt idx="1880">
                  <c:v>1.28</c:v>
                </c:pt>
                <c:pt idx="1881">
                  <c:v>1.28</c:v>
                </c:pt>
                <c:pt idx="1882">
                  <c:v>1.28</c:v>
                </c:pt>
                <c:pt idx="1883">
                  <c:v>1.32</c:v>
                </c:pt>
                <c:pt idx="1884">
                  <c:v>1.28</c:v>
                </c:pt>
                <c:pt idx="1885">
                  <c:v>1.32</c:v>
                </c:pt>
                <c:pt idx="1886">
                  <c:v>1.32</c:v>
                </c:pt>
                <c:pt idx="1887">
                  <c:v>1.32</c:v>
                </c:pt>
                <c:pt idx="1888">
                  <c:v>1.36</c:v>
                </c:pt>
                <c:pt idx="1889">
                  <c:v>1.32</c:v>
                </c:pt>
                <c:pt idx="1890">
                  <c:v>1.32</c:v>
                </c:pt>
                <c:pt idx="1891">
                  <c:v>1.36</c:v>
                </c:pt>
                <c:pt idx="1892">
                  <c:v>1.36</c:v>
                </c:pt>
                <c:pt idx="1893">
                  <c:v>1.36</c:v>
                </c:pt>
                <c:pt idx="1894">
                  <c:v>1.36</c:v>
                </c:pt>
                <c:pt idx="1895">
                  <c:v>1.36</c:v>
                </c:pt>
                <c:pt idx="1896">
                  <c:v>1.36</c:v>
                </c:pt>
                <c:pt idx="1897">
                  <c:v>1.36</c:v>
                </c:pt>
                <c:pt idx="1898">
                  <c:v>1.36</c:v>
                </c:pt>
                <c:pt idx="1899">
                  <c:v>1.4</c:v>
                </c:pt>
                <c:pt idx="1900">
                  <c:v>1.4</c:v>
                </c:pt>
                <c:pt idx="1901">
                  <c:v>1.4</c:v>
                </c:pt>
                <c:pt idx="1902">
                  <c:v>1.4</c:v>
                </c:pt>
                <c:pt idx="1903">
                  <c:v>1.4</c:v>
                </c:pt>
                <c:pt idx="1904">
                  <c:v>1.4</c:v>
                </c:pt>
                <c:pt idx="1905">
                  <c:v>1.4</c:v>
                </c:pt>
                <c:pt idx="1906">
                  <c:v>1.4</c:v>
                </c:pt>
                <c:pt idx="1907">
                  <c:v>1.44</c:v>
                </c:pt>
                <c:pt idx="1908">
                  <c:v>1.44</c:v>
                </c:pt>
                <c:pt idx="1909">
                  <c:v>1.4</c:v>
                </c:pt>
                <c:pt idx="1910">
                  <c:v>1.4</c:v>
                </c:pt>
                <c:pt idx="1911">
                  <c:v>1.44</c:v>
                </c:pt>
                <c:pt idx="1912">
                  <c:v>1.44</c:v>
                </c:pt>
                <c:pt idx="1913">
                  <c:v>1.48</c:v>
                </c:pt>
                <c:pt idx="1914">
                  <c:v>1.44</c:v>
                </c:pt>
                <c:pt idx="1915">
                  <c:v>1.48</c:v>
                </c:pt>
                <c:pt idx="1916">
                  <c:v>1.48</c:v>
                </c:pt>
                <c:pt idx="1917">
                  <c:v>1.48</c:v>
                </c:pt>
                <c:pt idx="1918">
                  <c:v>1.48</c:v>
                </c:pt>
                <c:pt idx="1919">
                  <c:v>1.48</c:v>
                </c:pt>
                <c:pt idx="1920">
                  <c:v>1.48</c:v>
                </c:pt>
                <c:pt idx="1921">
                  <c:v>1.48</c:v>
                </c:pt>
                <c:pt idx="1922">
                  <c:v>1.48</c:v>
                </c:pt>
                <c:pt idx="1923">
                  <c:v>1.48</c:v>
                </c:pt>
                <c:pt idx="1924">
                  <c:v>1.48</c:v>
                </c:pt>
                <c:pt idx="1925">
                  <c:v>1.52</c:v>
                </c:pt>
                <c:pt idx="1926">
                  <c:v>1.52</c:v>
                </c:pt>
                <c:pt idx="1927">
                  <c:v>1.52</c:v>
                </c:pt>
                <c:pt idx="1928">
                  <c:v>1.52</c:v>
                </c:pt>
                <c:pt idx="1929">
                  <c:v>1.48</c:v>
                </c:pt>
                <c:pt idx="1930">
                  <c:v>1.52</c:v>
                </c:pt>
                <c:pt idx="1931">
                  <c:v>1.56</c:v>
                </c:pt>
                <c:pt idx="1932">
                  <c:v>1.52</c:v>
                </c:pt>
                <c:pt idx="1933">
                  <c:v>1.52</c:v>
                </c:pt>
                <c:pt idx="1934">
                  <c:v>1.56</c:v>
                </c:pt>
                <c:pt idx="1935">
                  <c:v>1.56</c:v>
                </c:pt>
                <c:pt idx="1936">
                  <c:v>1.56</c:v>
                </c:pt>
                <c:pt idx="1937">
                  <c:v>1.56</c:v>
                </c:pt>
                <c:pt idx="1938">
                  <c:v>1.56</c:v>
                </c:pt>
                <c:pt idx="1939">
                  <c:v>1.56</c:v>
                </c:pt>
                <c:pt idx="1940">
                  <c:v>1.56</c:v>
                </c:pt>
                <c:pt idx="1941">
                  <c:v>1.56</c:v>
                </c:pt>
                <c:pt idx="1942">
                  <c:v>1.56</c:v>
                </c:pt>
                <c:pt idx="1943">
                  <c:v>1.56</c:v>
                </c:pt>
                <c:pt idx="1944">
                  <c:v>1.56</c:v>
                </c:pt>
                <c:pt idx="1945">
                  <c:v>1.56</c:v>
                </c:pt>
                <c:pt idx="1946">
                  <c:v>1.6</c:v>
                </c:pt>
                <c:pt idx="1947">
                  <c:v>1.56</c:v>
                </c:pt>
                <c:pt idx="1948">
                  <c:v>1.56</c:v>
                </c:pt>
                <c:pt idx="1949">
                  <c:v>1.56</c:v>
                </c:pt>
                <c:pt idx="1950">
                  <c:v>1.56</c:v>
                </c:pt>
                <c:pt idx="1951">
                  <c:v>1.56</c:v>
                </c:pt>
                <c:pt idx="1952">
                  <c:v>1.56</c:v>
                </c:pt>
                <c:pt idx="1953">
                  <c:v>1.6</c:v>
                </c:pt>
                <c:pt idx="1954">
                  <c:v>1.56</c:v>
                </c:pt>
                <c:pt idx="1955">
                  <c:v>1.6</c:v>
                </c:pt>
                <c:pt idx="1956">
                  <c:v>1.6</c:v>
                </c:pt>
                <c:pt idx="1957">
                  <c:v>1.6</c:v>
                </c:pt>
                <c:pt idx="1958">
                  <c:v>1.56</c:v>
                </c:pt>
                <c:pt idx="1959">
                  <c:v>1.6</c:v>
                </c:pt>
                <c:pt idx="1960">
                  <c:v>1.6</c:v>
                </c:pt>
                <c:pt idx="1961">
                  <c:v>1.6</c:v>
                </c:pt>
                <c:pt idx="1962">
                  <c:v>1.64</c:v>
                </c:pt>
                <c:pt idx="1963">
                  <c:v>1.6</c:v>
                </c:pt>
                <c:pt idx="1964">
                  <c:v>1.6</c:v>
                </c:pt>
                <c:pt idx="1965">
                  <c:v>1.64</c:v>
                </c:pt>
                <c:pt idx="1966">
                  <c:v>1.64</c:v>
                </c:pt>
                <c:pt idx="1967">
                  <c:v>1.6</c:v>
                </c:pt>
                <c:pt idx="1968">
                  <c:v>1.64</c:v>
                </c:pt>
                <c:pt idx="1969">
                  <c:v>1.6</c:v>
                </c:pt>
                <c:pt idx="1970">
                  <c:v>1.64</c:v>
                </c:pt>
                <c:pt idx="1971">
                  <c:v>1.64</c:v>
                </c:pt>
                <c:pt idx="1972">
                  <c:v>1.6</c:v>
                </c:pt>
                <c:pt idx="1973">
                  <c:v>1.64</c:v>
                </c:pt>
                <c:pt idx="1974">
                  <c:v>1.6</c:v>
                </c:pt>
                <c:pt idx="1975">
                  <c:v>1.6</c:v>
                </c:pt>
                <c:pt idx="1976">
                  <c:v>1.6</c:v>
                </c:pt>
                <c:pt idx="1977">
                  <c:v>1.64</c:v>
                </c:pt>
                <c:pt idx="1978">
                  <c:v>1.6</c:v>
                </c:pt>
                <c:pt idx="1979">
                  <c:v>1.6</c:v>
                </c:pt>
                <c:pt idx="1980">
                  <c:v>1.6</c:v>
                </c:pt>
                <c:pt idx="1981">
                  <c:v>1.6</c:v>
                </c:pt>
                <c:pt idx="1982">
                  <c:v>1.6</c:v>
                </c:pt>
                <c:pt idx="1983">
                  <c:v>1.6</c:v>
                </c:pt>
                <c:pt idx="1984">
                  <c:v>1.6</c:v>
                </c:pt>
                <c:pt idx="1985">
                  <c:v>1.6</c:v>
                </c:pt>
                <c:pt idx="1986">
                  <c:v>1.6</c:v>
                </c:pt>
                <c:pt idx="1987">
                  <c:v>1.6</c:v>
                </c:pt>
                <c:pt idx="1988">
                  <c:v>1.6</c:v>
                </c:pt>
                <c:pt idx="1989">
                  <c:v>1.56</c:v>
                </c:pt>
                <c:pt idx="1990">
                  <c:v>1.6</c:v>
                </c:pt>
                <c:pt idx="1991">
                  <c:v>1.6</c:v>
                </c:pt>
                <c:pt idx="1992">
                  <c:v>1.6</c:v>
                </c:pt>
                <c:pt idx="1993">
                  <c:v>1.6</c:v>
                </c:pt>
                <c:pt idx="1994">
                  <c:v>1.6</c:v>
                </c:pt>
                <c:pt idx="1995">
                  <c:v>1.6</c:v>
                </c:pt>
                <c:pt idx="1996">
                  <c:v>1.6</c:v>
                </c:pt>
                <c:pt idx="1997">
                  <c:v>1.6</c:v>
                </c:pt>
                <c:pt idx="1998">
                  <c:v>1.6</c:v>
                </c:pt>
                <c:pt idx="1999">
                  <c:v>1.6</c:v>
                </c:pt>
                <c:pt idx="2000">
                  <c:v>1.6</c:v>
                </c:pt>
                <c:pt idx="2001">
                  <c:v>1.6</c:v>
                </c:pt>
                <c:pt idx="2002">
                  <c:v>1.6</c:v>
                </c:pt>
                <c:pt idx="2003">
                  <c:v>1.6</c:v>
                </c:pt>
                <c:pt idx="2004">
                  <c:v>1.6</c:v>
                </c:pt>
                <c:pt idx="2005">
                  <c:v>1.6</c:v>
                </c:pt>
                <c:pt idx="2006">
                  <c:v>1.56</c:v>
                </c:pt>
                <c:pt idx="2007">
                  <c:v>1.56</c:v>
                </c:pt>
                <c:pt idx="2008">
                  <c:v>1.6</c:v>
                </c:pt>
                <c:pt idx="2009">
                  <c:v>1.6</c:v>
                </c:pt>
                <c:pt idx="2010">
                  <c:v>1.6</c:v>
                </c:pt>
                <c:pt idx="2011">
                  <c:v>1.6</c:v>
                </c:pt>
                <c:pt idx="2012">
                  <c:v>1.6</c:v>
                </c:pt>
                <c:pt idx="2013">
                  <c:v>1.6</c:v>
                </c:pt>
                <c:pt idx="2014">
                  <c:v>1.56</c:v>
                </c:pt>
                <c:pt idx="2015">
                  <c:v>1.6</c:v>
                </c:pt>
                <c:pt idx="2016">
                  <c:v>1.6</c:v>
                </c:pt>
                <c:pt idx="2017">
                  <c:v>1.56</c:v>
                </c:pt>
                <c:pt idx="2018">
                  <c:v>1.6</c:v>
                </c:pt>
                <c:pt idx="2019">
                  <c:v>1.56</c:v>
                </c:pt>
                <c:pt idx="2020">
                  <c:v>1.56</c:v>
                </c:pt>
                <c:pt idx="2021">
                  <c:v>1.56</c:v>
                </c:pt>
                <c:pt idx="2022">
                  <c:v>1.56</c:v>
                </c:pt>
                <c:pt idx="2023">
                  <c:v>1.56</c:v>
                </c:pt>
                <c:pt idx="2024">
                  <c:v>1.56</c:v>
                </c:pt>
                <c:pt idx="2025">
                  <c:v>1.56</c:v>
                </c:pt>
                <c:pt idx="2026">
                  <c:v>1.56</c:v>
                </c:pt>
                <c:pt idx="2027">
                  <c:v>1.56</c:v>
                </c:pt>
                <c:pt idx="2028">
                  <c:v>1.56</c:v>
                </c:pt>
                <c:pt idx="2029">
                  <c:v>1.56</c:v>
                </c:pt>
                <c:pt idx="2030">
                  <c:v>1.56</c:v>
                </c:pt>
                <c:pt idx="2031">
                  <c:v>1.52</c:v>
                </c:pt>
                <c:pt idx="2032">
                  <c:v>1.56</c:v>
                </c:pt>
                <c:pt idx="2033">
                  <c:v>1.56</c:v>
                </c:pt>
                <c:pt idx="2034">
                  <c:v>1.52</c:v>
                </c:pt>
                <c:pt idx="2035">
                  <c:v>1.52</c:v>
                </c:pt>
                <c:pt idx="2036">
                  <c:v>1.52</c:v>
                </c:pt>
                <c:pt idx="2037">
                  <c:v>1.52</c:v>
                </c:pt>
                <c:pt idx="2038">
                  <c:v>1.52</c:v>
                </c:pt>
                <c:pt idx="2039">
                  <c:v>1.52</c:v>
                </c:pt>
                <c:pt idx="2040">
                  <c:v>1.52</c:v>
                </c:pt>
                <c:pt idx="2041">
                  <c:v>1.48</c:v>
                </c:pt>
                <c:pt idx="2042">
                  <c:v>1.52</c:v>
                </c:pt>
                <c:pt idx="2043">
                  <c:v>1.52</c:v>
                </c:pt>
                <c:pt idx="2044">
                  <c:v>1.48</c:v>
                </c:pt>
                <c:pt idx="2045">
                  <c:v>1.48</c:v>
                </c:pt>
                <c:pt idx="2046">
                  <c:v>1.48</c:v>
                </c:pt>
                <c:pt idx="2047">
                  <c:v>1.48</c:v>
                </c:pt>
                <c:pt idx="2048">
                  <c:v>1.48</c:v>
                </c:pt>
                <c:pt idx="2049">
                  <c:v>1.48</c:v>
                </c:pt>
                <c:pt idx="2050">
                  <c:v>1.48</c:v>
                </c:pt>
                <c:pt idx="2051">
                  <c:v>1.44</c:v>
                </c:pt>
                <c:pt idx="2052">
                  <c:v>1.48</c:v>
                </c:pt>
                <c:pt idx="2053">
                  <c:v>1.44</c:v>
                </c:pt>
                <c:pt idx="2054">
                  <c:v>1.44</c:v>
                </c:pt>
                <c:pt idx="2055">
                  <c:v>1.44</c:v>
                </c:pt>
                <c:pt idx="2056">
                  <c:v>1.44</c:v>
                </c:pt>
                <c:pt idx="2057">
                  <c:v>1.44</c:v>
                </c:pt>
                <c:pt idx="2058">
                  <c:v>1.44</c:v>
                </c:pt>
                <c:pt idx="2059">
                  <c:v>1.44</c:v>
                </c:pt>
                <c:pt idx="2060">
                  <c:v>1.4</c:v>
                </c:pt>
                <c:pt idx="2061">
                  <c:v>1.4</c:v>
                </c:pt>
                <c:pt idx="2062">
                  <c:v>1.4</c:v>
                </c:pt>
                <c:pt idx="2063">
                  <c:v>1.4</c:v>
                </c:pt>
                <c:pt idx="2064">
                  <c:v>1.4</c:v>
                </c:pt>
                <c:pt idx="2065">
                  <c:v>1.4</c:v>
                </c:pt>
                <c:pt idx="2066">
                  <c:v>1.4</c:v>
                </c:pt>
                <c:pt idx="2067">
                  <c:v>1.36</c:v>
                </c:pt>
                <c:pt idx="2068">
                  <c:v>1.4</c:v>
                </c:pt>
                <c:pt idx="2069">
                  <c:v>1.4</c:v>
                </c:pt>
                <c:pt idx="2070">
                  <c:v>1.36</c:v>
                </c:pt>
                <c:pt idx="2071">
                  <c:v>1.36</c:v>
                </c:pt>
                <c:pt idx="2072">
                  <c:v>1.36</c:v>
                </c:pt>
                <c:pt idx="2073">
                  <c:v>1.36</c:v>
                </c:pt>
                <c:pt idx="2074">
                  <c:v>1.36</c:v>
                </c:pt>
                <c:pt idx="2075">
                  <c:v>1.36</c:v>
                </c:pt>
                <c:pt idx="2076">
                  <c:v>1.32</c:v>
                </c:pt>
                <c:pt idx="2077">
                  <c:v>1.32</c:v>
                </c:pt>
                <c:pt idx="2078">
                  <c:v>1.32</c:v>
                </c:pt>
                <c:pt idx="2079">
                  <c:v>1.32</c:v>
                </c:pt>
                <c:pt idx="2080">
                  <c:v>1.32</c:v>
                </c:pt>
                <c:pt idx="2081">
                  <c:v>1.32</c:v>
                </c:pt>
                <c:pt idx="2082">
                  <c:v>1.32</c:v>
                </c:pt>
                <c:pt idx="2083">
                  <c:v>1.36</c:v>
                </c:pt>
                <c:pt idx="2084">
                  <c:v>1.32</c:v>
                </c:pt>
                <c:pt idx="2085">
                  <c:v>1.28</c:v>
                </c:pt>
                <c:pt idx="2086">
                  <c:v>1.28</c:v>
                </c:pt>
                <c:pt idx="2087">
                  <c:v>1.28</c:v>
                </c:pt>
                <c:pt idx="2088">
                  <c:v>1.28</c:v>
                </c:pt>
                <c:pt idx="2089">
                  <c:v>1.28</c:v>
                </c:pt>
                <c:pt idx="2090">
                  <c:v>1.24</c:v>
                </c:pt>
                <c:pt idx="2091">
                  <c:v>1.28</c:v>
                </c:pt>
                <c:pt idx="2092">
                  <c:v>1.28</c:v>
                </c:pt>
                <c:pt idx="2093">
                  <c:v>1.28</c:v>
                </c:pt>
                <c:pt idx="2094">
                  <c:v>1.24</c:v>
                </c:pt>
                <c:pt idx="2095">
                  <c:v>1.24</c:v>
                </c:pt>
                <c:pt idx="2096">
                  <c:v>1.2</c:v>
                </c:pt>
                <c:pt idx="2097">
                  <c:v>1.24</c:v>
                </c:pt>
                <c:pt idx="2098">
                  <c:v>1.2</c:v>
                </c:pt>
                <c:pt idx="2099">
                  <c:v>1.24</c:v>
                </c:pt>
                <c:pt idx="2100">
                  <c:v>1.2</c:v>
                </c:pt>
                <c:pt idx="2101">
                  <c:v>1.1599999999999999</c:v>
                </c:pt>
                <c:pt idx="2102">
                  <c:v>1.2</c:v>
                </c:pt>
                <c:pt idx="2103">
                  <c:v>1.1599999999999999</c:v>
                </c:pt>
                <c:pt idx="2104">
                  <c:v>1.1599999999999999</c:v>
                </c:pt>
                <c:pt idx="2105">
                  <c:v>1.1599999999999999</c:v>
                </c:pt>
                <c:pt idx="2106">
                  <c:v>1.1599999999999999</c:v>
                </c:pt>
                <c:pt idx="2107">
                  <c:v>1.1200000000000001</c:v>
                </c:pt>
                <c:pt idx="2108">
                  <c:v>1.1200000000000001</c:v>
                </c:pt>
                <c:pt idx="2109">
                  <c:v>1.1599999999999999</c:v>
                </c:pt>
                <c:pt idx="2110">
                  <c:v>1.1200000000000001</c:v>
                </c:pt>
                <c:pt idx="2111">
                  <c:v>1.1200000000000001</c:v>
                </c:pt>
                <c:pt idx="2112">
                  <c:v>1.1200000000000001</c:v>
                </c:pt>
                <c:pt idx="2113">
                  <c:v>1.08</c:v>
                </c:pt>
                <c:pt idx="2114">
                  <c:v>1.08</c:v>
                </c:pt>
                <c:pt idx="2115">
                  <c:v>1.08</c:v>
                </c:pt>
                <c:pt idx="2116">
                  <c:v>1.08</c:v>
                </c:pt>
                <c:pt idx="2117">
                  <c:v>1.04</c:v>
                </c:pt>
                <c:pt idx="2118">
                  <c:v>1.08</c:v>
                </c:pt>
                <c:pt idx="2119">
                  <c:v>1.04</c:v>
                </c:pt>
                <c:pt idx="2120">
                  <c:v>1.04</c:v>
                </c:pt>
                <c:pt idx="2121">
                  <c:v>1.04</c:v>
                </c:pt>
                <c:pt idx="2122">
                  <c:v>1.04</c:v>
                </c:pt>
                <c:pt idx="2123">
                  <c:v>1.04</c:v>
                </c:pt>
                <c:pt idx="2124">
                  <c:v>1.04</c:v>
                </c:pt>
                <c:pt idx="2125">
                  <c:v>1</c:v>
                </c:pt>
                <c:pt idx="2126">
                  <c:v>1</c:v>
                </c:pt>
                <c:pt idx="2127">
                  <c:v>1</c:v>
                </c:pt>
                <c:pt idx="2128">
                  <c:v>0.96</c:v>
                </c:pt>
                <c:pt idx="2129">
                  <c:v>1</c:v>
                </c:pt>
                <c:pt idx="2130">
                  <c:v>0.96</c:v>
                </c:pt>
                <c:pt idx="2131">
                  <c:v>0.96</c:v>
                </c:pt>
                <c:pt idx="2132">
                  <c:v>0.92</c:v>
                </c:pt>
                <c:pt idx="2133">
                  <c:v>0.96</c:v>
                </c:pt>
                <c:pt idx="2134">
                  <c:v>0.96</c:v>
                </c:pt>
                <c:pt idx="2135">
                  <c:v>0.92</c:v>
                </c:pt>
                <c:pt idx="2136">
                  <c:v>0.92</c:v>
                </c:pt>
                <c:pt idx="2137">
                  <c:v>0.92</c:v>
                </c:pt>
                <c:pt idx="2138">
                  <c:v>0.92</c:v>
                </c:pt>
                <c:pt idx="2139">
                  <c:v>0.88</c:v>
                </c:pt>
                <c:pt idx="2140">
                  <c:v>0.88</c:v>
                </c:pt>
                <c:pt idx="2141">
                  <c:v>0.88</c:v>
                </c:pt>
                <c:pt idx="2142">
                  <c:v>0.88</c:v>
                </c:pt>
                <c:pt idx="2143">
                  <c:v>0.88</c:v>
                </c:pt>
                <c:pt idx="2144">
                  <c:v>0.84</c:v>
                </c:pt>
                <c:pt idx="2145">
                  <c:v>0.84</c:v>
                </c:pt>
                <c:pt idx="2146">
                  <c:v>0.84</c:v>
                </c:pt>
                <c:pt idx="2147">
                  <c:v>0.8</c:v>
                </c:pt>
                <c:pt idx="2148">
                  <c:v>0.8</c:v>
                </c:pt>
                <c:pt idx="2149">
                  <c:v>0.8</c:v>
                </c:pt>
                <c:pt idx="2150">
                  <c:v>0.8</c:v>
                </c:pt>
                <c:pt idx="2151">
                  <c:v>0.76</c:v>
                </c:pt>
                <c:pt idx="2152">
                  <c:v>0.8</c:v>
                </c:pt>
                <c:pt idx="2153">
                  <c:v>0.76</c:v>
                </c:pt>
                <c:pt idx="2154">
                  <c:v>0.76</c:v>
                </c:pt>
                <c:pt idx="2155">
                  <c:v>0.76</c:v>
                </c:pt>
                <c:pt idx="2156">
                  <c:v>0.72</c:v>
                </c:pt>
                <c:pt idx="2157">
                  <c:v>0.72</c:v>
                </c:pt>
                <c:pt idx="2158">
                  <c:v>0.68</c:v>
                </c:pt>
                <c:pt idx="2159">
                  <c:v>0.68</c:v>
                </c:pt>
                <c:pt idx="2160">
                  <c:v>0.68</c:v>
                </c:pt>
                <c:pt idx="2161">
                  <c:v>0.68</c:v>
                </c:pt>
                <c:pt idx="2162">
                  <c:v>0.68</c:v>
                </c:pt>
                <c:pt idx="2163">
                  <c:v>0.68</c:v>
                </c:pt>
                <c:pt idx="2164">
                  <c:v>0.68</c:v>
                </c:pt>
                <c:pt idx="2165">
                  <c:v>0.68</c:v>
                </c:pt>
                <c:pt idx="2166">
                  <c:v>0.68</c:v>
                </c:pt>
                <c:pt idx="2167">
                  <c:v>0.64</c:v>
                </c:pt>
                <c:pt idx="2168">
                  <c:v>0.64</c:v>
                </c:pt>
                <c:pt idx="2169">
                  <c:v>0.64</c:v>
                </c:pt>
                <c:pt idx="2170">
                  <c:v>0.64</c:v>
                </c:pt>
                <c:pt idx="2171">
                  <c:v>0.6</c:v>
                </c:pt>
                <c:pt idx="2172">
                  <c:v>0.6</c:v>
                </c:pt>
                <c:pt idx="2173">
                  <c:v>0.56000000000000005</c:v>
                </c:pt>
                <c:pt idx="2174">
                  <c:v>0.56000000000000005</c:v>
                </c:pt>
                <c:pt idx="2175">
                  <c:v>0.56000000000000005</c:v>
                </c:pt>
                <c:pt idx="2176">
                  <c:v>0.52</c:v>
                </c:pt>
                <c:pt idx="2177">
                  <c:v>0.56000000000000005</c:v>
                </c:pt>
                <c:pt idx="2178">
                  <c:v>0.56000000000000005</c:v>
                </c:pt>
                <c:pt idx="2179">
                  <c:v>0.52</c:v>
                </c:pt>
                <c:pt idx="2180">
                  <c:v>0.52</c:v>
                </c:pt>
                <c:pt idx="2181">
                  <c:v>0.52</c:v>
                </c:pt>
                <c:pt idx="2182">
                  <c:v>0.48</c:v>
                </c:pt>
                <c:pt idx="2183">
                  <c:v>0.48</c:v>
                </c:pt>
                <c:pt idx="2184">
                  <c:v>0.48</c:v>
                </c:pt>
                <c:pt idx="2185">
                  <c:v>0.48</c:v>
                </c:pt>
                <c:pt idx="2186">
                  <c:v>0.44</c:v>
                </c:pt>
                <c:pt idx="2187">
                  <c:v>0.48</c:v>
                </c:pt>
                <c:pt idx="2188">
                  <c:v>0.44</c:v>
                </c:pt>
                <c:pt idx="2189">
                  <c:v>0.4</c:v>
                </c:pt>
                <c:pt idx="2190">
                  <c:v>0.4</c:v>
                </c:pt>
                <c:pt idx="2191">
                  <c:v>0.4</c:v>
                </c:pt>
                <c:pt idx="2192">
                  <c:v>0.4</c:v>
                </c:pt>
                <c:pt idx="2193">
                  <c:v>0.36</c:v>
                </c:pt>
                <c:pt idx="2194">
                  <c:v>0.36</c:v>
                </c:pt>
                <c:pt idx="2195">
                  <c:v>0.36</c:v>
                </c:pt>
                <c:pt idx="2196">
                  <c:v>0.36</c:v>
                </c:pt>
                <c:pt idx="2197">
                  <c:v>0.36</c:v>
                </c:pt>
                <c:pt idx="2198">
                  <c:v>0.32</c:v>
                </c:pt>
                <c:pt idx="2199">
                  <c:v>0.32</c:v>
                </c:pt>
                <c:pt idx="2200">
                  <c:v>0.32</c:v>
                </c:pt>
                <c:pt idx="2201">
                  <c:v>0.32</c:v>
                </c:pt>
                <c:pt idx="2202">
                  <c:v>0.28000000000000003</c:v>
                </c:pt>
                <c:pt idx="2203">
                  <c:v>0.28000000000000003</c:v>
                </c:pt>
                <c:pt idx="2204">
                  <c:v>0.28000000000000003</c:v>
                </c:pt>
                <c:pt idx="2205">
                  <c:v>0.24</c:v>
                </c:pt>
                <c:pt idx="2206">
                  <c:v>0.28000000000000003</c:v>
                </c:pt>
                <c:pt idx="2207">
                  <c:v>0.24</c:v>
                </c:pt>
                <c:pt idx="2208">
                  <c:v>0.24</c:v>
                </c:pt>
                <c:pt idx="2209">
                  <c:v>0.2</c:v>
                </c:pt>
                <c:pt idx="2210">
                  <c:v>0.2</c:v>
                </c:pt>
                <c:pt idx="2211">
                  <c:v>0.2</c:v>
                </c:pt>
                <c:pt idx="2212">
                  <c:v>0.2</c:v>
                </c:pt>
                <c:pt idx="2213">
                  <c:v>0.16</c:v>
                </c:pt>
                <c:pt idx="2214">
                  <c:v>0.16</c:v>
                </c:pt>
                <c:pt idx="2215">
                  <c:v>0.16</c:v>
                </c:pt>
                <c:pt idx="2216">
                  <c:v>0.16</c:v>
                </c:pt>
                <c:pt idx="2217">
                  <c:v>0.12</c:v>
                </c:pt>
                <c:pt idx="2218">
                  <c:v>0.12</c:v>
                </c:pt>
                <c:pt idx="2219">
                  <c:v>0.12</c:v>
                </c:pt>
                <c:pt idx="2220">
                  <c:v>0.12</c:v>
                </c:pt>
                <c:pt idx="2221">
                  <c:v>0.12</c:v>
                </c:pt>
                <c:pt idx="2222">
                  <c:v>0.08</c:v>
                </c:pt>
                <c:pt idx="2223">
                  <c:v>0.08</c:v>
                </c:pt>
                <c:pt idx="2224">
                  <c:v>0.08</c:v>
                </c:pt>
                <c:pt idx="2225">
                  <c:v>0.04</c:v>
                </c:pt>
                <c:pt idx="2226">
                  <c:v>0.04</c:v>
                </c:pt>
                <c:pt idx="2227">
                  <c:v>0.04</c:v>
                </c:pt>
                <c:pt idx="2228">
                  <c:v>0.04</c:v>
                </c:pt>
                <c:pt idx="2229">
                  <c:v>0</c:v>
                </c:pt>
                <c:pt idx="2230">
                  <c:v>0</c:v>
                </c:pt>
                <c:pt idx="2231">
                  <c:v>0</c:v>
                </c:pt>
                <c:pt idx="2232">
                  <c:v>-0.04</c:v>
                </c:pt>
                <c:pt idx="2233">
                  <c:v>0</c:v>
                </c:pt>
                <c:pt idx="2234">
                  <c:v>-0.04</c:v>
                </c:pt>
                <c:pt idx="2235">
                  <c:v>-0.04</c:v>
                </c:pt>
                <c:pt idx="2236">
                  <c:v>-0.08</c:v>
                </c:pt>
                <c:pt idx="2237">
                  <c:v>-0.08</c:v>
                </c:pt>
                <c:pt idx="2238">
                  <c:v>-0.08</c:v>
                </c:pt>
                <c:pt idx="2239">
                  <c:v>-0.08</c:v>
                </c:pt>
                <c:pt idx="2240">
                  <c:v>-0.08</c:v>
                </c:pt>
                <c:pt idx="2241">
                  <c:v>-0.12</c:v>
                </c:pt>
                <c:pt idx="2242">
                  <c:v>-0.12</c:v>
                </c:pt>
                <c:pt idx="2243">
                  <c:v>-0.16</c:v>
                </c:pt>
                <c:pt idx="2244">
                  <c:v>-0.12</c:v>
                </c:pt>
                <c:pt idx="2245">
                  <c:v>-0.16</c:v>
                </c:pt>
                <c:pt idx="2246">
                  <c:v>-0.16</c:v>
                </c:pt>
                <c:pt idx="2247">
                  <c:v>-0.16</c:v>
                </c:pt>
                <c:pt idx="2248">
                  <c:v>-0.2</c:v>
                </c:pt>
                <c:pt idx="2249">
                  <c:v>-0.2</c:v>
                </c:pt>
                <c:pt idx="2250">
                  <c:v>-0.2</c:v>
                </c:pt>
                <c:pt idx="2251">
                  <c:v>-0.2</c:v>
                </c:pt>
                <c:pt idx="2252">
                  <c:v>-0.24</c:v>
                </c:pt>
                <c:pt idx="2253">
                  <c:v>-0.24</c:v>
                </c:pt>
                <c:pt idx="2254">
                  <c:v>-0.24</c:v>
                </c:pt>
                <c:pt idx="2255">
                  <c:v>-0.28000000000000003</c:v>
                </c:pt>
                <c:pt idx="2256">
                  <c:v>-0.28000000000000003</c:v>
                </c:pt>
                <c:pt idx="2257">
                  <c:v>-0.28000000000000003</c:v>
                </c:pt>
                <c:pt idx="2258">
                  <c:v>-0.28000000000000003</c:v>
                </c:pt>
                <c:pt idx="2259">
                  <c:v>-0.28000000000000003</c:v>
                </c:pt>
                <c:pt idx="2260">
                  <c:v>-0.28000000000000003</c:v>
                </c:pt>
                <c:pt idx="2261">
                  <c:v>-0.32</c:v>
                </c:pt>
                <c:pt idx="2262">
                  <c:v>-0.32</c:v>
                </c:pt>
                <c:pt idx="2263">
                  <c:v>-0.32</c:v>
                </c:pt>
                <c:pt idx="2264">
                  <c:v>-0.36</c:v>
                </c:pt>
                <c:pt idx="2265">
                  <c:v>-0.36</c:v>
                </c:pt>
                <c:pt idx="2266">
                  <c:v>-0.36</c:v>
                </c:pt>
                <c:pt idx="2267">
                  <c:v>-0.4</c:v>
                </c:pt>
                <c:pt idx="2268">
                  <c:v>-0.4</c:v>
                </c:pt>
                <c:pt idx="2269">
                  <c:v>-0.4</c:v>
                </c:pt>
                <c:pt idx="2270">
                  <c:v>-0.44</c:v>
                </c:pt>
                <c:pt idx="2271">
                  <c:v>-0.44</c:v>
                </c:pt>
                <c:pt idx="2272">
                  <c:v>-0.4</c:v>
                </c:pt>
                <c:pt idx="2273">
                  <c:v>-0.44</c:v>
                </c:pt>
                <c:pt idx="2274">
                  <c:v>-0.44</c:v>
                </c:pt>
                <c:pt idx="2275">
                  <c:v>-0.44</c:v>
                </c:pt>
                <c:pt idx="2276">
                  <c:v>-0.48</c:v>
                </c:pt>
                <c:pt idx="2277">
                  <c:v>-0.48</c:v>
                </c:pt>
                <c:pt idx="2278">
                  <c:v>-0.52</c:v>
                </c:pt>
                <c:pt idx="2279">
                  <c:v>-0.52</c:v>
                </c:pt>
                <c:pt idx="2280">
                  <c:v>-0.48</c:v>
                </c:pt>
                <c:pt idx="2281">
                  <c:v>-0.52</c:v>
                </c:pt>
                <c:pt idx="2282">
                  <c:v>-0.56000000000000005</c:v>
                </c:pt>
                <c:pt idx="2283">
                  <c:v>-0.52</c:v>
                </c:pt>
                <c:pt idx="2284">
                  <c:v>-0.52</c:v>
                </c:pt>
                <c:pt idx="2285">
                  <c:v>-0.56000000000000005</c:v>
                </c:pt>
                <c:pt idx="2286">
                  <c:v>-0.56000000000000005</c:v>
                </c:pt>
                <c:pt idx="2287">
                  <c:v>-0.6</c:v>
                </c:pt>
                <c:pt idx="2288">
                  <c:v>-0.6</c:v>
                </c:pt>
                <c:pt idx="2289">
                  <c:v>-0.6</c:v>
                </c:pt>
                <c:pt idx="2290">
                  <c:v>-0.6</c:v>
                </c:pt>
                <c:pt idx="2291">
                  <c:v>-0.6</c:v>
                </c:pt>
                <c:pt idx="2292">
                  <c:v>-0.64</c:v>
                </c:pt>
                <c:pt idx="2293">
                  <c:v>-0.64</c:v>
                </c:pt>
                <c:pt idx="2294">
                  <c:v>-0.64</c:v>
                </c:pt>
                <c:pt idx="2295">
                  <c:v>-0.68</c:v>
                </c:pt>
                <c:pt idx="2296">
                  <c:v>-0.68</c:v>
                </c:pt>
                <c:pt idx="2297">
                  <c:v>-0.68</c:v>
                </c:pt>
                <c:pt idx="2298">
                  <c:v>-0.68</c:v>
                </c:pt>
                <c:pt idx="2299">
                  <c:v>-0.68</c:v>
                </c:pt>
                <c:pt idx="2300">
                  <c:v>-0.72</c:v>
                </c:pt>
                <c:pt idx="2301">
                  <c:v>-0.72</c:v>
                </c:pt>
                <c:pt idx="2302">
                  <c:v>-0.72</c:v>
                </c:pt>
                <c:pt idx="2303">
                  <c:v>-0.76</c:v>
                </c:pt>
                <c:pt idx="2304">
                  <c:v>-0.72</c:v>
                </c:pt>
                <c:pt idx="2305">
                  <c:v>-0.72</c:v>
                </c:pt>
                <c:pt idx="2306">
                  <c:v>-0.76</c:v>
                </c:pt>
                <c:pt idx="2307">
                  <c:v>-0.76</c:v>
                </c:pt>
                <c:pt idx="2308">
                  <c:v>-0.8</c:v>
                </c:pt>
                <c:pt idx="2309">
                  <c:v>-0.8</c:v>
                </c:pt>
                <c:pt idx="2310">
                  <c:v>-0.8</c:v>
                </c:pt>
                <c:pt idx="2311">
                  <c:v>-0.8</c:v>
                </c:pt>
                <c:pt idx="2312">
                  <c:v>-0.84</c:v>
                </c:pt>
                <c:pt idx="2313">
                  <c:v>-0.8</c:v>
                </c:pt>
                <c:pt idx="2314">
                  <c:v>-0.8</c:v>
                </c:pt>
                <c:pt idx="2315">
                  <c:v>-0.84</c:v>
                </c:pt>
                <c:pt idx="2316">
                  <c:v>-0.84</c:v>
                </c:pt>
                <c:pt idx="2317">
                  <c:v>-0.84</c:v>
                </c:pt>
                <c:pt idx="2318">
                  <c:v>-0.88</c:v>
                </c:pt>
                <c:pt idx="2319">
                  <c:v>-0.88</c:v>
                </c:pt>
                <c:pt idx="2320">
                  <c:v>-0.88</c:v>
                </c:pt>
                <c:pt idx="2321">
                  <c:v>-0.92</c:v>
                </c:pt>
                <c:pt idx="2322">
                  <c:v>-0.92</c:v>
                </c:pt>
                <c:pt idx="2323">
                  <c:v>-0.92</c:v>
                </c:pt>
                <c:pt idx="2324">
                  <c:v>-0.92</c:v>
                </c:pt>
                <c:pt idx="2325">
                  <c:v>-0.92</c:v>
                </c:pt>
                <c:pt idx="2326">
                  <c:v>-0.96</c:v>
                </c:pt>
                <c:pt idx="2327">
                  <c:v>-0.96</c:v>
                </c:pt>
                <c:pt idx="2328">
                  <c:v>-0.96</c:v>
                </c:pt>
                <c:pt idx="2329">
                  <c:v>-0.96</c:v>
                </c:pt>
                <c:pt idx="2330">
                  <c:v>-0.96</c:v>
                </c:pt>
                <c:pt idx="2331">
                  <c:v>-0.96</c:v>
                </c:pt>
                <c:pt idx="2332">
                  <c:v>-0.96</c:v>
                </c:pt>
                <c:pt idx="2333">
                  <c:v>-1</c:v>
                </c:pt>
                <c:pt idx="2334">
                  <c:v>-1</c:v>
                </c:pt>
                <c:pt idx="2335">
                  <c:v>-1</c:v>
                </c:pt>
                <c:pt idx="2336">
                  <c:v>-1.04</c:v>
                </c:pt>
                <c:pt idx="2337">
                  <c:v>-1.04</c:v>
                </c:pt>
                <c:pt idx="2338">
                  <c:v>-1</c:v>
                </c:pt>
                <c:pt idx="2339">
                  <c:v>-1.04</c:v>
                </c:pt>
                <c:pt idx="2340">
                  <c:v>-1.04</c:v>
                </c:pt>
                <c:pt idx="2341">
                  <c:v>-1.04</c:v>
                </c:pt>
                <c:pt idx="2342">
                  <c:v>-1.08</c:v>
                </c:pt>
                <c:pt idx="2343">
                  <c:v>-1.08</c:v>
                </c:pt>
                <c:pt idx="2344">
                  <c:v>-1.1200000000000001</c:v>
                </c:pt>
                <c:pt idx="2345">
                  <c:v>-1.1200000000000001</c:v>
                </c:pt>
                <c:pt idx="2346">
                  <c:v>-1.1200000000000001</c:v>
                </c:pt>
                <c:pt idx="2347">
                  <c:v>-1.1200000000000001</c:v>
                </c:pt>
                <c:pt idx="2348">
                  <c:v>-1.1200000000000001</c:v>
                </c:pt>
                <c:pt idx="2349">
                  <c:v>-1.1200000000000001</c:v>
                </c:pt>
                <c:pt idx="2350">
                  <c:v>-1.1599999999999999</c:v>
                </c:pt>
                <c:pt idx="2351">
                  <c:v>-1.1599999999999999</c:v>
                </c:pt>
                <c:pt idx="2352">
                  <c:v>-1.1599999999999999</c:v>
                </c:pt>
                <c:pt idx="2353">
                  <c:v>-1.2</c:v>
                </c:pt>
                <c:pt idx="2354">
                  <c:v>-1.1599999999999999</c:v>
                </c:pt>
                <c:pt idx="2355">
                  <c:v>-1.1599999999999999</c:v>
                </c:pt>
                <c:pt idx="2356">
                  <c:v>-1.2</c:v>
                </c:pt>
                <c:pt idx="2357">
                  <c:v>-1.2</c:v>
                </c:pt>
                <c:pt idx="2358">
                  <c:v>-1.2</c:v>
                </c:pt>
                <c:pt idx="2359">
                  <c:v>-1.24</c:v>
                </c:pt>
                <c:pt idx="2360">
                  <c:v>-1.2</c:v>
                </c:pt>
                <c:pt idx="2361">
                  <c:v>-1.24</c:v>
                </c:pt>
                <c:pt idx="2362">
                  <c:v>-1.24</c:v>
                </c:pt>
                <c:pt idx="2363">
                  <c:v>-1.24</c:v>
                </c:pt>
                <c:pt idx="2364">
                  <c:v>-1.24</c:v>
                </c:pt>
                <c:pt idx="2365">
                  <c:v>-1.24</c:v>
                </c:pt>
                <c:pt idx="2366">
                  <c:v>-1.24</c:v>
                </c:pt>
                <c:pt idx="2367">
                  <c:v>-1.28</c:v>
                </c:pt>
                <c:pt idx="2368">
                  <c:v>-1.28</c:v>
                </c:pt>
                <c:pt idx="2369">
                  <c:v>-1.28</c:v>
                </c:pt>
                <c:pt idx="2370">
                  <c:v>-1.28</c:v>
                </c:pt>
                <c:pt idx="2371">
                  <c:v>-1.32</c:v>
                </c:pt>
                <c:pt idx="2372">
                  <c:v>-1.32</c:v>
                </c:pt>
                <c:pt idx="2373">
                  <c:v>-1.32</c:v>
                </c:pt>
                <c:pt idx="2374">
                  <c:v>-1.32</c:v>
                </c:pt>
                <c:pt idx="2375">
                  <c:v>-1.36</c:v>
                </c:pt>
                <c:pt idx="2376">
                  <c:v>-1.32</c:v>
                </c:pt>
                <c:pt idx="2377">
                  <c:v>-1.36</c:v>
                </c:pt>
                <c:pt idx="2378">
                  <c:v>-1.36</c:v>
                </c:pt>
                <c:pt idx="2379">
                  <c:v>-1.36</c:v>
                </c:pt>
                <c:pt idx="2380">
                  <c:v>-1.36</c:v>
                </c:pt>
                <c:pt idx="2381">
                  <c:v>-1.4</c:v>
                </c:pt>
                <c:pt idx="2382">
                  <c:v>-1.36</c:v>
                </c:pt>
                <c:pt idx="2383">
                  <c:v>-1.4</c:v>
                </c:pt>
                <c:pt idx="2384">
                  <c:v>-1.4</c:v>
                </c:pt>
                <c:pt idx="2385">
                  <c:v>-1.4</c:v>
                </c:pt>
                <c:pt idx="2386">
                  <c:v>-1.4</c:v>
                </c:pt>
                <c:pt idx="2387">
                  <c:v>-1.4</c:v>
                </c:pt>
                <c:pt idx="2388">
                  <c:v>-1.4</c:v>
                </c:pt>
                <c:pt idx="2389">
                  <c:v>-1.44</c:v>
                </c:pt>
                <c:pt idx="2390">
                  <c:v>-1.44</c:v>
                </c:pt>
                <c:pt idx="2391">
                  <c:v>-1.44</c:v>
                </c:pt>
                <c:pt idx="2392">
                  <c:v>-1.44</c:v>
                </c:pt>
                <c:pt idx="2393">
                  <c:v>-1.44</c:v>
                </c:pt>
                <c:pt idx="2394">
                  <c:v>-1.44</c:v>
                </c:pt>
                <c:pt idx="2395">
                  <c:v>-1.44</c:v>
                </c:pt>
                <c:pt idx="2396">
                  <c:v>-1.44</c:v>
                </c:pt>
                <c:pt idx="2397">
                  <c:v>-1.48</c:v>
                </c:pt>
                <c:pt idx="2398">
                  <c:v>-1.48</c:v>
                </c:pt>
                <c:pt idx="2399">
                  <c:v>-1.44</c:v>
                </c:pt>
                <c:pt idx="2400">
                  <c:v>-1.48</c:v>
                </c:pt>
                <c:pt idx="2401">
                  <c:v>-1.48</c:v>
                </c:pt>
                <c:pt idx="2402">
                  <c:v>-1.48</c:v>
                </c:pt>
                <c:pt idx="2403">
                  <c:v>-1.48</c:v>
                </c:pt>
                <c:pt idx="2404">
                  <c:v>-1.48</c:v>
                </c:pt>
                <c:pt idx="2405">
                  <c:v>-1.48</c:v>
                </c:pt>
                <c:pt idx="2406">
                  <c:v>-1.48</c:v>
                </c:pt>
                <c:pt idx="2407">
                  <c:v>-1.48</c:v>
                </c:pt>
                <c:pt idx="2408">
                  <c:v>-1.48</c:v>
                </c:pt>
                <c:pt idx="2409">
                  <c:v>-1.48</c:v>
                </c:pt>
                <c:pt idx="2410">
                  <c:v>-1.52</c:v>
                </c:pt>
                <c:pt idx="2411">
                  <c:v>-1.52</c:v>
                </c:pt>
                <c:pt idx="2412">
                  <c:v>-1.52</c:v>
                </c:pt>
                <c:pt idx="2413">
                  <c:v>-1.52</c:v>
                </c:pt>
                <c:pt idx="2414">
                  <c:v>-1.52</c:v>
                </c:pt>
                <c:pt idx="2415">
                  <c:v>-1.56</c:v>
                </c:pt>
                <c:pt idx="2416">
                  <c:v>-1.52</c:v>
                </c:pt>
                <c:pt idx="2417">
                  <c:v>-1.52</c:v>
                </c:pt>
                <c:pt idx="2418">
                  <c:v>-1.56</c:v>
                </c:pt>
                <c:pt idx="2419">
                  <c:v>-1.56</c:v>
                </c:pt>
                <c:pt idx="2420">
                  <c:v>-1.6</c:v>
                </c:pt>
                <c:pt idx="2421">
                  <c:v>-1.56</c:v>
                </c:pt>
                <c:pt idx="2422">
                  <c:v>-1.56</c:v>
                </c:pt>
                <c:pt idx="2423">
                  <c:v>-1.56</c:v>
                </c:pt>
                <c:pt idx="2424">
                  <c:v>-1.56</c:v>
                </c:pt>
                <c:pt idx="2425">
                  <c:v>-1.56</c:v>
                </c:pt>
                <c:pt idx="2426">
                  <c:v>-1.56</c:v>
                </c:pt>
                <c:pt idx="2427">
                  <c:v>-1.6</c:v>
                </c:pt>
                <c:pt idx="2428">
                  <c:v>-1.6</c:v>
                </c:pt>
                <c:pt idx="2429">
                  <c:v>-1.56</c:v>
                </c:pt>
                <c:pt idx="2430">
                  <c:v>-1.6</c:v>
                </c:pt>
                <c:pt idx="2431">
                  <c:v>-1.6</c:v>
                </c:pt>
                <c:pt idx="2432">
                  <c:v>-1.6</c:v>
                </c:pt>
                <c:pt idx="2433">
                  <c:v>-1.6</c:v>
                </c:pt>
                <c:pt idx="2434">
                  <c:v>-1.64</c:v>
                </c:pt>
                <c:pt idx="2435">
                  <c:v>-1.6</c:v>
                </c:pt>
                <c:pt idx="2436">
                  <c:v>-1.6</c:v>
                </c:pt>
                <c:pt idx="2437">
                  <c:v>-1.64</c:v>
                </c:pt>
                <c:pt idx="2438">
                  <c:v>-1.64</c:v>
                </c:pt>
                <c:pt idx="2439">
                  <c:v>-1.64</c:v>
                </c:pt>
                <c:pt idx="2440">
                  <c:v>-1.64</c:v>
                </c:pt>
                <c:pt idx="2441">
                  <c:v>-1.64</c:v>
                </c:pt>
                <c:pt idx="2442">
                  <c:v>-1.64</c:v>
                </c:pt>
                <c:pt idx="2443">
                  <c:v>-1.64</c:v>
                </c:pt>
                <c:pt idx="2444">
                  <c:v>-1.68</c:v>
                </c:pt>
                <c:pt idx="2445">
                  <c:v>-1.64</c:v>
                </c:pt>
                <c:pt idx="2446">
                  <c:v>-1.64</c:v>
                </c:pt>
                <c:pt idx="2447">
                  <c:v>-1.64</c:v>
                </c:pt>
                <c:pt idx="2448">
                  <c:v>-1.64</c:v>
                </c:pt>
                <c:pt idx="2449">
                  <c:v>-1.64</c:v>
                </c:pt>
                <c:pt idx="2450">
                  <c:v>-1.64</c:v>
                </c:pt>
                <c:pt idx="2451">
                  <c:v>-1.64</c:v>
                </c:pt>
                <c:pt idx="2452">
                  <c:v>-1.64</c:v>
                </c:pt>
                <c:pt idx="2453">
                  <c:v>-1.68</c:v>
                </c:pt>
                <c:pt idx="2454">
                  <c:v>-1.64</c:v>
                </c:pt>
                <c:pt idx="2455">
                  <c:v>-1.64</c:v>
                </c:pt>
                <c:pt idx="2456">
                  <c:v>-1.68</c:v>
                </c:pt>
                <c:pt idx="2457">
                  <c:v>-1.68</c:v>
                </c:pt>
                <c:pt idx="2458">
                  <c:v>-1.68</c:v>
                </c:pt>
                <c:pt idx="2459">
                  <c:v>-1.68</c:v>
                </c:pt>
                <c:pt idx="2460">
                  <c:v>-1.68</c:v>
                </c:pt>
                <c:pt idx="2461">
                  <c:v>-1.72</c:v>
                </c:pt>
                <c:pt idx="2462">
                  <c:v>-1.72</c:v>
                </c:pt>
                <c:pt idx="2463">
                  <c:v>-1.68</c:v>
                </c:pt>
                <c:pt idx="2464">
                  <c:v>-1.68</c:v>
                </c:pt>
                <c:pt idx="2465">
                  <c:v>-1.68</c:v>
                </c:pt>
                <c:pt idx="2466">
                  <c:v>-1.68</c:v>
                </c:pt>
                <c:pt idx="2467">
                  <c:v>-1.72</c:v>
                </c:pt>
                <c:pt idx="2468">
                  <c:v>-1.68</c:v>
                </c:pt>
                <c:pt idx="2469">
                  <c:v>-1.68</c:v>
                </c:pt>
                <c:pt idx="2470">
                  <c:v>-1.68</c:v>
                </c:pt>
                <c:pt idx="2471">
                  <c:v>-1.68</c:v>
                </c:pt>
                <c:pt idx="2472">
                  <c:v>-1.72</c:v>
                </c:pt>
                <c:pt idx="2473">
                  <c:v>-1.68</c:v>
                </c:pt>
                <c:pt idx="2474">
                  <c:v>-1.72</c:v>
                </c:pt>
                <c:pt idx="2475">
                  <c:v>-1.68</c:v>
                </c:pt>
                <c:pt idx="2476">
                  <c:v>-1.72</c:v>
                </c:pt>
                <c:pt idx="2477">
                  <c:v>-1.68</c:v>
                </c:pt>
                <c:pt idx="2478">
                  <c:v>-1.68</c:v>
                </c:pt>
                <c:pt idx="2479">
                  <c:v>-1.68</c:v>
                </c:pt>
                <c:pt idx="2480">
                  <c:v>-1.68</c:v>
                </c:pt>
                <c:pt idx="2481">
                  <c:v>-1.68</c:v>
                </c:pt>
                <c:pt idx="2482">
                  <c:v>-1.72</c:v>
                </c:pt>
                <c:pt idx="2483">
                  <c:v>-1.72</c:v>
                </c:pt>
                <c:pt idx="2484">
                  <c:v>-1.68</c:v>
                </c:pt>
                <c:pt idx="2485">
                  <c:v>-1.68</c:v>
                </c:pt>
                <c:pt idx="2486">
                  <c:v>-1.68</c:v>
                </c:pt>
                <c:pt idx="2487">
                  <c:v>-1.68</c:v>
                </c:pt>
                <c:pt idx="2488">
                  <c:v>-1.68</c:v>
                </c:pt>
                <c:pt idx="2489">
                  <c:v>-1.68</c:v>
                </c:pt>
                <c:pt idx="2490">
                  <c:v>-1.68</c:v>
                </c:pt>
                <c:pt idx="2491">
                  <c:v>-1.68</c:v>
                </c:pt>
                <c:pt idx="2492">
                  <c:v>-1.68</c:v>
                </c:pt>
                <c:pt idx="2493">
                  <c:v>-1.68</c:v>
                </c:pt>
                <c:pt idx="2494">
                  <c:v>-1.68</c:v>
                </c:pt>
                <c:pt idx="2495">
                  <c:v>-1.72</c:v>
                </c:pt>
                <c:pt idx="2496">
                  <c:v>-1.68</c:v>
                </c:pt>
                <c:pt idx="2497">
                  <c:v>-1.68</c:v>
                </c:pt>
                <c:pt idx="2498">
                  <c:v>-1.68</c:v>
                </c:pt>
                <c:pt idx="2499">
                  <c:v>-1.68</c:v>
                </c:pt>
              </c:numCache>
            </c:numRef>
          </c:val>
          <c:smooth val="0"/>
        </c:ser>
        <c:dLbls>
          <c:showLegendKey val="0"/>
          <c:showVal val="0"/>
          <c:showCatName val="0"/>
          <c:showSerName val="0"/>
          <c:showPercent val="0"/>
          <c:showBubbleSize val="0"/>
        </c:dLbls>
        <c:marker val="1"/>
        <c:smooth val="0"/>
        <c:axId val="38619392"/>
        <c:axId val="38629376"/>
      </c:lineChart>
      <c:lineChart>
        <c:grouping val="standard"/>
        <c:varyColors val="0"/>
        <c:ser>
          <c:idx val="1"/>
          <c:order val="1"/>
          <c:tx>
            <c:v>Output Rectified by DSK</c:v>
          </c:tx>
          <c:spPr>
            <a:ln w="12700"/>
          </c:spPr>
          <c:marker>
            <c:symbol val="none"/>
          </c:marker>
          <c:cat>
            <c:numRef>
              <c:f>sinewaveat100!$D:$D</c:f>
              <c:numCache>
                <c:formatCode>General</c:formatCode>
                <c:ptCount val="1048576"/>
                <c:pt idx="0">
                  <c:v>-1.2630000000000001E-2</c:v>
                </c:pt>
                <c:pt idx="1">
                  <c:v>-1.2619999999999999E-2</c:v>
                </c:pt>
                <c:pt idx="2">
                  <c:v>-1.261E-2</c:v>
                </c:pt>
                <c:pt idx="3">
                  <c:v>-1.26E-2</c:v>
                </c:pt>
                <c:pt idx="4">
                  <c:v>-1.259E-2</c:v>
                </c:pt>
                <c:pt idx="5">
                  <c:v>-1.2579999999999999E-2</c:v>
                </c:pt>
                <c:pt idx="6">
                  <c:v>-1.257E-2</c:v>
                </c:pt>
                <c:pt idx="7">
                  <c:v>-1.256E-2</c:v>
                </c:pt>
                <c:pt idx="8">
                  <c:v>-1.255E-2</c:v>
                </c:pt>
                <c:pt idx="9">
                  <c:v>-1.2540000000000001E-2</c:v>
                </c:pt>
                <c:pt idx="10">
                  <c:v>-1.2529999999999999E-2</c:v>
                </c:pt>
                <c:pt idx="11">
                  <c:v>-1.252E-2</c:v>
                </c:pt>
                <c:pt idx="12">
                  <c:v>-1.251E-2</c:v>
                </c:pt>
                <c:pt idx="13">
                  <c:v>-1.2500000000000001E-2</c:v>
                </c:pt>
                <c:pt idx="14">
                  <c:v>-1.2489999999999999E-2</c:v>
                </c:pt>
                <c:pt idx="15">
                  <c:v>-1.248E-2</c:v>
                </c:pt>
                <c:pt idx="16">
                  <c:v>-1.247E-2</c:v>
                </c:pt>
                <c:pt idx="17">
                  <c:v>-1.2460000000000001E-2</c:v>
                </c:pt>
                <c:pt idx="18">
                  <c:v>-1.2449999999999999E-2</c:v>
                </c:pt>
                <c:pt idx="19">
                  <c:v>-1.244E-2</c:v>
                </c:pt>
                <c:pt idx="20">
                  <c:v>-1.243E-2</c:v>
                </c:pt>
                <c:pt idx="21">
                  <c:v>-1.242E-2</c:v>
                </c:pt>
                <c:pt idx="22">
                  <c:v>-1.2409999999999999E-2</c:v>
                </c:pt>
                <c:pt idx="23">
                  <c:v>-1.24E-2</c:v>
                </c:pt>
                <c:pt idx="24">
                  <c:v>-1.239E-2</c:v>
                </c:pt>
                <c:pt idx="25">
                  <c:v>-1.238E-2</c:v>
                </c:pt>
                <c:pt idx="26">
                  <c:v>-1.2370000000000001E-2</c:v>
                </c:pt>
                <c:pt idx="27">
                  <c:v>-1.2359999999999999E-2</c:v>
                </c:pt>
                <c:pt idx="28">
                  <c:v>-1.235E-2</c:v>
                </c:pt>
                <c:pt idx="29">
                  <c:v>-1.234E-2</c:v>
                </c:pt>
                <c:pt idx="30">
                  <c:v>-1.2330000000000001E-2</c:v>
                </c:pt>
                <c:pt idx="31">
                  <c:v>-1.2319999999999999E-2</c:v>
                </c:pt>
                <c:pt idx="32">
                  <c:v>-1.231E-2</c:v>
                </c:pt>
                <c:pt idx="33">
                  <c:v>-1.23E-2</c:v>
                </c:pt>
                <c:pt idx="34">
                  <c:v>-1.2290000000000001E-2</c:v>
                </c:pt>
                <c:pt idx="35">
                  <c:v>-1.2279999999999999E-2</c:v>
                </c:pt>
                <c:pt idx="36">
                  <c:v>-1.227E-2</c:v>
                </c:pt>
                <c:pt idx="37">
                  <c:v>-1.226E-2</c:v>
                </c:pt>
                <c:pt idx="38">
                  <c:v>-1.225E-2</c:v>
                </c:pt>
                <c:pt idx="39">
                  <c:v>-1.2239999999999999E-2</c:v>
                </c:pt>
                <c:pt idx="40">
                  <c:v>-1.223E-2</c:v>
                </c:pt>
                <c:pt idx="41">
                  <c:v>-1.222E-2</c:v>
                </c:pt>
                <c:pt idx="42">
                  <c:v>-1.221E-2</c:v>
                </c:pt>
                <c:pt idx="43">
                  <c:v>-1.2200000000000001E-2</c:v>
                </c:pt>
                <c:pt idx="44">
                  <c:v>-1.2189999999999999E-2</c:v>
                </c:pt>
                <c:pt idx="45">
                  <c:v>-1.218E-2</c:v>
                </c:pt>
                <c:pt idx="46">
                  <c:v>-1.217E-2</c:v>
                </c:pt>
                <c:pt idx="47">
                  <c:v>-1.2160000000000001E-2</c:v>
                </c:pt>
                <c:pt idx="48">
                  <c:v>-1.2149999999999999E-2</c:v>
                </c:pt>
                <c:pt idx="49">
                  <c:v>-1.214E-2</c:v>
                </c:pt>
                <c:pt idx="50">
                  <c:v>-1.213E-2</c:v>
                </c:pt>
                <c:pt idx="51">
                  <c:v>-1.2120000000000001E-2</c:v>
                </c:pt>
                <c:pt idx="52">
                  <c:v>-1.2109999999999999E-2</c:v>
                </c:pt>
                <c:pt idx="53">
                  <c:v>-1.21E-2</c:v>
                </c:pt>
                <c:pt idx="54">
                  <c:v>-1.209E-2</c:v>
                </c:pt>
                <c:pt idx="55">
                  <c:v>-1.208E-2</c:v>
                </c:pt>
                <c:pt idx="56">
                  <c:v>-1.2070000000000001E-2</c:v>
                </c:pt>
                <c:pt idx="57">
                  <c:v>-1.206E-2</c:v>
                </c:pt>
                <c:pt idx="58">
                  <c:v>-1.205E-2</c:v>
                </c:pt>
                <c:pt idx="59">
                  <c:v>-1.204E-2</c:v>
                </c:pt>
                <c:pt idx="60">
                  <c:v>-1.2030000000000001E-2</c:v>
                </c:pt>
                <c:pt idx="61">
                  <c:v>-1.2019999999999999E-2</c:v>
                </c:pt>
                <c:pt idx="62">
                  <c:v>-1.201E-2</c:v>
                </c:pt>
                <c:pt idx="63">
                  <c:v>-1.2E-2</c:v>
                </c:pt>
                <c:pt idx="64">
                  <c:v>-1.1990000000000001E-2</c:v>
                </c:pt>
                <c:pt idx="65">
                  <c:v>-1.1979999999999999E-2</c:v>
                </c:pt>
                <c:pt idx="66">
                  <c:v>-1.197E-2</c:v>
                </c:pt>
                <c:pt idx="67">
                  <c:v>-1.196E-2</c:v>
                </c:pt>
                <c:pt idx="68">
                  <c:v>-1.1950000000000001E-2</c:v>
                </c:pt>
                <c:pt idx="69">
                  <c:v>-1.1939999999999999E-2</c:v>
                </c:pt>
                <c:pt idx="70">
                  <c:v>-1.193E-2</c:v>
                </c:pt>
                <c:pt idx="71">
                  <c:v>-1.192E-2</c:v>
                </c:pt>
                <c:pt idx="72">
                  <c:v>-1.191E-2</c:v>
                </c:pt>
                <c:pt idx="73">
                  <c:v>-1.1900000000000001E-2</c:v>
                </c:pt>
                <c:pt idx="74">
                  <c:v>-1.189E-2</c:v>
                </c:pt>
                <c:pt idx="75">
                  <c:v>-1.188E-2</c:v>
                </c:pt>
                <c:pt idx="76">
                  <c:v>-1.187E-2</c:v>
                </c:pt>
                <c:pt idx="77">
                  <c:v>-1.1860000000000001E-2</c:v>
                </c:pt>
                <c:pt idx="78">
                  <c:v>-1.1849999999999999E-2</c:v>
                </c:pt>
                <c:pt idx="79">
                  <c:v>-1.184E-2</c:v>
                </c:pt>
                <c:pt idx="80">
                  <c:v>-1.183E-2</c:v>
                </c:pt>
                <c:pt idx="81">
                  <c:v>-1.1820000000000001E-2</c:v>
                </c:pt>
                <c:pt idx="82">
                  <c:v>-1.1809999999999999E-2</c:v>
                </c:pt>
                <c:pt idx="83">
                  <c:v>-1.18E-2</c:v>
                </c:pt>
                <c:pt idx="84">
                  <c:v>-1.179E-2</c:v>
                </c:pt>
                <c:pt idx="85">
                  <c:v>-1.1780000000000001E-2</c:v>
                </c:pt>
                <c:pt idx="86">
                  <c:v>-1.1769999999999999E-2</c:v>
                </c:pt>
                <c:pt idx="87">
                  <c:v>-1.176E-2</c:v>
                </c:pt>
                <c:pt idx="88">
                  <c:v>-1.175E-2</c:v>
                </c:pt>
                <c:pt idx="89">
                  <c:v>-1.174E-2</c:v>
                </c:pt>
                <c:pt idx="90">
                  <c:v>-1.1730000000000001E-2</c:v>
                </c:pt>
                <c:pt idx="91">
                  <c:v>-1.172E-2</c:v>
                </c:pt>
                <c:pt idx="92">
                  <c:v>-1.171E-2</c:v>
                </c:pt>
                <c:pt idx="93">
                  <c:v>-1.17E-2</c:v>
                </c:pt>
                <c:pt idx="94">
                  <c:v>-1.1690000000000001E-2</c:v>
                </c:pt>
                <c:pt idx="95">
                  <c:v>-1.1679999999999999E-2</c:v>
                </c:pt>
                <c:pt idx="96">
                  <c:v>-1.167E-2</c:v>
                </c:pt>
                <c:pt idx="97">
                  <c:v>-1.166E-2</c:v>
                </c:pt>
                <c:pt idx="98">
                  <c:v>-1.1650000000000001E-2</c:v>
                </c:pt>
                <c:pt idx="99">
                  <c:v>-1.1639999999999999E-2</c:v>
                </c:pt>
                <c:pt idx="100">
                  <c:v>-1.163E-2</c:v>
                </c:pt>
                <c:pt idx="101">
                  <c:v>-1.162E-2</c:v>
                </c:pt>
                <c:pt idx="102">
                  <c:v>-1.1610000000000001E-2</c:v>
                </c:pt>
                <c:pt idx="103">
                  <c:v>-1.1599999999999999E-2</c:v>
                </c:pt>
                <c:pt idx="104">
                  <c:v>-1.159E-2</c:v>
                </c:pt>
                <c:pt idx="105">
                  <c:v>-1.158E-2</c:v>
                </c:pt>
                <c:pt idx="106">
                  <c:v>-1.157E-2</c:v>
                </c:pt>
                <c:pt idx="107">
                  <c:v>-1.1560000000000001E-2</c:v>
                </c:pt>
                <c:pt idx="108">
                  <c:v>-1.155E-2</c:v>
                </c:pt>
                <c:pt idx="109">
                  <c:v>-1.154E-2</c:v>
                </c:pt>
                <c:pt idx="110">
                  <c:v>-1.153E-2</c:v>
                </c:pt>
                <c:pt idx="111">
                  <c:v>-1.1520000000000001E-2</c:v>
                </c:pt>
                <c:pt idx="112">
                  <c:v>-1.1509999999999999E-2</c:v>
                </c:pt>
                <c:pt idx="113">
                  <c:v>-1.15E-2</c:v>
                </c:pt>
                <c:pt idx="114">
                  <c:v>-1.149E-2</c:v>
                </c:pt>
                <c:pt idx="115">
                  <c:v>-1.1480000000000001E-2</c:v>
                </c:pt>
                <c:pt idx="116">
                  <c:v>-1.1469999999999999E-2</c:v>
                </c:pt>
                <c:pt idx="117">
                  <c:v>-1.146E-2</c:v>
                </c:pt>
                <c:pt idx="118">
                  <c:v>-1.145E-2</c:v>
                </c:pt>
                <c:pt idx="119">
                  <c:v>-1.1440000000000001E-2</c:v>
                </c:pt>
                <c:pt idx="120">
                  <c:v>-1.1429999999999999E-2</c:v>
                </c:pt>
                <c:pt idx="121">
                  <c:v>-1.142E-2</c:v>
                </c:pt>
                <c:pt idx="122">
                  <c:v>-1.141E-2</c:v>
                </c:pt>
                <c:pt idx="123">
                  <c:v>-1.14E-2</c:v>
                </c:pt>
                <c:pt idx="124">
                  <c:v>-1.1390000000000001E-2</c:v>
                </c:pt>
                <c:pt idx="125">
                  <c:v>-1.1379999999999999E-2</c:v>
                </c:pt>
                <c:pt idx="126">
                  <c:v>-1.137E-2</c:v>
                </c:pt>
                <c:pt idx="127">
                  <c:v>-1.136E-2</c:v>
                </c:pt>
                <c:pt idx="128">
                  <c:v>-1.1350000000000001E-2</c:v>
                </c:pt>
                <c:pt idx="129">
                  <c:v>-1.1339999999999999E-2</c:v>
                </c:pt>
                <c:pt idx="130">
                  <c:v>-1.133E-2</c:v>
                </c:pt>
                <c:pt idx="131">
                  <c:v>-1.132E-2</c:v>
                </c:pt>
                <c:pt idx="132">
                  <c:v>-1.1310000000000001E-2</c:v>
                </c:pt>
                <c:pt idx="133">
                  <c:v>-1.1299999999999999E-2</c:v>
                </c:pt>
                <c:pt idx="134">
                  <c:v>-1.129E-2</c:v>
                </c:pt>
                <c:pt idx="135">
                  <c:v>-1.128E-2</c:v>
                </c:pt>
                <c:pt idx="136">
                  <c:v>-1.1270000000000001E-2</c:v>
                </c:pt>
                <c:pt idx="137">
                  <c:v>-1.1259999999999999E-2</c:v>
                </c:pt>
                <c:pt idx="138">
                  <c:v>-1.125E-2</c:v>
                </c:pt>
                <c:pt idx="139">
                  <c:v>-1.124E-2</c:v>
                </c:pt>
                <c:pt idx="140">
                  <c:v>-1.123E-2</c:v>
                </c:pt>
                <c:pt idx="141">
                  <c:v>-1.1220000000000001E-2</c:v>
                </c:pt>
                <c:pt idx="142">
                  <c:v>-1.1209999999999999E-2</c:v>
                </c:pt>
                <c:pt idx="143">
                  <c:v>-1.12E-2</c:v>
                </c:pt>
                <c:pt idx="144">
                  <c:v>-1.119E-2</c:v>
                </c:pt>
                <c:pt idx="145">
                  <c:v>-1.1180000000000001E-2</c:v>
                </c:pt>
                <c:pt idx="146">
                  <c:v>-1.1169999999999999E-2</c:v>
                </c:pt>
                <c:pt idx="147">
                  <c:v>-1.116E-2</c:v>
                </c:pt>
                <c:pt idx="148">
                  <c:v>-1.115E-2</c:v>
                </c:pt>
                <c:pt idx="149">
                  <c:v>-1.1140000000000001E-2</c:v>
                </c:pt>
                <c:pt idx="150">
                  <c:v>-1.1129999999999999E-2</c:v>
                </c:pt>
                <c:pt idx="151">
                  <c:v>-1.112E-2</c:v>
                </c:pt>
                <c:pt idx="152">
                  <c:v>-1.111E-2</c:v>
                </c:pt>
                <c:pt idx="153">
                  <c:v>-1.11E-2</c:v>
                </c:pt>
                <c:pt idx="154">
                  <c:v>-1.1089999999999999E-2</c:v>
                </c:pt>
                <c:pt idx="155">
                  <c:v>-1.108E-2</c:v>
                </c:pt>
                <c:pt idx="156">
                  <c:v>-1.107E-2</c:v>
                </c:pt>
                <c:pt idx="157">
                  <c:v>-1.106E-2</c:v>
                </c:pt>
                <c:pt idx="158">
                  <c:v>-1.1050000000000001E-2</c:v>
                </c:pt>
                <c:pt idx="159">
                  <c:v>-1.1039999999999999E-2</c:v>
                </c:pt>
                <c:pt idx="160">
                  <c:v>-1.103E-2</c:v>
                </c:pt>
                <c:pt idx="161">
                  <c:v>-1.102E-2</c:v>
                </c:pt>
                <c:pt idx="162">
                  <c:v>-1.1010000000000001E-2</c:v>
                </c:pt>
                <c:pt idx="163">
                  <c:v>-1.0999999999999999E-2</c:v>
                </c:pt>
                <c:pt idx="164">
                  <c:v>-1.099E-2</c:v>
                </c:pt>
                <c:pt idx="165">
                  <c:v>-1.098E-2</c:v>
                </c:pt>
                <c:pt idx="166">
                  <c:v>-1.0970000000000001E-2</c:v>
                </c:pt>
                <c:pt idx="167">
                  <c:v>-1.0959999999999999E-2</c:v>
                </c:pt>
                <c:pt idx="168">
                  <c:v>-1.095E-2</c:v>
                </c:pt>
                <c:pt idx="169">
                  <c:v>-1.094E-2</c:v>
                </c:pt>
                <c:pt idx="170">
                  <c:v>-1.093E-2</c:v>
                </c:pt>
                <c:pt idx="171">
                  <c:v>-1.0919999999999999E-2</c:v>
                </c:pt>
                <c:pt idx="172">
                  <c:v>-1.091E-2</c:v>
                </c:pt>
                <c:pt idx="173">
                  <c:v>-1.09E-2</c:v>
                </c:pt>
                <c:pt idx="174">
                  <c:v>-1.089E-2</c:v>
                </c:pt>
                <c:pt idx="175">
                  <c:v>-1.0880000000000001E-2</c:v>
                </c:pt>
                <c:pt idx="176">
                  <c:v>-1.0869999999999999E-2</c:v>
                </c:pt>
                <c:pt idx="177">
                  <c:v>-1.086E-2</c:v>
                </c:pt>
                <c:pt idx="178">
                  <c:v>-1.085E-2</c:v>
                </c:pt>
                <c:pt idx="179">
                  <c:v>-1.0840000000000001E-2</c:v>
                </c:pt>
                <c:pt idx="180">
                  <c:v>-1.0829999999999999E-2</c:v>
                </c:pt>
                <c:pt idx="181">
                  <c:v>-1.082E-2</c:v>
                </c:pt>
                <c:pt idx="182">
                  <c:v>-1.081E-2</c:v>
                </c:pt>
                <c:pt idx="183">
                  <c:v>-1.0800000000000001E-2</c:v>
                </c:pt>
                <c:pt idx="184">
                  <c:v>-1.0789999999999999E-2</c:v>
                </c:pt>
                <c:pt idx="185">
                  <c:v>-1.078E-2</c:v>
                </c:pt>
                <c:pt idx="186">
                  <c:v>-1.077E-2</c:v>
                </c:pt>
                <c:pt idx="187">
                  <c:v>-1.076E-2</c:v>
                </c:pt>
                <c:pt idx="188">
                  <c:v>-1.0749999999999999E-2</c:v>
                </c:pt>
                <c:pt idx="189">
                  <c:v>-1.074E-2</c:v>
                </c:pt>
                <c:pt idx="190">
                  <c:v>-1.073E-2</c:v>
                </c:pt>
                <c:pt idx="191">
                  <c:v>-1.072E-2</c:v>
                </c:pt>
                <c:pt idx="192">
                  <c:v>-1.0710000000000001E-2</c:v>
                </c:pt>
                <c:pt idx="193">
                  <c:v>-1.0699999999999999E-2</c:v>
                </c:pt>
                <c:pt idx="194">
                  <c:v>-1.069E-2</c:v>
                </c:pt>
                <c:pt idx="195">
                  <c:v>-1.068E-2</c:v>
                </c:pt>
                <c:pt idx="196">
                  <c:v>-1.0670000000000001E-2</c:v>
                </c:pt>
                <c:pt idx="197">
                  <c:v>-1.0659999999999999E-2</c:v>
                </c:pt>
                <c:pt idx="198">
                  <c:v>-1.065E-2</c:v>
                </c:pt>
                <c:pt idx="199">
                  <c:v>-1.064E-2</c:v>
                </c:pt>
                <c:pt idx="200">
                  <c:v>-1.0630000000000001E-2</c:v>
                </c:pt>
                <c:pt idx="201">
                  <c:v>-1.0619999999999999E-2</c:v>
                </c:pt>
                <c:pt idx="202">
                  <c:v>-1.061E-2</c:v>
                </c:pt>
                <c:pt idx="203">
                  <c:v>-1.06E-2</c:v>
                </c:pt>
                <c:pt idx="204">
                  <c:v>-1.059E-2</c:v>
                </c:pt>
                <c:pt idx="205">
                  <c:v>-1.0580000000000001E-2</c:v>
                </c:pt>
                <c:pt idx="206">
                  <c:v>-1.057E-2</c:v>
                </c:pt>
                <c:pt idx="207">
                  <c:v>-1.056E-2</c:v>
                </c:pt>
                <c:pt idx="208">
                  <c:v>-1.055E-2</c:v>
                </c:pt>
                <c:pt idx="209">
                  <c:v>-1.0540000000000001E-2</c:v>
                </c:pt>
                <c:pt idx="210">
                  <c:v>-1.0529999999999999E-2</c:v>
                </c:pt>
                <c:pt idx="211">
                  <c:v>-1.052E-2</c:v>
                </c:pt>
                <c:pt idx="212">
                  <c:v>-1.051E-2</c:v>
                </c:pt>
                <c:pt idx="213">
                  <c:v>-1.0500000000000001E-2</c:v>
                </c:pt>
                <c:pt idx="214">
                  <c:v>-1.0489999999999999E-2</c:v>
                </c:pt>
                <c:pt idx="215">
                  <c:v>-1.048E-2</c:v>
                </c:pt>
                <c:pt idx="216">
                  <c:v>-1.047E-2</c:v>
                </c:pt>
                <c:pt idx="217">
                  <c:v>-1.0460000000000001E-2</c:v>
                </c:pt>
                <c:pt idx="218">
                  <c:v>-1.0449999999999999E-2</c:v>
                </c:pt>
                <c:pt idx="219">
                  <c:v>-1.044E-2</c:v>
                </c:pt>
                <c:pt idx="220">
                  <c:v>-1.043E-2</c:v>
                </c:pt>
                <c:pt idx="221">
                  <c:v>-1.042E-2</c:v>
                </c:pt>
                <c:pt idx="222">
                  <c:v>-1.0410000000000001E-2</c:v>
                </c:pt>
                <c:pt idx="223">
                  <c:v>-1.04E-2</c:v>
                </c:pt>
                <c:pt idx="224">
                  <c:v>-1.039E-2</c:v>
                </c:pt>
                <c:pt idx="225">
                  <c:v>-1.038E-2</c:v>
                </c:pt>
                <c:pt idx="226">
                  <c:v>-1.0370000000000001E-2</c:v>
                </c:pt>
                <c:pt idx="227">
                  <c:v>-1.0359999999999999E-2</c:v>
                </c:pt>
                <c:pt idx="228">
                  <c:v>-1.035E-2</c:v>
                </c:pt>
                <c:pt idx="229">
                  <c:v>-1.034E-2</c:v>
                </c:pt>
                <c:pt idx="230">
                  <c:v>-1.0330000000000001E-2</c:v>
                </c:pt>
                <c:pt idx="231">
                  <c:v>-1.0319999999999999E-2</c:v>
                </c:pt>
                <c:pt idx="232">
                  <c:v>-1.031E-2</c:v>
                </c:pt>
                <c:pt idx="233">
                  <c:v>-1.03E-2</c:v>
                </c:pt>
                <c:pt idx="234">
                  <c:v>-1.0290000000000001E-2</c:v>
                </c:pt>
                <c:pt idx="235">
                  <c:v>-1.0279999999999999E-2</c:v>
                </c:pt>
                <c:pt idx="236">
                  <c:v>-1.027E-2</c:v>
                </c:pt>
                <c:pt idx="237">
                  <c:v>-1.026E-2</c:v>
                </c:pt>
                <c:pt idx="238">
                  <c:v>-1.025E-2</c:v>
                </c:pt>
                <c:pt idx="239">
                  <c:v>-1.0240000000000001E-2</c:v>
                </c:pt>
                <c:pt idx="240">
                  <c:v>-1.023E-2</c:v>
                </c:pt>
                <c:pt idx="241">
                  <c:v>-1.022E-2</c:v>
                </c:pt>
                <c:pt idx="242">
                  <c:v>-1.021E-2</c:v>
                </c:pt>
                <c:pt idx="243">
                  <c:v>-1.0200000000000001E-2</c:v>
                </c:pt>
                <c:pt idx="244">
                  <c:v>-1.0189999999999999E-2</c:v>
                </c:pt>
                <c:pt idx="245">
                  <c:v>-1.018E-2</c:v>
                </c:pt>
                <c:pt idx="246">
                  <c:v>-1.017E-2</c:v>
                </c:pt>
                <c:pt idx="247">
                  <c:v>-1.0160000000000001E-2</c:v>
                </c:pt>
                <c:pt idx="248">
                  <c:v>-1.0149999999999999E-2</c:v>
                </c:pt>
                <c:pt idx="249">
                  <c:v>-1.014E-2</c:v>
                </c:pt>
                <c:pt idx="250">
                  <c:v>-1.013E-2</c:v>
                </c:pt>
                <c:pt idx="251">
                  <c:v>-1.0120000000000001E-2</c:v>
                </c:pt>
                <c:pt idx="252">
                  <c:v>-1.0109999999999999E-2</c:v>
                </c:pt>
                <c:pt idx="253">
                  <c:v>-1.01E-2</c:v>
                </c:pt>
                <c:pt idx="254">
                  <c:v>-1.009E-2</c:v>
                </c:pt>
                <c:pt idx="255">
                  <c:v>-1.008E-2</c:v>
                </c:pt>
                <c:pt idx="256">
                  <c:v>-1.0070000000000001E-2</c:v>
                </c:pt>
                <c:pt idx="257">
                  <c:v>-1.0059999999999999E-2</c:v>
                </c:pt>
                <c:pt idx="258">
                  <c:v>-1.005E-2</c:v>
                </c:pt>
                <c:pt idx="259">
                  <c:v>-1.004E-2</c:v>
                </c:pt>
                <c:pt idx="260">
                  <c:v>-1.0030000000000001E-2</c:v>
                </c:pt>
                <c:pt idx="261">
                  <c:v>-1.0019999999999999E-2</c:v>
                </c:pt>
                <c:pt idx="262">
                  <c:v>-1.001E-2</c:v>
                </c:pt>
                <c:pt idx="263">
                  <c:v>-0.01</c:v>
                </c:pt>
                <c:pt idx="264">
                  <c:v>-9.9900000000000006E-3</c:v>
                </c:pt>
                <c:pt idx="265">
                  <c:v>-9.9799999999999993E-3</c:v>
                </c:pt>
                <c:pt idx="266">
                  <c:v>-9.9699999999999997E-3</c:v>
                </c:pt>
                <c:pt idx="267">
                  <c:v>-9.9600000000000001E-3</c:v>
                </c:pt>
                <c:pt idx="268">
                  <c:v>-9.9500000000000005E-3</c:v>
                </c:pt>
                <c:pt idx="269">
                  <c:v>-9.9399999999999992E-3</c:v>
                </c:pt>
                <c:pt idx="270">
                  <c:v>-9.9299999999999996E-3</c:v>
                </c:pt>
                <c:pt idx="271">
                  <c:v>-9.92E-3</c:v>
                </c:pt>
                <c:pt idx="272">
                  <c:v>-9.9100000000000004E-3</c:v>
                </c:pt>
                <c:pt idx="273">
                  <c:v>-9.9000000000000008E-3</c:v>
                </c:pt>
                <c:pt idx="274">
                  <c:v>-9.8899999999999995E-3</c:v>
                </c:pt>
                <c:pt idx="275">
                  <c:v>-9.8799999999999999E-3</c:v>
                </c:pt>
                <c:pt idx="276">
                  <c:v>-9.8700000000000003E-3</c:v>
                </c:pt>
                <c:pt idx="277">
                  <c:v>-9.8600000000000007E-3</c:v>
                </c:pt>
                <c:pt idx="278">
                  <c:v>-9.8499999999999994E-3</c:v>
                </c:pt>
                <c:pt idx="279">
                  <c:v>-9.8399999999999998E-3</c:v>
                </c:pt>
                <c:pt idx="280">
                  <c:v>-9.8300000000000002E-3</c:v>
                </c:pt>
                <c:pt idx="281">
                  <c:v>-9.8200000000000006E-3</c:v>
                </c:pt>
                <c:pt idx="282">
                  <c:v>-9.8099999999999993E-3</c:v>
                </c:pt>
                <c:pt idx="283">
                  <c:v>-9.7999999999999997E-3</c:v>
                </c:pt>
                <c:pt idx="284">
                  <c:v>-9.7900000000000001E-3</c:v>
                </c:pt>
                <c:pt idx="285">
                  <c:v>-9.7800000000000005E-3</c:v>
                </c:pt>
                <c:pt idx="286">
                  <c:v>-9.7699999999999992E-3</c:v>
                </c:pt>
                <c:pt idx="287">
                  <c:v>-9.7599999999999996E-3</c:v>
                </c:pt>
                <c:pt idx="288">
                  <c:v>-9.75E-3</c:v>
                </c:pt>
                <c:pt idx="289">
                  <c:v>-9.7400000000000004E-3</c:v>
                </c:pt>
                <c:pt idx="290">
                  <c:v>-9.7300000000000008E-3</c:v>
                </c:pt>
                <c:pt idx="291">
                  <c:v>-9.7199999999999995E-3</c:v>
                </c:pt>
                <c:pt idx="292">
                  <c:v>-9.7099999999999999E-3</c:v>
                </c:pt>
                <c:pt idx="293">
                  <c:v>-9.7000000000000003E-3</c:v>
                </c:pt>
                <c:pt idx="294">
                  <c:v>-9.6900000000000007E-3</c:v>
                </c:pt>
                <c:pt idx="295">
                  <c:v>-9.6799999999999994E-3</c:v>
                </c:pt>
                <c:pt idx="296">
                  <c:v>-9.6699999999999998E-3</c:v>
                </c:pt>
                <c:pt idx="297">
                  <c:v>-9.6600000000000002E-3</c:v>
                </c:pt>
                <c:pt idx="298">
                  <c:v>-9.6500000000000006E-3</c:v>
                </c:pt>
                <c:pt idx="299">
                  <c:v>-9.6399999999999993E-3</c:v>
                </c:pt>
                <c:pt idx="300">
                  <c:v>-9.6299999999999997E-3</c:v>
                </c:pt>
                <c:pt idx="301">
                  <c:v>-9.6200000000000001E-3</c:v>
                </c:pt>
                <c:pt idx="302">
                  <c:v>-9.6100000000000005E-3</c:v>
                </c:pt>
                <c:pt idx="303">
                  <c:v>-9.5999999999999992E-3</c:v>
                </c:pt>
                <c:pt idx="304">
                  <c:v>-9.5899999999999996E-3</c:v>
                </c:pt>
                <c:pt idx="305">
                  <c:v>-9.58E-3</c:v>
                </c:pt>
                <c:pt idx="306">
                  <c:v>-9.5700000000000004E-3</c:v>
                </c:pt>
                <c:pt idx="307">
                  <c:v>-9.5600000000000008E-3</c:v>
                </c:pt>
                <c:pt idx="308">
                  <c:v>-9.5499999999999995E-3</c:v>
                </c:pt>
                <c:pt idx="309">
                  <c:v>-9.5399999999999999E-3</c:v>
                </c:pt>
                <c:pt idx="310">
                  <c:v>-9.5300000000000003E-3</c:v>
                </c:pt>
                <c:pt idx="311">
                  <c:v>-9.5200000000000007E-3</c:v>
                </c:pt>
                <c:pt idx="312">
                  <c:v>-9.5099999999999994E-3</c:v>
                </c:pt>
                <c:pt idx="313">
                  <c:v>-9.4999999999999998E-3</c:v>
                </c:pt>
                <c:pt idx="314">
                  <c:v>-9.4900000000000002E-3</c:v>
                </c:pt>
                <c:pt idx="315">
                  <c:v>-9.4800000000000006E-3</c:v>
                </c:pt>
                <c:pt idx="316">
                  <c:v>-9.4699999999999993E-3</c:v>
                </c:pt>
                <c:pt idx="317">
                  <c:v>-9.4599999999999997E-3</c:v>
                </c:pt>
                <c:pt idx="318">
                  <c:v>-9.4500000000000001E-3</c:v>
                </c:pt>
                <c:pt idx="319">
                  <c:v>-9.4400000000000005E-3</c:v>
                </c:pt>
                <c:pt idx="320">
                  <c:v>-9.4299999999999991E-3</c:v>
                </c:pt>
                <c:pt idx="321">
                  <c:v>-9.4199999999999996E-3</c:v>
                </c:pt>
                <c:pt idx="322">
                  <c:v>-9.41E-3</c:v>
                </c:pt>
                <c:pt idx="323">
                  <c:v>-9.4000000000000004E-3</c:v>
                </c:pt>
                <c:pt idx="324">
                  <c:v>-9.3900000000000008E-3</c:v>
                </c:pt>
                <c:pt idx="325">
                  <c:v>-9.3799999999999994E-3</c:v>
                </c:pt>
                <c:pt idx="326">
                  <c:v>-9.3699999999999999E-3</c:v>
                </c:pt>
                <c:pt idx="327">
                  <c:v>-9.3600000000000003E-3</c:v>
                </c:pt>
                <c:pt idx="328">
                  <c:v>-9.3500000000000007E-3</c:v>
                </c:pt>
                <c:pt idx="329">
                  <c:v>-9.3399999999999993E-3</c:v>
                </c:pt>
                <c:pt idx="330">
                  <c:v>-9.3299999999999998E-3</c:v>
                </c:pt>
                <c:pt idx="331">
                  <c:v>-9.3200000000000002E-3</c:v>
                </c:pt>
                <c:pt idx="332">
                  <c:v>-9.3100000000000006E-3</c:v>
                </c:pt>
                <c:pt idx="333">
                  <c:v>-9.2999999999999992E-3</c:v>
                </c:pt>
                <c:pt idx="334">
                  <c:v>-9.2899999999999996E-3</c:v>
                </c:pt>
                <c:pt idx="335">
                  <c:v>-9.2800000000000001E-3</c:v>
                </c:pt>
                <c:pt idx="336">
                  <c:v>-9.2700000000000005E-3</c:v>
                </c:pt>
                <c:pt idx="337">
                  <c:v>-9.2599999999999991E-3</c:v>
                </c:pt>
                <c:pt idx="338">
                  <c:v>-9.2499999999999995E-3</c:v>
                </c:pt>
                <c:pt idx="339">
                  <c:v>-9.2399999999999999E-3</c:v>
                </c:pt>
                <c:pt idx="340">
                  <c:v>-9.2300000000000004E-3</c:v>
                </c:pt>
                <c:pt idx="341">
                  <c:v>-9.2200000000000008E-3</c:v>
                </c:pt>
                <c:pt idx="342">
                  <c:v>-9.2099999999999994E-3</c:v>
                </c:pt>
                <c:pt idx="343">
                  <c:v>-9.1999999999999998E-3</c:v>
                </c:pt>
                <c:pt idx="344">
                  <c:v>-9.1900000000000003E-3</c:v>
                </c:pt>
                <c:pt idx="345">
                  <c:v>-9.1800000000000007E-3</c:v>
                </c:pt>
                <c:pt idx="346">
                  <c:v>-9.1699999999999993E-3</c:v>
                </c:pt>
                <c:pt idx="347">
                  <c:v>-9.1599999999999997E-3</c:v>
                </c:pt>
                <c:pt idx="348">
                  <c:v>-9.1500000000000001E-3</c:v>
                </c:pt>
                <c:pt idx="349">
                  <c:v>-9.1400000000000006E-3</c:v>
                </c:pt>
                <c:pt idx="350">
                  <c:v>-9.1299999999999992E-3</c:v>
                </c:pt>
                <c:pt idx="351">
                  <c:v>-9.1199999999999996E-3</c:v>
                </c:pt>
                <c:pt idx="352">
                  <c:v>-9.11E-3</c:v>
                </c:pt>
                <c:pt idx="353">
                  <c:v>-9.1000000000000004E-3</c:v>
                </c:pt>
                <c:pt idx="354">
                  <c:v>-9.0900000000000009E-3</c:v>
                </c:pt>
                <c:pt idx="355">
                  <c:v>-9.0799999999999995E-3</c:v>
                </c:pt>
                <c:pt idx="356">
                  <c:v>-9.0699999999999999E-3</c:v>
                </c:pt>
                <c:pt idx="357">
                  <c:v>-9.0600000000000003E-3</c:v>
                </c:pt>
                <c:pt idx="358">
                  <c:v>-9.0500000000000008E-3</c:v>
                </c:pt>
                <c:pt idx="359">
                  <c:v>-9.0399999999999994E-3</c:v>
                </c:pt>
                <c:pt idx="360">
                  <c:v>-9.0299999999999998E-3</c:v>
                </c:pt>
                <c:pt idx="361">
                  <c:v>-9.0200000000000002E-3</c:v>
                </c:pt>
                <c:pt idx="362">
                  <c:v>-9.0100000000000006E-3</c:v>
                </c:pt>
                <c:pt idx="363">
                  <c:v>-8.9999999999999993E-3</c:v>
                </c:pt>
                <c:pt idx="364">
                  <c:v>-8.9899999999999997E-3</c:v>
                </c:pt>
                <c:pt idx="365">
                  <c:v>-8.9800000000000001E-3</c:v>
                </c:pt>
                <c:pt idx="366">
                  <c:v>-8.9700000000000005E-3</c:v>
                </c:pt>
                <c:pt idx="367">
                  <c:v>-8.9599999999999992E-3</c:v>
                </c:pt>
                <c:pt idx="368">
                  <c:v>-8.9499999999999996E-3</c:v>
                </c:pt>
                <c:pt idx="369">
                  <c:v>-8.94E-3</c:v>
                </c:pt>
                <c:pt idx="370">
                  <c:v>-8.9300000000000004E-3</c:v>
                </c:pt>
                <c:pt idx="371">
                  <c:v>-8.9200000000000008E-3</c:v>
                </c:pt>
                <c:pt idx="372">
                  <c:v>-8.9099999999999995E-3</c:v>
                </c:pt>
                <c:pt idx="373">
                  <c:v>-8.8999999999999999E-3</c:v>
                </c:pt>
                <c:pt idx="374">
                  <c:v>-8.8900000000000003E-3</c:v>
                </c:pt>
                <c:pt idx="375">
                  <c:v>-8.8800000000000007E-3</c:v>
                </c:pt>
                <c:pt idx="376">
                  <c:v>-8.8699999999999994E-3</c:v>
                </c:pt>
                <c:pt idx="377">
                  <c:v>-8.8599999999999998E-3</c:v>
                </c:pt>
                <c:pt idx="378">
                  <c:v>-8.8500000000000002E-3</c:v>
                </c:pt>
                <c:pt idx="379">
                  <c:v>-8.8400000000000006E-3</c:v>
                </c:pt>
                <c:pt idx="380">
                  <c:v>-8.8299999999999993E-3</c:v>
                </c:pt>
                <c:pt idx="381">
                  <c:v>-8.8199999999999997E-3</c:v>
                </c:pt>
                <c:pt idx="382">
                  <c:v>-8.8100000000000001E-3</c:v>
                </c:pt>
                <c:pt idx="383">
                  <c:v>-8.8000000000000005E-3</c:v>
                </c:pt>
                <c:pt idx="384">
                  <c:v>-8.7899999999999992E-3</c:v>
                </c:pt>
                <c:pt idx="385">
                  <c:v>-8.7799999999999996E-3</c:v>
                </c:pt>
                <c:pt idx="386">
                  <c:v>-8.77E-3</c:v>
                </c:pt>
                <c:pt idx="387">
                  <c:v>-8.7600000000000004E-3</c:v>
                </c:pt>
                <c:pt idx="388">
                  <c:v>-8.7500000000000008E-3</c:v>
                </c:pt>
                <c:pt idx="389">
                  <c:v>-8.7399999999999995E-3</c:v>
                </c:pt>
                <c:pt idx="390">
                  <c:v>-8.7299999999999999E-3</c:v>
                </c:pt>
                <c:pt idx="391">
                  <c:v>-8.7200000000000003E-3</c:v>
                </c:pt>
                <c:pt idx="392">
                  <c:v>-8.7100000000000007E-3</c:v>
                </c:pt>
                <c:pt idx="393">
                  <c:v>-8.6999999999999994E-3</c:v>
                </c:pt>
                <c:pt idx="394">
                  <c:v>-8.6899999999999998E-3</c:v>
                </c:pt>
                <c:pt idx="395">
                  <c:v>-8.6800000000000002E-3</c:v>
                </c:pt>
                <c:pt idx="396">
                  <c:v>-8.6700000000000006E-3</c:v>
                </c:pt>
                <c:pt idx="397">
                  <c:v>-8.6599999999999993E-3</c:v>
                </c:pt>
                <c:pt idx="398">
                  <c:v>-8.6499999999999997E-3</c:v>
                </c:pt>
                <c:pt idx="399">
                  <c:v>-8.6400000000000001E-3</c:v>
                </c:pt>
                <c:pt idx="400">
                  <c:v>-8.6300000000000005E-3</c:v>
                </c:pt>
                <c:pt idx="401">
                  <c:v>-8.6199999999999992E-3</c:v>
                </c:pt>
                <c:pt idx="402">
                  <c:v>-8.6099999999999996E-3</c:v>
                </c:pt>
                <c:pt idx="403">
                  <c:v>-8.6E-3</c:v>
                </c:pt>
                <c:pt idx="404">
                  <c:v>-8.5900000000000004E-3</c:v>
                </c:pt>
                <c:pt idx="405">
                  <c:v>-8.5800000000000008E-3</c:v>
                </c:pt>
                <c:pt idx="406">
                  <c:v>-8.5699999999999995E-3</c:v>
                </c:pt>
                <c:pt idx="407">
                  <c:v>-8.5599999999999999E-3</c:v>
                </c:pt>
                <c:pt idx="408">
                  <c:v>-8.5500000000000003E-3</c:v>
                </c:pt>
                <c:pt idx="409">
                  <c:v>-8.5400000000000007E-3</c:v>
                </c:pt>
                <c:pt idx="410">
                  <c:v>-8.5299999999999994E-3</c:v>
                </c:pt>
                <c:pt idx="411">
                  <c:v>-8.5199999999999998E-3</c:v>
                </c:pt>
                <c:pt idx="412">
                  <c:v>-8.5100000000000002E-3</c:v>
                </c:pt>
                <c:pt idx="413">
                  <c:v>-8.5000000000000006E-3</c:v>
                </c:pt>
                <c:pt idx="414">
                  <c:v>-8.4899999999999993E-3</c:v>
                </c:pt>
                <c:pt idx="415">
                  <c:v>-8.4799999999999997E-3</c:v>
                </c:pt>
                <c:pt idx="416">
                  <c:v>-8.4700000000000001E-3</c:v>
                </c:pt>
                <c:pt idx="417">
                  <c:v>-8.4600000000000005E-3</c:v>
                </c:pt>
                <c:pt idx="418">
                  <c:v>-8.4499999999999992E-3</c:v>
                </c:pt>
                <c:pt idx="419">
                  <c:v>-8.4399999999999996E-3</c:v>
                </c:pt>
                <c:pt idx="420">
                  <c:v>-8.43E-3</c:v>
                </c:pt>
                <c:pt idx="421">
                  <c:v>-8.4200000000000004E-3</c:v>
                </c:pt>
                <c:pt idx="422">
                  <c:v>-8.4100000000000008E-3</c:v>
                </c:pt>
                <c:pt idx="423">
                  <c:v>-8.3999999999999995E-3</c:v>
                </c:pt>
                <c:pt idx="424">
                  <c:v>-8.3899999999999999E-3</c:v>
                </c:pt>
                <c:pt idx="425">
                  <c:v>-8.3800000000000003E-3</c:v>
                </c:pt>
                <c:pt idx="426">
                  <c:v>-8.3700000000000007E-3</c:v>
                </c:pt>
                <c:pt idx="427">
                  <c:v>-8.3599999999999994E-3</c:v>
                </c:pt>
                <c:pt idx="428">
                  <c:v>-8.3499999999999998E-3</c:v>
                </c:pt>
                <c:pt idx="429">
                  <c:v>-8.3400000000000002E-3</c:v>
                </c:pt>
                <c:pt idx="430">
                  <c:v>-8.3300000000000006E-3</c:v>
                </c:pt>
                <c:pt idx="431">
                  <c:v>-8.3199999999999993E-3</c:v>
                </c:pt>
                <c:pt idx="432">
                  <c:v>-8.3099999999999997E-3</c:v>
                </c:pt>
                <c:pt idx="433">
                  <c:v>-8.3000000000000001E-3</c:v>
                </c:pt>
                <c:pt idx="434">
                  <c:v>-8.2900000000000005E-3</c:v>
                </c:pt>
                <c:pt idx="435">
                  <c:v>-8.2799999999999992E-3</c:v>
                </c:pt>
                <c:pt idx="436">
                  <c:v>-8.2699999999999996E-3</c:v>
                </c:pt>
                <c:pt idx="437">
                  <c:v>-8.26E-3</c:v>
                </c:pt>
                <c:pt idx="438">
                  <c:v>-8.2500000000000004E-3</c:v>
                </c:pt>
                <c:pt idx="439">
                  <c:v>-8.2400000000000008E-3</c:v>
                </c:pt>
                <c:pt idx="440">
                  <c:v>-8.2299999999999995E-3</c:v>
                </c:pt>
                <c:pt idx="441">
                  <c:v>-8.2199999999999999E-3</c:v>
                </c:pt>
                <c:pt idx="442">
                  <c:v>-8.2100000000000003E-3</c:v>
                </c:pt>
                <c:pt idx="443">
                  <c:v>-8.2000000000000007E-3</c:v>
                </c:pt>
                <c:pt idx="444">
                  <c:v>-8.1899999999999994E-3</c:v>
                </c:pt>
                <c:pt idx="445">
                  <c:v>-8.1799999999999998E-3</c:v>
                </c:pt>
                <c:pt idx="446">
                  <c:v>-8.1700000000000002E-3</c:v>
                </c:pt>
                <c:pt idx="447">
                  <c:v>-8.1600000000000006E-3</c:v>
                </c:pt>
                <c:pt idx="448">
                  <c:v>-8.1499999999999993E-3</c:v>
                </c:pt>
                <c:pt idx="449">
                  <c:v>-8.1399999999999997E-3</c:v>
                </c:pt>
                <c:pt idx="450">
                  <c:v>-8.1300000000000001E-3</c:v>
                </c:pt>
                <c:pt idx="451">
                  <c:v>-8.1200000000000005E-3</c:v>
                </c:pt>
                <c:pt idx="452">
                  <c:v>-8.1099999999999992E-3</c:v>
                </c:pt>
                <c:pt idx="453">
                  <c:v>-8.0999999999999996E-3</c:v>
                </c:pt>
                <c:pt idx="454">
                  <c:v>-8.09E-3</c:v>
                </c:pt>
                <c:pt idx="455">
                  <c:v>-8.0800000000000004E-3</c:v>
                </c:pt>
                <c:pt idx="456">
                  <c:v>-8.0700000000000008E-3</c:v>
                </c:pt>
                <c:pt idx="457">
                  <c:v>-8.0599999999999995E-3</c:v>
                </c:pt>
                <c:pt idx="458">
                  <c:v>-8.0499999999999999E-3</c:v>
                </c:pt>
                <c:pt idx="459">
                  <c:v>-8.0400000000000003E-3</c:v>
                </c:pt>
                <c:pt idx="460">
                  <c:v>-8.0300000000000007E-3</c:v>
                </c:pt>
                <c:pt idx="461">
                  <c:v>-8.0199999999999994E-3</c:v>
                </c:pt>
                <c:pt idx="462">
                  <c:v>-8.0099999999999998E-3</c:v>
                </c:pt>
                <c:pt idx="463">
                  <c:v>-8.0000000000000002E-3</c:v>
                </c:pt>
                <c:pt idx="464">
                  <c:v>-7.9900000000000006E-3</c:v>
                </c:pt>
                <c:pt idx="465">
                  <c:v>-7.9799999999999992E-3</c:v>
                </c:pt>
                <c:pt idx="466">
                  <c:v>-7.9699999999999997E-3</c:v>
                </c:pt>
                <c:pt idx="467">
                  <c:v>-7.9600000000000001E-3</c:v>
                </c:pt>
                <c:pt idx="468">
                  <c:v>-7.9500000000000005E-3</c:v>
                </c:pt>
                <c:pt idx="469">
                  <c:v>-7.9399999999999991E-3</c:v>
                </c:pt>
                <c:pt idx="470">
                  <c:v>-7.9299999999999995E-3</c:v>
                </c:pt>
                <c:pt idx="471">
                  <c:v>-7.92E-3</c:v>
                </c:pt>
                <c:pt idx="472">
                  <c:v>-7.9100000000000004E-3</c:v>
                </c:pt>
                <c:pt idx="473">
                  <c:v>-7.9000000000000008E-3</c:v>
                </c:pt>
                <c:pt idx="474">
                  <c:v>-7.8899999999999994E-3</c:v>
                </c:pt>
                <c:pt idx="475">
                  <c:v>-7.8799999999999999E-3</c:v>
                </c:pt>
                <c:pt idx="476">
                  <c:v>-7.8700000000000003E-3</c:v>
                </c:pt>
                <c:pt idx="477">
                  <c:v>-7.8600000000000007E-3</c:v>
                </c:pt>
                <c:pt idx="478">
                  <c:v>-7.8499999999999993E-3</c:v>
                </c:pt>
                <c:pt idx="479">
                  <c:v>-7.8399999999999997E-3</c:v>
                </c:pt>
                <c:pt idx="480">
                  <c:v>-7.8300000000000002E-3</c:v>
                </c:pt>
                <c:pt idx="481">
                  <c:v>-7.8200000000000006E-3</c:v>
                </c:pt>
                <c:pt idx="482">
                  <c:v>-7.8100000000000001E-3</c:v>
                </c:pt>
                <c:pt idx="483">
                  <c:v>-7.7999999999999996E-3</c:v>
                </c:pt>
                <c:pt idx="484">
                  <c:v>-7.79E-3</c:v>
                </c:pt>
                <c:pt idx="485">
                  <c:v>-7.7799999999999996E-3</c:v>
                </c:pt>
                <c:pt idx="486">
                  <c:v>-7.77E-3</c:v>
                </c:pt>
                <c:pt idx="487">
                  <c:v>-7.7600000000000004E-3</c:v>
                </c:pt>
                <c:pt idx="488">
                  <c:v>-7.7499999999999999E-3</c:v>
                </c:pt>
                <c:pt idx="489">
                  <c:v>-7.7400000000000004E-3</c:v>
                </c:pt>
                <c:pt idx="490">
                  <c:v>-7.7299999999999999E-3</c:v>
                </c:pt>
                <c:pt idx="491">
                  <c:v>-7.7200000000000003E-3</c:v>
                </c:pt>
                <c:pt idx="492">
                  <c:v>-7.7099999999999998E-3</c:v>
                </c:pt>
                <c:pt idx="493">
                  <c:v>-7.7000000000000002E-3</c:v>
                </c:pt>
                <c:pt idx="494">
                  <c:v>-7.6899999999999998E-3</c:v>
                </c:pt>
                <c:pt idx="495">
                  <c:v>-7.6800000000000002E-3</c:v>
                </c:pt>
                <c:pt idx="496">
                  <c:v>-7.6699999999999997E-3</c:v>
                </c:pt>
                <c:pt idx="497">
                  <c:v>-7.6600000000000001E-3</c:v>
                </c:pt>
                <c:pt idx="498">
                  <c:v>-7.6499999999999997E-3</c:v>
                </c:pt>
                <c:pt idx="499">
                  <c:v>-7.6400000000000001E-3</c:v>
                </c:pt>
                <c:pt idx="500">
                  <c:v>-7.6299999999999996E-3</c:v>
                </c:pt>
                <c:pt idx="501">
                  <c:v>-7.62E-3</c:v>
                </c:pt>
                <c:pt idx="502">
                  <c:v>-7.6099999999999996E-3</c:v>
                </c:pt>
                <c:pt idx="503">
                  <c:v>-7.6E-3</c:v>
                </c:pt>
                <c:pt idx="504">
                  <c:v>-7.5900000000000004E-3</c:v>
                </c:pt>
                <c:pt idx="505">
                  <c:v>-7.5799999999999999E-3</c:v>
                </c:pt>
                <c:pt idx="506">
                  <c:v>-7.5700000000000003E-3</c:v>
                </c:pt>
                <c:pt idx="507">
                  <c:v>-7.5599999999999999E-3</c:v>
                </c:pt>
                <c:pt idx="508">
                  <c:v>-7.5500000000000003E-3</c:v>
                </c:pt>
                <c:pt idx="509">
                  <c:v>-7.5399999999999998E-3</c:v>
                </c:pt>
                <c:pt idx="510">
                  <c:v>-7.5300000000000002E-3</c:v>
                </c:pt>
                <c:pt idx="511">
                  <c:v>-7.5199999999999998E-3</c:v>
                </c:pt>
                <c:pt idx="512">
                  <c:v>-7.5100000000000002E-3</c:v>
                </c:pt>
                <c:pt idx="513">
                  <c:v>-7.4999999999999997E-3</c:v>
                </c:pt>
                <c:pt idx="514">
                  <c:v>-7.4900000000000001E-3</c:v>
                </c:pt>
                <c:pt idx="515">
                  <c:v>-7.4799999999999997E-3</c:v>
                </c:pt>
                <c:pt idx="516">
                  <c:v>-7.4700000000000001E-3</c:v>
                </c:pt>
                <c:pt idx="517">
                  <c:v>-7.4599999999999996E-3</c:v>
                </c:pt>
                <c:pt idx="518">
                  <c:v>-7.45E-3</c:v>
                </c:pt>
                <c:pt idx="519">
                  <c:v>-7.4400000000000004E-3</c:v>
                </c:pt>
                <c:pt idx="520">
                  <c:v>-7.43E-3</c:v>
                </c:pt>
                <c:pt idx="521">
                  <c:v>-7.4200000000000004E-3</c:v>
                </c:pt>
                <c:pt idx="522">
                  <c:v>-7.4099999999999999E-3</c:v>
                </c:pt>
                <c:pt idx="523">
                  <c:v>-7.4000000000000003E-3</c:v>
                </c:pt>
                <c:pt idx="524">
                  <c:v>-7.3899999999999999E-3</c:v>
                </c:pt>
                <c:pt idx="525">
                  <c:v>-7.3800000000000003E-3</c:v>
                </c:pt>
                <c:pt idx="526">
                  <c:v>-7.3699999999999998E-3</c:v>
                </c:pt>
                <c:pt idx="527">
                  <c:v>-7.3600000000000002E-3</c:v>
                </c:pt>
                <c:pt idx="528">
                  <c:v>-7.3499999999999998E-3</c:v>
                </c:pt>
                <c:pt idx="529">
                  <c:v>-7.3400000000000002E-3</c:v>
                </c:pt>
                <c:pt idx="530">
                  <c:v>-7.3299999999999997E-3</c:v>
                </c:pt>
                <c:pt idx="531">
                  <c:v>-7.3200000000000001E-3</c:v>
                </c:pt>
                <c:pt idx="532">
                  <c:v>-7.3099999999999997E-3</c:v>
                </c:pt>
                <c:pt idx="533">
                  <c:v>-7.3000000000000001E-3</c:v>
                </c:pt>
                <c:pt idx="534">
                  <c:v>-7.2899999999999996E-3</c:v>
                </c:pt>
                <c:pt idx="535">
                  <c:v>-7.28E-3</c:v>
                </c:pt>
                <c:pt idx="536">
                  <c:v>-7.2700000000000004E-3</c:v>
                </c:pt>
                <c:pt idx="537">
                  <c:v>-7.26E-3</c:v>
                </c:pt>
                <c:pt idx="538">
                  <c:v>-7.2500000000000004E-3</c:v>
                </c:pt>
                <c:pt idx="539">
                  <c:v>-7.2399999999999999E-3</c:v>
                </c:pt>
                <c:pt idx="540">
                  <c:v>-7.2300000000000003E-3</c:v>
                </c:pt>
                <c:pt idx="541">
                  <c:v>-7.2199999999999999E-3</c:v>
                </c:pt>
                <c:pt idx="542">
                  <c:v>-7.2100000000000003E-3</c:v>
                </c:pt>
                <c:pt idx="543">
                  <c:v>-7.1999999999999998E-3</c:v>
                </c:pt>
                <c:pt idx="544">
                  <c:v>-7.1900000000000002E-3</c:v>
                </c:pt>
                <c:pt idx="545">
                  <c:v>-7.1799999999999998E-3</c:v>
                </c:pt>
                <c:pt idx="546">
                  <c:v>-7.1700000000000002E-3</c:v>
                </c:pt>
                <c:pt idx="547">
                  <c:v>-7.1599999999999997E-3</c:v>
                </c:pt>
                <c:pt idx="548">
                  <c:v>-7.1500000000000001E-3</c:v>
                </c:pt>
                <c:pt idx="549">
                  <c:v>-7.1399999999999996E-3</c:v>
                </c:pt>
                <c:pt idx="550">
                  <c:v>-7.1300000000000001E-3</c:v>
                </c:pt>
                <c:pt idx="551">
                  <c:v>-7.1199999999999996E-3</c:v>
                </c:pt>
                <c:pt idx="552">
                  <c:v>-7.11E-3</c:v>
                </c:pt>
                <c:pt idx="553">
                  <c:v>-7.1000000000000004E-3</c:v>
                </c:pt>
                <c:pt idx="554">
                  <c:v>-7.0899999999999999E-3</c:v>
                </c:pt>
                <c:pt idx="555">
                  <c:v>-7.0800000000000004E-3</c:v>
                </c:pt>
                <c:pt idx="556">
                  <c:v>-7.0699999999999999E-3</c:v>
                </c:pt>
                <c:pt idx="557">
                  <c:v>-7.0600000000000003E-3</c:v>
                </c:pt>
                <c:pt idx="558">
                  <c:v>-7.0499999999999998E-3</c:v>
                </c:pt>
                <c:pt idx="559">
                  <c:v>-7.0400000000000003E-3</c:v>
                </c:pt>
                <c:pt idx="560">
                  <c:v>-7.0299999999999998E-3</c:v>
                </c:pt>
                <c:pt idx="561">
                  <c:v>-7.0200000000000002E-3</c:v>
                </c:pt>
                <c:pt idx="562">
                  <c:v>-7.0099999999999997E-3</c:v>
                </c:pt>
                <c:pt idx="563">
                  <c:v>-7.0000000000000001E-3</c:v>
                </c:pt>
                <c:pt idx="564">
                  <c:v>-6.9899999999999997E-3</c:v>
                </c:pt>
                <c:pt idx="565">
                  <c:v>-6.9800000000000001E-3</c:v>
                </c:pt>
                <c:pt idx="566">
                  <c:v>-6.9699999999999996E-3</c:v>
                </c:pt>
                <c:pt idx="567">
                  <c:v>-6.96E-3</c:v>
                </c:pt>
                <c:pt idx="568">
                  <c:v>-6.9499999999999996E-3</c:v>
                </c:pt>
                <c:pt idx="569">
                  <c:v>-6.94E-3</c:v>
                </c:pt>
                <c:pt idx="570">
                  <c:v>-6.9300000000000004E-3</c:v>
                </c:pt>
                <c:pt idx="571">
                  <c:v>-6.9199999999999999E-3</c:v>
                </c:pt>
                <c:pt idx="572">
                  <c:v>-6.9100000000000003E-3</c:v>
                </c:pt>
                <c:pt idx="573">
                  <c:v>-6.8999999999999999E-3</c:v>
                </c:pt>
                <c:pt idx="574">
                  <c:v>-6.8900000000000003E-3</c:v>
                </c:pt>
                <c:pt idx="575">
                  <c:v>-6.8799999999999998E-3</c:v>
                </c:pt>
                <c:pt idx="576">
                  <c:v>-6.8700000000000002E-3</c:v>
                </c:pt>
                <c:pt idx="577">
                  <c:v>-6.8599999999999998E-3</c:v>
                </c:pt>
                <c:pt idx="578">
                  <c:v>-6.8500000000000002E-3</c:v>
                </c:pt>
                <c:pt idx="579">
                  <c:v>-6.8399999999999997E-3</c:v>
                </c:pt>
                <c:pt idx="580">
                  <c:v>-6.8300000000000001E-3</c:v>
                </c:pt>
                <c:pt idx="581">
                  <c:v>-6.8199999999999997E-3</c:v>
                </c:pt>
                <c:pt idx="582">
                  <c:v>-6.8100000000000001E-3</c:v>
                </c:pt>
                <c:pt idx="583">
                  <c:v>-6.7999999999999996E-3</c:v>
                </c:pt>
                <c:pt idx="584">
                  <c:v>-6.79E-3</c:v>
                </c:pt>
                <c:pt idx="585">
                  <c:v>-6.7799999999999996E-3</c:v>
                </c:pt>
                <c:pt idx="586">
                  <c:v>-6.77E-3</c:v>
                </c:pt>
                <c:pt idx="587">
                  <c:v>-6.7600000000000004E-3</c:v>
                </c:pt>
                <c:pt idx="588">
                  <c:v>-6.7499999999999999E-3</c:v>
                </c:pt>
                <c:pt idx="589">
                  <c:v>-6.7400000000000003E-3</c:v>
                </c:pt>
                <c:pt idx="590">
                  <c:v>-6.7299999999999999E-3</c:v>
                </c:pt>
                <c:pt idx="591">
                  <c:v>-6.7200000000000003E-3</c:v>
                </c:pt>
                <c:pt idx="592">
                  <c:v>-6.7099999999999998E-3</c:v>
                </c:pt>
                <c:pt idx="593">
                  <c:v>-6.7000000000000002E-3</c:v>
                </c:pt>
                <c:pt idx="594">
                  <c:v>-6.6899999999999998E-3</c:v>
                </c:pt>
                <c:pt idx="595">
                  <c:v>-6.6800000000000002E-3</c:v>
                </c:pt>
                <c:pt idx="596">
                  <c:v>-6.6699999999999997E-3</c:v>
                </c:pt>
                <c:pt idx="597">
                  <c:v>-6.6600000000000001E-3</c:v>
                </c:pt>
                <c:pt idx="598">
                  <c:v>-6.6499999999999997E-3</c:v>
                </c:pt>
                <c:pt idx="599">
                  <c:v>-6.6400000000000001E-3</c:v>
                </c:pt>
                <c:pt idx="600">
                  <c:v>-6.6299999999999996E-3</c:v>
                </c:pt>
                <c:pt idx="601">
                  <c:v>-6.62E-3</c:v>
                </c:pt>
                <c:pt idx="602">
                  <c:v>-6.6100000000000004E-3</c:v>
                </c:pt>
                <c:pt idx="603">
                  <c:v>-6.6E-3</c:v>
                </c:pt>
                <c:pt idx="604">
                  <c:v>-6.5900000000000004E-3</c:v>
                </c:pt>
                <c:pt idx="605">
                  <c:v>-6.5799999999999999E-3</c:v>
                </c:pt>
                <c:pt idx="606">
                  <c:v>-6.5700000000000003E-3</c:v>
                </c:pt>
                <c:pt idx="607">
                  <c:v>-6.5599999999999999E-3</c:v>
                </c:pt>
                <c:pt idx="608">
                  <c:v>-6.5500000000000003E-3</c:v>
                </c:pt>
                <c:pt idx="609">
                  <c:v>-6.5399999999999998E-3</c:v>
                </c:pt>
                <c:pt idx="610">
                  <c:v>-6.5300000000000002E-3</c:v>
                </c:pt>
                <c:pt idx="611">
                  <c:v>-6.5199999999999998E-3</c:v>
                </c:pt>
                <c:pt idx="612">
                  <c:v>-6.5100000000000002E-3</c:v>
                </c:pt>
                <c:pt idx="613">
                  <c:v>-6.4999999999999997E-3</c:v>
                </c:pt>
                <c:pt idx="614">
                  <c:v>-6.4900000000000001E-3</c:v>
                </c:pt>
                <c:pt idx="615">
                  <c:v>-6.4799999999999996E-3</c:v>
                </c:pt>
                <c:pt idx="616">
                  <c:v>-6.4700000000000001E-3</c:v>
                </c:pt>
                <c:pt idx="617">
                  <c:v>-6.4599999999999996E-3</c:v>
                </c:pt>
                <c:pt idx="618">
                  <c:v>-6.45E-3</c:v>
                </c:pt>
                <c:pt idx="619">
                  <c:v>-6.4400000000000004E-3</c:v>
                </c:pt>
                <c:pt idx="620">
                  <c:v>-6.43E-3</c:v>
                </c:pt>
                <c:pt idx="621">
                  <c:v>-6.4200000000000004E-3</c:v>
                </c:pt>
                <c:pt idx="622">
                  <c:v>-6.4099999999999999E-3</c:v>
                </c:pt>
                <c:pt idx="623">
                  <c:v>-6.4000000000000003E-3</c:v>
                </c:pt>
                <c:pt idx="624">
                  <c:v>-6.3899999999999998E-3</c:v>
                </c:pt>
                <c:pt idx="625">
                  <c:v>-6.3800000000000003E-3</c:v>
                </c:pt>
                <c:pt idx="626">
                  <c:v>-6.3699999999999998E-3</c:v>
                </c:pt>
                <c:pt idx="627">
                  <c:v>-6.3600000000000002E-3</c:v>
                </c:pt>
                <c:pt idx="628">
                  <c:v>-6.3499999999999997E-3</c:v>
                </c:pt>
                <c:pt idx="629">
                  <c:v>-6.3400000000000001E-3</c:v>
                </c:pt>
                <c:pt idx="630">
                  <c:v>-6.3299999999999997E-3</c:v>
                </c:pt>
                <c:pt idx="631">
                  <c:v>-6.3200000000000001E-3</c:v>
                </c:pt>
                <c:pt idx="632">
                  <c:v>-6.3099999999999996E-3</c:v>
                </c:pt>
                <c:pt idx="633">
                  <c:v>-6.3E-3</c:v>
                </c:pt>
                <c:pt idx="634">
                  <c:v>-6.2899999999999996E-3</c:v>
                </c:pt>
                <c:pt idx="635">
                  <c:v>-6.28E-3</c:v>
                </c:pt>
                <c:pt idx="636">
                  <c:v>-6.2700000000000004E-3</c:v>
                </c:pt>
                <c:pt idx="637">
                  <c:v>-6.2599999999999999E-3</c:v>
                </c:pt>
                <c:pt idx="638">
                  <c:v>-6.2500000000000003E-3</c:v>
                </c:pt>
                <c:pt idx="639">
                  <c:v>-6.2399999999999999E-3</c:v>
                </c:pt>
                <c:pt idx="640">
                  <c:v>-6.2300000000000003E-3</c:v>
                </c:pt>
                <c:pt idx="641">
                  <c:v>-6.2199999999999998E-3</c:v>
                </c:pt>
                <c:pt idx="642">
                  <c:v>-6.2100000000000002E-3</c:v>
                </c:pt>
                <c:pt idx="643">
                  <c:v>-6.1999999999999998E-3</c:v>
                </c:pt>
                <c:pt idx="644">
                  <c:v>-6.1900000000000002E-3</c:v>
                </c:pt>
                <c:pt idx="645">
                  <c:v>-6.1799999999999997E-3</c:v>
                </c:pt>
                <c:pt idx="646">
                  <c:v>-6.1700000000000001E-3</c:v>
                </c:pt>
                <c:pt idx="647">
                  <c:v>-6.1599999999999997E-3</c:v>
                </c:pt>
                <c:pt idx="648">
                  <c:v>-6.1500000000000001E-3</c:v>
                </c:pt>
                <c:pt idx="649">
                  <c:v>-6.1399999999999996E-3</c:v>
                </c:pt>
                <c:pt idx="650">
                  <c:v>-6.13E-3</c:v>
                </c:pt>
                <c:pt idx="651">
                  <c:v>-6.1199999999999996E-3</c:v>
                </c:pt>
                <c:pt idx="652">
                  <c:v>-6.11E-3</c:v>
                </c:pt>
                <c:pt idx="653">
                  <c:v>-6.1000000000000004E-3</c:v>
                </c:pt>
                <c:pt idx="654">
                  <c:v>-6.0899999999999999E-3</c:v>
                </c:pt>
                <c:pt idx="655">
                  <c:v>-6.0800000000000003E-3</c:v>
                </c:pt>
                <c:pt idx="656">
                  <c:v>-6.0699999999999999E-3</c:v>
                </c:pt>
                <c:pt idx="657">
                  <c:v>-6.0600000000000003E-3</c:v>
                </c:pt>
                <c:pt idx="658">
                  <c:v>-6.0499999999999998E-3</c:v>
                </c:pt>
                <c:pt idx="659">
                  <c:v>-6.0400000000000002E-3</c:v>
                </c:pt>
                <c:pt idx="660">
                  <c:v>-6.0299999999999998E-3</c:v>
                </c:pt>
                <c:pt idx="661">
                  <c:v>-6.0200000000000002E-3</c:v>
                </c:pt>
                <c:pt idx="662">
                  <c:v>-6.0099999999999997E-3</c:v>
                </c:pt>
                <c:pt idx="663">
                  <c:v>-6.0000000000000001E-3</c:v>
                </c:pt>
                <c:pt idx="664">
                  <c:v>-5.9899999999999997E-3</c:v>
                </c:pt>
                <c:pt idx="665">
                  <c:v>-5.9800000000000001E-3</c:v>
                </c:pt>
                <c:pt idx="666">
                  <c:v>-5.9699999999999996E-3</c:v>
                </c:pt>
                <c:pt idx="667">
                  <c:v>-5.96E-3</c:v>
                </c:pt>
                <c:pt idx="668">
                  <c:v>-5.9500000000000004E-3</c:v>
                </c:pt>
                <c:pt idx="669">
                  <c:v>-5.94E-3</c:v>
                </c:pt>
                <c:pt idx="670">
                  <c:v>-5.9300000000000004E-3</c:v>
                </c:pt>
                <c:pt idx="671">
                  <c:v>-5.9199999999999999E-3</c:v>
                </c:pt>
                <c:pt idx="672">
                  <c:v>-5.9100000000000003E-3</c:v>
                </c:pt>
                <c:pt idx="673">
                  <c:v>-5.8999999999999999E-3</c:v>
                </c:pt>
                <c:pt idx="674">
                  <c:v>-5.8900000000000003E-3</c:v>
                </c:pt>
                <c:pt idx="675">
                  <c:v>-5.8799999999999998E-3</c:v>
                </c:pt>
                <c:pt idx="676">
                  <c:v>-5.8700000000000002E-3</c:v>
                </c:pt>
                <c:pt idx="677">
                  <c:v>-5.8599999999999998E-3</c:v>
                </c:pt>
                <c:pt idx="678">
                  <c:v>-5.8500000000000002E-3</c:v>
                </c:pt>
                <c:pt idx="679">
                  <c:v>-5.8399999999999997E-3</c:v>
                </c:pt>
                <c:pt idx="680">
                  <c:v>-5.8300000000000001E-3</c:v>
                </c:pt>
                <c:pt idx="681">
                  <c:v>-5.8199999999999997E-3</c:v>
                </c:pt>
                <c:pt idx="682">
                  <c:v>-5.8100000000000001E-3</c:v>
                </c:pt>
                <c:pt idx="683">
                  <c:v>-5.7999999999999996E-3</c:v>
                </c:pt>
                <c:pt idx="684">
                  <c:v>-5.79E-3</c:v>
                </c:pt>
                <c:pt idx="685">
                  <c:v>-5.7800000000000004E-3</c:v>
                </c:pt>
                <c:pt idx="686">
                  <c:v>-5.77E-3</c:v>
                </c:pt>
                <c:pt idx="687">
                  <c:v>-5.7600000000000004E-3</c:v>
                </c:pt>
                <c:pt idx="688">
                  <c:v>-5.7499999999999999E-3</c:v>
                </c:pt>
                <c:pt idx="689">
                  <c:v>-5.7400000000000003E-3</c:v>
                </c:pt>
                <c:pt idx="690">
                  <c:v>-5.7299999999999999E-3</c:v>
                </c:pt>
                <c:pt idx="691">
                  <c:v>-5.7200000000000003E-3</c:v>
                </c:pt>
                <c:pt idx="692">
                  <c:v>-5.7099999999999998E-3</c:v>
                </c:pt>
                <c:pt idx="693">
                  <c:v>-5.7000000000000002E-3</c:v>
                </c:pt>
                <c:pt idx="694">
                  <c:v>-5.6899999999999997E-3</c:v>
                </c:pt>
                <c:pt idx="695">
                  <c:v>-5.6800000000000002E-3</c:v>
                </c:pt>
                <c:pt idx="696">
                  <c:v>-5.6699999999999997E-3</c:v>
                </c:pt>
                <c:pt idx="697">
                  <c:v>-5.6600000000000001E-3</c:v>
                </c:pt>
                <c:pt idx="698">
                  <c:v>-5.6499999999999996E-3</c:v>
                </c:pt>
                <c:pt idx="699">
                  <c:v>-5.64E-3</c:v>
                </c:pt>
                <c:pt idx="700">
                  <c:v>-5.6299999999999996E-3</c:v>
                </c:pt>
                <c:pt idx="701">
                  <c:v>-5.62E-3</c:v>
                </c:pt>
                <c:pt idx="702">
                  <c:v>-5.6100000000000004E-3</c:v>
                </c:pt>
                <c:pt idx="703">
                  <c:v>-5.5999999999999999E-3</c:v>
                </c:pt>
                <c:pt idx="704">
                  <c:v>-5.5900000000000004E-3</c:v>
                </c:pt>
                <c:pt idx="705">
                  <c:v>-5.5799999999999999E-3</c:v>
                </c:pt>
                <c:pt idx="706">
                  <c:v>-5.5700000000000003E-3</c:v>
                </c:pt>
                <c:pt idx="707">
                  <c:v>-5.5599999999999998E-3</c:v>
                </c:pt>
                <c:pt idx="708">
                  <c:v>-5.5500000000000002E-3</c:v>
                </c:pt>
                <c:pt idx="709">
                  <c:v>-5.5399999999999998E-3</c:v>
                </c:pt>
                <c:pt idx="710">
                  <c:v>-5.5300000000000002E-3</c:v>
                </c:pt>
                <c:pt idx="711">
                  <c:v>-5.5199999999999997E-3</c:v>
                </c:pt>
                <c:pt idx="712">
                  <c:v>-5.5100000000000001E-3</c:v>
                </c:pt>
                <c:pt idx="713">
                  <c:v>-5.4999999999999997E-3</c:v>
                </c:pt>
                <c:pt idx="714">
                  <c:v>-5.4900000000000001E-3</c:v>
                </c:pt>
                <c:pt idx="715">
                  <c:v>-5.4799999999999996E-3</c:v>
                </c:pt>
                <c:pt idx="716">
                  <c:v>-5.47E-3</c:v>
                </c:pt>
                <c:pt idx="717">
                  <c:v>-5.4599999999999996E-3</c:v>
                </c:pt>
                <c:pt idx="718">
                  <c:v>-5.45E-3</c:v>
                </c:pt>
                <c:pt idx="719">
                  <c:v>-5.4400000000000004E-3</c:v>
                </c:pt>
                <c:pt idx="720">
                  <c:v>-5.4299999999999999E-3</c:v>
                </c:pt>
                <c:pt idx="721">
                  <c:v>-5.4200000000000003E-3</c:v>
                </c:pt>
                <c:pt idx="722">
                  <c:v>-5.4099999999999999E-3</c:v>
                </c:pt>
                <c:pt idx="723">
                  <c:v>-5.4000000000000003E-3</c:v>
                </c:pt>
                <c:pt idx="724">
                  <c:v>-5.3899999999999998E-3</c:v>
                </c:pt>
                <c:pt idx="725">
                  <c:v>-5.3800000000000002E-3</c:v>
                </c:pt>
                <c:pt idx="726">
                  <c:v>-5.3699999999999998E-3</c:v>
                </c:pt>
                <c:pt idx="727">
                  <c:v>-5.3600000000000002E-3</c:v>
                </c:pt>
                <c:pt idx="728">
                  <c:v>-5.3499999999999997E-3</c:v>
                </c:pt>
                <c:pt idx="729">
                  <c:v>-5.3400000000000001E-3</c:v>
                </c:pt>
                <c:pt idx="730">
                  <c:v>-5.3299999999999997E-3</c:v>
                </c:pt>
                <c:pt idx="731">
                  <c:v>-5.3200000000000001E-3</c:v>
                </c:pt>
                <c:pt idx="732">
                  <c:v>-5.3099999999999996E-3</c:v>
                </c:pt>
                <c:pt idx="733">
                  <c:v>-5.3E-3</c:v>
                </c:pt>
                <c:pt idx="734">
                  <c:v>-5.2900000000000004E-3</c:v>
                </c:pt>
                <c:pt idx="735">
                  <c:v>-5.28E-3</c:v>
                </c:pt>
                <c:pt idx="736">
                  <c:v>-5.2700000000000004E-3</c:v>
                </c:pt>
                <c:pt idx="737">
                  <c:v>-5.2599999999999999E-3</c:v>
                </c:pt>
                <c:pt idx="738">
                  <c:v>-5.2500000000000003E-3</c:v>
                </c:pt>
                <c:pt idx="739">
                  <c:v>-5.2399999999999999E-3</c:v>
                </c:pt>
                <c:pt idx="740">
                  <c:v>-5.2300000000000003E-3</c:v>
                </c:pt>
                <c:pt idx="741">
                  <c:v>-5.2199999999999998E-3</c:v>
                </c:pt>
                <c:pt idx="742">
                  <c:v>-5.2100000000000002E-3</c:v>
                </c:pt>
                <c:pt idx="743">
                  <c:v>-5.1999999999999998E-3</c:v>
                </c:pt>
                <c:pt idx="744">
                  <c:v>-5.1900000000000002E-3</c:v>
                </c:pt>
                <c:pt idx="745">
                  <c:v>-5.1799999999999997E-3</c:v>
                </c:pt>
                <c:pt idx="746">
                  <c:v>-5.1700000000000001E-3</c:v>
                </c:pt>
                <c:pt idx="747">
                  <c:v>-5.1599999999999997E-3</c:v>
                </c:pt>
                <c:pt idx="748">
                  <c:v>-5.1500000000000001E-3</c:v>
                </c:pt>
                <c:pt idx="749">
                  <c:v>-5.1399999999999996E-3</c:v>
                </c:pt>
                <c:pt idx="750">
                  <c:v>-5.13E-3</c:v>
                </c:pt>
                <c:pt idx="751">
                  <c:v>-5.1200000000000004E-3</c:v>
                </c:pt>
                <c:pt idx="752">
                  <c:v>-5.11E-3</c:v>
                </c:pt>
                <c:pt idx="753">
                  <c:v>-5.1000000000000004E-3</c:v>
                </c:pt>
                <c:pt idx="754">
                  <c:v>-5.0899999999999999E-3</c:v>
                </c:pt>
                <c:pt idx="755">
                  <c:v>-5.0800000000000003E-3</c:v>
                </c:pt>
                <c:pt idx="756">
                  <c:v>-5.0699999999999999E-3</c:v>
                </c:pt>
                <c:pt idx="757">
                  <c:v>-5.0600000000000003E-3</c:v>
                </c:pt>
                <c:pt idx="758">
                  <c:v>-5.0499999999999998E-3</c:v>
                </c:pt>
                <c:pt idx="759">
                  <c:v>-5.0400000000000002E-3</c:v>
                </c:pt>
                <c:pt idx="760">
                  <c:v>-5.0299999999999997E-3</c:v>
                </c:pt>
                <c:pt idx="761">
                  <c:v>-5.0200000000000002E-3</c:v>
                </c:pt>
                <c:pt idx="762">
                  <c:v>-5.0099999999999997E-3</c:v>
                </c:pt>
                <c:pt idx="763">
                  <c:v>-5.0000000000000001E-3</c:v>
                </c:pt>
                <c:pt idx="764">
                  <c:v>-4.9899999999999996E-3</c:v>
                </c:pt>
                <c:pt idx="765">
                  <c:v>-4.9800000000000001E-3</c:v>
                </c:pt>
                <c:pt idx="766">
                  <c:v>-4.9699999999999996E-3</c:v>
                </c:pt>
                <c:pt idx="767">
                  <c:v>-4.96E-3</c:v>
                </c:pt>
                <c:pt idx="768">
                  <c:v>-4.9500000000000004E-3</c:v>
                </c:pt>
                <c:pt idx="769">
                  <c:v>-4.9399999999999999E-3</c:v>
                </c:pt>
                <c:pt idx="770">
                  <c:v>-4.9300000000000004E-3</c:v>
                </c:pt>
                <c:pt idx="771">
                  <c:v>-4.9199999999999999E-3</c:v>
                </c:pt>
                <c:pt idx="772">
                  <c:v>-4.9100000000000003E-3</c:v>
                </c:pt>
                <c:pt idx="773">
                  <c:v>-4.8999999999999998E-3</c:v>
                </c:pt>
                <c:pt idx="774">
                  <c:v>-4.8900000000000002E-3</c:v>
                </c:pt>
                <c:pt idx="775">
                  <c:v>-4.8799999999999998E-3</c:v>
                </c:pt>
                <c:pt idx="776">
                  <c:v>-4.8700000000000002E-3</c:v>
                </c:pt>
                <c:pt idx="777">
                  <c:v>-4.8599999999999997E-3</c:v>
                </c:pt>
                <c:pt idx="778">
                  <c:v>-4.8500000000000001E-3</c:v>
                </c:pt>
                <c:pt idx="779">
                  <c:v>-4.8399999999999997E-3</c:v>
                </c:pt>
                <c:pt idx="780">
                  <c:v>-4.8300000000000001E-3</c:v>
                </c:pt>
                <c:pt idx="781">
                  <c:v>-4.8199999999999996E-3</c:v>
                </c:pt>
                <c:pt idx="782">
                  <c:v>-4.81E-3</c:v>
                </c:pt>
                <c:pt idx="783">
                  <c:v>-4.7999999999999996E-3</c:v>
                </c:pt>
                <c:pt idx="784">
                  <c:v>-4.79E-3</c:v>
                </c:pt>
                <c:pt idx="785">
                  <c:v>-4.7800000000000004E-3</c:v>
                </c:pt>
                <c:pt idx="786">
                  <c:v>-4.7699999999999999E-3</c:v>
                </c:pt>
                <c:pt idx="787">
                  <c:v>-4.7600000000000003E-3</c:v>
                </c:pt>
                <c:pt idx="788">
                  <c:v>-4.7499999999999999E-3</c:v>
                </c:pt>
                <c:pt idx="789">
                  <c:v>-4.7400000000000003E-3</c:v>
                </c:pt>
                <c:pt idx="790">
                  <c:v>-4.7299999999999998E-3</c:v>
                </c:pt>
                <c:pt idx="791">
                  <c:v>-4.7200000000000002E-3</c:v>
                </c:pt>
                <c:pt idx="792">
                  <c:v>-4.7099999999999998E-3</c:v>
                </c:pt>
                <c:pt idx="793">
                  <c:v>-4.7000000000000002E-3</c:v>
                </c:pt>
                <c:pt idx="794">
                  <c:v>-4.6899999999999997E-3</c:v>
                </c:pt>
                <c:pt idx="795">
                  <c:v>-4.6800000000000001E-3</c:v>
                </c:pt>
                <c:pt idx="796">
                  <c:v>-4.6699999999999997E-3</c:v>
                </c:pt>
                <c:pt idx="797">
                  <c:v>-4.6600000000000001E-3</c:v>
                </c:pt>
                <c:pt idx="798">
                  <c:v>-4.6499999999999996E-3</c:v>
                </c:pt>
                <c:pt idx="799">
                  <c:v>-4.64E-3</c:v>
                </c:pt>
                <c:pt idx="800">
                  <c:v>-4.6299999999999996E-3</c:v>
                </c:pt>
                <c:pt idx="801">
                  <c:v>-4.62E-3</c:v>
                </c:pt>
                <c:pt idx="802">
                  <c:v>-4.6100000000000004E-3</c:v>
                </c:pt>
                <c:pt idx="803">
                  <c:v>-4.5999999999999999E-3</c:v>
                </c:pt>
                <c:pt idx="804">
                  <c:v>-4.5900000000000003E-3</c:v>
                </c:pt>
                <c:pt idx="805">
                  <c:v>-4.5799999999999999E-3</c:v>
                </c:pt>
                <c:pt idx="806">
                  <c:v>-4.5700000000000003E-3</c:v>
                </c:pt>
                <c:pt idx="807">
                  <c:v>-4.5599999999999998E-3</c:v>
                </c:pt>
                <c:pt idx="808">
                  <c:v>-4.5500000000000002E-3</c:v>
                </c:pt>
                <c:pt idx="809">
                  <c:v>-4.5399999999999998E-3</c:v>
                </c:pt>
                <c:pt idx="810">
                  <c:v>-4.5300000000000002E-3</c:v>
                </c:pt>
                <c:pt idx="811">
                  <c:v>-4.5199999999999997E-3</c:v>
                </c:pt>
                <c:pt idx="812">
                  <c:v>-4.5100000000000001E-3</c:v>
                </c:pt>
                <c:pt idx="813">
                  <c:v>-4.4999999999999997E-3</c:v>
                </c:pt>
                <c:pt idx="814">
                  <c:v>-4.4900000000000001E-3</c:v>
                </c:pt>
                <c:pt idx="815">
                  <c:v>-4.4799999999999996E-3</c:v>
                </c:pt>
                <c:pt idx="816">
                  <c:v>-4.47E-3</c:v>
                </c:pt>
                <c:pt idx="817">
                  <c:v>-4.4600000000000004E-3</c:v>
                </c:pt>
                <c:pt idx="818">
                  <c:v>-4.45E-3</c:v>
                </c:pt>
                <c:pt idx="819">
                  <c:v>-4.4400000000000004E-3</c:v>
                </c:pt>
                <c:pt idx="820">
                  <c:v>-4.4299999999999999E-3</c:v>
                </c:pt>
                <c:pt idx="821">
                  <c:v>-4.4200000000000003E-3</c:v>
                </c:pt>
                <c:pt idx="822">
                  <c:v>-4.4099999999999999E-3</c:v>
                </c:pt>
                <c:pt idx="823">
                  <c:v>-4.4000000000000003E-3</c:v>
                </c:pt>
                <c:pt idx="824">
                  <c:v>-4.3899999999999998E-3</c:v>
                </c:pt>
                <c:pt idx="825">
                  <c:v>-4.3800000000000002E-3</c:v>
                </c:pt>
                <c:pt idx="826">
                  <c:v>-4.3699999999999998E-3</c:v>
                </c:pt>
                <c:pt idx="827">
                  <c:v>-4.3600000000000002E-3</c:v>
                </c:pt>
                <c:pt idx="828">
                  <c:v>-4.3499999999999997E-3</c:v>
                </c:pt>
                <c:pt idx="829">
                  <c:v>-4.3400000000000001E-3</c:v>
                </c:pt>
                <c:pt idx="830">
                  <c:v>-4.3299999999999996E-3</c:v>
                </c:pt>
                <c:pt idx="831">
                  <c:v>-4.3200000000000001E-3</c:v>
                </c:pt>
                <c:pt idx="832">
                  <c:v>-4.3099999999999996E-3</c:v>
                </c:pt>
                <c:pt idx="833">
                  <c:v>-4.3E-3</c:v>
                </c:pt>
                <c:pt idx="834">
                  <c:v>-4.2900000000000004E-3</c:v>
                </c:pt>
                <c:pt idx="835">
                  <c:v>-4.28E-3</c:v>
                </c:pt>
                <c:pt idx="836">
                  <c:v>-4.2700000000000004E-3</c:v>
                </c:pt>
                <c:pt idx="837">
                  <c:v>-4.2599999999999999E-3</c:v>
                </c:pt>
                <c:pt idx="838">
                  <c:v>-4.2500000000000003E-3</c:v>
                </c:pt>
                <c:pt idx="839">
                  <c:v>-4.2399999999999998E-3</c:v>
                </c:pt>
                <c:pt idx="840">
                  <c:v>-4.2300000000000003E-3</c:v>
                </c:pt>
                <c:pt idx="841">
                  <c:v>-4.2199999999999998E-3</c:v>
                </c:pt>
                <c:pt idx="842">
                  <c:v>-4.2100000000000002E-3</c:v>
                </c:pt>
                <c:pt idx="843">
                  <c:v>-4.1999999999999997E-3</c:v>
                </c:pt>
                <c:pt idx="844">
                  <c:v>-4.1900000000000001E-3</c:v>
                </c:pt>
                <c:pt idx="845">
                  <c:v>-4.1799999999999997E-3</c:v>
                </c:pt>
                <c:pt idx="846">
                  <c:v>-4.1700000000000001E-3</c:v>
                </c:pt>
                <c:pt idx="847">
                  <c:v>-4.1599999999999996E-3</c:v>
                </c:pt>
                <c:pt idx="848">
                  <c:v>-4.15E-3</c:v>
                </c:pt>
                <c:pt idx="849">
                  <c:v>-4.1399999999999996E-3</c:v>
                </c:pt>
                <c:pt idx="850">
                  <c:v>-4.13E-3</c:v>
                </c:pt>
                <c:pt idx="851">
                  <c:v>-4.1200000000000004E-3</c:v>
                </c:pt>
                <c:pt idx="852">
                  <c:v>-4.1099999999999999E-3</c:v>
                </c:pt>
                <c:pt idx="853">
                  <c:v>-4.1000000000000003E-3</c:v>
                </c:pt>
                <c:pt idx="854">
                  <c:v>-4.0899999999999999E-3</c:v>
                </c:pt>
                <c:pt idx="855">
                  <c:v>-4.0800000000000003E-3</c:v>
                </c:pt>
                <c:pt idx="856">
                  <c:v>-4.0699999999999998E-3</c:v>
                </c:pt>
                <c:pt idx="857">
                  <c:v>-4.0600000000000002E-3</c:v>
                </c:pt>
                <c:pt idx="858">
                  <c:v>-4.0499999999999998E-3</c:v>
                </c:pt>
                <c:pt idx="859">
                  <c:v>-4.0400000000000002E-3</c:v>
                </c:pt>
                <c:pt idx="860">
                  <c:v>-4.0299999999999997E-3</c:v>
                </c:pt>
                <c:pt idx="861">
                  <c:v>-4.0200000000000001E-3</c:v>
                </c:pt>
                <c:pt idx="862">
                  <c:v>-4.0099999999999997E-3</c:v>
                </c:pt>
                <c:pt idx="863">
                  <c:v>-4.0000000000000001E-3</c:v>
                </c:pt>
                <c:pt idx="864">
                  <c:v>-3.9899999999999996E-3</c:v>
                </c:pt>
                <c:pt idx="865">
                  <c:v>-3.98E-3</c:v>
                </c:pt>
                <c:pt idx="866">
                  <c:v>-3.9699999999999996E-3</c:v>
                </c:pt>
                <c:pt idx="867">
                  <c:v>-3.96E-3</c:v>
                </c:pt>
                <c:pt idx="868">
                  <c:v>-3.9500000000000004E-3</c:v>
                </c:pt>
                <c:pt idx="869">
                  <c:v>-3.9399999999999999E-3</c:v>
                </c:pt>
                <c:pt idx="870">
                  <c:v>-3.9300000000000003E-3</c:v>
                </c:pt>
                <c:pt idx="871">
                  <c:v>-3.9199999999999999E-3</c:v>
                </c:pt>
                <c:pt idx="872">
                  <c:v>-3.9100000000000003E-3</c:v>
                </c:pt>
                <c:pt idx="873">
                  <c:v>-3.8999999999999998E-3</c:v>
                </c:pt>
                <c:pt idx="874">
                  <c:v>-3.8899999999999998E-3</c:v>
                </c:pt>
                <c:pt idx="875">
                  <c:v>-3.8800000000000002E-3</c:v>
                </c:pt>
                <c:pt idx="876">
                  <c:v>-3.8700000000000002E-3</c:v>
                </c:pt>
                <c:pt idx="877">
                  <c:v>-3.8600000000000001E-3</c:v>
                </c:pt>
                <c:pt idx="878">
                  <c:v>-3.8500000000000001E-3</c:v>
                </c:pt>
                <c:pt idx="879">
                  <c:v>-3.8400000000000001E-3</c:v>
                </c:pt>
                <c:pt idx="880">
                  <c:v>-3.8300000000000001E-3</c:v>
                </c:pt>
                <c:pt idx="881">
                  <c:v>-3.82E-3</c:v>
                </c:pt>
                <c:pt idx="882">
                  <c:v>-3.81E-3</c:v>
                </c:pt>
                <c:pt idx="883">
                  <c:v>-3.8E-3</c:v>
                </c:pt>
                <c:pt idx="884">
                  <c:v>-3.79E-3</c:v>
                </c:pt>
                <c:pt idx="885">
                  <c:v>-3.7799999999999999E-3</c:v>
                </c:pt>
                <c:pt idx="886">
                  <c:v>-3.7699999999999999E-3</c:v>
                </c:pt>
                <c:pt idx="887">
                  <c:v>-3.7599999999999999E-3</c:v>
                </c:pt>
                <c:pt idx="888">
                  <c:v>-3.7499999999999999E-3</c:v>
                </c:pt>
                <c:pt idx="889">
                  <c:v>-3.7399999999999998E-3</c:v>
                </c:pt>
                <c:pt idx="890">
                  <c:v>-3.7299999999999998E-3</c:v>
                </c:pt>
                <c:pt idx="891">
                  <c:v>-3.7200000000000002E-3</c:v>
                </c:pt>
                <c:pt idx="892">
                  <c:v>-3.7100000000000002E-3</c:v>
                </c:pt>
                <c:pt idx="893">
                  <c:v>-3.7000000000000002E-3</c:v>
                </c:pt>
                <c:pt idx="894">
                  <c:v>-3.6900000000000001E-3</c:v>
                </c:pt>
                <c:pt idx="895">
                  <c:v>-3.6800000000000001E-3</c:v>
                </c:pt>
                <c:pt idx="896">
                  <c:v>-3.6700000000000001E-3</c:v>
                </c:pt>
                <c:pt idx="897">
                  <c:v>-3.6600000000000001E-3</c:v>
                </c:pt>
                <c:pt idx="898">
                  <c:v>-3.65E-3</c:v>
                </c:pt>
                <c:pt idx="899">
                  <c:v>-3.64E-3</c:v>
                </c:pt>
                <c:pt idx="900">
                  <c:v>-3.63E-3</c:v>
                </c:pt>
                <c:pt idx="901">
                  <c:v>-3.62E-3</c:v>
                </c:pt>
                <c:pt idx="902">
                  <c:v>-3.6099999999999999E-3</c:v>
                </c:pt>
                <c:pt idx="903">
                  <c:v>-3.5999999999999999E-3</c:v>
                </c:pt>
                <c:pt idx="904">
                  <c:v>-3.5899999999999999E-3</c:v>
                </c:pt>
                <c:pt idx="905">
                  <c:v>-3.5799999999999998E-3</c:v>
                </c:pt>
                <c:pt idx="906">
                  <c:v>-3.5699999999999998E-3</c:v>
                </c:pt>
                <c:pt idx="907">
                  <c:v>-3.5599999999999998E-3</c:v>
                </c:pt>
                <c:pt idx="908">
                  <c:v>-3.5500000000000002E-3</c:v>
                </c:pt>
                <c:pt idx="909">
                  <c:v>-3.5400000000000002E-3</c:v>
                </c:pt>
                <c:pt idx="910">
                  <c:v>-3.5300000000000002E-3</c:v>
                </c:pt>
                <c:pt idx="911">
                  <c:v>-3.5200000000000001E-3</c:v>
                </c:pt>
                <c:pt idx="912">
                  <c:v>-3.5100000000000001E-3</c:v>
                </c:pt>
                <c:pt idx="913">
                  <c:v>-3.5000000000000001E-3</c:v>
                </c:pt>
                <c:pt idx="914">
                  <c:v>-3.49E-3</c:v>
                </c:pt>
                <c:pt idx="915">
                  <c:v>-3.48E-3</c:v>
                </c:pt>
                <c:pt idx="916">
                  <c:v>-3.47E-3</c:v>
                </c:pt>
                <c:pt idx="917">
                  <c:v>-3.46E-3</c:v>
                </c:pt>
                <c:pt idx="918">
                  <c:v>-3.4499999999999999E-3</c:v>
                </c:pt>
                <c:pt idx="919">
                  <c:v>-3.4399999999999999E-3</c:v>
                </c:pt>
                <c:pt idx="920">
                  <c:v>-3.4299999999999999E-3</c:v>
                </c:pt>
                <c:pt idx="921">
                  <c:v>-3.4199999999999999E-3</c:v>
                </c:pt>
                <c:pt idx="922">
                  <c:v>-3.4099999999999998E-3</c:v>
                </c:pt>
                <c:pt idx="923">
                  <c:v>-3.3999999999999998E-3</c:v>
                </c:pt>
                <c:pt idx="924">
                  <c:v>-3.3899999999999998E-3</c:v>
                </c:pt>
                <c:pt idx="925">
                  <c:v>-3.3800000000000002E-3</c:v>
                </c:pt>
                <c:pt idx="926">
                  <c:v>-3.3700000000000002E-3</c:v>
                </c:pt>
                <c:pt idx="927">
                  <c:v>-3.3600000000000001E-3</c:v>
                </c:pt>
                <c:pt idx="928">
                  <c:v>-3.3500000000000001E-3</c:v>
                </c:pt>
                <c:pt idx="929">
                  <c:v>-3.3400000000000001E-3</c:v>
                </c:pt>
                <c:pt idx="930">
                  <c:v>-3.3300000000000001E-3</c:v>
                </c:pt>
                <c:pt idx="931">
                  <c:v>-3.32E-3</c:v>
                </c:pt>
                <c:pt idx="932">
                  <c:v>-3.31E-3</c:v>
                </c:pt>
                <c:pt idx="933">
                  <c:v>-3.3E-3</c:v>
                </c:pt>
                <c:pt idx="934">
                  <c:v>-3.29E-3</c:v>
                </c:pt>
                <c:pt idx="935">
                  <c:v>-3.2799999999999999E-3</c:v>
                </c:pt>
                <c:pt idx="936">
                  <c:v>-3.2699999999999999E-3</c:v>
                </c:pt>
                <c:pt idx="937">
                  <c:v>-3.2599999999999999E-3</c:v>
                </c:pt>
                <c:pt idx="938">
                  <c:v>-3.2499999999999999E-3</c:v>
                </c:pt>
                <c:pt idx="939">
                  <c:v>-3.2399999999999998E-3</c:v>
                </c:pt>
                <c:pt idx="940">
                  <c:v>-3.2299999999999998E-3</c:v>
                </c:pt>
                <c:pt idx="941">
                  <c:v>-3.2200000000000002E-3</c:v>
                </c:pt>
                <c:pt idx="942">
                  <c:v>-3.2100000000000002E-3</c:v>
                </c:pt>
                <c:pt idx="943">
                  <c:v>-3.2000000000000002E-3</c:v>
                </c:pt>
                <c:pt idx="944">
                  <c:v>-3.1900000000000001E-3</c:v>
                </c:pt>
                <c:pt idx="945">
                  <c:v>-3.1800000000000001E-3</c:v>
                </c:pt>
                <c:pt idx="946">
                  <c:v>-3.1700000000000001E-3</c:v>
                </c:pt>
                <c:pt idx="947">
                  <c:v>-3.16E-3</c:v>
                </c:pt>
                <c:pt idx="948">
                  <c:v>-3.15E-3</c:v>
                </c:pt>
                <c:pt idx="949">
                  <c:v>-3.14E-3</c:v>
                </c:pt>
                <c:pt idx="950">
                  <c:v>-3.13E-3</c:v>
                </c:pt>
                <c:pt idx="951">
                  <c:v>-3.1199999999999999E-3</c:v>
                </c:pt>
                <c:pt idx="952">
                  <c:v>-3.1099999999999999E-3</c:v>
                </c:pt>
                <c:pt idx="953">
                  <c:v>-3.0999999999999999E-3</c:v>
                </c:pt>
                <c:pt idx="954">
                  <c:v>-3.0899999999999999E-3</c:v>
                </c:pt>
                <c:pt idx="955">
                  <c:v>-3.0799999999999998E-3</c:v>
                </c:pt>
                <c:pt idx="956">
                  <c:v>-3.0699999999999998E-3</c:v>
                </c:pt>
                <c:pt idx="957">
                  <c:v>-3.0599999999999998E-3</c:v>
                </c:pt>
                <c:pt idx="958">
                  <c:v>-3.0500000000000002E-3</c:v>
                </c:pt>
                <c:pt idx="959">
                  <c:v>-3.0400000000000002E-3</c:v>
                </c:pt>
                <c:pt idx="960">
                  <c:v>-3.0300000000000001E-3</c:v>
                </c:pt>
                <c:pt idx="961">
                  <c:v>-3.0200000000000001E-3</c:v>
                </c:pt>
                <c:pt idx="962">
                  <c:v>-3.0100000000000001E-3</c:v>
                </c:pt>
                <c:pt idx="963">
                  <c:v>-3.0000000000000001E-3</c:v>
                </c:pt>
                <c:pt idx="964">
                  <c:v>-2.99E-3</c:v>
                </c:pt>
                <c:pt idx="965">
                  <c:v>-2.98E-3</c:v>
                </c:pt>
                <c:pt idx="966">
                  <c:v>-2.97E-3</c:v>
                </c:pt>
                <c:pt idx="967">
                  <c:v>-2.96E-3</c:v>
                </c:pt>
                <c:pt idx="968">
                  <c:v>-2.9499999999999999E-3</c:v>
                </c:pt>
                <c:pt idx="969">
                  <c:v>-2.9399999999999999E-3</c:v>
                </c:pt>
                <c:pt idx="970">
                  <c:v>-2.9299999999999999E-3</c:v>
                </c:pt>
                <c:pt idx="971">
                  <c:v>-2.9199999999999999E-3</c:v>
                </c:pt>
                <c:pt idx="972">
                  <c:v>-2.9099999999999998E-3</c:v>
                </c:pt>
                <c:pt idx="973">
                  <c:v>-2.8999999999999998E-3</c:v>
                </c:pt>
                <c:pt idx="974">
                  <c:v>-2.8900000000000002E-3</c:v>
                </c:pt>
                <c:pt idx="975">
                  <c:v>-2.8800000000000002E-3</c:v>
                </c:pt>
                <c:pt idx="976">
                  <c:v>-2.8700000000000002E-3</c:v>
                </c:pt>
                <c:pt idx="977">
                  <c:v>-2.8600000000000001E-3</c:v>
                </c:pt>
                <c:pt idx="978">
                  <c:v>-2.8500000000000001E-3</c:v>
                </c:pt>
                <c:pt idx="979">
                  <c:v>-2.8400000000000001E-3</c:v>
                </c:pt>
                <c:pt idx="980">
                  <c:v>-2.8300000000000001E-3</c:v>
                </c:pt>
                <c:pt idx="981">
                  <c:v>-2.82E-3</c:v>
                </c:pt>
                <c:pt idx="982">
                  <c:v>-2.81E-3</c:v>
                </c:pt>
                <c:pt idx="983">
                  <c:v>-2.8E-3</c:v>
                </c:pt>
                <c:pt idx="984">
                  <c:v>-2.7899999999999999E-3</c:v>
                </c:pt>
                <c:pt idx="985">
                  <c:v>-2.7799999999999999E-3</c:v>
                </c:pt>
                <c:pt idx="986">
                  <c:v>-2.7699999999999999E-3</c:v>
                </c:pt>
                <c:pt idx="987">
                  <c:v>-2.7599999999999999E-3</c:v>
                </c:pt>
                <c:pt idx="988">
                  <c:v>-2.7499999999999998E-3</c:v>
                </c:pt>
                <c:pt idx="989">
                  <c:v>-2.7399999999999998E-3</c:v>
                </c:pt>
                <c:pt idx="990">
                  <c:v>-2.7299999999999998E-3</c:v>
                </c:pt>
                <c:pt idx="991">
                  <c:v>-2.7200000000000002E-3</c:v>
                </c:pt>
                <c:pt idx="992">
                  <c:v>-2.7100000000000002E-3</c:v>
                </c:pt>
                <c:pt idx="993">
                  <c:v>-2.7000000000000001E-3</c:v>
                </c:pt>
                <c:pt idx="994">
                  <c:v>-2.6900000000000001E-3</c:v>
                </c:pt>
                <c:pt idx="995">
                  <c:v>-2.6800000000000001E-3</c:v>
                </c:pt>
                <c:pt idx="996">
                  <c:v>-2.6700000000000001E-3</c:v>
                </c:pt>
                <c:pt idx="997">
                  <c:v>-2.66E-3</c:v>
                </c:pt>
                <c:pt idx="998">
                  <c:v>-2.65E-3</c:v>
                </c:pt>
                <c:pt idx="999">
                  <c:v>-2.64E-3</c:v>
                </c:pt>
                <c:pt idx="1000">
                  <c:v>-2.63E-3</c:v>
                </c:pt>
                <c:pt idx="1001">
                  <c:v>-2.6199999999999999E-3</c:v>
                </c:pt>
                <c:pt idx="1002">
                  <c:v>-2.6099999999999999E-3</c:v>
                </c:pt>
                <c:pt idx="1003">
                  <c:v>-2.5999999999999999E-3</c:v>
                </c:pt>
                <c:pt idx="1004">
                  <c:v>-2.5899999999999999E-3</c:v>
                </c:pt>
                <c:pt idx="1005">
                  <c:v>-2.5799999999999998E-3</c:v>
                </c:pt>
                <c:pt idx="1006">
                  <c:v>-2.5699999999999998E-3</c:v>
                </c:pt>
                <c:pt idx="1007">
                  <c:v>-2.5600000000000002E-3</c:v>
                </c:pt>
                <c:pt idx="1008">
                  <c:v>-2.5500000000000002E-3</c:v>
                </c:pt>
                <c:pt idx="1009">
                  <c:v>-2.5400000000000002E-3</c:v>
                </c:pt>
                <c:pt idx="1010">
                  <c:v>-2.5300000000000001E-3</c:v>
                </c:pt>
                <c:pt idx="1011">
                  <c:v>-2.5200000000000001E-3</c:v>
                </c:pt>
                <c:pt idx="1012">
                  <c:v>-2.5100000000000001E-3</c:v>
                </c:pt>
                <c:pt idx="1013">
                  <c:v>-2.5000000000000001E-3</c:v>
                </c:pt>
                <c:pt idx="1014">
                  <c:v>-2.49E-3</c:v>
                </c:pt>
                <c:pt idx="1015">
                  <c:v>-2.48E-3</c:v>
                </c:pt>
                <c:pt idx="1016">
                  <c:v>-2.47E-3</c:v>
                </c:pt>
                <c:pt idx="1017">
                  <c:v>-2.4599999999999999E-3</c:v>
                </c:pt>
                <c:pt idx="1018">
                  <c:v>-2.4499999999999999E-3</c:v>
                </c:pt>
                <c:pt idx="1019">
                  <c:v>-2.4399999999999999E-3</c:v>
                </c:pt>
                <c:pt idx="1020">
                  <c:v>-2.4299999999999999E-3</c:v>
                </c:pt>
                <c:pt idx="1021">
                  <c:v>-2.4199999999999998E-3</c:v>
                </c:pt>
                <c:pt idx="1022">
                  <c:v>-2.4099999999999998E-3</c:v>
                </c:pt>
                <c:pt idx="1023">
                  <c:v>-2.3999999999999998E-3</c:v>
                </c:pt>
                <c:pt idx="1024">
                  <c:v>-2.3900000000000002E-3</c:v>
                </c:pt>
                <c:pt idx="1025">
                  <c:v>-2.3800000000000002E-3</c:v>
                </c:pt>
                <c:pt idx="1026">
                  <c:v>-2.3700000000000001E-3</c:v>
                </c:pt>
                <c:pt idx="1027">
                  <c:v>-2.3600000000000001E-3</c:v>
                </c:pt>
                <c:pt idx="1028">
                  <c:v>-2.3500000000000001E-3</c:v>
                </c:pt>
                <c:pt idx="1029">
                  <c:v>-2.3400000000000001E-3</c:v>
                </c:pt>
                <c:pt idx="1030">
                  <c:v>-2.33E-3</c:v>
                </c:pt>
                <c:pt idx="1031">
                  <c:v>-2.32E-3</c:v>
                </c:pt>
                <c:pt idx="1032">
                  <c:v>-2.31E-3</c:v>
                </c:pt>
                <c:pt idx="1033">
                  <c:v>-2.3E-3</c:v>
                </c:pt>
                <c:pt idx="1034">
                  <c:v>-2.2899999999999999E-3</c:v>
                </c:pt>
                <c:pt idx="1035">
                  <c:v>-2.2799999999999999E-3</c:v>
                </c:pt>
                <c:pt idx="1036">
                  <c:v>-2.2699999999999999E-3</c:v>
                </c:pt>
                <c:pt idx="1037">
                  <c:v>-2.2599999999999999E-3</c:v>
                </c:pt>
                <c:pt idx="1038">
                  <c:v>-2.2499999999999998E-3</c:v>
                </c:pt>
                <c:pt idx="1039">
                  <c:v>-2.2399999999999998E-3</c:v>
                </c:pt>
                <c:pt idx="1040">
                  <c:v>-2.2300000000000002E-3</c:v>
                </c:pt>
                <c:pt idx="1041">
                  <c:v>-2.2200000000000002E-3</c:v>
                </c:pt>
                <c:pt idx="1042">
                  <c:v>-2.2100000000000002E-3</c:v>
                </c:pt>
                <c:pt idx="1043">
                  <c:v>-2.2000000000000001E-3</c:v>
                </c:pt>
                <c:pt idx="1044">
                  <c:v>-2.1900000000000001E-3</c:v>
                </c:pt>
                <c:pt idx="1045">
                  <c:v>-2.1800000000000001E-3</c:v>
                </c:pt>
                <c:pt idx="1046">
                  <c:v>-2.1700000000000001E-3</c:v>
                </c:pt>
                <c:pt idx="1047">
                  <c:v>-2.16E-3</c:v>
                </c:pt>
                <c:pt idx="1048">
                  <c:v>-2.15E-3</c:v>
                </c:pt>
                <c:pt idx="1049">
                  <c:v>-2.14E-3</c:v>
                </c:pt>
                <c:pt idx="1050">
                  <c:v>-2.1299999999999999E-3</c:v>
                </c:pt>
                <c:pt idx="1051">
                  <c:v>-2.1199999999999999E-3</c:v>
                </c:pt>
                <c:pt idx="1052">
                  <c:v>-2.1099999999999999E-3</c:v>
                </c:pt>
                <c:pt idx="1053">
                  <c:v>-2.0999999999999999E-3</c:v>
                </c:pt>
                <c:pt idx="1054">
                  <c:v>-2.0899999999999998E-3</c:v>
                </c:pt>
                <c:pt idx="1055">
                  <c:v>-2.0799999999999998E-3</c:v>
                </c:pt>
                <c:pt idx="1056">
                  <c:v>-2.0699999999999998E-3</c:v>
                </c:pt>
                <c:pt idx="1057">
                  <c:v>-2.0600000000000002E-3</c:v>
                </c:pt>
                <c:pt idx="1058">
                  <c:v>-2.0500000000000002E-3</c:v>
                </c:pt>
                <c:pt idx="1059">
                  <c:v>-2.0400000000000001E-3</c:v>
                </c:pt>
                <c:pt idx="1060">
                  <c:v>-2.0300000000000001E-3</c:v>
                </c:pt>
                <c:pt idx="1061">
                  <c:v>-2.0200000000000001E-3</c:v>
                </c:pt>
                <c:pt idx="1062">
                  <c:v>-2.0100000000000001E-3</c:v>
                </c:pt>
                <c:pt idx="1063">
                  <c:v>-2E-3</c:v>
                </c:pt>
                <c:pt idx="1064">
                  <c:v>-1.99E-3</c:v>
                </c:pt>
                <c:pt idx="1065">
                  <c:v>-1.98E-3</c:v>
                </c:pt>
                <c:pt idx="1066">
                  <c:v>-1.97E-3</c:v>
                </c:pt>
                <c:pt idx="1067">
                  <c:v>-1.9599999999999999E-3</c:v>
                </c:pt>
                <c:pt idx="1068">
                  <c:v>-1.9499999999999999E-3</c:v>
                </c:pt>
                <c:pt idx="1069">
                  <c:v>-1.9400000000000001E-3</c:v>
                </c:pt>
                <c:pt idx="1070">
                  <c:v>-1.9300000000000001E-3</c:v>
                </c:pt>
                <c:pt idx="1071">
                  <c:v>-1.92E-3</c:v>
                </c:pt>
                <c:pt idx="1072">
                  <c:v>-1.91E-3</c:v>
                </c:pt>
                <c:pt idx="1073">
                  <c:v>-1.9E-3</c:v>
                </c:pt>
                <c:pt idx="1074">
                  <c:v>-1.89E-3</c:v>
                </c:pt>
                <c:pt idx="1075">
                  <c:v>-1.8799999999999999E-3</c:v>
                </c:pt>
                <c:pt idx="1076">
                  <c:v>-1.8699999999999999E-3</c:v>
                </c:pt>
                <c:pt idx="1077">
                  <c:v>-1.8600000000000001E-3</c:v>
                </c:pt>
                <c:pt idx="1078">
                  <c:v>-1.8500000000000001E-3</c:v>
                </c:pt>
                <c:pt idx="1079">
                  <c:v>-1.8400000000000001E-3</c:v>
                </c:pt>
                <c:pt idx="1080">
                  <c:v>-1.83E-3</c:v>
                </c:pt>
                <c:pt idx="1081">
                  <c:v>-1.82E-3</c:v>
                </c:pt>
                <c:pt idx="1082">
                  <c:v>-1.81E-3</c:v>
                </c:pt>
                <c:pt idx="1083">
                  <c:v>-1.8E-3</c:v>
                </c:pt>
                <c:pt idx="1084">
                  <c:v>-1.7899999999999999E-3</c:v>
                </c:pt>
                <c:pt idx="1085">
                  <c:v>-1.7799999999999999E-3</c:v>
                </c:pt>
                <c:pt idx="1086">
                  <c:v>-1.7700000000000001E-3</c:v>
                </c:pt>
                <c:pt idx="1087">
                  <c:v>-1.7600000000000001E-3</c:v>
                </c:pt>
                <c:pt idx="1088">
                  <c:v>-1.75E-3</c:v>
                </c:pt>
                <c:pt idx="1089">
                  <c:v>-1.74E-3</c:v>
                </c:pt>
                <c:pt idx="1090">
                  <c:v>-1.73E-3</c:v>
                </c:pt>
                <c:pt idx="1091">
                  <c:v>-1.72E-3</c:v>
                </c:pt>
                <c:pt idx="1092">
                  <c:v>-1.7099999999999999E-3</c:v>
                </c:pt>
                <c:pt idx="1093">
                  <c:v>-1.6999999999999999E-3</c:v>
                </c:pt>
                <c:pt idx="1094">
                  <c:v>-1.6900000000000001E-3</c:v>
                </c:pt>
                <c:pt idx="1095">
                  <c:v>-1.6800000000000001E-3</c:v>
                </c:pt>
                <c:pt idx="1096">
                  <c:v>-1.67E-3</c:v>
                </c:pt>
                <c:pt idx="1097">
                  <c:v>-1.66E-3</c:v>
                </c:pt>
                <c:pt idx="1098">
                  <c:v>-1.65E-3</c:v>
                </c:pt>
                <c:pt idx="1099">
                  <c:v>-1.64E-3</c:v>
                </c:pt>
                <c:pt idx="1100">
                  <c:v>-1.6299999999999999E-3</c:v>
                </c:pt>
                <c:pt idx="1101">
                  <c:v>-1.6199999999999999E-3</c:v>
                </c:pt>
                <c:pt idx="1102">
                  <c:v>-1.6100000000000001E-3</c:v>
                </c:pt>
                <c:pt idx="1103">
                  <c:v>-1.6000000000000001E-3</c:v>
                </c:pt>
                <c:pt idx="1104">
                  <c:v>-1.5900000000000001E-3</c:v>
                </c:pt>
                <c:pt idx="1105">
                  <c:v>-1.58E-3</c:v>
                </c:pt>
                <c:pt idx="1106">
                  <c:v>-1.57E-3</c:v>
                </c:pt>
                <c:pt idx="1107">
                  <c:v>-1.56E-3</c:v>
                </c:pt>
                <c:pt idx="1108">
                  <c:v>-1.5499999999999999E-3</c:v>
                </c:pt>
                <c:pt idx="1109">
                  <c:v>-1.5399999999999999E-3</c:v>
                </c:pt>
                <c:pt idx="1110">
                  <c:v>-1.5299999999999999E-3</c:v>
                </c:pt>
                <c:pt idx="1111">
                  <c:v>-1.5200000000000001E-3</c:v>
                </c:pt>
                <c:pt idx="1112">
                  <c:v>-1.5100000000000001E-3</c:v>
                </c:pt>
                <c:pt idx="1113">
                  <c:v>-1.5E-3</c:v>
                </c:pt>
                <c:pt idx="1114">
                  <c:v>-1.49E-3</c:v>
                </c:pt>
                <c:pt idx="1115">
                  <c:v>-1.48E-3</c:v>
                </c:pt>
                <c:pt idx="1116">
                  <c:v>-1.47E-3</c:v>
                </c:pt>
                <c:pt idx="1117">
                  <c:v>-1.4599999999999999E-3</c:v>
                </c:pt>
                <c:pt idx="1118">
                  <c:v>-1.4499999999999999E-3</c:v>
                </c:pt>
                <c:pt idx="1119">
                  <c:v>-1.4400000000000001E-3</c:v>
                </c:pt>
                <c:pt idx="1120">
                  <c:v>-1.4300000000000001E-3</c:v>
                </c:pt>
                <c:pt idx="1121">
                  <c:v>-1.42E-3</c:v>
                </c:pt>
                <c:pt idx="1122">
                  <c:v>-1.41E-3</c:v>
                </c:pt>
                <c:pt idx="1123">
                  <c:v>-1.4E-3</c:v>
                </c:pt>
                <c:pt idx="1124">
                  <c:v>-1.39E-3</c:v>
                </c:pt>
                <c:pt idx="1125">
                  <c:v>-1.3799999999999999E-3</c:v>
                </c:pt>
                <c:pt idx="1126">
                  <c:v>-1.3699999999999999E-3</c:v>
                </c:pt>
                <c:pt idx="1127">
                  <c:v>-1.3600000000000001E-3</c:v>
                </c:pt>
                <c:pt idx="1128">
                  <c:v>-1.3500000000000001E-3</c:v>
                </c:pt>
                <c:pt idx="1129">
                  <c:v>-1.34E-3</c:v>
                </c:pt>
                <c:pt idx="1130">
                  <c:v>-1.33E-3</c:v>
                </c:pt>
                <c:pt idx="1131">
                  <c:v>-1.32E-3</c:v>
                </c:pt>
                <c:pt idx="1132">
                  <c:v>-1.31E-3</c:v>
                </c:pt>
                <c:pt idx="1133">
                  <c:v>-1.2999999999999999E-3</c:v>
                </c:pt>
                <c:pt idx="1134">
                  <c:v>-1.2899999999999999E-3</c:v>
                </c:pt>
                <c:pt idx="1135">
                  <c:v>-1.2800000000000001E-3</c:v>
                </c:pt>
                <c:pt idx="1136">
                  <c:v>-1.2700000000000001E-3</c:v>
                </c:pt>
                <c:pt idx="1137">
                  <c:v>-1.2600000000000001E-3</c:v>
                </c:pt>
                <c:pt idx="1138">
                  <c:v>-1.25E-3</c:v>
                </c:pt>
                <c:pt idx="1139">
                  <c:v>-1.24E-3</c:v>
                </c:pt>
                <c:pt idx="1140">
                  <c:v>-1.23E-3</c:v>
                </c:pt>
                <c:pt idx="1141">
                  <c:v>-1.2199999999999999E-3</c:v>
                </c:pt>
                <c:pt idx="1142">
                  <c:v>-1.2099999999999999E-3</c:v>
                </c:pt>
                <c:pt idx="1143">
                  <c:v>-1.1999999999999999E-3</c:v>
                </c:pt>
                <c:pt idx="1144">
                  <c:v>-1.1900000000000001E-3</c:v>
                </c:pt>
                <c:pt idx="1145">
                  <c:v>-1.1800000000000001E-3</c:v>
                </c:pt>
                <c:pt idx="1146">
                  <c:v>-1.17E-3</c:v>
                </c:pt>
                <c:pt idx="1147">
                  <c:v>-1.16E-3</c:v>
                </c:pt>
                <c:pt idx="1148">
                  <c:v>-1.15E-3</c:v>
                </c:pt>
                <c:pt idx="1149">
                  <c:v>-1.14E-3</c:v>
                </c:pt>
                <c:pt idx="1150">
                  <c:v>-1.1299999999999999E-3</c:v>
                </c:pt>
                <c:pt idx="1151">
                  <c:v>-1.1199999999999999E-3</c:v>
                </c:pt>
                <c:pt idx="1152">
                  <c:v>-1.1100000000000001E-3</c:v>
                </c:pt>
                <c:pt idx="1153">
                  <c:v>-1.1000000000000001E-3</c:v>
                </c:pt>
                <c:pt idx="1154">
                  <c:v>-1.09E-3</c:v>
                </c:pt>
                <c:pt idx="1155">
                  <c:v>-1.08E-3</c:v>
                </c:pt>
                <c:pt idx="1156">
                  <c:v>-1.07E-3</c:v>
                </c:pt>
                <c:pt idx="1157">
                  <c:v>-1.06E-3</c:v>
                </c:pt>
                <c:pt idx="1158">
                  <c:v>-1.0499999999999999E-3</c:v>
                </c:pt>
                <c:pt idx="1159">
                  <c:v>-1.0399999999999999E-3</c:v>
                </c:pt>
                <c:pt idx="1160">
                  <c:v>-1.0300000000000001E-3</c:v>
                </c:pt>
                <c:pt idx="1161">
                  <c:v>-1.0200000000000001E-3</c:v>
                </c:pt>
                <c:pt idx="1162">
                  <c:v>-1.01E-3</c:v>
                </c:pt>
                <c:pt idx="1163">
                  <c:v>-1E-3</c:v>
                </c:pt>
                <c:pt idx="1164">
                  <c:v>-9.8999999999999999E-4</c:v>
                </c:pt>
                <c:pt idx="1165">
                  <c:v>-9.7999999999999997E-4</c:v>
                </c:pt>
                <c:pt idx="1166">
                  <c:v>-9.7000000000000005E-4</c:v>
                </c:pt>
                <c:pt idx="1167">
                  <c:v>-9.6000000000000002E-4</c:v>
                </c:pt>
                <c:pt idx="1168">
                  <c:v>-9.5E-4</c:v>
                </c:pt>
                <c:pt idx="1169">
                  <c:v>-9.3999999999999997E-4</c:v>
                </c:pt>
                <c:pt idx="1170">
                  <c:v>-9.3000000000000005E-4</c:v>
                </c:pt>
                <c:pt idx="1171">
                  <c:v>-9.2000000000000003E-4</c:v>
                </c:pt>
                <c:pt idx="1172">
                  <c:v>-9.1E-4</c:v>
                </c:pt>
                <c:pt idx="1173">
                  <c:v>-8.9999999999999998E-4</c:v>
                </c:pt>
                <c:pt idx="1174">
                  <c:v>-8.8999999999999995E-4</c:v>
                </c:pt>
                <c:pt idx="1175">
                  <c:v>-8.8000000000000003E-4</c:v>
                </c:pt>
                <c:pt idx="1176">
                  <c:v>-8.7000000000000001E-4</c:v>
                </c:pt>
                <c:pt idx="1177">
                  <c:v>-8.5999999999999998E-4</c:v>
                </c:pt>
                <c:pt idx="1178">
                  <c:v>-8.4999999999999995E-4</c:v>
                </c:pt>
                <c:pt idx="1179">
                  <c:v>-8.4000000000000003E-4</c:v>
                </c:pt>
                <c:pt idx="1180">
                  <c:v>-8.3000000000000001E-4</c:v>
                </c:pt>
                <c:pt idx="1181">
                  <c:v>-8.1999999999999998E-4</c:v>
                </c:pt>
                <c:pt idx="1182">
                  <c:v>-8.0999999999999996E-4</c:v>
                </c:pt>
                <c:pt idx="1183">
                  <c:v>-8.0000000000000004E-4</c:v>
                </c:pt>
                <c:pt idx="1184">
                  <c:v>-7.9000000000000001E-4</c:v>
                </c:pt>
                <c:pt idx="1185">
                  <c:v>-7.7999999999999999E-4</c:v>
                </c:pt>
                <c:pt idx="1186">
                  <c:v>-7.6999999999999996E-4</c:v>
                </c:pt>
                <c:pt idx="1187">
                  <c:v>-7.6000000000000004E-4</c:v>
                </c:pt>
                <c:pt idx="1188">
                  <c:v>-7.5000000000000002E-4</c:v>
                </c:pt>
                <c:pt idx="1189">
                  <c:v>-7.3999999999999999E-4</c:v>
                </c:pt>
                <c:pt idx="1190">
                  <c:v>-7.2999999999999996E-4</c:v>
                </c:pt>
                <c:pt idx="1191">
                  <c:v>-7.2000000000000005E-4</c:v>
                </c:pt>
                <c:pt idx="1192">
                  <c:v>-7.1000000000000002E-4</c:v>
                </c:pt>
                <c:pt idx="1193">
                  <c:v>-6.9999999999999999E-4</c:v>
                </c:pt>
                <c:pt idx="1194">
                  <c:v>-6.8999999999999997E-4</c:v>
                </c:pt>
                <c:pt idx="1195">
                  <c:v>-6.8000000000000005E-4</c:v>
                </c:pt>
                <c:pt idx="1196">
                  <c:v>-6.7000000000000002E-4</c:v>
                </c:pt>
                <c:pt idx="1197">
                  <c:v>-6.6E-4</c:v>
                </c:pt>
                <c:pt idx="1198">
                  <c:v>-6.4999999999999997E-4</c:v>
                </c:pt>
                <c:pt idx="1199">
                  <c:v>-6.4000000000000005E-4</c:v>
                </c:pt>
                <c:pt idx="1200">
                  <c:v>-6.3000000000000003E-4</c:v>
                </c:pt>
                <c:pt idx="1201">
                  <c:v>-6.2E-4</c:v>
                </c:pt>
                <c:pt idx="1202">
                  <c:v>-6.0999999999999997E-4</c:v>
                </c:pt>
                <c:pt idx="1203">
                  <c:v>-5.9999999999999995E-4</c:v>
                </c:pt>
                <c:pt idx="1204">
                  <c:v>-5.9000000000000003E-4</c:v>
                </c:pt>
                <c:pt idx="1205">
                  <c:v>-5.8E-4</c:v>
                </c:pt>
                <c:pt idx="1206">
                  <c:v>-5.6999999999999998E-4</c:v>
                </c:pt>
                <c:pt idx="1207">
                  <c:v>-5.5999999999999995E-4</c:v>
                </c:pt>
                <c:pt idx="1208">
                  <c:v>-5.5000000000000003E-4</c:v>
                </c:pt>
                <c:pt idx="1209">
                  <c:v>-5.4000000000000001E-4</c:v>
                </c:pt>
                <c:pt idx="1210">
                  <c:v>-5.2999999999999998E-4</c:v>
                </c:pt>
                <c:pt idx="1211">
                  <c:v>-5.1999999999999995E-4</c:v>
                </c:pt>
                <c:pt idx="1212">
                  <c:v>-5.1000000000000004E-4</c:v>
                </c:pt>
                <c:pt idx="1213">
                  <c:v>-5.0000000000000001E-4</c:v>
                </c:pt>
                <c:pt idx="1214">
                  <c:v>-4.8999999999999998E-4</c:v>
                </c:pt>
                <c:pt idx="1215">
                  <c:v>-4.8000000000000001E-4</c:v>
                </c:pt>
                <c:pt idx="1216">
                  <c:v>-4.6999999999999999E-4</c:v>
                </c:pt>
                <c:pt idx="1217">
                  <c:v>-4.6000000000000001E-4</c:v>
                </c:pt>
                <c:pt idx="1218">
                  <c:v>-4.4999999999999999E-4</c:v>
                </c:pt>
                <c:pt idx="1219">
                  <c:v>-4.4000000000000002E-4</c:v>
                </c:pt>
                <c:pt idx="1220">
                  <c:v>-4.2999999999999999E-4</c:v>
                </c:pt>
                <c:pt idx="1221">
                  <c:v>-4.2000000000000002E-4</c:v>
                </c:pt>
                <c:pt idx="1222">
                  <c:v>-4.0999999999999999E-4</c:v>
                </c:pt>
                <c:pt idx="1223">
                  <c:v>-4.0000000000000002E-4</c:v>
                </c:pt>
                <c:pt idx="1224">
                  <c:v>-3.8999999999999999E-4</c:v>
                </c:pt>
                <c:pt idx="1225">
                  <c:v>-3.8000000000000002E-4</c:v>
                </c:pt>
                <c:pt idx="1226">
                  <c:v>-3.6999999999999999E-4</c:v>
                </c:pt>
                <c:pt idx="1227">
                  <c:v>-3.6000000000000002E-4</c:v>
                </c:pt>
                <c:pt idx="1228">
                  <c:v>-3.5E-4</c:v>
                </c:pt>
                <c:pt idx="1229">
                  <c:v>-3.4000000000000002E-4</c:v>
                </c:pt>
                <c:pt idx="1230">
                  <c:v>-3.3E-4</c:v>
                </c:pt>
                <c:pt idx="1231">
                  <c:v>-3.2000000000000003E-4</c:v>
                </c:pt>
                <c:pt idx="1232">
                  <c:v>-3.1E-4</c:v>
                </c:pt>
                <c:pt idx="1233">
                  <c:v>-2.9999999999999997E-4</c:v>
                </c:pt>
                <c:pt idx="1234">
                  <c:v>-2.9E-4</c:v>
                </c:pt>
                <c:pt idx="1235">
                  <c:v>-2.7999999999999998E-4</c:v>
                </c:pt>
                <c:pt idx="1236">
                  <c:v>-2.7E-4</c:v>
                </c:pt>
                <c:pt idx="1237">
                  <c:v>-2.5999999999999998E-4</c:v>
                </c:pt>
                <c:pt idx="1238">
                  <c:v>-2.5000000000000001E-4</c:v>
                </c:pt>
                <c:pt idx="1239">
                  <c:v>-2.4000000000000001E-4</c:v>
                </c:pt>
                <c:pt idx="1240">
                  <c:v>-2.3000000000000001E-4</c:v>
                </c:pt>
                <c:pt idx="1241">
                  <c:v>-2.2000000000000001E-4</c:v>
                </c:pt>
                <c:pt idx="1242">
                  <c:v>-2.1000000000000001E-4</c:v>
                </c:pt>
                <c:pt idx="1243">
                  <c:v>-2.0000000000000001E-4</c:v>
                </c:pt>
                <c:pt idx="1244">
                  <c:v>-1.9000000000000001E-4</c:v>
                </c:pt>
                <c:pt idx="1245">
                  <c:v>-1.8000000000000001E-4</c:v>
                </c:pt>
                <c:pt idx="1246">
                  <c:v>-1.7000000000000001E-4</c:v>
                </c:pt>
                <c:pt idx="1247">
                  <c:v>-1.6000000000000001E-4</c:v>
                </c:pt>
                <c:pt idx="1248">
                  <c:v>-1.4999999999999999E-4</c:v>
                </c:pt>
                <c:pt idx="1249">
                  <c:v>-1.3999999999999999E-4</c:v>
                </c:pt>
                <c:pt idx="1250">
                  <c:v>-1.2999999999999999E-4</c:v>
                </c:pt>
                <c:pt idx="1251">
                  <c:v>-1.2E-4</c:v>
                </c:pt>
                <c:pt idx="1252">
                  <c:v>-1.1E-4</c:v>
                </c:pt>
                <c:pt idx="1253">
                  <c:v>-1E-4</c:v>
                </c:pt>
                <c:pt idx="1254">
                  <c:v>-9.0000000000000006E-5</c:v>
                </c:pt>
                <c:pt idx="1255">
                  <c:v>-8.0000000000000007E-5</c:v>
                </c:pt>
                <c:pt idx="1256">
                  <c:v>-6.9999999999999994E-5</c:v>
                </c:pt>
                <c:pt idx="1257">
                  <c:v>-6.0000000000000002E-5</c:v>
                </c:pt>
                <c:pt idx="1258">
                  <c:v>-5.0000000000000002E-5</c:v>
                </c:pt>
                <c:pt idx="1259">
                  <c:v>-4.0000000000000003E-5</c:v>
                </c:pt>
                <c:pt idx="1260">
                  <c:v>-3.0000000000000001E-5</c:v>
                </c:pt>
                <c:pt idx="1261">
                  <c:v>-2.0000000000000002E-5</c:v>
                </c:pt>
                <c:pt idx="1262">
                  <c:v>-1.0000000000000001E-5</c:v>
                </c:pt>
                <c:pt idx="1263">
                  <c:v>0</c:v>
                </c:pt>
                <c:pt idx="1264">
                  <c:v>1.0000000000000001E-5</c:v>
                </c:pt>
                <c:pt idx="1265">
                  <c:v>2.0000000000000002E-5</c:v>
                </c:pt>
                <c:pt idx="1266">
                  <c:v>3.0000000000000001E-5</c:v>
                </c:pt>
                <c:pt idx="1267">
                  <c:v>4.0000000000000003E-5</c:v>
                </c:pt>
                <c:pt idx="1268">
                  <c:v>5.0000000000000002E-5</c:v>
                </c:pt>
                <c:pt idx="1269">
                  <c:v>6.0000000000000002E-5</c:v>
                </c:pt>
                <c:pt idx="1270">
                  <c:v>6.9999999999999994E-5</c:v>
                </c:pt>
                <c:pt idx="1271">
                  <c:v>8.0000000000000007E-5</c:v>
                </c:pt>
                <c:pt idx="1272">
                  <c:v>9.0000000000000006E-5</c:v>
                </c:pt>
                <c:pt idx="1273">
                  <c:v>1E-4</c:v>
                </c:pt>
                <c:pt idx="1274">
                  <c:v>1.1E-4</c:v>
                </c:pt>
                <c:pt idx="1275">
                  <c:v>1.2E-4</c:v>
                </c:pt>
                <c:pt idx="1276">
                  <c:v>1.2999999999999999E-4</c:v>
                </c:pt>
                <c:pt idx="1277">
                  <c:v>1.3999999999999999E-4</c:v>
                </c:pt>
                <c:pt idx="1278">
                  <c:v>1.4999999999999999E-4</c:v>
                </c:pt>
                <c:pt idx="1279">
                  <c:v>1.6000000000000001E-4</c:v>
                </c:pt>
                <c:pt idx="1280">
                  <c:v>1.7000000000000001E-4</c:v>
                </c:pt>
                <c:pt idx="1281">
                  <c:v>1.8000000000000001E-4</c:v>
                </c:pt>
                <c:pt idx="1282">
                  <c:v>1.9000000000000001E-4</c:v>
                </c:pt>
                <c:pt idx="1283">
                  <c:v>2.0000000000000001E-4</c:v>
                </c:pt>
                <c:pt idx="1284">
                  <c:v>2.1000000000000001E-4</c:v>
                </c:pt>
                <c:pt idx="1285">
                  <c:v>2.2000000000000001E-4</c:v>
                </c:pt>
                <c:pt idx="1286">
                  <c:v>2.3000000000000001E-4</c:v>
                </c:pt>
                <c:pt idx="1287">
                  <c:v>2.4000000000000001E-4</c:v>
                </c:pt>
                <c:pt idx="1288">
                  <c:v>2.5000000000000001E-4</c:v>
                </c:pt>
                <c:pt idx="1289">
                  <c:v>2.5999999999999998E-4</c:v>
                </c:pt>
                <c:pt idx="1290">
                  <c:v>2.7E-4</c:v>
                </c:pt>
                <c:pt idx="1291">
                  <c:v>2.7999999999999998E-4</c:v>
                </c:pt>
                <c:pt idx="1292">
                  <c:v>2.9E-4</c:v>
                </c:pt>
                <c:pt idx="1293">
                  <c:v>2.9999999999999997E-4</c:v>
                </c:pt>
                <c:pt idx="1294">
                  <c:v>3.1E-4</c:v>
                </c:pt>
                <c:pt idx="1295">
                  <c:v>3.2000000000000003E-4</c:v>
                </c:pt>
                <c:pt idx="1296">
                  <c:v>3.3E-4</c:v>
                </c:pt>
                <c:pt idx="1297">
                  <c:v>3.4000000000000002E-4</c:v>
                </c:pt>
                <c:pt idx="1298">
                  <c:v>3.5E-4</c:v>
                </c:pt>
                <c:pt idx="1299">
                  <c:v>3.6000000000000002E-4</c:v>
                </c:pt>
                <c:pt idx="1300">
                  <c:v>3.6999999999999999E-4</c:v>
                </c:pt>
                <c:pt idx="1301">
                  <c:v>3.8000000000000002E-4</c:v>
                </c:pt>
                <c:pt idx="1302">
                  <c:v>3.8999999999999999E-4</c:v>
                </c:pt>
                <c:pt idx="1303">
                  <c:v>4.0000000000000002E-4</c:v>
                </c:pt>
                <c:pt idx="1304">
                  <c:v>4.0999999999999999E-4</c:v>
                </c:pt>
                <c:pt idx="1305">
                  <c:v>4.2000000000000002E-4</c:v>
                </c:pt>
                <c:pt idx="1306">
                  <c:v>4.2999999999999999E-4</c:v>
                </c:pt>
                <c:pt idx="1307">
                  <c:v>4.4000000000000002E-4</c:v>
                </c:pt>
                <c:pt idx="1308">
                  <c:v>4.4999999999999999E-4</c:v>
                </c:pt>
                <c:pt idx="1309">
                  <c:v>4.6000000000000001E-4</c:v>
                </c:pt>
                <c:pt idx="1310">
                  <c:v>4.6999999999999999E-4</c:v>
                </c:pt>
                <c:pt idx="1311">
                  <c:v>4.8000000000000001E-4</c:v>
                </c:pt>
                <c:pt idx="1312">
                  <c:v>4.8999999999999998E-4</c:v>
                </c:pt>
                <c:pt idx="1313">
                  <c:v>5.0000000000000001E-4</c:v>
                </c:pt>
                <c:pt idx="1314">
                  <c:v>5.1000000000000004E-4</c:v>
                </c:pt>
                <c:pt idx="1315">
                  <c:v>5.1999999999999995E-4</c:v>
                </c:pt>
                <c:pt idx="1316">
                  <c:v>5.2999999999999998E-4</c:v>
                </c:pt>
                <c:pt idx="1317">
                  <c:v>5.4000000000000001E-4</c:v>
                </c:pt>
                <c:pt idx="1318">
                  <c:v>5.5000000000000003E-4</c:v>
                </c:pt>
                <c:pt idx="1319">
                  <c:v>5.5999999999999995E-4</c:v>
                </c:pt>
                <c:pt idx="1320">
                  <c:v>5.6999999999999998E-4</c:v>
                </c:pt>
                <c:pt idx="1321">
                  <c:v>5.8E-4</c:v>
                </c:pt>
                <c:pt idx="1322">
                  <c:v>5.9000000000000003E-4</c:v>
                </c:pt>
                <c:pt idx="1323">
                  <c:v>5.9999999999999995E-4</c:v>
                </c:pt>
                <c:pt idx="1324">
                  <c:v>6.0999999999999997E-4</c:v>
                </c:pt>
                <c:pt idx="1325">
                  <c:v>6.2E-4</c:v>
                </c:pt>
                <c:pt idx="1326">
                  <c:v>6.3000000000000003E-4</c:v>
                </c:pt>
                <c:pt idx="1327">
                  <c:v>6.4000000000000005E-4</c:v>
                </c:pt>
                <c:pt idx="1328">
                  <c:v>6.4999999999999997E-4</c:v>
                </c:pt>
                <c:pt idx="1329">
                  <c:v>6.6E-4</c:v>
                </c:pt>
                <c:pt idx="1330">
                  <c:v>6.7000000000000002E-4</c:v>
                </c:pt>
                <c:pt idx="1331">
                  <c:v>6.8000000000000005E-4</c:v>
                </c:pt>
                <c:pt idx="1332">
                  <c:v>6.8999999999999997E-4</c:v>
                </c:pt>
                <c:pt idx="1333">
                  <c:v>6.9999999999999999E-4</c:v>
                </c:pt>
                <c:pt idx="1334">
                  <c:v>7.1000000000000002E-4</c:v>
                </c:pt>
                <c:pt idx="1335">
                  <c:v>7.2000000000000005E-4</c:v>
                </c:pt>
                <c:pt idx="1336">
                  <c:v>7.2999999999999996E-4</c:v>
                </c:pt>
                <c:pt idx="1337">
                  <c:v>7.3999999999999999E-4</c:v>
                </c:pt>
                <c:pt idx="1338">
                  <c:v>7.5000000000000002E-4</c:v>
                </c:pt>
                <c:pt idx="1339">
                  <c:v>7.6000000000000004E-4</c:v>
                </c:pt>
                <c:pt idx="1340">
                  <c:v>7.6999999999999996E-4</c:v>
                </c:pt>
                <c:pt idx="1341">
                  <c:v>7.7999999999999999E-4</c:v>
                </c:pt>
                <c:pt idx="1342">
                  <c:v>7.9000000000000001E-4</c:v>
                </c:pt>
                <c:pt idx="1343">
                  <c:v>8.0000000000000004E-4</c:v>
                </c:pt>
                <c:pt idx="1344">
                  <c:v>8.0999999999999996E-4</c:v>
                </c:pt>
                <c:pt idx="1345">
                  <c:v>8.1999999999999998E-4</c:v>
                </c:pt>
                <c:pt idx="1346">
                  <c:v>8.3000000000000001E-4</c:v>
                </c:pt>
                <c:pt idx="1347">
                  <c:v>8.4000000000000003E-4</c:v>
                </c:pt>
                <c:pt idx="1348">
                  <c:v>8.4999999999999995E-4</c:v>
                </c:pt>
                <c:pt idx="1349">
                  <c:v>8.5999999999999998E-4</c:v>
                </c:pt>
                <c:pt idx="1350">
                  <c:v>8.7000000000000001E-4</c:v>
                </c:pt>
                <c:pt idx="1351">
                  <c:v>8.8000000000000003E-4</c:v>
                </c:pt>
                <c:pt idx="1352">
                  <c:v>8.8999999999999995E-4</c:v>
                </c:pt>
                <c:pt idx="1353">
                  <c:v>8.9999999999999998E-4</c:v>
                </c:pt>
                <c:pt idx="1354">
                  <c:v>9.1E-4</c:v>
                </c:pt>
                <c:pt idx="1355">
                  <c:v>9.2000000000000003E-4</c:v>
                </c:pt>
                <c:pt idx="1356">
                  <c:v>9.3000000000000005E-4</c:v>
                </c:pt>
                <c:pt idx="1357">
                  <c:v>9.3999999999999997E-4</c:v>
                </c:pt>
                <c:pt idx="1358">
                  <c:v>9.5E-4</c:v>
                </c:pt>
                <c:pt idx="1359">
                  <c:v>9.6000000000000002E-4</c:v>
                </c:pt>
                <c:pt idx="1360">
                  <c:v>9.7000000000000005E-4</c:v>
                </c:pt>
                <c:pt idx="1361">
                  <c:v>9.7999999999999997E-4</c:v>
                </c:pt>
                <c:pt idx="1362">
                  <c:v>9.8999999999999999E-4</c:v>
                </c:pt>
                <c:pt idx="1363">
                  <c:v>1E-3</c:v>
                </c:pt>
                <c:pt idx="1364">
                  <c:v>1.01E-3</c:v>
                </c:pt>
                <c:pt idx="1365">
                  <c:v>1.0200000000000001E-3</c:v>
                </c:pt>
                <c:pt idx="1366">
                  <c:v>1.0300000000000001E-3</c:v>
                </c:pt>
                <c:pt idx="1367">
                  <c:v>1.0399999999999999E-3</c:v>
                </c:pt>
                <c:pt idx="1368">
                  <c:v>1.0499999999999999E-3</c:v>
                </c:pt>
                <c:pt idx="1369">
                  <c:v>1.06E-3</c:v>
                </c:pt>
                <c:pt idx="1370">
                  <c:v>1.07E-3</c:v>
                </c:pt>
                <c:pt idx="1371">
                  <c:v>1.08E-3</c:v>
                </c:pt>
                <c:pt idx="1372">
                  <c:v>1.09E-3</c:v>
                </c:pt>
                <c:pt idx="1373">
                  <c:v>1.1000000000000001E-3</c:v>
                </c:pt>
                <c:pt idx="1374">
                  <c:v>1.1100000000000001E-3</c:v>
                </c:pt>
                <c:pt idx="1375">
                  <c:v>1.1199999999999999E-3</c:v>
                </c:pt>
                <c:pt idx="1376">
                  <c:v>1.1299999999999999E-3</c:v>
                </c:pt>
                <c:pt idx="1377">
                  <c:v>1.14E-3</c:v>
                </c:pt>
                <c:pt idx="1378">
                  <c:v>1.15E-3</c:v>
                </c:pt>
                <c:pt idx="1379">
                  <c:v>1.16E-3</c:v>
                </c:pt>
                <c:pt idx="1380">
                  <c:v>1.17E-3</c:v>
                </c:pt>
                <c:pt idx="1381">
                  <c:v>1.1800000000000001E-3</c:v>
                </c:pt>
                <c:pt idx="1382">
                  <c:v>1.1900000000000001E-3</c:v>
                </c:pt>
                <c:pt idx="1383">
                  <c:v>1.1999999999999999E-3</c:v>
                </c:pt>
                <c:pt idx="1384">
                  <c:v>1.2099999999999999E-3</c:v>
                </c:pt>
                <c:pt idx="1385">
                  <c:v>1.2199999999999999E-3</c:v>
                </c:pt>
                <c:pt idx="1386">
                  <c:v>1.23E-3</c:v>
                </c:pt>
                <c:pt idx="1387">
                  <c:v>1.24E-3</c:v>
                </c:pt>
                <c:pt idx="1388">
                  <c:v>1.25E-3</c:v>
                </c:pt>
                <c:pt idx="1389">
                  <c:v>1.2600000000000001E-3</c:v>
                </c:pt>
                <c:pt idx="1390">
                  <c:v>1.2700000000000001E-3</c:v>
                </c:pt>
                <c:pt idx="1391">
                  <c:v>1.2800000000000001E-3</c:v>
                </c:pt>
                <c:pt idx="1392">
                  <c:v>1.2899999999999999E-3</c:v>
                </c:pt>
                <c:pt idx="1393">
                  <c:v>1.2999999999999999E-3</c:v>
                </c:pt>
                <c:pt idx="1394">
                  <c:v>1.31E-3</c:v>
                </c:pt>
                <c:pt idx="1395">
                  <c:v>1.32E-3</c:v>
                </c:pt>
                <c:pt idx="1396">
                  <c:v>1.33E-3</c:v>
                </c:pt>
                <c:pt idx="1397">
                  <c:v>1.34E-3</c:v>
                </c:pt>
                <c:pt idx="1398">
                  <c:v>1.3500000000000001E-3</c:v>
                </c:pt>
                <c:pt idx="1399">
                  <c:v>1.3600000000000001E-3</c:v>
                </c:pt>
                <c:pt idx="1400">
                  <c:v>1.3699999999999999E-3</c:v>
                </c:pt>
                <c:pt idx="1401">
                  <c:v>1.3799999999999999E-3</c:v>
                </c:pt>
                <c:pt idx="1402">
                  <c:v>1.39E-3</c:v>
                </c:pt>
                <c:pt idx="1403">
                  <c:v>1.4E-3</c:v>
                </c:pt>
                <c:pt idx="1404">
                  <c:v>1.41E-3</c:v>
                </c:pt>
                <c:pt idx="1405">
                  <c:v>1.42E-3</c:v>
                </c:pt>
                <c:pt idx="1406">
                  <c:v>1.4300000000000001E-3</c:v>
                </c:pt>
                <c:pt idx="1407">
                  <c:v>1.4400000000000001E-3</c:v>
                </c:pt>
                <c:pt idx="1408">
                  <c:v>1.4499999999999999E-3</c:v>
                </c:pt>
                <c:pt idx="1409">
                  <c:v>1.4599999999999999E-3</c:v>
                </c:pt>
                <c:pt idx="1410">
                  <c:v>1.47E-3</c:v>
                </c:pt>
                <c:pt idx="1411">
                  <c:v>1.48E-3</c:v>
                </c:pt>
                <c:pt idx="1412">
                  <c:v>1.49E-3</c:v>
                </c:pt>
                <c:pt idx="1413">
                  <c:v>1.5E-3</c:v>
                </c:pt>
                <c:pt idx="1414">
                  <c:v>1.5100000000000001E-3</c:v>
                </c:pt>
                <c:pt idx="1415">
                  <c:v>1.5200000000000001E-3</c:v>
                </c:pt>
                <c:pt idx="1416">
                  <c:v>1.5299999999999999E-3</c:v>
                </c:pt>
                <c:pt idx="1417">
                  <c:v>1.5399999999999999E-3</c:v>
                </c:pt>
                <c:pt idx="1418">
                  <c:v>1.5499999999999999E-3</c:v>
                </c:pt>
                <c:pt idx="1419">
                  <c:v>1.56E-3</c:v>
                </c:pt>
                <c:pt idx="1420">
                  <c:v>1.57E-3</c:v>
                </c:pt>
                <c:pt idx="1421">
                  <c:v>1.58E-3</c:v>
                </c:pt>
                <c:pt idx="1422">
                  <c:v>1.5900000000000001E-3</c:v>
                </c:pt>
                <c:pt idx="1423">
                  <c:v>1.6000000000000001E-3</c:v>
                </c:pt>
                <c:pt idx="1424">
                  <c:v>1.6100000000000001E-3</c:v>
                </c:pt>
                <c:pt idx="1425">
                  <c:v>1.6199999999999999E-3</c:v>
                </c:pt>
                <c:pt idx="1426">
                  <c:v>1.6299999999999999E-3</c:v>
                </c:pt>
                <c:pt idx="1427">
                  <c:v>1.64E-3</c:v>
                </c:pt>
                <c:pt idx="1428">
                  <c:v>1.65E-3</c:v>
                </c:pt>
                <c:pt idx="1429">
                  <c:v>1.66E-3</c:v>
                </c:pt>
                <c:pt idx="1430">
                  <c:v>1.67E-3</c:v>
                </c:pt>
                <c:pt idx="1431">
                  <c:v>1.6800000000000001E-3</c:v>
                </c:pt>
                <c:pt idx="1432">
                  <c:v>1.6900000000000001E-3</c:v>
                </c:pt>
                <c:pt idx="1433">
                  <c:v>1.6999999999999999E-3</c:v>
                </c:pt>
                <c:pt idx="1434">
                  <c:v>1.7099999999999999E-3</c:v>
                </c:pt>
                <c:pt idx="1435">
                  <c:v>1.72E-3</c:v>
                </c:pt>
                <c:pt idx="1436">
                  <c:v>1.73E-3</c:v>
                </c:pt>
                <c:pt idx="1437">
                  <c:v>1.74E-3</c:v>
                </c:pt>
                <c:pt idx="1438">
                  <c:v>1.75E-3</c:v>
                </c:pt>
                <c:pt idx="1439">
                  <c:v>1.7600000000000001E-3</c:v>
                </c:pt>
                <c:pt idx="1440">
                  <c:v>1.7700000000000001E-3</c:v>
                </c:pt>
                <c:pt idx="1441">
                  <c:v>1.7799999999999999E-3</c:v>
                </c:pt>
                <c:pt idx="1442">
                  <c:v>1.7899999999999999E-3</c:v>
                </c:pt>
                <c:pt idx="1443">
                  <c:v>1.8E-3</c:v>
                </c:pt>
                <c:pt idx="1444">
                  <c:v>1.81E-3</c:v>
                </c:pt>
                <c:pt idx="1445">
                  <c:v>1.82E-3</c:v>
                </c:pt>
                <c:pt idx="1446">
                  <c:v>1.83E-3</c:v>
                </c:pt>
                <c:pt idx="1447">
                  <c:v>1.8400000000000001E-3</c:v>
                </c:pt>
                <c:pt idx="1448">
                  <c:v>1.8500000000000001E-3</c:v>
                </c:pt>
                <c:pt idx="1449">
                  <c:v>1.8600000000000001E-3</c:v>
                </c:pt>
                <c:pt idx="1450">
                  <c:v>1.8699999999999999E-3</c:v>
                </c:pt>
                <c:pt idx="1451">
                  <c:v>1.8799999999999999E-3</c:v>
                </c:pt>
                <c:pt idx="1452">
                  <c:v>1.89E-3</c:v>
                </c:pt>
                <c:pt idx="1453">
                  <c:v>1.9E-3</c:v>
                </c:pt>
                <c:pt idx="1454">
                  <c:v>1.91E-3</c:v>
                </c:pt>
                <c:pt idx="1455">
                  <c:v>1.92E-3</c:v>
                </c:pt>
                <c:pt idx="1456">
                  <c:v>1.9300000000000001E-3</c:v>
                </c:pt>
                <c:pt idx="1457">
                  <c:v>1.9400000000000001E-3</c:v>
                </c:pt>
                <c:pt idx="1458">
                  <c:v>1.9499999999999999E-3</c:v>
                </c:pt>
                <c:pt idx="1459">
                  <c:v>1.9599999999999999E-3</c:v>
                </c:pt>
                <c:pt idx="1460">
                  <c:v>1.97E-3</c:v>
                </c:pt>
                <c:pt idx="1461">
                  <c:v>1.98E-3</c:v>
                </c:pt>
                <c:pt idx="1462">
                  <c:v>1.99E-3</c:v>
                </c:pt>
                <c:pt idx="1463">
                  <c:v>2E-3</c:v>
                </c:pt>
                <c:pt idx="1464">
                  <c:v>2.0100000000000001E-3</c:v>
                </c:pt>
                <c:pt idx="1465">
                  <c:v>2.0200000000000001E-3</c:v>
                </c:pt>
                <c:pt idx="1466">
                  <c:v>2.0300000000000001E-3</c:v>
                </c:pt>
                <c:pt idx="1467">
                  <c:v>2.0400000000000001E-3</c:v>
                </c:pt>
                <c:pt idx="1468">
                  <c:v>2.0500000000000002E-3</c:v>
                </c:pt>
                <c:pt idx="1469">
                  <c:v>2.0600000000000002E-3</c:v>
                </c:pt>
                <c:pt idx="1470">
                  <c:v>2.0699999999999998E-3</c:v>
                </c:pt>
                <c:pt idx="1471">
                  <c:v>2.0799999999999998E-3</c:v>
                </c:pt>
                <c:pt idx="1472">
                  <c:v>2.0899999999999998E-3</c:v>
                </c:pt>
                <c:pt idx="1473">
                  <c:v>2.0999999999999999E-3</c:v>
                </c:pt>
                <c:pt idx="1474">
                  <c:v>2.1099999999999999E-3</c:v>
                </c:pt>
                <c:pt idx="1475">
                  <c:v>2.1199999999999999E-3</c:v>
                </c:pt>
                <c:pt idx="1476">
                  <c:v>2.1299999999999999E-3</c:v>
                </c:pt>
                <c:pt idx="1477">
                  <c:v>2.14E-3</c:v>
                </c:pt>
                <c:pt idx="1478">
                  <c:v>2.15E-3</c:v>
                </c:pt>
                <c:pt idx="1479">
                  <c:v>2.16E-3</c:v>
                </c:pt>
                <c:pt idx="1480">
                  <c:v>2.1700000000000001E-3</c:v>
                </c:pt>
                <c:pt idx="1481">
                  <c:v>2.1800000000000001E-3</c:v>
                </c:pt>
                <c:pt idx="1482">
                  <c:v>2.1900000000000001E-3</c:v>
                </c:pt>
                <c:pt idx="1483">
                  <c:v>2.2000000000000001E-3</c:v>
                </c:pt>
                <c:pt idx="1484">
                  <c:v>2.2100000000000002E-3</c:v>
                </c:pt>
                <c:pt idx="1485">
                  <c:v>2.2200000000000002E-3</c:v>
                </c:pt>
                <c:pt idx="1486">
                  <c:v>2.2300000000000002E-3</c:v>
                </c:pt>
                <c:pt idx="1487">
                  <c:v>2.2399999999999998E-3</c:v>
                </c:pt>
                <c:pt idx="1488">
                  <c:v>2.2499999999999998E-3</c:v>
                </c:pt>
                <c:pt idx="1489">
                  <c:v>2.2599999999999999E-3</c:v>
                </c:pt>
                <c:pt idx="1490">
                  <c:v>2.2699999999999999E-3</c:v>
                </c:pt>
                <c:pt idx="1491">
                  <c:v>2.2799999999999999E-3</c:v>
                </c:pt>
                <c:pt idx="1492">
                  <c:v>2.2899999999999999E-3</c:v>
                </c:pt>
                <c:pt idx="1493">
                  <c:v>2.3E-3</c:v>
                </c:pt>
                <c:pt idx="1494">
                  <c:v>2.31E-3</c:v>
                </c:pt>
                <c:pt idx="1495">
                  <c:v>2.32E-3</c:v>
                </c:pt>
                <c:pt idx="1496">
                  <c:v>2.33E-3</c:v>
                </c:pt>
                <c:pt idx="1497">
                  <c:v>2.3400000000000001E-3</c:v>
                </c:pt>
                <c:pt idx="1498">
                  <c:v>2.3500000000000001E-3</c:v>
                </c:pt>
                <c:pt idx="1499">
                  <c:v>2.3600000000000001E-3</c:v>
                </c:pt>
                <c:pt idx="1500">
                  <c:v>2.3700000000000001E-3</c:v>
                </c:pt>
                <c:pt idx="1501">
                  <c:v>2.3800000000000002E-3</c:v>
                </c:pt>
                <c:pt idx="1502">
                  <c:v>2.3900000000000002E-3</c:v>
                </c:pt>
                <c:pt idx="1503">
                  <c:v>2.3999999999999998E-3</c:v>
                </c:pt>
                <c:pt idx="1504">
                  <c:v>2.4099999999999998E-3</c:v>
                </c:pt>
                <c:pt idx="1505">
                  <c:v>2.4199999999999998E-3</c:v>
                </c:pt>
                <c:pt idx="1506">
                  <c:v>2.4299999999999999E-3</c:v>
                </c:pt>
                <c:pt idx="1507">
                  <c:v>2.4399999999999999E-3</c:v>
                </c:pt>
                <c:pt idx="1508">
                  <c:v>2.4499999999999999E-3</c:v>
                </c:pt>
                <c:pt idx="1509">
                  <c:v>2.4599999999999999E-3</c:v>
                </c:pt>
                <c:pt idx="1510">
                  <c:v>2.47E-3</c:v>
                </c:pt>
                <c:pt idx="1511">
                  <c:v>2.48E-3</c:v>
                </c:pt>
                <c:pt idx="1512">
                  <c:v>2.49E-3</c:v>
                </c:pt>
                <c:pt idx="1513">
                  <c:v>2.5000000000000001E-3</c:v>
                </c:pt>
                <c:pt idx="1514">
                  <c:v>2.5100000000000001E-3</c:v>
                </c:pt>
                <c:pt idx="1515">
                  <c:v>2.5200000000000001E-3</c:v>
                </c:pt>
                <c:pt idx="1516">
                  <c:v>2.5300000000000001E-3</c:v>
                </c:pt>
                <c:pt idx="1517">
                  <c:v>2.5400000000000002E-3</c:v>
                </c:pt>
                <c:pt idx="1518">
                  <c:v>2.5500000000000002E-3</c:v>
                </c:pt>
                <c:pt idx="1519">
                  <c:v>2.5600000000000002E-3</c:v>
                </c:pt>
                <c:pt idx="1520">
                  <c:v>2.5699999999999998E-3</c:v>
                </c:pt>
                <c:pt idx="1521">
                  <c:v>2.5799999999999998E-3</c:v>
                </c:pt>
                <c:pt idx="1522">
                  <c:v>2.5899999999999999E-3</c:v>
                </c:pt>
                <c:pt idx="1523">
                  <c:v>2.5999999999999999E-3</c:v>
                </c:pt>
                <c:pt idx="1524">
                  <c:v>2.6099999999999999E-3</c:v>
                </c:pt>
                <c:pt idx="1525">
                  <c:v>2.6199999999999999E-3</c:v>
                </c:pt>
                <c:pt idx="1526">
                  <c:v>2.63E-3</c:v>
                </c:pt>
                <c:pt idx="1527">
                  <c:v>2.64E-3</c:v>
                </c:pt>
                <c:pt idx="1528">
                  <c:v>2.65E-3</c:v>
                </c:pt>
                <c:pt idx="1529">
                  <c:v>2.66E-3</c:v>
                </c:pt>
                <c:pt idx="1530">
                  <c:v>2.6700000000000001E-3</c:v>
                </c:pt>
                <c:pt idx="1531">
                  <c:v>2.6800000000000001E-3</c:v>
                </c:pt>
                <c:pt idx="1532">
                  <c:v>2.6900000000000001E-3</c:v>
                </c:pt>
                <c:pt idx="1533">
                  <c:v>2.7000000000000001E-3</c:v>
                </c:pt>
                <c:pt idx="1534">
                  <c:v>2.7100000000000002E-3</c:v>
                </c:pt>
                <c:pt idx="1535">
                  <c:v>2.7200000000000002E-3</c:v>
                </c:pt>
                <c:pt idx="1536">
                  <c:v>2.7299999999999998E-3</c:v>
                </c:pt>
                <c:pt idx="1537">
                  <c:v>2.7399999999999998E-3</c:v>
                </c:pt>
                <c:pt idx="1538">
                  <c:v>2.7499999999999998E-3</c:v>
                </c:pt>
                <c:pt idx="1539">
                  <c:v>2.7599999999999999E-3</c:v>
                </c:pt>
                <c:pt idx="1540">
                  <c:v>2.7699999999999999E-3</c:v>
                </c:pt>
                <c:pt idx="1541">
                  <c:v>2.7799999999999999E-3</c:v>
                </c:pt>
                <c:pt idx="1542">
                  <c:v>2.7899999999999999E-3</c:v>
                </c:pt>
                <c:pt idx="1543">
                  <c:v>2.8E-3</c:v>
                </c:pt>
                <c:pt idx="1544">
                  <c:v>2.81E-3</c:v>
                </c:pt>
                <c:pt idx="1545">
                  <c:v>2.82E-3</c:v>
                </c:pt>
                <c:pt idx="1546">
                  <c:v>2.8300000000000001E-3</c:v>
                </c:pt>
                <c:pt idx="1547">
                  <c:v>2.8400000000000001E-3</c:v>
                </c:pt>
                <c:pt idx="1548">
                  <c:v>2.8500000000000001E-3</c:v>
                </c:pt>
                <c:pt idx="1549">
                  <c:v>2.8600000000000001E-3</c:v>
                </c:pt>
                <c:pt idx="1550">
                  <c:v>2.8700000000000002E-3</c:v>
                </c:pt>
                <c:pt idx="1551">
                  <c:v>2.8800000000000002E-3</c:v>
                </c:pt>
                <c:pt idx="1552">
                  <c:v>2.8900000000000002E-3</c:v>
                </c:pt>
                <c:pt idx="1553">
                  <c:v>2.8999999999999998E-3</c:v>
                </c:pt>
                <c:pt idx="1554">
                  <c:v>2.9099999999999998E-3</c:v>
                </c:pt>
                <c:pt idx="1555">
                  <c:v>2.9199999999999999E-3</c:v>
                </c:pt>
                <c:pt idx="1556">
                  <c:v>2.9299999999999999E-3</c:v>
                </c:pt>
                <c:pt idx="1557">
                  <c:v>2.9399999999999999E-3</c:v>
                </c:pt>
                <c:pt idx="1558">
                  <c:v>2.9499999999999999E-3</c:v>
                </c:pt>
                <c:pt idx="1559">
                  <c:v>2.96E-3</c:v>
                </c:pt>
                <c:pt idx="1560">
                  <c:v>2.97E-3</c:v>
                </c:pt>
                <c:pt idx="1561">
                  <c:v>2.98E-3</c:v>
                </c:pt>
                <c:pt idx="1562">
                  <c:v>2.99E-3</c:v>
                </c:pt>
                <c:pt idx="1563">
                  <c:v>3.0000000000000001E-3</c:v>
                </c:pt>
                <c:pt idx="1564">
                  <c:v>3.0100000000000001E-3</c:v>
                </c:pt>
                <c:pt idx="1565">
                  <c:v>3.0200000000000001E-3</c:v>
                </c:pt>
                <c:pt idx="1566">
                  <c:v>3.0300000000000001E-3</c:v>
                </c:pt>
                <c:pt idx="1567">
                  <c:v>3.0400000000000002E-3</c:v>
                </c:pt>
                <c:pt idx="1568">
                  <c:v>3.0500000000000002E-3</c:v>
                </c:pt>
                <c:pt idx="1569">
                  <c:v>3.0599999999999998E-3</c:v>
                </c:pt>
                <c:pt idx="1570">
                  <c:v>3.0699999999999998E-3</c:v>
                </c:pt>
                <c:pt idx="1571">
                  <c:v>3.0799999999999998E-3</c:v>
                </c:pt>
                <c:pt idx="1572">
                  <c:v>3.0899999999999999E-3</c:v>
                </c:pt>
                <c:pt idx="1573">
                  <c:v>3.0999999999999999E-3</c:v>
                </c:pt>
                <c:pt idx="1574">
                  <c:v>3.1099999999999999E-3</c:v>
                </c:pt>
                <c:pt idx="1575">
                  <c:v>3.1199999999999999E-3</c:v>
                </c:pt>
                <c:pt idx="1576">
                  <c:v>3.13E-3</c:v>
                </c:pt>
                <c:pt idx="1577">
                  <c:v>3.14E-3</c:v>
                </c:pt>
                <c:pt idx="1578">
                  <c:v>3.15E-3</c:v>
                </c:pt>
                <c:pt idx="1579">
                  <c:v>3.16E-3</c:v>
                </c:pt>
                <c:pt idx="1580">
                  <c:v>3.1700000000000001E-3</c:v>
                </c:pt>
                <c:pt idx="1581">
                  <c:v>3.1800000000000001E-3</c:v>
                </c:pt>
                <c:pt idx="1582">
                  <c:v>3.1900000000000001E-3</c:v>
                </c:pt>
                <c:pt idx="1583">
                  <c:v>3.2000000000000002E-3</c:v>
                </c:pt>
                <c:pt idx="1584">
                  <c:v>3.2100000000000002E-3</c:v>
                </c:pt>
                <c:pt idx="1585">
                  <c:v>3.2200000000000002E-3</c:v>
                </c:pt>
                <c:pt idx="1586">
                  <c:v>3.2299999999999998E-3</c:v>
                </c:pt>
                <c:pt idx="1587">
                  <c:v>3.2399999999999998E-3</c:v>
                </c:pt>
                <c:pt idx="1588">
                  <c:v>3.2499999999999999E-3</c:v>
                </c:pt>
                <c:pt idx="1589">
                  <c:v>3.2599999999999999E-3</c:v>
                </c:pt>
                <c:pt idx="1590">
                  <c:v>3.2699999999999999E-3</c:v>
                </c:pt>
                <c:pt idx="1591">
                  <c:v>3.2799999999999999E-3</c:v>
                </c:pt>
                <c:pt idx="1592">
                  <c:v>3.29E-3</c:v>
                </c:pt>
                <c:pt idx="1593">
                  <c:v>3.3E-3</c:v>
                </c:pt>
                <c:pt idx="1594">
                  <c:v>3.31E-3</c:v>
                </c:pt>
                <c:pt idx="1595">
                  <c:v>3.32E-3</c:v>
                </c:pt>
                <c:pt idx="1596">
                  <c:v>3.3300000000000001E-3</c:v>
                </c:pt>
                <c:pt idx="1597">
                  <c:v>3.3400000000000001E-3</c:v>
                </c:pt>
                <c:pt idx="1598">
                  <c:v>3.3500000000000001E-3</c:v>
                </c:pt>
                <c:pt idx="1599">
                  <c:v>3.3600000000000001E-3</c:v>
                </c:pt>
                <c:pt idx="1600">
                  <c:v>3.3700000000000002E-3</c:v>
                </c:pt>
                <c:pt idx="1601">
                  <c:v>3.3800000000000002E-3</c:v>
                </c:pt>
                <c:pt idx="1602">
                  <c:v>3.3899999999999998E-3</c:v>
                </c:pt>
                <c:pt idx="1603">
                  <c:v>3.3999999999999998E-3</c:v>
                </c:pt>
                <c:pt idx="1604">
                  <c:v>3.4099999999999998E-3</c:v>
                </c:pt>
                <c:pt idx="1605">
                  <c:v>3.4199999999999999E-3</c:v>
                </c:pt>
                <c:pt idx="1606">
                  <c:v>3.4299999999999999E-3</c:v>
                </c:pt>
                <c:pt idx="1607">
                  <c:v>3.4399999999999999E-3</c:v>
                </c:pt>
                <c:pt idx="1608">
                  <c:v>3.4499999999999999E-3</c:v>
                </c:pt>
                <c:pt idx="1609">
                  <c:v>3.46E-3</c:v>
                </c:pt>
                <c:pt idx="1610">
                  <c:v>3.47E-3</c:v>
                </c:pt>
                <c:pt idx="1611">
                  <c:v>3.48E-3</c:v>
                </c:pt>
                <c:pt idx="1612">
                  <c:v>3.49E-3</c:v>
                </c:pt>
                <c:pt idx="1613">
                  <c:v>3.5000000000000001E-3</c:v>
                </c:pt>
                <c:pt idx="1614">
                  <c:v>3.5100000000000001E-3</c:v>
                </c:pt>
                <c:pt idx="1615">
                  <c:v>3.5200000000000001E-3</c:v>
                </c:pt>
                <c:pt idx="1616">
                  <c:v>3.5300000000000002E-3</c:v>
                </c:pt>
                <c:pt idx="1617">
                  <c:v>3.5400000000000002E-3</c:v>
                </c:pt>
                <c:pt idx="1618">
                  <c:v>3.5500000000000002E-3</c:v>
                </c:pt>
                <c:pt idx="1619">
                  <c:v>3.5599999999999998E-3</c:v>
                </c:pt>
                <c:pt idx="1620">
                  <c:v>3.5699999999999998E-3</c:v>
                </c:pt>
                <c:pt idx="1621">
                  <c:v>3.5799999999999998E-3</c:v>
                </c:pt>
                <c:pt idx="1622">
                  <c:v>3.5899999999999999E-3</c:v>
                </c:pt>
                <c:pt idx="1623">
                  <c:v>3.5999999999999999E-3</c:v>
                </c:pt>
                <c:pt idx="1624">
                  <c:v>3.6099999999999999E-3</c:v>
                </c:pt>
                <c:pt idx="1625">
                  <c:v>3.62E-3</c:v>
                </c:pt>
                <c:pt idx="1626">
                  <c:v>3.63E-3</c:v>
                </c:pt>
                <c:pt idx="1627">
                  <c:v>3.64E-3</c:v>
                </c:pt>
                <c:pt idx="1628">
                  <c:v>3.65E-3</c:v>
                </c:pt>
                <c:pt idx="1629">
                  <c:v>3.6600000000000001E-3</c:v>
                </c:pt>
                <c:pt idx="1630">
                  <c:v>3.6700000000000001E-3</c:v>
                </c:pt>
                <c:pt idx="1631">
                  <c:v>3.6800000000000001E-3</c:v>
                </c:pt>
                <c:pt idx="1632">
                  <c:v>3.6900000000000001E-3</c:v>
                </c:pt>
                <c:pt idx="1633">
                  <c:v>3.7000000000000002E-3</c:v>
                </c:pt>
                <c:pt idx="1634">
                  <c:v>3.7100000000000002E-3</c:v>
                </c:pt>
                <c:pt idx="1635">
                  <c:v>3.7200000000000002E-3</c:v>
                </c:pt>
                <c:pt idx="1636">
                  <c:v>3.7299999999999998E-3</c:v>
                </c:pt>
                <c:pt idx="1637">
                  <c:v>3.7399999999999998E-3</c:v>
                </c:pt>
                <c:pt idx="1638">
                  <c:v>3.7499999999999999E-3</c:v>
                </c:pt>
                <c:pt idx="1639">
                  <c:v>3.7599999999999999E-3</c:v>
                </c:pt>
                <c:pt idx="1640">
                  <c:v>3.7699999999999999E-3</c:v>
                </c:pt>
                <c:pt idx="1641">
                  <c:v>3.7799999999999999E-3</c:v>
                </c:pt>
                <c:pt idx="1642">
                  <c:v>3.79E-3</c:v>
                </c:pt>
                <c:pt idx="1643">
                  <c:v>3.8E-3</c:v>
                </c:pt>
                <c:pt idx="1644">
                  <c:v>3.81E-3</c:v>
                </c:pt>
                <c:pt idx="1645">
                  <c:v>3.82E-3</c:v>
                </c:pt>
                <c:pt idx="1646">
                  <c:v>3.8300000000000001E-3</c:v>
                </c:pt>
                <c:pt idx="1647">
                  <c:v>3.8400000000000001E-3</c:v>
                </c:pt>
                <c:pt idx="1648">
                  <c:v>3.8500000000000001E-3</c:v>
                </c:pt>
                <c:pt idx="1649">
                  <c:v>3.8600000000000001E-3</c:v>
                </c:pt>
                <c:pt idx="1650">
                  <c:v>3.8700000000000002E-3</c:v>
                </c:pt>
                <c:pt idx="1651">
                  <c:v>3.8800000000000002E-3</c:v>
                </c:pt>
                <c:pt idx="1652">
                  <c:v>3.8899999999999998E-3</c:v>
                </c:pt>
                <c:pt idx="1653">
                  <c:v>3.8999999999999998E-3</c:v>
                </c:pt>
                <c:pt idx="1654">
                  <c:v>3.9100000000000003E-3</c:v>
                </c:pt>
                <c:pt idx="1655">
                  <c:v>3.9199999999999999E-3</c:v>
                </c:pt>
                <c:pt idx="1656">
                  <c:v>3.9300000000000003E-3</c:v>
                </c:pt>
                <c:pt idx="1657">
                  <c:v>3.9399999999999999E-3</c:v>
                </c:pt>
                <c:pt idx="1658">
                  <c:v>3.9500000000000004E-3</c:v>
                </c:pt>
                <c:pt idx="1659">
                  <c:v>3.96E-3</c:v>
                </c:pt>
                <c:pt idx="1660">
                  <c:v>3.9699999999999996E-3</c:v>
                </c:pt>
                <c:pt idx="1661">
                  <c:v>3.98E-3</c:v>
                </c:pt>
                <c:pt idx="1662">
                  <c:v>3.9899999999999996E-3</c:v>
                </c:pt>
                <c:pt idx="1663">
                  <c:v>4.0000000000000001E-3</c:v>
                </c:pt>
                <c:pt idx="1664">
                  <c:v>4.0099999999999997E-3</c:v>
                </c:pt>
                <c:pt idx="1665">
                  <c:v>4.0200000000000001E-3</c:v>
                </c:pt>
                <c:pt idx="1666">
                  <c:v>4.0299999999999997E-3</c:v>
                </c:pt>
                <c:pt idx="1667">
                  <c:v>4.0400000000000002E-3</c:v>
                </c:pt>
                <c:pt idx="1668">
                  <c:v>4.0499999999999998E-3</c:v>
                </c:pt>
                <c:pt idx="1669">
                  <c:v>4.0600000000000002E-3</c:v>
                </c:pt>
                <c:pt idx="1670">
                  <c:v>4.0699999999999998E-3</c:v>
                </c:pt>
                <c:pt idx="1671">
                  <c:v>4.0800000000000003E-3</c:v>
                </c:pt>
                <c:pt idx="1672">
                  <c:v>4.0899999999999999E-3</c:v>
                </c:pt>
                <c:pt idx="1673">
                  <c:v>4.1000000000000003E-3</c:v>
                </c:pt>
                <c:pt idx="1674">
                  <c:v>4.1099999999999999E-3</c:v>
                </c:pt>
                <c:pt idx="1675">
                  <c:v>4.1200000000000004E-3</c:v>
                </c:pt>
                <c:pt idx="1676">
                  <c:v>4.13E-3</c:v>
                </c:pt>
                <c:pt idx="1677">
                  <c:v>4.1399999999999996E-3</c:v>
                </c:pt>
                <c:pt idx="1678">
                  <c:v>4.15E-3</c:v>
                </c:pt>
                <c:pt idx="1679">
                  <c:v>4.1599999999999996E-3</c:v>
                </c:pt>
                <c:pt idx="1680">
                  <c:v>4.1700000000000001E-3</c:v>
                </c:pt>
                <c:pt idx="1681">
                  <c:v>4.1799999999999997E-3</c:v>
                </c:pt>
                <c:pt idx="1682">
                  <c:v>4.1900000000000001E-3</c:v>
                </c:pt>
                <c:pt idx="1683">
                  <c:v>4.1999999999999997E-3</c:v>
                </c:pt>
                <c:pt idx="1684">
                  <c:v>4.2100000000000002E-3</c:v>
                </c:pt>
                <c:pt idx="1685">
                  <c:v>4.2199999999999998E-3</c:v>
                </c:pt>
                <c:pt idx="1686">
                  <c:v>4.2300000000000003E-3</c:v>
                </c:pt>
                <c:pt idx="1687">
                  <c:v>4.2399999999999998E-3</c:v>
                </c:pt>
                <c:pt idx="1688">
                  <c:v>4.2500000000000003E-3</c:v>
                </c:pt>
                <c:pt idx="1689">
                  <c:v>4.2599999999999999E-3</c:v>
                </c:pt>
                <c:pt idx="1690">
                  <c:v>4.2700000000000004E-3</c:v>
                </c:pt>
                <c:pt idx="1691">
                  <c:v>4.28E-3</c:v>
                </c:pt>
                <c:pt idx="1692">
                  <c:v>4.2900000000000004E-3</c:v>
                </c:pt>
                <c:pt idx="1693">
                  <c:v>4.3E-3</c:v>
                </c:pt>
                <c:pt idx="1694">
                  <c:v>4.3099999999999996E-3</c:v>
                </c:pt>
                <c:pt idx="1695">
                  <c:v>4.3200000000000001E-3</c:v>
                </c:pt>
                <c:pt idx="1696">
                  <c:v>4.3299999999999996E-3</c:v>
                </c:pt>
                <c:pt idx="1697">
                  <c:v>4.3400000000000001E-3</c:v>
                </c:pt>
                <c:pt idx="1698">
                  <c:v>4.3499999999999997E-3</c:v>
                </c:pt>
                <c:pt idx="1699">
                  <c:v>4.3600000000000002E-3</c:v>
                </c:pt>
                <c:pt idx="1700">
                  <c:v>4.3699999999999998E-3</c:v>
                </c:pt>
                <c:pt idx="1701">
                  <c:v>4.3800000000000002E-3</c:v>
                </c:pt>
                <c:pt idx="1702">
                  <c:v>4.3899999999999998E-3</c:v>
                </c:pt>
                <c:pt idx="1703">
                  <c:v>4.4000000000000003E-3</c:v>
                </c:pt>
                <c:pt idx="1704">
                  <c:v>4.4099999999999999E-3</c:v>
                </c:pt>
                <c:pt idx="1705">
                  <c:v>4.4200000000000003E-3</c:v>
                </c:pt>
                <c:pt idx="1706">
                  <c:v>4.4299999999999999E-3</c:v>
                </c:pt>
                <c:pt idx="1707">
                  <c:v>4.4400000000000004E-3</c:v>
                </c:pt>
                <c:pt idx="1708">
                  <c:v>4.45E-3</c:v>
                </c:pt>
                <c:pt idx="1709">
                  <c:v>4.4600000000000004E-3</c:v>
                </c:pt>
                <c:pt idx="1710">
                  <c:v>4.47E-3</c:v>
                </c:pt>
                <c:pt idx="1711">
                  <c:v>4.4799999999999996E-3</c:v>
                </c:pt>
                <c:pt idx="1712">
                  <c:v>4.4900000000000001E-3</c:v>
                </c:pt>
                <c:pt idx="1713">
                  <c:v>4.4999999999999997E-3</c:v>
                </c:pt>
                <c:pt idx="1714">
                  <c:v>4.5100000000000001E-3</c:v>
                </c:pt>
                <c:pt idx="1715">
                  <c:v>4.5199999999999997E-3</c:v>
                </c:pt>
                <c:pt idx="1716">
                  <c:v>4.5300000000000002E-3</c:v>
                </c:pt>
                <c:pt idx="1717">
                  <c:v>4.5399999999999998E-3</c:v>
                </c:pt>
                <c:pt idx="1718">
                  <c:v>4.5500000000000002E-3</c:v>
                </c:pt>
                <c:pt idx="1719">
                  <c:v>4.5599999999999998E-3</c:v>
                </c:pt>
                <c:pt idx="1720">
                  <c:v>4.5700000000000003E-3</c:v>
                </c:pt>
                <c:pt idx="1721">
                  <c:v>4.5799999999999999E-3</c:v>
                </c:pt>
                <c:pt idx="1722">
                  <c:v>4.5900000000000003E-3</c:v>
                </c:pt>
                <c:pt idx="1723">
                  <c:v>4.5999999999999999E-3</c:v>
                </c:pt>
                <c:pt idx="1724">
                  <c:v>4.6100000000000004E-3</c:v>
                </c:pt>
                <c:pt idx="1725">
                  <c:v>4.62E-3</c:v>
                </c:pt>
                <c:pt idx="1726">
                  <c:v>4.6299999999999996E-3</c:v>
                </c:pt>
                <c:pt idx="1727">
                  <c:v>4.64E-3</c:v>
                </c:pt>
                <c:pt idx="1728">
                  <c:v>4.6499999999999996E-3</c:v>
                </c:pt>
                <c:pt idx="1729">
                  <c:v>4.6600000000000001E-3</c:v>
                </c:pt>
                <c:pt idx="1730">
                  <c:v>4.6699999999999997E-3</c:v>
                </c:pt>
                <c:pt idx="1731">
                  <c:v>4.6800000000000001E-3</c:v>
                </c:pt>
                <c:pt idx="1732">
                  <c:v>4.6899999999999997E-3</c:v>
                </c:pt>
                <c:pt idx="1733">
                  <c:v>4.7000000000000002E-3</c:v>
                </c:pt>
                <c:pt idx="1734">
                  <c:v>4.7099999999999998E-3</c:v>
                </c:pt>
                <c:pt idx="1735">
                  <c:v>4.7200000000000002E-3</c:v>
                </c:pt>
                <c:pt idx="1736">
                  <c:v>4.7299999999999998E-3</c:v>
                </c:pt>
                <c:pt idx="1737">
                  <c:v>4.7400000000000003E-3</c:v>
                </c:pt>
                <c:pt idx="1738">
                  <c:v>4.7499999999999999E-3</c:v>
                </c:pt>
                <c:pt idx="1739">
                  <c:v>4.7600000000000003E-3</c:v>
                </c:pt>
                <c:pt idx="1740">
                  <c:v>4.7699999999999999E-3</c:v>
                </c:pt>
                <c:pt idx="1741">
                  <c:v>4.7800000000000004E-3</c:v>
                </c:pt>
                <c:pt idx="1742">
                  <c:v>4.79E-3</c:v>
                </c:pt>
                <c:pt idx="1743">
                  <c:v>4.7999999999999996E-3</c:v>
                </c:pt>
                <c:pt idx="1744">
                  <c:v>4.81E-3</c:v>
                </c:pt>
                <c:pt idx="1745">
                  <c:v>4.8199999999999996E-3</c:v>
                </c:pt>
                <c:pt idx="1746">
                  <c:v>4.8300000000000001E-3</c:v>
                </c:pt>
                <c:pt idx="1747">
                  <c:v>4.8399999999999997E-3</c:v>
                </c:pt>
                <c:pt idx="1748">
                  <c:v>4.8500000000000001E-3</c:v>
                </c:pt>
                <c:pt idx="1749">
                  <c:v>4.8599999999999997E-3</c:v>
                </c:pt>
                <c:pt idx="1750">
                  <c:v>4.8700000000000002E-3</c:v>
                </c:pt>
                <c:pt idx="1751">
                  <c:v>4.8799999999999998E-3</c:v>
                </c:pt>
                <c:pt idx="1752">
                  <c:v>4.8900000000000002E-3</c:v>
                </c:pt>
                <c:pt idx="1753">
                  <c:v>4.8999999999999998E-3</c:v>
                </c:pt>
                <c:pt idx="1754">
                  <c:v>4.9100000000000003E-3</c:v>
                </c:pt>
                <c:pt idx="1755">
                  <c:v>4.9199999999999999E-3</c:v>
                </c:pt>
                <c:pt idx="1756">
                  <c:v>4.9300000000000004E-3</c:v>
                </c:pt>
                <c:pt idx="1757">
                  <c:v>4.9399999999999999E-3</c:v>
                </c:pt>
                <c:pt idx="1758">
                  <c:v>4.9500000000000004E-3</c:v>
                </c:pt>
                <c:pt idx="1759">
                  <c:v>4.96E-3</c:v>
                </c:pt>
                <c:pt idx="1760">
                  <c:v>4.9699999999999996E-3</c:v>
                </c:pt>
                <c:pt idx="1761">
                  <c:v>4.9800000000000001E-3</c:v>
                </c:pt>
                <c:pt idx="1762">
                  <c:v>4.9899999999999996E-3</c:v>
                </c:pt>
                <c:pt idx="1763">
                  <c:v>5.0000000000000001E-3</c:v>
                </c:pt>
                <c:pt idx="1764">
                  <c:v>5.0099999999999997E-3</c:v>
                </c:pt>
                <c:pt idx="1765">
                  <c:v>5.0200000000000002E-3</c:v>
                </c:pt>
                <c:pt idx="1766">
                  <c:v>5.0299999999999997E-3</c:v>
                </c:pt>
                <c:pt idx="1767">
                  <c:v>5.0400000000000002E-3</c:v>
                </c:pt>
                <c:pt idx="1768">
                  <c:v>5.0499999999999998E-3</c:v>
                </c:pt>
                <c:pt idx="1769">
                  <c:v>5.0600000000000003E-3</c:v>
                </c:pt>
                <c:pt idx="1770">
                  <c:v>5.0699999999999999E-3</c:v>
                </c:pt>
                <c:pt idx="1771">
                  <c:v>5.0800000000000003E-3</c:v>
                </c:pt>
                <c:pt idx="1772">
                  <c:v>5.0899999999999999E-3</c:v>
                </c:pt>
                <c:pt idx="1773">
                  <c:v>5.1000000000000004E-3</c:v>
                </c:pt>
                <c:pt idx="1774">
                  <c:v>5.11E-3</c:v>
                </c:pt>
                <c:pt idx="1775">
                  <c:v>5.1200000000000004E-3</c:v>
                </c:pt>
                <c:pt idx="1776">
                  <c:v>5.13E-3</c:v>
                </c:pt>
                <c:pt idx="1777">
                  <c:v>5.1399999999999996E-3</c:v>
                </c:pt>
                <c:pt idx="1778">
                  <c:v>5.1500000000000001E-3</c:v>
                </c:pt>
                <c:pt idx="1779">
                  <c:v>5.1599999999999997E-3</c:v>
                </c:pt>
                <c:pt idx="1780">
                  <c:v>5.1700000000000001E-3</c:v>
                </c:pt>
                <c:pt idx="1781">
                  <c:v>5.1799999999999997E-3</c:v>
                </c:pt>
                <c:pt idx="1782">
                  <c:v>5.1900000000000002E-3</c:v>
                </c:pt>
                <c:pt idx="1783">
                  <c:v>5.1999999999999998E-3</c:v>
                </c:pt>
                <c:pt idx="1784">
                  <c:v>5.2100000000000002E-3</c:v>
                </c:pt>
                <c:pt idx="1785">
                  <c:v>5.2199999999999998E-3</c:v>
                </c:pt>
                <c:pt idx="1786">
                  <c:v>5.2300000000000003E-3</c:v>
                </c:pt>
                <c:pt idx="1787">
                  <c:v>5.2399999999999999E-3</c:v>
                </c:pt>
                <c:pt idx="1788">
                  <c:v>5.2500000000000003E-3</c:v>
                </c:pt>
                <c:pt idx="1789">
                  <c:v>5.2599999999999999E-3</c:v>
                </c:pt>
                <c:pt idx="1790">
                  <c:v>5.2700000000000004E-3</c:v>
                </c:pt>
                <c:pt idx="1791">
                  <c:v>5.28E-3</c:v>
                </c:pt>
                <c:pt idx="1792">
                  <c:v>5.2900000000000004E-3</c:v>
                </c:pt>
                <c:pt idx="1793">
                  <c:v>5.3E-3</c:v>
                </c:pt>
                <c:pt idx="1794">
                  <c:v>5.3099999999999996E-3</c:v>
                </c:pt>
                <c:pt idx="1795">
                  <c:v>5.3200000000000001E-3</c:v>
                </c:pt>
                <c:pt idx="1796">
                  <c:v>5.3299999999999997E-3</c:v>
                </c:pt>
                <c:pt idx="1797">
                  <c:v>5.3400000000000001E-3</c:v>
                </c:pt>
                <c:pt idx="1798">
                  <c:v>5.3499999999999997E-3</c:v>
                </c:pt>
                <c:pt idx="1799">
                  <c:v>5.3600000000000002E-3</c:v>
                </c:pt>
                <c:pt idx="1800">
                  <c:v>5.3699999999999998E-3</c:v>
                </c:pt>
                <c:pt idx="1801">
                  <c:v>5.3800000000000002E-3</c:v>
                </c:pt>
                <c:pt idx="1802">
                  <c:v>5.3899999999999998E-3</c:v>
                </c:pt>
                <c:pt idx="1803">
                  <c:v>5.4000000000000003E-3</c:v>
                </c:pt>
                <c:pt idx="1804">
                  <c:v>5.4099999999999999E-3</c:v>
                </c:pt>
                <c:pt idx="1805">
                  <c:v>5.4200000000000003E-3</c:v>
                </c:pt>
                <c:pt idx="1806">
                  <c:v>5.4299999999999999E-3</c:v>
                </c:pt>
                <c:pt idx="1807">
                  <c:v>5.4400000000000004E-3</c:v>
                </c:pt>
                <c:pt idx="1808">
                  <c:v>5.45E-3</c:v>
                </c:pt>
                <c:pt idx="1809">
                  <c:v>5.4599999999999996E-3</c:v>
                </c:pt>
                <c:pt idx="1810">
                  <c:v>5.47E-3</c:v>
                </c:pt>
                <c:pt idx="1811">
                  <c:v>5.4799999999999996E-3</c:v>
                </c:pt>
                <c:pt idx="1812">
                  <c:v>5.4900000000000001E-3</c:v>
                </c:pt>
                <c:pt idx="1813">
                  <c:v>5.4999999999999997E-3</c:v>
                </c:pt>
                <c:pt idx="1814">
                  <c:v>5.5100000000000001E-3</c:v>
                </c:pt>
                <c:pt idx="1815">
                  <c:v>5.5199999999999997E-3</c:v>
                </c:pt>
                <c:pt idx="1816">
                  <c:v>5.5300000000000002E-3</c:v>
                </c:pt>
                <c:pt idx="1817">
                  <c:v>5.5399999999999998E-3</c:v>
                </c:pt>
                <c:pt idx="1818">
                  <c:v>5.5500000000000002E-3</c:v>
                </c:pt>
                <c:pt idx="1819">
                  <c:v>5.5599999999999998E-3</c:v>
                </c:pt>
                <c:pt idx="1820">
                  <c:v>5.5700000000000003E-3</c:v>
                </c:pt>
                <c:pt idx="1821">
                  <c:v>5.5799999999999999E-3</c:v>
                </c:pt>
                <c:pt idx="1822">
                  <c:v>5.5900000000000004E-3</c:v>
                </c:pt>
                <c:pt idx="1823">
                  <c:v>5.5999999999999999E-3</c:v>
                </c:pt>
                <c:pt idx="1824">
                  <c:v>5.6100000000000004E-3</c:v>
                </c:pt>
                <c:pt idx="1825">
                  <c:v>5.62E-3</c:v>
                </c:pt>
                <c:pt idx="1826">
                  <c:v>5.6299999999999996E-3</c:v>
                </c:pt>
                <c:pt idx="1827">
                  <c:v>5.64E-3</c:v>
                </c:pt>
                <c:pt idx="1828">
                  <c:v>5.6499999999999996E-3</c:v>
                </c:pt>
                <c:pt idx="1829">
                  <c:v>5.6600000000000001E-3</c:v>
                </c:pt>
                <c:pt idx="1830">
                  <c:v>5.6699999999999997E-3</c:v>
                </c:pt>
                <c:pt idx="1831">
                  <c:v>5.6800000000000002E-3</c:v>
                </c:pt>
                <c:pt idx="1832">
                  <c:v>5.6899999999999997E-3</c:v>
                </c:pt>
                <c:pt idx="1833">
                  <c:v>5.7000000000000002E-3</c:v>
                </c:pt>
                <c:pt idx="1834">
                  <c:v>5.7099999999999998E-3</c:v>
                </c:pt>
                <c:pt idx="1835">
                  <c:v>5.7200000000000003E-3</c:v>
                </c:pt>
                <c:pt idx="1836">
                  <c:v>5.7299999999999999E-3</c:v>
                </c:pt>
                <c:pt idx="1837">
                  <c:v>5.7400000000000003E-3</c:v>
                </c:pt>
                <c:pt idx="1838">
                  <c:v>5.7499999999999999E-3</c:v>
                </c:pt>
                <c:pt idx="1839">
                  <c:v>5.7600000000000004E-3</c:v>
                </c:pt>
                <c:pt idx="1840">
                  <c:v>5.77E-3</c:v>
                </c:pt>
                <c:pt idx="1841">
                  <c:v>5.7800000000000004E-3</c:v>
                </c:pt>
                <c:pt idx="1842">
                  <c:v>5.79E-3</c:v>
                </c:pt>
                <c:pt idx="1843">
                  <c:v>5.7999999999999996E-3</c:v>
                </c:pt>
                <c:pt idx="1844">
                  <c:v>5.8100000000000001E-3</c:v>
                </c:pt>
                <c:pt idx="1845">
                  <c:v>5.8199999999999997E-3</c:v>
                </c:pt>
                <c:pt idx="1846">
                  <c:v>5.8300000000000001E-3</c:v>
                </c:pt>
                <c:pt idx="1847">
                  <c:v>5.8399999999999997E-3</c:v>
                </c:pt>
                <c:pt idx="1848">
                  <c:v>5.8500000000000002E-3</c:v>
                </c:pt>
                <c:pt idx="1849">
                  <c:v>5.8599999999999998E-3</c:v>
                </c:pt>
                <c:pt idx="1850">
                  <c:v>5.8700000000000002E-3</c:v>
                </c:pt>
                <c:pt idx="1851">
                  <c:v>5.8799999999999998E-3</c:v>
                </c:pt>
                <c:pt idx="1852">
                  <c:v>5.8900000000000003E-3</c:v>
                </c:pt>
                <c:pt idx="1853">
                  <c:v>5.8999999999999999E-3</c:v>
                </c:pt>
                <c:pt idx="1854">
                  <c:v>5.9100000000000003E-3</c:v>
                </c:pt>
                <c:pt idx="1855">
                  <c:v>5.9199999999999999E-3</c:v>
                </c:pt>
                <c:pt idx="1856">
                  <c:v>5.9300000000000004E-3</c:v>
                </c:pt>
                <c:pt idx="1857">
                  <c:v>5.94E-3</c:v>
                </c:pt>
                <c:pt idx="1858">
                  <c:v>5.9500000000000004E-3</c:v>
                </c:pt>
                <c:pt idx="1859">
                  <c:v>5.96E-3</c:v>
                </c:pt>
                <c:pt idx="1860">
                  <c:v>5.9699999999999996E-3</c:v>
                </c:pt>
                <c:pt idx="1861">
                  <c:v>5.9800000000000001E-3</c:v>
                </c:pt>
                <c:pt idx="1862">
                  <c:v>5.9899999999999997E-3</c:v>
                </c:pt>
                <c:pt idx="1863">
                  <c:v>6.0000000000000001E-3</c:v>
                </c:pt>
                <c:pt idx="1864">
                  <c:v>6.0099999999999997E-3</c:v>
                </c:pt>
                <c:pt idx="1865">
                  <c:v>6.0200000000000002E-3</c:v>
                </c:pt>
                <c:pt idx="1866">
                  <c:v>6.0299999999999998E-3</c:v>
                </c:pt>
                <c:pt idx="1867">
                  <c:v>6.0400000000000002E-3</c:v>
                </c:pt>
                <c:pt idx="1868">
                  <c:v>6.0499999999999998E-3</c:v>
                </c:pt>
                <c:pt idx="1869">
                  <c:v>6.0600000000000003E-3</c:v>
                </c:pt>
                <c:pt idx="1870">
                  <c:v>6.0699999999999999E-3</c:v>
                </c:pt>
                <c:pt idx="1871">
                  <c:v>6.0800000000000003E-3</c:v>
                </c:pt>
                <c:pt idx="1872">
                  <c:v>6.0899999999999999E-3</c:v>
                </c:pt>
                <c:pt idx="1873">
                  <c:v>6.1000000000000004E-3</c:v>
                </c:pt>
                <c:pt idx="1874">
                  <c:v>6.11E-3</c:v>
                </c:pt>
                <c:pt idx="1875">
                  <c:v>6.1199999999999996E-3</c:v>
                </c:pt>
                <c:pt idx="1876">
                  <c:v>6.13E-3</c:v>
                </c:pt>
                <c:pt idx="1877">
                  <c:v>6.1399999999999996E-3</c:v>
                </c:pt>
                <c:pt idx="1878">
                  <c:v>6.1500000000000001E-3</c:v>
                </c:pt>
                <c:pt idx="1879">
                  <c:v>6.1599999999999997E-3</c:v>
                </c:pt>
                <c:pt idx="1880">
                  <c:v>6.1700000000000001E-3</c:v>
                </c:pt>
                <c:pt idx="1881">
                  <c:v>6.1799999999999997E-3</c:v>
                </c:pt>
                <c:pt idx="1882">
                  <c:v>6.1900000000000002E-3</c:v>
                </c:pt>
                <c:pt idx="1883">
                  <c:v>6.1999999999999998E-3</c:v>
                </c:pt>
                <c:pt idx="1884">
                  <c:v>6.2100000000000002E-3</c:v>
                </c:pt>
                <c:pt idx="1885">
                  <c:v>6.2199999999999998E-3</c:v>
                </c:pt>
                <c:pt idx="1886">
                  <c:v>6.2300000000000003E-3</c:v>
                </c:pt>
                <c:pt idx="1887">
                  <c:v>6.2399999999999999E-3</c:v>
                </c:pt>
                <c:pt idx="1888">
                  <c:v>6.2500000000000003E-3</c:v>
                </c:pt>
                <c:pt idx="1889">
                  <c:v>6.2599999999999999E-3</c:v>
                </c:pt>
                <c:pt idx="1890">
                  <c:v>6.2700000000000004E-3</c:v>
                </c:pt>
                <c:pt idx="1891">
                  <c:v>6.28E-3</c:v>
                </c:pt>
                <c:pt idx="1892">
                  <c:v>6.2899999999999996E-3</c:v>
                </c:pt>
                <c:pt idx="1893">
                  <c:v>6.3E-3</c:v>
                </c:pt>
                <c:pt idx="1894">
                  <c:v>6.3099999999999996E-3</c:v>
                </c:pt>
                <c:pt idx="1895">
                  <c:v>6.3200000000000001E-3</c:v>
                </c:pt>
                <c:pt idx="1896">
                  <c:v>6.3299999999999997E-3</c:v>
                </c:pt>
                <c:pt idx="1897">
                  <c:v>6.3400000000000001E-3</c:v>
                </c:pt>
                <c:pt idx="1898">
                  <c:v>6.3499999999999997E-3</c:v>
                </c:pt>
                <c:pt idx="1899">
                  <c:v>6.3600000000000002E-3</c:v>
                </c:pt>
                <c:pt idx="1900">
                  <c:v>6.3699999999999998E-3</c:v>
                </c:pt>
                <c:pt idx="1901">
                  <c:v>6.3800000000000003E-3</c:v>
                </c:pt>
                <c:pt idx="1902">
                  <c:v>6.3899999999999998E-3</c:v>
                </c:pt>
                <c:pt idx="1903">
                  <c:v>6.4000000000000003E-3</c:v>
                </c:pt>
                <c:pt idx="1904">
                  <c:v>6.4099999999999999E-3</c:v>
                </c:pt>
                <c:pt idx="1905">
                  <c:v>6.4200000000000004E-3</c:v>
                </c:pt>
                <c:pt idx="1906">
                  <c:v>6.43E-3</c:v>
                </c:pt>
                <c:pt idx="1907">
                  <c:v>6.4400000000000004E-3</c:v>
                </c:pt>
                <c:pt idx="1908">
                  <c:v>6.45E-3</c:v>
                </c:pt>
                <c:pt idx="1909">
                  <c:v>6.4599999999999996E-3</c:v>
                </c:pt>
                <c:pt idx="1910">
                  <c:v>6.4700000000000001E-3</c:v>
                </c:pt>
                <c:pt idx="1911">
                  <c:v>6.4799999999999996E-3</c:v>
                </c:pt>
                <c:pt idx="1912">
                  <c:v>6.4900000000000001E-3</c:v>
                </c:pt>
                <c:pt idx="1913">
                  <c:v>6.4999999999999997E-3</c:v>
                </c:pt>
                <c:pt idx="1914">
                  <c:v>6.5100000000000002E-3</c:v>
                </c:pt>
                <c:pt idx="1915">
                  <c:v>6.5199999999999998E-3</c:v>
                </c:pt>
                <c:pt idx="1916">
                  <c:v>6.5300000000000002E-3</c:v>
                </c:pt>
                <c:pt idx="1917">
                  <c:v>6.5399999999999998E-3</c:v>
                </c:pt>
                <c:pt idx="1918">
                  <c:v>6.5500000000000003E-3</c:v>
                </c:pt>
                <c:pt idx="1919">
                  <c:v>6.5599999999999999E-3</c:v>
                </c:pt>
                <c:pt idx="1920">
                  <c:v>6.5700000000000003E-3</c:v>
                </c:pt>
                <c:pt idx="1921">
                  <c:v>6.5799999999999999E-3</c:v>
                </c:pt>
                <c:pt idx="1922">
                  <c:v>6.5900000000000004E-3</c:v>
                </c:pt>
                <c:pt idx="1923">
                  <c:v>6.6E-3</c:v>
                </c:pt>
                <c:pt idx="1924">
                  <c:v>6.6100000000000004E-3</c:v>
                </c:pt>
                <c:pt idx="1925">
                  <c:v>6.62E-3</c:v>
                </c:pt>
                <c:pt idx="1926">
                  <c:v>6.6299999999999996E-3</c:v>
                </c:pt>
                <c:pt idx="1927">
                  <c:v>6.6400000000000001E-3</c:v>
                </c:pt>
                <c:pt idx="1928">
                  <c:v>6.6499999999999997E-3</c:v>
                </c:pt>
                <c:pt idx="1929">
                  <c:v>6.6600000000000001E-3</c:v>
                </c:pt>
                <c:pt idx="1930">
                  <c:v>6.6699999999999997E-3</c:v>
                </c:pt>
                <c:pt idx="1931">
                  <c:v>6.6800000000000002E-3</c:v>
                </c:pt>
                <c:pt idx="1932">
                  <c:v>6.6899999999999998E-3</c:v>
                </c:pt>
                <c:pt idx="1933">
                  <c:v>6.7000000000000002E-3</c:v>
                </c:pt>
                <c:pt idx="1934">
                  <c:v>6.7099999999999998E-3</c:v>
                </c:pt>
                <c:pt idx="1935">
                  <c:v>6.7200000000000003E-3</c:v>
                </c:pt>
                <c:pt idx="1936">
                  <c:v>6.7299999999999999E-3</c:v>
                </c:pt>
                <c:pt idx="1937">
                  <c:v>6.7400000000000003E-3</c:v>
                </c:pt>
                <c:pt idx="1938">
                  <c:v>6.7499999999999999E-3</c:v>
                </c:pt>
                <c:pt idx="1939">
                  <c:v>6.7600000000000004E-3</c:v>
                </c:pt>
                <c:pt idx="1940">
                  <c:v>6.77E-3</c:v>
                </c:pt>
                <c:pt idx="1941">
                  <c:v>6.7799999999999996E-3</c:v>
                </c:pt>
                <c:pt idx="1942">
                  <c:v>6.79E-3</c:v>
                </c:pt>
                <c:pt idx="1943">
                  <c:v>6.7999999999999996E-3</c:v>
                </c:pt>
                <c:pt idx="1944">
                  <c:v>6.8100000000000001E-3</c:v>
                </c:pt>
                <c:pt idx="1945">
                  <c:v>6.8199999999999997E-3</c:v>
                </c:pt>
                <c:pt idx="1946">
                  <c:v>6.8300000000000001E-3</c:v>
                </c:pt>
                <c:pt idx="1947">
                  <c:v>6.8399999999999997E-3</c:v>
                </c:pt>
                <c:pt idx="1948">
                  <c:v>6.8500000000000002E-3</c:v>
                </c:pt>
                <c:pt idx="1949">
                  <c:v>6.8599999999999998E-3</c:v>
                </c:pt>
                <c:pt idx="1950">
                  <c:v>6.8700000000000002E-3</c:v>
                </c:pt>
                <c:pt idx="1951">
                  <c:v>6.8799999999999998E-3</c:v>
                </c:pt>
                <c:pt idx="1952">
                  <c:v>6.8900000000000003E-3</c:v>
                </c:pt>
                <c:pt idx="1953">
                  <c:v>6.8999999999999999E-3</c:v>
                </c:pt>
                <c:pt idx="1954">
                  <c:v>6.9100000000000003E-3</c:v>
                </c:pt>
                <c:pt idx="1955">
                  <c:v>6.9199999999999999E-3</c:v>
                </c:pt>
                <c:pt idx="1956">
                  <c:v>6.9300000000000004E-3</c:v>
                </c:pt>
                <c:pt idx="1957">
                  <c:v>6.94E-3</c:v>
                </c:pt>
                <c:pt idx="1958">
                  <c:v>6.9499999999999996E-3</c:v>
                </c:pt>
                <c:pt idx="1959">
                  <c:v>6.96E-3</c:v>
                </c:pt>
                <c:pt idx="1960">
                  <c:v>6.9699999999999996E-3</c:v>
                </c:pt>
                <c:pt idx="1961">
                  <c:v>6.9800000000000001E-3</c:v>
                </c:pt>
                <c:pt idx="1962">
                  <c:v>6.9899999999999997E-3</c:v>
                </c:pt>
                <c:pt idx="1963">
                  <c:v>7.0000000000000001E-3</c:v>
                </c:pt>
                <c:pt idx="1964">
                  <c:v>7.0099999999999997E-3</c:v>
                </c:pt>
                <c:pt idx="1965">
                  <c:v>7.0200000000000002E-3</c:v>
                </c:pt>
                <c:pt idx="1966">
                  <c:v>7.0299999999999998E-3</c:v>
                </c:pt>
                <c:pt idx="1967">
                  <c:v>7.0400000000000003E-3</c:v>
                </c:pt>
                <c:pt idx="1968">
                  <c:v>7.0499999999999998E-3</c:v>
                </c:pt>
                <c:pt idx="1969">
                  <c:v>7.0600000000000003E-3</c:v>
                </c:pt>
                <c:pt idx="1970">
                  <c:v>7.0699999999999999E-3</c:v>
                </c:pt>
                <c:pt idx="1971">
                  <c:v>7.0800000000000004E-3</c:v>
                </c:pt>
                <c:pt idx="1972">
                  <c:v>7.0899999999999999E-3</c:v>
                </c:pt>
                <c:pt idx="1973">
                  <c:v>7.1000000000000004E-3</c:v>
                </c:pt>
                <c:pt idx="1974">
                  <c:v>7.11E-3</c:v>
                </c:pt>
                <c:pt idx="1975">
                  <c:v>7.1199999999999996E-3</c:v>
                </c:pt>
                <c:pt idx="1976">
                  <c:v>7.1300000000000001E-3</c:v>
                </c:pt>
                <c:pt idx="1977">
                  <c:v>7.1399999999999996E-3</c:v>
                </c:pt>
                <c:pt idx="1978">
                  <c:v>7.1500000000000001E-3</c:v>
                </c:pt>
                <c:pt idx="1979">
                  <c:v>7.1599999999999997E-3</c:v>
                </c:pt>
                <c:pt idx="1980">
                  <c:v>7.1700000000000002E-3</c:v>
                </c:pt>
                <c:pt idx="1981">
                  <c:v>7.1799999999999998E-3</c:v>
                </c:pt>
                <c:pt idx="1982">
                  <c:v>7.1900000000000002E-3</c:v>
                </c:pt>
                <c:pt idx="1983">
                  <c:v>7.1999999999999998E-3</c:v>
                </c:pt>
                <c:pt idx="1984">
                  <c:v>7.2100000000000003E-3</c:v>
                </c:pt>
                <c:pt idx="1985">
                  <c:v>7.2199999999999999E-3</c:v>
                </c:pt>
                <c:pt idx="1986">
                  <c:v>7.2300000000000003E-3</c:v>
                </c:pt>
                <c:pt idx="1987">
                  <c:v>7.2399999999999999E-3</c:v>
                </c:pt>
                <c:pt idx="1988">
                  <c:v>7.2500000000000004E-3</c:v>
                </c:pt>
                <c:pt idx="1989">
                  <c:v>7.26E-3</c:v>
                </c:pt>
                <c:pt idx="1990">
                  <c:v>7.2700000000000004E-3</c:v>
                </c:pt>
                <c:pt idx="1991">
                  <c:v>7.28E-3</c:v>
                </c:pt>
                <c:pt idx="1992">
                  <c:v>7.2899999999999996E-3</c:v>
                </c:pt>
                <c:pt idx="1993">
                  <c:v>7.3000000000000001E-3</c:v>
                </c:pt>
                <c:pt idx="1994">
                  <c:v>7.3099999999999997E-3</c:v>
                </c:pt>
                <c:pt idx="1995">
                  <c:v>7.3200000000000001E-3</c:v>
                </c:pt>
                <c:pt idx="1996">
                  <c:v>7.3299999999999997E-3</c:v>
                </c:pt>
                <c:pt idx="1997">
                  <c:v>7.3400000000000002E-3</c:v>
                </c:pt>
                <c:pt idx="1998">
                  <c:v>7.3499999999999998E-3</c:v>
                </c:pt>
                <c:pt idx="1999">
                  <c:v>7.3600000000000002E-3</c:v>
                </c:pt>
                <c:pt idx="2000">
                  <c:v>7.3699999999999998E-3</c:v>
                </c:pt>
                <c:pt idx="2001">
                  <c:v>7.3800000000000003E-3</c:v>
                </c:pt>
                <c:pt idx="2002">
                  <c:v>7.3899999999999999E-3</c:v>
                </c:pt>
                <c:pt idx="2003">
                  <c:v>7.4000000000000003E-3</c:v>
                </c:pt>
                <c:pt idx="2004">
                  <c:v>7.4099999999999999E-3</c:v>
                </c:pt>
                <c:pt idx="2005">
                  <c:v>7.4200000000000004E-3</c:v>
                </c:pt>
                <c:pt idx="2006">
                  <c:v>7.43E-3</c:v>
                </c:pt>
                <c:pt idx="2007">
                  <c:v>7.4400000000000004E-3</c:v>
                </c:pt>
                <c:pt idx="2008">
                  <c:v>7.45E-3</c:v>
                </c:pt>
                <c:pt idx="2009">
                  <c:v>7.4599999999999996E-3</c:v>
                </c:pt>
                <c:pt idx="2010">
                  <c:v>7.4700000000000001E-3</c:v>
                </c:pt>
                <c:pt idx="2011">
                  <c:v>7.4799999999999997E-3</c:v>
                </c:pt>
                <c:pt idx="2012">
                  <c:v>7.4900000000000001E-3</c:v>
                </c:pt>
                <c:pt idx="2013">
                  <c:v>7.4999999999999997E-3</c:v>
                </c:pt>
                <c:pt idx="2014">
                  <c:v>7.5100000000000002E-3</c:v>
                </c:pt>
                <c:pt idx="2015">
                  <c:v>7.5199999999999998E-3</c:v>
                </c:pt>
                <c:pt idx="2016">
                  <c:v>7.5300000000000002E-3</c:v>
                </c:pt>
                <c:pt idx="2017">
                  <c:v>7.5399999999999998E-3</c:v>
                </c:pt>
                <c:pt idx="2018">
                  <c:v>7.5500000000000003E-3</c:v>
                </c:pt>
                <c:pt idx="2019">
                  <c:v>7.5599999999999999E-3</c:v>
                </c:pt>
                <c:pt idx="2020">
                  <c:v>7.5700000000000003E-3</c:v>
                </c:pt>
                <c:pt idx="2021">
                  <c:v>7.5799999999999999E-3</c:v>
                </c:pt>
                <c:pt idx="2022">
                  <c:v>7.5900000000000004E-3</c:v>
                </c:pt>
                <c:pt idx="2023">
                  <c:v>7.6E-3</c:v>
                </c:pt>
                <c:pt idx="2024">
                  <c:v>7.6099999999999996E-3</c:v>
                </c:pt>
                <c:pt idx="2025">
                  <c:v>7.62E-3</c:v>
                </c:pt>
                <c:pt idx="2026">
                  <c:v>7.6299999999999996E-3</c:v>
                </c:pt>
                <c:pt idx="2027">
                  <c:v>7.6400000000000001E-3</c:v>
                </c:pt>
                <c:pt idx="2028">
                  <c:v>7.6499999999999997E-3</c:v>
                </c:pt>
                <c:pt idx="2029">
                  <c:v>7.6600000000000001E-3</c:v>
                </c:pt>
                <c:pt idx="2030">
                  <c:v>7.6699999999999997E-3</c:v>
                </c:pt>
                <c:pt idx="2031">
                  <c:v>7.6800000000000002E-3</c:v>
                </c:pt>
                <c:pt idx="2032">
                  <c:v>7.6899999999999998E-3</c:v>
                </c:pt>
                <c:pt idx="2033">
                  <c:v>7.7000000000000002E-3</c:v>
                </c:pt>
                <c:pt idx="2034">
                  <c:v>7.7099999999999998E-3</c:v>
                </c:pt>
                <c:pt idx="2035">
                  <c:v>7.7200000000000003E-3</c:v>
                </c:pt>
                <c:pt idx="2036">
                  <c:v>7.7299999999999999E-3</c:v>
                </c:pt>
                <c:pt idx="2037">
                  <c:v>7.7400000000000004E-3</c:v>
                </c:pt>
                <c:pt idx="2038">
                  <c:v>7.7499999999999999E-3</c:v>
                </c:pt>
                <c:pt idx="2039">
                  <c:v>7.7600000000000004E-3</c:v>
                </c:pt>
                <c:pt idx="2040">
                  <c:v>7.77E-3</c:v>
                </c:pt>
                <c:pt idx="2041">
                  <c:v>7.7799999999999996E-3</c:v>
                </c:pt>
                <c:pt idx="2042">
                  <c:v>7.79E-3</c:v>
                </c:pt>
                <c:pt idx="2043">
                  <c:v>7.7999999999999996E-3</c:v>
                </c:pt>
                <c:pt idx="2044">
                  <c:v>7.8100000000000001E-3</c:v>
                </c:pt>
                <c:pt idx="2045">
                  <c:v>7.8200000000000006E-3</c:v>
                </c:pt>
                <c:pt idx="2046">
                  <c:v>7.8300000000000002E-3</c:v>
                </c:pt>
                <c:pt idx="2047">
                  <c:v>7.8399999999999997E-3</c:v>
                </c:pt>
                <c:pt idx="2048">
                  <c:v>7.8499999999999993E-3</c:v>
                </c:pt>
                <c:pt idx="2049">
                  <c:v>7.8600000000000007E-3</c:v>
                </c:pt>
                <c:pt idx="2050">
                  <c:v>7.8700000000000003E-3</c:v>
                </c:pt>
                <c:pt idx="2051">
                  <c:v>7.8799999999999999E-3</c:v>
                </c:pt>
                <c:pt idx="2052">
                  <c:v>7.8899999999999994E-3</c:v>
                </c:pt>
                <c:pt idx="2053">
                  <c:v>7.9000000000000008E-3</c:v>
                </c:pt>
                <c:pt idx="2054">
                  <c:v>7.9100000000000004E-3</c:v>
                </c:pt>
                <c:pt idx="2055">
                  <c:v>7.92E-3</c:v>
                </c:pt>
                <c:pt idx="2056">
                  <c:v>7.9299999999999995E-3</c:v>
                </c:pt>
                <c:pt idx="2057">
                  <c:v>7.9399999999999991E-3</c:v>
                </c:pt>
                <c:pt idx="2058">
                  <c:v>7.9500000000000005E-3</c:v>
                </c:pt>
                <c:pt idx="2059">
                  <c:v>7.9600000000000001E-3</c:v>
                </c:pt>
                <c:pt idx="2060">
                  <c:v>7.9699999999999997E-3</c:v>
                </c:pt>
                <c:pt idx="2061">
                  <c:v>7.9799999999999992E-3</c:v>
                </c:pt>
                <c:pt idx="2062">
                  <c:v>7.9900000000000006E-3</c:v>
                </c:pt>
                <c:pt idx="2063">
                  <c:v>8.0000000000000002E-3</c:v>
                </c:pt>
                <c:pt idx="2064">
                  <c:v>8.0099999999999998E-3</c:v>
                </c:pt>
                <c:pt idx="2065">
                  <c:v>8.0199999999999994E-3</c:v>
                </c:pt>
                <c:pt idx="2066">
                  <c:v>8.0300000000000007E-3</c:v>
                </c:pt>
                <c:pt idx="2067">
                  <c:v>8.0400000000000003E-3</c:v>
                </c:pt>
                <c:pt idx="2068">
                  <c:v>8.0499999999999999E-3</c:v>
                </c:pt>
                <c:pt idx="2069">
                  <c:v>8.0599999999999995E-3</c:v>
                </c:pt>
                <c:pt idx="2070">
                  <c:v>8.0700000000000008E-3</c:v>
                </c:pt>
                <c:pt idx="2071">
                  <c:v>8.0800000000000004E-3</c:v>
                </c:pt>
                <c:pt idx="2072">
                  <c:v>8.09E-3</c:v>
                </c:pt>
                <c:pt idx="2073">
                  <c:v>8.0999999999999996E-3</c:v>
                </c:pt>
                <c:pt idx="2074">
                  <c:v>8.1099999999999992E-3</c:v>
                </c:pt>
                <c:pt idx="2075">
                  <c:v>8.1200000000000005E-3</c:v>
                </c:pt>
                <c:pt idx="2076">
                  <c:v>8.1300000000000001E-3</c:v>
                </c:pt>
                <c:pt idx="2077">
                  <c:v>8.1399999999999997E-3</c:v>
                </c:pt>
                <c:pt idx="2078">
                  <c:v>8.1499999999999993E-3</c:v>
                </c:pt>
                <c:pt idx="2079">
                  <c:v>8.1600000000000006E-3</c:v>
                </c:pt>
                <c:pt idx="2080">
                  <c:v>8.1700000000000002E-3</c:v>
                </c:pt>
                <c:pt idx="2081">
                  <c:v>8.1799999999999998E-3</c:v>
                </c:pt>
                <c:pt idx="2082">
                  <c:v>8.1899999999999994E-3</c:v>
                </c:pt>
                <c:pt idx="2083">
                  <c:v>8.2000000000000007E-3</c:v>
                </c:pt>
                <c:pt idx="2084">
                  <c:v>8.2100000000000003E-3</c:v>
                </c:pt>
                <c:pt idx="2085">
                  <c:v>8.2199999999999999E-3</c:v>
                </c:pt>
                <c:pt idx="2086">
                  <c:v>8.2299999999999995E-3</c:v>
                </c:pt>
                <c:pt idx="2087">
                  <c:v>8.2400000000000008E-3</c:v>
                </c:pt>
                <c:pt idx="2088">
                  <c:v>8.2500000000000004E-3</c:v>
                </c:pt>
                <c:pt idx="2089">
                  <c:v>8.26E-3</c:v>
                </c:pt>
                <c:pt idx="2090">
                  <c:v>8.2699999999999996E-3</c:v>
                </c:pt>
                <c:pt idx="2091">
                  <c:v>8.2799999999999992E-3</c:v>
                </c:pt>
                <c:pt idx="2092">
                  <c:v>8.2900000000000005E-3</c:v>
                </c:pt>
                <c:pt idx="2093">
                  <c:v>8.3000000000000001E-3</c:v>
                </c:pt>
                <c:pt idx="2094">
                  <c:v>8.3099999999999997E-3</c:v>
                </c:pt>
                <c:pt idx="2095">
                  <c:v>8.3199999999999993E-3</c:v>
                </c:pt>
                <c:pt idx="2096">
                  <c:v>8.3300000000000006E-3</c:v>
                </c:pt>
                <c:pt idx="2097">
                  <c:v>8.3400000000000002E-3</c:v>
                </c:pt>
                <c:pt idx="2098">
                  <c:v>8.3499999999999998E-3</c:v>
                </c:pt>
                <c:pt idx="2099">
                  <c:v>8.3599999999999994E-3</c:v>
                </c:pt>
                <c:pt idx="2100">
                  <c:v>8.3700000000000007E-3</c:v>
                </c:pt>
                <c:pt idx="2101">
                  <c:v>8.3800000000000003E-3</c:v>
                </c:pt>
                <c:pt idx="2102">
                  <c:v>8.3899999999999999E-3</c:v>
                </c:pt>
                <c:pt idx="2103">
                  <c:v>8.3999999999999995E-3</c:v>
                </c:pt>
                <c:pt idx="2104">
                  <c:v>8.4100000000000008E-3</c:v>
                </c:pt>
                <c:pt idx="2105">
                  <c:v>8.4200000000000004E-3</c:v>
                </c:pt>
                <c:pt idx="2106">
                  <c:v>8.43E-3</c:v>
                </c:pt>
                <c:pt idx="2107">
                  <c:v>8.4399999999999996E-3</c:v>
                </c:pt>
                <c:pt idx="2108">
                  <c:v>8.4499999999999992E-3</c:v>
                </c:pt>
                <c:pt idx="2109">
                  <c:v>8.4600000000000005E-3</c:v>
                </c:pt>
                <c:pt idx="2110">
                  <c:v>8.4700000000000001E-3</c:v>
                </c:pt>
                <c:pt idx="2111">
                  <c:v>8.4799999999999997E-3</c:v>
                </c:pt>
                <c:pt idx="2112">
                  <c:v>8.4899999999999993E-3</c:v>
                </c:pt>
                <c:pt idx="2113">
                  <c:v>8.5000000000000006E-3</c:v>
                </c:pt>
                <c:pt idx="2114">
                  <c:v>8.5100000000000002E-3</c:v>
                </c:pt>
                <c:pt idx="2115">
                  <c:v>8.5199999999999998E-3</c:v>
                </c:pt>
                <c:pt idx="2116">
                  <c:v>8.5299999999999994E-3</c:v>
                </c:pt>
                <c:pt idx="2117">
                  <c:v>8.5400000000000007E-3</c:v>
                </c:pt>
                <c:pt idx="2118">
                  <c:v>8.5500000000000003E-3</c:v>
                </c:pt>
                <c:pt idx="2119">
                  <c:v>8.5599999999999999E-3</c:v>
                </c:pt>
                <c:pt idx="2120">
                  <c:v>8.5699999999999995E-3</c:v>
                </c:pt>
                <c:pt idx="2121">
                  <c:v>8.5800000000000008E-3</c:v>
                </c:pt>
                <c:pt idx="2122">
                  <c:v>8.5900000000000004E-3</c:v>
                </c:pt>
                <c:pt idx="2123">
                  <c:v>8.6E-3</c:v>
                </c:pt>
                <c:pt idx="2124">
                  <c:v>8.6099999999999996E-3</c:v>
                </c:pt>
                <c:pt idx="2125">
                  <c:v>8.6199999999999992E-3</c:v>
                </c:pt>
                <c:pt idx="2126">
                  <c:v>8.6300000000000005E-3</c:v>
                </c:pt>
                <c:pt idx="2127">
                  <c:v>8.6400000000000001E-3</c:v>
                </c:pt>
                <c:pt idx="2128">
                  <c:v>8.6499999999999997E-3</c:v>
                </c:pt>
                <c:pt idx="2129">
                  <c:v>8.6599999999999993E-3</c:v>
                </c:pt>
                <c:pt idx="2130">
                  <c:v>8.6700000000000006E-3</c:v>
                </c:pt>
                <c:pt idx="2131">
                  <c:v>8.6800000000000002E-3</c:v>
                </c:pt>
                <c:pt idx="2132">
                  <c:v>8.6899999999999998E-3</c:v>
                </c:pt>
                <c:pt idx="2133">
                  <c:v>8.6999999999999994E-3</c:v>
                </c:pt>
                <c:pt idx="2134">
                  <c:v>8.7100000000000007E-3</c:v>
                </c:pt>
                <c:pt idx="2135">
                  <c:v>8.7200000000000003E-3</c:v>
                </c:pt>
                <c:pt idx="2136">
                  <c:v>8.7299999999999999E-3</c:v>
                </c:pt>
                <c:pt idx="2137">
                  <c:v>8.7399999999999995E-3</c:v>
                </c:pt>
                <c:pt idx="2138">
                  <c:v>8.7500000000000008E-3</c:v>
                </c:pt>
                <c:pt idx="2139">
                  <c:v>8.7600000000000004E-3</c:v>
                </c:pt>
                <c:pt idx="2140">
                  <c:v>8.77E-3</c:v>
                </c:pt>
                <c:pt idx="2141">
                  <c:v>8.7799999999999996E-3</c:v>
                </c:pt>
                <c:pt idx="2142">
                  <c:v>8.7899999999999992E-3</c:v>
                </c:pt>
                <c:pt idx="2143">
                  <c:v>8.8000000000000005E-3</c:v>
                </c:pt>
                <c:pt idx="2144">
                  <c:v>8.8100000000000001E-3</c:v>
                </c:pt>
                <c:pt idx="2145">
                  <c:v>8.8199999999999997E-3</c:v>
                </c:pt>
                <c:pt idx="2146">
                  <c:v>8.8299999999999993E-3</c:v>
                </c:pt>
                <c:pt idx="2147">
                  <c:v>8.8400000000000006E-3</c:v>
                </c:pt>
                <c:pt idx="2148">
                  <c:v>8.8500000000000002E-3</c:v>
                </c:pt>
                <c:pt idx="2149">
                  <c:v>8.8599999999999998E-3</c:v>
                </c:pt>
                <c:pt idx="2150">
                  <c:v>8.8699999999999994E-3</c:v>
                </c:pt>
                <c:pt idx="2151">
                  <c:v>8.8800000000000007E-3</c:v>
                </c:pt>
                <c:pt idx="2152">
                  <c:v>8.8900000000000003E-3</c:v>
                </c:pt>
                <c:pt idx="2153">
                  <c:v>8.8999999999999999E-3</c:v>
                </c:pt>
                <c:pt idx="2154">
                  <c:v>8.9099999999999995E-3</c:v>
                </c:pt>
                <c:pt idx="2155">
                  <c:v>8.9200000000000008E-3</c:v>
                </c:pt>
                <c:pt idx="2156">
                  <c:v>8.9300000000000004E-3</c:v>
                </c:pt>
                <c:pt idx="2157">
                  <c:v>8.94E-3</c:v>
                </c:pt>
                <c:pt idx="2158">
                  <c:v>8.9499999999999996E-3</c:v>
                </c:pt>
                <c:pt idx="2159">
                  <c:v>8.9599999999999992E-3</c:v>
                </c:pt>
                <c:pt idx="2160">
                  <c:v>8.9700000000000005E-3</c:v>
                </c:pt>
                <c:pt idx="2161">
                  <c:v>8.9800000000000001E-3</c:v>
                </c:pt>
                <c:pt idx="2162">
                  <c:v>8.9899999999999997E-3</c:v>
                </c:pt>
                <c:pt idx="2163">
                  <c:v>8.9999999999999993E-3</c:v>
                </c:pt>
                <c:pt idx="2164">
                  <c:v>9.0100000000000006E-3</c:v>
                </c:pt>
                <c:pt idx="2165">
                  <c:v>9.0200000000000002E-3</c:v>
                </c:pt>
                <c:pt idx="2166">
                  <c:v>9.0299999999999998E-3</c:v>
                </c:pt>
                <c:pt idx="2167">
                  <c:v>9.0399999999999994E-3</c:v>
                </c:pt>
                <c:pt idx="2168">
                  <c:v>9.0500000000000008E-3</c:v>
                </c:pt>
                <c:pt idx="2169">
                  <c:v>9.0600000000000003E-3</c:v>
                </c:pt>
                <c:pt idx="2170">
                  <c:v>9.0699999999999999E-3</c:v>
                </c:pt>
                <c:pt idx="2171">
                  <c:v>9.0799999999999995E-3</c:v>
                </c:pt>
                <c:pt idx="2172">
                  <c:v>9.0900000000000009E-3</c:v>
                </c:pt>
                <c:pt idx="2173">
                  <c:v>9.1000000000000004E-3</c:v>
                </c:pt>
                <c:pt idx="2174">
                  <c:v>9.11E-3</c:v>
                </c:pt>
                <c:pt idx="2175">
                  <c:v>9.1199999999999996E-3</c:v>
                </c:pt>
                <c:pt idx="2176">
                  <c:v>9.1299999999999992E-3</c:v>
                </c:pt>
                <c:pt idx="2177">
                  <c:v>9.1400000000000006E-3</c:v>
                </c:pt>
                <c:pt idx="2178">
                  <c:v>9.1500000000000001E-3</c:v>
                </c:pt>
                <c:pt idx="2179">
                  <c:v>9.1599999999999997E-3</c:v>
                </c:pt>
                <c:pt idx="2180">
                  <c:v>9.1699999999999993E-3</c:v>
                </c:pt>
                <c:pt idx="2181">
                  <c:v>9.1800000000000007E-3</c:v>
                </c:pt>
                <c:pt idx="2182">
                  <c:v>9.1900000000000003E-3</c:v>
                </c:pt>
                <c:pt idx="2183">
                  <c:v>9.1999999999999998E-3</c:v>
                </c:pt>
                <c:pt idx="2184">
                  <c:v>9.2099999999999994E-3</c:v>
                </c:pt>
                <c:pt idx="2185">
                  <c:v>9.2200000000000008E-3</c:v>
                </c:pt>
                <c:pt idx="2186">
                  <c:v>9.2300000000000004E-3</c:v>
                </c:pt>
                <c:pt idx="2187">
                  <c:v>9.2399999999999999E-3</c:v>
                </c:pt>
                <c:pt idx="2188">
                  <c:v>9.2499999999999995E-3</c:v>
                </c:pt>
                <c:pt idx="2189">
                  <c:v>9.2599999999999991E-3</c:v>
                </c:pt>
                <c:pt idx="2190">
                  <c:v>9.2700000000000005E-3</c:v>
                </c:pt>
                <c:pt idx="2191">
                  <c:v>9.2800000000000001E-3</c:v>
                </c:pt>
                <c:pt idx="2192">
                  <c:v>9.2899999999999996E-3</c:v>
                </c:pt>
                <c:pt idx="2193">
                  <c:v>9.2999999999999992E-3</c:v>
                </c:pt>
                <c:pt idx="2194">
                  <c:v>9.3100000000000006E-3</c:v>
                </c:pt>
                <c:pt idx="2195">
                  <c:v>9.3200000000000002E-3</c:v>
                </c:pt>
                <c:pt idx="2196">
                  <c:v>9.3299999999999998E-3</c:v>
                </c:pt>
                <c:pt idx="2197">
                  <c:v>9.3399999999999993E-3</c:v>
                </c:pt>
                <c:pt idx="2198">
                  <c:v>9.3500000000000007E-3</c:v>
                </c:pt>
                <c:pt idx="2199">
                  <c:v>9.3600000000000003E-3</c:v>
                </c:pt>
                <c:pt idx="2200">
                  <c:v>9.3699999999999999E-3</c:v>
                </c:pt>
                <c:pt idx="2201">
                  <c:v>9.3799999999999994E-3</c:v>
                </c:pt>
                <c:pt idx="2202">
                  <c:v>9.3900000000000008E-3</c:v>
                </c:pt>
                <c:pt idx="2203">
                  <c:v>9.4000000000000004E-3</c:v>
                </c:pt>
                <c:pt idx="2204">
                  <c:v>9.41E-3</c:v>
                </c:pt>
                <c:pt idx="2205">
                  <c:v>9.4199999999999996E-3</c:v>
                </c:pt>
                <c:pt idx="2206">
                  <c:v>9.4299999999999991E-3</c:v>
                </c:pt>
                <c:pt idx="2207">
                  <c:v>9.4400000000000005E-3</c:v>
                </c:pt>
                <c:pt idx="2208">
                  <c:v>9.4500000000000001E-3</c:v>
                </c:pt>
                <c:pt idx="2209">
                  <c:v>9.4599999999999997E-3</c:v>
                </c:pt>
                <c:pt idx="2210">
                  <c:v>9.4699999999999993E-3</c:v>
                </c:pt>
                <c:pt idx="2211">
                  <c:v>9.4800000000000006E-3</c:v>
                </c:pt>
                <c:pt idx="2212">
                  <c:v>9.4900000000000002E-3</c:v>
                </c:pt>
                <c:pt idx="2213">
                  <c:v>9.4999999999999998E-3</c:v>
                </c:pt>
                <c:pt idx="2214">
                  <c:v>9.5099999999999994E-3</c:v>
                </c:pt>
                <c:pt idx="2215">
                  <c:v>9.5200000000000007E-3</c:v>
                </c:pt>
                <c:pt idx="2216">
                  <c:v>9.5300000000000003E-3</c:v>
                </c:pt>
                <c:pt idx="2217">
                  <c:v>9.5399999999999999E-3</c:v>
                </c:pt>
                <c:pt idx="2218">
                  <c:v>9.5499999999999995E-3</c:v>
                </c:pt>
                <c:pt idx="2219">
                  <c:v>9.5600000000000008E-3</c:v>
                </c:pt>
                <c:pt idx="2220">
                  <c:v>9.5700000000000004E-3</c:v>
                </c:pt>
                <c:pt idx="2221">
                  <c:v>9.58E-3</c:v>
                </c:pt>
                <c:pt idx="2222">
                  <c:v>9.5899999999999996E-3</c:v>
                </c:pt>
                <c:pt idx="2223">
                  <c:v>9.5999999999999992E-3</c:v>
                </c:pt>
                <c:pt idx="2224">
                  <c:v>9.6100000000000005E-3</c:v>
                </c:pt>
                <c:pt idx="2225">
                  <c:v>9.6200000000000001E-3</c:v>
                </c:pt>
                <c:pt idx="2226">
                  <c:v>9.6299999999999997E-3</c:v>
                </c:pt>
                <c:pt idx="2227">
                  <c:v>9.6399999999999993E-3</c:v>
                </c:pt>
                <c:pt idx="2228">
                  <c:v>9.6500000000000006E-3</c:v>
                </c:pt>
                <c:pt idx="2229">
                  <c:v>9.6600000000000002E-3</c:v>
                </c:pt>
                <c:pt idx="2230">
                  <c:v>9.6699999999999998E-3</c:v>
                </c:pt>
                <c:pt idx="2231">
                  <c:v>9.6799999999999994E-3</c:v>
                </c:pt>
                <c:pt idx="2232">
                  <c:v>9.6900000000000007E-3</c:v>
                </c:pt>
                <c:pt idx="2233">
                  <c:v>9.7000000000000003E-3</c:v>
                </c:pt>
                <c:pt idx="2234">
                  <c:v>9.7099999999999999E-3</c:v>
                </c:pt>
                <c:pt idx="2235">
                  <c:v>9.7199999999999995E-3</c:v>
                </c:pt>
                <c:pt idx="2236">
                  <c:v>9.7300000000000008E-3</c:v>
                </c:pt>
                <c:pt idx="2237">
                  <c:v>9.7400000000000004E-3</c:v>
                </c:pt>
                <c:pt idx="2238">
                  <c:v>9.75E-3</c:v>
                </c:pt>
                <c:pt idx="2239">
                  <c:v>9.7599999999999996E-3</c:v>
                </c:pt>
                <c:pt idx="2240">
                  <c:v>9.7699999999999992E-3</c:v>
                </c:pt>
                <c:pt idx="2241">
                  <c:v>9.7800000000000005E-3</c:v>
                </c:pt>
                <c:pt idx="2242">
                  <c:v>9.7900000000000001E-3</c:v>
                </c:pt>
                <c:pt idx="2243">
                  <c:v>9.7999999999999997E-3</c:v>
                </c:pt>
                <c:pt idx="2244">
                  <c:v>9.8099999999999993E-3</c:v>
                </c:pt>
                <c:pt idx="2245">
                  <c:v>9.8200000000000006E-3</c:v>
                </c:pt>
                <c:pt idx="2246">
                  <c:v>9.8300000000000002E-3</c:v>
                </c:pt>
                <c:pt idx="2247">
                  <c:v>9.8399999999999998E-3</c:v>
                </c:pt>
                <c:pt idx="2248">
                  <c:v>9.8499999999999994E-3</c:v>
                </c:pt>
                <c:pt idx="2249">
                  <c:v>9.8600000000000007E-3</c:v>
                </c:pt>
                <c:pt idx="2250">
                  <c:v>9.8700000000000003E-3</c:v>
                </c:pt>
                <c:pt idx="2251">
                  <c:v>9.8799999999999999E-3</c:v>
                </c:pt>
                <c:pt idx="2252">
                  <c:v>9.8899999999999995E-3</c:v>
                </c:pt>
                <c:pt idx="2253">
                  <c:v>9.9000000000000008E-3</c:v>
                </c:pt>
                <c:pt idx="2254">
                  <c:v>9.9100000000000004E-3</c:v>
                </c:pt>
                <c:pt idx="2255">
                  <c:v>9.92E-3</c:v>
                </c:pt>
                <c:pt idx="2256">
                  <c:v>9.9299999999999996E-3</c:v>
                </c:pt>
                <c:pt idx="2257">
                  <c:v>9.9399999999999992E-3</c:v>
                </c:pt>
                <c:pt idx="2258">
                  <c:v>9.9500000000000005E-3</c:v>
                </c:pt>
                <c:pt idx="2259">
                  <c:v>9.9600000000000001E-3</c:v>
                </c:pt>
                <c:pt idx="2260">
                  <c:v>9.9699999999999997E-3</c:v>
                </c:pt>
                <c:pt idx="2261">
                  <c:v>9.9799999999999993E-3</c:v>
                </c:pt>
                <c:pt idx="2262">
                  <c:v>9.9900000000000006E-3</c:v>
                </c:pt>
                <c:pt idx="2263">
                  <c:v>0.01</c:v>
                </c:pt>
                <c:pt idx="2264">
                  <c:v>1.001E-2</c:v>
                </c:pt>
                <c:pt idx="2265">
                  <c:v>1.0019999999999999E-2</c:v>
                </c:pt>
                <c:pt idx="2266">
                  <c:v>1.0030000000000001E-2</c:v>
                </c:pt>
                <c:pt idx="2267">
                  <c:v>1.004E-2</c:v>
                </c:pt>
                <c:pt idx="2268">
                  <c:v>1.005E-2</c:v>
                </c:pt>
                <c:pt idx="2269">
                  <c:v>1.0059999999999999E-2</c:v>
                </c:pt>
                <c:pt idx="2270">
                  <c:v>1.0070000000000001E-2</c:v>
                </c:pt>
                <c:pt idx="2271">
                  <c:v>1.008E-2</c:v>
                </c:pt>
                <c:pt idx="2272">
                  <c:v>1.009E-2</c:v>
                </c:pt>
                <c:pt idx="2273">
                  <c:v>1.01E-2</c:v>
                </c:pt>
                <c:pt idx="2274">
                  <c:v>1.0109999999999999E-2</c:v>
                </c:pt>
                <c:pt idx="2275">
                  <c:v>1.0120000000000001E-2</c:v>
                </c:pt>
                <c:pt idx="2276">
                  <c:v>1.013E-2</c:v>
                </c:pt>
                <c:pt idx="2277">
                  <c:v>1.014E-2</c:v>
                </c:pt>
                <c:pt idx="2278">
                  <c:v>1.0149999999999999E-2</c:v>
                </c:pt>
                <c:pt idx="2279">
                  <c:v>1.0160000000000001E-2</c:v>
                </c:pt>
                <c:pt idx="2280">
                  <c:v>1.017E-2</c:v>
                </c:pt>
                <c:pt idx="2281">
                  <c:v>1.018E-2</c:v>
                </c:pt>
                <c:pt idx="2282">
                  <c:v>1.0189999999999999E-2</c:v>
                </c:pt>
                <c:pt idx="2283">
                  <c:v>1.0200000000000001E-2</c:v>
                </c:pt>
                <c:pt idx="2284">
                  <c:v>1.021E-2</c:v>
                </c:pt>
                <c:pt idx="2285">
                  <c:v>1.022E-2</c:v>
                </c:pt>
                <c:pt idx="2286">
                  <c:v>1.023E-2</c:v>
                </c:pt>
                <c:pt idx="2287">
                  <c:v>1.0240000000000001E-2</c:v>
                </c:pt>
                <c:pt idx="2288">
                  <c:v>1.025E-2</c:v>
                </c:pt>
                <c:pt idx="2289">
                  <c:v>1.026E-2</c:v>
                </c:pt>
                <c:pt idx="2290">
                  <c:v>1.027E-2</c:v>
                </c:pt>
                <c:pt idx="2291">
                  <c:v>1.0279999999999999E-2</c:v>
                </c:pt>
                <c:pt idx="2292">
                  <c:v>1.0290000000000001E-2</c:v>
                </c:pt>
                <c:pt idx="2293">
                  <c:v>1.03E-2</c:v>
                </c:pt>
                <c:pt idx="2294">
                  <c:v>1.031E-2</c:v>
                </c:pt>
                <c:pt idx="2295">
                  <c:v>1.0319999999999999E-2</c:v>
                </c:pt>
                <c:pt idx="2296">
                  <c:v>1.0330000000000001E-2</c:v>
                </c:pt>
                <c:pt idx="2297">
                  <c:v>1.034E-2</c:v>
                </c:pt>
                <c:pt idx="2298">
                  <c:v>1.035E-2</c:v>
                </c:pt>
                <c:pt idx="2299">
                  <c:v>1.0359999999999999E-2</c:v>
                </c:pt>
                <c:pt idx="2300">
                  <c:v>1.0370000000000001E-2</c:v>
                </c:pt>
                <c:pt idx="2301">
                  <c:v>1.038E-2</c:v>
                </c:pt>
                <c:pt idx="2302">
                  <c:v>1.039E-2</c:v>
                </c:pt>
                <c:pt idx="2303">
                  <c:v>1.04E-2</c:v>
                </c:pt>
                <c:pt idx="2304">
                  <c:v>1.0410000000000001E-2</c:v>
                </c:pt>
                <c:pt idx="2305">
                  <c:v>1.042E-2</c:v>
                </c:pt>
                <c:pt idx="2306">
                  <c:v>1.043E-2</c:v>
                </c:pt>
                <c:pt idx="2307">
                  <c:v>1.044E-2</c:v>
                </c:pt>
                <c:pt idx="2308">
                  <c:v>1.0449999999999999E-2</c:v>
                </c:pt>
                <c:pt idx="2309">
                  <c:v>1.0460000000000001E-2</c:v>
                </c:pt>
                <c:pt idx="2310">
                  <c:v>1.047E-2</c:v>
                </c:pt>
                <c:pt idx="2311">
                  <c:v>1.048E-2</c:v>
                </c:pt>
                <c:pt idx="2312">
                  <c:v>1.0489999999999999E-2</c:v>
                </c:pt>
                <c:pt idx="2313">
                  <c:v>1.0500000000000001E-2</c:v>
                </c:pt>
                <c:pt idx="2314">
                  <c:v>1.051E-2</c:v>
                </c:pt>
                <c:pt idx="2315">
                  <c:v>1.052E-2</c:v>
                </c:pt>
                <c:pt idx="2316">
                  <c:v>1.0529999999999999E-2</c:v>
                </c:pt>
                <c:pt idx="2317">
                  <c:v>1.0540000000000001E-2</c:v>
                </c:pt>
                <c:pt idx="2318">
                  <c:v>1.055E-2</c:v>
                </c:pt>
                <c:pt idx="2319">
                  <c:v>1.056E-2</c:v>
                </c:pt>
                <c:pt idx="2320">
                  <c:v>1.057E-2</c:v>
                </c:pt>
                <c:pt idx="2321">
                  <c:v>1.0580000000000001E-2</c:v>
                </c:pt>
                <c:pt idx="2322">
                  <c:v>1.059E-2</c:v>
                </c:pt>
                <c:pt idx="2323">
                  <c:v>1.06E-2</c:v>
                </c:pt>
                <c:pt idx="2324">
                  <c:v>1.061E-2</c:v>
                </c:pt>
                <c:pt idx="2325">
                  <c:v>1.0619999999999999E-2</c:v>
                </c:pt>
                <c:pt idx="2326">
                  <c:v>1.0630000000000001E-2</c:v>
                </c:pt>
                <c:pt idx="2327">
                  <c:v>1.064E-2</c:v>
                </c:pt>
                <c:pt idx="2328">
                  <c:v>1.065E-2</c:v>
                </c:pt>
                <c:pt idx="2329">
                  <c:v>1.0659999999999999E-2</c:v>
                </c:pt>
                <c:pt idx="2330">
                  <c:v>1.0670000000000001E-2</c:v>
                </c:pt>
                <c:pt idx="2331">
                  <c:v>1.068E-2</c:v>
                </c:pt>
                <c:pt idx="2332">
                  <c:v>1.069E-2</c:v>
                </c:pt>
                <c:pt idx="2333">
                  <c:v>1.0699999999999999E-2</c:v>
                </c:pt>
                <c:pt idx="2334">
                  <c:v>1.0710000000000001E-2</c:v>
                </c:pt>
                <c:pt idx="2335">
                  <c:v>1.072E-2</c:v>
                </c:pt>
                <c:pt idx="2336">
                  <c:v>1.073E-2</c:v>
                </c:pt>
                <c:pt idx="2337">
                  <c:v>1.074E-2</c:v>
                </c:pt>
                <c:pt idx="2338">
                  <c:v>1.0749999999999999E-2</c:v>
                </c:pt>
                <c:pt idx="2339">
                  <c:v>1.076E-2</c:v>
                </c:pt>
                <c:pt idx="2340">
                  <c:v>1.077E-2</c:v>
                </c:pt>
                <c:pt idx="2341">
                  <c:v>1.078E-2</c:v>
                </c:pt>
                <c:pt idx="2342">
                  <c:v>1.0789999999999999E-2</c:v>
                </c:pt>
                <c:pt idx="2343">
                  <c:v>1.0800000000000001E-2</c:v>
                </c:pt>
                <c:pt idx="2344">
                  <c:v>1.081E-2</c:v>
                </c:pt>
                <c:pt idx="2345">
                  <c:v>1.082E-2</c:v>
                </c:pt>
                <c:pt idx="2346">
                  <c:v>1.0829999999999999E-2</c:v>
                </c:pt>
                <c:pt idx="2347">
                  <c:v>1.0840000000000001E-2</c:v>
                </c:pt>
                <c:pt idx="2348">
                  <c:v>1.085E-2</c:v>
                </c:pt>
                <c:pt idx="2349">
                  <c:v>1.086E-2</c:v>
                </c:pt>
                <c:pt idx="2350">
                  <c:v>1.0869999999999999E-2</c:v>
                </c:pt>
                <c:pt idx="2351">
                  <c:v>1.0880000000000001E-2</c:v>
                </c:pt>
                <c:pt idx="2352">
                  <c:v>1.089E-2</c:v>
                </c:pt>
                <c:pt idx="2353">
                  <c:v>1.09E-2</c:v>
                </c:pt>
                <c:pt idx="2354">
                  <c:v>1.091E-2</c:v>
                </c:pt>
                <c:pt idx="2355">
                  <c:v>1.0919999999999999E-2</c:v>
                </c:pt>
                <c:pt idx="2356">
                  <c:v>1.093E-2</c:v>
                </c:pt>
                <c:pt idx="2357">
                  <c:v>1.094E-2</c:v>
                </c:pt>
                <c:pt idx="2358">
                  <c:v>1.095E-2</c:v>
                </c:pt>
                <c:pt idx="2359">
                  <c:v>1.0959999999999999E-2</c:v>
                </c:pt>
                <c:pt idx="2360">
                  <c:v>1.0970000000000001E-2</c:v>
                </c:pt>
                <c:pt idx="2361">
                  <c:v>1.098E-2</c:v>
                </c:pt>
                <c:pt idx="2362">
                  <c:v>1.099E-2</c:v>
                </c:pt>
                <c:pt idx="2363">
                  <c:v>1.0999999999999999E-2</c:v>
                </c:pt>
                <c:pt idx="2364">
                  <c:v>1.1010000000000001E-2</c:v>
                </c:pt>
                <c:pt idx="2365">
                  <c:v>1.102E-2</c:v>
                </c:pt>
                <c:pt idx="2366">
                  <c:v>1.103E-2</c:v>
                </c:pt>
                <c:pt idx="2367">
                  <c:v>1.1039999999999999E-2</c:v>
                </c:pt>
                <c:pt idx="2368">
                  <c:v>1.1050000000000001E-2</c:v>
                </c:pt>
                <c:pt idx="2369">
                  <c:v>1.106E-2</c:v>
                </c:pt>
                <c:pt idx="2370">
                  <c:v>1.107E-2</c:v>
                </c:pt>
                <c:pt idx="2371">
                  <c:v>1.108E-2</c:v>
                </c:pt>
                <c:pt idx="2372">
                  <c:v>1.1089999999999999E-2</c:v>
                </c:pt>
                <c:pt idx="2373">
                  <c:v>1.11E-2</c:v>
                </c:pt>
                <c:pt idx="2374">
                  <c:v>1.111E-2</c:v>
                </c:pt>
                <c:pt idx="2375">
                  <c:v>1.112E-2</c:v>
                </c:pt>
                <c:pt idx="2376">
                  <c:v>1.1129999999999999E-2</c:v>
                </c:pt>
                <c:pt idx="2377">
                  <c:v>1.1140000000000001E-2</c:v>
                </c:pt>
                <c:pt idx="2378">
                  <c:v>1.115E-2</c:v>
                </c:pt>
                <c:pt idx="2379">
                  <c:v>1.116E-2</c:v>
                </c:pt>
                <c:pt idx="2380">
                  <c:v>1.1169999999999999E-2</c:v>
                </c:pt>
                <c:pt idx="2381">
                  <c:v>1.1180000000000001E-2</c:v>
                </c:pt>
                <c:pt idx="2382">
                  <c:v>1.119E-2</c:v>
                </c:pt>
                <c:pt idx="2383">
                  <c:v>1.12E-2</c:v>
                </c:pt>
                <c:pt idx="2384">
                  <c:v>1.1209999999999999E-2</c:v>
                </c:pt>
                <c:pt idx="2385">
                  <c:v>1.1220000000000001E-2</c:v>
                </c:pt>
                <c:pt idx="2386">
                  <c:v>1.123E-2</c:v>
                </c:pt>
                <c:pt idx="2387">
                  <c:v>1.124E-2</c:v>
                </c:pt>
                <c:pt idx="2388">
                  <c:v>1.125E-2</c:v>
                </c:pt>
                <c:pt idx="2389">
                  <c:v>1.1259999999999999E-2</c:v>
                </c:pt>
                <c:pt idx="2390">
                  <c:v>1.1270000000000001E-2</c:v>
                </c:pt>
                <c:pt idx="2391">
                  <c:v>1.128E-2</c:v>
                </c:pt>
                <c:pt idx="2392">
                  <c:v>1.129E-2</c:v>
                </c:pt>
                <c:pt idx="2393">
                  <c:v>1.1299999999999999E-2</c:v>
                </c:pt>
                <c:pt idx="2394">
                  <c:v>1.1310000000000001E-2</c:v>
                </c:pt>
                <c:pt idx="2395">
                  <c:v>1.132E-2</c:v>
                </c:pt>
                <c:pt idx="2396">
                  <c:v>1.133E-2</c:v>
                </c:pt>
                <c:pt idx="2397">
                  <c:v>1.1339999999999999E-2</c:v>
                </c:pt>
                <c:pt idx="2398">
                  <c:v>1.1350000000000001E-2</c:v>
                </c:pt>
                <c:pt idx="2399">
                  <c:v>1.136E-2</c:v>
                </c:pt>
                <c:pt idx="2400">
                  <c:v>1.137E-2</c:v>
                </c:pt>
                <c:pt idx="2401">
                  <c:v>1.1379999999999999E-2</c:v>
                </c:pt>
                <c:pt idx="2402">
                  <c:v>1.1390000000000001E-2</c:v>
                </c:pt>
                <c:pt idx="2403">
                  <c:v>1.14E-2</c:v>
                </c:pt>
                <c:pt idx="2404">
                  <c:v>1.141E-2</c:v>
                </c:pt>
                <c:pt idx="2405">
                  <c:v>1.142E-2</c:v>
                </c:pt>
                <c:pt idx="2406">
                  <c:v>1.1429999999999999E-2</c:v>
                </c:pt>
                <c:pt idx="2407">
                  <c:v>1.1440000000000001E-2</c:v>
                </c:pt>
                <c:pt idx="2408">
                  <c:v>1.145E-2</c:v>
                </c:pt>
                <c:pt idx="2409">
                  <c:v>1.146E-2</c:v>
                </c:pt>
                <c:pt idx="2410">
                  <c:v>1.1469999999999999E-2</c:v>
                </c:pt>
                <c:pt idx="2411">
                  <c:v>1.1480000000000001E-2</c:v>
                </c:pt>
                <c:pt idx="2412">
                  <c:v>1.149E-2</c:v>
                </c:pt>
                <c:pt idx="2413">
                  <c:v>1.15E-2</c:v>
                </c:pt>
                <c:pt idx="2414">
                  <c:v>1.1509999999999999E-2</c:v>
                </c:pt>
                <c:pt idx="2415">
                  <c:v>1.1520000000000001E-2</c:v>
                </c:pt>
                <c:pt idx="2416">
                  <c:v>1.153E-2</c:v>
                </c:pt>
                <c:pt idx="2417">
                  <c:v>1.154E-2</c:v>
                </c:pt>
                <c:pt idx="2418">
                  <c:v>1.155E-2</c:v>
                </c:pt>
                <c:pt idx="2419">
                  <c:v>1.1560000000000001E-2</c:v>
                </c:pt>
                <c:pt idx="2420">
                  <c:v>1.157E-2</c:v>
                </c:pt>
                <c:pt idx="2421">
                  <c:v>1.158E-2</c:v>
                </c:pt>
                <c:pt idx="2422">
                  <c:v>1.159E-2</c:v>
                </c:pt>
                <c:pt idx="2423">
                  <c:v>1.1599999999999999E-2</c:v>
                </c:pt>
                <c:pt idx="2424">
                  <c:v>1.1610000000000001E-2</c:v>
                </c:pt>
                <c:pt idx="2425">
                  <c:v>1.162E-2</c:v>
                </c:pt>
                <c:pt idx="2426">
                  <c:v>1.163E-2</c:v>
                </c:pt>
                <c:pt idx="2427">
                  <c:v>1.1639999999999999E-2</c:v>
                </c:pt>
                <c:pt idx="2428">
                  <c:v>1.1650000000000001E-2</c:v>
                </c:pt>
                <c:pt idx="2429">
                  <c:v>1.166E-2</c:v>
                </c:pt>
                <c:pt idx="2430">
                  <c:v>1.167E-2</c:v>
                </c:pt>
                <c:pt idx="2431">
                  <c:v>1.1679999999999999E-2</c:v>
                </c:pt>
                <c:pt idx="2432">
                  <c:v>1.1690000000000001E-2</c:v>
                </c:pt>
                <c:pt idx="2433">
                  <c:v>1.17E-2</c:v>
                </c:pt>
                <c:pt idx="2434">
                  <c:v>1.171E-2</c:v>
                </c:pt>
                <c:pt idx="2435">
                  <c:v>1.172E-2</c:v>
                </c:pt>
                <c:pt idx="2436">
                  <c:v>1.1730000000000001E-2</c:v>
                </c:pt>
                <c:pt idx="2437">
                  <c:v>1.174E-2</c:v>
                </c:pt>
                <c:pt idx="2438">
                  <c:v>1.175E-2</c:v>
                </c:pt>
                <c:pt idx="2439">
                  <c:v>1.176E-2</c:v>
                </c:pt>
                <c:pt idx="2440">
                  <c:v>1.1769999999999999E-2</c:v>
                </c:pt>
                <c:pt idx="2441">
                  <c:v>1.1780000000000001E-2</c:v>
                </c:pt>
                <c:pt idx="2442">
                  <c:v>1.179E-2</c:v>
                </c:pt>
                <c:pt idx="2443">
                  <c:v>1.18E-2</c:v>
                </c:pt>
                <c:pt idx="2444">
                  <c:v>1.1809999999999999E-2</c:v>
                </c:pt>
                <c:pt idx="2445">
                  <c:v>1.1820000000000001E-2</c:v>
                </c:pt>
                <c:pt idx="2446">
                  <c:v>1.183E-2</c:v>
                </c:pt>
                <c:pt idx="2447">
                  <c:v>1.184E-2</c:v>
                </c:pt>
                <c:pt idx="2448">
                  <c:v>1.1849999999999999E-2</c:v>
                </c:pt>
                <c:pt idx="2449">
                  <c:v>1.1860000000000001E-2</c:v>
                </c:pt>
                <c:pt idx="2450">
                  <c:v>1.187E-2</c:v>
                </c:pt>
                <c:pt idx="2451">
                  <c:v>1.188E-2</c:v>
                </c:pt>
                <c:pt idx="2452">
                  <c:v>1.189E-2</c:v>
                </c:pt>
                <c:pt idx="2453">
                  <c:v>1.1900000000000001E-2</c:v>
                </c:pt>
                <c:pt idx="2454">
                  <c:v>1.191E-2</c:v>
                </c:pt>
                <c:pt idx="2455">
                  <c:v>1.192E-2</c:v>
                </c:pt>
                <c:pt idx="2456">
                  <c:v>1.193E-2</c:v>
                </c:pt>
                <c:pt idx="2457">
                  <c:v>1.1939999999999999E-2</c:v>
                </c:pt>
                <c:pt idx="2458">
                  <c:v>1.1950000000000001E-2</c:v>
                </c:pt>
                <c:pt idx="2459">
                  <c:v>1.196E-2</c:v>
                </c:pt>
                <c:pt idx="2460">
                  <c:v>1.197E-2</c:v>
                </c:pt>
                <c:pt idx="2461">
                  <c:v>1.1979999999999999E-2</c:v>
                </c:pt>
                <c:pt idx="2462">
                  <c:v>1.1990000000000001E-2</c:v>
                </c:pt>
                <c:pt idx="2463">
                  <c:v>1.2E-2</c:v>
                </c:pt>
                <c:pt idx="2464">
                  <c:v>1.201E-2</c:v>
                </c:pt>
                <c:pt idx="2465">
                  <c:v>1.2019999999999999E-2</c:v>
                </c:pt>
                <c:pt idx="2466">
                  <c:v>1.2030000000000001E-2</c:v>
                </c:pt>
                <c:pt idx="2467">
                  <c:v>1.204E-2</c:v>
                </c:pt>
                <c:pt idx="2468">
                  <c:v>1.205E-2</c:v>
                </c:pt>
                <c:pt idx="2469">
                  <c:v>1.206E-2</c:v>
                </c:pt>
                <c:pt idx="2470">
                  <c:v>1.2070000000000001E-2</c:v>
                </c:pt>
                <c:pt idx="2471">
                  <c:v>1.208E-2</c:v>
                </c:pt>
                <c:pt idx="2472">
                  <c:v>1.209E-2</c:v>
                </c:pt>
                <c:pt idx="2473">
                  <c:v>1.21E-2</c:v>
                </c:pt>
                <c:pt idx="2474">
                  <c:v>1.2109999999999999E-2</c:v>
                </c:pt>
                <c:pt idx="2475">
                  <c:v>1.2120000000000001E-2</c:v>
                </c:pt>
                <c:pt idx="2476">
                  <c:v>1.213E-2</c:v>
                </c:pt>
                <c:pt idx="2477">
                  <c:v>1.214E-2</c:v>
                </c:pt>
                <c:pt idx="2478">
                  <c:v>1.2149999999999999E-2</c:v>
                </c:pt>
                <c:pt idx="2479">
                  <c:v>1.2160000000000001E-2</c:v>
                </c:pt>
                <c:pt idx="2480">
                  <c:v>1.217E-2</c:v>
                </c:pt>
                <c:pt idx="2481">
                  <c:v>1.218E-2</c:v>
                </c:pt>
                <c:pt idx="2482">
                  <c:v>1.2189999999999999E-2</c:v>
                </c:pt>
                <c:pt idx="2483">
                  <c:v>1.2200000000000001E-2</c:v>
                </c:pt>
                <c:pt idx="2484">
                  <c:v>1.221E-2</c:v>
                </c:pt>
                <c:pt idx="2485">
                  <c:v>1.222E-2</c:v>
                </c:pt>
                <c:pt idx="2486">
                  <c:v>1.223E-2</c:v>
                </c:pt>
                <c:pt idx="2487">
                  <c:v>1.2239999999999999E-2</c:v>
                </c:pt>
                <c:pt idx="2488">
                  <c:v>1.225E-2</c:v>
                </c:pt>
                <c:pt idx="2489">
                  <c:v>1.226E-2</c:v>
                </c:pt>
                <c:pt idx="2490">
                  <c:v>1.227E-2</c:v>
                </c:pt>
                <c:pt idx="2491">
                  <c:v>1.2279999999999999E-2</c:v>
                </c:pt>
                <c:pt idx="2492">
                  <c:v>1.2290000000000001E-2</c:v>
                </c:pt>
                <c:pt idx="2493">
                  <c:v>1.23E-2</c:v>
                </c:pt>
                <c:pt idx="2494">
                  <c:v>1.231E-2</c:v>
                </c:pt>
                <c:pt idx="2495">
                  <c:v>1.2319999999999999E-2</c:v>
                </c:pt>
                <c:pt idx="2496">
                  <c:v>1.2330000000000001E-2</c:v>
                </c:pt>
                <c:pt idx="2497">
                  <c:v>1.234E-2</c:v>
                </c:pt>
                <c:pt idx="2498">
                  <c:v>1.235E-2</c:v>
                </c:pt>
                <c:pt idx="2499">
                  <c:v>1.2359999999999999E-2</c:v>
                </c:pt>
              </c:numCache>
            </c:numRef>
          </c:cat>
          <c:val>
            <c:numRef>
              <c:f>sinewaveat100!$F$1:$F$2500</c:f>
              <c:numCache>
                <c:formatCode>General</c:formatCode>
                <c:ptCount val="2500"/>
                <c:pt idx="0">
                  <c:v>-7.1999999999999995E-2</c:v>
                </c:pt>
                <c:pt idx="1">
                  <c:v>-7.1999999999999995E-2</c:v>
                </c:pt>
                <c:pt idx="2">
                  <c:v>-0.08</c:v>
                </c:pt>
                <c:pt idx="3">
                  <c:v>-0.08</c:v>
                </c:pt>
                <c:pt idx="4">
                  <c:v>-0.08</c:v>
                </c:pt>
                <c:pt idx="5">
                  <c:v>-0.08</c:v>
                </c:pt>
                <c:pt idx="6">
                  <c:v>-0.08</c:v>
                </c:pt>
                <c:pt idx="7">
                  <c:v>-8.7999999999999995E-2</c:v>
                </c:pt>
                <c:pt idx="8">
                  <c:v>-8.7999999999999995E-2</c:v>
                </c:pt>
                <c:pt idx="9">
                  <c:v>-8.7999999999999995E-2</c:v>
                </c:pt>
                <c:pt idx="10">
                  <c:v>-9.6000000000000002E-2</c:v>
                </c:pt>
                <c:pt idx="11">
                  <c:v>-9.6000000000000002E-2</c:v>
                </c:pt>
                <c:pt idx="12">
                  <c:v>-9.6000000000000002E-2</c:v>
                </c:pt>
                <c:pt idx="13">
                  <c:v>-9.6000000000000002E-2</c:v>
                </c:pt>
                <c:pt idx="14">
                  <c:v>-9.6000000000000002E-2</c:v>
                </c:pt>
                <c:pt idx="15">
                  <c:v>-9.6000000000000002E-2</c:v>
                </c:pt>
                <c:pt idx="16">
                  <c:v>-0.104</c:v>
                </c:pt>
                <c:pt idx="17">
                  <c:v>-0.104</c:v>
                </c:pt>
                <c:pt idx="18">
                  <c:v>-0.104</c:v>
                </c:pt>
                <c:pt idx="19">
                  <c:v>-0.104</c:v>
                </c:pt>
                <c:pt idx="20">
                  <c:v>-0.112</c:v>
                </c:pt>
                <c:pt idx="21">
                  <c:v>-0.112</c:v>
                </c:pt>
                <c:pt idx="22">
                  <c:v>-0.12</c:v>
                </c:pt>
                <c:pt idx="23">
                  <c:v>-0.12</c:v>
                </c:pt>
                <c:pt idx="24">
                  <c:v>-0.12</c:v>
                </c:pt>
                <c:pt idx="25">
                  <c:v>-0.128</c:v>
                </c:pt>
                <c:pt idx="26">
                  <c:v>-0.12</c:v>
                </c:pt>
                <c:pt idx="27">
                  <c:v>-0.128</c:v>
                </c:pt>
                <c:pt idx="28">
                  <c:v>-0.128</c:v>
                </c:pt>
                <c:pt idx="29">
                  <c:v>-0.13600000000000001</c:v>
                </c:pt>
                <c:pt idx="30">
                  <c:v>-0.13600000000000001</c:v>
                </c:pt>
                <c:pt idx="31">
                  <c:v>-0.13600000000000001</c:v>
                </c:pt>
                <c:pt idx="32">
                  <c:v>-0.13600000000000001</c:v>
                </c:pt>
                <c:pt idx="33">
                  <c:v>-0.14399999999999999</c:v>
                </c:pt>
                <c:pt idx="34">
                  <c:v>-0.13600000000000001</c:v>
                </c:pt>
                <c:pt idx="35">
                  <c:v>-0.13600000000000001</c:v>
                </c:pt>
                <c:pt idx="36">
                  <c:v>-0.14399999999999999</c:v>
                </c:pt>
                <c:pt idx="37">
                  <c:v>-0.14399999999999999</c:v>
                </c:pt>
                <c:pt idx="38">
                  <c:v>-0.14399999999999999</c:v>
                </c:pt>
                <c:pt idx="39">
                  <c:v>-0.152</c:v>
                </c:pt>
                <c:pt idx="40">
                  <c:v>-0.152</c:v>
                </c:pt>
                <c:pt idx="41">
                  <c:v>-0.16</c:v>
                </c:pt>
                <c:pt idx="42">
                  <c:v>-0.16</c:v>
                </c:pt>
                <c:pt idx="43">
                  <c:v>-0.16</c:v>
                </c:pt>
                <c:pt idx="44">
                  <c:v>-0.16</c:v>
                </c:pt>
                <c:pt idx="45">
                  <c:v>-0.16</c:v>
                </c:pt>
                <c:pt idx="46">
                  <c:v>-0.16800000000000001</c:v>
                </c:pt>
                <c:pt idx="47">
                  <c:v>-0.16800000000000001</c:v>
                </c:pt>
                <c:pt idx="48">
                  <c:v>-0.16800000000000001</c:v>
                </c:pt>
                <c:pt idx="49">
                  <c:v>-0.17599999999999999</c:v>
                </c:pt>
                <c:pt idx="50">
                  <c:v>-0.17599999999999999</c:v>
                </c:pt>
                <c:pt idx="51">
                  <c:v>-0.17599999999999999</c:v>
                </c:pt>
                <c:pt idx="52">
                  <c:v>-0.17599999999999999</c:v>
                </c:pt>
                <c:pt idx="53">
                  <c:v>-0.17599999999999999</c:v>
                </c:pt>
                <c:pt idx="54">
                  <c:v>-0.184</c:v>
                </c:pt>
                <c:pt idx="55">
                  <c:v>-0.184</c:v>
                </c:pt>
                <c:pt idx="56">
                  <c:v>-0.184</c:v>
                </c:pt>
                <c:pt idx="57">
                  <c:v>-0.192</c:v>
                </c:pt>
                <c:pt idx="58">
                  <c:v>-0.192</c:v>
                </c:pt>
                <c:pt idx="59">
                  <c:v>-0.192</c:v>
                </c:pt>
                <c:pt idx="60">
                  <c:v>-0.2</c:v>
                </c:pt>
                <c:pt idx="61">
                  <c:v>-0.2</c:v>
                </c:pt>
                <c:pt idx="62">
                  <c:v>-0.2</c:v>
                </c:pt>
                <c:pt idx="63">
                  <c:v>-0.2</c:v>
                </c:pt>
                <c:pt idx="64">
                  <c:v>-0.2</c:v>
                </c:pt>
                <c:pt idx="65">
                  <c:v>-0.20799999999999999</c:v>
                </c:pt>
                <c:pt idx="66">
                  <c:v>-0.20799999999999999</c:v>
                </c:pt>
                <c:pt idx="67">
                  <c:v>-0.216</c:v>
                </c:pt>
                <c:pt idx="68">
                  <c:v>-0.216</c:v>
                </c:pt>
                <c:pt idx="69">
                  <c:v>-0.216</c:v>
                </c:pt>
                <c:pt idx="70">
                  <c:v>-0.224</c:v>
                </c:pt>
                <c:pt idx="71">
                  <c:v>-0.224</c:v>
                </c:pt>
                <c:pt idx="72">
                  <c:v>-0.224</c:v>
                </c:pt>
                <c:pt idx="73">
                  <c:v>-0.23200000000000001</c:v>
                </c:pt>
                <c:pt idx="74">
                  <c:v>-0.23200000000000001</c:v>
                </c:pt>
                <c:pt idx="75">
                  <c:v>-0.23200000000000001</c:v>
                </c:pt>
                <c:pt idx="76">
                  <c:v>-0.24</c:v>
                </c:pt>
                <c:pt idx="77">
                  <c:v>-0.24</c:v>
                </c:pt>
                <c:pt idx="78">
                  <c:v>-0.24</c:v>
                </c:pt>
                <c:pt idx="79">
                  <c:v>-0.24</c:v>
                </c:pt>
                <c:pt idx="80">
                  <c:v>-0.24</c:v>
                </c:pt>
                <c:pt idx="81">
                  <c:v>-0.24</c:v>
                </c:pt>
                <c:pt idx="82">
                  <c:v>-0.24</c:v>
                </c:pt>
                <c:pt idx="83">
                  <c:v>-0.24</c:v>
                </c:pt>
                <c:pt idx="84">
                  <c:v>-0.24</c:v>
                </c:pt>
                <c:pt idx="85">
                  <c:v>-0.23200000000000001</c:v>
                </c:pt>
                <c:pt idx="86">
                  <c:v>-0.23200000000000001</c:v>
                </c:pt>
                <c:pt idx="87">
                  <c:v>-0.23200000000000001</c:v>
                </c:pt>
                <c:pt idx="88">
                  <c:v>-0.23200000000000001</c:v>
                </c:pt>
                <c:pt idx="89">
                  <c:v>-0.23200000000000001</c:v>
                </c:pt>
                <c:pt idx="90">
                  <c:v>-0.23200000000000001</c:v>
                </c:pt>
                <c:pt idx="91">
                  <c:v>-0.23200000000000001</c:v>
                </c:pt>
                <c:pt idx="92">
                  <c:v>-0.224</c:v>
                </c:pt>
                <c:pt idx="93">
                  <c:v>-0.224</c:v>
                </c:pt>
                <c:pt idx="94">
                  <c:v>-0.216</c:v>
                </c:pt>
                <c:pt idx="95">
                  <c:v>-0.216</c:v>
                </c:pt>
                <c:pt idx="96">
                  <c:v>-0.20799999999999999</c:v>
                </c:pt>
                <c:pt idx="97">
                  <c:v>-0.20799999999999999</c:v>
                </c:pt>
                <c:pt idx="98">
                  <c:v>-0.20799999999999999</c:v>
                </c:pt>
                <c:pt idx="99">
                  <c:v>-0.20799999999999999</c:v>
                </c:pt>
                <c:pt idx="100">
                  <c:v>-0.2</c:v>
                </c:pt>
                <c:pt idx="101">
                  <c:v>-0.2</c:v>
                </c:pt>
                <c:pt idx="102">
                  <c:v>-0.2</c:v>
                </c:pt>
                <c:pt idx="103">
                  <c:v>-0.192</c:v>
                </c:pt>
                <c:pt idx="104">
                  <c:v>-0.192</c:v>
                </c:pt>
                <c:pt idx="105">
                  <c:v>-0.192</c:v>
                </c:pt>
                <c:pt idx="106">
                  <c:v>-0.184</c:v>
                </c:pt>
                <c:pt idx="107">
                  <c:v>-0.184</c:v>
                </c:pt>
                <c:pt idx="108">
                  <c:v>-0.184</c:v>
                </c:pt>
                <c:pt idx="109">
                  <c:v>-0.184</c:v>
                </c:pt>
                <c:pt idx="110">
                  <c:v>-0.17599999999999999</c:v>
                </c:pt>
                <c:pt idx="111">
                  <c:v>-0.17599999999999999</c:v>
                </c:pt>
                <c:pt idx="112">
                  <c:v>-0.17599999999999999</c:v>
                </c:pt>
                <c:pt idx="113">
                  <c:v>-0.17599999999999999</c:v>
                </c:pt>
                <c:pt idx="114">
                  <c:v>-0.16800000000000001</c:v>
                </c:pt>
                <c:pt idx="115">
                  <c:v>-0.16800000000000001</c:v>
                </c:pt>
                <c:pt idx="116">
                  <c:v>-0.16800000000000001</c:v>
                </c:pt>
                <c:pt idx="117">
                  <c:v>-0.16</c:v>
                </c:pt>
                <c:pt idx="118">
                  <c:v>-0.16</c:v>
                </c:pt>
                <c:pt idx="119">
                  <c:v>-0.16</c:v>
                </c:pt>
                <c:pt idx="120">
                  <c:v>-0.16</c:v>
                </c:pt>
                <c:pt idx="121">
                  <c:v>-0.16</c:v>
                </c:pt>
                <c:pt idx="122">
                  <c:v>-0.152</c:v>
                </c:pt>
                <c:pt idx="123">
                  <c:v>-0.152</c:v>
                </c:pt>
                <c:pt idx="124">
                  <c:v>-0.152</c:v>
                </c:pt>
                <c:pt idx="125">
                  <c:v>-0.14399999999999999</c:v>
                </c:pt>
                <c:pt idx="126">
                  <c:v>-0.128</c:v>
                </c:pt>
                <c:pt idx="127">
                  <c:v>-0.13600000000000001</c:v>
                </c:pt>
                <c:pt idx="128">
                  <c:v>-0.13600000000000001</c:v>
                </c:pt>
                <c:pt idx="129">
                  <c:v>-0.13600000000000001</c:v>
                </c:pt>
                <c:pt idx="130">
                  <c:v>-0.128</c:v>
                </c:pt>
                <c:pt idx="131">
                  <c:v>-0.128</c:v>
                </c:pt>
                <c:pt idx="132">
                  <c:v>-0.128</c:v>
                </c:pt>
                <c:pt idx="133">
                  <c:v>-0.128</c:v>
                </c:pt>
                <c:pt idx="134">
                  <c:v>-0.128</c:v>
                </c:pt>
                <c:pt idx="135">
                  <c:v>-0.12</c:v>
                </c:pt>
                <c:pt idx="136">
                  <c:v>-0.12</c:v>
                </c:pt>
                <c:pt idx="137">
                  <c:v>-0.112</c:v>
                </c:pt>
                <c:pt idx="138">
                  <c:v>-0.112</c:v>
                </c:pt>
                <c:pt idx="139">
                  <c:v>-0.112</c:v>
                </c:pt>
                <c:pt idx="140">
                  <c:v>-0.112</c:v>
                </c:pt>
                <c:pt idx="141">
                  <c:v>-0.112</c:v>
                </c:pt>
                <c:pt idx="142">
                  <c:v>-0.104</c:v>
                </c:pt>
                <c:pt idx="143">
                  <c:v>-0.104</c:v>
                </c:pt>
                <c:pt idx="144">
                  <c:v>-9.6000000000000002E-2</c:v>
                </c:pt>
                <c:pt idx="145">
                  <c:v>-9.6000000000000002E-2</c:v>
                </c:pt>
                <c:pt idx="146">
                  <c:v>-9.6000000000000002E-2</c:v>
                </c:pt>
                <c:pt idx="147">
                  <c:v>-9.6000000000000002E-2</c:v>
                </c:pt>
                <c:pt idx="148">
                  <c:v>-9.6000000000000002E-2</c:v>
                </c:pt>
                <c:pt idx="149">
                  <c:v>-9.6000000000000002E-2</c:v>
                </c:pt>
                <c:pt idx="150">
                  <c:v>-8.7999999999999995E-2</c:v>
                </c:pt>
                <c:pt idx="151">
                  <c:v>-8.7999999999999995E-2</c:v>
                </c:pt>
                <c:pt idx="152">
                  <c:v>-8.7999999999999995E-2</c:v>
                </c:pt>
                <c:pt idx="153">
                  <c:v>-8.7999999999999995E-2</c:v>
                </c:pt>
                <c:pt idx="154">
                  <c:v>-0.08</c:v>
                </c:pt>
                <c:pt idx="155">
                  <c:v>-0.08</c:v>
                </c:pt>
                <c:pt idx="156">
                  <c:v>-0.08</c:v>
                </c:pt>
                <c:pt idx="157">
                  <c:v>-7.1999999999999995E-2</c:v>
                </c:pt>
                <c:pt idx="158">
                  <c:v>-7.1999999999999995E-2</c:v>
                </c:pt>
                <c:pt idx="159">
                  <c:v>-7.1999999999999995E-2</c:v>
                </c:pt>
                <c:pt idx="160">
                  <c:v>-6.4000000000000001E-2</c:v>
                </c:pt>
                <c:pt idx="161">
                  <c:v>-6.4000000000000001E-2</c:v>
                </c:pt>
                <c:pt idx="162">
                  <c:v>-6.4000000000000001E-2</c:v>
                </c:pt>
                <c:pt idx="163">
                  <c:v>-5.6000000000000001E-2</c:v>
                </c:pt>
                <c:pt idx="164">
                  <c:v>-5.6000000000000001E-2</c:v>
                </c:pt>
                <c:pt idx="165">
                  <c:v>-4.8000000000000001E-2</c:v>
                </c:pt>
                <c:pt idx="166">
                  <c:v>-5.6000000000000001E-2</c:v>
                </c:pt>
                <c:pt idx="167">
                  <c:v>-5.6000000000000001E-2</c:v>
                </c:pt>
                <c:pt idx="168">
                  <c:v>-4.8000000000000001E-2</c:v>
                </c:pt>
                <c:pt idx="169">
                  <c:v>-4.8000000000000001E-2</c:v>
                </c:pt>
                <c:pt idx="170">
                  <c:v>-4.8000000000000001E-2</c:v>
                </c:pt>
                <c:pt idx="171">
                  <c:v>-4.8000000000000001E-2</c:v>
                </c:pt>
                <c:pt idx="172">
                  <c:v>-0.04</c:v>
                </c:pt>
                <c:pt idx="173">
                  <c:v>-0.04</c:v>
                </c:pt>
                <c:pt idx="174">
                  <c:v>-0.04</c:v>
                </c:pt>
                <c:pt idx="175">
                  <c:v>-3.2000000000000001E-2</c:v>
                </c:pt>
                <c:pt idx="176">
                  <c:v>-3.2000000000000001E-2</c:v>
                </c:pt>
                <c:pt idx="177">
                  <c:v>-3.2000000000000001E-2</c:v>
                </c:pt>
                <c:pt idx="178">
                  <c:v>-3.2000000000000001E-2</c:v>
                </c:pt>
                <c:pt idx="179">
                  <c:v>-2.4E-2</c:v>
                </c:pt>
                <c:pt idx="180">
                  <c:v>-2.4E-2</c:v>
                </c:pt>
                <c:pt idx="181">
                  <c:v>-1.6E-2</c:v>
                </c:pt>
                <c:pt idx="182">
                  <c:v>-2.4E-2</c:v>
                </c:pt>
                <c:pt idx="183">
                  <c:v>-2.4E-2</c:v>
                </c:pt>
                <c:pt idx="184">
                  <c:v>-1.6E-2</c:v>
                </c:pt>
                <c:pt idx="185">
                  <c:v>-1.6E-2</c:v>
                </c:pt>
                <c:pt idx="186">
                  <c:v>-1.6E-2</c:v>
                </c:pt>
                <c:pt idx="187">
                  <c:v>-1.6E-2</c:v>
                </c:pt>
                <c:pt idx="188">
                  <c:v>-8.0000000000000002E-3</c:v>
                </c:pt>
                <c:pt idx="189">
                  <c:v>-1.6E-2</c:v>
                </c:pt>
                <c:pt idx="190">
                  <c:v>-8.0000000000000002E-3</c:v>
                </c:pt>
                <c:pt idx="191">
                  <c:v>-8.0000000000000002E-3</c:v>
                </c:pt>
                <c:pt idx="192">
                  <c:v>-8.0000000000000002E-3</c:v>
                </c:pt>
                <c:pt idx="193">
                  <c:v>-8.0000000000000002E-3</c:v>
                </c:pt>
                <c:pt idx="194">
                  <c:v>-8.0000000000000002E-3</c:v>
                </c:pt>
                <c:pt idx="195">
                  <c:v>0</c:v>
                </c:pt>
                <c:pt idx="196">
                  <c:v>8.0000000000000002E-3</c:v>
                </c:pt>
                <c:pt idx="197">
                  <c:v>0</c:v>
                </c:pt>
                <c:pt idx="198">
                  <c:v>8.0000000000000002E-3</c:v>
                </c:pt>
                <c:pt idx="199">
                  <c:v>8.0000000000000002E-3</c:v>
                </c:pt>
                <c:pt idx="200">
                  <c:v>8.0000000000000002E-3</c:v>
                </c:pt>
                <c:pt idx="201">
                  <c:v>8.0000000000000002E-3</c:v>
                </c:pt>
                <c:pt idx="202">
                  <c:v>1.6E-2</c:v>
                </c:pt>
                <c:pt idx="203">
                  <c:v>1.6E-2</c:v>
                </c:pt>
                <c:pt idx="204">
                  <c:v>1.6E-2</c:v>
                </c:pt>
                <c:pt idx="205">
                  <c:v>1.6E-2</c:v>
                </c:pt>
                <c:pt idx="206">
                  <c:v>2.4E-2</c:v>
                </c:pt>
                <c:pt idx="207">
                  <c:v>1.6E-2</c:v>
                </c:pt>
                <c:pt idx="208">
                  <c:v>1.6E-2</c:v>
                </c:pt>
                <c:pt idx="209">
                  <c:v>2.4E-2</c:v>
                </c:pt>
                <c:pt idx="210">
                  <c:v>3.2000000000000001E-2</c:v>
                </c:pt>
                <c:pt idx="211">
                  <c:v>3.2000000000000001E-2</c:v>
                </c:pt>
                <c:pt idx="212">
                  <c:v>3.2000000000000001E-2</c:v>
                </c:pt>
                <c:pt idx="213">
                  <c:v>3.2000000000000001E-2</c:v>
                </c:pt>
                <c:pt idx="214">
                  <c:v>3.2000000000000001E-2</c:v>
                </c:pt>
                <c:pt idx="215">
                  <c:v>3.2000000000000001E-2</c:v>
                </c:pt>
                <c:pt idx="216">
                  <c:v>3.2000000000000001E-2</c:v>
                </c:pt>
                <c:pt idx="217">
                  <c:v>0.04</c:v>
                </c:pt>
                <c:pt idx="218">
                  <c:v>0.04</c:v>
                </c:pt>
                <c:pt idx="219">
                  <c:v>0.04</c:v>
                </c:pt>
                <c:pt idx="220">
                  <c:v>0.04</c:v>
                </c:pt>
                <c:pt idx="221">
                  <c:v>0.04</c:v>
                </c:pt>
                <c:pt idx="222">
                  <c:v>4.8000000000000001E-2</c:v>
                </c:pt>
                <c:pt idx="223">
                  <c:v>0.04</c:v>
                </c:pt>
                <c:pt idx="224">
                  <c:v>4.8000000000000001E-2</c:v>
                </c:pt>
                <c:pt idx="225">
                  <c:v>4.8000000000000001E-2</c:v>
                </c:pt>
                <c:pt idx="226">
                  <c:v>4.8000000000000001E-2</c:v>
                </c:pt>
                <c:pt idx="227">
                  <c:v>5.6000000000000001E-2</c:v>
                </c:pt>
                <c:pt idx="228">
                  <c:v>5.6000000000000001E-2</c:v>
                </c:pt>
                <c:pt idx="229">
                  <c:v>5.6000000000000001E-2</c:v>
                </c:pt>
                <c:pt idx="230">
                  <c:v>5.6000000000000001E-2</c:v>
                </c:pt>
                <c:pt idx="231">
                  <c:v>6.4000000000000001E-2</c:v>
                </c:pt>
                <c:pt idx="232">
                  <c:v>5.6000000000000001E-2</c:v>
                </c:pt>
                <c:pt idx="233">
                  <c:v>5.6000000000000001E-2</c:v>
                </c:pt>
                <c:pt idx="234">
                  <c:v>5.6000000000000001E-2</c:v>
                </c:pt>
                <c:pt idx="235">
                  <c:v>6.4000000000000001E-2</c:v>
                </c:pt>
                <c:pt idx="236">
                  <c:v>6.4000000000000001E-2</c:v>
                </c:pt>
                <c:pt idx="237">
                  <c:v>6.4000000000000001E-2</c:v>
                </c:pt>
                <c:pt idx="238">
                  <c:v>7.1999999999999995E-2</c:v>
                </c:pt>
                <c:pt idx="239">
                  <c:v>6.4000000000000001E-2</c:v>
                </c:pt>
                <c:pt idx="240">
                  <c:v>6.4000000000000001E-2</c:v>
                </c:pt>
                <c:pt idx="241">
                  <c:v>7.1999999999999995E-2</c:v>
                </c:pt>
                <c:pt idx="242">
                  <c:v>7.1999999999999995E-2</c:v>
                </c:pt>
                <c:pt idx="243">
                  <c:v>7.1999999999999995E-2</c:v>
                </c:pt>
                <c:pt idx="244">
                  <c:v>7.1999999999999995E-2</c:v>
                </c:pt>
                <c:pt idx="245">
                  <c:v>7.1999999999999995E-2</c:v>
                </c:pt>
                <c:pt idx="246">
                  <c:v>0.08</c:v>
                </c:pt>
                <c:pt idx="247">
                  <c:v>0.08</c:v>
                </c:pt>
                <c:pt idx="248">
                  <c:v>7.1999999999999995E-2</c:v>
                </c:pt>
                <c:pt idx="249">
                  <c:v>0.08</c:v>
                </c:pt>
                <c:pt idx="250">
                  <c:v>0.08</c:v>
                </c:pt>
                <c:pt idx="251">
                  <c:v>0.08</c:v>
                </c:pt>
                <c:pt idx="252">
                  <c:v>0.08</c:v>
                </c:pt>
                <c:pt idx="253">
                  <c:v>8.7999999999999995E-2</c:v>
                </c:pt>
                <c:pt idx="254">
                  <c:v>0.08</c:v>
                </c:pt>
                <c:pt idx="255">
                  <c:v>8.7999999999999995E-2</c:v>
                </c:pt>
                <c:pt idx="256">
                  <c:v>8.7999999999999995E-2</c:v>
                </c:pt>
                <c:pt idx="257">
                  <c:v>8.7999999999999995E-2</c:v>
                </c:pt>
                <c:pt idx="258">
                  <c:v>8.7999999999999995E-2</c:v>
                </c:pt>
                <c:pt idx="259">
                  <c:v>9.6000000000000002E-2</c:v>
                </c:pt>
                <c:pt idx="260">
                  <c:v>9.6000000000000002E-2</c:v>
                </c:pt>
                <c:pt idx="261">
                  <c:v>8.7999999999999995E-2</c:v>
                </c:pt>
                <c:pt idx="262">
                  <c:v>9.6000000000000002E-2</c:v>
                </c:pt>
                <c:pt idx="263">
                  <c:v>9.6000000000000002E-2</c:v>
                </c:pt>
                <c:pt idx="264">
                  <c:v>9.6000000000000002E-2</c:v>
                </c:pt>
                <c:pt idx="265">
                  <c:v>9.6000000000000002E-2</c:v>
                </c:pt>
                <c:pt idx="266">
                  <c:v>9.6000000000000002E-2</c:v>
                </c:pt>
                <c:pt idx="267">
                  <c:v>0.104</c:v>
                </c:pt>
                <c:pt idx="268">
                  <c:v>9.6000000000000002E-2</c:v>
                </c:pt>
                <c:pt idx="269">
                  <c:v>0.104</c:v>
                </c:pt>
                <c:pt idx="270">
                  <c:v>0.104</c:v>
                </c:pt>
                <c:pt idx="271">
                  <c:v>0.104</c:v>
                </c:pt>
                <c:pt idx="272">
                  <c:v>0.104</c:v>
                </c:pt>
                <c:pt idx="273">
                  <c:v>0.104</c:v>
                </c:pt>
                <c:pt idx="274">
                  <c:v>0.104</c:v>
                </c:pt>
                <c:pt idx="275">
                  <c:v>0.112</c:v>
                </c:pt>
                <c:pt idx="276">
                  <c:v>0.104</c:v>
                </c:pt>
                <c:pt idx="277">
                  <c:v>0.104</c:v>
                </c:pt>
                <c:pt idx="278">
                  <c:v>0.104</c:v>
                </c:pt>
                <c:pt idx="279">
                  <c:v>0.112</c:v>
                </c:pt>
                <c:pt idx="280">
                  <c:v>0.112</c:v>
                </c:pt>
                <c:pt idx="281">
                  <c:v>0.112</c:v>
                </c:pt>
                <c:pt idx="282">
                  <c:v>0.112</c:v>
                </c:pt>
                <c:pt idx="283">
                  <c:v>0.112</c:v>
                </c:pt>
                <c:pt idx="284">
                  <c:v>0.112</c:v>
                </c:pt>
                <c:pt idx="285">
                  <c:v>0.112</c:v>
                </c:pt>
                <c:pt idx="286">
                  <c:v>0.112</c:v>
                </c:pt>
                <c:pt idx="287">
                  <c:v>0.112</c:v>
                </c:pt>
                <c:pt idx="288">
                  <c:v>0.112</c:v>
                </c:pt>
                <c:pt idx="289">
                  <c:v>0.112</c:v>
                </c:pt>
                <c:pt idx="290">
                  <c:v>0.112</c:v>
                </c:pt>
                <c:pt idx="291">
                  <c:v>0.112</c:v>
                </c:pt>
                <c:pt idx="292">
                  <c:v>0.112</c:v>
                </c:pt>
                <c:pt idx="293">
                  <c:v>0.112</c:v>
                </c:pt>
                <c:pt idx="294">
                  <c:v>0.12</c:v>
                </c:pt>
                <c:pt idx="295">
                  <c:v>0.112</c:v>
                </c:pt>
                <c:pt idx="296">
                  <c:v>0.12</c:v>
                </c:pt>
                <c:pt idx="297">
                  <c:v>0.112</c:v>
                </c:pt>
                <c:pt idx="298">
                  <c:v>0.12</c:v>
                </c:pt>
                <c:pt idx="299">
                  <c:v>0.12</c:v>
                </c:pt>
                <c:pt idx="300">
                  <c:v>0.12</c:v>
                </c:pt>
                <c:pt idx="301">
                  <c:v>0.12</c:v>
                </c:pt>
                <c:pt idx="302">
                  <c:v>0.12</c:v>
                </c:pt>
                <c:pt idx="303">
                  <c:v>0.112</c:v>
                </c:pt>
                <c:pt idx="304">
                  <c:v>0.112</c:v>
                </c:pt>
                <c:pt idx="305">
                  <c:v>0.12</c:v>
                </c:pt>
                <c:pt idx="306">
                  <c:v>0.12</c:v>
                </c:pt>
                <c:pt idx="307">
                  <c:v>0.12</c:v>
                </c:pt>
                <c:pt idx="308">
                  <c:v>0.12</c:v>
                </c:pt>
                <c:pt idx="309">
                  <c:v>0.12</c:v>
                </c:pt>
                <c:pt idx="310">
                  <c:v>0.12</c:v>
                </c:pt>
                <c:pt idx="311">
                  <c:v>0.112</c:v>
                </c:pt>
                <c:pt idx="312">
                  <c:v>0.12</c:v>
                </c:pt>
                <c:pt idx="313">
                  <c:v>0.12</c:v>
                </c:pt>
                <c:pt idx="314">
                  <c:v>0.12</c:v>
                </c:pt>
                <c:pt idx="315">
                  <c:v>0.12</c:v>
                </c:pt>
                <c:pt idx="316">
                  <c:v>0.128</c:v>
                </c:pt>
                <c:pt idx="317">
                  <c:v>0.12</c:v>
                </c:pt>
                <c:pt idx="318">
                  <c:v>0.12</c:v>
                </c:pt>
                <c:pt idx="319">
                  <c:v>0.12</c:v>
                </c:pt>
                <c:pt idx="320">
                  <c:v>0.12</c:v>
                </c:pt>
                <c:pt idx="321">
                  <c:v>0.12</c:v>
                </c:pt>
                <c:pt idx="322">
                  <c:v>0.12</c:v>
                </c:pt>
                <c:pt idx="323">
                  <c:v>0.12</c:v>
                </c:pt>
                <c:pt idx="324">
                  <c:v>0.12</c:v>
                </c:pt>
                <c:pt idx="325">
                  <c:v>0.12</c:v>
                </c:pt>
                <c:pt idx="326">
                  <c:v>0.12</c:v>
                </c:pt>
                <c:pt idx="327">
                  <c:v>0.128</c:v>
                </c:pt>
                <c:pt idx="328">
                  <c:v>0.12</c:v>
                </c:pt>
                <c:pt idx="329">
                  <c:v>0.12</c:v>
                </c:pt>
                <c:pt idx="330">
                  <c:v>0.12</c:v>
                </c:pt>
                <c:pt idx="331">
                  <c:v>0.128</c:v>
                </c:pt>
                <c:pt idx="332">
                  <c:v>0.128</c:v>
                </c:pt>
                <c:pt idx="333">
                  <c:v>0.12</c:v>
                </c:pt>
                <c:pt idx="334">
                  <c:v>0.128</c:v>
                </c:pt>
                <c:pt idx="335">
                  <c:v>0.12</c:v>
                </c:pt>
                <c:pt idx="336">
                  <c:v>0.12</c:v>
                </c:pt>
                <c:pt idx="337">
                  <c:v>0.128</c:v>
                </c:pt>
                <c:pt idx="338">
                  <c:v>0.12</c:v>
                </c:pt>
                <c:pt idx="339">
                  <c:v>0.12</c:v>
                </c:pt>
                <c:pt idx="340">
                  <c:v>0.12</c:v>
                </c:pt>
                <c:pt idx="341">
                  <c:v>0.12</c:v>
                </c:pt>
                <c:pt idx="342">
                  <c:v>0.12</c:v>
                </c:pt>
                <c:pt idx="343">
                  <c:v>0.112</c:v>
                </c:pt>
                <c:pt idx="344">
                  <c:v>0.12</c:v>
                </c:pt>
                <c:pt idx="345">
                  <c:v>0.12</c:v>
                </c:pt>
                <c:pt idx="346">
                  <c:v>0.12</c:v>
                </c:pt>
                <c:pt idx="347">
                  <c:v>0.12</c:v>
                </c:pt>
                <c:pt idx="348">
                  <c:v>0.12</c:v>
                </c:pt>
                <c:pt idx="349">
                  <c:v>0.12</c:v>
                </c:pt>
                <c:pt idx="350">
                  <c:v>0.12</c:v>
                </c:pt>
                <c:pt idx="351">
                  <c:v>0.12</c:v>
                </c:pt>
                <c:pt idx="352">
                  <c:v>0.12</c:v>
                </c:pt>
                <c:pt idx="353">
                  <c:v>0.12</c:v>
                </c:pt>
                <c:pt idx="354">
                  <c:v>0.12</c:v>
                </c:pt>
                <c:pt idx="355">
                  <c:v>0.112</c:v>
                </c:pt>
                <c:pt idx="356">
                  <c:v>0.12</c:v>
                </c:pt>
                <c:pt idx="357">
                  <c:v>0.12</c:v>
                </c:pt>
                <c:pt idx="358">
                  <c:v>0.112</c:v>
                </c:pt>
                <c:pt idx="359">
                  <c:v>0.112</c:v>
                </c:pt>
                <c:pt idx="360">
                  <c:v>0.112</c:v>
                </c:pt>
                <c:pt idx="361">
                  <c:v>0.112</c:v>
                </c:pt>
                <c:pt idx="362">
                  <c:v>0.112</c:v>
                </c:pt>
                <c:pt idx="363">
                  <c:v>0.112</c:v>
                </c:pt>
                <c:pt idx="364">
                  <c:v>0.12</c:v>
                </c:pt>
                <c:pt idx="365">
                  <c:v>0.112</c:v>
                </c:pt>
                <c:pt idx="366">
                  <c:v>0.112</c:v>
                </c:pt>
                <c:pt idx="367">
                  <c:v>0.104</c:v>
                </c:pt>
                <c:pt idx="368">
                  <c:v>0.112</c:v>
                </c:pt>
                <c:pt idx="369">
                  <c:v>0.112</c:v>
                </c:pt>
                <c:pt idx="370">
                  <c:v>0.112</c:v>
                </c:pt>
                <c:pt idx="371">
                  <c:v>0.112</c:v>
                </c:pt>
                <c:pt idx="372">
                  <c:v>0.112</c:v>
                </c:pt>
                <c:pt idx="373">
                  <c:v>0.112</c:v>
                </c:pt>
                <c:pt idx="374">
                  <c:v>0.112</c:v>
                </c:pt>
                <c:pt idx="375">
                  <c:v>0.112</c:v>
                </c:pt>
                <c:pt idx="376">
                  <c:v>0.112</c:v>
                </c:pt>
                <c:pt idx="377">
                  <c:v>0.104</c:v>
                </c:pt>
                <c:pt idx="378">
                  <c:v>0.104</c:v>
                </c:pt>
                <c:pt idx="379">
                  <c:v>0.104</c:v>
                </c:pt>
                <c:pt idx="380">
                  <c:v>0.104</c:v>
                </c:pt>
                <c:pt idx="381">
                  <c:v>0.104</c:v>
                </c:pt>
                <c:pt idx="382">
                  <c:v>0.104</c:v>
                </c:pt>
                <c:pt idx="383">
                  <c:v>0.104</c:v>
                </c:pt>
                <c:pt idx="384">
                  <c:v>0.104</c:v>
                </c:pt>
                <c:pt idx="385">
                  <c:v>0.104</c:v>
                </c:pt>
                <c:pt idx="386">
                  <c:v>9.6000000000000002E-2</c:v>
                </c:pt>
                <c:pt idx="387">
                  <c:v>9.6000000000000002E-2</c:v>
                </c:pt>
                <c:pt idx="388">
                  <c:v>9.6000000000000002E-2</c:v>
                </c:pt>
                <c:pt idx="389">
                  <c:v>0.104</c:v>
                </c:pt>
                <c:pt idx="390">
                  <c:v>9.6000000000000002E-2</c:v>
                </c:pt>
                <c:pt idx="391">
                  <c:v>9.6000000000000002E-2</c:v>
                </c:pt>
                <c:pt idx="392">
                  <c:v>9.6000000000000002E-2</c:v>
                </c:pt>
                <c:pt idx="393">
                  <c:v>8.7999999999999995E-2</c:v>
                </c:pt>
                <c:pt idx="394">
                  <c:v>8.7999999999999995E-2</c:v>
                </c:pt>
                <c:pt idx="395">
                  <c:v>8.7999999999999995E-2</c:v>
                </c:pt>
                <c:pt idx="396">
                  <c:v>8.7999999999999995E-2</c:v>
                </c:pt>
                <c:pt idx="397">
                  <c:v>8.7999999999999995E-2</c:v>
                </c:pt>
                <c:pt idx="398">
                  <c:v>8.7999999999999995E-2</c:v>
                </c:pt>
                <c:pt idx="399">
                  <c:v>8.7999999999999995E-2</c:v>
                </c:pt>
                <c:pt idx="400">
                  <c:v>8.7999999999999995E-2</c:v>
                </c:pt>
                <c:pt idx="401">
                  <c:v>8.7999999999999995E-2</c:v>
                </c:pt>
                <c:pt idx="402">
                  <c:v>8.7999999999999995E-2</c:v>
                </c:pt>
                <c:pt idx="403">
                  <c:v>8.7999999999999995E-2</c:v>
                </c:pt>
                <c:pt idx="404">
                  <c:v>0.08</c:v>
                </c:pt>
                <c:pt idx="405">
                  <c:v>0.08</c:v>
                </c:pt>
                <c:pt idx="406">
                  <c:v>0.08</c:v>
                </c:pt>
                <c:pt idx="407">
                  <c:v>7.1999999999999995E-2</c:v>
                </c:pt>
                <c:pt idx="408">
                  <c:v>0.08</c:v>
                </c:pt>
                <c:pt idx="409">
                  <c:v>0.08</c:v>
                </c:pt>
                <c:pt idx="410">
                  <c:v>7.1999999999999995E-2</c:v>
                </c:pt>
                <c:pt idx="411">
                  <c:v>7.1999999999999995E-2</c:v>
                </c:pt>
                <c:pt idx="412">
                  <c:v>0.08</c:v>
                </c:pt>
                <c:pt idx="413">
                  <c:v>7.1999999999999995E-2</c:v>
                </c:pt>
                <c:pt idx="414">
                  <c:v>7.1999999999999995E-2</c:v>
                </c:pt>
                <c:pt idx="415">
                  <c:v>6.4000000000000001E-2</c:v>
                </c:pt>
                <c:pt idx="416">
                  <c:v>6.4000000000000001E-2</c:v>
                </c:pt>
                <c:pt idx="417">
                  <c:v>6.4000000000000001E-2</c:v>
                </c:pt>
                <c:pt idx="418">
                  <c:v>6.4000000000000001E-2</c:v>
                </c:pt>
                <c:pt idx="419">
                  <c:v>6.4000000000000001E-2</c:v>
                </c:pt>
                <c:pt idx="420">
                  <c:v>6.4000000000000001E-2</c:v>
                </c:pt>
                <c:pt idx="421">
                  <c:v>6.4000000000000001E-2</c:v>
                </c:pt>
                <c:pt idx="422">
                  <c:v>6.4000000000000001E-2</c:v>
                </c:pt>
                <c:pt idx="423">
                  <c:v>6.4000000000000001E-2</c:v>
                </c:pt>
                <c:pt idx="424">
                  <c:v>5.6000000000000001E-2</c:v>
                </c:pt>
                <c:pt idx="425">
                  <c:v>5.6000000000000001E-2</c:v>
                </c:pt>
                <c:pt idx="426">
                  <c:v>5.6000000000000001E-2</c:v>
                </c:pt>
                <c:pt idx="427">
                  <c:v>5.6000000000000001E-2</c:v>
                </c:pt>
                <c:pt idx="428">
                  <c:v>4.8000000000000001E-2</c:v>
                </c:pt>
                <c:pt idx="429">
                  <c:v>4.8000000000000001E-2</c:v>
                </c:pt>
                <c:pt idx="430">
                  <c:v>5.6000000000000001E-2</c:v>
                </c:pt>
                <c:pt idx="431">
                  <c:v>4.8000000000000001E-2</c:v>
                </c:pt>
                <c:pt idx="432">
                  <c:v>4.8000000000000001E-2</c:v>
                </c:pt>
                <c:pt idx="433">
                  <c:v>4.8000000000000001E-2</c:v>
                </c:pt>
                <c:pt idx="434">
                  <c:v>0.04</c:v>
                </c:pt>
                <c:pt idx="435">
                  <c:v>4.8000000000000001E-2</c:v>
                </c:pt>
                <c:pt idx="436">
                  <c:v>4.8000000000000001E-2</c:v>
                </c:pt>
                <c:pt idx="437">
                  <c:v>0.04</c:v>
                </c:pt>
                <c:pt idx="438">
                  <c:v>3.2000000000000001E-2</c:v>
                </c:pt>
                <c:pt idx="439">
                  <c:v>0.04</c:v>
                </c:pt>
                <c:pt idx="440">
                  <c:v>3.2000000000000001E-2</c:v>
                </c:pt>
                <c:pt idx="441">
                  <c:v>3.2000000000000001E-2</c:v>
                </c:pt>
                <c:pt idx="442">
                  <c:v>3.2000000000000001E-2</c:v>
                </c:pt>
                <c:pt idx="443">
                  <c:v>3.2000000000000001E-2</c:v>
                </c:pt>
                <c:pt idx="444">
                  <c:v>3.2000000000000001E-2</c:v>
                </c:pt>
                <c:pt idx="445">
                  <c:v>3.2000000000000001E-2</c:v>
                </c:pt>
                <c:pt idx="446">
                  <c:v>2.4E-2</c:v>
                </c:pt>
                <c:pt idx="447">
                  <c:v>3.2000000000000001E-2</c:v>
                </c:pt>
                <c:pt idx="448">
                  <c:v>2.4E-2</c:v>
                </c:pt>
                <c:pt idx="449">
                  <c:v>2.4E-2</c:v>
                </c:pt>
                <c:pt idx="450">
                  <c:v>1.6E-2</c:v>
                </c:pt>
                <c:pt idx="451">
                  <c:v>1.6E-2</c:v>
                </c:pt>
                <c:pt idx="452">
                  <c:v>1.6E-2</c:v>
                </c:pt>
                <c:pt idx="453">
                  <c:v>1.6E-2</c:v>
                </c:pt>
                <c:pt idx="454">
                  <c:v>8.0000000000000002E-3</c:v>
                </c:pt>
                <c:pt idx="455">
                  <c:v>8.0000000000000002E-3</c:v>
                </c:pt>
                <c:pt idx="456">
                  <c:v>8.0000000000000002E-3</c:v>
                </c:pt>
                <c:pt idx="457">
                  <c:v>8.0000000000000002E-3</c:v>
                </c:pt>
                <c:pt idx="458">
                  <c:v>8.0000000000000002E-3</c:v>
                </c:pt>
                <c:pt idx="459">
                  <c:v>8.0000000000000002E-3</c:v>
                </c:pt>
                <c:pt idx="460">
                  <c:v>0</c:v>
                </c:pt>
                <c:pt idx="461">
                  <c:v>0</c:v>
                </c:pt>
                <c:pt idx="462">
                  <c:v>0</c:v>
                </c:pt>
                <c:pt idx="463">
                  <c:v>-8.0000000000000002E-3</c:v>
                </c:pt>
                <c:pt idx="464">
                  <c:v>0</c:v>
                </c:pt>
                <c:pt idx="465">
                  <c:v>-8.0000000000000002E-3</c:v>
                </c:pt>
                <c:pt idx="466">
                  <c:v>-8.0000000000000002E-3</c:v>
                </c:pt>
                <c:pt idx="467">
                  <c:v>-1.6E-2</c:v>
                </c:pt>
                <c:pt idx="468">
                  <c:v>-8.0000000000000002E-3</c:v>
                </c:pt>
                <c:pt idx="469">
                  <c:v>-1.6E-2</c:v>
                </c:pt>
                <c:pt idx="470">
                  <c:v>-1.6E-2</c:v>
                </c:pt>
                <c:pt idx="471">
                  <c:v>-1.6E-2</c:v>
                </c:pt>
                <c:pt idx="472">
                  <c:v>-1.6E-2</c:v>
                </c:pt>
                <c:pt idx="473">
                  <c:v>-1.6E-2</c:v>
                </c:pt>
                <c:pt idx="474">
                  <c:v>-2.4E-2</c:v>
                </c:pt>
                <c:pt idx="475">
                  <c:v>-1.6E-2</c:v>
                </c:pt>
                <c:pt idx="476">
                  <c:v>-2.4E-2</c:v>
                </c:pt>
                <c:pt idx="477">
                  <c:v>-2.4E-2</c:v>
                </c:pt>
                <c:pt idx="478">
                  <c:v>-2.4E-2</c:v>
                </c:pt>
                <c:pt idx="479">
                  <c:v>-3.2000000000000001E-2</c:v>
                </c:pt>
                <c:pt idx="480">
                  <c:v>-3.2000000000000001E-2</c:v>
                </c:pt>
                <c:pt idx="481">
                  <c:v>-3.2000000000000001E-2</c:v>
                </c:pt>
                <c:pt idx="482">
                  <c:v>-0.04</c:v>
                </c:pt>
                <c:pt idx="483">
                  <c:v>-3.2000000000000001E-2</c:v>
                </c:pt>
                <c:pt idx="484">
                  <c:v>-0.04</c:v>
                </c:pt>
                <c:pt idx="485">
                  <c:v>-0.04</c:v>
                </c:pt>
                <c:pt idx="486">
                  <c:v>-0.04</c:v>
                </c:pt>
                <c:pt idx="487">
                  <c:v>-0.04</c:v>
                </c:pt>
                <c:pt idx="488">
                  <c:v>-4.8000000000000001E-2</c:v>
                </c:pt>
                <c:pt idx="489">
                  <c:v>-4.8000000000000001E-2</c:v>
                </c:pt>
                <c:pt idx="490">
                  <c:v>-4.8000000000000001E-2</c:v>
                </c:pt>
                <c:pt idx="491">
                  <c:v>-5.6000000000000001E-2</c:v>
                </c:pt>
                <c:pt idx="492">
                  <c:v>-5.6000000000000001E-2</c:v>
                </c:pt>
                <c:pt idx="493">
                  <c:v>-6.4000000000000001E-2</c:v>
                </c:pt>
                <c:pt idx="494">
                  <c:v>-5.6000000000000001E-2</c:v>
                </c:pt>
                <c:pt idx="495">
                  <c:v>-6.4000000000000001E-2</c:v>
                </c:pt>
                <c:pt idx="496">
                  <c:v>-6.4000000000000001E-2</c:v>
                </c:pt>
                <c:pt idx="497">
                  <c:v>-6.4000000000000001E-2</c:v>
                </c:pt>
                <c:pt idx="498">
                  <c:v>-6.4000000000000001E-2</c:v>
                </c:pt>
                <c:pt idx="499">
                  <c:v>-7.1999999999999995E-2</c:v>
                </c:pt>
                <c:pt idx="500">
                  <c:v>-7.1999999999999995E-2</c:v>
                </c:pt>
                <c:pt idx="501">
                  <c:v>-7.1999999999999995E-2</c:v>
                </c:pt>
                <c:pt idx="502">
                  <c:v>-7.1999999999999995E-2</c:v>
                </c:pt>
                <c:pt idx="503">
                  <c:v>-7.1999999999999995E-2</c:v>
                </c:pt>
                <c:pt idx="504">
                  <c:v>-0.08</c:v>
                </c:pt>
                <c:pt idx="505">
                  <c:v>-0.08</c:v>
                </c:pt>
                <c:pt idx="506">
                  <c:v>-0.08</c:v>
                </c:pt>
                <c:pt idx="507">
                  <c:v>-8.7999999999999995E-2</c:v>
                </c:pt>
                <c:pt idx="508">
                  <c:v>-8.7999999999999995E-2</c:v>
                </c:pt>
                <c:pt idx="509">
                  <c:v>-9.6000000000000002E-2</c:v>
                </c:pt>
                <c:pt idx="510">
                  <c:v>-9.6000000000000002E-2</c:v>
                </c:pt>
                <c:pt idx="511">
                  <c:v>-9.6000000000000002E-2</c:v>
                </c:pt>
                <c:pt idx="512">
                  <c:v>-9.6000000000000002E-2</c:v>
                </c:pt>
                <c:pt idx="513">
                  <c:v>-9.6000000000000002E-2</c:v>
                </c:pt>
                <c:pt idx="514">
                  <c:v>-9.6000000000000002E-2</c:v>
                </c:pt>
                <c:pt idx="515">
                  <c:v>-9.6000000000000002E-2</c:v>
                </c:pt>
                <c:pt idx="516">
                  <c:v>-0.104</c:v>
                </c:pt>
                <c:pt idx="517">
                  <c:v>-0.104</c:v>
                </c:pt>
                <c:pt idx="518">
                  <c:v>-0.104</c:v>
                </c:pt>
                <c:pt idx="519">
                  <c:v>-0.112</c:v>
                </c:pt>
                <c:pt idx="520">
                  <c:v>-0.112</c:v>
                </c:pt>
                <c:pt idx="521">
                  <c:v>-0.12</c:v>
                </c:pt>
                <c:pt idx="522">
                  <c:v>-0.112</c:v>
                </c:pt>
                <c:pt idx="523">
                  <c:v>-0.112</c:v>
                </c:pt>
                <c:pt idx="524">
                  <c:v>-0.12</c:v>
                </c:pt>
                <c:pt idx="525">
                  <c:v>-0.12</c:v>
                </c:pt>
                <c:pt idx="526">
                  <c:v>-0.128</c:v>
                </c:pt>
                <c:pt idx="527">
                  <c:v>-0.128</c:v>
                </c:pt>
                <c:pt idx="528">
                  <c:v>-0.13600000000000001</c:v>
                </c:pt>
                <c:pt idx="529">
                  <c:v>-0.128</c:v>
                </c:pt>
                <c:pt idx="530">
                  <c:v>-0.13600000000000001</c:v>
                </c:pt>
                <c:pt idx="531">
                  <c:v>-0.13600000000000001</c:v>
                </c:pt>
                <c:pt idx="532">
                  <c:v>-0.13600000000000001</c:v>
                </c:pt>
                <c:pt idx="533">
                  <c:v>-0.13600000000000001</c:v>
                </c:pt>
                <c:pt idx="534">
                  <c:v>-0.13600000000000001</c:v>
                </c:pt>
                <c:pt idx="535">
                  <c:v>-0.14399999999999999</c:v>
                </c:pt>
                <c:pt idx="536">
                  <c:v>-0.14399999999999999</c:v>
                </c:pt>
                <c:pt idx="537">
                  <c:v>-0.152</c:v>
                </c:pt>
                <c:pt idx="538">
                  <c:v>-0.152</c:v>
                </c:pt>
                <c:pt idx="539">
                  <c:v>-0.152</c:v>
                </c:pt>
                <c:pt idx="540">
                  <c:v>-0.152</c:v>
                </c:pt>
                <c:pt idx="541">
                  <c:v>-0.16</c:v>
                </c:pt>
                <c:pt idx="542">
                  <c:v>-0.16800000000000001</c:v>
                </c:pt>
                <c:pt idx="543">
                  <c:v>-0.16</c:v>
                </c:pt>
                <c:pt idx="544">
                  <c:v>-0.16</c:v>
                </c:pt>
                <c:pt idx="545">
                  <c:v>-0.16800000000000001</c:v>
                </c:pt>
                <c:pt idx="546">
                  <c:v>-0.16800000000000001</c:v>
                </c:pt>
                <c:pt idx="547">
                  <c:v>-0.16800000000000001</c:v>
                </c:pt>
                <c:pt idx="548">
                  <c:v>-0.17599999999999999</c:v>
                </c:pt>
                <c:pt idx="549">
                  <c:v>-0.17599999999999999</c:v>
                </c:pt>
                <c:pt idx="550">
                  <c:v>-0.17599999999999999</c:v>
                </c:pt>
                <c:pt idx="551">
                  <c:v>-0.184</c:v>
                </c:pt>
                <c:pt idx="552">
                  <c:v>-0.184</c:v>
                </c:pt>
                <c:pt idx="553">
                  <c:v>-0.184</c:v>
                </c:pt>
                <c:pt idx="554">
                  <c:v>-0.184</c:v>
                </c:pt>
                <c:pt idx="555">
                  <c:v>-0.184</c:v>
                </c:pt>
                <c:pt idx="556">
                  <c:v>-0.184</c:v>
                </c:pt>
                <c:pt idx="557">
                  <c:v>-0.192</c:v>
                </c:pt>
                <c:pt idx="558">
                  <c:v>-0.192</c:v>
                </c:pt>
                <c:pt idx="559">
                  <c:v>-0.2</c:v>
                </c:pt>
                <c:pt idx="560">
                  <c:v>-0.2</c:v>
                </c:pt>
                <c:pt idx="561">
                  <c:v>-0.2</c:v>
                </c:pt>
                <c:pt idx="562">
                  <c:v>-0.2</c:v>
                </c:pt>
                <c:pt idx="563">
                  <c:v>-0.2</c:v>
                </c:pt>
                <c:pt idx="564">
                  <c:v>-0.20799999999999999</c:v>
                </c:pt>
                <c:pt idx="565">
                  <c:v>-0.20799999999999999</c:v>
                </c:pt>
                <c:pt idx="566">
                  <c:v>-0.216</c:v>
                </c:pt>
                <c:pt idx="567">
                  <c:v>-0.216</c:v>
                </c:pt>
                <c:pt idx="568">
                  <c:v>-0.216</c:v>
                </c:pt>
                <c:pt idx="569">
                  <c:v>-0.224</c:v>
                </c:pt>
                <c:pt idx="570">
                  <c:v>-0.224</c:v>
                </c:pt>
                <c:pt idx="571">
                  <c:v>-0.23200000000000001</c:v>
                </c:pt>
                <c:pt idx="572">
                  <c:v>-0.23200000000000001</c:v>
                </c:pt>
                <c:pt idx="573">
                  <c:v>-0.23200000000000001</c:v>
                </c:pt>
                <c:pt idx="574">
                  <c:v>-0.23200000000000001</c:v>
                </c:pt>
                <c:pt idx="575">
                  <c:v>-0.23200000000000001</c:v>
                </c:pt>
                <c:pt idx="576">
                  <c:v>-0.24</c:v>
                </c:pt>
                <c:pt idx="577">
                  <c:v>-0.24</c:v>
                </c:pt>
                <c:pt idx="578">
                  <c:v>-0.24</c:v>
                </c:pt>
                <c:pt idx="579">
                  <c:v>-0.248</c:v>
                </c:pt>
                <c:pt idx="580">
                  <c:v>-0.24</c:v>
                </c:pt>
                <c:pt idx="581">
                  <c:v>-0.24</c:v>
                </c:pt>
                <c:pt idx="582">
                  <c:v>-0.24</c:v>
                </c:pt>
                <c:pt idx="583">
                  <c:v>-0.24</c:v>
                </c:pt>
                <c:pt idx="584">
                  <c:v>-0.23200000000000001</c:v>
                </c:pt>
                <c:pt idx="585">
                  <c:v>-0.23200000000000001</c:v>
                </c:pt>
                <c:pt idx="586">
                  <c:v>-0.23200000000000001</c:v>
                </c:pt>
                <c:pt idx="587">
                  <c:v>-0.23200000000000001</c:v>
                </c:pt>
                <c:pt idx="588">
                  <c:v>-0.23200000000000001</c:v>
                </c:pt>
                <c:pt idx="589">
                  <c:v>-0.23200000000000001</c:v>
                </c:pt>
                <c:pt idx="590">
                  <c:v>-0.23200000000000001</c:v>
                </c:pt>
                <c:pt idx="591">
                  <c:v>-0.224</c:v>
                </c:pt>
                <c:pt idx="592">
                  <c:v>-0.224</c:v>
                </c:pt>
                <c:pt idx="593">
                  <c:v>-0.216</c:v>
                </c:pt>
                <c:pt idx="594">
                  <c:v>-0.224</c:v>
                </c:pt>
                <c:pt idx="595">
                  <c:v>-0.216</c:v>
                </c:pt>
                <c:pt idx="596">
                  <c:v>-0.20799999999999999</c:v>
                </c:pt>
                <c:pt idx="597">
                  <c:v>-0.20799999999999999</c:v>
                </c:pt>
                <c:pt idx="598">
                  <c:v>-0.2</c:v>
                </c:pt>
                <c:pt idx="599">
                  <c:v>-0.2</c:v>
                </c:pt>
                <c:pt idx="600">
                  <c:v>-0.2</c:v>
                </c:pt>
                <c:pt idx="601">
                  <c:v>-0.2</c:v>
                </c:pt>
                <c:pt idx="602">
                  <c:v>-0.2</c:v>
                </c:pt>
                <c:pt idx="603">
                  <c:v>-0.2</c:v>
                </c:pt>
                <c:pt idx="604">
                  <c:v>-0.192</c:v>
                </c:pt>
                <c:pt idx="605">
                  <c:v>-0.192</c:v>
                </c:pt>
                <c:pt idx="606">
                  <c:v>-0.184</c:v>
                </c:pt>
                <c:pt idx="607">
                  <c:v>-0.184</c:v>
                </c:pt>
                <c:pt idx="608">
                  <c:v>-0.184</c:v>
                </c:pt>
                <c:pt idx="609">
                  <c:v>-0.184</c:v>
                </c:pt>
                <c:pt idx="610">
                  <c:v>-0.17599999999999999</c:v>
                </c:pt>
                <c:pt idx="611">
                  <c:v>-0.17599999999999999</c:v>
                </c:pt>
                <c:pt idx="612">
                  <c:v>-0.16800000000000001</c:v>
                </c:pt>
                <c:pt idx="613">
                  <c:v>-0.17599999999999999</c:v>
                </c:pt>
                <c:pt idx="614">
                  <c:v>-0.16800000000000001</c:v>
                </c:pt>
                <c:pt idx="615">
                  <c:v>-0.16800000000000001</c:v>
                </c:pt>
                <c:pt idx="616">
                  <c:v>-0.16800000000000001</c:v>
                </c:pt>
                <c:pt idx="617">
                  <c:v>-0.16</c:v>
                </c:pt>
                <c:pt idx="618">
                  <c:v>-0.16800000000000001</c:v>
                </c:pt>
                <c:pt idx="619">
                  <c:v>-0.16</c:v>
                </c:pt>
                <c:pt idx="620">
                  <c:v>-0.152</c:v>
                </c:pt>
                <c:pt idx="621">
                  <c:v>-0.152</c:v>
                </c:pt>
                <c:pt idx="622">
                  <c:v>-0.152</c:v>
                </c:pt>
                <c:pt idx="623">
                  <c:v>-0.152</c:v>
                </c:pt>
                <c:pt idx="624">
                  <c:v>-0.14399999999999999</c:v>
                </c:pt>
                <c:pt idx="625">
                  <c:v>-0.14399999999999999</c:v>
                </c:pt>
                <c:pt idx="626">
                  <c:v>-0.14399999999999999</c:v>
                </c:pt>
                <c:pt idx="627">
                  <c:v>-0.13600000000000001</c:v>
                </c:pt>
                <c:pt idx="628">
                  <c:v>-0.13600000000000001</c:v>
                </c:pt>
                <c:pt idx="629">
                  <c:v>-0.13600000000000001</c:v>
                </c:pt>
                <c:pt idx="630">
                  <c:v>-0.128</c:v>
                </c:pt>
                <c:pt idx="631">
                  <c:v>-0.128</c:v>
                </c:pt>
                <c:pt idx="632">
                  <c:v>-0.128</c:v>
                </c:pt>
                <c:pt idx="633">
                  <c:v>-0.12</c:v>
                </c:pt>
                <c:pt idx="634">
                  <c:v>-0.12</c:v>
                </c:pt>
                <c:pt idx="635">
                  <c:v>-0.12</c:v>
                </c:pt>
                <c:pt idx="636">
                  <c:v>-0.112</c:v>
                </c:pt>
                <c:pt idx="637">
                  <c:v>-0.112</c:v>
                </c:pt>
                <c:pt idx="638">
                  <c:v>-0.112</c:v>
                </c:pt>
                <c:pt idx="639">
                  <c:v>-0.112</c:v>
                </c:pt>
                <c:pt idx="640">
                  <c:v>-0.104</c:v>
                </c:pt>
                <c:pt idx="641">
                  <c:v>-0.104</c:v>
                </c:pt>
                <c:pt idx="642">
                  <c:v>-0.104</c:v>
                </c:pt>
                <c:pt idx="643">
                  <c:v>-0.104</c:v>
                </c:pt>
                <c:pt idx="644">
                  <c:v>-9.6000000000000002E-2</c:v>
                </c:pt>
                <c:pt idx="645">
                  <c:v>-9.6000000000000002E-2</c:v>
                </c:pt>
                <c:pt idx="646">
                  <c:v>-9.6000000000000002E-2</c:v>
                </c:pt>
                <c:pt idx="647">
                  <c:v>-8.7999999999999995E-2</c:v>
                </c:pt>
                <c:pt idx="648">
                  <c:v>-9.6000000000000002E-2</c:v>
                </c:pt>
                <c:pt idx="649">
                  <c:v>-8.7999999999999995E-2</c:v>
                </c:pt>
                <c:pt idx="650">
                  <c:v>-8.7999999999999995E-2</c:v>
                </c:pt>
                <c:pt idx="651">
                  <c:v>-8.7999999999999995E-2</c:v>
                </c:pt>
                <c:pt idx="652">
                  <c:v>-0.08</c:v>
                </c:pt>
                <c:pt idx="653">
                  <c:v>-0.08</c:v>
                </c:pt>
                <c:pt idx="654">
                  <c:v>-0.08</c:v>
                </c:pt>
                <c:pt idx="655">
                  <c:v>-0.08</c:v>
                </c:pt>
                <c:pt idx="656">
                  <c:v>-7.1999999999999995E-2</c:v>
                </c:pt>
                <c:pt idx="657">
                  <c:v>-7.1999999999999995E-2</c:v>
                </c:pt>
                <c:pt idx="658">
                  <c:v>-7.1999999999999995E-2</c:v>
                </c:pt>
                <c:pt idx="659">
                  <c:v>-7.1999999999999995E-2</c:v>
                </c:pt>
                <c:pt idx="660">
                  <c:v>-6.4000000000000001E-2</c:v>
                </c:pt>
                <c:pt idx="661">
                  <c:v>-6.4000000000000001E-2</c:v>
                </c:pt>
                <c:pt idx="662">
                  <c:v>-5.6000000000000001E-2</c:v>
                </c:pt>
                <c:pt idx="663">
                  <c:v>-5.6000000000000001E-2</c:v>
                </c:pt>
                <c:pt idx="664">
                  <c:v>-6.4000000000000001E-2</c:v>
                </c:pt>
                <c:pt idx="665">
                  <c:v>-5.6000000000000001E-2</c:v>
                </c:pt>
                <c:pt idx="666">
                  <c:v>-4.8000000000000001E-2</c:v>
                </c:pt>
                <c:pt idx="667">
                  <c:v>-4.8000000000000001E-2</c:v>
                </c:pt>
                <c:pt idx="668">
                  <c:v>-4.8000000000000001E-2</c:v>
                </c:pt>
                <c:pt idx="669">
                  <c:v>-4.8000000000000001E-2</c:v>
                </c:pt>
                <c:pt idx="670">
                  <c:v>-0.04</c:v>
                </c:pt>
                <c:pt idx="671">
                  <c:v>-4.8000000000000001E-2</c:v>
                </c:pt>
                <c:pt idx="672">
                  <c:v>-0.04</c:v>
                </c:pt>
                <c:pt idx="673">
                  <c:v>-0.04</c:v>
                </c:pt>
                <c:pt idx="674">
                  <c:v>-3.2000000000000001E-2</c:v>
                </c:pt>
                <c:pt idx="675">
                  <c:v>-0.04</c:v>
                </c:pt>
                <c:pt idx="676">
                  <c:v>-3.2000000000000001E-2</c:v>
                </c:pt>
                <c:pt idx="677">
                  <c:v>-3.2000000000000001E-2</c:v>
                </c:pt>
                <c:pt idx="678">
                  <c:v>-3.2000000000000001E-2</c:v>
                </c:pt>
                <c:pt idx="679">
                  <c:v>-2.4E-2</c:v>
                </c:pt>
                <c:pt idx="680">
                  <c:v>-2.4E-2</c:v>
                </c:pt>
                <c:pt idx="681">
                  <c:v>-1.6E-2</c:v>
                </c:pt>
                <c:pt idx="682">
                  <c:v>-1.6E-2</c:v>
                </c:pt>
                <c:pt idx="683">
                  <c:v>-1.6E-2</c:v>
                </c:pt>
                <c:pt idx="684">
                  <c:v>-1.6E-2</c:v>
                </c:pt>
                <c:pt idx="685">
                  <c:v>-1.6E-2</c:v>
                </c:pt>
                <c:pt idx="686">
                  <c:v>-1.6E-2</c:v>
                </c:pt>
                <c:pt idx="687">
                  <c:v>-1.6E-2</c:v>
                </c:pt>
                <c:pt idx="688">
                  <c:v>-8.0000000000000002E-3</c:v>
                </c:pt>
                <c:pt idx="689">
                  <c:v>-1.6E-2</c:v>
                </c:pt>
                <c:pt idx="690">
                  <c:v>-8.0000000000000002E-3</c:v>
                </c:pt>
                <c:pt idx="691">
                  <c:v>-8.0000000000000002E-3</c:v>
                </c:pt>
                <c:pt idx="692">
                  <c:v>0</c:v>
                </c:pt>
                <c:pt idx="693">
                  <c:v>0</c:v>
                </c:pt>
                <c:pt idx="694">
                  <c:v>0</c:v>
                </c:pt>
                <c:pt idx="695">
                  <c:v>0</c:v>
                </c:pt>
                <c:pt idx="696">
                  <c:v>8.0000000000000002E-3</c:v>
                </c:pt>
                <c:pt idx="697">
                  <c:v>8.0000000000000002E-3</c:v>
                </c:pt>
                <c:pt idx="698">
                  <c:v>8.0000000000000002E-3</c:v>
                </c:pt>
                <c:pt idx="699">
                  <c:v>8.0000000000000002E-3</c:v>
                </c:pt>
                <c:pt idx="700">
                  <c:v>8.0000000000000002E-3</c:v>
                </c:pt>
                <c:pt idx="701">
                  <c:v>1.6E-2</c:v>
                </c:pt>
                <c:pt idx="702">
                  <c:v>1.6E-2</c:v>
                </c:pt>
                <c:pt idx="703">
                  <c:v>1.6E-2</c:v>
                </c:pt>
                <c:pt idx="704">
                  <c:v>1.6E-2</c:v>
                </c:pt>
                <c:pt idx="705">
                  <c:v>1.6E-2</c:v>
                </c:pt>
                <c:pt idx="706">
                  <c:v>2.4E-2</c:v>
                </c:pt>
                <c:pt idx="707">
                  <c:v>2.4E-2</c:v>
                </c:pt>
                <c:pt idx="708">
                  <c:v>2.4E-2</c:v>
                </c:pt>
                <c:pt idx="709">
                  <c:v>2.4E-2</c:v>
                </c:pt>
                <c:pt idx="710">
                  <c:v>2.4E-2</c:v>
                </c:pt>
                <c:pt idx="711">
                  <c:v>2.4E-2</c:v>
                </c:pt>
                <c:pt idx="712">
                  <c:v>3.2000000000000001E-2</c:v>
                </c:pt>
                <c:pt idx="713">
                  <c:v>3.2000000000000001E-2</c:v>
                </c:pt>
                <c:pt idx="714">
                  <c:v>3.2000000000000001E-2</c:v>
                </c:pt>
                <c:pt idx="715">
                  <c:v>0.04</c:v>
                </c:pt>
                <c:pt idx="716">
                  <c:v>3.2000000000000001E-2</c:v>
                </c:pt>
                <c:pt idx="717">
                  <c:v>3.2000000000000001E-2</c:v>
                </c:pt>
                <c:pt idx="718">
                  <c:v>0.04</c:v>
                </c:pt>
                <c:pt idx="719">
                  <c:v>0.04</c:v>
                </c:pt>
                <c:pt idx="720">
                  <c:v>0.04</c:v>
                </c:pt>
                <c:pt idx="721">
                  <c:v>4.8000000000000001E-2</c:v>
                </c:pt>
                <c:pt idx="722">
                  <c:v>4.8000000000000001E-2</c:v>
                </c:pt>
                <c:pt idx="723">
                  <c:v>4.8000000000000001E-2</c:v>
                </c:pt>
                <c:pt idx="724">
                  <c:v>4.8000000000000001E-2</c:v>
                </c:pt>
                <c:pt idx="725">
                  <c:v>4.8000000000000001E-2</c:v>
                </c:pt>
                <c:pt idx="726">
                  <c:v>5.6000000000000001E-2</c:v>
                </c:pt>
                <c:pt idx="727">
                  <c:v>5.6000000000000001E-2</c:v>
                </c:pt>
                <c:pt idx="728">
                  <c:v>5.6000000000000001E-2</c:v>
                </c:pt>
                <c:pt idx="729">
                  <c:v>5.6000000000000001E-2</c:v>
                </c:pt>
                <c:pt idx="730">
                  <c:v>5.6000000000000001E-2</c:v>
                </c:pt>
                <c:pt idx="731">
                  <c:v>6.4000000000000001E-2</c:v>
                </c:pt>
                <c:pt idx="732">
                  <c:v>6.4000000000000001E-2</c:v>
                </c:pt>
                <c:pt idx="733">
                  <c:v>5.6000000000000001E-2</c:v>
                </c:pt>
                <c:pt idx="734">
                  <c:v>5.6000000000000001E-2</c:v>
                </c:pt>
                <c:pt idx="735">
                  <c:v>6.4000000000000001E-2</c:v>
                </c:pt>
                <c:pt idx="736">
                  <c:v>6.4000000000000001E-2</c:v>
                </c:pt>
                <c:pt idx="737">
                  <c:v>7.1999999999999995E-2</c:v>
                </c:pt>
                <c:pt idx="738">
                  <c:v>7.1999999999999995E-2</c:v>
                </c:pt>
                <c:pt idx="739">
                  <c:v>6.4000000000000001E-2</c:v>
                </c:pt>
                <c:pt idx="740">
                  <c:v>7.1999999999999995E-2</c:v>
                </c:pt>
                <c:pt idx="741">
                  <c:v>7.1999999999999995E-2</c:v>
                </c:pt>
                <c:pt idx="742">
                  <c:v>7.1999999999999995E-2</c:v>
                </c:pt>
                <c:pt idx="743">
                  <c:v>7.1999999999999995E-2</c:v>
                </c:pt>
                <c:pt idx="744">
                  <c:v>7.1999999999999995E-2</c:v>
                </c:pt>
                <c:pt idx="745">
                  <c:v>0.08</c:v>
                </c:pt>
                <c:pt idx="746">
                  <c:v>0.08</c:v>
                </c:pt>
                <c:pt idx="747">
                  <c:v>0.08</c:v>
                </c:pt>
                <c:pt idx="748">
                  <c:v>0.08</c:v>
                </c:pt>
                <c:pt idx="749">
                  <c:v>0.08</c:v>
                </c:pt>
                <c:pt idx="750">
                  <c:v>0.08</c:v>
                </c:pt>
                <c:pt idx="751">
                  <c:v>0.08</c:v>
                </c:pt>
                <c:pt idx="752">
                  <c:v>8.7999999999999995E-2</c:v>
                </c:pt>
                <c:pt idx="753">
                  <c:v>8.7999999999999995E-2</c:v>
                </c:pt>
                <c:pt idx="754">
                  <c:v>8.7999999999999995E-2</c:v>
                </c:pt>
                <c:pt idx="755">
                  <c:v>8.7999999999999995E-2</c:v>
                </c:pt>
                <c:pt idx="756">
                  <c:v>8.7999999999999995E-2</c:v>
                </c:pt>
                <c:pt idx="757">
                  <c:v>8.7999999999999995E-2</c:v>
                </c:pt>
                <c:pt idx="758">
                  <c:v>9.6000000000000002E-2</c:v>
                </c:pt>
                <c:pt idx="759">
                  <c:v>8.7999999999999995E-2</c:v>
                </c:pt>
                <c:pt idx="760">
                  <c:v>9.6000000000000002E-2</c:v>
                </c:pt>
                <c:pt idx="761">
                  <c:v>9.6000000000000002E-2</c:v>
                </c:pt>
                <c:pt idx="762">
                  <c:v>8.7999999999999995E-2</c:v>
                </c:pt>
                <c:pt idx="763">
                  <c:v>9.6000000000000002E-2</c:v>
                </c:pt>
                <c:pt idx="764">
                  <c:v>9.6000000000000002E-2</c:v>
                </c:pt>
                <c:pt idx="765">
                  <c:v>9.6000000000000002E-2</c:v>
                </c:pt>
                <c:pt idx="766">
                  <c:v>9.6000000000000002E-2</c:v>
                </c:pt>
                <c:pt idx="767">
                  <c:v>0.104</c:v>
                </c:pt>
                <c:pt idx="768">
                  <c:v>9.6000000000000002E-2</c:v>
                </c:pt>
                <c:pt idx="769">
                  <c:v>0.104</c:v>
                </c:pt>
                <c:pt idx="770">
                  <c:v>0.104</c:v>
                </c:pt>
                <c:pt idx="771">
                  <c:v>0.104</c:v>
                </c:pt>
                <c:pt idx="772">
                  <c:v>0.104</c:v>
                </c:pt>
                <c:pt idx="773">
                  <c:v>0.104</c:v>
                </c:pt>
                <c:pt idx="774">
                  <c:v>0.112</c:v>
                </c:pt>
                <c:pt idx="775">
                  <c:v>0.112</c:v>
                </c:pt>
                <c:pt idx="776">
                  <c:v>0.104</c:v>
                </c:pt>
                <c:pt idx="777">
                  <c:v>0.104</c:v>
                </c:pt>
                <c:pt idx="778">
                  <c:v>0.104</c:v>
                </c:pt>
                <c:pt idx="779">
                  <c:v>0.112</c:v>
                </c:pt>
                <c:pt idx="780">
                  <c:v>0.112</c:v>
                </c:pt>
                <c:pt idx="781">
                  <c:v>0.112</c:v>
                </c:pt>
                <c:pt idx="782">
                  <c:v>0.112</c:v>
                </c:pt>
                <c:pt idx="783">
                  <c:v>0.112</c:v>
                </c:pt>
                <c:pt idx="784">
                  <c:v>0.112</c:v>
                </c:pt>
                <c:pt idx="785">
                  <c:v>0.112</c:v>
                </c:pt>
                <c:pt idx="786">
                  <c:v>0.112</c:v>
                </c:pt>
                <c:pt idx="787">
                  <c:v>0.112</c:v>
                </c:pt>
                <c:pt idx="788">
                  <c:v>0.112</c:v>
                </c:pt>
                <c:pt idx="789">
                  <c:v>0.112</c:v>
                </c:pt>
                <c:pt idx="790">
                  <c:v>0.112</c:v>
                </c:pt>
                <c:pt idx="791">
                  <c:v>0.112</c:v>
                </c:pt>
                <c:pt idx="792">
                  <c:v>0.112</c:v>
                </c:pt>
                <c:pt idx="793">
                  <c:v>0.12</c:v>
                </c:pt>
                <c:pt idx="794">
                  <c:v>0.112</c:v>
                </c:pt>
                <c:pt idx="795">
                  <c:v>0.12</c:v>
                </c:pt>
                <c:pt idx="796">
                  <c:v>0.12</c:v>
                </c:pt>
                <c:pt idx="797">
                  <c:v>0.112</c:v>
                </c:pt>
                <c:pt idx="798">
                  <c:v>0.112</c:v>
                </c:pt>
                <c:pt idx="799">
                  <c:v>0.12</c:v>
                </c:pt>
                <c:pt idx="800">
                  <c:v>0.12</c:v>
                </c:pt>
                <c:pt idx="801">
                  <c:v>0.12</c:v>
                </c:pt>
                <c:pt idx="802">
                  <c:v>0.12</c:v>
                </c:pt>
                <c:pt idx="803">
                  <c:v>0.12</c:v>
                </c:pt>
                <c:pt idx="804">
                  <c:v>0.12</c:v>
                </c:pt>
                <c:pt idx="805">
                  <c:v>0.12</c:v>
                </c:pt>
                <c:pt idx="806">
                  <c:v>0.128</c:v>
                </c:pt>
                <c:pt idx="807">
                  <c:v>0.12</c:v>
                </c:pt>
                <c:pt idx="808">
                  <c:v>0.12</c:v>
                </c:pt>
                <c:pt idx="809">
                  <c:v>0.12</c:v>
                </c:pt>
                <c:pt idx="810">
                  <c:v>0.12</c:v>
                </c:pt>
                <c:pt idx="811">
                  <c:v>0.12</c:v>
                </c:pt>
                <c:pt idx="812">
                  <c:v>0.12</c:v>
                </c:pt>
                <c:pt idx="813">
                  <c:v>0.12</c:v>
                </c:pt>
                <c:pt idx="814">
                  <c:v>0.128</c:v>
                </c:pt>
                <c:pt idx="815">
                  <c:v>0.12</c:v>
                </c:pt>
                <c:pt idx="816">
                  <c:v>0.12</c:v>
                </c:pt>
                <c:pt idx="817">
                  <c:v>0.128</c:v>
                </c:pt>
                <c:pt idx="818">
                  <c:v>0.12</c:v>
                </c:pt>
                <c:pt idx="819">
                  <c:v>0.12</c:v>
                </c:pt>
                <c:pt idx="820">
                  <c:v>0.12</c:v>
                </c:pt>
                <c:pt idx="821">
                  <c:v>0.12</c:v>
                </c:pt>
                <c:pt idx="822">
                  <c:v>0.128</c:v>
                </c:pt>
                <c:pt idx="823">
                  <c:v>0.128</c:v>
                </c:pt>
                <c:pt idx="824">
                  <c:v>0.128</c:v>
                </c:pt>
                <c:pt idx="825">
                  <c:v>0.12</c:v>
                </c:pt>
                <c:pt idx="826">
                  <c:v>0.128</c:v>
                </c:pt>
                <c:pt idx="827">
                  <c:v>0.128</c:v>
                </c:pt>
                <c:pt idx="828">
                  <c:v>0.128</c:v>
                </c:pt>
                <c:pt idx="829">
                  <c:v>0.12</c:v>
                </c:pt>
                <c:pt idx="830">
                  <c:v>0.12</c:v>
                </c:pt>
                <c:pt idx="831">
                  <c:v>0.128</c:v>
                </c:pt>
                <c:pt idx="832">
                  <c:v>0.128</c:v>
                </c:pt>
                <c:pt idx="833">
                  <c:v>0.12</c:v>
                </c:pt>
                <c:pt idx="834">
                  <c:v>0.12</c:v>
                </c:pt>
                <c:pt idx="835">
                  <c:v>0.12</c:v>
                </c:pt>
                <c:pt idx="836">
                  <c:v>0.12</c:v>
                </c:pt>
                <c:pt idx="837">
                  <c:v>0.128</c:v>
                </c:pt>
                <c:pt idx="838">
                  <c:v>0.128</c:v>
                </c:pt>
                <c:pt idx="839">
                  <c:v>0.12</c:v>
                </c:pt>
                <c:pt idx="840">
                  <c:v>0.128</c:v>
                </c:pt>
                <c:pt idx="841">
                  <c:v>0.12</c:v>
                </c:pt>
                <c:pt idx="842">
                  <c:v>0.128</c:v>
                </c:pt>
                <c:pt idx="843">
                  <c:v>0.12</c:v>
                </c:pt>
                <c:pt idx="844">
                  <c:v>0.128</c:v>
                </c:pt>
                <c:pt idx="845">
                  <c:v>0.12</c:v>
                </c:pt>
                <c:pt idx="846">
                  <c:v>0.128</c:v>
                </c:pt>
                <c:pt idx="847">
                  <c:v>0.12</c:v>
                </c:pt>
                <c:pt idx="848">
                  <c:v>0.12</c:v>
                </c:pt>
                <c:pt idx="849">
                  <c:v>0.12</c:v>
                </c:pt>
                <c:pt idx="850">
                  <c:v>0.12</c:v>
                </c:pt>
                <c:pt idx="851">
                  <c:v>0.12</c:v>
                </c:pt>
                <c:pt idx="852">
                  <c:v>0.12</c:v>
                </c:pt>
                <c:pt idx="853">
                  <c:v>0.12</c:v>
                </c:pt>
                <c:pt idx="854">
                  <c:v>0.112</c:v>
                </c:pt>
                <c:pt idx="855">
                  <c:v>0.12</c:v>
                </c:pt>
                <c:pt idx="856">
                  <c:v>0.12</c:v>
                </c:pt>
                <c:pt idx="857">
                  <c:v>0.112</c:v>
                </c:pt>
                <c:pt idx="858">
                  <c:v>0.112</c:v>
                </c:pt>
                <c:pt idx="859">
                  <c:v>0.12</c:v>
                </c:pt>
                <c:pt idx="860">
                  <c:v>0.112</c:v>
                </c:pt>
                <c:pt idx="861">
                  <c:v>0.12</c:v>
                </c:pt>
                <c:pt idx="862">
                  <c:v>0.112</c:v>
                </c:pt>
                <c:pt idx="863">
                  <c:v>0.112</c:v>
                </c:pt>
                <c:pt idx="864">
                  <c:v>0.12</c:v>
                </c:pt>
                <c:pt idx="865">
                  <c:v>0.112</c:v>
                </c:pt>
                <c:pt idx="866">
                  <c:v>0.112</c:v>
                </c:pt>
                <c:pt idx="867">
                  <c:v>0.112</c:v>
                </c:pt>
                <c:pt idx="868">
                  <c:v>0.112</c:v>
                </c:pt>
                <c:pt idx="869">
                  <c:v>0.112</c:v>
                </c:pt>
                <c:pt idx="870">
                  <c:v>0.112</c:v>
                </c:pt>
                <c:pt idx="871">
                  <c:v>0.112</c:v>
                </c:pt>
                <c:pt idx="872">
                  <c:v>0.112</c:v>
                </c:pt>
                <c:pt idx="873">
                  <c:v>0.112</c:v>
                </c:pt>
                <c:pt idx="874">
                  <c:v>0.112</c:v>
                </c:pt>
                <c:pt idx="875">
                  <c:v>0.112</c:v>
                </c:pt>
                <c:pt idx="876">
                  <c:v>0.112</c:v>
                </c:pt>
                <c:pt idx="877">
                  <c:v>0.112</c:v>
                </c:pt>
                <c:pt idx="878">
                  <c:v>0.104</c:v>
                </c:pt>
                <c:pt idx="879">
                  <c:v>0.104</c:v>
                </c:pt>
                <c:pt idx="880">
                  <c:v>0.112</c:v>
                </c:pt>
                <c:pt idx="881">
                  <c:v>0.104</c:v>
                </c:pt>
                <c:pt idx="882">
                  <c:v>0.104</c:v>
                </c:pt>
                <c:pt idx="883">
                  <c:v>9.6000000000000002E-2</c:v>
                </c:pt>
                <c:pt idx="884">
                  <c:v>0.104</c:v>
                </c:pt>
                <c:pt idx="885">
                  <c:v>0.104</c:v>
                </c:pt>
                <c:pt idx="886">
                  <c:v>0.104</c:v>
                </c:pt>
                <c:pt idx="887">
                  <c:v>0.104</c:v>
                </c:pt>
                <c:pt idx="888">
                  <c:v>0.104</c:v>
                </c:pt>
                <c:pt idx="889">
                  <c:v>9.6000000000000002E-2</c:v>
                </c:pt>
                <c:pt idx="890">
                  <c:v>9.6000000000000002E-2</c:v>
                </c:pt>
                <c:pt idx="891">
                  <c:v>8.7999999999999995E-2</c:v>
                </c:pt>
                <c:pt idx="892">
                  <c:v>9.6000000000000002E-2</c:v>
                </c:pt>
                <c:pt idx="893">
                  <c:v>9.6000000000000002E-2</c:v>
                </c:pt>
                <c:pt idx="894">
                  <c:v>9.6000000000000002E-2</c:v>
                </c:pt>
                <c:pt idx="895">
                  <c:v>9.6000000000000002E-2</c:v>
                </c:pt>
                <c:pt idx="896">
                  <c:v>8.7999999999999995E-2</c:v>
                </c:pt>
                <c:pt idx="897">
                  <c:v>8.7999999999999995E-2</c:v>
                </c:pt>
                <c:pt idx="898">
                  <c:v>8.7999999999999995E-2</c:v>
                </c:pt>
                <c:pt idx="899">
                  <c:v>8.7999999999999995E-2</c:v>
                </c:pt>
                <c:pt idx="900">
                  <c:v>8.7999999999999995E-2</c:v>
                </c:pt>
                <c:pt idx="901">
                  <c:v>8.7999999999999995E-2</c:v>
                </c:pt>
                <c:pt idx="902">
                  <c:v>0.08</c:v>
                </c:pt>
                <c:pt idx="903">
                  <c:v>0.08</c:v>
                </c:pt>
                <c:pt idx="904">
                  <c:v>0.08</c:v>
                </c:pt>
                <c:pt idx="905">
                  <c:v>8.7999999999999995E-2</c:v>
                </c:pt>
                <c:pt idx="906">
                  <c:v>0.08</c:v>
                </c:pt>
                <c:pt idx="907">
                  <c:v>0.08</c:v>
                </c:pt>
                <c:pt idx="908">
                  <c:v>0.08</c:v>
                </c:pt>
                <c:pt idx="909">
                  <c:v>0.08</c:v>
                </c:pt>
                <c:pt idx="910">
                  <c:v>0.08</c:v>
                </c:pt>
                <c:pt idx="911">
                  <c:v>0.08</c:v>
                </c:pt>
                <c:pt idx="912">
                  <c:v>0.08</c:v>
                </c:pt>
                <c:pt idx="913">
                  <c:v>7.1999999999999995E-2</c:v>
                </c:pt>
                <c:pt idx="914">
                  <c:v>7.1999999999999995E-2</c:v>
                </c:pt>
                <c:pt idx="915">
                  <c:v>7.1999999999999995E-2</c:v>
                </c:pt>
                <c:pt idx="916">
                  <c:v>7.1999999999999995E-2</c:v>
                </c:pt>
                <c:pt idx="917">
                  <c:v>6.4000000000000001E-2</c:v>
                </c:pt>
                <c:pt idx="918">
                  <c:v>7.1999999999999995E-2</c:v>
                </c:pt>
                <c:pt idx="919">
                  <c:v>7.1999999999999995E-2</c:v>
                </c:pt>
                <c:pt idx="920">
                  <c:v>6.4000000000000001E-2</c:v>
                </c:pt>
                <c:pt idx="921">
                  <c:v>6.4000000000000001E-2</c:v>
                </c:pt>
                <c:pt idx="922">
                  <c:v>5.6000000000000001E-2</c:v>
                </c:pt>
                <c:pt idx="923">
                  <c:v>6.4000000000000001E-2</c:v>
                </c:pt>
                <c:pt idx="924">
                  <c:v>5.6000000000000001E-2</c:v>
                </c:pt>
                <c:pt idx="925">
                  <c:v>5.6000000000000001E-2</c:v>
                </c:pt>
                <c:pt idx="926">
                  <c:v>5.6000000000000001E-2</c:v>
                </c:pt>
                <c:pt idx="927">
                  <c:v>5.6000000000000001E-2</c:v>
                </c:pt>
                <c:pt idx="928">
                  <c:v>4.8000000000000001E-2</c:v>
                </c:pt>
                <c:pt idx="929">
                  <c:v>5.6000000000000001E-2</c:v>
                </c:pt>
                <c:pt idx="930">
                  <c:v>4.8000000000000001E-2</c:v>
                </c:pt>
                <c:pt idx="931">
                  <c:v>4.8000000000000001E-2</c:v>
                </c:pt>
                <c:pt idx="932">
                  <c:v>4.8000000000000001E-2</c:v>
                </c:pt>
                <c:pt idx="933">
                  <c:v>4.8000000000000001E-2</c:v>
                </c:pt>
                <c:pt idx="934">
                  <c:v>4.8000000000000001E-2</c:v>
                </c:pt>
                <c:pt idx="935">
                  <c:v>0.04</c:v>
                </c:pt>
                <c:pt idx="936">
                  <c:v>0.04</c:v>
                </c:pt>
                <c:pt idx="937">
                  <c:v>4.8000000000000001E-2</c:v>
                </c:pt>
                <c:pt idx="938">
                  <c:v>4.8000000000000001E-2</c:v>
                </c:pt>
                <c:pt idx="939">
                  <c:v>0.04</c:v>
                </c:pt>
                <c:pt idx="940">
                  <c:v>3.2000000000000001E-2</c:v>
                </c:pt>
                <c:pt idx="941">
                  <c:v>3.2000000000000001E-2</c:v>
                </c:pt>
                <c:pt idx="942">
                  <c:v>3.2000000000000001E-2</c:v>
                </c:pt>
                <c:pt idx="943">
                  <c:v>3.2000000000000001E-2</c:v>
                </c:pt>
                <c:pt idx="944">
                  <c:v>3.2000000000000001E-2</c:v>
                </c:pt>
                <c:pt idx="945">
                  <c:v>3.2000000000000001E-2</c:v>
                </c:pt>
                <c:pt idx="946">
                  <c:v>3.2000000000000001E-2</c:v>
                </c:pt>
                <c:pt idx="947">
                  <c:v>2.4E-2</c:v>
                </c:pt>
                <c:pt idx="948">
                  <c:v>2.4E-2</c:v>
                </c:pt>
                <c:pt idx="949">
                  <c:v>2.4E-2</c:v>
                </c:pt>
                <c:pt idx="950">
                  <c:v>1.6E-2</c:v>
                </c:pt>
                <c:pt idx="951">
                  <c:v>2.4E-2</c:v>
                </c:pt>
                <c:pt idx="952">
                  <c:v>1.6E-2</c:v>
                </c:pt>
                <c:pt idx="953">
                  <c:v>1.6E-2</c:v>
                </c:pt>
                <c:pt idx="954">
                  <c:v>1.6E-2</c:v>
                </c:pt>
                <c:pt idx="955">
                  <c:v>1.6E-2</c:v>
                </c:pt>
                <c:pt idx="956">
                  <c:v>8.0000000000000002E-3</c:v>
                </c:pt>
                <c:pt idx="957">
                  <c:v>8.0000000000000002E-3</c:v>
                </c:pt>
                <c:pt idx="958">
                  <c:v>8.0000000000000002E-3</c:v>
                </c:pt>
                <c:pt idx="959">
                  <c:v>8.0000000000000002E-3</c:v>
                </c:pt>
                <c:pt idx="960">
                  <c:v>8.0000000000000002E-3</c:v>
                </c:pt>
                <c:pt idx="961">
                  <c:v>0</c:v>
                </c:pt>
                <c:pt idx="962">
                  <c:v>0</c:v>
                </c:pt>
                <c:pt idx="963">
                  <c:v>8.0000000000000002E-3</c:v>
                </c:pt>
                <c:pt idx="964">
                  <c:v>0</c:v>
                </c:pt>
                <c:pt idx="965">
                  <c:v>0</c:v>
                </c:pt>
                <c:pt idx="966">
                  <c:v>-8.0000000000000002E-3</c:v>
                </c:pt>
                <c:pt idx="967">
                  <c:v>-1.6E-2</c:v>
                </c:pt>
                <c:pt idx="968">
                  <c:v>-8.0000000000000002E-3</c:v>
                </c:pt>
                <c:pt idx="969">
                  <c:v>-1.6E-2</c:v>
                </c:pt>
                <c:pt idx="970">
                  <c:v>-1.6E-2</c:v>
                </c:pt>
                <c:pt idx="971">
                  <c:v>-1.6E-2</c:v>
                </c:pt>
                <c:pt idx="972">
                  <c:v>-1.6E-2</c:v>
                </c:pt>
                <c:pt idx="973">
                  <c:v>-1.6E-2</c:v>
                </c:pt>
                <c:pt idx="974">
                  <c:v>-1.6E-2</c:v>
                </c:pt>
                <c:pt idx="975">
                  <c:v>-1.6E-2</c:v>
                </c:pt>
                <c:pt idx="976">
                  <c:v>-2.4E-2</c:v>
                </c:pt>
                <c:pt idx="977">
                  <c:v>-2.4E-2</c:v>
                </c:pt>
                <c:pt idx="978">
                  <c:v>-2.4E-2</c:v>
                </c:pt>
                <c:pt idx="979">
                  <c:v>-2.4E-2</c:v>
                </c:pt>
                <c:pt idx="980">
                  <c:v>-2.4E-2</c:v>
                </c:pt>
                <c:pt idx="981">
                  <c:v>-3.2000000000000001E-2</c:v>
                </c:pt>
                <c:pt idx="982">
                  <c:v>-3.2000000000000001E-2</c:v>
                </c:pt>
                <c:pt idx="983">
                  <c:v>-0.04</c:v>
                </c:pt>
                <c:pt idx="984">
                  <c:v>-3.2000000000000001E-2</c:v>
                </c:pt>
                <c:pt idx="985">
                  <c:v>-0.04</c:v>
                </c:pt>
                <c:pt idx="986">
                  <c:v>-0.04</c:v>
                </c:pt>
                <c:pt idx="987">
                  <c:v>-4.8000000000000001E-2</c:v>
                </c:pt>
                <c:pt idx="988">
                  <c:v>-4.8000000000000001E-2</c:v>
                </c:pt>
                <c:pt idx="989">
                  <c:v>-4.8000000000000001E-2</c:v>
                </c:pt>
                <c:pt idx="990">
                  <c:v>-4.8000000000000001E-2</c:v>
                </c:pt>
                <c:pt idx="991">
                  <c:v>-4.8000000000000001E-2</c:v>
                </c:pt>
                <c:pt idx="992">
                  <c:v>-5.6000000000000001E-2</c:v>
                </c:pt>
                <c:pt idx="993">
                  <c:v>-4.8000000000000001E-2</c:v>
                </c:pt>
                <c:pt idx="994">
                  <c:v>-5.6000000000000001E-2</c:v>
                </c:pt>
                <c:pt idx="995">
                  <c:v>-5.6000000000000001E-2</c:v>
                </c:pt>
                <c:pt idx="996">
                  <c:v>-5.6000000000000001E-2</c:v>
                </c:pt>
                <c:pt idx="997">
                  <c:v>-6.4000000000000001E-2</c:v>
                </c:pt>
                <c:pt idx="998">
                  <c:v>-6.4000000000000001E-2</c:v>
                </c:pt>
                <c:pt idx="999">
                  <c:v>-6.4000000000000001E-2</c:v>
                </c:pt>
                <c:pt idx="1000">
                  <c:v>-6.4000000000000001E-2</c:v>
                </c:pt>
                <c:pt idx="1001">
                  <c:v>-7.1999999999999995E-2</c:v>
                </c:pt>
                <c:pt idx="1002">
                  <c:v>-7.1999999999999995E-2</c:v>
                </c:pt>
                <c:pt idx="1003">
                  <c:v>-7.1999999999999995E-2</c:v>
                </c:pt>
                <c:pt idx="1004">
                  <c:v>-0.08</c:v>
                </c:pt>
                <c:pt idx="1005">
                  <c:v>-0.08</c:v>
                </c:pt>
                <c:pt idx="1006">
                  <c:v>-0.08</c:v>
                </c:pt>
                <c:pt idx="1007">
                  <c:v>-0.08</c:v>
                </c:pt>
                <c:pt idx="1008">
                  <c:v>-8.7999999999999995E-2</c:v>
                </c:pt>
                <c:pt idx="1009">
                  <c:v>-8.7999999999999995E-2</c:v>
                </c:pt>
                <c:pt idx="1010">
                  <c:v>-8.7999999999999995E-2</c:v>
                </c:pt>
                <c:pt idx="1011">
                  <c:v>-9.6000000000000002E-2</c:v>
                </c:pt>
                <c:pt idx="1012">
                  <c:v>-9.6000000000000002E-2</c:v>
                </c:pt>
                <c:pt idx="1013">
                  <c:v>-9.6000000000000002E-2</c:v>
                </c:pt>
                <c:pt idx="1014">
                  <c:v>-9.6000000000000002E-2</c:v>
                </c:pt>
                <c:pt idx="1015">
                  <c:v>-9.6000000000000002E-2</c:v>
                </c:pt>
                <c:pt idx="1016">
                  <c:v>-0.104</c:v>
                </c:pt>
                <c:pt idx="1017">
                  <c:v>-0.104</c:v>
                </c:pt>
                <c:pt idx="1018">
                  <c:v>-0.104</c:v>
                </c:pt>
                <c:pt idx="1019">
                  <c:v>-0.104</c:v>
                </c:pt>
                <c:pt idx="1020">
                  <c:v>-0.112</c:v>
                </c:pt>
                <c:pt idx="1021">
                  <c:v>-0.112</c:v>
                </c:pt>
                <c:pt idx="1022">
                  <c:v>-0.112</c:v>
                </c:pt>
                <c:pt idx="1023">
                  <c:v>-0.112</c:v>
                </c:pt>
                <c:pt idx="1024">
                  <c:v>-0.12</c:v>
                </c:pt>
                <c:pt idx="1025">
                  <c:v>-0.128</c:v>
                </c:pt>
                <c:pt idx="1026">
                  <c:v>-0.128</c:v>
                </c:pt>
                <c:pt idx="1027">
                  <c:v>-0.128</c:v>
                </c:pt>
                <c:pt idx="1028">
                  <c:v>-0.128</c:v>
                </c:pt>
                <c:pt idx="1029">
                  <c:v>-0.128</c:v>
                </c:pt>
                <c:pt idx="1030">
                  <c:v>-0.128</c:v>
                </c:pt>
                <c:pt idx="1031">
                  <c:v>-0.13600000000000001</c:v>
                </c:pt>
                <c:pt idx="1032">
                  <c:v>-0.13600000000000001</c:v>
                </c:pt>
                <c:pt idx="1033">
                  <c:v>-0.13600000000000001</c:v>
                </c:pt>
                <c:pt idx="1034">
                  <c:v>-0.14399999999999999</c:v>
                </c:pt>
                <c:pt idx="1035">
                  <c:v>-0.13600000000000001</c:v>
                </c:pt>
                <c:pt idx="1036">
                  <c:v>-0.14399999999999999</c:v>
                </c:pt>
                <c:pt idx="1037">
                  <c:v>-0.14399999999999999</c:v>
                </c:pt>
                <c:pt idx="1038">
                  <c:v>-0.152</c:v>
                </c:pt>
                <c:pt idx="1039">
                  <c:v>-0.152</c:v>
                </c:pt>
                <c:pt idx="1040">
                  <c:v>-0.152</c:v>
                </c:pt>
                <c:pt idx="1041">
                  <c:v>-0.152</c:v>
                </c:pt>
                <c:pt idx="1042">
                  <c:v>-0.16</c:v>
                </c:pt>
                <c:pt idx="1043">
                  <c:v>-0.16</c:v>
                </c:pt>
                <c:pt idx="1044">
                  <c:v>-0.16</c:v>
                </c:pt>
                <c:pt idx="1045">
                  <c:v>-0.16</c:v>
                </c:pt>
                <c:pt idx="1046">
                  <c:v>-0.16</c:v>
                </c:pt>
                <c:pt idx="1047">
                  <c:v>-0.16800000000000001</c:v>
                </c:pt>
                <c:pt idx="1048">
                  <c:v>-0.16800000000000001</c:v>
                </c:pt>
                <c:pt idx="1049">
                  <c:v>-0.17599999999999999</c:v>
                </c:pt>
                <c:pt idx="1050">
                  <c:v>-0.17599999999999999</c:v>
                </c:pt>
                <c:pt idx="1051">
                  <c:v>-0.17599999999999999</c:v>
                </c:pt>
                <c:pt idx="1052">
                  <c:v>-0.184</c:v>
                </c:pt>
                <c:pt idx="1053">
                  <c:v>-0.17599999999999999</c:v>
                </c:pt>
                <c:pt idx="1054">
                  <c:v>-0.184</c:v>
                </c:pt>
                <c:pt idx="1055">
                  <c:v>-0.184</c:v>
                </c:pt>
                <c:pt idx="1056">
                  <c:v>-0.184</c:v>
                </c:pt>
                <c:pt idx="1057">
                  <c:v>-0.184</c:v>
                </c:pt>
                <c:pt idx="1058">
                  <c:v>-0.184</c:v>
                </c:pt>
                <c:pt idx="1059">
                  <c:v>-0.192</c:v>
                </c:pt>
                <c:pt idx="1060">
                  <c:v>-0.192</c:v>
                </c:pt>
                <c:pt idx="1061">
                  <c:v>-0.2</c:v>
                </c:pt>
                <c:pt idx="1062">
                  <c:v>-0.2</c:v>
                </c:pt>
                <c:pt idx="1063">
                  <c:v>-0.2</c:v>
                </c:pt>
                <c:pt idx="1064">
                  <c:v>-0.2</c:v>
                </c:pt>
                <c:pt idx="1065">
                  <c:v>-0.20799999999999999</c:v>
                </c:pt>
                <c:pt idx="1066">
                  <c:v>-0.20799999999999999</c:v>
                </c:pt>
                <c:pt idx="1067">
                  <c:v>-0.216</c:v>
                </c:pt>
                <c:pt idx="1068">
                  <c:v>-0.216</c:v>
                </c:pt>
                <c:pt idx="1069">
                  <c:v>-0.216</c:v>
                </c:pt>
                <c:pt idx="1070">
                  <c:v>-0.216</c:v>
                </c:pt>
                <c:pt idx="1071">
                  <c:v>-0.224</c:v>
                </c:pt>
                <c:pt idx="1072">
                  <c:v>-0.23200000000000001</c:v>
                </c:pt>
                <c:pt idx="1073">
                  <c:v>-0.23200000000000001</c:v>
                </c:pt>
                <c:pt idx="1074">
                  <c:v>-0.23200000000000001</c:v>
                </c:pt>
                <c:pt idx="1075">
                  <c:v>-0.23200000000000001</c:v>
                </c:pt>
                <c:pt idx="1076">
                  <c:v>-0.23200000000000001</c:v>
                </c:pt>
                <c:pt idx="1077">
                  <c:v>-0.23200000000000001</c:v>
                </c:pt>
                <c:pt idx="1078">
                  <c:v>-0.24</c:v>
                </c:pt>
                <c:pt idx="1079">
                  <c:v>-0.24</c:v>
                </c:pt>
                <c:pt idx="1080">
                  <c:v>-0.24</c:v>
                </c:pt>
                <c:pt idx="1081">
                  <c:v>-0.24</c:v>
                </c:pt>
                <c:pt idx="1082">
                  <c:v>-0.24</c:v>
                </c:pt>
                <c:pt idx="1083">
                  <c:v>-0.24</c:v>
                </c:pt>
                <c:pt idx="1084">
                  <c:v>-0.24</c:v>
                </c:pt>
                <c:pt idx="1085">
                  <c:v>-0.23200000000000001</c:v>
                </c:pt>
                <c:pt idx="1086">
                  <c:v>-0.23200000000000001</c:v>
                </c:pt>
                <c:pt idx="1087">
                  <c:v>-0.23200000000000001</c:v>
                </c:pt>
                <c:pt idx="1088">
                  <c:v>-0.23200000000000001</c:v>
                </c:pt>
                <c:pt idx="1089">
                  <c:v>-0.23200000000000001</c:v>
                </c:pt>
                <c:pt idx="1090">
                  <c:v>-0.23200000000000001</c:v>
                </c:pt>
                <c:pt idx="1091">
                  <c:v>-0.224</c:v>
                </c:pt>
                <c:pt idx="1092">
                  <c:v>-0.224</c:v>
                </c:pt>
                <c:pt idx="1093">
                  <c:v>-0.224</c:v>
                </c:pt>
                <c:pt idx="1094">
                  <c:v>-0.216</c:v>
                </c:pt>
                <c:pt idx="1095">
                  <c:v>-0.216</c:v>
                </c:pt>
                <c:pt idx="1096">
                  <c:v>-0.20799999999999999</c:v>
                </c:pt>
                <c:pt idx="1097">
                  <c:v>-0.20799999999999999</c:v>
                </c:pt>
                <c:pt idx="1098">
                  <c:v>-0.20799999999999999</c:v>
                </c:pt>
                <c:pt idx="1099">
                  <c:v>-0.2</c:v>
                </c:pt>
                <c:pt idx="1100">
                  <c:v>-0.2</c:v>
                </c:pt>
                <c:pt idx="1101">
                  <c:v>-0.2</c:v>
                </c:pt>
                <c:pt idx="1102">
                  <c:v>-0.192</c:v>
                </c:pt>
                <c:pt idx="1103">
                  <c:v>-0.2</c:v>
                </c:pt>
                <c:pt idx="1104">
                  <c:v>-0.192</c:v>
                </c:pt>
                <c:pt idx="1105">
                  <c:v>-0.192</c:v>
                </c:pt>
                <c:pt idx="1106">
                  <c:v>-0.184</c:v>
                </c:pt>
                <c:pt idx="1107">
                  <c:v>-0.184</c:v>
                </c:pt>
                <c:pt idx="1108">
                  <c:v>-0.184</c:v>
                </c:pt>
                <c:pt idx="1109">
                  <c:v>-0.17599999999999999</c:v>
                </c:pt>
                <c:pt idx="1110">
                  <c:v>-0.17599999999999999</c:v>
                </c:pt>
                <c:pt idx="1111">
                  <c:v>-0.16800000000000001</c:v>
                </c:pt>
                <c:pt idx="1112">
                  <c:v>-0.17599999999999999</c:v>
                </c:pt>
                <c:pt idx="1113">
                  <c:v>-0.17599999999999999</c:v>
                </c:pt>
                <c:pt idx="1114">
                  <c:v>-0.16800000000000001</c:v>
                </c:pt>
                <c:pt idx="1115">
                  <c:v>-0.16800000000000001</c:v>
                </c:pt>
                <c:pt idx="1116">
                  <c:v>-0.16</c:v>
                </c:pt>
                <c:pt idx="1117">
                  <c:v>-0.16</c:v>
                </c:pt>
                <c:pt idx="1118">
                  <c:v>-0.16</c:v>
                </c:pt>
                <c:pt idx="1119">
                  <c:v>-0.16</c:v>
                </c:pt>
                <c:pt idx="1120">
                  <c:v>-0.152</c:v>
                </c:pt>
                <c:pt idx="1121">
                  <c:v>-0.152</c:v>
                </c:pt>
                <c:pt idx="1122">
                  <c:v>-0.152</c:v>
                </c:pt>
                <c:pt idx="1123">
                  <c:v>-0.152</c:v>
                </c:pt>
                <c:pt idx="1124">
                  <c:v>-0.14399999999999999</c:v>
                </c:pt>
                <c:pt idx="1125">
                  <c:v>-0.14399999999999999</c:v>
                </c:pt>
                <c:pt idx="1126">
                  <c:v>-0.13600000000000001</c:v>
                </c:pt>
                <c:pt idx="1127">
                  <c:v>-0.13600000000000001</c:v>
                </c:pt>
                <c:pt idx="1128">
                  <c:v>-0.13600000000000001</c:v>
                </c:pt>
                <c:pt idx="1129">
                  <c:v>-0.13600000000000001</c:v>
                </c:pt>
                <c:pt idx="1130">
                  <c:v>-0.128</c:v>
                </c:pt>
                <c:pt idx="1131">
                  <c:v>-0.128</c:v>
                </c:pt>
                <c:pt idx="1132">
                  <c:v>-0.128</c:v>
                </c:pt>
                <c:pt idx="1133">
                  <c:v>-0.128</c:v>
                </c:pt>
                <c:pt idx="1134">
                  <c:v>-0.12</c:v>
                </c:pt>
                <c:pt idx="1135">
                  <c:v>-0.12</c:v>
                </c:pt>
                <c:pt idx="1136">
                  <c:v>-0.12</c:v>
                </c:pt>
                <c:pt idx="1137">
                  <c:v>-0.112</c:v>
                </c:pt>
                <c:pt idx="1138">
                  <c:v>-0.112</c:v>
                </c:pt>
                <c:pt idx="1139">
                  <c:v>-0.104</c:v>
                </c:pt>
                <c:pt idx="1140">
                  <c:v>-0.104</c:v>
                </c:pt>
                <c:pt idx="1141">
                  <c:v>-0.104</c:v>
                </c:pt>
                <c:pt idx="1142">
                  <c:v>-0.104</c:v>
                </c:pt>
                <c:pt idx="1143">
                  <c:v>-9.6000000000000002E-2</c:v>
                </c:pt>
                <c:pt idx="1144">
                  <c:v>-9.6000000000000002E-2</c:v>
                </c:pt>
                <c:pt idx="1145">
                  <c:v>-9.6000000000000002E-2</c:v>
                </c:pt>
                <c:pt idx="1146">
                  <c:v>-9.6000000000000002E-2</c:v>
                </c:pt>
                <c:pt idx="1147">
                  <c:v>-9.6000000000000002E-2</c:v>
                </c:pt>
                <c:pt idx="1148">
                  <c:v>-8.7999999999999995E-2</c:v>
                </c:pt>
                <c:pt idx="1149">
                  <c:v>-8.7999999999999995E-2</c:v>
                </c:pt>
                <c:pt idx="1150">
                  <c:v>-8.7999999999999995E-2</c:v>
                </c:pt>
                <c:pt idx="1151">
                  <c:v>-8.7999999999999995E-2</c:v>
                </c:pt>
                <c:pt idx="1152">
                  <c:v>-0.08</c:v>
                </c:pt>
                <c:pt idx="1153">
                  <c:v>-0.08</c:v>
                </c:pt>
                <c:pt idx="1154">
                  <c:v>-7.1999999999999995E-2</c:v>
                </c:pt>
                <c:pt idx="1155">
                  <c:v>-7.1999999999999995E-2</c:v>
                </c:pt>
                <c:pt idx="1156">
                  <c:v>-7.1999999999999995E-2</c:v>
                </c:pt>
                <c:pt idx="1157">
                  <c:v>-7.1999999999999995E-2</c:v>
                </c:pt>
                <c:pt idx="1158">
                  <c:v>-7.1999999999999995E-2</c:v>
                </c:pt>
                <c:pt idx="1159">
                  <c:v>-7.1999999999999995E-2</c:v>
                </c:pt>
                <c:pt idx="1160">
                  <c:v>-6.4000000000000001E-2</c:v>
                </c:pt>
                <c:pt idx="1161">
                  <c:v>-6.4000000000000001E-2</c:v>
                </c:pt>
                <c:pt idx="1162">
                  <c:v>-5.6000000000000001E-2</c:v>
                </c:pt>
                <c:pt idx="1163">
                  <c:v>-6.4000000000000001E-2</c:v>
                </c:pt>
                <c:pt idx="1164">
                  <c:v>-5.6000000000000001E-2</c:v>
                </c:pt>
                <c:pt idx="1165">
                  <c:v>-5.6000000000000001E-2</c:v>
                </c:pt>
                <c:pt idx="1166">
                  <c:v>-4.8000000000000001E-2</c:v>
                </c:pt>
                <c:pt idx="1167">
                  <c:v>-5.6000000000000001E-2</c:v>
                </c:pt>
                <c:pt idx="1168">
                  <c:v>-4.8000000000000001E-2</c:v>
                </c:pt>
                <c:pt idx="1169">
                  <c:v>-4.8000000000000001E-2</c:v>
                </c:pt>
                <c:pt idx="1170">
                  <c:v>-0.04</c:v>
                </c:pt>
                <c:pt idx="1171">
                  <c:v>-0.04</c:v>
                </c:pt>
                <c:pt idx="1172">
                  <c:v>-3.2000000000000001E-2</c:v>
                </c:pt>
                <c:pt idx="1173">
                  <c:v>-0.04</c:v>
                </c:pt>
                <c:pt idx="1174">
                  <c:v>-3.2000000000000001E-2</c:v>
                </c:pt>
                <c:pt idx="1175">
                  <c:v>-3.2000000000000001E-2</c:v>
                </c:pt>
                <c:pt idx="1176">
                  <c:v>-3.2000000000000001E-2</c:v>
                </c:pt>
                <c:pt idx="1177">
                  <c:v>-3.2000000000000001E-2</c:v>
                </c:pt>
                <c:pt idx="1178">
                  <c:v>-2.4E-2</c:v>
                </c:pt>
                <c:pt idx="1179">
                  <c:v>-3.2000000000000001E-2</c:v>
                </c:pt>
                <c:pt idx="1180">
                  <c:v>-2.4E-2</c:v>
                </c:pt>
                <c:pt idx="1181">
                  <c:v>-2.4E-2</c:v>
                </c:pt>
                <c:pt idx="1182">
                  <c:v>-2.4E-2</c:v>
                </c:pt>
                <c:pt idx="1183">
                  <c:v>-1.6E-2</c:v>
                </c:pt>
                <c:pt idx="1184">
                  <c:v>-1.6E-2</c:v>
                </c:pt>
                <c:pt idx="1185">
                  <c:v>-1.6E-2</c:v>
                </c:pt>
                <c:pt idx="1186">
                  <c:v>-1.6E-2</c:v>
                </c:pt>
                <c:pt idx="1187">
                  <c:v>-1.6E-2</c:v>
                </c:pt>
                <c:pt idx="1188">
                  <c:v>-1.6E-2</c:v>
                </c:pt>
                <c:pt idx="1189">
                  <c:v>-8.0000000000000002E-3</c:v>
                </c:pt>
                <c:pt idx="1190">
                  <c:v>-8.0000000000000002E-3</c:v>
                </c:pt>
                <c:pt idx="1191">
                  <c:v>-8.0000000000000002E-3</c:v>
                </c:pt>
                <c:pt idx="1192">
                  <c:v>0</c:v>
                </c:pt>
                <c:pt idx="1193">
                  <c:v>0</c:v>
                </c:pt>
                <c:pt idx="1194">
                  <c:v>0</c:v>
                </c:pt>
                <c:pt idx="1195">
                  <c:v>0</c:v>
                </c:pt>
                <c:pt idx="1196">
                  <c:v>8.0000000000000002E-3</c:v>
                </c:pt>
                <c:pt idx="1197">
                  <c:v>8.0000000000000002E-3</c:v>
                </c:pt>
                <c:pt idx="1198">
                  <c:v>8.0000000000000002E-3</c:v>
                </c:pt>
                <c:pt idx="1199">
                  <c:v>8.0000000000000002E-3</c:v>
                </c:pt>
                <c:pt idx="1200">
                  <c:v>8.0000000000000002E-3</c:v>
                </c:pt>
                <c:pt idx="1201">
                  <c:v>1.6E-2</c:v>
                </c:pt>
                <c:pt idx="1202">
                  <c:v>1.6E-2</c:v>
                </c:pt>
                <c:pt idx="1203">
                  <c:v>1.6E-2</c:v>
                </c:pt>
                <c:pt idx="1204">
                  <c:v>1.6E-2</c:v>
                </c:pt>
                <c:pt idx="1205">
                  <c:v>1.6E-2</c:v>
                </c:pt>
                <c:pt idx="1206">
                  <c:v>2.4E-2</c:v>
                </c:pt>
                <c:pt idx="1207">
                  <c:v>2.4E-2</c:v>
                </c:pt>
                <c:pt idx="1208">
                  <c:v>2.4E-2</c:v>
                </c:pt>
                <c:pt idx="1209">
                  <c:v>3.2000000000000001E-2</c:v>
                </c:pt>
                <c:pt idx="1210">
                  <c:v>3.2000000000000001E-2</c:v>
                </c:pt>
                <c:pt idx="1211">
                  <c:v>3.2000000000000001E-2</c:v>
                </c:pt>
                <c:pt idx="1212">
                  <c:v>3.2000000000000001E-2</c:v>
                </c:pt>
                <c:pt idx="1213">
                  <c:v>3.2000000000000001E-2</c:v>
                </c:pt>
                <c:pt idx="1214">
                  <c:v>3.2000000000000001E-2</c:v>
                </c:pt>
                <c:pt idx="1215">
                  <c:v>3.2000000000000001E-2</c:v>
                </c:pt>
                <c:pt idx="1216">
                  <c:v>0.04</c:v>
                </c:pt>
                <c:pt idx="1217">
                  <c:v>0.04</c:v>
                </c:pt>
                <c:pt idx="1218">
                  <c:v>0.04</c:v>
                </c:pt>
                <c:pt idx="1219">
                  <c:v>0.04</c:v>
                </c:pt>
                <c:pt idx="1220">
                  <c:v>4.8000000000000001E-2</c:v>
                </c:pt>
                <c:pt idx="1221">
                  <c:v>0.04</c:v>
                </c:pt>
                <c:pt idx="1222">
                  <c:v>4.8000000000000001E-2</c:v>
                </c:pt>
                <c:pt idx="1223">
                  <c:v>4.8000000000000001E-2</c:v>
                </c:pt>
                <c:pt idx="1224">
                  <c:v>4.8000000000000001E-2</c:v>
                </c:pt>
                <c:pt idx="1225">
                  <c:v>4.8000000000000001E-2</c:v>
                </c:pt>
                <c:pt idx="1226">
                  <c:v>5.6000000000000001E-2</c:v>
                </c:pt>
                <c:pt idx="1227">
                  <c:v>5.6000000000000001E-2</c:v>
                </c:pt>
                <c:pt idx="1228">
                  <c:v>5.6000000000000001E-2</c:v>
                </c:pt>
                <c:pt idx="1229">
                  <c:v>5.6000000000000001E-2</c:v>
                </c:pt>
                <c:pt idx="1230">
                  <c:v>5.6000000000000001E-2</c:v>
                </c:pt>
                <c:pt idx="1231">
                  <c:v>5.6000000000000001E-2</c:v>
                </c:pt>
                <c:pt idx="1232">
                  <c:v>5.6000000000000001E-2</c:v>
                </c:pt>
                <c:pt idx="1233">
                  <c:v>6.4000000000000001E-2</c:v>
                </c:pt>
                <c:pt idx="1234">
                  <c:v>6.4000000000000001E-2</c:v>
                </c:pt>
                <c:pt idx="1235">
                  <c:v>6.4000000000000001E-2</c:v>
                </c:pt>
                <c:pt idx="1236">
                  <c:v>6.4000000000000001E-2</c:v>
                </c:pt>
                <c:pt idx="1237">
                  <c:v>6.4000000000000001E-2</c:v>
                </c:pt>
                <c:pt idx="1238">
                  <c:v>6.4000000000000001E-2</c:v>
                </c:pt>
                <c:pt idx="1239">
                  <c:v>7.1999999999999995E-2</c:v>
                </c:pt>
                <c:pt idx="1240">
                  <c:v>7.1999999999999995E-2</c:v>
                </c:pt>
                <c:pt idx="1241">
                  <c:v>6.4000000000000001E-2</c:v>
                </c:pt>
                <c:pt idx="1242">
                  <c:v>7.1999999999999995E-2</c:v>
                </c:pt>
                <c:pt idx="1243">
                  <c:v>7.1999999999999995E-2</c:v>
                </c:pt>
                <c:pt idx="1244">
                  <c:v>0.08</c:v>
                </c:pt>
                <c:pt idx="1245">
                  <c:v>7.1999999999999995E-2</c:v>
                </c:pt>
                <c:pt idx="1246">
                  <c:v>0.08</c:v>
                </c:pt>
                <c:pt idx="1247">
                  <c:v>0.08</c:v>
                </c:pt>
                <c:pt idx="1248">
                  <c:v>0.08</c:v>
                </c:pt>
                <c:pt idx="1249">
                  <c:v>0.08</c:v>
                </c:pt>
                <c:pt idx="1250">
                  <c:v>8.7999999999999995E-2</c:v>
                </c:pt>
                <c:pt idx="1251">
                  <c:v>8.7999999999999995E-2</c:v>
                </c:pt>
                <c:pt idx="1252">
                  <c:v>8.7999999999999995E-2</c:v>
                </c:pt>
                <c:pt idx="1253">
                  <c:v>0.08</c:v>
                </c:pt>
                <c:pt idx="1254">
                  <c:v>8.7999999999999995E-2</c:v>
                </c:pt>
                <c:pt idx="1255">
                  <c:v>8.7999999999999995E-2</c:v>
                </c:pt>
                <c:pt idx="1256">
                  <c:v>8.7999999999999995E-2</c:v>
                </c:pt>
                <c:pt idx="1257">
                  <c:v>8.7999999999999995E-2</c:v>
                </c:pt>
                <c:pt idx="1258">
                  <c:v>9.6000000000000002E-2</c:v>
                </c:pt>
                <c:pt idx="1259">
                  <c:v>9.6000000000000002E-2</c:v>
                </c:pt>
                <c:pt idx="1260">
                  <c:v>8.7999999999999995E-2</c:v>
                </c:pt>
                <c:pt idx="1261">
                  <c:v>9.6000000000000002E-2</c:v>
                </c:pt>
                <c:pt idx="1262">
                  <c:v>9.6000000000000002E-2</c:v>
                </c:pt>
                <c:pt idx="1263">
                  <c:v>9.6000000000000002E-2</c:v>
                </c:pt>
                <c:pt idx="1264">
                  <c:v>9.6000000000000002E-2</c:v>
                </c:pt>
                <c:pt idx="1265">
                  <c:v>9.6000000000000002E-2</c:v>
                </c:pt>
                <c:pt idx="1266">
                  <c:v>9.6000000000000002E-2</c:v>
                </c:pt>
                <c:pt idx="1267">
                  <c:v>9.6000000000000002E-2</c:v>
                </c:pt>
                <c:pt idx="1268">
                  <c:v>9.6000000000000002E-2</c:v>
                </c:pt>
                <c:pt idx="1269">
                  <c:v>0.104</c:v>
                </c:pt>
                <c:pt idx="1270">
                  <c:v>0.104</c:v>
                </c:pt>
                <c:pt idx="1271">
                  <c:v>0.104</c:v>
                </c:pt>
                <c:pt idx="1272">
                  <c:v>0.112</c:v>
                </c:pt>
                <c:pt idx="1273">
                  <c:v>0.104</c:v>
                </c:pt>
                <c:pt idx="1274">
                  <c:v>0.112</c:v>
                </c:pt>
                <c:pt idx="1275">
                  <c:v>0.112</c:v>
                </c:pt>
                <c:pt idx="1276">
                  <c:v>0.112</c:v>
                </c:pt>
                <c:pt idx="1277">
                  <c:v>0.112</c:v>
                </c:pt>
                <c:pt idx="1278">
                  <c:v>0.104</c:v>
                </c:pt>
                <c:pt idx="1279">
                  <c:v>0.104</c:v>
                </c:pt>
                <c:pt idx="1280">
                  <c:v>0.112</c:v>
                </c:pt>
                <c:pt idx="1281">
                  <c:v>0.112</c:v>
                </c:pt>
                <c:pt idx="1282">
                  <c:v>0.112</c:v>
                </c:pt>
                <c:pt idx="1283">
                  <c:v>0.112</c:v>
                </c:pt>
                <c:pt idx="1284">
                  <c:v>0.112</c:v>
                </c:pt>
                <c:pt idx="1285">
                  <c:v>0.112</c:v>
                </c:pt>
                <c:pt idx="1286">
                  <c:v>0.112</c:v>
                </c:pt>
                <c:pt idx="1287">
                  <c:v>0.112</c:v>
                </c:pt>
                <c:pt idx="1288">
                  <c:v>0.112</c:v>
                </c:pt>
                <c:pt idx="1289">
                  <c:v>0.12</c:v>
                </c:pt>
                <c:pt idx="1290">
                  <c:v>0.112</c:v>
                </c:pt>
                <c:pt idx="1291">
                  <c:v>0.112</c:v>
                </c:pt>
                <c:pt idx="1292">
                  <c:v>0.112</c:v>
                </c:pt>
                <c:pt idx="1293">
                  <c:v>0.112</c:v>
                </c:pt>
                <c:pt idx="1294">
                  <c:v>0.12</c:v>
                </c:pt>
                <c:pt idx="1295">
                  <c:v>0.12</c:v>
                </c:pt>
                <c:pt idx="1296">
                  <c:v>0.12</c:v>
                </c:pt>
                <c:pt idx="1297">
                  <c:v>0.12</c:v>
                </c:pt>
                <c:pt idx="1298">
                  <c:v>0.12</c:v>
                </c:pt>
                <c:pt idx="1299">
                  <c:v>0.12</c:v>
                </c:pt>
                <c:pt idx="1300">
                  <c:v>0.12</c:v>
                </c:pt>
                <c:pt idx="1301">
                  <c:v>0.12</c:v>
                </c:pt>
                <c:pt idx="1302">
                  <c:v>0.12</c:v>
                </c:pt>
                <c:pt idx="1303">
                  <c:v>0.12</c:v>
                </c:pt>
                <c:pt idx="1304">
                  <c:v>0.12</c:v>
                </c:pt>
                <c:pt idx="1305">
                  <c:v>0.12</c:v>
                </c:pt>
                <c:pt idx="1306">
                  <c:v>0.12</c:v>
                </c:pt>
                <c:pt idx="1307">
                  <c:v>0.12</c:v>
                </c:pt>
                <c:pt idx="1308">
                  <c:v>0.12</c:v>
                </c:pt>
                <c:pt idx="1309">
                  <c:v>0.12</c:v>
                </c:pt>
                <c:pt idx="1310">
                  <c:v>0.12</c:v>
                </c:pt>
                <c:pt idx="1311">
                  <c:v>0.12</c:v>
                </c:pt>
                <c:pt idx="1312">
                  <c:v>0.12</c:v>
                </c:pt>
                <c:pt idx="1313">
                  <c:v>0.12</c:v>
                </c:pt>
                <c:pt idx="1314">
                  <c:v>0.128</c:v>
                </c:pt>
                <c:pt idx="1315">
                  <c:v>0.12</c:v>
                </c:pt>
                <c:pt idx="1316">
                  <c:v>0.12</c:v>
                </c:pt>
                <c:pt idx="1317">
                  <c:v>0.128</c:v>
                </c:pt>
                <c:pt idx="1318">
                  <c:v>0.12</c:v>
                </c:pt>
                <c:pt idx="1319">
                  <c:v>0.128</c:v>
                </c:pt>
                <c:pt idx="1320">
                  <c:v>0.128</c:v>
                </c:pt>
                <c:pt idx="1321">
                  <c:v>0.12</c:v>
                </c:pt>
                <c:pt idx="1322">
                  <c:v>0.12</c:v>
                </c:pt>
                <c:pt idx="1323">
                  <c:v>0.128</c:v>
                </c:pt>
                <c:pt idx="1324">
                  <c:v>0.128</c:v>
                </c:pt>
                <c:pt idx="1325">
                  <c:v>0.12</c:v>
                </c:pt>
                <c:pt idx="1326">
                  <c:v>0.128</c:v>
                </c:pt>
                <c:pt idx="1327">
                  <c:v>0.128</c:v>
                </c:pt>
                <c:pt idx="1328">
                  <c:v>0.128</c:v>
                </c:pt>
                <c:pt idx="1329">
                  <c:v>0.12</c:v>
                </c:pt>
                <c:pt idx="1330">
                  <c:v>0.12</c:v>
                </c:pt>
                <c:pt idx="1331">
                  <c:v>0.128</c:v>
                </c:pt>
                <c:pt idx="1332">
                  <c:v>0.12</c:v>
                </c:pt>
                <c:pt idx="1333">
                  <c:v>0.12</c:v>
                </c:pt>
                <c:pt idx="1334">
                  <c:v>0.12</c:v>
                </c:pt>
                <c:pt idx="1335">
                  <c:v>0.128</c:v>
                </c:pt>
                <c:pt idx="1336">
                  <c:v>0.128</c:v>
                </c:pt>
                <c:pt idx="1337">
                  <c:v>0.128</c:v>
                </c:pt>
                <c:pt idx="1338">
                  <c:v>0.12</c:v>
                </c:pt>
                <c:pt idx="1339">
                  <c:v>0.128</c:v>
                </c:pt>
                <c:pt idx="1340">
                  <c:v>0.12</c:v>
                </c:pt>
                <c:pt idx="1341">
                  <c:v>0.12</c:v>
                </c:pt>
                <c:pt idx="1342">
                  <c:v>0.128</c:v>
                </c:pt>
                <c:pt idx="1343">
                  <c:v>0.12</c:v>
                </c:pt>
                <c:pt idx="1344">
                  <c:v>0.12</c:v>
                </c:pt>
                <c:pt idx="1345">
                  <c:v>0.12</c:v>
                </c:pt>
                <c:pt idx="1346">
                  <c:v>0.12</c:v>
                </c:pt>
                <c:pt idx="1347">
                  <c:v>0.12</c:v>
                </c:pt>
                <c:pt idx="1348">
                  <c:v>0.12</c:v>
                </c:pt>
                <c:pt idx="1349">
                  <c:v>0.12</c:v>
                </c:pt>
                <c:pt idx="1350">
                  <c:v>0.128</c:v>
                </c:pt>
                <c:pt idx="1351">
                  <c:v>0.12</c:v>
                </c:pt>
                <c:pt idx="1352">
                  <c:v>0.12</c:v>
                </c:pt>
                <c:pt idx="1353">
                  <c:v>0.12</c:v>
                </c:pt>
                <c:pt idx="1354">
                  <c:v>0.112</c:v>
                </c:pt>
                <c:pt idx="1355">
                  <c:v>0.12</c:v>
                </c:pt>
                <c:pt idx="1356">
                  <c:v>0.12</c:v>
                </c:pt>
                <c:pt idx="1357">
                  <c:v>0.12</c:v>
                </c:pt>
                <c:pt idx="1358">
                  <c:v>0.12</c:v>
                </c:pt>
                <c:pt idx="1359">
                  <c:v>0.12</c:v>
                </c:pt>
                <c:pt idx="1360">
                  <c:v>0.12</c:v>
                </c:pt>
                <c:pt idx="1361">
                  <c:v>0.112</c:v>
                </c:pt>
                <c:pt idx="1362">
                  <c:v>0.112</c:v>
                </c:pt>
                <c:pt idx="1363">
                  <c:v>0.12</c:v>
                </c:pt>
                <c:pt idx="1364">
                  <c:v>0.112</c:v>
                </c:pt>
                <c:pt idx="1365">
                  <c:v>0.112</c:v>
                </c:pt>
                <c:pt idx="1366">
                  <c:v>0.112</c:v>
                </c:pt>
                <c:pt idx="1367">
                  <c:v>0.112</c:v>
                </c:pt>
                <c:pt idx="1368">
                  <c:v>0.112</c:v>
                </c:pt>
                <c:pt idx="1369">
                  <c:v>0.112</c:v>
                </c:pt>
                <c:pt idx="1370">
                  <c:v>0.112</c:v>
                </c:pt>
                <c:pt idx="1371">
                  <c:v>0.112</c:v>
                </c:pt>
                <c:pt idx="1372">
                  <c:v>0.112</c:v>
                </c:pt>
                <c:pt idx="1373">
                  <c:v>0.112</c:v>
                </c:pt>
                <c:pt idx="1374">
                  <c:v>0.112</c:v>
                </c:pt>
                <c:pt idx="1375">
                  <c:v>0.112</c:v>
                </c:pt>
                <c:pt idx="1376">
                  <c:v>0.112</c:v>
                </c:pt>
                <c:pt idx="1377">
                  <c:v>0.112</c:v>
                </c:pt>
                <c:pt idx="1378">
                  <c:v>0.104</c:v>
                </c:pt>
                <c:pt idx="1379">
                  <c:v>0.112</c:v>
                </c:pt>
                <c:pt idx="1380">
                  <c:v>0.104</c:v>
                </c:pt>
                <c:pt idx="1381">
                  <c:v>0.104</c:v>
                </c:pt>
                <c:pt idx="1382">
                  <c:v>0.104</c:v>
                </c:pt>
                <c:pt idx="1383">
                  <c:v>0.112</c:v>
                </c:pt>
                <c:pt idx="1384">
                  <c:v>0.104</c:v>
                </c:pt>
                <c:pt idx="1385">
                  <c:v>0.104</c:v>
                </c:pt>
                <c:pt idx="1386">
                  <c:v>0.104</c:v>
                </c:pt>
                <c:pt idx="1387">
                  <c:v>9.6000000000000002E-2</c:v>
                </c:pt>
                <c:pt idx="1388">
                  <c:v>0.104</c:v>
                </c:pt>
                <c:pt idx="1389">
                  <c:v>9.6000000000000002E-2</c:v>
                </c:pt>
                <c:pt idx="1390">
                  <c:v>9.6000000000000002E-2</c:v>
                </c:pt>
                <c:pt idx="1391">
                  <c:v>9.6000000000000002E-2</c:v>
                </c:pt>
                <c:pt idx="1392">
                  <c:v>9.6000000000000002E-2</c:v>
                </c:pt>
                <c:pt idx="1393">
                  <c:v>8.7999999999999995E-2</c:v>
                </c:pt>
                <c:pt idx="1394">
                  <c:v>9.6000000000000002E-2</c:v>
                </c:pt>
                <c:pt idx="1395">
                  <c:v>9.6000000000000002E-2</c:v>
                </c:pt>
                <c:pt idx="1396">
                  <c:v>8.7999999999999995E-2</c:v>
                </c:pt>
                <c:pt idx="1397">
                  <c:v>8.7999999999999995E-2</c:v>
                </c:pt>
                <c:pt idx="1398">
                  <c:v>8.7999999999999995E-2</c:v>
                </c:pt>
                <c:pt idx="1399">
                  <c:v>8.7999999999999995E-2</c:v>
                </c:pt>
                <c:pt idx="1400">
                  <c:v>8.7999999999999995E-2</c:v>
                </c:pt>
                <c:pt idx="1401">
                  <c:v>8.7999999999999995E-2</c:v>
                </c:pt>
                <c:pt idx="1402">
                  <c:v>8.7999999999999995E-2</c:v>
                </c:pt>
                <c:pt idx="1403">
                  <c:v>8.7999999999999995E-2</c:v>
                </c:pt>
                <c:pt idx="1404">
                  <c:v>0.08</c:v>
                </c:pt>
                <c:pt idx="1405">
                  <c:v>8.7999999999999995E-2</c:v>
                </c:pt>
                <c:pt idx="1406">
                  <c:v>0.08</c:v>
                </c:pt>
                <c:pt idx="1407">
                  <c:v>0.08</c:v>
                </c:pt>
                <c:pt idx="1408">
                  <c:v>0.08</c:v>
                </c:pt>
                <c:pt idx="1409">
                  <c:v>0.08</c:v>
                </c:pt>
                <c:pt idx="1410">
                  <c:v>7.1999999999999995E-2</c:v>
                </c:pt>
                <c:pt idx="1411">
                  <c:v>7.1999999999999995E-2</c:v>
                </c:pt>
                <c:pt idx="1412">
                  <c:v>7.1999999999999995E-2</c:v>
                </c:pt>
                <c:pt idx="1413">
                  <c:v>7.1999999999999995E-2</c:v>
                </c:pt>
                <c:pt idx="1414">
                  <c:v>7.1999999999999995E-2</c:v>
                </c:pt>
                <c:pt idx="1415">
                  <c:v>7.1999999999999995E-2</c:v>
                </c:pt>
                <c:pt idx="1416">
                  <c:v>7.1999999999999995E-2</c:v>
                </c:pt>
                <c:pt idx="1417">
                  <c:v>6.4000000000000001E-2</c:v>
                </c:pt>
                <c:pt idx="1418">
                  <c:v>6.4000000000000001E-2</c:v>
                </c:pt>
                <c:pt idx="1419">
                  <c:v>6.4000000000000001E-2</c:v>
                </c:pt>
                <c:pt idx="1420">
                  <c:v>6.4000000000000001E-2</c:v>
                </c:pt>
                <c:pt idx="1421">
                  <c:v>6.4000000000000001E-2</c:v>
                </c:pt>
                <c:pt idx="1422">
                  <c:v>6.4000000000000001E-2</c:v>
                </c:pt>
                <c:pt idx="1423">
                  <c:v>6.4000000000000001E-2</c:v>
                </c:pt>
                <c:pt idx="1424">
                  <c:v>5.6000000000000001E-2</c:v>
                </c:pt>
                <c:pt idx="1425">
                  <c:v>6.4000000000000001E-2</c:v>
                </c:pt>
                <c:pt idx="1426">
                  <c:v>5.6000000000000001E-2</c:v>
                </c:pt>
                <c:pt idx="1427">
                  <c:v>5.6000000000000001E-2</c:v>
                </c:pt>
                <c:pt idx="1428">
                  <c:v>4.8000000000000001E-2</c:v>
                </c:pt>
                <c:pt idx="1429">
                  <c:v>4.8000000000000001E-2</c:v>
                </c:pt>
                <c:pt idx="1430">
                  <c:v>5.6000000000000001E-2</c:v>
                </c:pt>
                <c:pt idx="1431">
                  <c:v>4.8000000000000001E-2</c:v>
                </c:pt>
                <c:pt idx="1432">
                  <c:v>4.8000000000000001E-2</c:v>
                </c:pt>
                <c:pt idx="1433">
                  <c:v>0.04</c:v>
                </c:pt>
                <c:pt idx="1434">
                  <c:v>4.8000000000000001E-2</c:v>
                </c:pt>
                <c:pt idx="1435">
                  <c:v>4.8000000000000001E-2</c:v>
                </c:pt>
                <c:pt idx="1436">
                  <c:v>4.8000000000000001E-2</c:v>
                </c:pt>
                <c:pt idx="1437">
                  <c:v>0.04</c:v>
                </c:pt>
                <c:pt idx="1438">
                  <c:v>0.04</c:v>
                </c:pt>
                <c:pt idx="1439">
                  <c:v>4.8000000000000001E-2</c:v>
                </c:pt>
                <c:pt idx="1440">
                  <c:v>0.04</c:v>
                </c:pt>
                <c:pt idx="1441">
                  <c:v>3.2000000000000001E-2</c:v>
                </c:pt>
                <c:pt idx="1442">
                  <c:v>3.2000000000000001E-2</c:v>
                </c:pt>
                <c:pt idx="1443">
                  <c:v>3.2000000000000001E-2</c:v>
                </c:pt>
                <c:pt idx="1444">
                  <c:v>3.2000000000000001E-2</c:v>
                </c:pt>
                <c:pt idx="1445">
                  <c:v>3.2000000000000001E-2</c:v>
                </c:pt>
                <c:pt idx="1446">
                  <c:v>3.2000000000000001E-2</c:v>
                </c:pt>
                <c:pt idx="1447">
                  <c:v>2.4E-2</c:v>
                </c:pt>
                <c:pt idx="1448">
                  <c:v>2.4E-2</c:v>
                </c:pt>
                <c:pt idx="1449">
                  <c:v>2.4E-2</c:v>
                </c:pt>
                <c:pt idx="1450">
                  <c:v>2.4E-2</c:v>
                </c:pt>
                <c:pt idx="1451">
                  <c:v>1.6E-2</c:v>
                </c:pt>
                <c:pt idx="1452">
                  <c:v>1.6E-2</c:v>
                </c:pt>
                <c:pt idx="1453">
                  <c:v>1.6E-2</c:v>
                </c:pt>
                <c:pt idx="1454">
                  <c:v>1.6E-2</c:v>
                </c:pt>
                <c:pt idx="1455">
                  <c:v>1.6E-2</c:v>
                </c:pt>
                <c:pt idx="1456">
                  <c:v>8.0000000000000002E-3</c:v>
                </c:pt>
                <c:pt idx="1457">
                  <c:v>8.0000000000000002E-3</c:v>
                </c:pt>
                <c:pt idx="1458">
                  <c:v>8.0000000000000002E-3</c:v>
                </c:pt>
                <c:pt idx="1459">
                  <c:v>8.0000000000000002E-3</c:v>
                </c:pt>
                <c:pt idx="1460">
                  <c:v>8.0000000000000002E-3</c:v>
                </c:pt>
                <c:pt idx="1461">
                  <c:v>0</c:v>
                </c:pt>
                <c:pt idx="1462">
                  <c:v>8.0000000000000002E-3</c:v>
                </c:pt>
                <c:pt idx="1463">
                  <c:v>0</c:v>
                </c:pt>
                <c:pt idx="1464">
                  <c:v>0</c:v>
                </c:pt>
                <c:pt idx="1465">
                  <c:v>-8.0000000000000002E-3</c:v>
                </c:pt>
                <c:pt idx="1466">
                  <c:v>-8.0000000000000002E-3</c:v>
                </c:pt>
                <c:pt idx="1467">
                  <c:v>-8.0000000000000002E-3</c:v>
                </c:pt>
                <c:pt idx="1468">
                  <c:v>-8.0000000000000002E-3</c:v>
                </c:pt>
                <c:pt idx="1469">
                  <c:v>-8.0000000000000002E-3</c:v>
                </c:pt>
                <c:pt idx="1470">
                  <c:v>-1.6E-2</c:v>
                </c:pt>
                <c:pt idx="1471">
                  <c:v>-1.6E-2</c:v>
                </c:pt>
                <c:pt idx="1472">
                  <c:v>-1.6E-2</c:v>
                </c:pt>
                <c:pt idx="1473">
                  <c:v>-1.6E-2</c:v>
                </c:pt>
                <c:pt idx="1474">
                  <c:v>-1.6E-2</c:v>
                </c:pt>
                <c:pt idx="1475">
                  <c:v>-2.4E-2</c:v>
                </c:pt>
                <c:pt idx="1476">
                  <c:v>-2.4E-2</c:v>
                </c:pt>
                <c:pt idx="1477">
                  <c:v>-2.4E-2</c:v>
                </c:pt>
                <c:pt idx="1478">
                  <c:v>-2.4E-2</c:v>
                </c:pt>
                <c:pt idx="1479">
                  <c:v>-3.2000000000000001E-2</c:v>
                </c:pt>
                <c:pt idx="1480">
                  <c:v>-3.2000000000000001E-2</c:v>
                </c:pt>
                <c:pt idx="1481">
                  <c:v>-3.2000000000000001E-2</c:v>
                </c:pt>
                <c:pt idx="1482">
                  <c:v>-3.2000000000000001E-2</c:v>
                </c:pt>
                <c:pt idx="1483">
                  <c:v>-3.2000000000000001E-2</c:v>
                </c:pt>
                <c:pt idx="1484">
                  <c:v>-3.2000000000000001E-2</c:v>
                </c:pt>
                <c:pt idx="1485">
                  <c:v>-0.04</c:v>
                </c:pt>
                <c:pt idx="1486">
                  <c:v>-4.8000000000000001E-2</c:v>
                </c:pt>
                <c:pt idx="1487">
                  <c:v>-4.8000000000000001E-2</c:v>
                </c:pt>
                <c:pt idx="1488">
                  <c:v>-4.8000000000000001E-2</c:v>
                </c:pt>
                <c:pt idx="1489">
                  <c:v>-4.8000000000000001E-2</c:v>
                </c:pt>
                <c:pt idx="1490">
                  <c:v>-4.8000000000000001E-2</c:v>
                </c:pt>
                <c:pt idx="1491">
                  <c:v>-5.6000000000000001E-2</c:v>
                </c:pt>
                <c:pt idx="1492">
                  <c:v>-5.6000000000000001E-2</c:v>
                </c:pt>
                <c:pt idx="1493">
                  <c:v>-5.6000000000000001E-2</c:v>
                </c:pt>
                <c:pt idx="1494">
                  <c:v>-5.6000000000000001E-2</c:v>
                </c:pt>
                <c:pt idx="1495">
                  <c:v>-5.6000000000000001E-2</c:v>
                </c:pt>
                <c:pt idx="1496">
                  <c:v>-6.4000000000000001E-2</c:v>
                </c:pt>
                <c:pt idx="1497">
                  <c:v>-6.4000000000000001E-2</c:v>
                </c:pt>
                <c:pt idx="1498">
                  <c:v>-6.4000000000000001E-2</c:v>
                </c:pt>
                <c:pt idx="1499">
                  <c:v>-6.4000000000000001E-2</c:v>
                </c:pt>
                <c:pt idx="1500">
                  <c:v>-7.1999999999999995E-2</c:v>
                </c:pt>
                <c:pt idx="1501">
                  <c:v>-7.1999999999999995E-2</c:v>
                </c:pt>
                <c:pt idx="1502">
                  <c:v>-7.1999999999999995E-2</c:v>
                </c:pt>
                <c:pt idx="1503">
                  <c:v>-7.1999999999999995E-2</c:v>
                </c:pt>
                <c:pt idx="1504">
                  <c:v>-0.08</c:v>
                </c:pt>
                <c:pt idx="1505">
                  <c:v>-0.08</c:v>
                </c:pt>
                <c:pt idx="1506">
                  <c:v>-0.08</c:v>
                </c:pt>
                <c:pt idx="1507">
                  <c:v>-8.7999999999999995E-2</c:v>
                </c:pt>
                <c:pt idx="1508">
                  <c:v>-8.7999999999999995E-2</c:v>
                </c:pt>
                <c:pt idx="1509">
                  <c:v>-0.08</c:v>
                </c:pt>
                <c:pt idx="1510">
                  <c:v>-8.7999999999999995E-2</c:v>
                </c:pt>
                <c:pt idx="1511">
                  <c:v>-9.6000000000000002E-2</c:v>
                </c:pt>
                <c:pt idx="1512">
                  <c:v>-9.6000000000000002E-2</c:v>
                </c:pt>
                <c:pt idx="1513">
                  <c:v>-9.6000000000000002E-2</c:v>
                </c:pt>
                <c:pt idx="1514">
                  <c:v>-9.6000000000000002E-2</c:v>
                </c:pt>
                <c:pt idx="1515">
                  <c:v>-9.6000000000000002E-2</c:v>
                </c:pt>
                <c:pt idx="1516">
                  <c:v>-0.104</c:v>
                </c:pt>
                <c:pt idx="1517">
                  <c:v>-0.104</c:v>
                </c:pt>
                <c:pt idx="1518">
                  <c:v>-0.104</c:v>
                </c:pt>
                <c:pt idx="1519">
                  <c:v>-0.112</c:v>
                </c:pt>
                <c:pt idx="1520">
                  <c:v>-0.112</c:v>
                </c:pt>
                <c:pt idx="1521">
                  <c:v>-0.112</c:v>
                </c:pt>
                <c:pt idx="1522">
                  <c:v>-0.112</c:v>
                </c:pt>
                <c:pt idx="1523">
                  <c:v>-0.12</c:v>
                </c:pt>
                <c:pt idx="1524">
                  <c:v>-0.12</c:v>
                </c:pt>
                <c:pt idx="1525">
                  <c:v>-0.12</c:v>
                </c:pt>
                <c:pt idx="1526">
                  <c:v>-0.12</c:v>
                </c:pt>
                <c:pt idx="1527">
                  <c:v>-0.128</c:v>
                </c:pt>
                <c:pt idx="1528">
                  <c:v>-0.12</c:v>
                </c:pt>
                <c:pt idx="1529">
                  <c:v>-0.128</c:v>
                </c:pt>
                <c:pt idx="1530">
                  <c:v>-0.128</c:v>
                </c:pt>
                <c:pt idx="1531">
                  <c:v>-0.13600000000000001</c:v>
                </c:pt>
                <c:pt idx="1532">
                  <c:v>-0.13600000000000001</c:v>
                </c:pt>
                <c:pt idx="1533">
                  <c:v>-0.13600000000000001</c:v>
                </c:pt>
                <c:pt idx="1534">
                  <c:v>-0.13600000000000001</c:v>
                </c:pt>
                <c:pt idx="1535">
                  <c:v>-0.14399999999999999</c:v>
                </c:pt>
                <c:pt idx="1536">
                  <c:v>-0.14399999999999999</c:v>
                </c:pt>
                <c:pt idx="1537">
                  <c:v>-0.152</c:v>
                </c:pt>
                <c:pt idx="1538">
                  <c:v>-0.14399999999999999</c:v>
                </c:pt>
                <c:pt idx="1539">
                  <c:v>-0.14399999999999999</c:v>
                </c:pt>
                <c:pt idx="1540">
                  <c:v>-0.152</c:v>
                </c:pt>
                <c:pt idx="1541">
                  <c:v>-0.16</c:v>
                </c:pt>
                <c:pt idx="1542">
                  <c:v>-0.16</c:v>
                </c:pt>
                <c:pt idx="1543">
                  <c:v>-0.16</c:v>
                </c:pt>
                <c:pt idx="1544">
                  <c:v>-0.16</c:v>
                </c:pt>
                <c:pt idx="1545">
                  <c:v>-0.16</c:v>
                </c:pt>
                <c:pt idx="1546">
                  <c:v>-0.16</c:v>
                </c:pt>
                <c:pt idx="1547">
                  <c:v>-0.16800000000000001</c:v>
                </c:pt>
                <c:pt idx="1548">
                  <c:v>-0.17599999999999999</c:v>
                </c:pt>
                <c:pt idx="1549">
                  <c:v>-0.17599999999999999</c:v>
                </c:pt>
                <c:pt idx="1550">
                  <c:v>-0.17599999999999999</c:v>
                </c:pt>
                <c:pt idx="1551">
                  <c:v>-0.17599999999999999</c:v>
                </c:pt>
                <c:pt idx="1552">
                  <c:v>-0.184</c:v>
                </c:pt>
                <c:pt idx="1553">
                  <c:v>-0.184</c:v>
                </c:pt>
                <c:pt idx="1554">
                  <c:v>-0.184</c:v>
                </c:pt>
                <c:pt idx="1555">
                  <c:v>-0.184</c:v>
                </c:pt>
                <c:pt idx="1556">
                  <c:v>-0.192</c:v>
                </c:pt>
                <c:pt idx="1557">
                  <c:v>-0.192</c:v>
                </c:pt>
                <c:pt idx="1558">
                  <c:v>-0.192</c:v>
                </c:pt>
                <c:pt idx="1559">
                  <c:v>-0.192</c:v>
                </c:pt>
                <c:pt idx="1560">
                  <c:v>-0.192</c:v>
                </c:pt>
                <c:pt idx="1561">
                  <c:v>-0.2</c:v>
                </c:pt>
                <c:pt idx="1562">
                  <c:v>-0.2</c:v>
                </c:pt>
                <c:pt idx="1563">
                  <c:v>-0.2</c:v>
                </c:pt>
                <c:pt idx="1564">
                  <c:v>-0.2</c:v>
                </c:pt>
                <c:pt idx="1565">
                  <c:v>-0.20799999999999999</c:v>
                </c:pt>
                <c:pt idx="1566">
                  <c:v>-0.20799999999999999</c:v>
                </c:pt>
                <c:pt idx="1567">
                  <c:v>-0.216</c:v>
                </c:pt>
                <c:pt idx="1568">
                  <c:v>-0.216</c:v>
                </c:pt>
                <c:pt idx="1569">
                  <c:v>-0.216</c:v>
                </c:pt>
                <c:pt idx="1570">
                  <c:v>-0.216</c:v>
                </c:pt>
                <c:pt idx="1571">
                  <c:v>-0.224</c:v>
                </c:pt>
                <c:pt idx="1572">
                  <c:v>-0.23200000000000001</c:v>
                </c:pt>
                <c:pt idx="1573">
                  <c:v>-0.23200000000000001</c:v>
                </c:pt>
                <c:pt idx="1574">
                  <c:v>-0.23200000000000001</c:v>
                </c:pt>
                <c:pt idx="1575">
                  <c:v>-0.23200000000000001</c:v>
                </c:pt>
                <c:pt idx="1576">
                  <c:v>-0.23200000000000001</c:v>
                </c:pt>
                <c:pt idx="1577">
                  <c:v>-0.24</c:v>
                </c:pt>
                <c:pt idx="1578">
                  <c:v>-0.24</c:v>
                </c:pt>
                <c:pt idx="1579">
                  <c:v>-0.24</c:v>
                </c:pt>
                <c:pt idx="1580">
                  <c:v>-0.24</c:v>
                </c:pt>
                <c:pt idx="1581">
                  <c:v>-0.24</c:v>
                </c:pt>
                <c:pt idx="1582">
                  <c:v>-0.24</c:v>
                </c:pt>
                <c:pt idx="1583">
                  <c:v>-0.24</c:v>
                </c:pt>
                <c:pt idx="1584">
                  <c:v>-0.24</c:v>
                </c:pt>
                <c:pt idx="1585">
                  <c:v>-0.23200000000000001</c:v>
                </c:pt>
                <c:pt idx="1586">
                  <c:v>-0.24</c:v>
                </c:pt>
                <c:pt idx="1587">
                  <c:v>-0.23200000000000001</c:v>
                </c:pt>
                <c:pt idx="1588">
                  <c:v>-0.23200000000000001</c:v>
                </c:pt>
                <c:pt idx="1589">
                  <c:v>-0.23200000000000001</c:v>
                </c:pt>
                <c:pt idx="1590">
                  <c:v>-0.224</c:v>
                </c:pt>
                <c:pt idx="1591">
                  <c:v>-0.224</c:v>
                </c:pt>
                <c:pt idx="1592">
                  <c:v>-0.224</c:v>
                </c:pt>
                <c:pt idx="1593">
                  <c:v>-0.224</c:v>
                </c:pt>
                <c:pt idx="1594">
                  <c:v>-0.224</c:v>
                </c:pt>
                <c:pt idx="1595">
                  <c:v>-0.20799999999999999</c:v>
                </c:pt>
                <c:pt idx="1596">
                  <c:v>-0.20799999999999999</c:v>
                </c:pt>
                <c:pt idx="1597">
                  <c:v>-0.20799999999999999</c:v>
                </c:pt>
                <c:pt idx="1598">
                  <c:v>-0.20799999999999999</c:v>
                </c:pt>
                <c:pt idx="1599">
                  <c:v>-0.20799999999999999</c:v>
                </c:pt>
                <c:pt idx="1600">
                  <c:v>-0.2</c:v>
                </c:pt>
                <c:pt idx="1601">
                  <c:v>-0.2</c:v>
                </c:pt>
                <c:pt idx="1602">
                  <c:v>-0.184</c:v>
                </c:pt>
                <c:pt idx="1603">
                  <c:v>-0.192</c:v>
                </c:pt>
                <c:pt idx="1604">
                  <c:v>-0.192</c:v>
                </c:pt>
                <c:pt idx="1605">
                  <c:v>-0.192</c:v>
                </c:pt>
                <c:pt idx="1606">
                  <c:v>-0.184</c:v>
                </c:pt>
                <c:pt idx="1607">
                  <c:v>-0.184</c:v>
                </c:pt>
                <c:pt idx="1608">
                  <c:v>-0.184</c:v>
                </c:pt>
                <c:pt idx="1609">
                  <c:v>-0.17599999999999999</c:v>
                </c:pt>
                <c:pt idx="1610">
                  <c:v>-0.17599999999999999</c:v>
                </c:pt>
                <c:pt idx="1611">
                  <c:v>-0.17599999999999999</c:v>
                </c:pt>
                <c:pt idx="1612">
                  <c:v>-0.17599999999999999</c:v>
                </c:pt>
                <c:pt idx="1613">
                  <c:v>-0.16800000000000001</c:v>
                </c:pt>
                <c:pt idx="1614">
                  <c:v>-0.16800000000000001</c:v>
                </c:pt>
                <c:pt idx="1615">
                  <c:v>-0.16</c:v>
                </c:pt>
                <c:pt idx="1616">
                  <c:v>-0.16</c:v>
                </c:pt>
                <c:pt idx="1617">
                  <c:v>-0.16</c:v>
                </c:pt>
                <c:pt idx="1618">
                  <c:v>-0.16</c:v>
                </c:pt>
                <c:pt idx="1619">
                  <c:v>-0.152</c:v>
                </c:pt>
                <c:pt idx="1620">
                  <c:v>-0.152</c:v>
                </c:pt>
                <c:pt idx="1621">
                  <c:v>-0.152</c:v>
                </c:pt>
                <c:pt idx="1622">
                  <c:v>-0.152</c:v>
                </c:pt>
                <c:pt idx="1623">
                  <c:v>-0.152</c:v>
                </c:pt>
                <c:pt idx="1624">
                  <c:v>-0.14399999999999999</c:v>
                </c:pt>
                <c:pt idx="1625">
                  <c:v>-0.14399999999999999</c:v>
                </c:pt>
                <c:pt idx="1626">
                  <c:v>-0.14399999999999999</c:v>
                </c:pt>
                <c:pt idx="1627">
                  <c:v>-0.13600000000000001</c:v>
                </c:pt>
                <c:pt idx="1628">
                  <c:v>-0.13600000000000001</c:v>
                </c:pt>
                <c:pt idx="1629">
                  <c:v>-0.13600000000000001</c:v>
                </c:pt>
                <c:pt idx="1630">
                  <c:v>-0.128</c:v>
                </c:pt>
                <c:pt idx="1631">
                  <c:v>-0.128</c:v>
                </c:pt>
                <c:pt idx="1632">
                  <c:v>-0.12</c:v>
                </c:pt>
                <c:pt idx="1633">
                  <c:v>-0.128</c:v>
                </c:pt>
                <c:pt idx="1634">
                  <c:v>-0.12</c:v>
                </c:pt>
                <c:pt idx="1635">
                  <c:v>-0.12</c:v>
                </c:pt>
                <c:pt idx="1636">
                  <c:v>-0.12</c:v>
                </c:pt>
                <c:pt idx="1637">
                  <c:v>-0.112</c:v>
                </c:pt>
                <c:pt idx="1638">
                  <c:v>-0.112</c:v>
                </c:pt>
                <c:pt idx="1639">
                  <c:v>-0.112</c:v>
                </c:pt>
                <c:pt idx="1640">
                  <c:v>-0.104</c:v>
                </c:pt>
                <c:pt idx="1641">
                  <c:v>-0.104</c:v>
                </c:pt>
                <c:pt idx="1642">
                  <c:v>-0.104</c:v>
                </c:pt>
                <c:pt idx="1643">
                  <c:v>-0.104</c:v>
                </c:pt>
                <c:pt idx="1644">
                  <c:v>-9.6000000000000002E-2</c:v>
                </c:pt>
                <c:pt idx="1645">
                  <c:v>-9.6000000000000002E-2</c:v>
                </c:pt>
                <c:pt idx="1646">
                  <c:v>-9.6000000000000002E-2</c:v>
                </c:pt>
                <c:pt idx="1647">
                  <c:v>-9.6000000000000002E-2</c:v>
                </c:pt>
                <c:pt idx="1648">
                  <c:v>-8.7999999999999995E-2</c:v>
                </c:pt>
                <c:pt idx="1649">
                  <c:v>-8.7999999999999995E-2</c:v>
                </c:pt>
                <c:pt idx="1650">
                  <c:v>-8.7999999999999995E-2</c:v>
                </c:pt>
                <c:pt idx="1651">
                  <c:v>-0.08</c:v>
                </c:pt>
                <c:pt idx="1652">
                  <c:v>-8.7999999999999995E-2</c:v>
                </c:pt>
                <c:pt idx="1653">
                  <c:v>-0.08</c:v>
                </c:pt>
                <c:pt idx="1654">
                  <c:v>-0.08</c:v>
                </c:pt>
                <c:pt idx="1655">
                  <c:v>-0.08</c:v>
                </c:pt>
                <c:pt idx="1656">
                  <c:v>-7.1999999999999995E-2</c:v>
                </c:pt>
                <c:pt idx="1657">
                  <c:v>-7.1999999999999995E-2</c:v>
                </c:pt>
                <c:pt idx="1658">
                  <c:v>-7.1999999999999995E-2</c:v>
                </c:pt>
                <c:pt idx="1659">
                  <c:v>-7.1999999999999995E-2</c:v>
                </c:pt>
                <c:pt idx="1660">
                  <c:v>-6.4000000000000001E-2</c:v>
                </c:pt>
                <c:pt idx="1661">
                  <c:v>-6.4000000000000001E-2</c:v>
                </c:pt>
                <c:pt idx="1662">
                  <c:v>-6.4000000000000001E-2</c:v>
                </c:pt>
                <c:pt idx="1663">
                  <c:v>-5.6000000000000001E-2</c:v>
                </c:pt>
                <c:pt idx="1664">
                  <c:v>-5.6000000000000001E-2</c:v>
                </c:pt>
                <c:pt idx="1665">
                  <c:v>-5.6000000000000001E-2</c:v>
                </c:pt>
                <c:pt idx="1666">
                  <c:v>-4.8000000000000001E-2</c:v>
                </c:pt>
                <c:pt idx="1667">
                  <c:v>-4.8000000000000001E-2</c:v>
                </c:pt>
                <c:pt idx="1668">
                  <c:v>-4.8000000000000001E-2</c:v>
                </c:pt>
                <c:pt idx="1669">
                  <c:v>-4.8000000000000001E-2</c:v>
                </c:pt>
                <c:pt idx="1670">
                  <c:v>-0.04</c:v>
                </c:pt>
                <c:pt idx="1671">
                  <c:v>-0.04</c:v>
                </c:pt>
                <c:pt idx="1672">
                  <c:v>-0.04</c:v>
                </c:pt>
                <c:pt idx="1673">
                  <c:v>-0.04</c:v>
                </c:pt>
                <c:pt idx="1674">
                  <c:v>-0.04</c:v>
                </c:pt>
                <c:pt idx="1675">
                  <c:v>-3.2000000000000001E-2</c:v>
                </c:pt>
                <c:pt idx="1676">
                  <c:v>-3.2000000000000001E-2</c:v>
                </c:pt>
                <c:pt idx="1677">
                  <c:v>-3.2000000000000001E-2</c:v>
                </c:pt>
                <c:pt idx="1678">
                  <c:v>-3.2000000000000001E-2</c:v>
                </c:pt>
                <c:pt idx="1679">
                  <c:v>-2.4E-2</c:v>
                </c:pt>
                <c:pt idx="1680">
                  <c:v>-2.4E-2</c:v>
                </c:pt>
                <c:pt idx="1681">
                  <c:v>-1.6E-2</c:v>
                </c:pt>
                <c:pt idx="1682">
                  <c:v>-1.6E-2</c:v>
                </c:pt>
                <c:pt idx="1683">
                  <c:v>-1.6E-2</c:v>
                </c:pt>
                <c:pt idx="1684">
                  <c:v>-1.6E-2</c:v>
                </c:pt>
                <c:pt idx="1685">
                  <c:v>-1.6E-2</c:v>
                </c:pt>
                <c:pt idx="1686">
                  <c:v>-1.6E-2</c:v>
                </c:pt>
                <c:pt idx="1687">
                  <c:v>-1.6E-2</c:v>
                </c:pt>
                <c:pt idx="1688">
                  <c:v>-1.6E-2</c:v>
                </c:pt>
                <c:pt idx="1689">
                  <c:v>-8.0000000000000002E-3</c:v>
                </c:pt>
                <c:pt idx="1690">
                  <c:v>0</c:v>
                </c:pt>
                <c:pt idx="1691">
                  <c:v>-8.0000000000000002E-3</c:v>
                </c:pt>
                <c:pt idx="1692">
                  <c:v>-8.0000000000000002E-3</c:v>
                </c:pt>
                <c:pt idx="1693">
                  <c:v>0</c:v>
                </c:pt>
                <c:pt idx="1694">
                  <c:v>8.0000000000000002E-3</c:v>
                </c:pt>
                <c:pt idx="1695">
                  <c:v>0</c:v>
                </c:pt>
                <c:pt idx="1696">
                  <c:v>0</c:v>
                </c:pt>
                <c:pt idx="1697">
                  <c:v>8.0000000000000002E-3</c:v>
                </c:pt>
                <c:pt idx="1698">
                  <c:v>8.0000000000000002E-3</c:v>
                </c:pt>
                <c:pt idx="1699">
                  <c:v>8.0000000000000002E-3</c:v>
                </c:pt>
                <c:pt idx="1700">
                  <c:v>8.0000000000000002E-3</c:v>
                </c:pt>
                <c:pt idx="1701">
                  <c:v>8.0000000000000002E-3</c:v>
                </c:pt>
                <c:pt idx="1702">
                  <c:v>1.6E-2</c:v>
                </c:pt>
                <c:pt idx="1703">
                  <c:v>1.6E-2</c:v>
                </c:pt>
                <c:pt idx="1704">
                  <c:v>1.6E-2</c:v>
                </c:pt>
                <c:pt idx="1705">
                  <c:v>1.6E-2</c:v>
                </c:pt>
                <c:pt idx="1706">
                  <c:v>2.4E-2</c:v>
                </c:pt>
                <c:pt idx="1707">
                  <c:v>2.4E-2</c:v>
                </c:pt>
                <c:pt idx="1708">
                  <c:v>2.4E-2</c:v>
                </c:pt>
                <c:pt idx="1709">
                  <c:v>2.4E-2</c:v>
                </c:pt>
                <c:pt idx="1710">
                  <c:v>2.4E-2</c:v>
                </c:pt>
                <c:pt idx="1711">
                  <c:v>3.2000000000000001E-2</c:v>
                </c:pt>
                <c:pt idx="1712">
                  <c:v>3.2000000000000001E-2</c:v>
                </c:pt>
                <c:pt idx="1713">
                  <c:v>3.2000000000000001E-2</c:v>
                </c:pt>
                <c:pt idx="1714">
                  <c:v>3.2000000000000001E-2</c:v>
                </c:pt>
                <c:pt idx="1715">
                  <c:v>0.04</c:v>
                </c:pt>
                <c:pt idx="1716">
                  <c:v>0.04</c:v>
                </c:pt>
                <c:pt idx="1717">
                  <c:v>3.2000000000000001E-2</c:v>
                </c:pt>
                <c:pt idx="1718">
                  <c:v>0.04</c:v>
                </c:pt>
                <c:pt idx="1719">
                  <c:v>0.04</c:v>
                </c:pt>
                <c:pt idx="1720">
                  <c:v>4.8000000000000001E-2</c:v>
                </c:pt>
                <c:pt idx="1721">
                  <c:v>4.8000000000000001E-2</c:v>
                </c:pt>
                <c:pt idx="1722">
                  <c:v>0.04</c:v>
                </c:pt>
                <c:pt idx="1723">
                  <c:v>4.8000000000000001E-2</c:v>
                </c:pt>
                <c:pt idx="1724">
                  <c:v>5.6000000000000001E-2</c:v>
                </c:pt>
                <c:pt idx="1725">
                  <c:v>4.8000000000000001E-2</c:v>
                </c:pt>
                <c:pt idx="1726">
                  <c:v>5.6000000000000001E-2</c:v>
                </c:pt>
                <c:pt idx="1727">
                  <c:v>5.6000000000000001E-2</c:v>
                </c:pt>
                <c:pt idx="1728">
                  <c:v>5.6000000000000001E-2</c:v>
                </c:pt>
                <c:pt idx="1729">
                  <c:v>5.6000000000000001E-2</c:v>
                </c:pt>
                <c:pt idx="1730">
                  <c:v>5.6000000000000001E-2</c:v>
                </c:pt>
                <c:pt idx="1731">
                  <c:v>5.6000000000000001E-2</c:v>
                </c:pt>
                <c:pt idx="1732">
                  <c:v>6.4000000000000001E-2</c:v>
                </c:pt>
                <c:pt idx="1733">
                  <c:v>6.4000000000000001E-2</c:v>
                </c:pt>
                <c:pt idx="1734">
                  <c:v>6.4000000000000001E-2</c:v>
                </c:pt>
                <c:pt idx="1735">
                  <c:v>6.4000000000000001E-2</c:v>
                </c:pt>
                <c:pt idx="1736">
                  <c:v>6.4000000000000001E-2</c:v>
                </c:pt>
                <c:pt idx="1737">
                  <c:v>6.4000000000000001E-2</c:v>
                </c:pt>
                <c:pt idx="1738">
                  <c:v>6.4000000000000001E-2</c:v>
                </c:pt>
                <c:pt idx="1739">
                  <c:v>7.1999999999999995E-2</c:v>
                </c:pt>
                <c:pt idx="1740">
                  <c:v>6.4000000000000001E-2</c:v>
                </c:pt>
                <c:pt idx="1741">
                  <c:v>7.1999999999999995E-2</c:v>
                </c:pt>
                <c:pt idx="1742">
                  <c:v>7.1999999999999995E-2</c:v>
                </c:pt>
                <c:pt idx="1743">
                  <c:v>0.08</c:v>
                </c:pt>
                <c:pt idx="1744">
                  <c:v>0.08</c:v>
                </c:pt>
                <c:pt idx="1745">
                  <c:v>7.1999999999999995E-2</c:v>
                </c:pt>
                <c:pt idx="1746">
                  <c:v>0.08</c:v>
                </c:pt>
                <c:pt idx="1747">
                  <c:v>7.1999999999999995E-2</c:v>
                </c:pt>
                <c:pt idx="1748">
                  <c:v>0.08</c:v>
                </c:pt>
                <c:pt idx="1749">
                  <c:v>0.08</c:v>
                </c:pt>
                <c:pt idx="1750">
                  <c:v>8.7999999999999995E-2</c:v>
                </c:pt>
                <c:pt idx="1751">
                  <c:v>8.7999999999999995E-2</c:v>
                </c:pt>
                <c:pt idx="1752">
                  <c:v>8.7999999999999995E-2</c:v>
                </c:pt>
                <c:pt idx="1753">
                  <c:v>8.7999999999999995E-2</c:v>
                </c:pt>
                <c:pt idx="1754">
                  <c:v>8.7999999999999995E-2</c:v>
                </c:pt>
                <c:pt idx="1755">
                  <c:v>8.7999999999999995E-2</c:v>
                </c:pt>
                <c:pt idx="1756">
                  <c:v>8.7999999999999995E-2</c:v>
                </c:pt>
                <c:pt idx="1757">
                  <c:v>8.7999999999999995E-2</c:v>
                </c:pt>
                <c:pt idx="1758">
                  <c:v>9.6000000000000002E-2</c:v>
                </c:pt>
                <c:pt idx="1759">
                  <c:v>8.7999999999999995E-2</c:v>
                </c:pt>
                <c:pt idx="1760">
                  <c:v>9.6000000000000002E-2</c:v>
                </c:pt>
                <c:pt idx="1761">
                  <c:v>9.6000000000000002E-2</c:v>
                </c:pt>
                <c:pt idx="1762">
                  <c:v>9.6000000000000002E-2</c:v>
                </c:pt>
                <c:pt idx="1763">
                  <c:v>9.6000000000000002E-2</c:v>
                </c:pt>
                <c:pt idx="1764">
                  <c:v>9.6000000000000002E-2</c:v>
                </c:pt>
                <c:pt idx="1765">
                  <c:v>9.6000000000000002E-2</c:v>
                </c:pt>
                <c:pt idx="1766">
                  <c:v>0.104</c:v>
                </c:pt>
                <c:pt idx="1767">
                  <c:v>9.6000000000000002E-2</c:v>
                </c:pt>
                <c:pt idx="1768">
                  <c:v>9.6000000000000002E-2</c:v>
                </c:pt>
                <c:pt idx="1769">
                  <c:v>0.104</c:v>
                </c:pt>
                <c:pt idx="1770">
                  <c:v>0.104</c:v>
                </c:pt>
                <c:pt idx="1771">
                  <c:v>0.104</c:v>
                </c:pt>
                <c:pt idx="1772">
                  <c:v>0.104</c:v>
                </c:pt>
                <c:pt idx="1773">
                  <c:v>0.112</c:v>
                </c:pt>
                <c:pt idx="1774">
                  <c:v>0.104</c:v>
                </c:pt>
                <c:pt idx="1775">
                  <c:v>0.104</c:v>
                </c:pt>
                <c:pt idx="1776">
                  <c:v>0.112</c:v>
                </c:pt>
                <c:pt idx="1777">
                  <c:v>0.112</c:v>
                </c:pt>
                <c:pt idx="1778">
                  <c:v>0.112</c:v>
                </c:pt>
                <c:pt idx="1779">
                  <c:v>0.104</c:v>
                </c:pt>
                <c:pt idx="1780">
                  <c:v>0.112</c:v>
                </c:pt>
                <c:pt idx="1781">
                  <c:v>0.112</c:v>
                </c:pt>
                <c:pt idx="1782">
                  <c:v>0.112</c:v>
                </c:pt>
                <c:pt idx="1783">
                  <c:v>0.112</c:v>
                </c:pt>
                <c:pt idx="1784">
                  <c:v>0.112</c:v>
                </c:pt>
                <c:pt idx="1785">
                  <c:v>0.112</c:v>
                </c:pt>
                <c:pt idx="1786">
                  <c:v>0.112</c:v>
                </c:pt>
                <c:pt idx="1787">
                  <c:v>0.112</c:v>
                </c:pt>
                <c:pt idx="1788">
                  <c:v>0.112</c:v>
                </c:pt>
                <c:pt idx="1789">
                  <c:v>0.112</c:v>
                </c:pt>
                <c:pt idx="1790">
                  <c:v>0.112</c:v>
                </c:pt>
                <c:pt idx="1791">
                  <c:v>0.112</c:v>
                </c:pt>
                <c:pt idx="1792">
                  <c:v>0.112</c:v>
                </c:pt>
                <c:pt idx="1793">
                  <c:v>0.112</c:v>
                </c:pt>
                <c:pt idx="1794">
                  <c:v>0.12</c:v>
                </c:pt>
                <c:pt idx="1795">
                  <c:v>0.12</c:v>
                </c:pt>
                <c:pt idx="1796">
                  <c:v>0.12</c:v>
                </c:pt>
                <c:pt idx="1797">
                  <c:v>0.12</c:v>
                </c:pt>
                <c:pt idx="1798">
                  <c:v>0.112</c:v>
                </c:pt>
                <c:pt idx="1799">
                  <c:v>0.12</c:v>
                </c:pt>
                <c:pt idx="1800">
                  <c:v>0.12</c:v>
                </c:pt>
                <c:pt idx="1801">
                  <c:v>0.12</c:v>
                </c:pt>
                <c:pt idx="1802">
                  <c:v>0.12</c:v>
                </c:pt>
                <c:pt idx="1803">
                  <c:v>0.12</c:v>
                </c:pt>
                <c:pt idx="1804">
                  <c:v>0.12</c:v>
                </c:pt>
                <c:pt idx="1805">
                  <c:v>0.12</c:v>
                </c:pt>
                <c:pt idx="1806">
                  <c:v>0.128</c:v>
                </c:pt>
                <c:pt idx="1807">
                  <c:v>0.12</c:v>
                </c:pt>
                <c:pt idx="1808">
                  <c:v>0.12</c:v>
                </c:pt>
                <c:pt idx="1809">
                  <c:v>0.12</c:v>
                </c:pt>
                <c:pt idx="1810">
                  <c:v>0.12</c:v>
                </c:pt>
                <c:pt idx="1811">
                  <c:v>0.12</c:v>
                </c:pt>
                <c:pt idx="1812">
                  <c:v>0.12</c:v>
                </c:pt>
                <c:pt idx="1813">
                  <c:v>0.12</c:v>
                </c:pt>
                <c:pt idx="1814">
                  <c:v>0.12</c:v>
                </c:pt>
                <c:pt idx="1815">
                  <c:v>0.128</c:v>
                </c:pt>
                <c:pt idx="1816">
                  <c:v>0.12</c:v>
                </c:pt>
                <c:pt idx="1817">
                  <c:v>0.12</c:v>
                </c:pt>
                <c:pt idx="1818">
                  <c:v>0.12</c:v>
                </c:pt>
                <c:pt idx="1819">
                  <c:v>0.12</c:v>
                </c:pt>
                <c:pt idx="1820">
                  <c:v>0.128</c:v>
                </c:pt>
                <c:pt idx="1821">
                  <c:v>0.128</c:v>
                </c:pt>
                <c:pt idx="1822">
                  <c:v>0.12</c:v>
                </c:pt>
                <c:pt idx="1823">
                  <c:v>0.12</c:v>
                </c:pt>
                <c:pt idx="1824">
                  <c:v>0.128</c:v>
                </c:pt>
                <c:pt idx="1825">
                  <c:v>0.128</c:v>
                </c:pt>
                <c:pt idx="1826">
                  <c:v>0.128</c:v>
                </c:pt>
                <c:pt idx="1827">
                  <c:v>0.128</c:v>
                </c:pt>
                <c:pt idx="1828">
                  <c:v>0.12</c:v>
                </c:pt>
                <c:pt idx="1829">
                  <c:v>0.12</c:v>
                </c:pt>
                <c:pt idx="1830">
                  <c:v>0.128</c:v>
                </c:pt>
                <c:pt idx="1831">
                  <c:v>0.128</c:v>
                </c:pt>
                <c:pt idx="1832">
                  <c:v>0.128</c:v>
                </c:pt>
                <c:pt idx="1833">
                  <c:v>0.12</c:v>
                </c:pt>
                <c:pt idx="1834">
                  <c:v>0.128</c:v>
                </c:pt>
                <c:pt idx="1835">
                  <c:v>0.128</c:v>
                </c:pt>
                <c:pt idx="1836">
                  <c:v>0.12</c:v>
                </c:pt>
                <c:pt idx="1837">
                  <c:v>0.128</c:v>
                </c:pt>
                <c:pt idx="1838">
                  <c:v>0.12</c:v>
                </c:pt>
                <c:pt idx="1839">
                  <c:v>0.128</c:v>
                </c:pt>
                <c:pt idx="1840">
                  <c:v>0.12</c:v>
                </c:pt>
                <c:pt idx="1841">
                  <c:v>0.12</c:v>
                </c:pt>
                <c:pt idx="1842">
                  <c:v>0.12</c:v>
                </c:pt>
                <c:pt idx="1843">
                  <c:v>0.12</c:v>
                </c:pt>
                <c:pt idx="1844">
                  <c:v>0.12</c:v>
                </c:pt>
                <c:pt idx="1845">
                  <c:v>0.128</c:v>
                </c:pt>
                <c:pt idx="1846">
                  <c:v>0.12</c:v>
                </c:pt>
                <c:pt idx="1847">
                  <c:v>0.12</c:v>
                </c:pt>
                <c:pt idx="1848">
                  <c:v>0.12</c:v>
                </c:pt>
                <c:pt idx="1849">
                  <c:v>0.12</c:v>
                </c:pt>
                <c:pt idx="1850">
                  <c:v>0.12</c:v>
                </c:pt>
                <c:pt idx="1851">
                  <c:v>0.12</c:v>
                </c:pt>
                <c:pt idx="1852">
                  <c:v>0.112</c:v>
                </c:pt>
                <c:pt idx="1853">
                  <c:v>0.12</c:v>
                </c:pt>
                <c:pt idx="1854">
                  <c:v>0.12</c:v>
                </c:pt>
                <c:pt idx="1855">
                  <c:v>0.12</c:v>
                </c:pt>
                <c:pt idx="1856">
                  <c:v>0.12</c:v>
                </c:pt>
                <c:pt idx="1857">
                  <c:v>0.12</c:v>
                </c:pt>
                <c:pt idx="1858">
                  <c:v>0.12</c:v>
                </c:pt>
                <c:pt idx="1859">
                  <c:v>0.112</c:v>
                </c:pt>
                <c:pt idx="1860">
                  <c:v>0.12</c:v>
                </c:pt>
                <c:pt idx="1861">
                  <c:v>0.112</c:v>
                </c:pt>
                <c:pt idx="1862">
                  <c:v>0.112</c:v>
                </c:pt>
                <c:pt idx="1863">
                  <c:v>0.112</c:v>
                </c:pt>
                <c:pt idx="1864">
                  <c:v>0.112</c:v>
                </c:pt>
                <c:pt idx="1865">
                  <c:v>0.112</c:v>
                </c:pt>
                <c:pt idx="1866">
                  <c:v>0.112</c:v>
                </c:pt>
                <c:pt idx="1867">
                  <c:v>0.112</c:v>
                </c:pt>
                <c:pt idx="1868">
                  <c:v>0.112</c:v>
                </c:pt>
                <c:pt idx="1869">
                  <c:v>0.112</c:v>
                </c:pt>
                <c:pt idx="1870">
                  <c:v>0.112</c:v>
                </c:pt>
                <c:pt idx="1871">
                  <c:v>0.112</c:v>
                </c:pt>
                <c:pt idx="1872">
                  <c:v>0.112</c:v>
                </c:pt>
                <c:pt idx="1873">
                  <c:v>0.112</c:v>
                </c:pt>
                <c:pt idx="1874">
                  <c:v>0.112</c:v>
                </c:pt>
                <c:pt idx="1875">
                  <c:v>0.104</c:v>
                </c:pt>
                <c:pt idx="1876">
                  <c:v>0.112</c:v>
                </c:pt>
                <c:pt idx="1877">
                  <c:v>0.112</c:v>
                </c:pt>
                <c:pt idx="1878">
                  <c:v>0.112</c:v>
                </c:pt>
                <c:pt idx="1879">
                  <c:v>0.112</c:v>
                </c:pt>
                <c:pt idx="1880">
                  <c:v>0.104</c:v>
                </c:pt>
                <c:pt idx="1881">
                  <c:v>0.104</c:v>
                </c:pt>
                <c:pt idx="1882">
                  <c:v>0.104</c:v>
                </c:pt>
                <c:pt idx="1883">
                  <c:v>0.112</c:v>
                </c:pt>
                <c:pt idx="1884">
                  <c:v>0.104</c:v>
                </c:pt>
                <c:pt idx="1885">
                  <c:v>9.6000000000000002E-2</c:v>
                </c:pt>
                <c:pt idx="1886">
                  <c:v>0.104</c:v>
                </c:pt>
                <c:pt idx="1887">
                  <c:v>0.104</c:v>
                </c:pt>
                <c:pt idx="1888">
                  <c:v>9.6000000000000002E-2</c:v>
                </c:pt>
                <c:pt idx="1889">
                  <c:v>9.6000000000000002E-2</c:v>
                </c:pt>
                <c:pt idx="1890">
                  <c:v>9.6000000000000002E-2</c:v>
                </c:pt>
                <c:pt idx="1891">
                  <c:v>8.7999999999999995E-2</c:v>
                </c:pt>
                <c:pt idx="1892">
                  <c:v>9.6000000000000002E-2</c:v>
                </c:pt>
                <c:pt idx="1893">
                  <c:v>9.6000000000000002E-2</c:v>
                </c:pt>
                <c:pt idx="1894">
                  <c:v>9.6000000000000002E-2</c:v>
                </c:pt>
                <c:pt idx="1895">
                  <c:v>9.6000000000000002E-2</c:v>
                </c:pt>
                <c:pt idx="1896">
                  <c:v>8.7999999999999995E-2</c:v>
                </c:pt>
                <c:pt idx="1897">
                  <c:v>8.7999999999999995E-2</c:v>
                </c:pt>
                <c:pt idx="1898">
                  <c:v>8.7999999999999995E-2</c:v>
                </c:pt>
                <c:pt idx="1899">
                  <c:v>8.7999999999999995E-2</c:v>
                </c:pt>
                <c:pt idx="1900">
                  <c:v>8.7999999999999995E-2</c:v>
                </c:pt>
                <c:pt idx="1901">
                  <c:v>8.7999999999999995E-2</c:v>
                </c:pt>
                <c:pt idx="1902">
                  <c:v>8.7999999999999995E-2</c:v>
                </c:pt>
                <c:pt idx="1903">
                  <c:v>8.7999999999999995E-2</c:v>
                </c:pt>
                <c:pt idx="1904">
                  <c:v>8.7999999999999995E-2</c:v>
                </c:pt>
                <c:pt idx="1905">
                  <c:v>0.08</c:v>
                </c:pt>
                <c:pt idx="1906">
                  <c:v>0.08</c:v>
                </c:pt>
                <c:pt idx="1907">
                  <c:v>0.08</c:v>
                </c:pt>
                <c:pt idx="1908">
                  <c:v>8.7999999999999995E-2</c:v>
                </c:pt>
                <c:pt idx="1909">
                  <c:v>0.08</c:v>
                </c:pt>
                <c:pt idx="1910">
                  <c:v>0.08</c:v>
                </c:pt>
                <c:pt idx="1911">
                  <c:v>0.08</c:v>
                </c:pt>
                <c:pt idx="1912">
                  <c:v>7.1999999999999995E-2</c:v>
                </c:pt>
                <c:pt idx="1913">
                  <c:v>7.1999999999999995E-2</c:v>
                </c:pt>
                <c:pt idx="1914">
                  <c:v>7.1999999999999995E-2</c:v>
                </c:pt>
                <c:pt idx="1915">
                  <c:v>6.4000000000000001E-2</c:v>
                </c:pt>
                <c:pt idx="1916">
                  <c:v>7.1999999999999995E-2</c:v>
                </c:pt>
                <c:pt idx="1917">
                  <c:v>7.1999999999999995E-2</c:v>
                </c:pt>
                <c:pt idx="1918">
                  <c:v>6.4000000000000001E-2</c:v>
                </c:pt>
                <c:pt idx="1919">
                  <c:v>6.4000000000000001E-2</c:v>
                </c:pt>
                <c:pt idx="1920">
                  <c:v>6.4000000000000001E-2</c:v>
                </c:pt>
                <c:pt idx="1921">
                  <c:v>6.4000000000000001E-2</c:v>
                </c:pt>
                <c:pt idx="1922">
                  <c:v>6.4000000000000001E-2</c:v>
                </c:pt>
                <c:pt idx="1923">
                  <c:v>6.4000000000000001E-2</c:v>
                </c:pt>
                <c:pt idx="1924">
                  <c:v>5.6000000000000001E-2</c:v>
                </c:pt>
                <c:pt idx="1925">
                  <c:v>6.4000000000000001E-2</c:v>
                </c:pt>
                <c:pt idx="1926">
                  <c:v>5.6000000000000001E-2</c:v>
                </c:pt>
                <c:pt idx="1927">
                  <c:v>5.6000000000000001E-2</c:v>
                </c:pt>
                <c:pt idx="1928">
                  <c:v>5.6000000000000001E-2</c:v>
                </c:pt>
                <c:pt idx="1929">
                  <c:v>4.8000000000000001E-2</c:v>
                </c:pt>
                <c:pt idx="1930">
                  <c:v>4.8000000000000001E-2</c:v>
                </c:pt>
                <c:pt idx="1931">
                  <c:v>4.8000000000000001E-2</c:v>
                </c:pt>
                <c:pt idx="1932">
                  <c:v>4.8000000000000001E-2</c:v>
                </c:pt>
                <c:pt idx="1933">
                  <c:v>4.8000000000000001E-2</c:v>
                </c:pt>
                <c:pt idx="1934">
                  <c:v>4.8000000000000001E-2</c:v>
                </c:pt>
                <c:pt idx="1935">
                  <c:v>4.8000000000000001E-2</c:v>
                </c:pt>
                <c:pt idx="1936">
                  <c:v>0.04</c:v>
                </c:pt>
                <c:pt idx="1937">
                  <c:v>4.8000000000000001E-2</c:v>
                </c:pt>
                <c:pt idx="1938">
                  <c:v>0.04</c:v>
                </c:pt>
                <c:pt idx="1939">
                  <c:v>0.04</c:v>
                </c:pt>
                <c:pt idx="1940">
                  <c:v>0.04</c:v>
                </c:pt>
                <c:pt idx="1941">
                  <c:v>3.2000000000000001E-2</c:v>
                </c:pt>
                <c:pt idx="1942">
                  <c:v>3.2000000000000001E-2</c:v>
                </c:pt>
                <c:pt idx="1943">
                  <c:v>3.2000000000000001E-2</c:v>
                </c:pt>
                <c:pt idx="1944">
                  <c:v>3.2000000000000001E-2</c:v>
                </c:pt>
                <c:pt idx="1945">
                  <c:v>3.2000000000000001E-2</c:v>
                </c:pt>
                <c:pt idx="1946">
                  <c:v>2.4E-2</c:v>
                </c:pt>
                <c:pt idx="1947">
                  <c:v>3.2000000000000001E-2</c:v>
                </c:pt>
                <c:pt idx="1948">
                  <c:v>2.4E-2</c:v>
                </c:pt>
                <c:pt idx="1949">
                  <c:v>2.4E-2</c:v>
                </c:pt>
                <c:pt idx="1950">
                  <c:v>1.6E-2</c:v>
                </c:pt>
                <c:pt idx="1951">
                  <c:v>1.6E-2</c:v>
                </c:pt>
                <c:pt idx="1952">
                  <c:v>1.6E-2</c:v>
                </c:pt>
                <c:pt idx="1953">
                  <c:v>1.6E-2</c:v>
                </c:pt>
                <c:pt idx="1954">
                  <c:v>1.6E-2</c:v>
                </c:pt>
                <c:pt idx="1955">
                  <c:v>1.6E-2</c:v>
                </c:pt>
                <c:pt idx="1956">
                  <c:v>1.6E-2</c:v>
                </c:pt>
                <c:pt idx="1957">
                  <c:v>8.0000000000000002E-3</c:v>
                </c:pt>
                <c:pt idx="1958">
                  <c:v>8.0000000000000002E-3</c:v>
                </c:pt>
                <c:pt idx="1959">
                  <c:v>8.0000000000000002E-3</c:v>
                </c:pt>
                <c:pt idx="1960">
                  <c:v>8.0000000000000002E-3</c:v>
                </c:pt>
                <c:pt idx="1961">
                  <c:v>0</c:v>
                </c:pt>
                <c:pt idx="1962">
                  <c:v>0</c:v>
                </c:pt>
                <c:pt idx="1963">
                  <c:v>0</c:v>
                </c:pt>
                <c:pt idx="1964">
                  <c:v>0</c:v>
                </c:pt>
                <c:pt idx="1965">
                  <c:v>0</c:v>
                </c:pt>
                <c:pt idx="1966">
                  <c:v>-8.0000000000000002E-3</c:v>
                </c:pt>
                <c:pt idx="1967">
                  <c:v>-8.0000000000000002E-3</c:v>
                </c:pt>
                <c:pt idx="1968">
                  <c:v>-8.0000000000000002E-3</c:v>
                </c:pt>
                <c:pt idx="1969">
                  <c:v>-1.6E-2</c:v>
                </c:pt>
                <c:pt idx="1970">
                  <c:v>-8.0000000000000002E-3</c:v>
                </c:pt>
                <c:pt idx="1971">
                  <c:v>-1.6E-2</c:v>
                </c:pt>
                <c:pt idx="1972">
                  <c:v>-1.6E-2</c:v>
                </c:pt>
                <c:pt idx="1973">
                  <c:v>-1.6E-2</c:v>
                </c:pt>
                <c:pt idx="1974">
                  <c:v>-1.6E-2</c:v>
                </c:pt>
                <c:pt idx="1975">
                  <c:v>-1.6E-2</c:v>
                </c:pt>
                <c:pt idx="1976">
                  <c:v>-2.4E-2</c:v>
                </c:pt>
                <c:pt idx="1977">
                  <c:v>-2.4E-2</c:v>
                </c:pt>
                <c:pt idx="1978">
                  <c:v>-2.4E-2</c:v>
                </c:pt>
                <c:pt idx="1979">
                  <c:v>-2.4E-2</c:v>
                </c:pt>
                <c:pt idx="1980">
                  <c:v>-2.4E-2</c:v>
                </c:pt>
                <c:pt idx="1981">
                  <c:v>-3.2000000000000001E-2</c:v>
                </c:pt>
                <c:pt idx="1982">
                  <c:v>-3.2000000000000001E-2</c:v>
                </c:pt>
                <c:pt idx="1983">
                  <c:v>-3.2000000000000001E-2</c:v>
                </c:pt>
                <c:pt idx="1984">
                  <c:v>-3.2000000000000001E-2</c:v>
                </c:pt>
                <c:pt idx="1985">
                  <c:v>-0.04</c:v>
                </c:pt>
                <c:pt idx="1986">
                  <c:v>-0.04</c:v>
                </c:pt>
                <c:pt idx="1987">
                  <c:v>-0.04</c:v>
                </c:pt>
                <c:pt idx="1988">
                  <c:v>-0.04</c:v>
                </c:pt>
                <c:pt idx="1989">
                  <c:v>-4.8000000000000001E-2</c:v>
                </c:pt>
                <c:pt idx="1990">
                  <c:v>-4.8000000000000001E-2</c:v>
                </c:pt>
                <c:pt idx="1991">
                  <c:v>-4.8000000000000001E-2</c:v>
                </c:pt>
                <c:pt idx="1992">
                  <c:v>-5.6000000000000001E-2</c:v>
                </c:pt>
                <c:pt idx="1993">
                  <c:v>-5.6000000000000001E-2</c:v>
                </c:pt>
                <c:pt idx="1994">
                  <c:v>-5.6000000000000001E-2</c:v>
                </c:pt>
                <c:pt idx="1995">
                  <c:v>-5.6000000000000001E-2</c:v>
                </c:pt>
                <c:pt idx="1996">
                  <c:v>-6.4000000000000001E-2</c:v>
                </c:pt>
                <c:pt idx="1997">
                  <c:v>-6.4000000000000001E-2</c:v>
                </c:pt>
                <c:pt idx="1998">
                  <c:v>-6.4000000000000001E-2</c:v>
                </c:pt>
                <c:pt idx="1999">
                  <c:v>-6.4000000000000001E-2</c:v>
                </c:pt>
                <c:pt idx="2000">
                  <c:v>-7.1999999999999995E-2</c:v>
                </c:pt>
                <c:pt idx="2001">
                  <c:v>-6.4000000000000001E-2</c:v>
                </c:pt>
                <c:pt idx="2002">
                  <c:v>-7.1999999999999995E-2</c:v>
                </c:pt>
                <c:pt idx="2003">
                  <c:v>-7.1999999999999995E-2</c:v>
                </c:pt>
                <c:pt idx="2004">
                  <c:v>-7.1999999999999995E-2</c:v>
                </c:pt>
                <c:pt idx="2005">
                  <c:v>-0.08</c:v>
                </c:pt>
                <c:pt idx="2006">
                  <c:v>-0.08</c:v>
                </c:pt>
                <c:pt idx="2007">
                  <c:v>-8.7999999999999995E-2</c:v>
                </c:pt>
                <c:pt idx="2008">
                  <c:v>-0.08</c:v>
                </c:pt>
                <c:pt idx="2009">
                  <c:v>-8.7999999999999995E-2</c:v>
                </c:pt>
                <c:pt idx="2010">
                  <c:v>-8.7999999999999995E-2</c:v>
                </c:pt>
                <c:pt idx="2011">
                  <c:v>-8.7999999999999995E-2</c:v>
                </c:pt>
                <c:pt idx="2012">
                  <c:v>-9.6000000000000002E-2</c:v>
                </c:pt>
                <c:pt idx="2013">
                  <c:v>-8.7999999999999995E-2</c:v>
                </c:pt>
                <c:pt idx="2014">
                  <c:v>-9.6000000000000002E-2</c:v>
                </c:pt>
                <c:pt idx="2015">
                  <c:v>-0.104</c:v>
                </c:pt>
                <c:pt idx="2016">
                  <c:v>-0.104</c:v>
                </c:pt>
                <c:pt idx="2017">
                  <c:v>-0.104</c:v>
                </c:pt>
                <c:pt idx="2018">
                  <c:v>-0.104</c:v>
                </c:pt>
                <c:pt idx="2019">
                  <c:v>-0.104</c:v>
                </c:pt>
                <c:pt idx="2020">
                  <c:v>-0.104</c:v>
                </c:pt>
                <c:pt idx="2021">
                  <c:v>-0.112</c:v>
                </c:pt>
                <c:pt idx="2022">
                  <c:v>-0.112</c:v>
                </c:pt>
                <c:pt idx="2023">
                  <c:v>-0.112</c:v>
                </c:pt>
                <c:pt idx="2024">
                  <c:v>-0.12</c:v>
                </c:pt>
                <c:pt idx="2025">
                  <c:v>-0.12</c:v>
                </c:pt>
                <c:pt idx="2026">
                  <c:v>-0.12</c:v>
                </c:pt>
                <c:pt idx="2027">
                  <c:v>-0.12</c:v>
                </c:pt>
                <c:pt idx="2028">
                  <c:v>-0.128</c:v>
                </c:pt>
                <c:pt idx="2029">
                  <c:v>-0.128</c:v>
                </c:pt>
                <c:pt idx="2030">
                  <c:v>-0.128</c:v>
                </c:pt>
                <c:pt idx="2031">
                  <c:v>-0.128</c:v>
                </c:pt>
                <c:pt idx="2032">
                  <c:v>-0.13600000000000001</c:v>
                </c:pt>
                <c:pt idx="2033">
                  <c:v>-0.13600000000000001</c:v>
                </c:pt>
                <c:pt idx="2034">
                  <c:v>-0.13600000000000001</c:v>
                </c:pt>
                <c:pt idx="2035">
                  <c:v>-0.13600000000000001</c:v>
                </c:pt>
                <c:pt idx="2036">
                  <c:v>-0.14399999999999999</c:v>
                </c:pt>
                <c:pt idx="2037">
                  <c:v>-0.14399999999999999</c:v>
                </c:pt>
                <c:pt idx="2038">
                  <c:v>-0.152</c:v>
                </c:pt>
                <c:pt idx="2039">
                  <c:v>-0.152</c:v>
                </c:pt>
                <c:pt idx="2040">
                  <c:v>-0.152</c:v>
                </c:pt>
                <c:pt idx="2041">
                  <c:v>-0.16</c:v>
                </c:pt>
                <c:pt idx="2042">
                  <c:v>-0.16</c:v>
                </c:pt>
                <c:pt idx="2043">
                  <c:v>-0.16</c:v>
                </c:pt>
                <c:pt idx="2044">
                  <c:v>-0.16</c:v>
                </c:pt>
                <c:pt idx="2045">
                  <c:v>-0.16</c:v>
                </c:pt>
                <c:pt idx="2046">
                  <c:v>-0.16800000000000001</c:v>
                </c:pt>
                <c:pt idx="2047">
                  <c:v>-0.16800000000000001</c:v>
                </c:pt>
                <c:pt idx="2048">
                  <c:v>-0.16800000000000001</c:v>
                </c:pt>
                <c:pt idx="2049">
                  <c:v>-0.17599999999999999</c:v>
                </c:pt>
                <c:pt idx="2050">
                  <c:v>-0.17599999999999999</c:v>
                </c:pt>
                <c:pt idx="2051">
                  <c:v>-0.17599999999999999</c:v>
                </c:pt>
                <c:pt idx="2052">
                  <c:v>-0.17599999999999999</c:v>
                </c:pt>
                <c:pt idx="2053">
                  <c:v>-0.184</c:v>
                </c:pt>
                <c:pt idx="2054">
                  <c:v>-0.184</c:v>
                </c:pt>
                <c:pt idx="2055">
                  <c:v>-0.184</c:v>
                </c:pt>
                <c:pt idx="2056">
                  <c:v>-0.192</c:v>
                </c:pt>
                <c:pt idx="2057">
                  <c:v>-0.192</c:v>
                </c:pt>
                <c:pt idx="2058">
                  <c:v>-0.184</c:v>
                </c:pt>
                <c:pt idx="2059">
                  <c:v>-0.192</c:v>
                </c:pt>
                <c:pt idx="2060">
                  <c:v>-0.192</c:v>
                </c:pt>
                <c:pt idx="2061">
                  <c:v>-0.192</c:v>
                </c:pt>
                <c:pt idx="2062">
                  <c:v>-0.2</c:v>
                </c:pt>
                <c:pt idx="2063">
                  <c:v>-0.2</c:v>
                </c:pt>
                <c:pt idx="2064">
                  <c:v>-0.2</c:v>
                </c:pt>
                <c:pt idx="2065">
                  <c:v>-0.20799999999999999</c:v>
                </c:pt>
                <c:pt idx="2066">
                  <c:v>-0.20799999999999999</c:v>
                </c:pt>
                <c:pt idx="2067">
                  <c:v>-0.216</c:v>
                </c:pt>
                <c:pt idx="2068">
                  <c:v>-0.216</c:v>
                </c:pt>
                <c:pt idx="2069">
                  <c:v>-0.216</c:v>
                </c:pt>
                <c:pt idx="2070">
                  <c:v>-0.216</c:v>
                </c:pt>
                <c:pt idx="2071">
                  <c:v>-0.224</c:v>
                </c:pt>
                <c:pt idx="2072">
                  <c:v>-0.23200000000000001</c:v>
                </c:pt>
                <c:pt idx="2073">
                  <c:v>-0.23200000000000001</c:v>
                </c:pt>
                <c:pt idx="2074">
                  <c:v>-0.23200000000000001</c:v>
                </c:pt>
                <c:pt idx="2075">
                  <c:v>-0.23200000000000001</c:v>
                </c:pt>
                <c:pt idx="2076">
                  <c:v>-0.23200000000000001</c:v>
                </c:pt>
                <c:pt idx="2077">
                  <c:v>-0.24</c:v>
                </c:pt>
                <c:pt idx="2078">
                  <c:v>-0.23200000000000001</c:v>
                </c:pt>
                <c:pt idx="2079">
                  <c:v>-0.24</c:v>
                </c:pt>
                <c:pt idx="2080">
                  <c:v>-0.24</c:v>
                </c:pt>
                <c:pt idx="2081">
                  <c:v>-0.24</c:v>
                </c:pt>
                <c:pt idx="2082">
                  <c:v>-0.24</c:v>
                </c:pt>
                <c:pt idx="2083">
                  <c:v>-0.24</c:v>
                </c:pt>
                <c:pt idx="2084">
                  <c:v>-0.23200000000000001</c:v>
                </c:pt>
                <c:pt idx="2085">
                  <c:v>-0.24</c:v>
                </c:pt>
                <c:pt idx="2086">
                  <c:v>-0.23200000000000001</c:v>
                </c:pt>
                <c:pt idx="2087">
                  <c:v>-0.23200000000000001</c:v>
                </c:pt>
                <c:pt idx="2088">
                  <c:v>-0.23200000000000001</c:v>
                </c:pt>
                <c:pt idx="2089">
                  <c:v>-0.23200000000000001</c:v>
                </c:pt>
                <c:pt idx="2090">
                  <c:v>-0.23200000000000001</c:v>
                </c:pt>
                <c:pt idx="2091">
                  <c:v>-0.224</c:v>
                </c:pt>
                <c:pt idx="2092">
                  <c:v>-0.216</c:v>
                </c:pt>
                <c:pt idx="2093">
                  <c:v>-0.224</c:v>
                </c:pt>
                <c:pt idx="2094">
                  <c:v>-0.216</c:v>
                </c:pt>
                <c:pt idx="2095">
                  <c:v>-0.216</c:v>
                </c:pt>
                <c:pt idx="2096">
                  <c:v>-0.20799999999999999</c:v>
                </c:pt>
                <c:pt idx="2097">
                  <c:v>-0.20799999999999999</c:v>
                </c:pt>
                <c:pt idx="2098">
                  <c:v>-0.20799999999999999</c:v>
                </c:pt>
                <c:pt idx="2099">
                  <c:v>-0.2</c:v>
                </c:pt>
                <c:pt idx="2100">
                  <c:v>-0.2</c:v>
                </c:pt>
                <c:pt idx="2101">
                  <c:v>-0.2</c:v>
                </c:pt>
                <c:pt idx="2102">
                  <c:v>-0.2</c:v>
                </c:pt>
                <c:pt idx="2103">
                  <c:v>-0.192</c:v>
                </c:pt>
                <c:pt idx="2104">
                  <c:v>-0.192</c:v>
                </c:pt>
                <c:pt idx="2105">
                  <c:v>-0.192</c:v>
                </c:pt>
                <c:pt idx="2106">
                  <c:v>-0.184</c:v>
                </c:pt>
                <c:pt idx="2107">
                  <c:v>-0.184</c:v>
                </c:pt>
                <c:pt idx="2108">
                  <c:v>-0.17599999999999999</c:v>
                </c:pt>
                <c:pt idx="2109">
                  <c:v>-0.17599999999999999</c:v>
                </c:pt>
                <c:pt idx="2110">
                  <c:v>-0.17599999999999999</c:v>
                </c:pt>
                <c:pt idx="2111">
                  <c:v>-0.17599999999999999</c:v>
                </c:pt>
                <c:pt idx="2112">
                  <c:v>-0.16800000000000001</c:v>
                </c:pt>
                <c:pt idx="2113">
                  <c:v>-0.16800000000000001</c:v>
                </c:pt>
                <c:pt idx="2114">
                  <c:v>-0.16800000000000001</c:v>
                </c:pt>
                <c:pt idx="2115">
                  <c:v>-0.16800000000000001</c:v>
                </c:pt>
                <c:pt idx="2116">
                  <c:v>-0.16800000000000001</c:v>
                </c:pt>
                <c:pt idx="2117">
                  <c:v>-0.16</c:v>
                </c:pt>
                <c:pt idx="2118">
                  <c:v>-0.16</c:v>
                </c:pt>
                <c:pt idx="2119">
                  <c:v>-0.152</c:v>
                </c:pt>
                <c:pt idx="2120">
                  <c:v>-0.16</c:v>
                </c:pt>
                <c:pt idx="2121">
                  <c:v>-0.152</c:v>
                </c:pt>
                <c:pt idx="2122">
                  <c:v>-0.14399999999999999</c:v>
                </c:pt>
                <c:pt idx="2123">
                  <c:v>-0.152</c:v>
                </c:pt>
                <c:pt idx="2124">
                  <c:v>-0.14399999999999999</c:v>
                </c:pt>
                <c:pt idx="2125">
                  <c:v>-0.14399999999999999</c:v>
                </c:pt>
                <c:pt idx="2126">
                  <c:v>-0.13600000000000001</c:v>
                </c:pt>
                <c:pt idx="2127">
                  <c:v>-0.13600000000000001</c:v>
                </c:pt>
                <c:pt idx="2128">
                  <c:v>-0.13600000000000001</c:v>
                </c:pt>
                <c:pt idx="2129">
                  <c:v>-0.13600000000000001</c:v>
                </c:pt>
                <c:pt idx="2130">
                  <c:v>-0.128</c:v>
                </c:pt>
                <c:pt idx="2131">
                  <c:v>-0.128</c:v>
                </c:pt>
                <c:pt idx="2132">
                  <c:v>-0.128</c:v>
                </c:pt>
                <c:pt idx="2133">
                  <c:v>-0.12</c:v>
                </c:pt>
                <c:pt idx="2134">
                  <c:v>-0.12</c:v>
                </c:pt>
                <c:pt idx="2135">
                  <c:v>-0.12</c:v>
                </c:pt>
                <c:pt idx="2136">
                  <c:v>-0.12</c:v>
                </c:pt>
                <c:pt idx="2137">
                  <c:v>-0.112</c:v>
                </c:pt>
                <c:pt idx="2138">
                  <c:v>-0.112</c:v>
                </c:pt>
                <c:pt idx="2139">
                  <c:v>-0.112</c:v>
                </c:pt>
                <c:pt idx="2140">
                  <c:v>-0.104</c:v>
                </c:pt>
                <c:pt idx="2141">
                  <c:v>-0.112</c:v>
                </c:pt>
                <c:pt idx="2142">
                  <c:v>-9.6000000000000002E-2</c:v>
                </c:pt>
                <c:pt idx="2143">
                  <c:v>-0.104</c:v>
                </c:pt>
                <c:pt idx="2144">
                  <c:v>-9.6000000000000002E-2</c:v>
                </c:pt>
                <c:pt idx="2145">
                  <c:v>-9.6000000000000002E-2</c:v>
                </c:pt>
                <c:pt idx="2146">
                  <c:v>-9.6000000000000002E-2</c:v>
                </c:pt>
                <c:pt idx="2147">
                  <c:v>-8.7999999999999995E-2</c:v>
                </c:pt>
                <c:pt idx="2148">
                  <c:v>-8.7999999999999995E-2</c:v>
                </c:pt>
                <c:pt idx="2149">
                  <c:v>-8.7999999999999995E-2</c:v>
                </c:pt>
                <c:pt idx="2150">
                  <c:v>-8.7999999999999995E-2</c:v>
                </c:pt>
                <c:pt idx="2151">
                  <c:v>-8.7999999999999995E-2</c:v>
                </c:pt>
                <c:pt idx="2152">
                  <c:v>-8.7999999999999995E-2</c:v>
                </c:pt>
                <c:pt idx="2153">
                  <c:v>-0.08</c:v>
                </c:pt>
                <c:pt idx="2154">
                  <c:v>-0.08</c:v>
                </c:pt>
                <c:pt idx="2155">
                  <c:v>-7.1999999999999995E-2</c:v>
                </c:pt>
                <c:pt idx="2156">
                  <c:v>-7.1999999999999995E-2</c:v>
                </c:pt>
                <c:pt idx="2157">
                  <c:v>-7.1999999999999995E-2</c:v>
                </c:pt>
                <c:pt idx="2158">
                  <c:v>-7.1999999999999995E-2</c:v>
                </c:pt>
                <c:pt idx="2159">
                  <c:v>-6.4000000000000001E-2</c:v>
                </c:pt>
                <c:pt idx="2160">
                  <c:v>-6.4000000000000001E-2</c:v>
                </c:pt>
                <c:pt idx="2161">
                  <c:v>-6.4000000000000001E-2</c:v>
                </c:pt>
                <c:pt idx="2162">
                  <c:v>-5.6000000000000001E-2</c:v>
                </c:pt>
                <c:pt idx="2163">
                  <c:v>-6.4000000000000001E-2</c:v>
                </c:pt>
                <c:pt idx="2164">
                  <c:v>-5.6000000000000001E-2</c:v>
                </c:pt>
                <c:pt idx="2165">
                  <c:v>-5.6000000000000001E-2</c:v>
                </c:pt>
                <c:pt idx="2166">
                  <c:v>-5.6000000000000001E-2</c:v>
                </c:pt>
                <c:pt idx="2167">
                  <c:v>-4.8000000000000001E-2</c:v>
                </c:pt>
                <c:pt idx="2168">
                  <c:v>-4.8000000000000001E-2</c:v>
                </c:pt>
                <c:pt idx="2169">
                  <c:v>-4.8000000000000001E-2</c:v>
                </c:pt>
                <c:pt idx="2170">
                  <c:v>-4.8000000000000001E-2</c:v>
                </c:pt>
                <c:pt idx="2171">
                  <c:v>-4.8000000000000001E-2</c:v>
                </c:pt>
                <c:pt idx="2172">
                  <c:v>-3.2000000000000001E-2</c:v>
                </c:pt>
                <c:pt idx="2173">
                  <c:v>-0.04</c:v>
                </c:pt>
                <c:pt idx="2174">
                  <c:v>-0.04</c:v>
                </c:pt>
                <c:pt idx="2175">
                  <c:v>-3.2000000000000001E-2</c:v>
                </c:pt>
                <c:pt idx="2176">
                  <c:v>-3.2000000000000001E-2</c:v>
                </c:pt>
                <c:pt idx="2177">
                  <c:v>-3.2000000000000001E-2</c:v>
                </c:pt>
                <c:pt idx="2178">
                  <c:v>-2.4E-2</c:v>
                </c:pt>
                <c:pt idx="2179">
                  <c:v>-3.2000000000000001E-2</c:v>
                </c:pt>
                <c:pt idx="2180">
                  <c:v>-2.4E-2</c:v>
                </c:pt>
                <c:pt idx="2181">
                  <c:v>-2.4E-2</c:v>
                </c:pt>
                <c:pt idx="2182">
                  <c:v>-2.4E-2</c:v>
                </c:pt>
                <c:pt idx="2183">
                  <c:v>-1.6E-2</c:v>
                </c:pt>
                <c:pt idx="2184">
                  <c:v>-1.6E-2</c:v>
                </c:pt>
                <c:pt idx="2185">
                  <c:v>-1.6E-2</c:v>
                </c:pt>
                <c:pt idx="2186">
                  <c:v>-1.6E-2</c:v>
                </c:pt>
                <c:pt idx="2187">
                  <c:v>-1.6E-2</c:v>
                </c:pt>
                <c:pt idx="2188">
                  <c:v>-8.0000000000000002E-3</c:v>
                </c:pt>
                <c:pt idx="2189">
                  <c:v>-8.0000000000000002E-3</c:v>
                </c:pt>
                <c:pt idx="2190">
                  <c:v>-8.0000000000000002E-3</c:v>
                </c:pt>
                <c:pt idx="2191">
                  <c:v>0</c:v>
                </c:pt>
                <c:pt idx="2192">
                  <c:v>-8.0000000000000002E-3</c:v>
                </c:pt>
                <c:pt idx="2193">
                  <c:v>0</c:v>
                </c:pt>
                <c:pt idx="2194">
                  <c:v>0</c:v>
                </c:pt>
                <c:pt idx="2195">
                  <c:v>0</c:v>
                </c:pt>
                <c:pt idx="2196">
                  <c:v>8.0000000000000002E-3</c:v>
                </c:pt>
                <c:pt idx="2197">
                  <c:v>8.0000000000000002E-3</c:v>
                </c:pt>
                <c:pt idx="2198">
                  <c:v>8.0000000000000002E-3</c:v>
                </c:pt>
                <c:pt idx="2199">
                  <c:v>8.0000000000000002E-3</c:v>
                </c:pt>
                <c:pt idx="2200">
                  <c:v>8.0000000000000002E-3</c:v>
                </c:pt>
                <c:pt idx="2201">
                  <c:v>1.6E-2</c:v>
                </c:pt>
                <c:pt idx="2202">
                  <c:v>1.6E-2</c:v>
                </c:pt>
                <c:pt idx="2203">
                  <c:v>1.6E-2</c:v>
                </c:pt>
                <c:pt idx="2204">
                  <c:v>1.6E-2</c:v>
                </c:pt>
                <c:pt idx="2205">
                  <c:v>2.4E-2</c:v>
                </c:pt>
                <c:pt idx="2206">
                  <c:v>2.4E-2</c:v>
                </c:pt>
                <c:pt idx="2207">
                  <c:v>3.2000000000000001E-2</c:v>
                </c:pt>
                <c:pt idx="2208">
                  <c:v>2.4E-2</c:v>
                </c:pt>
                <c:pt idx="2209">
                  <c:v>3.2000000000000001E-2</c:v>
                </c:pt>
                <c:pt idx="2210">
                  <c:v>3.2000000000000001E-2</c:v>
                </c:pt>
                <c:pt idx="2211">
                  <c:v>3.2000000000000001E-2</c:v>
                </c:pt>
                <c:pt idx="2212">
                  <c:v>3.2000000000000001E-2</c:v>
                </c:pt>
                <c:pt idx="2213">
                  <c:v>3.2000000000000001E-2</c:v>
                </c:pt>
                <c:pt idx="2214">
                  <c:v>0.04</c:v>
                </c:pt>
                <c:pt idx="2215">
                  <c:v>3.2000000000000001E-2</c:v>
                </c:pt>
                <c:pt idx="2216">
                  <c:v>0.04</c:v>
                </c:pt>
                <c:pt idx="2217">
                  <c:v>0.04</c:v>
                </c:pt>
                <c:pt idx="2218">
                  <c:v>0.04</c:v>
                </c:pt>
                <c:pt idx="2219">
                  <c:v>0.04</c:v>
                </c:pt>
                <c:pt idx="2220">
                  <c:v>0.04</c:v>
                </c:pt>
                <c:pt idx="2221">
                  <c:v>4.8000000000000001E-2</c:v>
                </c:pt>
                <c:pt idx="2222">
                  <c:v>4.8000000000000001E-2</c:v>
                </c:pt>
                <c:pt idx="2223">
                  <c:v>4.8000000000000001E-2</c:v>
                </c:pt>
                <c:pt idx="2224">
                  <c:v>4.8000000000000001E-2</c:v>
                </c:pt>
                <c:pt idx="2225">
                  <c:v>4.8000000000000001E-2</c:v>
                </c:pt>
                <c:pt idx="2226">
                  <c:v>4.8000000000000001E-2</c:v>
                </c:pt>
                <c:pt idx="2227">
                  <c:v>5.6000000000000001E-2</c:v>
                </c:pt>
                <c:pt idx="2228">
                  <c:v>5.6000000000000001E-2</c:v>
                </c:pt>
                <c:pt idx="2229">
                  <c:v>5.6000000000000001E-2</c:v>
                </c:pt>
                <c:pt idx="2230">
                  <c:v>5.6000000000000001E-2</c:v>
                </c:pt>
                <c:pt idx="2231">
                  <c:v>5.6000000000000001E-2</c:v>
                </c:pt>
                <c:pt idx="2232">
                  <c:v>6.4000000000000001E-2</c:v>
                </c:pt>
                <c:pt idx="2233">
                  <c:v>6.4000000000000001E-2</c:v>
                </c:pt>
                <c:pt idx="2234">
                  <c:v>6.4000000000000001E-2</c:v>
                </c:pt>
                <c:pt idx="2235">
                  <c:v>6.4000000000000001E-2</c:v>
                </c:pt>
                <c:pt idx="2236">
                  <c:v>6.4000000000000001E-2</c:v>
                </c:pt>
                <c:pt idx="2237">
                  <c:v>6.4000000000000001E-2</c:v>
                </c:pt>
                <c:pt idx="2238">
                  <c:v>6.4000000000000001E-2</c:v>
                </c:pt>
                <c:pt idx="2239">
                  <c:v>7.1999999999999995E-2</c:v>
                </c:pt>
                <c:pt idx="2240">
                  <c:v>7.1999999999999995E-2</c:v>
                </c:pt>
                <c:pt idx="2241">
                  <c:v>7.1999999999999995E-2</c:v>
                </c:pt>
                <c:pt idx="2242">
                  <c:v>7.1999999999999995E-2</c:v>
                </c:pt>
                <c:pt idx="2243">
                  <c:v>7.1999999999999995E-2</c:v>
                </c:pt>
                <c:pt idx="2244">
                  <c:v>7.1999999999999995E-2</c:v>
                </c:pt>
                <c:pt idx="2245">
                  <c:v>0.08</c:v>
                </c:pt>
                <c:pt idx="2246">
                  <c:v>0.08</c:v>
                </c:pt>
                <c:pt idx="2247">
                  <c:v>8.7999999999999995E-2</c:v>
                </c:pt>
                <c:pt idx="2248">
                  <c:v>0.08</c:v>
                </c:pt>
                <c:pt idx="2249">
                  <c:v>8.7999999999999995E-2</c:v>
                </c:pt>
                <c:pt idx="2250">
                  <c:v>0.08</c:v>
                </c:pt>
                <c:pt idx="2251">
                  <c:v>8.7999999999999995E-2</c:v>
                </c:pt>
                <c:pt idx="2252">
                  <c:v>8.7999999999999995E-2</c:v>
                </c:pt>
                <c:pt idx="2253">
                  <c:v>8.7999999999999995E-2</c:v>
                </c:pt>
                <c:pt idx="2254">
                  <c:v>0.08</c:v>
                </c:pt>
                <c:pt idx="2255">
                  <c:v>8.7999999999999995E-2</c:v>
                </c:pt>
                <c:pt idx="2256">
                  <c:v>8.7999999999999995E-2</c:v>
                </c:pt>
                <c:pt idx="2257">
                  <c:v>8.7999999999999995E-2</c:v>
                </c:pt>
                <c:pt idx="2258">
                  <c:v>9.6000000000000002E-2</c:v>
                </c:pt>
                <c:pt idx="2259">
                  <c:v>8.7999999999999995E-2</c:v>
                </c:pt>
                <c:pt idx="2260">
                  <c:v>9.6000000000000002E-2</c:v>
                </c:pt>
                <c:pt idx="2261">
                  <c:v>9.6000000000000002E-2</c:v>
                </c:pt>
                <c:pt idx="2262">
                  <c:v>9.6000000000000002E-2</c:v>
                </c:pt>
                <c:pt idx="2263">
                  <c:v>9.6000000000000002E-2</c:v>
                </c:pt>
                <c:pt idx="2264">
                  <c:v>0.104</c:v>
                </c:pt>
                <c:pt idx="2265">
                  <c:v>0.104</c:v>
                </c:pt>
                <c:pt idx="2266">
                  <c:v>0.104</c:v>
                </c:pt>
                <c:pt idx="2267">
                  <c:v>0.104</c:v>
                </c:pt>
                <c:pt idx="2268">
                  <c:v>9.6000000000000002E-2</c:v>
                </c:pt>
                <c:pt idx="2269">
                  <c:v>0.104</c:v>
                </c:pt>
                <c:pt idx="2270">
                  <c:v>0.104</c:v>
                </c:pt>
                <c:pt idx="2271">
                  <c:v>0.104</c:v>
                </c:pt>
                <c:pt idx="2272">
                  <c:v>0.104</c:v>
                </c:pt>
                <c:pt idx="2273">
                  <c:v>0.104</c:v>
                </c:pt>
                <c:pt idx="2274">
                  <c:v>0.104</c:v>
                </c:pt>
                <c:pt idx="2275">
                  <c:v>0.112</c:v>
                </c:pt>
                <c:pt idx="2276">
                  <c:v>0.112</c:v>
                </c:pt>
                <c:pt idx="2277">
                  <c:v>0.112</c:v>
                </c:pt>
                <c:pt idx="2278">
                  <c:v>0.112</c:v>
                </c:pt>
                <c:pt idx="2279">
                  <c:v>0.112</c:v>
                </c:pt>
                <c:pt idx="2280">
                  <c:v>0.112</c:v>
                </c:pt>
                <c:pt idx="2281">
                  <c:v>0.112</c:v>
                </c:pt>
                <c:pt idx="2282">
                  <c:v>0.112</c:v>
                </c:pt>
                <c:pt idx="2283">
                  <c:v>0.112</c:v>
                </c:pt>
                <c:pt idx="2284">
                  <c:v>0.112</c:v>
                </c:pt>
                <c:pt idx="2285">
                  <c:v>0.112</c:v>
                </c:pt>
                <c:pt idx="2286">
                  <c:v>0.112</c:v>
                </c:pt>
                <c:pt idx="2287">
                  <c:v>0.112</c:v>
                </c:pt>
                <c:pt idx="2288">
                  <c:v>0.112</c:v>
                </c:pt>
                <c:pt idx="2289">
                  <c:v>0.112</c:v>
                </c:pt>
                <c:pt idx="2290">
                  <c:v>0.112</c:v>
                </c:pt>
                <c:pt idx="2291">
                  <c:v>0.112</c:v>
                </c:pt>
                <c:pt idx="2292">
                  <c:v>0.12</c:v>
                </c:pt>
                <c:pt idx="2293">
                  <c:v>0.112</c:v>
                </c:pt>
                <c:pt idx="2294">
                  <c:v>0.112</c:v>
                </c:pt>
                <c:pt idx="2295">
                  <c:v>0.12</c:v>
                </c:pt>
                <c:pt idx="2296">
                  <c:v>0.12</c:v>
                </c:pt>
                <c:pt idx="2297">
                  <c:v>0.12</c:v>
                </c:pt>
                <c:pt idx="2298">
                  <c:v>0.12</c:v>
                </c:pt>
                <c:pt idx="2299">
                  <c:v>0.12</c:v>
                </c:pt>
                <c:pt idx="2300">
                  <c:v>0.12</c:v>
                </c:pt>
                <c:pt idx="2301">
                  <c:v>0.12</c:v>
                </c:pt>
                <c:pt idx="2302">
                  <c:v>0.12</c:v>
                </c:pt>
                <c:pt idx="2303">
                  <c:v>0.112</c:v>
                </c:pt>
                <c:pt idx="2304">
                  <c:v>0.12</c:v>
                </c:pt>
                <c:pt idx="2305">
                  <c:v>0.12</c:v>
                </c:pt>
                <c:pt idx="2306">
                  <c:v>0.12</c:v>
                </c:pt>
                <c:pt idx="2307">
                  <c:v>0.12</c:v>
                </c:pt>
                <c:pt idx="2308">
                  <c:v>0.12</c:v>
                </c:pt>
                <c:pt idx="2309">
                  <c:v>0.12</c:v>
                </c:pt>
                <c:pt idx="2310">
                  <c:v>0.12</c:v>
                </c:pt>
                <c:pt idx="2311">
                  <c:v>0.12</c:v>
                </c:pt>
                <c:pt idx="2312">
                  <c:v>0.128</c:v>
                </c:pt>
                <c:pt idx="2313">
                  <c:v>0.12</c:v>
                </c:pt>
                <c:pt idx="2314">
                  <c:v>0.12</c:v>
                </c:pt>
                <c:pt idx="2315">
                  <c:v>0.12</c:v>
                </c:pt>
                <c:pt idx="2316">
                  <c:v>0.12</c:v>
                </c:pt>
                <c:pt idx="2317">
                  <c:v>0.128</c:v>
                </c:pt>
                <c:pt idx="2318">
                  <c:v>0.12</c:v>
                </c:pt>
                <c:pt idx="2319">
                  <c:v>0.12</c:v>
                </c:pt>
                <c:pt idx="2320">
                  <c:v>0.12</c:v>
                </c:pt>
                <c:pt idx="2321">
                  <c:v>0.12</c:v>
                </c:pt>
                <c:pt idx="2322">
                  <c:v>0.128</c:v>
                </c:pt>
                <c:pt idx="2323">
                  <c:v>0.12</c:v>
                </c:pt>
                <c:pt idx="2324">
                  <c:v>0.128</c:v>
                </c:pt>
                <c:pt idx="2325">
                  <c:v>0.12</c:v>
                </c:pt>
                <c:pt idx="2326">
                  <c:v>0.12</c:v>
                </c:pt>
                <c:pt idx="2327">
                  <c:v>0.128</c:v>
                </c:pt>
                <c:pt idx="2328">
                  <c:v>0.12</c:v>
                </c:pt>
                <c:pt idx="2329">
                  <c:v>0.12</c:v>
                </c:pt>
                <c:pt idx="2330">
                  <c:v>0.128</c:v>
                </c:pt>
                <c:pt idx="2331">
                  <c:v>0.128</c:v>
                </c:pt>
                <c:pt idx="2332">
                  <c:v>0.128</c:v>
                </c:pt>
                <c:pt idx="2333">
                  <c:v>0.128</c:v>
                </c:pt>
                <c:pt idx="2334">
                  <c:v>0.128</c:v>
                </c:pt>
                <c:pt idx="2335">
                  <c:v>0.12</c:v>
                </c:pt>
                <c:pt idx="2336">
                  <c:v>0.12</c:v>
                </c:pt>
                <c:pt idx="2337">
                  <c:v>0.12</c:v>
                </c:pt>
                <c:pt idx="2338">
                  <c:v>0.128</c:v>
                </c:pt>
                <c:pt idx="2339">
                  <c:v>0.12</c:v>
                </c:pt>
                <c:pt idx="2340">
                  <c:v>0.12</c:v>
                </c:pt>
                <c:pt idx="2341">
                  <c:v>0.12</c:v>
                </c:pt>
                <c:pt idx="2342">
                  <c:v>0.12</c:v>
                </c:pt>
                <c:pt idx="2343">
                  <c:v>0.12</c:v>
                </c:pt>
                <c:pt idx="2344">
                  <c:v>0.12</c:v>
                </c:pt>
                <c:pt idx="2345">
                  <c:v>0.12</c:v>
                </c:pt>
                <c:pt idx="2346">
                  <c:v>0.12</c:v>
                </c:pt>
                <c:pt idx="2347">
                  <c:v>0.128</c:v>
                </c:pt>
                <c:pt idx="2348">
                  <c:v>0.12</c:v>
                </c:pt>
                <c:pt idx="2349">
                  <c:v>0.12</c:v>
                </c:pt>
                <c:pt idx="2350">
                  <c:v>0.112</c:v>
                </c:pt>
                <c:pt idx="2351">
                  <c:v>0.12</c:v>
                </c:pt>
                <c:pt idx="2352">
                  <c:v>0.12</c:v>
                </c:pt>
                <c:pt idx="2353">
                  <c:v>0.12</c:v>
                </c:pt>
                <c:pt idx="2354">
                  <c:v>0.12</c:v>
                </c:pt>
                <c:pt idx="2355">
                  <c:v>0.112</c:v>
                </c:pt>
                <c:pt idx="2356">
                  <c:v>0.12</c:v>
                </c:pt>
                <c:pt idx="2357">
                  <c:v>0.112</c:v>
                </c:pt>
                <c:pt idx="2358">
                  <c:v>0.112</c:v>
                </c:pt>
                <c:pt idx="2359">
                  <c:v>0.112</c:v>
                </c:pt>
                <c:pt idx="2360">
                  <c:v>0.12</c:v>
                </c:pt>
                <c:pt idx="2361">
                  <c:v>0.112</c:v>
                </c:pt>
                <c:pt idx="2362">
                  <c:v>0.112</c:v>
                </c:pt>
                <c:pt idx="2363">
                  <c:v>0.12</c:v>
                </c:pt>
                <c:pt idx="2364">
                  <c:v>0.112</c:v>
                </c:pt>
                <c:pt idx="2365">
                  <c:v>0.112</c:v>
                </c:pt>
                <c:pt idx="2366">
                  <c:v>0.112</c:v>
                </c:pt>
                <c:pt idx="2367">
                  <c:v>0.112</c:v>
                </c:pt>
                <c:pt idx="2368">
                  <c:v>0.112</c:v>
                </c:pt>
                <c:pt idx="2369">
                  <c:v>0.112</c:v>
                </c:pt>
                <c:pt idx="2370">
                  <c:v>0.112</c:v>
                </c:pt>
                <c:pt idx="2371">
                  <c:v>0.112</c:v>
                </c:pt>
                <c:pt idx="2372">
                  <c:v>0.112</c:v>
                </c:pt>
                <c:pt idx="2373">
                  <c:v>0.112</c:v>
                </c:pt>
                <c:pt idx="2374">
                  <c:v>0.112</c:v>
                </c:pt>
                <c:pt idx="2375">
                  <c:v>0.112</c:v>
                </c:pt>
                <c:pt idx="2376">
                  <c:v>0.112</c:v>
                </c:pt>
                <c:pt idx="2377">
                  <c:v>0.112</c:v>
                </c:pt>
                <c:pt idx="2378">
                  <c:v>0.104</c:v>
                </c:pt>
                <c:pt idx="2379">
                  <c:v>0.104</c:v>
                </c:pt>
                <c:pt idx="2380">
                  <c:v>0.104</c:v>
                </c:pt>
                <c:pt idx="2381">
                  <c:v>0.104</c:v>
                </c:pt>
                <c:pt idx="2382">
                  <c:v>0.104</c:v>
                </c:pt>
                <c:pt idx="2383">
                  <c:v>0.104</c:v>
                </c:pt>
                <c:pt idx="2384">
                  <c:v>0.104</c:v>
                </c:pt>
                <c:pt idx="2385">
                  <c:v>0.104</c:v>
                </c:pt>
                <c:pt idx="2386">
                  <c:v>0.104</c:v>
                </c:pt>
                <c:pt idx="2387">
                  <c:v>0.104</c:v>
                </c:pt>
                <c:pt idx="2388">
                  <c:v>0.104</c:v>
                </c:pt>
                <c:pt idx="2389">
                  <c:v>0.104</c:v>
                </c:pt>
                <c:pt idx="2390">
                  <c:v>9.6000000000000002E-2</c:v>
                </c:pt>
                <c:pt idx="2391">
                  <c:v>9.6000000000000002E-2</c:v>
                </c:pt>
                <c:pt idx="2392">
                  <c:v>9.6000000000000002E-2</c:v>
                </c:pt>
                <c:pt idx="2393">
                  <c:v>9.6000000000000002E-2</c:v>
                </c:pt>
                <c:pt idx="2394">
                  <c:v>8.7999999999999995E-2</c:v>
                </c:pt>
                <c:pt idx="2395">
                  <c:v>9.6000000000000002E-2</c:v>
                </c:pt>
                <c:pt idx="2396">
                  <c:v>9.6000000000000002E-2</c:v>
                </c:pt>
                <c:pt idx="2397">
                  <c:v>8.7999999999999995E-2</c:v>
                </c:pt>
                <c:pt idx="2398">
                  <c:v>8.7999999999999995E-2</c:v>
                </c:pt>
                <c:pt idx="2399">
                  <c:v>8.7999999999999995E-2</c:v>
                </c:pt>
                <c:pt idx="2400">
                  <c:v>9.6000000000000002E-2</c:v>
                </c:pt>
                <c:pt idx="2401">
                  <c:v>8.7999999999999995E-2</c:v>
                </c:pt>
                <c:pt idx="2402">
                  <c:v>8.7999999999999995E-2</c:v>
                </c:pt>
                <c:pt idx="2403">
                  <c:v>0.08</c:v>
                </c:pt>
                <c:pt idx="2404">
                  <c:v>0.08</c:v>
                </c:pt>
                <c:pt idx="2405">
                  <c:v>8.7999999999999995E-2</c:v>
                </c:pt>
                <c:pt idx="2406">
                  <c:v>0.08</c:v>
                </c:pt>
                <c:pt idx="2407">
                  <c:v>0.08</c:v>
                </c:pt>
                <c:pt idx="2408">
                  <c:v>8.7999999999999995E-2</c:v>
                </c:pt>
                <c:pt idx="2409">
                  <c:v>0.08</c:v>
                </c:pt>
                <c:pt idx="2410">
                  <c:v>0.08</c:v>
                </c:pt>
                <c:pt idx="2411">
                  <c:v>7.1999999999999995E-2</c:v>
                </c:pt>
                <c:pt idx="2412">
                  <c:v>7.1999999999999995E-2</c:v>
                </c:pt>
                <c:pt idx="2413">
                  <c:v>7.1999999999999995E-2</c:v>
                </c:pt>
                <c:pt idx="2414">
                  <c:v>7.1999999999999995E-2</c:v>
                </c:pt>
                <c:pt idx="2415">
                  <c:v>7.1999999999999995E-2</c:v>
                </c:pt>
                <c:pt idx="2416">
                  <c:v>6.4000000000000001E-2</c:v>
                </c:pt>
                <c:pt idx="2417">
                  <c:v>6.4000000000000001E-2</c:v>
                </c:pt>
                <c:pt idx="2418">
                  <c:v>6.4000000000000001E-2</c:v>
                </c:pt>
                <c:pt idx="2419">
                  <c:v>6.4000000000000001E-2</c:v>
                </c:pt>
                <c:pt idx="2420">
                  <c:v>6.4000000000000001E-2</c:v>
                </c:pt>
                <c:pt idx="2421">
                  <c:v>6.4000000000000001E-2</c:v>
                </c:pt>
                <c:pt idx="2422">
                  <c:v>6.4000000000000001E-2</c:v>
                </c:pt>
                <c:pt idx="2423">
                  <c:v>5.6000000000000001E-2</c:v>
                </c:pt>
                <c:pt idx="2424">
                  <c:v>6.4000000000000001E-2</c:v>
                </c:pt>
                <c:pt idx="2425">
                  <c:v>5.6000000000000001E-2</c:v>
                </c:pt>
                <c:pt idx="2426">
                  <c:v>4.8000000000000001E-2</c:v>
                </c:pt>
                <c:pt idx="2427">
                  <c:v>5.6000000000000001E-2</c:v>
                </c:pt>
                <c:pt idx="2428">
                  <c:v>5.6000000000000001E-2</c:v>
                </c:pt>
                <c:pt idx="2429">
                  <c:v>4.8000000000000001E-2</c:v>
                </c:pt>
                <c:pt idx="2430">
                  <c:v>4.8000000000000001E-2</c:v>
                </c:pt>
                <c:pt idx="2431">
                  <c:v>4.8000000000000001E-2</c:v>
                </c:pt>
                <c:pt idx="2432">
                  <c:v>4.8000000000000001E-2</c:v>
                </c:pt>
                <c:pt idx="2433">
                  <c:v>4.8000000000000001E-2</c:v>
                </c:pt>
                <c:pt idx="2434">
                  <c:v>4.8000000000000001E-2</c:v>
                </c:pt>
                <c:pt idx="2435">
                  <c:v>0.04</c:v>
                </c:pt>
                <c:pt idx="2436">
                  <c:v>0.04</c:v>
                </c:pt>
                <c:pt idx="2437">
                  <c:v>0.04</c:v>
                </c:pt>
                <c:pt idx="2438">
                  <c:v>0.04</c:v>
                </c:pt>
                <c:pt idx="2439">
                  <c:v>3.2000000000000001E-2</c:v>
                </c:pt>
                <c:pt idx="2440">
                  <c:v>0.04</c:v>
                </c:pt>
                <c:pt idx="2441">
                  <c:v>3.2000000000000001E-2</c:v>
                </c:pt>
                <c:pt idx="2442">
                  <c:v>3.2000000000000001E-2</c:v>
                </c:pt>
                <c:pt idx="2443">
                  <c:v>3.2000000000000001E-2</c:v>
                </c:pt>
                <c:pt idx="2444">
                  <c:v>3.2000000000000001E-2</c:v>
                </c:pt>
                <c:pt idx="2445">
                  <c:v>2.4E-2</c:v>
                </c:pt>
                <c:pt idx="2446">
                  <c:v>3.2000000000000001E-2</c:v>
                </c:pt>
                <c:pt idx="2447">
                  <c:v>2.4E-2</c:v>
                </c:pt>
                <c:pt idx="2448">
                  <c:v>2.4E-2</c:v>
                </c:pt>
                <c:pt idx="2449">
                  <c:v>1.6E-2</c:v>
                </c:pt>
                <c:pt idx="2450">
                  <c:v>2.4E-2</c:v>
                </c:pt>
                <c:pt idx="2451">
                  <c:v>1.6E-2</c:v>
                </c:pt>
                <c:pt idx="2452">
                  <c:v>1.6E-2</c:v>
                </c:pt>
                <c:pt idx="2453">
                  <c:v>1.6E-2</c:v>
                </c:pt>
                <c:pt idx="2454">
                  <c:v>1.6E-2</c:v>
                </c:pt>
                <c:pt idx="2455">
                  <c:v>8.0000000000000002E-3</c:v>
                </c:pt>
                <c:pt idx="2456">
                  <c:v>1.6E-2</c:v>
                </c:pt>
                <c:pt idx="2457">
                  <c:v>8.0000000000000002E-3</c:v>
                </c:pt>
                <c:pt idx="2458">
                  <c:v>8.0000000000000002E-3</c:v>
                </c:pt>
                <c:pt idx="2459">
                  <c:v>8.0000000000000002E-3</c:v>
                </c:pt>
                <c:pt idx="2460">
                  <c:v>8.0000000000000002E-3</c:v>
                </c:pt>
                <c:pt idx="2461">
                  <c:v>0</c:v>
                </c:pt>
                <c:pt idx="2462">
                  <c:v>0</c:v>
                </c:pt>
                <c:pt idx="2463">
                  <c:v>0</c:v>
                </c:pt>
                <c:pt idx="2464">
                  <c:v>0</c:v>
                </c:pt>
                <c:pt idx="2465">
                  <c:v>0</c:v>
                </c:pt>
                <c:pt idx="2466">
                  <c:v>-8.0000000000000002E-3</c:v>
                </c:pt>
                <c:pt idx="2467">
                  <c:v>-8.0000000000000002E-3</c:v>
                </c:pt>
                <c:pt idx="2468">
                  <c:v>-1.6E-2</c:v>
                </c:pt>
                <c:pt idx="2469">
                  <c:v>-1.6E-2</c:v>
                </c:pt>
                <c:pt idx="2470">
                  <c:v>-8.0000000000000002E-3</c:v>
                </c:pt>
                <c:pt idx="2471">
                  <c:v>-1.6E-2</c:v>
                </c:pt>
                <c:pt idx="2472">
                  <c:v>-1.6E-2</c:v>
                </c:pt>
                <c:pt idx="2473">
                  <c:v>-1.6E-2</c:v>
                </c:pt>
                <c:pt idx="2474">
                  <c:v>-1.6E-2</c:v>
                </c:pt>
                <c:pt idx="2475">
                  <c:v>-2.4E-2</c:v>
                </c:pt>
                <c:pt idx="2476">
                  <c:v>-2.4E-2</c:v>
                </c:pt>
                <c:pt idx="2477">
                  <c:v>-2.4E-2</c:v>
                </c:pt>
                <c:pt idx="2478">
                  <c:v>-2.4E-2</c:v>
                </c:pt>
                <c:pt idx="2479">
                  <c:v>-3.2000000000000001E-2</c:v>
                </c:pt>
                <c:pt idx="2480">
                  <c:v>-3.2000000000000001E-2</c:v>
                </c:pt>
                <c:pt idx="2481">
                  <c:v>-3.2000000000000001E-2</c:v>
                </c:pt>
                <c:pt idx="2482">
                  <c:v>-3.2000000000000001E-2</c:v>
                </c:pt>
                <c:pt idx="2483">
                  <c:v>-3.2000000000000001E-2</c:v>
                </c:pt>
                <c:pt idx="2484">
                  <c:v>-0.04</c:v>
                </c:pt>
                <c:pt idx="2485">
                  <c:v>-0.04</c:v>
                </c:pt>
                <c:pt idx="2486">
                  <c:v>-0.04</c:v>
                </c:pt>
                <c:pt idx="2487">
                  <c:v>-0.04</c:v>
                </c:pt>
                <c:pt idx="2488">
                  <c:v>-0.04</c:v>
                </c:pt>
                <c:pt idx="2489">
                  <c:v>-4.8000000000000001E-2</c:v>
                </c:pt>
                <c:pt idx="2490">
                  <c:v>-4.8000000000000001E-2</c:v>
                </c:pt>
                <c:pt idx="2491">
                  <c:v>-5.6000000000000001E-2</c:v>
                </c:pt>
                <c:pt idx="2492">
                  <c:v>-5.6000000000000001E-2</c:v>
                </c:pt>
                <c:pt idx="2493">
                  <c:v>-5.6000000000000001E-2</c:v>
                </c:pt>
                <c:pt idx="2494">
                  <c:v>-5.6000000000000001E-2</c:v>
                </c:pt>
                <c:pt idx="2495">
                  <c:v>-6.4000000000000001E-2</c:v>
                </c:pt>
                <c:pt idx="2496">
                  <c:v>-6.4000000000000001E-2</c:v>
                </c:pt>
                <c:pt idx="2497">
                  <c:v>-6.4000000000000001E-2</c:v>
                </c:pt>
                <c:pt idx="2498">
                  <c:v>-6.4000000000000001E-2</c:v>
                </c:pt>
                <c:pt idx="2499">
                  <c:v>-7.1999999999999995E-2</c:v>
                </c:pt>
              </c:numCache>
            </c:numRef>
          </c:val>
          <c:smooth val="0"/>
        </c:ser>
        <c:dLbls>
          <c:showLegendKey val="0"/>
          <c:showVal val="0"/>
          <c:showCatName val="0"/>
          <c:showSerName val="0"/>
          <c:showPercent val="0"/>
          <c:showBubbleSize val="0"/>
        </c:dLbls>
        <c:marker val="1"/>
        <c:smooth val="0"/>
        <c:axId val="38632448"/>
        <c:axId val="38630912"/>
      </c:lineChart>
      <c:catAx>
        <c:axId val="38619392"/>
        <c:scaling>
          <c:orientation val="minMax"/>
        </c:scaling>
        <c:delete val="0"/>
        <c:axPos val="b"/>
        <c:numFmt formatCode="General" sourceLinked="1"/>
        <c:majorTickMark val="out"/>
        <c:minorTickMark val="none"/>
        <c:tickLblPos val="nextTo"/>
        <c:crossAx val="38629376"/>
        <c:crosses val="autoZero"/>
        <c:auto val="1"/>
        <c:lblAlgn val="ctr"/>
        <c:lblOffset val="100"/>
        <c:tickLblSkip val="200"/>
        <c:tickMarkSkip val="50"/>
        <c:noMultiLvlLbl val="0"/>
      </c:catAx>
      <c:valAx>
        <c:axId val="38629376"/>
        <c:scaling>
          <c:orientation val="minMax"/>
        </c:scaling>
        <c:delete val="0"/>
        <c:axPos val="l"/>
        <c:majorGridlines/>
        <c:numFmt formatCode="General" sourceLinked="1"/>
        <c:majorTickMark val="out"/>
        <c:minorTickMark val="none"/>
        <c:tickLblPos val="nextTo"/>
        <c:crossAx val="38619392"/>
        <c:crosses val="autoZero"/>
        <c:crossBetween val="between"/>
      </c:valAx>
      <c:valAx>
        <c:axId val="38630912"/>
        <c:scaling>
          <c:orientation val="minMax"/>
          <c:max val="0.4"/>
          <c:min val="-0.4"/>
        </c:scaling>
        <c:delete val="0"/>
        <c:axPos val="r"/>
        <c:numFmt formatCode="General" sourceLinked="1"/>
        <c:majorTickMark val="out"/>
        <c:minorTickMark val="none"/>
        <c:tickLblPos val="nextTo"/>
        <c:crossAx val="38632448"/>
        <c:crosses val="max"/>
        <c:crossBetween val="between"/>
      </c:valAx>
      <c:catAx>
        <c:axId val="38632448"/>
        <c:scaling>
          <c:orientation val="minMax"/>
        </c:scaling>
        <c:delete val="1"/>
        <c:axPos val="b"/>
        <c:numFmt formatCode="General" sourceLinked="1"/>
        <c:majorTickMark val="out"/>
        <c:minorTickMark val="none"/>
        <c:tickLblPos val="nextTo"/>
        <c:crossAx val="38630912"/>
        <c:crosses val="autoZero"/>
        <c:auto val="1"/>
        <c:lblAlgn val="ctr"/>
        <c:lblOffset val="100"/>
        <c:noMultiLvlLbl val="0"/>
      </c:catAx>
    </c:plotArea>
    <c:legend>
      <c:legendPos val="b"/>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3175"/>
          </c:spPr>
          <c:marker>
            <c:symbol val="none"/>
          </c:marker>
          <c:cat>
            <c:numRef>
              <c:f>F0010CH1!$D:$D</c:f>
              <c:numCache>
                <c:formatCode>General</c:formatCode>
                <c:ptCount val="1048576"/>
                <c:pt idx="0">
                  <c:v>0</c:v>
                </c:pt>
                <c:pt idx="1">
                  <c:v>4.0000000000005309E-3</c:v>
                </c:pt>
                <c:pt idx="2">
                  <c:v>8.0000000000001945E-3</c:v>
                </c:pt>
                <c:pt idx="3">
                  <c:v>1.1999999999999858E-2</c:v>
                </c:pt>
                <c:pt idx="4">
                  <c:v>1.6000000000000389E-2</c:v>
                </c:pt>
                <c:pt idx="5">
                  <c:v>2.0000000000000052E-2</c:v>
                </c:pt>
                <c:pt idx="6">
                  <c:v>2.3999999999999716E-2</c:v>
                </c:pt>
                <c:pt idx="7">
                  <c:v>2.8000000000000247E-2</c:v>
                </c:pt>
                <c:pt idx="8">
                  <c:v>3.199999999999991E-2</c:v>
                </c:pt>
                <c:pt idx="9">
                  <c:v>3.6000000000000441E-2</c:v>
                </c:pt>
                <c:pt idx="10">
                  <c:v>4.0000000000000105E-2</c:v>
                </c:pt>
                <c:pt idx="11">
                  <c:v>4.3999999999999768E-2</c:v>
                </c:pt>
                <c:pt idx="12">
                  <c:v>4.8000000000000299E-2</c:v>
                </c:pt>
                <c:pt idx="13">
                  <c:v>5.1999999999999963E-2</c:v>
                </c:pt>
                <c:pt idx="14">
                  <c:v>5.6000000000000494E-2</c:v>
                </c:pt>
                <c:pt idx="15">
                  <c:v>6.0000000000000157E-2</c:v>
                </c:pt>
                <c:pt idx="16">
                  <c:v>6.3999999999999821E-2</c:v>
                </c:pt>
                <c:pt idx="17">
                  <c:v>6.8000000000000352E-2</c:v>
                </c:pt>
                <c:pt idx="18">
                  <c:v>7.2000000000000008E-2</c:v>
                </c:pt>
                <c:pt idx="19">
                  <c:v>7.6000000000000539E-2</c:v>
                </c:pt>
                <c:pt idx="20">
                  <c:v>8.000000000000021E-2</c:v>
                </c:pt>
                <c:pt idx="21">
                  <c:v>8.399999999999988E-2</c:v>
                </c:pt>
                <c:pt idx="22">
                  <c:v>8.8000000000000411E-2</c:v>
                </c:pt>
                <c:pt idx="23">
                  <c:v>9.2000000000000068E-2</c:v>
                </c:pt>
                <c:pt idx="24">
                  <c:v>9.5999999999999724E-2</c:v>
                </c:pt>
                <c:pt idx="25">
                  <c:v>0.10000000000000026</c:v>
                </c:pt>
                <c:pt idx="26">
                  <c:v>0.10399999999999993</c:v>
                </c:pt>
                <c:pt idx="27">
                  <c:v>0.10800000000000046</c:v>
                </c:pt>
                <c:pt idx="28">
                  <c:v>0.11200000000000013</c:v>
                </c:pt>
                <c:pt idx="29">
                  <c:v>0.11599999999999978</c:v>
                </c:pt>
                <c:pt idx="30">
                  <c:v>0.12000000000000031</c:v>
                </c:pt>
                <c:pt idx="31">
                  <c:v>0.12399999999999997</c:v>
                </c:pt>
                <c:pt idx="32">
                  <c:v>0.1280000000000005</c:v>
                </c:pt>
                <c:pt idx="33">
                  <c:v>0.13200000000000017</c:v>
                </c:pt>
                <c:pt idx="34">
                  <c:v>0.13599999999999984</c:v>
                </c:pt>
                <c:pt idx="35">
                  <c:v>0.14000000000000037</c:v>
                </c:pt>
                <c:pt idx="36">
                  <c:v>0.14400000000000002</c:v>
                </c:pt>
                <c:pt idx="37">
                  <c:v>0.14799999999999969</c:v>
                </c:pt>
                <c:pt idx="38">
                  <c:v>0.15200000000000022</c:v>
                </c:pt>
                <c:pt idx="39">
                  <c:v>0.15599999999999989</c:v>
                </c:pt>
                <c:pt idx="40">
                  <c:v>0.16000000000000042</c:v>
                </c:pt>
                <c:pt idx="41">
                  <c:v>0.16400000000000009</c:v>
                </c:pt>
                <c:pt idx="42">
                  <c:v>0.16799999999999976</c:v>
                </c:pt>
                <c:pt idx="43">
                  <c:v>0.17200000000000026</c:v>
                </c:pt>
                <c:pt idx="44">
                  <c:v>0.17599999999999993</c:v>
                </c:pt>
                <c:pt idx="45">
                  <c:v>0.18000000000000047</c:v>
                </c:pt>
                <c:pt idx="46">
                  <c:v>0.18400000000000014</c:v>
                </c:pt>
                <c:pt idx="47">
                  <c:v>0.18799999999999981</c:v>
                </c:pt>
                <c:pt idx="48">
                  <c:v>0.19200000000000034</c:v>
                </c:pt>
                <c:pt idx="49">
                  <c:v>0.19600000000000001</c:v>
                </c:pt>
                <c:pt idx="50">
                  <c:v>0.20000000000000051</c:v>
                </c:pt>
                <c:pt idx="51">
                  <c:v>0.20400000000000018</c:v>
                </c:pt>
                <c:pt idx="52">
                  <c:v>0.20799999999999985</c:v>
                </c:pt>
                <c:pt idx="53">
                  <c:v>0.21200000000000038</c:v>
                </c:pt>
                <c:pt idx="54">
                  <c:v>0.21600000000000005</c:v>
                </c:pt>
                <c:pt idx="55">
                  <c:v>0.2199999999999997</c:v>
                </c:pt>
                <c:pt idx="56">
                  <c:v>0.22400000000000025</c:v>
                </c:pt>
                <c:pt idx="57">
                  <c:v>0.2279999999999999</c:v>
                </c:pt>
                <c:pt idx="58">
                  <c:v>0.23200000000000043</c:v>
                </c:pt>
                <c:pt idx="59">
                  <c:v>0.2360000000000001</c:v>
                </c:pt>
                <c:pt idx="60">
                  <c:v>0.23999999999999977</c:v>
                </c:pt>
                <c:pt idx="61">
                  <c:v>0.2440000000000003</c:v>
                </c:pt>
                <c:pt idx="62">
                  <c:v>0.24799999999999994</c:v>
                </c:pt>
                <c:pt idx="63">
                  <c:v>0.2520000000000005</c:v>
                </c:pt>
                <c:pt idx="64">
                  <c:v>0.25600000000000017</c:v>
                </c:pt>
                <c:pt idx="65">
                  <c:v>0.25999999999999979</c:v>
                </c:pt>
                <c:pt idx="66">
                  <c:v>0.26400000000000035</c:v>
                </c:pt>
                <c:pt idx="67">
                  <c:v>0.26800000000000002</c:v>
                </c:pt>
                <c:pt idx="68">
                  <c:v>0.27200000000000052</c:v>
                </c:pt>
                <c:pt idx="69">
                  <c:v>0.27600000000000019</c:v>
                </c:pt>
                <c:pt idx="70">
                  <c:v>0.27999999999999986</c:v>
                </c:pt>
                <c:pt idx="71">
                  <c:v>0.28400000000000042</c:v>
                </c:pt>
                <c:pt idx="72">
                  <c:v>0.28800000000000003</c:v>
                </c:pt>
                <c:pt idx="73">
                  <c:v>0.2919999999999997</c:v>
                </c:pt>
                <c:pt idx="74">
                  <c:v>0.29600000000000026</c:v>
                </c:pt>
                <c:pt idx="75">
                  <c:v>0.29999999999999993</c:v>
                </c:pt>
                <c:pt idx="76">
                  <c:v>0.30400000000000044</c:v>
                </c:pt>
                <c:pt idx="77">
                  <c:v>0.30800000000000011</c:v>
                </c:pt>
                <c:pt idx="78">
                  <c:v>0.31199999999999978</c:v>
                </c:pt>
                <c:pt idx="79">
                  <c:v>0.31600000000000028</c:v>
                </c:pt>
                <c:pt idx="80">
                  <c:v>0.31999999999999995</c:v>
                </c:pt>
                <c:pt idx="81">
                  <c:v>0.32400000000000051</c:v>
                </c:pt>
                <c:pt idx="82">
                  <c:v>0.32800000000000018</c:v>
                </c:pt>
                <c:pt idx="83">
                  <c:v>0.33199999999999985</c:v>
                </c:pt>
                <c:pt idx="84">
                  <c:v>0.33600000000000035</c:v>
                </c:pt>
                <c:pt idx="85">
                  <c:v>0.34</c:v>
                </c:pt>
                <c:pt idx="86">
                  <c:v>0.34400000000000053</c:v>
                </c:pt>
                <c:pt idx="87">
                  <c:v>0.3480000000000002</c:v>
                </c:pt>
                <c:pt idx="88">
                  <c:v>0.35199999999999987</c:v>
                </c:pt>
                <c:pt idx="89">
                  <c:v>0.35600000000000043</c:v>
                </c:pt>
                <c:pt idx="90">
                  <c:v>0.3600000000000001</c:v>
                </c:pt>
                <c:pt idx="91">
                  <c:v>0.36399999999999977</c:v>
                </c:pt>
                <c:pt idx="92">
                  <c:v>0.36800000000000027</c:v>
                </c:pt>
                <c:pt idx="93">
                  <c:v>0.37199999999999994</c:v>
                </c:pt>
                <c:pt idx="94">
                  <c:v>0.37600000000000044</c:v>
                </c:pt>
                <c:pt idx="95">
                  <c:v>0.38000000000000012</c:v>
                </c:pt>
                <c:pt idx="96">
                  <c:v>0.38399999999999979</c:v>
                </c:pt>
                <c:pt idx="97">
                  <c:v>0.38800000000000034</c:v>
                </c:pt>
                <c:pt idx="98">
                  <c:v>0.39200000000000002</c:v>
                </c:pt>
                <c:pt idx="99">
                  <c:v>0.39600000000000052</c:v>
                </c:pt>
                <c:pt idx="100">
                  <c:v>0.40000000000000019</c:v>
                </c:pt>
                <c:pt idx="101">
                  <c:v>0.40399999999999986</c:v>
                </c:pt>
                <c:pt idx="102">
                  <c:v>0.40800000000000036</c:v>
                </c:pt>
                <c:pt idx="103">
                  <c:v>0.41200000000000003</c:v>
                </c:pt>
                <c:pt idx="104">
                  <c:v>0.4159999999999997</c:v>
                </c:pt>
                <c:pt idx="105">
                  <c:v>0.42000000000000026</c:v>
                </c:pt>
                <c:pt idx="106">
                  <c:v>0.42399999999999988</c:v>
                </c:pt>
                <c:pt idx="107">
                  <c:v>0.42800000000000044</c:v>
                </c:pt>
                <c:pt idx="108">
                  <c:v>0.43200000000000011</c:v>
                </c:pt>
                <c:pt idx="109">
                  <c:v>0.43599999999999978</c:v>
                </c:pt>
                <c:pt idx="110">
                  <c:v>0.44000000000000028</c:v>
                </c:pt>
                <c:pt idx="111">
                  <c:v>0.44399999999999995</c:v>
                </c:pt>
                <c:pt idx="112">
                  <c:v>0.44800000000000051</c:v>
                </c:pt>
                <c:pt idx="113">
                  <c:v>0.45200000000000012</c:v>
                </c:pt>
                <c:pt idx="114">
                  <c:v>0.45599999999999979</c:v>
                </c:pt>
                <c:pt idx="115">
                  <c:v>0.46000000000000035</c:v>
                </c:pt>
                <c:pt idx="116">
                  <c:v>0.46400000000000002</c:v>
                </c:pt>
                <c:pt idx="117">
                  <c:v>0.46800000000000053</c:v>
                </c:pt>
                <c:pt idx="118">
                  <c:v>0.4720000000000002</c:v>
                </c:pt>
                <c:pt idx="119">
                  <c:v>0.47599999999999987</c:v>
                </c:pt>
                <c:pt idx="120">
                  <c:v>0.48000000000000037</c:v>
                </c:pt>
                <c:pt idx="121">
                  <c:v>0.48400000000000004</c:v>
                </c:pt>
                <c:pt idx="122">
                  <c:v>0.48799999999999971</c:v>
                </c:pt>
                <c:pt idx="123">
                  <c:v>0.49200000000000027</c:v>
                </c:pt>
                <c:pt idx="124">
                  <c:v>0.49599999999999989</c:v>
                </c:pt>
                <c:pt idx="125">
                  <c:v>0.50000000000000044</c:v>
                </c:pt>
                <c:pt idx="126">
                  <c:v>0.50400000000000011</c:v>
                </c:pt>
                <c:pt idx="127">
                  <c:v>0.50799999999999979</c:v>
                </c:pt>
                <c:pt idx="128">
                  <c:v>0.51200000000000034</c:v>
                </c:pt>
                <c:pt idx="129">
                  <c:v>0.51600000000000001</c:v>
                </c:pt>
                <c:pt idx="130">
                  <c:v>0.52000000000000046</c:v>
                </c:pt>
                <c:pt idx="131">
                  <c:v>0.52400000000000013</c:v>
                </c:pt>
                <c:pt idx="132">
                  <c:v>0.5279999999999998</c:v>
                </c:pt>
                <c:pt idx="133">
                  <c:v>0.53200000000000036</c:v>
                </c:pt>
                <c:pt idx="134">
                  <c:v>0.53600000000000003</c:v>
                </c:pt>
                <c:pt idx="135">
                  <c:v>0.54000000000000059</c:v>
                </c:pt>
                <c:pt idx="136">
                  <c:v>0.54400000000000026</c:v>
                </c:pt>
                <c:pt idx="137">
                  <c:v>0.54799999999999982</c:v>
                </c:pt>
                <c:pt idx="138">
                  <c:v>0.55200000000000038</c:v>
                </c:pt>
                <c:pt idx="139">
                  <c:v>0.55600000000000005</c:v>
                </c:pt>
                <c:pt idx="140">
                  <c:v>0.55999999999999972</c:v>
                </c:pt>
                <c:pt idx="141">
                  <c:v>0.56400000000000028</c:v>
                </c:pt>
                <c:pt idx="142">
                  <c:v>0.56799999999999995</c:v>
                </c:pt>
                <c:pt idx="143">
                  <c:v>0.57200000000000051</c:v>
                </c:pt>
                <c:pt idx="144">
                  <c:v>0.57600000000000007</c:v>
                </c:pt>
                <c:pt idx="145">
                  <c:v>0.57999999999999974</c:v>
                </c:pt>
                <c:pt idx="146">
                  <c:v>0.5840000000000003</c:v>
                </c:pt>
                <c:pt idx="147">
                  <c:v>0.58799999999999997</c:v>
                </c:pt>
                <c:pt idx="148">
                  <c:v>0.59200000000000053</c:v>
                </c:pt>
                <c:pt idx="149">
                  <c:v>0.5960000000000002</c:v>
                </c:pt>
                <c:pt idx="150">
                  <c:v>0.59999999999999987</c:v>
                </c:pt>
                <c:pt idx="151">
                  <c:v>0.60400000000000031</c:v>
                </c:pt>
                <c:pt idx="152">
                  <c:v>0.60799999999999998</c:v>
                </c:pt>
                <c:pt idx="153">
                  <c:v>0.61199999999999966</c:v>
                </c:pt>
                <c:pt idx="154">
                  <c:v>0.61600000000000021</c:v>
                </c:pt>
                <c:pt idx="155">
                  <c:v>0.61999999999999988</c:v>
                </c:pt>
                <c:pt idx="156">
                  <c:v>0.62400000000000044</c:v>
                </c:pt>
                <c:pt idx="157">
                  <c:v>0.62800000000000011</c:v>
                </c:pt>
                <c:pt idx="158">
                  <c:v>0.63199999999999978</c:v>
                </c:pt>
                <c:pt idx="159">
                  <c:v>0.63600000000000023</c:v>
                </c:pt>
                <c:pt idx="160">
                  <c:v>0.6399999999999999</c:v>
                </c:pt>
                <c:pt idx="161">
                  <c:v>0.64400000000000046</c:v>
                </c:pt>
                <c:pt idx="162">
                  <c:v>0.64800000000000013</c:v>
                </c:pt>
                <c:pt idx="163">
                  <c:v>0.6519999999999998</c:v>
                </c:pt>
                <c:pt idx="164">
                  <c:v>0.65600000000000036</c:v>
                </c:pt>
                <c:pt idx="165">
                  <c:v>0.66</c:v>
                </c:pt>
                <c:pt idx="166">
                  <c:v>0.66400000000000048</c:v>
                </c:pt>
                <c:pt idx="167">
                  <c:v>0.66800000000000015</c:v>
                </c:pt>
                <c:pt idx="168">
                  <c:v>0.67199999999999982</c:v>
                </c:pt>
                <c:pt idx="169">
                  <c:v>0.67600000000000038</c:v>
                </c:pt>
                <c:pt idx="170">
                  <c:v>0.68</c:v>
                </c:pt>
                <c:pt idx="171">
                  <c:v>0.68399999999999972</c:v>
                </c:pt>
                <c:pt idx="172">
                  <c:v>0.68800000000000028</c:v>
                </c:pt>
                <c:pt idx="173">
                  <c:v>0.69199999999999995</c:v>
                </c:pt>
                <c:pt idx="174">
                  <c:v>0.6960000000000004</c:v>
                </c:pt>
                <c:pt idx="175">
                  <c:v>0.70000000000000007</c:v>
                </c:pt>
                <c:pt idx="176">
                  <c:v>0.70399999999999974</c:v>
                </c:pt>
                <c:pt idx="177">
                  <c:v>0.7080000000000003</c:v>
                </c:pt>
                <c:pt idx="178">
                  <c:v>0.71199999999999997</c:v>
                </c:pt>
                <c:pt idx="179">
                  <c:v>0.71600000000000052</c:v>
                </c:pt>
                <c:pt idx="180">
                  <c:v>0.7200000000000002</c:v>
                </c:pt>
                <c:pt idx="181">
                  <c:v>0.72399999999999987</c:v>
                </c:pt>
                <c:pt idx="182">
                  <c:v>0.72800000000000031</c:v>
                </c:pt>
                <c:pt idx="183">
                  <c:v>0.73199999999999998</c:v>
                </c:pt>
                <c:pt idx="184">
                  <c:v>0.73600000000000054</c:v>
                </c:pt>
                <c:pt idx="185">
                  <c:v>0.74000000000000021</c:v>
                </c:pt>
                <c:pt idx="186">
                  <c:v>0.74399999999999988</c:v>
                </c:pt>
                <c:pt idx="187">
                  <c:v>0.74800000000000044</c:v>
                </c:pt>
                <c:pt idx="188">
                  <c:v>0.75200000000000011</c:v>
                </c:pt>
                <c:pt idx="189">
                  <c:v>0.75599999999999978</c:v>
                </c:pt>
                <c:pt idx="190">
                  <c:v>0.76000000000000023</c:v>
                </c:pt>
                <c:pt idx="191">
                  <c:v>0.7639999999999999</c:v>
                </c:pt>
                <c:pt idx="192">
                  <c:v>0.76800000000000046</c:v>
                </c:pt>
                <c:pt idx="193">
                  <c:v>0.77200000000000013</c:v>
                </c:pt>
                <c:pt idx="194">
                  <c:v>0.7759999999999998</c:v>
                </c:pt>
                <c:pt idx="195">
                  <c:v>0.78000000000000036</c:v>
                </c:pt>
                <c:pt idx="196">
                  <c:v>0.78400000000000003</c:v>
                </c:pt>
                <c:pt idx="197">
                  <c:v>0.78800000000000048</c:v>
                </c:pt>
                <c:pt idx="198">
                  <c:v>0.79200000000000015</c:v>
                </c:pt>
                <c:pt idx="199">
                  <c:v>0.79599999999999982</c:v>
                </c:pt>
                <c:pt idx="200">
                  <c:v>0.80000000000000038</c:v>
                </c:pt>
                <c:pt idx="201">
                  <c:v>0.80400000000000005</c:v>
                </c:pt>
                <c:pt idx="202">
                  <c:v>0.80800000000000061</c:v>
                </c:pt>
                <c:pt idx="203">
                  <c:v>0.81200000000000028</c:v>
                </c:pt>
                <c:pt idx="204">
                  <c:v>0.81599999999999984</c:v>
                </c:pt>
                <c:pt idx="205">
                  <c:v>0.8200000000000004</c:v>
                </c:pt>
                <c:pt idx="206">
                  <c:v>0.82400000000000007</c:v>
                </c:pt>
                <c:pt idx="207">
                  <c:v>0.82799999999999974</c:v>
                </c:pt>
                <c:pt idx="208">
                  <c:v>0.83200000000000029</c:v>
                </c:pt>
                <c:pt idx="209">
                  <c:v>0.83599999999999997</c:v>
                </c:pt>
                <c:pt idx="210">
                  <c:v>0.84000000000000052</c:v>
                </c:pt>
                <c:pt idx="211">
                  <c:v>0.84400000000000008</c:v>
                </c:pt>
                <c:pt idx="212">
                  <c:v>0.84799999999999975</c:v>
                </c:pt>
                <c:pt idx="213">
                  <c:v>0.85200000000000031</c:v>
                </c:pt>
                <c:pt idx="214">
                  <c:v>0.85599999999999998</c:v>
                </c:pt>
                <c:pt idx="215">
                  <c:v>0.86000000000000054</c:v>
                </c:pt>
                <c:pt idx="216">
                  <c:v>0.86400000000000021</c:v>
                </c:pt>
                <c:pt idx="217">
                  <c:v>0.86799999999999988</c:v>
                </c:pt>
                <c:pt idx="218">
                  <c:v>0.87200000000000033</c:v>
                </c:pt>
                <c:pt idx="219">
                  <c:v>0.876</c:v>
                </c:pt>
                <c:pt idx="220">
                  <c:v>0.87999999999999967</c:v>
                </c:pt>
                <c:pt idx="221">
                  <c:v>0.88400000000000023</c:v>
                </c:pt>
                <c:pt idx="222">
                  <c:v>0.8879999999999999</c:v>
                </c:pt>
                <c:pt idx="223">
                  <c:v>0.89200000000000046</c:v>
                </c:pt>
                <c:pt idx="224">
                  <c:v>0.89600000000000013</c:v>
                </c:pt>
                <c:pt idx="225">
                  <c:v>0.8999999999999998</c:v>
                </c:pt>
                <c:pt idx="226">
                  <c:v>0.90400000000000025</c:v>
                </c:pt>
                <c:pt idx="227">
                  <c:v>0.90799999999999992</c:v>
                </c:pt>
                <c:pt idx="228">
                  <c:v>0.91200000000000048</c:v>
                </c:pt>
                <c:pt idx="229">
                  <c:v>0.91600000000000015</c:v>
                </c:pt>
                <c:pt idx="230">
                  <c:v>0.91999999999999982</c:v>
                </c:pt>
                <c:pt idx="231">
                  <c:v>0.92400000000000038</c:v>
                </c:pt>
                <c:pt idx="232">
                  <c:v>0.92800000000000005</c:v>
                </c:pt>
                <c:pt idx="233">
                  <c:v>0.93200000000000049</c:v>
                </c:pt>
                <c:pt idx="234">
                  <c:v>0.93600000000000017</c:v>
                </c:pt>
                <c:pt idx="235">
                  <c:v>0.93999999999999984</c:v>
                </c:pt>
                <c:pt idx="236">
                  <c:v>0.94400000000000039</c:v>
                </c:pt>
                <c:pt idx="237">
                  <c:v>0.94800000000000006</c:v>
                </c:pt>
                <c:pt idx="238">
                  <c:v>0.95199999999999974</c:v>
                </c:pt>
                <c:pt idx="239">
                  <c:v>0.95600000000000029</c:v>
                </c:pt>
                <c:pt idx="240">
                  <c:v>0.96</c:v>
                </c:pt>
                <c:pt idx="241">
                  <c:v>0.96400000000000041</c:v>
                </c:pt>
                <c:pt idx="242">
                  <c:v>0.96800000000000008</c:v>
                </c:pt>
                <c:pt idx="243">
                  <c:v>0.97199999999999975</c:v>
                </c:pt>
                <c:pt idx="244">
                  <c:v>0.97600000000000031</c:v>
                </c:pt>
                <c:pt idx="245">
                  <c:v>0.98</c:v>
                </c:pt>
                <c:pt idx="246">
                  <c:v>0.98400000000000054</c:v>
                </c:pt>
                <c:pt idx="247">
                  <c:v>0.98800000000000021</c:v>
                </c:pt>
                <c:pt idx="248">
                  <c:v>0.99199999999999977</c:v>
                </c:pt>
                <c:pt idx="249">
                  <c:v>0.99600000000000033</c:v>
                </c:pt>
                <c:pt idx="250">
                  <c:v>1</c:v>
                </c:pt>
                <c:pt idx="251">
                  <c:v>1.0040000000000004</c:v>
                </c:pt>
                <c:pt idx="252">
                  <c:v>1.0080000000000002</c:v>
                </c:pt>
                <c:pt idx="253">
                  <c:v>1.0119999999999998</c:v>
                </c:pt>
                <c:pt idx="254">
                  <c:v>1.0160000000000005</c:v>
                </c:pt>
                <c:pt idx="255">
                  <c:v>1.02</c:v>
                </c:pt>
                <c:pt idx="256">
                  <c:v>1.0239999999999998</c:v>
                </c:pt>
                <c:pt idx="257">
                  <c:v>1.0280000000000002</c:v>
                </c:pt>
                <c:pt idx="258">
                  <c:v>1.032</c:v>
                </c:pt>
                <c:pt idx="259">
                  <c:v>1.0360000000000005</c:v>
                </c:pt>
                <c:pt idx="260">
                  <c:v>1.04</c:v>
                </c:pt>
                <c:pt idx="261">
                  <c:v>1.0439999999999998</c:v>
                </c:pt>
                <c:pt idx="262">
                  <c:v>1.0480000000000003</c:v>
                </c:pt>
                <c:pt idx="263">
                  <c:v>1.052</c:v>
                </c:pt>
                <c:pt idx="264">
                  <c:v>1.0560000000000005</c:v>
                </c:pt>
                <c:pt idx="265">
                  <c:v>1.0600000000000003</c:v>
                </c:pt>
                <c:pt idx="266">
                  <c:v>1.0639999999999998</c:v>
                </c:pt>
                <c:pt idx="267">
                  <c:v>1.0680000000000003</c:v>
                </c:pt>
                <c:pt idx="268">
                  <c:v>1.0720000000000001</c:v>
                </c:pt>
                <c:pt idx="269">
                  <c:v>1.0759999999999996</c:v>
                </c:pt>
                <c:pt idx="270">
                  <c:v>1.0800000000000003</c:v>
                </c:pt>
                <c:pt idx="271">
                  <c:v>1.0839999999999999</c:v>
                </c:pt>
                <c:pt idx="272">
                  <c:v>1.0880000000000005</c:v>
                </c:pt>
                <c:pt idx="273">
                  <c:v>1.0920000000000001</c:v>
                </c:pt>
                <c:pt idx="274">
                  <c:v>1.0959999999999996</c:v>
                </c:pt>
                <c:pt idx="275">
                  <c:v>1.1000000000000003</c:v>
                </c:pt>
                <c:pt idx="276">
                  <c:v>1.1039999999999999</c:v>
                </c:pt>
                <c:pt idx="277">
                  <c:v>1.1080000000000005</c:v>
                </c:pt>
                <c:pt idx="278">
                  <c:v>1.1120000000000001</c:v>
                </c:pt>
                <c:pt idx="279">
                  <c:v>1.1159999999999999</c:v>
                </c:pt>
                <c:pt idx="280">
                  <c:v>1.1200000000000003</c:v>
                </c:pt>
                <c:pt idx="281">
                  <c:v>1.1240000000000001</c:v>
                </c:pt>
                <c:pt idx="282">
                  <c:v>1.1280000000000006</c:v>
                </c:pt>
                <c:pt idx="283">
                  <c:v>1.1320000000000001</c:v>
                </c:pt>
                <c:pt idx="284">
                  <c:v>1.1359999999999999</c:v>
                </c:pt>
                <c:pt idx="285">
                  <c:v>1.1400000000000003</c:v>
                </c:pt>
                <c:pt idx="286">
                  <c:v>1.1440000000000001</c:v>
                </c:pt>
                <c:pt idx="287">
                  <c:v>1.1479999999999997</c:v>
                </c:pt>
                <c:pt idx="288">
                  <c:v>1.1520000000000001</c:v>
                </c:pt>
                <c:pt idx="289">
                  <c:v>1.1559999999999999</c:v>
                </c:pt>
                <c:pt idx="290">
                  <c:v>1.1600000000000004</c:v>
                </c:pt>
                <c:pt idx="291">
                  <c:v>1.1640000000000001</c:v>
                </c:pt>
                <c:pt idx="292">
                  <c:v>1.1679999999999997</c:v>
                </c:pt>
                <c:pt idx="293">
                  <c:v>1.1720000000000004</c:v>
                </c:pt>
                <c:pt idx="294">
                  <c:v>1.1759999999999999</c:v>
                </c:pt>
                <c:pt idx="295">
                  <c:v>1.1800000000000006</c:v>
                </c:pt>
                <c:pt idx="296">
                  <c:v>1.1840000000000002</c:v>
                </c:pt>
                <c:pt idx="297">
                  <c:v>1.1879999999999997</c:v>
                </c:pt>
                <c:pt idx="298">
                  <c:v>1.1920000000000004</c:v>
                </c:pt>
                <c:pt idx="299">
                  <c:v>1.196</c:v>
                </c:pt>
                <c:pt idx="300">
                  <c:v>1.2000000000000006</c:v>
                </c:pt>
                <c:pt idx="301">
                  <c:v>1.2040000000000002</c:v>
                </c:pt>
                <c:pt idx="302">
                  <c:v>1.208</c:v>
                </c:pt>
                <c:pt idx="303">
                  <c:v>1.2120000000000004</c:v>
                </c:pt>
                <c:pt idx="304">
                  <c:v>1.216</c:v>
                </c:pt>
                <c:pt idx="305">
                  <c:v>1.2199999999999998</c:v>
                </c:pt>
                <c:pt idx="306">
                  <c:v>1.2240000000000002</c:v>
                </c:pt>
                <c:pt idx="307">
                  <c:v>1.228</c:v>
                </c:pt>
                <c:pt idx="308">
                  <c:v>1.2320000000000004</c:v>
                </c:pt>
                <c:pt idx="309">
                  <c:v>1.2360000000000002</c:v>
                </c:pt>
                <c:pt idx="310">
                  <c:v>1.2399999999999998</c:v>
                </c:pt>
                <c:pt idx="311">
                  <c:v>1.2440000000000002</c:v>
                </c:pt>
                <c:pt idx="312">
                  <c:v>1.248</c:v>
                </c:pt>
                <c:pt idx="313">
                  <c:v>1.2520000000000004</c:v>
                </c:pt>
                <c:pt idx="314">
                  <c:v>1.2560000000000002</c:v>
                </c:pt>
                <c:pt idx="315">
                  <c:v>1.2599999999999998</c:v>
                </c:pt>
                <c:pt idx="316">
                  <c:v>1.2640000000000005</c:v>
                </c:pt>
                <c:pt idx="317">
                  <c:v>1.268</c:v>
                </c:pt>
                <c:pt idx="318">
                  <c:v>1.2719999999999998</c:v>
                </c:pt>
                <c:pt idx="319">
                  <c:v>1.2760000000000002</c:v>
                </c:pt>
                <c:pt idx="320">
                  <c:v>1.2799999999999998</c:v>
                </c:pt>
                <c:pt idx="321">
                  <c:v>1.2840000000000005</c:v>
                </c:pt>
                <c:pt idx="322">
                  <c:v>1.288</c:v>
                </c:pt>
                <c:pt idx="323">
                  <c:v>1.2919999999999998</c:v>
                </c:pt>
                <c:pt idx="324">
                  <c:v>1.2960000000000003</c:v>
                </c:pt>
                <c:pt idx="325">
                  <c:v>1.3</c:v>
                </c:pt>
                <c:pt idx="326">
                  <c:v>1.3040000000000005</c:v>
                </c:pt>
                <c:pt idx="327">
                  <c:v>1.3080000000000001</c:v>
                </c:pt>
                <c:pt idx="328">
                  <c:v>1.3119999999999998</c:v>
                </c:pt>
                <c:pt idx="329">
                  <c:v>1.3160000000000003</c:v>
                </c:pt>
                <c:pt idx="330">
                  <c:v>1.32</c:v>
                </c:pt>
                <c:pt idx="331">
                  <c:v>1.3240000000000005</c:v>
                </c:pt>
                <c:pt idx="332">
                  <c:v>1.3280000000000003</c:v>
                </c:pt>
                <c:pt idx="333">
                  <c:v>1.3319999999999999</c:v>
                </c:pt>
                <c:pt idx="334">
                  <c:v>1.3360000000000003</c:v>
                </c:pt>
                <c:pt idx="335">
                  <c:v>1.34</c:v>
                </c:pt>
                <c:pt idx="336">
                  <c:v>1.3439999999999996</c:v>
                </c:pt>
                <c:pt idx="337">
                  <c:v>1.3480000000000003</c:v>
                </c:pt>
                <c:pt idx="338">
                  <c:v>1.3519999999999999</c:v>
                </c:pt>
                <c:pt idx="339">
                  <c:v>1.3560000000000005</c:v>
                </c:pt>
                <c:pt idx="340">
                  <c:v>1.36</c:v>
                </c:pt>
                <c:pt idx="341">
                  <c:v>1.3639999999999997</c:v>
                </c:pt>
                <c:pt idx="342">
                  <c:v>1.3680000000000003</c:v>
                </c:pt>
                <c:pt idx="343">
                  <c:v>1.3719999999999999</c:v>
                </c:pt>
                <c:pt idx="344">
                  <c:v>1.3760000000000006</c:v>
                </c:pt>
                <c:pt idx="345">
                  <c:v>1.3800000000000001</c:v>
                </c:pt>
                <c:pt idx="346">
                  <c:v>1.3839999999999999</c:v>
                </c:pt>
                <c:pt idx="347">
                  <c:v>1.3880000000000003</c:v>
                </c:pt>
                <c:pt idx="348">
                  <c:v>1.3919999999999999</c:v>
                </c:pt>
                <c:pt idx="349">
                  <c:v>1.3960000000000006</c:v>
                </c:pt>
                <c:pt idx="350">
                  <c:v>1.4000000000000001</c:v>
                </c:pt>
                <c:pt idx="351">
                  <c:v>1.4039999999999999</c:v>
                </c:pt>
                <c:pt idx="352">
                  <c:v>1.4080000000000004</c:v>
                </c:pt>
                <c:pt idx="353">
                  <c:v>1.4120000000000001</c:v>
                </c:pt>
                <c:pt idx="354">
                  <c:v>1.4159999999999997</c:v>
                </c:pt>
                <c:pt idx="355">
                  <c:v>1.4200000000000002</c:v>
                </c:pt>
                <c:pt idx="356">
                  <c:v>1.4239999999999999</c:v>
                </c:pt>
                <c:pt idx="357">
                  <c:v>1.4280000000000004</c:v>
                </c:pt>
                <c:pt idx="358">
                  <c:v>1.4320000000000002</c:v>
                </c:pt>
                <c:pt idx="359">
                  <c:v>1.4359999999999997</c:v>
                </c:pt>
                <c:pt idx="360">
                  <c:v>1.4400000000000004</c:v>
                </c:pt>
                <c:pt idx="361">
                  <c:v>1.444</c:v>
                </c:pt>
                <c:pt idx="362">
                  <c:v>1.4480000000000004</c:v>
                </c:pt>
                <c:pt idx="363">
                  <c:v>1.4520000000000002</c:v>
                </c:pt>
                <c:pt idx="364">
                  <c:v>1.4559999999999997</c:v>
                </c:pt>
                <c:pt idx="365">
                  <c:v>1.4600000000000004</c:v>
                </c:pt>
                <c:pt idx="366">
                  <c:v>1.464</c:v>
                </c:pt>
                <c:pt idx="367">
                  <c:v>1.4680000000000006</c:v>
                </c:pt>
                <c:pt idx="368">
                  <c:v>1.4720000000000002</c:v>
                </c:pt>
                <c:pt idx="369">
                  <c:v>1.476</c:v>
                </c:pt>
                <c:pt idx="370">
                  <c:v>1.4800000000000004</c:v>
                </c:pt>
                <c:pt idx="371">
                  <c:v>1.484</c:v>
                </c:pt>
                <c:pt idx="372">
                  <c:v>1.4879999999999998</c:v>
                </c:pt>
                <c:pt idx="373">
                  <c:v>1.4920000000000002</c:v>
                </c:pt>
                <c:pt idx="374">
                  <c:v>1.496</c:v>
                </c:pt>
                <c:pt idx="375">
                  <c:v>1.5000000000000004</c:v>
                </c:pt>
                <c:pt idx="376">
                  <c:v>1.5040000000000002</c:v>
                </c:pt>
                <c:pt idx="377">
                  <c:v>1.5079999999999998</c:v>
                </c:pt>
                <c:pt idx="378">
                  <c:v>1.5120000000000002</c:v>
                </c:pt>
                <c:pt idx="379">
                  <c:v>1.516</c:v>
                </c:pt>
                <c:pt idx="380">
                  <c:v>1.5200000000000005</c:v>
                </c:pt>
                <c:pt idx="381">
                  <c:v>1.5240000000000002</c:v>
                </c:pt>
                <c:pt idx="382">
                  <c:v>1.5279999999999998</c:v>
                </c:pt>
                <c:pt idx="383">
                  <c:v>1.5320000000000005</c:v>
                </c:pt>
                <c:pt idx="384">
                  <c:v>1.536</c:v>
                </c:pt>
                <c:pt idx="385">
                  <c:v>1.5399999999999996</c:v>
                </c:pt>
                <c:pt idx="386">
                  <c:v>1.5440000000000003</c:v>
                </c:pt>
                <c:pt idx="387">
                  <c:v>1.5479999999999998</c:v>
                </c:pt>
                <c:pt idx="388">
                  <c:v>1.5520000000000005</c:v>
                </c:pt>
                <c:pt idx="389">
                  <c:v>1.556</c:v>
                </c:pt>
                <c:pt idx="390">
                  <c:v>1.5599999999999998</c:v>
                </c:pt>
                <c:pt idx="391">
                  <c:v>1.5640000000000003</c:v>
                </c:pt>
                <c:pt idx="392">
                  <c:v>1.5680000000000001</c:v>
                </c:pt>
                <c:pt idx="393">
                  <c:v>1.5720000000000005</c:v>
                </c:pt>
                <c:pt idx="394">
                  <c:v>1.5760000000000001</c:v>
                </c:pt>
                <c:pt idx="395">
                  <c:v>1.5799999999999998</c:v>
                </c:pt>
                <c:pt idx="396">
                  <c:v>1.5840000000000003</c:v>
                </c:pt>
                <c:pt idx="397">
                  <c:v>1.5880000000000001</c:v>
                </c:pt>
                <c:pt idx="398">
                  <c:v>1.5920000000000005</c:v>
                </c:pt>
                <c:pt idx="399">
                  <c:v>1.5960000000000001</c:v>
                </c:pt>
                <c:pt idx="400">
                  <c:v>1.5999999999999999</c:v>
                </c:pt>
                <c:pt idx="401">
                  <c:v>1.6040000000000003</c:v>
                </c:pt>
                <c:pt idx="402">
                  <c:v>1.6080000000000001</c:v>
                </c:pt>
                <c:pt idx="403">
                  <c:v>1.6119999999999997</c:v>
                </c:pt>
                <c:pt idx="404">
                  <c:v>1.6160000000000003</c:v>
                </c:pt>
                <c:pt idx="405">
                  <c:v>1.6199999999999999</c:v>
                </c:pt>
                <c:pt idx="406">
                  <c:v>1.6240000000000006</c:v>
                </c:pt>
                <c:pt idx="407">
                  <c:v>1.6280000000000001</c:v>
                </c:pt>
                <c:pt idx="408">
                  <c:v>1.6319999999999997</c:v>
                </c:pt>
                <c:pt idx="409">
                  <c:v>1.6360000000000003</c:v>
                </c:pt>
                <c:pt idx="410">
                  <c:v>1.64</c:v>
                </c:pt>
                <c:pt idx="411">
                  <c:v>1.6440000000000006</c:v>
                </c:pt>
                <c:pt idx="412">
                  <c:v>1.6480000000000001</c:v>
                </c:pt>
                <c:pt idx="413">
                  <c:v>1.6519999999999999</c:v>
                </c:pt>
                <c:pt idx="414">
                  <c:v>1.6560000000000004</c:v>
                </c:pt>
                <c:pt idx="415">
                  <c:v>1.66</c:v>
                </c:pt>
                <c:pt idx="416">
                  <c:v>1.6640000000000006</c:v>
                </c:pt>
                <c:pt idx="417">
                  <c:v>1.6680000000000001</c:v>
                </c:pt>
                <c:pt idx="418">
                  <c:v>1.6719999999999999</c:v>
                </c:pt>
                <c:pt idx="419">
                  <c:v>1.6760000000000004</c:v>
                </c:pt>
                <c:pt idx="420">
                  <c:v>1.6800000000000002</c:v>
                </c:pt>
                <c:pt idx="421">
                  <c:v>1.6839999999999997</c:v>
                </c:pt>
                <c:pt idx="422">
                  <c:v>1.6880000000000002</c:v>
                </c:pt>
                <c:pt idx="423">
                  <c:v>1.6919999999999999</c:v>
                </c:pt>
                <c:pt idx="424">
                  <c:v>1.6960000000000004</c:v>
                </c:pt>
                <c:pt idx="425">
                  <c:v>1.7000000000000002</c:v>
                </c:pt>
                <c:pt idx="426">
                  <c:v>1.7039999999999997</c:v>
                </c:pt>
                <c:pt idx="427">
                  <c:v>1.7080000000000004</c:v>
                </c:pt>
                <c:pt idx="428">
                  <c:v>1.712</c:v>
                </c:pt>
                <c:pt idx="429">
                  <c:v>1.7160000000000004</c:v>
                </c:pt>
                <c:pt idx="430">
                  <c:v>1.7200000000000002</c:v>
                </c:pt>
                <c:pt idx="431">
                  <c:v>1.7239999999999998</c:v>
                </c:pt>
                <c:pt idx="432">
                  <c:v>1.7280000000000004</c:v>
                </c:pt>
                <c:pt idx="433">
                  <c:v>1.732</c:v>
                </c:pt>
                <c:pt idx="434">
                  <c:v>1.7359999999999998</c:v>
                </c:pt>
                <c:pt idx="435">
                  <c:v>1.7400000000000002</c:v>
                </c:pt>
                <c:pt idx="436">
                  <c:v>1.744</c:v>
                </c:pt>
                <c:pt idx="437">
                  <c:v>1.7480000000000004</c:v>
                </c:pt>
                <c:pt idx="438">
                  <c:v>1.752</c:v>
                </c:pt>
                <c:pt idx="439">
                  <c:v>1.7559999999999998</c:v>
                </c:pt>
                <c:pt idx="440">
                  <c:v>1.7600000000000002</c:v>
                </c:pt>
                <c:pt idx="441">
                  <c:v>1.764</c:v>
                </c:pt>
                <c:pt idx="442">
                  <c:v>1.7680000000000005</c:v>
                </c:pt>
                <c:pt idx="443">
                  <c:v>1.7720000000000002</c:v>
                </c:pt>
                <c:pt idx="444">
                  <c:v>1.7759999999999998</c:v>
                </c:pt>
                <c:pt idx="445">
                  <c:v>1.7800000000000002</c:v>
                </c:pt>
                <c:pt idx="446">
                  <c:v>1.784</c:v>
                </c:pt>
                <c:pt idx="447">
                  <c:v>1.7880000000000005</c:v>
                </c:pt>
                <c:pt idx="448">
                  <c:v>1.7920000000000003</c:v>
                </c:pt>
                <c:pt idx="449">
                  <c:v>1.7959999999999998</c:v>
                </c:pt>
                <c:pt idx="450">
                  <c:v>1.8000000000000005</c:v>
                </c:pt>
                <c:pt idx="451">
                  <c:v>1.804</c:v>
                </c:pt>
                <c:pt idx="452">
                  <c:v>1.8079999999999996</c:v>
                </c:pt>
                <c:pt idx="453">
                  <c:v>1.8120000000000003</c:v>
                </c:pt>
                <c:pt idx="454">
                  <c:v>1.8159999999999998</c:v>
                </c:pt>
                <c:pt idx="455">
                  <c:v>1.8200000000000005</c:v>
                </c:pt>
                <c:pt idx="456">
                  <c:v>1.8240000000000001</c:v>
                </c:pt>
                <c:pt idx="457">
                  <c:v>1.8279999999999998</c:v>
                </c:pt>
                <c:pt idx="458">
                  <c:v>1.8320000000000003</c:v>
                </c:pt>
                <c:pt idx="459">
                  <c:v>1.8359999999999999</c:v>
                </c:pt>
                <c:pt idx="460">
                  <c:v>1.8400000000000005</c:v>
                </c:pt>
                <c:pt idx="461">
                  <c:v>1.8440000000000001</c:v>
                </c:pt>
                <c:pt idx="462">
                  <c:v>1.8479999999999999</c:v>
                </c:pt>
                <c:pt idx="463">
                  <c:v>1.8520000000000003</c:v>
                </c:pt>
                <c:pt idx="464">
                  <c:v>1.8560000000000001</c:v>
                </c:pt>
                <c:pt idx="465">
                  <c:v>1.8600000000000005</c:v>
                </c:pt>
                <c:pt idx="466">
                  <c:v>1.8640000000000001</c:v>
                </c:pt>
                <c:pt idx="467">
                  <c:v>1.8679999999999999</c:v>
                </c:pt>
                <c:pt idx="468">
                  <c:v>1.8720000000000003</c:v>
                </c:pt>
                <c:pt idx="469">
                  <c:v>1.8760000000000001</c:v>
                </c:pt>
                <c:pt idx="470">
                  <c:v>1.8799999999999997</c:v>
                </c:pt>
                <c:pt idx="471">
                  <c:v>1.8840000000000003</c:v>
                </c:pt>
                <c:pt idx="472">
                  <c:v>1.8879999999999999</c:v>
                </c:pt>
                <c:pt idx="473">
                  <c:v>1.8920000000000003</c:v>
                </c:pt>
                <c:pt idx="474">
                  <c:v>1.8960000000000001</c:v>
                </c:pt>
                <c:pt idx="475">
                  <c:v>1.8999999999999997</c:v>
                </c:pt>
                <c:pt idx="476">
                  <c:v>1.9040000000000004</c:v>
                </c:pt>
                <c:pt idx="477">
                  <c:v>1.9079999999999999</c:v>
                </c:pt>
                <c:pt idx="478">
                  <c:v>1.9120000000000006</c:v>
                </c:pt>
                <c:pt idx="479">
                  <c:v>1.9160000000000001</c:v>
                </c:pt>
                <c:pt idx="480">
                  <c:v>1.92</c:v>
                </c:pt>
                <c:pt idx="481">
                  <c:v>1.9240000000000004</c:v>
                </c:pt>
                <c:pt idx="482">
                  <c:v>1.9279999999999999</c:v>
                </c:pt>
                <c:pt idx="483">
                  <c:v>1.9320000000000006</c:v>
                </c:pt>
                <c:pt idx="484">
                  <c:v>1.9360000000000002</c:v>
                </c:pt>
                <c:pt idx="485">
                  <c:v>1.94</c:v>
                </c:pt>
                <c:pt idx="486">
                  <c:v>1.9440000000000004</c:v>
                </c:pt>
                <c:pt idx="487">
                  <c:v>1.9480000000000002</c:v>
                </c:pt>
                <c:pt idx="488">
                  <c:v>1.9519999999999997</c:v>
                </c:pt>
                <c:pt idx="489">
                  <c:v>1.9560000000000002</c:v>
                </c:pt>
                <c:pt idx="490">
                  <c:v>1.96</c:v>
                </c:pt>
                <c:pt idx="491">
                  <c:v>1.9640000000000004</c:v>
                </c:pt>
                <c:pt idx="492">
                  <c:v>1.9680000000000002</c:v>
                </c:pt>
                <c:pt idx="493">
                  <c:v>1.9719999999999998</c:v>
                </c:pt>
                <c:pt idx="494">
                  <c:v>1.9760000000000004</c:v>
                </c:pt>
                <c:pt idx="495">
                  <c:v>1.98</c:v>
                </c:pt>
                <c:pt idx="496">
                  <c:v>1.9840000000000004</c:v>
                </c:pt>
                <c:pt idx="497">
                  <c:v>1.9880000000000002</c:v>
                </c:pt>
                <c:pt idx="498">
                  <c:v>1.9919999999999998</c:v>
                </c:pt>
                <c:pt idx="499">
                  <c:v>1.9960000000000004</c:v>
                </c:pt>
                <c:pt idx="500">
                  <c:v>2</c:v>
                </c:pt>
                <c:pt idx="501">
                  <c:v>2.0039999999999996</c:v>
                </c:pt>
                <c:pt idx="502">
                  <c:v>2.0080000000000005</c:v>
                </c:pt>
                <c:pt idx="503">
                  <c:v>2.012</c:v>
                </c:pt>
                <c:pt idx="504">
                  <c:v>2.0160000000000005</c:v>
                </c:pt>
                <c:pt idx="505">
                  <c:v>2.02</c:v>
                </c:pt>
                <c:pt idx="506">
                  <c:v>2.0239999999999996</c:v>
                </c:pt>
                <c:pt idx="507">
                  <c:v>2.0280000000000005</c:v>
                </c:pt>
                <c:pt idx="508">
                  <c:v>2.032</c:v>
                </c:pt>
                <c:pt idx="509">
                  <c:v>2.0360000000000005</c:v>
                </c:pt>
                <c:pt idx="510">
                  <c:v>2.04</c:v>
                </c:pt>
                <c:pt idx="511">
                  <c:v>2.0439999999999996</c:v>
                </c:pt>
                <c:pt idx="512">
                  <c:v>2.0480000000000005</c:v>
                </c:pt>
                <c:pt idx="513">
                  <c:v>2.052</c:v>
                </c:pt>
                <c:pt idx="514">
                  <c:v>2.0560000000000005</c:v>
                </c:pt>
                <c:pt idx="515">
                  <c:v>2.06</c:v>
                </c:pt>
                <c:pt idx="516">
                  <c:v>2.0640000000000001</c:v>
                </c:pt>
                <c:pt idx="517">
                  <c:v>2.0680000000000005</c:v>
                </c:pt>
                <c:pt idx="518">
                  <c:v>2.0720000000000001</c:v>
                </c:pt>
                <c:pt idx="519">
                  <c:v>2.0759999999999996</c:v>
                </c:pt>
                <c:pt idx="520">
                  <c:v>2.08</c:v>
                </c:pt>
                <c:pt idx="521">
                  <c:v>2.0840000000000001</c:v>
                </c:pt>
                <c:pt idx="522">
                  <c:v>2.0880000000000005</c:v>
                </c:pt>
                <c:pt idx="523">
                  <c:v>2.0920000000000001</c:v>
                </c:pt>
                <c:pt idx="524">
                  <c:v>2.0960000000000001</c:v>
                </c:pt>
                <c:pt idx="525">
                  <c:v>2.1</c:v>
                </c:pt>
                <c:pt idx="526">
                  <c:v>2.1040000000000001</c:v>
                </c:pt>
                <c:pt idx="527">
                  <c:v>2.1080000000000001</c:v>
                </c:pt>
                <c:pt idx="528">
                  <c:v>2.1120000000000001</c:v>
                </c:pt>
                <c:pt idx="529">
                  <c:v>2.1160000000000001</c:v>
                </c:pt>
                <c:pt idx="530">
                  <c:v>2.12</c:v>
                </c:pt>
                <c:pt idx="531">
                  <c:v>2.1240000000000001</c:v>
                </c:pt>
                <c:pt idx="532">
                  <c:v>2.1280000000000001</c:v>
                </c:pt>
                <c:pt idx="533">
                  <c:v>2.1320000000000001</c:v>
                </c:pt>
                <c:pt idx="534">
                  <c:v>2.1360000000000001</c:v>
                </c:pt>
                <c:pt idx="535">
                  <c:v>2.14</c:v>
                </c:pt>
                <c:pt idx="536">
                  <c:v>2.1440000000000001</c:v>
                </c:pt>
                <c:pt idx="537">
                  <c:v>2.1480000000000001</c:v>
                </c:pt>
                <c:pt idx="538">
                  <c:v>2.1520000000000001</c:v>
                </c:pt>
                <c:pt idx="539">
                  <c:v>2.1560000000000001</c:v>
                </c:pt>
                <c:pt idx="540">
                  <c:v>2.16</c:v>
                </c:pt>
                <c:pt idx="541">
                  <c:v>2.1640000000000001</c:v>
                </c:pt>
                <c:pt idx="542">
                  <c:v>2.1680000000000001</c:v>
                </c:pt>
                <c:pt idx="543">
                  <c:v>2.1720000000000002</c:v>
                </c:pt>
                <c:pt idx="544">
                  <c:v>2.1760000000000002</c:v>
                </c:pt>
                <c:pt idx="545">
                  <c:v>2.1800000000000002</c:v>
                </c:pt>
                <c:pt idx="546">
                  <c:v>2.1840000000000002</c:v>
                </c:pt>
                <c:pt idx="547">
                  <c:v>2.1880000000000002</c:v>
                </c:pt>
                <c:pt idx="548">
                  <c:v>2.1919999999999997</c:v>
                </c:pt>
                <c:pt idx="549">
                  <c:v>2.1960000000000002</c:v>
                </c:pt>
                <c:pt idx="550">
                  <c:v>2.2000000000000002</c:v>
                </c:pt>
                <c:pt idx="551">
                  <c:v>2.2040000000000002</c:v>
                </c:pt>
                <c:pt idx="552">
                  <c:v>2.2080000000000002</c:v>
                </c:pt>
                <c:pt idx="553">
                  <c:v>2.2120000000000002</c:v>
                </c:pt>
                <c:pt idx="554">
                  <c:v>2.2160000000000002</c:v>
                </c:pt>
                <c:pt idx="555">
                  <c:v>2.2200000000000002</c:v>
                </c:pt>
                <c:pt idx="556">
                  <c:v>2.2240000000000002</c:v>
                </c:pt>
                <c:pt idx="557">
                  <c:v>2.2279999999999998</c:v>
                </c:pt>
                <c:pt idx="558">
                  <c:v>2.2320000000000002</c:v>
                </c:pt>
                <c:pt idx="559">
                  <c:v>2.2360000000000002</c:v>
                </c:pt>
                <c:pt idx="560">
                  <c:v>2.2400000000000002</c:v>
                </c:pt>
                <c:pt idx="561">
                  <c:v>2.2440000000000002</c:v>
                </c:pt>
                <c:pt idx="562">
                  <c:v>2.2480000000000002</c:v>
                </c:pt>
                <c:pt idx="563">
                  <c:v>2.2520000000000002</c:v>
                </c:pt>
                <c:pt idx="564">
                  <c:v>2.2560000000000002</c:v>
                </c:pt>
                <c:pt idx="565">
                  <c:v>2.2600000000000002</c:v>
                </c:pt>
                <c:pt idx="566">
                  <c:v>2.2639999999999998</c:v>
                </c:pt>
                <c:pt idx="567">
                  <c:v>2.2680000000000002</c:v>
                </c:pt>
                <c:pt idx="568">
                  <c:v>2.2720000000000002</c:v>
                </c:pt>
                <c:pt idx="569">
                  <c:v>2.2760000000000002</c:v>
                </c:pt>
                <c:pt idx="570">
                  <c:v>2.2799999999999998</c:v>
                </c:pt>
                <c:pt idx="571">
                  <c:v>2.2839999999999998</c:v>
                </c:pt>
                <c:pt idx="572">
                  <c:v>2.2880000000000003</c:v>
                </c:pt>
                <c:pt idx="573">
                  <c:v>2.2920000000000003</c:v>
                </c:pt>
                <c:pt idx="574">
                  <c:v>2.2960000000000003</c:v>
                </c:pt>
                <c:pt idx="575">
                  <c:v>2.2999999999999998</c:v>
                </c:pt>
                <c:pt idx="576">
                  <c:v>2.3040000000000003</c:v>
                </c:pt>
                <c:pt idx="577">
                  <c:v>2.3080000000000003</c:v>
                </c:pt>
                <c:pt idx="578">
                  <c:v>2.3120000000000003</c:v>
                </c:pt>
                <c:pt idx="579">
                  <c:v>2.3159999999999998</c:v>
                </c:pt>
                <c:pt idx="580">
                  <c:v>2.3199999999999998</c:v>
                </c:pt>
                <c:pt idx="581">
                  <c:v>2.3240000000000003</c:v>
                </c:pt>
                <c:pt idx="582">
                  <c:v>2.3280000000000003</c:v>
                </c:pt>
                <c:pt idx="583">
                  <c:v>2.3320000000000003</c:v>
                </c:pt>
                <c:pt idx="584">
                  <c:v>2.3359999999999999</c:v>
                </c:pt>
                <c:pt idx="585">
                  <c:v>2.34</c:v>
                </c:pt>
                <c:pt idx="586">
                  <c:v>2.3440000000000003</c:v>
                </c:pt>
                <c:pt idx="587">
                  <c:v>2.3480000000000003</c:v>
                </c:pt>
                <c:pt idx="588">
                  <c:v>2.3519999999999999</c:v>
                </c:pt>
                <c:pt idx="589">
                  <c:v>2.3559999999999999</c:v>
                </c:pt>
                <c:pt idx="590">
                  <c:v>2.3600000000000003</c:v>
                </c:pt>
                <c:pt idx="591">
                  <c:v>2.3640000000000003</c:v>
                </c:pt>
                <c:pt idx="592">
                  <c:v>2.3680000000000003</c:v>
                </c:pt>
                <c:pt idx="593">
                  <c:v>2.3719999999999999</c:v>
                </c:pt>
                <c:pt idx="594">
                  <c:v>2.3759999999999999</c:v>
                </c:pt>
                <c:pt idx="595">
                  <c:v>2.3800000000000003</c:v>
                </c:pt>
                <c:pt idx="596">
                  <c:v>2.3840000000000003</c:v>
                </c:pt>
                <c:pt idx="597">
                  <c:v>2.3879999999999999</c:v>
                </c:pt>
                <c:pt idx="598">
                  <c:v>2.3919999999999999</c:v>
                </c:pt>
                <c:pt idx="599">
                  <c:v>2.3959999999999999</c:v>
                </c:pt>
                <c:pt idx="600">
                  <c:v>2.4000000000000004</c:v>
                </c:pt>
                <c:pt idx="601">
                  <c:v>2.4040000000000004</c:v>
                </c:pt>
                <c:pt idx="602">
                  <c:v>2.4079999999999999</c:v>
                </c:pt>
                <c:pt idx="603">
                  <c:v>2.4119999999999999</c:v>
                </c:pt>
                <c:pt idx="604">
                  <c:v>2.4160000000000004</c:v>
                </c:pt>
                <c:pt idx="605">
                  <c:v>2.4200000000000004</c:v>
                </c:pt>
                <c:pt idx="606">
                  <c:v>2.4239999999999999</c:v>
                </c:pt>
                <c:pt idx="607">
                  <c:v>2.4279999999999999</c:v>
                </c:pt>
                <c:pt idx="608">
                  <c:v>2.4319999999999999</c:v>
                </c:pt>
                <c:pt idx="609">
                  <c:v>2.4360000000000004</c:v>
                </c:pt>
                <c:pt idx="610">
                  <c:v>2.4400000000000004</c:v>
                </c:pt>
                <c:pt idx="611">
                  <c:v>2.444</c:v>
                </c:pt>
                <c:pt idx="612">
                  <c:v>2.448</c:v>
                </c:pt>
                <c:pt idx="613">
                  <c:v>2.4520000000000004</c:v>
                </c:pt>
                <c:pt idx="614">
                  <c:v>2.4560000000000004</c:v>
                </c:pt>
                <c:pt idx="615">
                  <c:v>2.46</c:v>
                </c:pt>
                <c:pt idx="616">
                  <c:v>2.464</c:v>
                </c:pt>
                <c:pt idx="617">
                  <c:v>2.468</c:v>
                </c:pt>
                <c:pt idx="618">
                  <c:v>2.4720000000000004</c:v>
                </c:pt>
                <c:pt idx="619">
                  <c:v>2.4760000000000004</c:v>
                </c:pt>
                <c:pt idx="620">
                  <c:v>2.48</c:v>
                </c:pt>
                <c:pt idx="621">
                  <c:v>2.484</c:v>
                </c:pt>
                <c:pt idx="622">
                  <c:v>2.488</c:v>
                </c:pt>
                <c:pt idx="623">
                  <c:v>2.4920000000000004</c:v>
                </c:pt>
                <c:pt idx="624">
                  <c:v>2.496</c:v>
                </c:pt>
                <c:pt idx="625">
                  <c:v>2.5</c:v>
                </c:pt>
                <c:pt idx="626">
                  <c:v>2.504</c:v>
                </c:pt>
                <c:pt idx="627">
                  <c:v>2.5080000000000005</c:v>
                </c:pt>
                <c:pt idx="628">
                  <c:v>2.512</c:v>
                </c:pt>
                <c:pt idx="629">
                  <c:v>2.516</c:v>
                </c:pt>
                <c:pt idx="630">
                  <c:v>2.52</c:v>
                </c:pt>
                <c:pt idx="631">
                  <c:v>2.524</c:v>
                </c:pt>
                <c:pt idx="632">
                  <c:v>2.5280000000000005</c:v>
                </c:pt>
                <c:pt idx="633">
                  <c:v>2.532</c:v>
                </c:pt>
                <c:pt idx="634">
                  <c:v>2.536</c:v>
                </c:pt>
                <c:pt idx="635">
                  <c:v>2.54</c:v>
                </c:pt>
                <c:pt idx="636">
                  <c:v>2.544</c:v>
                </c:pt>
                <c:pt idx="637">
                  <c:v>2.548</c:v>
                </c:pt>
                <c:pt idx="638">
                  <c:v>2.552</c:v>
                </c:pt>
                <c:pt idx="639">
                  <c:v>2.556</c:v>
                </c:pt>
                <c:pt idx="640">
                  <c:v>2.56</c:v>
                </c:pt>
                <c:pt idx="641">
                  <c:v>2.5640000000000005</c:v>
                </c:pt>
                <c:pt idx="642">
                  <c:v>2.5680000000000001</c:v>
                </c:pt>
                <c:pt idx="643">
                  <c:v>2.5720000000000001</c:v>
                </c:pt>
                <c:pt idx="644">
                  <c:v>2.5760000000000001</c:v>
                </c:pt>
                <c:pt idx="645">
                  <c:v>2.58</c:v>
                </c:pt>
                <c:pt idx="646">
                  <c:v>2.5840000000000001</c:v>
                </c:pt>
                <c:pt idx="647">
                  <c:v>2.5880000000000001</c:v>
                </c:pt>
                <c:pt idx="648">
                  <c:v>2.5920000000000001</c:v>
                </c:pt>
                <c:pt idx="649">
                  <c:v>2.5960000000000001</c:v>
                </c:pt>
                <c:pt idx="650">
                  <c:v>2.6000000000000005</c:v>
                </c:pt>
                <c:pt idx="651">
                  <c:v>2.6040000000000001</c:v>
                </c:pt>
                <c:pt idx="652">
                  <c:v>2.6080000000000001</c:v>
                </c:pt>
                <c:pt idx="653">
                  <c:v>2.6120000000000001</c:v>
                </c:pt>
                <c:pt idx="654">
                  <c:v>2.6160000000000001</c:v>
                </c:pt>
                <c:pt idx="655">
                  <c:v>2.62</c:v>
                </c:pt>
                <c:pt idx="656">
                  <c:v>2.6240000000000001</c:v>
                </c:pt>
                <c:pt idx="657">
                  <c:v>2.6280000000000001</c:v>
                </c:pt>
                <c:pt idx="658">
                  <c:v>2.6320000000000001</c:v>
                </c:pt>
                <c:pt idx="659">
                  <c:v>2.6360000000000001</c:v>
                </c:pt>
                <c:pt idx="660">
                  <c:v>2.64</c:v>
                </c:pt>
                <c:pt idx="661">
                  <c:v>2.6440000000000001</c:v>
                </c:pt>
                <c:pt idx="662">
                  <c:v>2.6480000000000001</c:v>
                </c:pt>
                <c:pt idx="663">
                  <c:v>2.6520000000000001</c:v>
                </c:pt>
                <c:pt idx="664">
                  <c:v>2.6560000000000001</c:v>
                </c:pt>
                <c:pt idx="665">
                  <c:v>2.66</c:v>
                </c:pt>
                <c:pt idx="666">
                  <c:v>2.6640000000000001</c:v>
                </c:pt>
                <c:pt idx="667">
                  <c:v>2.6680000000000001</c:v>
                </c:pt>
                <c:pt idx="668">
                  <c:v>2.6720000000000002</c:v>
                </c:pt>
                <c:pt idx="669">
                  <c:v>2.6760000000000002</c:v>
                </c:pt>
                <c:pt idx="670">
                  <c:v>2.68</c:v>
                </c:pt>
                <c:pt idx="671">
                  <c:v>2.6840000000000002</c:v>
                </c:pt>
                <c:pt idx="672">
                  <c:v>2.6880000000000002</c:v>
                </c:pt>
                <c:pt idx="673">
                  <c:v>2.6920000000000002</c:v>
                </c:pt>
                <c:pt idx="674">
                  <c:v>2.6960000000000002</c:v>
                </c:pt>
                <c:pt idx="675">
                  <c:v>2.7</c:v>
                </c:pt>
                <c:pt idx="676">
                  <c:v>2.7040000000000002</c:v>
                </c:pt>
                <c:pt idx="677">
                  <c:v>2.7080000000000002</c:v>
                </c:pt>
                <c:pt idx="678">
                  <c:v>2.7120000000000002</c:v>
                </c:pt>
                <c:pt idx="679">
                  <c:v>2.7160000000000002</c:v>
                </c:pt>
                <c:pt idx="680">
                  <c:v>2.72</c:v>
                </c:pt>
                <c:pt idx="681">
                  <c:v>2.7240000000000002</c:v>
                </c:pt>
                <c:pt idx="682">
                  <c:v>2.7279999999999998</c:v>
                </c:pt>
                <c:pt idx="683">
                  <c:v>2.7320000000000002</c:v>
                </c:pt>
                <c:pt idx="684">
                  <c:v>2.7360000000000002</c:v>
                </c:pt>
                <c:pt idx="685">
                  <c:v>2.74</c:v>
                </c:pt>
                <c:pt idx="686">
                  <c:v>2.7439999999999998</c:v>
                </c:pt>
                <c:pt idx="687">
                  <c:v>2.7480000000000002</c:v>
                </c:pt>
                <c:pt idx="688">
                  <c:v>2.7520000000000002</c:v>
                </c:pt>
                <c:pt idx="689">
                  <c:v>2.7560000000000002</c:v>
                </c:pt>
                <c:pt idx="690">
                  <c:v>2.7600000000000002</c:v>
                </c:pt>
                <c:pt idx="691">
                  <c:v>2.7639999999999998</c:v>
                </c:pt>
                <c:pt idx="692">
                  <c:v>2.7680000000000002</c:v>
                </c:pt>
                <c:pt idx="693">
                  <c:v>2.7720000000000002</c:v>
                </c:pt>
                <c:pt idx="694">
                  <c:v>2.7760000000000002</c:v>
                </c:pt>
                <c:pt idx="695">
                  <c:v>2.78</c:v>
                </c:pt>
                <c:pt idx="696">
                  <c:v>2.7839999999999998</c:v>
                </c:pt>
                <c:pt idx="697">
                  <c:v>2.7880000000000003</c:v>
                </c:pt>
                <c:pt idx="698">
                  <c:v>2.7920000000000003</c:v>
                </c:pt>
                <c:pt idx="699">
                  <c:v>2.7960000000000003</c:v>
                </c:pt>
                <c:pt idx="700">
                  <c:v>2.8</c:v>
                </c:pt>
                <c:pt idx="701">
                  <c:v>2.8040000000000003</c:v>
                </c:pt>
                <c:pt idx="702">
                  <c:v>2.8080000000000003</c:v>
                </c:pt>
                <c:pt idx="703">
                  <c:v>2.8120000000000003</c:v>
                </c:pt>
                <c:pt idx="704">
                  <c:v>2.8159999999999998</c:v>
                </c:pt>
                <c:pt idx="705">
                  <c:v>2.82</c:v>
                </c:pt>
                <c:pt idx="706">
                  <c:v>2.8240000000000003</c:v>
                </c:pt>
                <c:pt idx="707">
                  <c:v>2.8280000000000003</c:v>
                </c:pt>
                <c:pt idx="708">
                  <c:v>2.8320000000000003</c:v>
                </c:pt>
                <c:pt idx="709">
                  <c:v>2.8359999999999999</c:v>
                </c:pt>
                <c:pt idx="710">
                  <c:v>2.84</c:v>
                </c:pt>
                <c:pt idx="711">
                  <c:v>2.8440000000000003</c:v>
                </c:pt>
                <c:pt idx="712">
                  <c:v>2.8480000000000003</c:v>
                </c:pt>
                <c:pt idx="713">
                  <c:v>2.8519999999999999</c:v>
                </c:pt>
                <c:pt idx="714">
                  <c:v>2.8559999999999999</c:v>
                </c:pt>
                <c:pt idx="715">
                  <c:v>2.8600000000000003</c:v>
                </c:pt>
                <c:pt idx="716">
                  <c:v>2.8640000000000003</c:v>
                </c:pt>
                <c:pt idx="717">
                  <c:v>2.8680000000000003</c:v>
                </c:pt>
                <c:pt idx="718">
                  <c:v>2.8719999999999999</c:v>
                </c:pt>
                <c:pt idx="719">
                  <c:v>2.8759999999999999</c:v>
                </c:pt>
                <c:pt idx="720">
                  <c:v>2.8800000000000003</c:v>
                </c:pt>
                <c:pt idx="721">
                  <c:v>2.8840000000000003</c:v>
                </c:pt>
                <c:pt idx="722">
                  <c:v>2.8879999999999999</c:v>
                </c:pt>
                <c:pt idx="723">
                  <c:v>2.8919999999999999</c:v>
                </c:pt>
                <c:pt idx="724">
                  <c:v>2.8960000000000004</c:v>
                </c:pt>
                <c:pt idx="725">
                  <c:v>2.9000000000000004</c:v>
                </c:pt>
                <c:pt idx="726">
                  <c:v>2.9040000000000004</c:v>
                </c:pt>
                <c:pt idx="727">
                  <c:v>2.9079999999999999</c:v>
                </c:pt>
                <c:pt idx="728">
                  <c:v>2.9119999999999999</c:v>
                </c:pt>
                <c:pt idx="729">
                  <c:v>2.9160000000000004</c:v>
                </c:pt>
                <c:pt idx="730">
                  <c:v>2.9200000000000004</c:v>
                </c:pt>
                <c:pt idx="731">
                  <c:v>2.9239999999999999</c:v>
                </c:pt>
                <c:pt idx="732">
                  <c:v>2.9279999999999999</c:v>
                </c:pt>
                <c:pt idx="733">
                  <c:v>2.9319999999999999</c:v>
                </c:pt>
                <c:pt idx="734">
                  <c:v>2.9360000000000004</c:v>
                </c:pt>
                <c:pt idx="735">
                  <c:v>2.9400000000000004</c:v>
                </c:pt>
                <c:pt idx="736">
                  <c:v>2.944</c:v>
                </c:pt>
                <c:pt idx="737">
                  <c:v>2.948</c:v>
                </c:pt>
                <c:pt idx="738">
                  <c:v>2.9520000000000004</c:v>
                </c:pt>
                <c:pt idx="739">
                  <c:v>2.9560000000000004</c:v>
                </c:pt>
                <c:pt idx="740">
                  <c:v>2.96</c:v>
                </c:pt>
                <c:pt idx="741">
                  <c:v>2.964</c:v>
                </c:pt>
                <c:pt idx="742">
                  <c:v>2.968</c:v>
                </c:pt>
                <c:pt idx="743">
                  <c:v>2.9720000000000004</c:v>
                </c:pt>
                <c:pt idx="744">
                  <c:v>2.976</c:v>
                </c:pt>
                <c:pt idx="745">
                  <c:v>2.98</c:v>
                </c:pt>
                <c:pt idx="746">
                  <c:v>2.984</c:v>
                </c:pt>
                <c:pt idx="747">
                  <c:v>2.988</c:v>
                </c:pt>
                <c:pt idx="748">
                  <c:v>2.9920000000000004</c:v>
                </c:pt>
                <c:pt idx="749">
                  <c:v>2.996</c:v>
                </c:pt>
                <c:pt idx="750">
                  <c:v>3</c:v>
                </c:pt>
                <c:pt idx="751">
                  <c:v>3.004</c:v>
                </c:pt>
                <c:pt idx="752">
                  <c:v>3.0080000000000005</c:v>
                </c:pt>
                <c:pt idx="753">
                  <c:v>3.012</c:v>
                </c:pt>
                <c:pt idx="754">
                  <c:v>3.016</c:v>
                </c:pt>
                <c:pt idx="755">
                  <c:v>3.02</c:v>
                </c:pt>
                <c:pt idx="756">
                  <c:v>3.024</c:v>
                </c:pt>
                <c:pt idx="757">
                  <c:v>3.0280000000000005</c:v>
                </c:pt>
                <c:pt idx="758">
                  <c:v>3.032</c:v>
                </c:pt>
                <c:pt idx="759">
                  <c:v>3.036</c:v>
                </c:pt>
                <c:pt idx="760">
                  <c:v>3.04</c:v>
                </c:pt>
                <c:pt idx="761">
                  <c:v>3.0440000000000005</c:v>
                </c:pt>
                <c:pt idx="762">
                  <c:v>3.048</c:v>
                </c:pt>
                <c:pt idx="763">
                  <c:v>3.052</c:v>
                </c:pt>
                <c:pt idx="764">
                  <c:v>3.056</c:v>
                </c:pt>
                <c:pt idx="765">
                  <c:v>3.06</c:v>
                </c:pt>
                <c:pt idx="766">
                  <c:v>3.0640000000000005</c:v>
                </c:pt>
                <c:pt idx="767">
                  <c:v>3.0680000000000001</c:v>
                </c:pt>
                <c:pt idx="768">
                  <c:v>3.0720000000000001</c:v>
                </c:pt>
                <c:pt idx="769">
                  <c:v>3.0760000000000001</c:v>
                </c:pt>
                <c:pt idx="770">
                  <c:v>3.08</c:v>
                </c:pt>
                <c:pt idx="771">
                  <c:v>3.0840000000000001</c:v>
                </c:pt>
                <c:pt idx="772">
                  <c:v>3.0880000000000001</c:v>
                </c:pt>
                <c:pt idx="773">
                  <c:v>3.0920000000000001</c:v>
                </c:pt>
                <c:pt idx="774">
                  <c:v>3.0960000000000001</c:v>
                </c:pt>
                <c:pt idx="775">
                  <c:v>3.1000000000000005</c:v>
                </c:pt>
                <c:pt idx="776">
                  <c:v>3.1040000000000001</c:v>
                </c:pt>
                <c:pt idx="777">
                  <c:v>3.1080000000000001</c:v>
                </c:pt>
                <c:pt idx="778">
                  <c:v>3.1120000000000001</c:v>
                </c:pt>
                <c:pt idx="779">
                  <c:v>3.1160000000000001</c:v>
                </c:pt>
                <c:pt idx="780">
                  <c:v>3.12</c:v>
                </c:pt>
                <c:pt idx="781">
                  <c:v>3.1240000000000001</c:v>
                </c:pt>
                <c:pt idx="782">
                  <c:v>3.1280000000000001</c:v>
                </c:pt>
                <c:pt idx="783">
                  <c:v>3.1320000000000001</c:v>
                </c:pt>
                <c:pt idx="784">
                  <c:v>3.1360000000000001</c:v>
                </c:pt>
                <c:pt idx="785">
                  <c:v>3.14</c:v>
                </c:pt>
                <c:pt idx="786">
                  <c:v>3.1440000000000001</c:v>
                </c:pt>
                <c:pt idx="787">
                  <c:v>3.1480000000000001</c:v>
                </c:pt>
                <c:pt idx="788">
                  <c:v>3.1520000000000001</c:v>
                </c:pt>
                <c:pt idx="789">
                  <c:v>3.1560000000000001</c:v>
                </c:pt>
                <c:pt idx="790">
                  <c:v>3.16</c:v>
                </c:pt>
                <c:pt idx="791">
                  <c:v>3.1640000000000001</c:v>
                </c:pt>
                <c:pt idx="792">
                  <c:v>3.1680000000000001</c:v>
                </c:pt>
                <c:pt idx="793">
                  <c:v>3.1720000000000002</c:v>
                </c:pt>
                <c:pt idx="794">
                  <c:v>3.1760000000000002</c:v>
                </c:pt>
                <c:pt idx="795">
                  <c:v>3.18</c:v>
                </c:pt>
                <c:pt idx="796">
                  <c:v>3.1840000000000002</c:v>
                </c:pt>
                <c:pt idx="797">
                  <c:v>3.1880000000000002</c:v>
                </c:pt>
                <c:pt idx="798">
                  <c:v>3.1920000000000002</c:v>
                </c:pt>
                <c:pt idx="799">
                  <c:v>3.1960000000000002</c:v>
                </c:pt>
                <c:pt idx="800">
                  <c:v>3.2</c:v>
                </c:pt>
                <c:pt idx="801">
                  <c:v>3.2040000000000002</c:v>
                </c:pt>
                <c:pt idx="802">
                  <c:v>3.2079999999999997</c:v>
                </c:pt>
                <c:pt idx="803">
                  <c:v>3.2120000000000002</c:v>
                </c:pt>
                <c:pt idx="804">
                  <c:v>3.2160000000000002</c:v>
                </c:pt>
                <c:pt idx="805">
                  <c:v>3.22</c:v>
                </c:pt>
                <c:pt idx="806">
                  <c:v>3.2240000000000002</c:v>
                </c:pt>
                <c:pt idx="807">
                  <c:v>3.2279999999999998</c:v>
                </c:pt>
                <c:pt idx="808">
                  <c:v>3.2320000000000002</c:v>
                </c:pt>
                <c:pt idx="809">
                  <c:v>3.2360000000000002</c:v>
                </c:pt>
                <c:pt idx="810">
                  <c:v>3.24</c:v>
                </c:pt>
                <c:pt idx="811">
                  <c:v>3.2439999999999998</c:v>
                </c:pt>
                <c:pt idx="812">
                  <c:v>3.2480000000000002</c:v>
                </c:pt>
                <c:pt idx="813">
                  <c:v>3.2520000000000002</c:v>
                </c:pt>
                <c:pt idx="814">
                  <c:v>3.2560000000000002</c:v>
                </c:pt>
                <c:pt idx="815">
                  <c:v>3.2600000000000002</c:v>
                </c:pt>
                <c:pt idx="816">
                  <c:v>3.2639999999999998</c:v>
                </c:pt>
                <c:pt idx="817">
                  <c:v>3.2680000000000002</c:v>
                </c:pt>
                <c:pt idx="818">
                  <c:v>3.2720000000000002</c:v>
                </c:pt>
                <c:pt idx="819">
                  <c:v>3.2760000000000002</c:v>
                </c:pt>
                <c:pt idx="820">
                  <c:v>3.28</c:v>
                </c:pt>
                <c:pt idx="821">
                  <c:v>3.2839999999999998</c:v>
                </c:pt>
                <c:pt idx="822">
                  <c:v>3.2880000000000003</c:v>
                </c:pt>
                <c:pt idx="823">
                  <c:v>3.2920000000000003</c:v>
                </c:pt>
                <c:pt idx="824">
                  <c:v>3.2960000000000003</c:v>
                </c:pt>
                <c:pt idx="825">
                  <c:v>3.3</c:v>
                </c:pt>
                <c:pt idx="826">
                  <c:v>3.3040000000000003</c:v>
                </c:pt>
                <c:pt idx="827">
                  <c:v>3.3080000000000003</c:v>
                </c:pt>
                <c:pt idx="828">
                  <c:v>3.3120000000000003</c:v>
                </c:pt>
                <c:pt idx="829">
                  <c:v>3.3159999999999998</c:v>
                </c:pt>
                <c:pt idx="830">
                  <c:v>3.32</c:v>
                </c:pt>
                <c:pt idx="831">
                  <c:v>3.3240000000000003</c:v>
                </c:pt>
                <c:pt idx="832">
                  <c:v>3.3280000000000003</c:v>
                </c:pt>
                <c:pt idx="833">
                  <c:v>3.3320000000000003</c:v>
                </c:pt>
                <c:pt idx="834">
                  <c:v>3.3359999999999999</c:v>
                </c:pt>
                <c:pt idx="835">
                  <c:v>3.3400000000000003</c:v>
                </c:pt>
                <c:pt idx="836">
                  <c:v>3.3440000000000003</c:v>
                </c:pt>
                <c:pt idx="837">
                  <c:v>3.3480000000000003</c:v>
                </c:pt>
                <c:pt idx="838">
                  <c:v>3.3519999999999999</c:v>
                </c:pt>
                <c:pt idx="839">
                  <c:v>3.3559999999999999</c:v>
                </c:pt>
                <c:pt idx="840">
                  <c:v>3.3600000000000003</c:v>
                </c:pt>
                <c:pt idx="841">
                  <c:v>3.3640000000000003</c:v>
                </c:pt>
                <c:pt idx="842">
                  <c:v>3.3680000000000003</c:v>
                </c:pt>
                <c:pt idx="843">
                  <c:v>3.3719999999999999</c:v>
                </c:pt>
                <c:pt idx="844">
                  <c:v>3.3759999999999999</c:v>
                </c:pt>
                <c:pt idx="845">
                  <c:v>3.3800000000000003</c:v>
                </c:pt>
                <c:pt idx="846">
                  <c:v>3.3840000000000003</c:v>
                </c:pt>
                <c:pt idx="847">
                  <c:v>3.3879999999999999</c:v>
                </c:pt>
                <c:pt idx="848">
                  <c:v>3.3919999999999999</c:v>
                </c:pt>
                <c:pt idx="849">
                  <c:v>3.3960000000000004</c:v>
                </c:pt>
                <c:pt idx="850">
                  <c:v>3.4000000000000004</c:v>
                </c:pt>
                <c:pt idx="851">
                  <c:v>3.4040000000000004</c:v>
                </c:pt>
                <c:pt idx="852">
                  <c:v>3.4079999999999999</c:v>
                </c:pt>
                <c:pt idx="853">
                  <c:v>3.4119999999999999</c:v>
                </c:pt>
                <c:pt idx="854">
                  <c:v>3.4160000000000004</c:v>
                </c:pt>
                <c:pt idx="855">
                  <c:v>3.4200000000000004</c:v>
                </c:pt>
                <c:pt idx="856">
                  <c:v>3.4239999999999999</c:v>
                </c:pt>
                <c:pt idx="857">
                  <c:v>3.4279999999999999</c:v>
                </c:pt>
                <c:pt idx="858">
                  <c:v>3.4319999999999999</c:v>
                </c:pt>
                <c:pt idx="859">
                  <c:v>3.4360000000000004</c:v>
                </c:pt>
                <c:pt idx="860">
                  <c:v>3.44</c:v>
                </c:pt>
                <c:pt idx="861">
                  <c:v>3.444</c:v>
                </c:pt>
                <c:pt idx="862">
                  <c:v>3.448</c:v>
                </c:pt>
                <c:pt idx="863">
                  <c:v>3.4520000000000004</c:v>
                </c:pt>
                <c:pt idx="864">
                  <c:v>3.4560000000000004</c:v>
                </c:pt>
                <c:pt idx="865">
                  <c:v>3.46</c:v>
                </c:pt>
                <c:pt idx="866">
                  <c:v>3.464</c:v>
                </c:pt>
                <c:pt idx="867">
                  <c:v>3.468</c:v>
                </c:pt>
                <c:pt idx="868">
                  <c:v>3.4720000000000004</c:v>
                </c:pt>
                <c:pt idx="869">
                  <c:v>3.476</c:v>
                </c:pt>
                <c:pt idx="870">
                  <c:v>3.48</c:v>
                </c:pt>
                <c:pt idx="871">
                  <c:v>3.484</c:v>
                </c:pt>
                <c:pt idx="872">
                  <c:v>3.4880000000000004</c:v>
                </c:pt>
                <c:pt idx="873">
                  <c:v>3.4920000000000004</c:v>
                </c:pt>
                <c:pt idx="874">
                  <c:v>3.496</c:v>
                </c:pt>
                <c:pt idx="875">
                  <c:v>3.5</c:v>
                </c:pt>
                <c:pt idx="876">
                  <c:v>3.504</c:v>
                </c:pt>
                <c:pt idx="877">
                  <c:v>3.5080000000000005</c:v>
                </c:pt>
                <c:pt idx="878">
                  <c:v>3.512</c:v>
                </c:pt>
                <c:pt idx="879">
                  <c:v>3.516</c:v>
                </c:pt>
                <c:pt idx="880">
                  <c:v>3.52</c:v>
                </c:pt>
                <c:pt idx="881">
                  <c:v>3.524</c:v>
                </c:pt>
                <c:pt idx="882">
                  <c:v>3.5280000000000005</c:v>
                </c:pt>
                <c:pt idx="883">
                  <c:v>3.532</c:v>
                </c:pt>
                <c:pt idx="884">
                  <c:v>3.536</c:v>
                </c:pt>
                <c:pt idx="885">
                  <c:v>3.54</c:v>
                </c:pt>
                <c:pt idx="886">
                  <c:v>3.5440000000000005</c:v>
                </c:pt>
                <c:pt idx="887">
                  <c:v>3.548</c:v>
                </c:pt>
                <c:pt idx="888">
                  <c:v>3.552</c:v>
                </c:pt>
                <c:pt idx="889">
                  <c:v>3.556</c:v>
                </c:pt>
                <c:pt idx="890">
                  <c:v>3.56</c:v>
                </c:pt>
                <c:pt idx="891">
                  <c:v>3.5640000000000005</c:v>
                </c:pt>
                <c:pt idx="892">
                  <c:v>3.5680000000000001</c:v>
                </c:pt>
                <c:pt idx="893">
                  <c:v>3.5720000000000001</c:v>
                </c:pt>
                <c:pt idx="894">
                  <c:v>3.5760000000000001</c:v>
                </c:pt>
                <c:pt idx="895">
                  <c:v>3.58</c:v>
                </c:pt>
                <c:pt idx="896">
                  <c:v>3.5840000000000001</c:v>
                </c:pt>
                <c:pt idx="897">
                  <c:v>3.5880000000000001</c:v>
                </c:pt>
                <c:pt idx="898">
                  <c:v>3.5920000000000001</c:v>
                </c:pt>
                <c:pt idx="899">
                  <c:v>3.5960000000000001</c:v>
                </c:pt>
                <c:pt idx="900">
                  <c:v>3.6000000000000005</c:v>
                </c:pt>
                <c:pt idx="901">
                  <c:v>3.6040000000000001</c:v>
                </c:pt>
                <c:pt idx="902">
                  <c:v>3.6080000000000001</c:v>
                </c:pt>
                <c:pt idx="903">
                  <c:v>3.6120000000000001</c:v>
                </c:pt>
                <c:pt idx="904">
                  <c:v>3.6160000000000001</c:v>
                </c:pt>
                <c:pt idx="905">
                  <c:v>3.62</c:v>
                </c:pt>
                <c:pt idx="906">
                  <c:v>3.6240000000000001</c:v>
                </c:pt>
                <c:pt idx="907">
                  <c:v>3.6280000000000001</c:v>
                </c:pt>
                <c:pt idx="908">
                  <c:v>3.6320000000000001</c:v>
                </c:pt>
                <c:pt idx="909">
                  <c:v>3.6360000000000001</c:v>
                </c:pt>
                <c:pt idx="910">
                  <c:v>3.64</c:v>
                </c:pt>
                <c:pt idx="911">
                  <c:v>3.6440000000000001</c:v>
                </c:pt>
                <c:pt idx="912">
                  <c:v>3.6480000000000001</c:v>
                </c:pt>
                <c:pt idx="913">
                  <c:v>3.6520000000000001</c:v>
                </c:pt>
                <c:pt idx="914">
                  <c:v>3.6560000000000001</c:v>
                </c:pt>
                <c:pt idx="915">
                  <c:v>3.66</c:v>
                </c:pt>
                <c:pt idx="916">
                  <c:v>3.6640000000000001</c:v>
                </c:pt>
                <c:pt idx="917">
                  <c:v>3.6680000000000001</c:v>
                </c:pt>
                <c:pt idx="918">
                  <c:v>3.6719999999999997</c:v>
                </c:pt>
                <c:pt idx="919">
                  <c:v>3.6760000000000002</c:v>
                </c:pt>
                <c:pt idx="920">
                  <c:v>3.68</c:v>
                </c:pt>
                <c:pt idx="921">
                  <c:v>3.6840000000000002</c:v>
                </c:pt>
                <c:pt idx="922">
                  <c:v>3.6880000000000002</c:v>
                </c:pt>
                <c:pt idx="923">
                  <c:v>3.6920000000000002</c:v>
                </c:pt>
                <c:pt idx="924">
                  <c:v>3.6960000000000002</c:v>
                </c:pt>
                <c:pt idx="925">
                  <c:v>3.7</c:v>
                </c:pt>
                <c:pt idx="926">
                  <c:v>3.7040000000000002</c:v>
                </c:pt>
                <c:pt idx="927">
                  <c:v>3.7079999999999997</c:v>
                </c:pt>
                <c:pt idx="928">
                  <c:v>3.7120000000000002</c:v>
                </c:pt>
                <c:pt idx="929">
                  <c:v>3.7160000000000002</c:v>
                </c:pt>
                <c:pt idx="930">
                  <c:v>3.72</c:v>
                </c:pt>
                <c:pt idx="931">
                  <c:v>3.7240000000000002</c:v>
                </c:pt>
                <c:pt idx="932">
                  <c:v>3.7279999999999998</c:v>
                </c:pt>
                <c:pt idx="933">
                  <c:v>3.7320000000000002</c:v>
                </c:pt>
                <c:pt idx="934">
                  <c:v>3.7360000000000002</c:v>
                </c:pt>
                <c:pt idx="935">
                  <c:v>3.74</c:v>
                </c:pt>
                <c:pt idx="936">
                  <c:v>3.7439999999999998</c:v>
                </c:pt>
                <c:pt idx="937">
                  <c:v>3.7480000000000002</c:v>
                </c:pt>
                <c:pt idx="938">
                  <c:v>3.7520000000000002</c:v>
                </c:pt>
                <c:pt idx="939">
                  <c:v>3.7560000000000002</c:v>
                </c:pt>
                <c:pt idx="940">
                  <c:v>3.7600000000000002</c:v>
                </c:pt>
                <c:pt idx="941">
                  <c:v>3.7639999999999998</c:v>
                </c:pt>
                <c:pt idx="942">
                  <c:v>3.7680000000000002</c:v>
                </c:pt>
                <c:pt idx="943">
                  <c:v>3.7720000000000002</c:v>
                </c:pt>
                <c:pt idx="944">
                  <c:v>3.7760000000000002</c:v>
                </c:pt>
                <c:pt idx="945">
                  <c:v>3.78</c:v>
                </c:pt>
                <c:pt idx="946">
                  <c:v>3.7840000000000003</c:v>
                </c:pt>
                <c:pt idx="947">
                  <c:v>3.7880000000000003</c:v>
                </c:pt>
                <c:pt idx="948">
                  <c:v>3.7920000000000003</c:v>
                </c:pt>
                <c:pt idx="949">
                  <c:v>3.7960000000000003</c:v>
                </c:pt>
                <c:pt idx="950">
                  <c:v>3.8</c:v>
                </c:pt>
                <c:pt idx="951">
                  <c:v>3.8040000000000003</c:v>
                </c:pt>
                <c:pt idx="952">
                  <c:v>3.8080000000000003</c:v>
                </c:pt>
                <c:pt idx="953">
                  <c:v>3.8120000000000003</c:v>
                </c:pt>
                <c:pt idx="954">
                  <c:v>3.8159999999999998</c:v>
                </c:pt>
                <c:pt idx="955">
                  <c:v>3.82</c:v>
                </c:pt>
                <c:pt idx="956">
                  <c:v>3.8240000000000003</c:v>
                </c:pt>
                <c:pt idx="957">
                  <c:v>3.8280000000000003</c:v>
                </c:pt>
                <c:pt idx="958">
                  <c:v>3.8320000000000003</c:v>
                </c:pt>
                <c:pt idx="959">
                  <c:v>3.8359999999999999</c:v>
                </c:pt>
                <c:pt idx="960">
                  <c:v>3.8400000000000003</c:v>
                </c:pt>
                <c:pt idx="961">
                  <c:v>3.8440000000000003</c:v>
                </c:pt>
                <c:pt idx="962">
                  <c:v>3.8480000000000003</c:v>
                </c:pt>
                <c:pt idx="963">
                  <c:v>3.8519999999999999</c:v>
                </c:pt>
                <c:pt idx="964">
                  <c:v>3.8559999999999999</c:v>
                </c:pt>
                <c:pt idx="965">
                  <c:v>3.8600000000000003</c:v>
                </c:pt>
                <c:pt idx="966">
                  <c:v>3.8640000000000003</c:v>
                </c:pt>
                <c:pt idx="967">
                  <c:v>3.8679999999999999</c:v>
                </c:pt>
                <c:pt idx="968">
                  <c:v>3.8719999999999999</c:v>
                </c:pt>
                <c:pt idx="969">
                  <c:v>3.8759999999999999</c:v>
                </c:pt>
                <c:pt idx="970">
                  <c:v>3.8800000000000003</c:v>
                </c:pt>
                <c:pt idx="971">
                  <c:v>3.8840000000000003</c:v>
                </c:pt>
                <c:pt idx="972">
                  <c:v>3.8879999999999999</c:v>
                </c:pt>
                <c:pt idx="973">
                  <c:v>3.8919999999999999</c:v>
                </c:pt>
                <c:pt idx="974">
                  <c:v>3.8960000000000004</c:v>
                </c:pt>
                <c:pt idx="975">
                  <c:v>3.9000000000000004</c:v>
                </c:pt>
                <c:pt idx="976">
                  <c:v>3.9039999999999999</c:v>
                </c:pt>
                <c:pt idx="977">
                  <c:v>3.9079999999999999</c:v>
                </c:pt>
                <c:pt idx="978">
                  <c:v>3.9120000000000004</c:v>
                </c:pt>
                <c:pt idx="979">
                  <c:v>3.9160000000000004</c:v>
                </c:pt>
                <c:pt idx="980">
                  <c:v>3.92</c:v>
                </c:pt>
                <c:pt idx="981">
                  <c:v>3.9240000000000004</c:v>
                </c:pt>
                <c:pt idx="982">
                  <c:v>3.9279999999999999</c:v>
                </c:pt>
                <c:pt idx="983">
                  <c:v>3.9319999999999999</c:v>
                </c:pt>
                <c:pt idx="984">
                  <c:v>3.9360000000000004</c:v>
                </c:pt>
                <c:pt idx="985">
                  <c:v>3.94</c:v>
                </c:pt>
                <c:pt idx="986">
                  <c:v>3.9439999999999995</c:v>
                </c:pt>
                <c:pt idx="987">
                  <c:v>3.948</c:v>
                </c:pt>
                <c:pt idx="988">
                  <c:v>3.9520000000000008</c:v>
                </c:pt>
                <c:pt idx="989">
                  <c:v>3.9560000000000004</c:v>
                </c:pt>
                <c:pt idx="990">
                  <c:v>3.96</c:v>
                </c:pt>
                <c:pt idx="991">
                  <c:v>3.9640000000000004</c:v>
                </c:pt>
                <c:pt idx="992">
                  <c:v>3.968</c:v>
                </c:pt>
                <c:pt idx="993">
                  <c:v>3.972</c:v>
                </c:pt>
                <c:pt idx="994">
                  <c:v>3.9760000000000004</c:v>
                </c:pt>
                <c:pt idx="995">
                  <c:v>3.98</c:v>
                </c:pt>
                <c:pt idx="996">
                  <c:v>3.9839999999999995</c:v>
                </c:pt>
                <c:pt idx="997">
                  <c:v>3.9880000000000004</c:v>
                </c:pt>
                <c:pt idx="998">
                  <c:v>3.9920000000000009</c:v>
                </c:pt>
                <c:pt idx="999">
                  <c:v>3.9959999999999996</c:v>
                </c:pt>
                <c:pt idx="1000">
                  <c:v>4</c:v>
                </c:pt>
                <c:pt idx="1001">
                  <c:v>4.0040000000000004</c:v>
                </c:pt>
                <c:pt idx="1002">
                  <c:v>4.008</c:v>
                </c:pt>
                <c:pt idx="1003">
                  <c:v>4.0119999999999996</c:v>
                </c:pt>
                <c:pt idx="1004">
                  <c:v>4.0160000000000009</c:v>
                </c:pt>
                <c:pt idx="1005">
                  <c:v>4.0200000000000005</c:v>
                </c:pt>
                <c:pt idx="1006">
                  <c:v>4.024</c:v>
                </c:pt>
                <c:pt idx="1007">
                  <c:v>4.0280000000000005</c:v>
                </c:pt>
                <c:pt idx="1008">
                  <c:v>4.032</c:v>
                </c:pt>
                <c:pt idx="1009">
                  <c:v>4.0359999999999996</c:v>
                </c:pt>
                <c:pt idx="1010">
                  <c:v>4.04</c:v>
                </c:pt>
                <c:pt idx="1011">
                  <c:v>4.0440000000000005</c:v>
                </c:pt>
                <c:pt idx="1012">
                  <c:v>4.048</c:v>
                </c:pt>
                <c:pt idx="1013">
                  <c:v>4.0519999999999996</c:v>
                </c:pt>
                <c:pt idx="1014">
                  <c:v>4.0560000000000009</c:v>
                </c:pt>
                <c:pt idx="1015">
                  <c:v>4.0600000000000005</c:v>
                </c:pt>
                <c:pt idx="1016">
                  <c:v>4.0640000000000001</c:v>
                </c:pt>
                <c:pt idx="1017">
                  <c:v>4.0680000000000005</c:v>
                </c:pt>
                <c:pt idx="1018">
                  <c:v>4.0720000000000001</c:v>
                </c:pt>
                <c:pt idx="1019">
                  <c:v>4.0759999999999996</c:v>
                </c:pt>
                <c:pt idx="1020">
                  <c:v>4.08</c:v>
                </c:pt>
                <c:pt idx="1021">
                  <c:v>4.0839999999999996</c:v>
                </c:pt>
                <c:pt idx="1022">
                  <c:v>4.0879999999999992</c:v>
                </c:pt>
                <c:pt idx="1023">
                  <c:v>4.0920000000000005</c:v>
                </c:pt>
                <c:pt idx="1024">
                  <c:v>4.0960000000000001</c:v>
                </c:pt>
                <c:pt idx="1025">
                  <c:v>4.1000000000000005</c:v>
                </c:pt>
                <c:pt idx="1026">
                  <c:v>4.1040000000000001</c:v>
                </c:pt>
                <c:pt idx="1027">
                  <c:v>4.1080000000000005</c:v>
                </c:pt>
                <c:pt idx="1028">
                  <c:v>4.1120000000000001</c:v>
                </c:pt>
                <c:pt idx="1029">
                  <c:v>4.1159999999999997</c:v>
                </c:pt>
                <c:pt idx="1030">
                  <c:v>4.12</c:v>
                </c:pt>
                <c:pt idx="1031">
                  <c:v>4.1239999999999997</c:v>
                </c:pt>
                <c:pt idx="1032">
                  <c:v>4.1280000000000001</c:v>
                </c:pt>
                <c:pt idx="1033">
                  <c:v>4.1320000000000006</c:v>
                </c:pt>
                <c:pt idx="1034">
                  <c:v>4.1360000000000001</c:v>
                </c:pt>
                <c:pt idx="1035">
                  <c:v>4.1399999999999997</c:v>
                </c:pt>
                <c:pt idx="1036">
                  <c:v>4.1440000000000001</c:v>
                </c:pt>
                <c:pt idx="1037">
                  <c:v>4.1480000000000006</c:v>
                </c:pt>
                <c:pt idx="1038">
                  <c:v>4.1520000000000001</c:v>
                </c:pt>
                <c:pt idx="1039">
                  <c:v>4.1559999999999997</c:v>
                </c:pt>
                <c:pt idx="1040">
                  <c:v>4.16</c:v>
                </c:pt>
                <c:pt idx="1041">
                  <c:v>4.1640000000000006</c:v>
                </c:pt>
                <c:pt idx="1042">
                  <c:v>4.1680000000000001</c:v>
                </c:pt>
                <c:pt idx="1043">
                  <c:v>4.1720000000000006</c:v>
                </c:pt>
                <c:pt idx="1044">
                  <c:v>4.1760000000000002</c:v>
                </c:pt>
                <c:pt idx="1045">
                  <c:v>4.18</c:v>
                </c:pt>
                <c:pt idx="1046">
                  <c:v>4.1840000000000002</c:v>
                </c:pt>
                <c:pt idx="1047">
                  <c:v>4.1879999999999997</c:v>
                </c:pt>
                <c:pt idx="1048">
                  <c:v>4.1920000000000002</c:v>
                </c:pt>
                <c:pt idx="1049">
                  <c:v>4.1959999999999997</c:v>
                </c:pt>
                <c:pt idx="1050">
                  <c:v>4.2</c:v>
                </c:pt>
                <c:pt idx="1051">
                  <c:v>4.2040000000000006</c:v>
                </c:pt>
                <c:pt idx="1052">
                  <c:v>4.2080000000000002</c:v>
                </c:pt>
                <c:pt idx="1053">
                  <c:v>4.2120000000000006</c:v>
                </c:pt>
                <c:pt idx="1054">
                  <c:v>4.2160000000000002</c:v>
                </c:pt>
                <c:pt idx="1055">
                  <c:v>4.22</c:v>
                </c:pt>
                <c:pt idx="1056">
                  <c:v>4.2240000000000002</c:v>
                </c:pt>
                <c:pt idx="1057">
                  <c:v>4.2279999999999998</c:v>
                </c:pt>
                <c:pt idx="1058">
                  <c:v>4.2319999999999993</c:v>
                </c:pt>
                <c:pt idx="1059">
                  <c:v>4.2359999999999998</c:v>
                </c:pt>
                <c:pt idx="1060">
                  <c:v>4.24</c:v>
                </c:pt>
                <c:pt idx="1061">
                  <c:v>4.2440000000000007</c:v>
                </c:pt>
                <c:pt idx="1062">
                  <c:v>4.2480000000000002</c:v>
                </c:pt>
                <c:pt idx="1063">
                  <c:v>4.2520000000000007</c:v>
                </c:pt>
                <c:pt idx="1064">
                  <c:v>4.2560000000000002</c:v>
                </c:pt>
                <c:pt idx="1065">
                  <c:v>4.26</c:v>
                </c:pt>
                <c:pt idx="1066">
                  <c:v>4.2640000000000002</c:v>
                </c:pt>
                <c:pt idx="1067">
                  <c:v>4.2679999999999998</c:v>
                </c:pt>
                <c:pt idx="1068">
                  <c:v>4.2719999999999994</c:v>
                </c:pt>
                <c:pt idx="1069">
                  <c:v>4.2760000000000007</c:v>
                </c:pt>
                <c:pt idx="1070">
                  <c:v>4.28</c:v>
                </c:pt>
                <c:pt idx="1071">
                  <c:v>4.2839999999999998</c:v>
                </c:pt>
                <c:pt idx="1072">
                  <c:v>4.2880000000000003</c:v>
                </c:pt>
                <c:pt idx="1073">
                  <c:v>4.2919999999999998</c:v>
                </c:pt>
                <c:pt idx="1074">
                  <c:v>4.2960000000000003</c:v>
                </c:pt>
                <c:pt idx="1075">
                  <c:v>4.3</c:v>
                </c:pt>
                <c:pt idx="1076">
                  <c:v>4.3040000000000003</c:v>
                </c:pt>
                <c:pt idx="1077">
                  <c:v>4.3079999999999998</c:v>
                </c:pt>
                <c:pt idx="1078">
                  <c:v>4.3120000000000003</c:v>
                </c:pt>
                <c:pt idx="1079">
                  <c:v>4.3160000000000007</c:v>
                </c:pt>
                <c:pt idx="1080">
                  <c:v>4.32</c:v>
                </c:pt>
                <c:pt idx="1081">
                  <c:v>4.3239999999999998</c:v>
                </c:pt>
                <c:pt idx="1082">
                  <c:v>4.3280000000000003</c:v>
                </c:pt>
                <c:pt idx="1083">
                  <c:v>4.3319999999999999</c:v>
                </c:pt>
                <c:pt idx="1084">
                  <c:v>4.3360000000000003</c:v>
                </c:pt>
                <c:pt idx="1085">
                  <c:v>4.34</c:v>
                </c:pt>
                <c:pt idx="1086">
                  <c:v>4.3440000000000003</c:v>
                </c:pt>
                <c:pt idx="1087">
                  <c:v>4.3479999999999999</c:v>
                </c:pt>
                <c:pt idx="1088">
                  <c:v>4.3520000000000003</c:v>
                </c:pt>
                <c:pt idx="1089">
                  <c:v>4.3560000000000008</c:v>
                </c:pt>
                <c:pt idx="1090">
                  <c:v>4.3600000000000003</c:v>
                </c:pt>
                <c:pt idx="1091">
                  <c:v>4.3639999999999999</c:v>
                </c:pt>
                <c:pt idx="1092">
                  <c:v>4.3680000000000003</c:v>
                </c:pt>
                <c:pt idx="1093">
                  <c:v>4.3719999999999999</c:v>
                </c:pt>
                <c:pt idx="1094">
                  <c:v>4.3759999999999994</c:v>
                </c:pt>
                <c:pt idx="1095">
                  <c:v>4.38</c:v>
                </c:pt>
                <c:pt idx="1096">
                  <c:v>4.3839999999999995</c:v>
                </c:pt>
                <c:pt idx="1097">
                  <c:v>4.3880000000000008</c:v>
                </c:pt>
                <c:pt idx="1098">
                  <c:v>4.3920000000000003</c:v>
                </c:pt>
                <c:pt idx="1099">
                  <c:v>4.3960000000000008</c:v>
                </c:pt>
                <c:pt idx="1100">
                  <c:v>4.4000000000000004</c:v>
                </c:pt>
                <c:pt idx="1101">
                  <c:v>4.4039999999999999</c:v>
                </c:pt>
                <c:pt idx="1102">
                  <c:v>4.4080000000000004</c:v>
                </c:pt>
                <c:pt idx="1103">
                  <c:v>4.4119999999999999</c:v>
                </c:pt>
                <c:pt idx="1104">
                  <c:v>4.4159999999999995</c:v>
                </c:pt>
                <c:pt idx="1105">
                  <c:v>4.42</c:v>
                </c:pt>
                <c:pt idx="1106">
                  <c:v>4.4240000000000004</c:v>
                </c:pt>
                <c:pt idx="1107">
                  <c:v>4.4279999999999999</c:v>
                </c:pt>
                <c:pt idx="1108">
                  <c:v>4.4320000000000004</c:v>
                </c:pt>
                <c:pt idx="1109">
                  <c:v>4.4359999999999999</c:v>
                </c:pt>
                <c:pt idx="1110">
                  <c:v>4.4400000000000004</c:v>
                </c:pt>
                <c:pt idx="1111">
                  <c:v>4.444</c:v>
                </c:pt>
                <c:pt idx="1112">
                  <c:v>4.4480000000000004</c:v>
                </c:pt>
                <c:pt idx="1113">
                  <c:v>4.452</c:v>
                </c:pt>
                <c:pt idx="1114">
                  <c:v>4.4559999999999995</c:v>
                </c:pt>
                <c:pt idx="1115">
                  <c:v>4.4600000000000009</c:v>
                </c:pt>
                <c:pt idx="1116">
                  <c:v>4.4640000000000004</c:v>
                </c:pt>
                <c:pt idx="1117">
                  <c:v>4.468</c:v>
                </c:pt>
                <c:pt idx="1118">
                  <c:v>4.4720000000000004</c:v>
                </c:pt>
                <c:pt idx="1119">
                  <c:v>4.476</c:v>
                </c:pt>
                <c:pt idx="1120">
                  <c:v>4.4799999999999995</c:v>
                </c:pt>
                <c:pt idx="1121">
                  <c:v>4.484</c:v>
                </c:pt>
                <c:pt idx="1122">
                  <c:v>4.4879999999999995</c:v>
                </c:pt>
                <c:pt idx="1123">
                  <c:v>4.492</c:v>
                </c:pt>
                <c:pt idx="1124">
                  <c:v>4.4960000000000004</c:v>
                </c:pt>
                <c:pt idx="1125">
                  <c:v>4.5000000000000009</c:v>
                </c:pt>
                <c:pt idx="1126">
                  <c:v>4.5040000000000004</c:v>
                </c:pt>
                <c:pt idx="1127">
                  <c:v>4.508</c:v>
                </c:pt>
                <c:pt idx="1128">
                  <c:v>4.5120000000000005</c:v>
                </c:pt>
                <c:pt idx="1129">
                  <c:v>4.516</c:v>
                </c:pt>
                <c:pt idx="1130">
                  <c:v>4.5199999999999996</c:v>
                </c:pt>
                <c:pt idx="1131">
                  <c:v>4.524</c:v>
                </c:pt>
                <c:pt idx="1132">
                  <c:v>4.5279999999999996</c:v>
                </c:pt>
                <c:pt idx="1133">
                  <c:v>4.532</c:v>
                </c:pt>
                <c:pt idx="1134">
                  <c:v>4.5360000000000005</c:v>
                </c:pt>
                <c:pt idx="1135">
                  <c:v>4.5400000000000009</c:v>
                </c:pt>
                <c:pt idx="1136">
                  <c:v>4.5440000000000005</c:v>
                </c:pt>
                <c:pt idx="1137">
                  <c:v>4.548</c:v>
                </c:pt>
                <c:pt idx="1138">
                  <c:v>4.5520000000000005</c:v>
                </c:pt>
                <c:pt idx="1139">
                  <c:v>4.556</c:v>
                </c:pt>
                <c:pt idx="1140">
                  <c:v>4.5599999999999996</c:v>
                </c:pt>
                <c:pt idx="1141">
                  <c:v>4.5640000000000001</c:v>
                </c:pt>
                <c:pt idx="1142">
                  <c:v>4.5679999999999996</c:v>
                </c:pt>
                <c:pt idx="1143">
                  <c:v>4.5720000000000001</c:v>
                </c:pt>
                <c:pt idx="1144">
                  <c:v>4.5760000000000005</c:v>
                </c:pt>
                <c:pt idx="1145">
                  <c:v>4.58</c:v>
                </c:pt>
                <c:pt idx="1146">
                  <c:v>4.5840000000000005</c:v>
                </c:pt>
                <c:pt idx="1147">
                  <c:v>4.5880000000000001</c:v>
                </c:pt>
                <c:pt idx="1148">
                  <c:v>4.5920000000000005</c:v>
                </c:pt>
                <c:pt idx="1149">
                  <c:v>4.5960000000000001</c:v>
                </c:pt>
                <c:pt idx="1150">
                  <c:v>4.5999999999999996</c:v>
                </c:pt>
                <c:pt idx="1151">
                  <c:v>4.6040000000000001</c:v>
                </c:pt>
                <c:pt idx="1152">
                  <c:v>4.6080000000000005</c:v>
                </c:pt>
                <c:pt idx="1153">
                  <c:v>4.6120000000000001</c:v>
                </c:pt>
                <c:pt idx="1154">
                  <c:v>4.6160000000000005</c:v>
                </c:pt>
                <c:pt idx="1155">
                  <c:v>4.62</c:v>
                </c:pt>
                <c:pt idx="1156">
                  <c:v>4.6239999999999997</c:v>
                </c:pt>
                <c:pt idx="1157">
                  <c:v>4.6280000000000001</c:v>
                </c:pt>
                <c:pt idx="1158">
                  <c:v>4.6319999999999997</c:v>
                </c:pt>
                <c:pt idx="1159">
                  <c:v>4.6360000000000001</c:v>
                </c:pt>
                <c:pt idx="1160">
                  <c:v>4.6399999999999997</c:v>
                </c:pt>
                <c:pt idx="1161">
                  <c:v>4.6440000000000001</c:v>
                </c:pt>
                <c:pt idx="1162">
                  <c:v>4.6480000000000006</c:v>
                </c:pt>
                <c:pt idx="1163">
                  <c:v>4.6520000000000001</c:v>
                </c:pt>
                <c:pt idx="1164">
                  <c:v>4.6560000000000006</c:v>
                </c:pt>
                <c:pt idx="1165">
                  <c:v>4.66</c:v>
                </c:pt>
                <c:pt idx="1166">
                  <c:v>4.6639999999999997</c:v>
                </c:pt>
                <c:pt idx="1167">
                  <c:v>4.6680000000000001</c:v>
                </c:pt>
                <c:pt idx="1168">
                  <c:v>4.6719999999999997</c:v>
                </c:pt>
                <c:pt idx="1169">
                  <c:v>4.6759999999999993</c:v>
                </c:pt>
                <c:pt idx="1170">
                  <c:v>4.68</c:v>
                </c:pt>
                <c:pt idx="1171">
                  <c:v>4.6840000000000011</c:v>
                </c:pt>
                <c:pt idx="1172">
                  <c:v>4.6880000000000006</c:v>
                </c:pt>
                <c:pt idx="1173">
                  <c:v>4.6920000000000002</c:v>
                </c:pt>
                <c:pt idx="1174">
                  <c:v>4.6960000000000006</c:v>
                </c:pt>
                <c:pt idx="1175">
                  <c:v>4.7</c:v>
                </c:pt>
                <c:pt idx="1176">
                  <c:v>4.7039999999999997</c:v>
                </c:pt>
                <c:pt idx="1177">
                  <c:v>4.7080000000000002</c:v>
                </c:pt>
                <c:pt idx="1178">
                  <c:v>4.7119999999999997</c:v>
                </c:pt>
                <c:pt idx="1179">
                  <c:v>4.7159999999999993</c:v>
                </c:pt>
                <c:pt idx="1180">
                  <c:v>4.7200000000000006</c:v>
                </c:pt>
                <c:pt idx="1181">
                  <c:v>4.7240000000000002</c:v>
                </c:pt>
                <c:pt idx="1182">
                  <c:v>4.7280000000000006</c:v>
                </c:pt>
                <c:pt idx="1183">
                  <c:v>4.7320000000000002</c:v>
                </c:pt>
                <c:pt idx="1184">
                  <c:v>4.7360000000000007</c:v>
                </c:pt>
                <c:pt idx="1185">
                  <c:v>4.74</c:v>
                </c:pt>
                <c:pt idx="1186">
                  <c:v>4.7439999999999998</c:v>
                </c:pt>
                <c:pt idx="1187">
                  <c:v>4.7480000000000002</c:v>
                </c:pt>
                <c:pt idx="1188">
                  <c:v>4.7519999999999998</c:v>
                </c:pt>
                <c:pt idx="1189">
                  <c:v>4.7560000000000002</c:v>
                </c:pt>
                <c:pt idx="1190">
                  <c:v>4.7600000000000007</c:v>
                </c:pt>
                <c:pt idx="1191">
                  <c:v>4.7640000000000002</c:v>
                </c:pt>
                <c:pt idx="1192">
                  <c:v>4.7679999999999998</c:v>
                </c:pt>
                <c:pt idx="1193">
                  <c:v>4.7720000000000002</c:v>
                </c:pt>
                <c:pt idx="1194">
                  <c:v>4.7759999999999998</c:v>
                </c:pt>
                <c:pt idx="1195">
                  <c:v>4.78</c:v>
                </c:pt>
                <c:pt idx="1196">
                  <c:v>4.7839999999999998</c:v>
                </c:pt>
                <c:pt idx="1197">
                  <c:v>4.7880000000000003</c:v>
                </c:pt>
                <c:pt idx="1198">
                  <c:v>4.7919999999999998</c:v>
                </c:pt>
                <c:pt idx="1199">
                  <c:v>4.7960000000000003</c:v>
                </c:pt>
                <c:pt idx="1200">
                  <c:v>4.8000000000000007</c:v>
                </c:pt>
                <c:pt idx="1201">
                  <c:v>4.8040000000000003</c:v>
                </c:pt>
                <c:pt idx="1202">
                  <c:v>4.8079999999999998</c:v>
                </c:pt>
                <c:pt idx="1203">
                  <c:v>4.8120000000000003</c:v>
                </c:pt>
                <c:pt idx="1204">
                  <c:v>4.8159999999999998</c:v>
                </c:pt>
                <c:pt idx="1205">
                  <c:v>4.8199999999999994</c:v>
                </c:pt>
                <c:pt idx="1206">
                  <c:v>4.8239999999999998</c:v>
                </c:pt>
                <c:pt idx="1207">
                  <c:v>4.8279999999999994</c:v>
                </c:pt>
                <c:pt idx="1208">
                  <c:v>4.8320000000000007</c:v>
                </c:pt>
                <c:pt idx="1209">
                  <c:v>4.8360000000000003</c:v>
                </c:pt>
                <c:pt idx="1210">
                  <c:v>4.8400000000000007</c:v>
                </c:pt>
                <c:pt idx="1211">
                  <c:v>4.8440000000000003</c:v>
                </c:pt>
                <c:pt idx="1212">
                  <c:v>4.8479999999999999</c:v>
                </c:pt>
                <c:pt idx="1213">
                  <c:v>4.8520000000000003</c:v>
                </c:pt>
                <c:pt idx="1214">
                  <c:v>4.8559999999999999</c:v>
                </c:pt>
                <c:pt idx="1215">
                  <c:v>4.8599999999999994</c:v>
                </c:pt>
                <c:pt idx="1216">
                  <c:v>4.8639999999999999</c:v>
                </c:pt>
                <c:pt idx="1217">
                  <c:v>4.8680000000000003</c:v>
                </c:pt>
                <c:pt idx="1218">
                  <c:v>4.8719999999999999</c:v>
                </c:pt>
                <c:pt idx="1219">
                  <c:v>4.8760000000000003</c:v>
                </c:pt>
                <c:pt idx="1220">
                  <c:v>4.8800000000000008</c:v>
                </c:pt>
                <c:pt idx="1221">
                  <c:v>4.8840000000000003</c:v>
                </c:pt>
                <c:pt idx="1222">
                  <c:v>4.8879999999999999</c:v>
                </c:pt>
                <c:pt idx="1223">
                  <c:v>4.8920000000000003</c:v>
                </c:pt>
                <c:pt idx="1224">
                  <c:v>4.8959999999999999</c:v>
                </c:pt>
                <c:pt idx="1225">
                  <c:v>4.8999999999999995</c:v>
                </c:pt>
                <c:pt idx="1226">
                  <c:v>4.9040000000000008</c:v>
                </c:pt>
                <c:pt idx="1227">
                  <c:v>4.9080000000000004</c:v>
                </c:pt>
                <c:pt idx="1228">
                  <c:v>4.9119999999999999</c:v>
                </c:pt>
                <c:pt idx="1229">
                  <c:v>4.9160000000000004</c:v>
                </c:pt>
                <c:pt idx="1230">
                  <c:v>4.92</c:v>
                </c:pt>
                <c:pt idx="1231">
                  <c:v>4.9240000000000004</c:v>
                </c:pt>
                <c:pt idx="1232">
                  <c:v>4.9279999999999999</c:v>
                </c:pt>
                <c:pt idx="1233">
                  <c:v>4.9320000000000004</c:v>
                </c:pt>
                <c:pt idx="1234">
                  <c:v>4.9359999999999999</c:v>
                </c:pt>
                <c:pt idx="1235">
                  <c:v>4.9399999999999995</c:v>
                </c:pt>
                <c:pt idx="1236">
                  <c:v>4.9440000000000008</c:v>
                </c:pt>
                <c:pt idx="1237">
                  <c:v>4.9480000000000004</c:v>
                </c:pt>
                <c:pt idx="1238">
                  <c:v>4.952</c:v>
                </c:pt>
                <c:pt idx="1239">
                  <c:v>4.9560000000000004</c:v>
                </c:pt>
                <c:pt idx="1240">
                  <c:v>4.96</c:v>
                </c:pt>
                <c:pt idx="1241">
                  <c:v>4.9639999999999995</c:v>
                </c:pt>
                <c:pt idx="1242">
                  <c:v>4.968</c:v>
                </c:pt>
                <c:pt idx="1243">
                  <c:v>4.9719999999999995</c:v>
                </c:pt>
                <c:pt idx="1244">
                  <c:v>4.976</c:v>
                </c:pt>
                <c:pt idx="1245">
                  <c:v>4.9800000000000004</c:v>
                </c:pt>
                <c:pt idx="1246">
                  <c:v>4.9840000000000009</c:v>
                </c:pt>
                <c:pt idx="1247">
                  <c:v>4.9880000000000004</c:v>
                </c:pt>
                <c:pt idx="1248">
                  <c:v>4.992</c:v>
                </c:pt>
                <c:pt idx="1249">
                  <c:v>4.9960000000000004</c:v>
                </c:pt>
                <c:pt idx="1250">
                  <c:v>5</c:v>
                </c:pt>
                <c:pt idx="1251">
                  <c:v>5.0039999999999996</c:v>
                </c:pt>
                <c:pt idx="1252">
                  <c:v>5.008</c:v>
                </c:pt>
                <c:pt idx="1253">
                  <c:v>5.0119999999999996</c:v>
                </c:pt>
                <c:pt idx="1254">
                  <c:v>5.016</c:v>
                </c:pt>
                <c:pt idx="1255">
                  <c:v>5.0200000000000005</c:v>
                </c:pt>
                <c:pt idx="1256">
                  <c:v>5.024</c:v>
                </c:pt>
                <c:pt idx="1257">
                  <c:v>5.0280000000000005</c:v>
                </c:pt>
                <c:pt idx="1258">
                  <c:v>5.032</c:v>
                </c:pt>
                <c:pt idx="1259">
                  <c:v>5.0360000000000005</c:v>
                </c:pt>
                <c:pt idx="1260">
                  <c:v>5.04</c:v>
                </c:pt>
                <c:pt idx="1261">
                  <c:v>5.0439999999999996</c:v>
                </c:pt>
                <c:pt idx="1262">
                  <c:v>5.048</c:v>
                </c:pt>
                <c:pt idx="1263">
                  <c:v>5.0520000000000005</c:v>
                </c:pt>
                <c:pt idx="1264">
                  <c:v>5.056</c:v>
                </c:pt>
                <c:pt idx="1265">
                  <c:v>5.0600000000000005</c:v>
                </c:pt>
                <c:pt idx="1266">
                  <c:v>5.0640000000000001</c:v>
                </c:pt>
                <c:pt idx="1267">
                  <c:v>5.0680000000000005</c:v>
                </c:pt>
                <c:pt idx="1268">
                  <c:v>5.0720000000000001</c:v>
                </c:pt>
                <c:pt idx="1269">
                  <c:v>5.0759999999999996</c:v>
                </c:pt>
                <c:pt idx="1270">
                  <c:v>5.08</c:v>
                </c:pt>
                <c:pt idx="1271">
                  <c:v>5.0839999999999996</c:v>
                </c:pt>
                <c:pt idx="1272">
                  <c:v>5.0880000000000001</c:v>
                </c:pt>
                <c:pt idx="1273">
                  <c:v>5.0920000000000005</c:v>
                </c:pt>
                <c:pt idx="1274">
                  <c:v>5.0960000000000001</c:v>
                </c:pt>
                <c:pt idx="1275">
                  <c:v>5.1000000000000005</c:v>
                </c:pt>
                <c:pt idx="1276">
                  <c:v>5.1040000000000001</c:v>
                </c:pt>
                <c:pt idx="1277">
                  <c:v>5.1079999999999997</c:v>
                </c:pt>
                <c:pt idx="1278">
                  <c:v>5.1120000000000001</c:v>
                </c:pt>
                <c:pt idx="1279">
                  <c:v>5.1159999999999997</c:v>
                </c:pt>
                <c:pt idx="1280">
                  <c:v>5.12</c:v>
                </c:pt>
                <c:pt idx="1281">
                  <c:v>5.1239999999999997</c:v>
                </c:pt>
                <c:pt idx="1282">
                  <c:v>5.1280000000000001</c:v>
                </c:pt>
                <c:pt idx="1283">
                  <c:v>5.1320000000000006</c:v>
                </c:pt>
                <c:pt idx="1284">
                  <c:v>5.1360000000000001</c:v>
                </c:pt>
                <c:pt idx="1285">
                  <c:v>5.1400000000000006</c:v>
                </c:pt>
                <c:pt idx="1286">
                  <c:v>5.1440000000000001</c:v>
                </c:pt>
                <c:pt idx="1287">
                  <c:v>5.1479999999999997</c:v>
                </c:pt>
                <c:pt idx="1288">
                  <c:v>5.1520000000000001</c:v>
                </c:pt>
                <c:pt idx="1289">
                  <c:v>5.1559999999999997</c:v>
                </c:pt>
                <c:pt idx="1290">
                  <c:v>5.1599999999999993</c:v>
                </c:pt>
                <c:pt idx="1291">
                  <c:v>5.1640000000000006</c:v>
                </c:pt>
                <c:pt idx="1292">
                  <c:v>5.1680000000000001</c:v>
                </c:pt>
                <c:pt idx="1293">
                  <c:v>5.1720000000000006</c:v>
                </c:pt>
                <c:pt idx="1294">
                  <c:v>5.1760000000000002</c:v>
                </c:pt>
                <c:pt idx="1295">
                  <c:v>5.1800000000000006</c:v>
                </c:pt>
                <c:pt idx="1296">
                  <c:v>5.1840000000000002</c:v>
                </c:pt>
                <c:pt idx="1297">
                  <c:v>5.1879999999999997</c:v>
                </c:pt>
                <c:pt idx="1298">
                  <c:v>5.1920000000000002</c:v>
                </c:pt>
                <c:pt idx="1299">
                  <c:v>5.1959999999999997</c:v>
                </c:pt>
                <c:pt idx="1300">
                  <c:v>5.2</c:v>
                </c:pt>
                <c:pt idx="1301">
                  <c:v>5.2040000000000006</c:v>
                </c:pt>
                <c:pt idx="1302">
                  <c:v>5.2080000000000002</c:v>
                </c:pt>
                <c:pt idx="1303">
                  <c:v>5.2120000000000006</c:v>
                </c:pt>
                <c:pt idx="1304">
                  <c:v>5.2160000000000002</c:v>
                </c:pt>
                <c:pt idx="1305">
                  <c:v>5.22</c:v>
                </c:pt>
                <c:pt idx="1306">
                  <c:v>5.2240000000000002</c:v>
                </c:pt>
                <c:pt idx="1307">
                  <c:v>5.2279999999999998</c:v>
                </c:pt>
                <c:pt idx="1308">
                  <c:v>5.2320000000000002</c:v>
                </c:pt>
                <c:pt idx="1309">
                  <c:v>5.2359999999999998</c:v>
                </c:pt>
                <c:pt idx="1310">
                  <c:v>5.24</c:v>
                </c:pt>
                <c:pt idx="1311">
                  <c:v>5.2440000000000007</c:v>
                </c:pt>
                <c:pt idx="1312">
                  <c:v>5.2480000000000002</c:v>
                </c:pt>
                <c:pt idx="1313">
                  <c:v>5.2519999999999998</c:v>
                </c:pt>
                <c:pt idx="1314">
                  <c:v>5.2560000000000002</c:v>
                </c:pt>
                <c:pt idx="1315">
                  <c:v>5.26</c:v>
                </c:pt>
                <c:pt idx="1316">
                  <c:v>5.2640000000000002</c:v>
                </c:pt>
                <c:pt idx="1317">
                  <c:v>5.2679999999999998</c:v>
                </c:pt>
                <c:pt idx="1318">
                  <c:v>5.2719999999999994</c:v>
                </c:pt>
                <c:pt idx="1319">
                  <c:v>5.2760000000000007</c:v>
                </c:pt>
                <c:pt idx="1320">
                  <c:v>5.28</c:v>
                </c:pt>
                <c:pt idx="1321">
                  <c:v>5.2840000000000007</c:v>
                </c:pt>
                <c:pt idx="1322">
                  <c:v>5.2880000000000003</c:v>
                </c:pt>
                <c:pt idx="1323">
                  <c:v>5.2919999999999998</c:v>
                </c:pt>
                <c:pt idx="1324">
                  <c:v>5.2960000000000003</c:v>
                </c:pt>
                <c:pt idx="1325">
                  <c:v>5.3</c:v>
                </c:pt>
                <c:pt idx="1326">
                  <c:v>5.3039999999999994</c:v>
                </c:pt>
                <c:pt idx="1327">
                  <c:v>5.3079999999999998</c:v>
                </c:pt>
                <c:pt idx="1328">
                  <c:v>5.3120000000000003</c:v>
                </c:pt>
                <c:pt idx="1329">
                  <c:v>5.3160000000000007</c:v>
                </c:pt>
                <c:pt idx="1330">
                  <c:v>5.32</c:v>
                </c:pt>
                <c:pt idx="1331">
                  <c:v>5.3240000000000007</c:v>
                </c:pt>
                <c:pt idx="1332">
                  <c:v>5.3280000000000003</c:v>
                </c:pt>
                <c:pt idx="1333">
                  <c:v>5.3319999999999999</c:v>
                </c:pt>
                <c:pt idx="1334">
                  <c:v>5.3360000000000003</c:v>
                </c:pt>
                <c:pt idx="1335">
                  <c:v>5.34</c:v>
                </c:pt>
                <c:pt idx="1336">
                  <c:v>5.3439999999999994</c:v>
                </c:pt>
                <c:pt idx="1337">
                  <c:v>5.3480000000000008</c:v>
                </c:pt>
                <c:pt idx="1338">
                  <c:v>5.3520000000000003</c:v>
                </c:pt>
                <c:pt idx="1339">
                  <c:v>5.3559999999999999</c:v>
                </c:pt>
                <c:pt idx="1340">
                  <c:v>5.36</c:v>
                </c:pt>
                <c:pt idx="1341">
                  <c:v>5.3639999999999999</c:v>
                </c:pt>
                <c:pt idx="1342">
                  <c:v>5.3680000000000003</c:v>
                </c:pt>
                <c:pt idx="1343">
                  <c:v>5.3719999999999999</c:v>
                </c:pt>
                <c:pt idx="1344">
                  <c:v>5.3760000000000003</c:v>
                </c:pt>
                <c:pt idx="1345">
                  <c:v>5.38</c:v>
                </c:pt>
                <c:pt idx="1346">
                  <c:v>5.3840000000000003</c:v>
                </c:pt>
                <c:pt idx="1347">
                  <c:v>5.3880000000000008</c:v>
                </c:pt>
                <c:pt idx="1348">
                  <c:v>5.3920000000000003</c:v>
                </c:pt>
                <c:pt idx="1349">
                  <c:v>5.3959999999999999</c:v>
                </c:pt>
                <c:pt idx="1350">
                  <c:v>5.4</c:v>
                </c:pt>
                <c:pt idx="1351">
                  <c:v>5.4039999999999999</c:v>
                </c:pt>
                <c:pt idx="1352">
                  <c:v>5.4080000000000004</c:v>
                </c:pt>
                <c:pt idx="1353">
                  <c:v>5.4119999999999999</c:v>
                </c:pt>
                <c:pt idx="1354">
                  <c:v>5.4159999999999995</c:v>
                </c:pt>
                <c:pt idx="1355">
                  <c:v>5.42</c:v>
                </c:pt>
                <c:pt idx="1356">
                  <c:v>5.4240000000000004</c:v>
                </c:pt>
                <c:pt idx="1357">
                  <c:v>5.4280000000000008</c:v>
                </c:pt>
                <c:pt idx="1358">
                  <c:v>5.4320000000000004</c:v>
                </c:pt>
                <c:pt idx="1359">
                  <c:v>5.4359999999999999</c:v>
                </c:pt>
                <c:pt idx="1360">
                  <c:v>5.44</c:v>
                </c:pt>
                <c:pt idx="1361">
                  <c:v>5.444</c:v>
                </c:pt>
                <c:pt idx="1362">
                  <c:v>5.4479999999999995</c:v>
                </c:pt>
                <c:pt idx="1363">
                  <c:v>5.452</c:v>
                </c:pt>
                <c:pt idx="1364">
                  <c:v>5.4559999999999995</c:v>
                </c:pt>
                <c:pt idx="1365">
                  <c:v>5.4600000000000009</c:v>
                </c:pt>
                <c:pt idx="1366">
                  <c:v>5.4640000000000004</c:v>
                </c:pt>
                <c:pt idx="1367">
                  <c:v>5.468</c:v>
                </c:pt>
                <c:pt idx="1368">
                  <c:v>5.4720000000000004</c:v>
                </c:pt>
                <c:pt idx="1369">
                  <c:v>5.476</c:v>
                </c:pt>
                <c:pt idx="1370">
                  <c:v>5.48</c:v>
                </c:pt>
                <c:pt idx="1371">
                  <c:v>5.484</c:v>
                </c:pt>
                <c:pt idx="1372">
                  <c:v>5.4879999999999995</c:v>
                </c:pt>
                <c:pt idx="1373">
                  <c:v>5.492</c:v>
                </c:pt>
                <c:pt idx="1374">
                  <c:v>5.4960000000000004</c:v>
                </c:pt>
                <c:pt idx="1375">
                  <c:v>5.5</c:v>
                </c:pt>
                <c:pt idx="1376">
                  <c:v>5.5040000000000004</c:v>
                </c:pt>
                <c:pt idx="1377">
                  <c:v>5.508</c:v>
                </c:pt>
                <c:pt idx="1378">
                  <c:v>5.5120000000000005</c:v>
                </c:pt>
                <c:pt idx="1379">
                  <c:v>5.516</c:v>
                </c:pt>
                <c:pt idx="1380">
                  <c:v>5.52</c:v>
                </c:pt>
                <c:pt idx="1381">
                  <c:v>5.524</c:v>
                </c:pt>
                <c:pt idx="1382">
                  <c:v>5.5279999999999996</c:v>
                </c:pt>
                <c:pt idx="1383">
                  <c:v>5.532</c:v>
                </c:pt>
                <c:pt idx="1384">
                  <c:v>5.5360000000000005</c:v>
                </c:pt>
                <c:pt idx="1385">
                  <c:v>5.54</c:v>
                </c:pt>
                <c:pt idx="1386">
                  <c:v>5.5440000000000005</c:v>
                </c:pt>
                <c:pt idx="1387">
                  <c:v>5.548</c:v>
                </c:pt>
                <c:pt idx="1388">
                  <c:v>5.5520000000000005</c:v>
                </c:pt>
                <c:pt idx="1389">
                  <c:v>5.556</c:v>
                </c:pt>
                <c:pt idx="1390">
                  <c:v>5.56</c:v>
                </c:pt>
                <c:pt idx="1391">
                  <c:v>5.5640000000000001</c:v>
                </c:pt>
                <c:pt idx="1392">
                  <c:v>5.5679999999999996</c:v>
                </c:pt>
                <c:pt idx="1393">
                  <c:v>5.572000000000001</c:v>
                </c:pt>
                <c:pt idx="1394">
                  <c:v>5.5760000000000005</c:v>
                </c:pt>
                <c:pt idx="1395">
                  <c:v>5.58</c:v>
                </c:pt>
                <c:pt idx="1396">
                  <c:v>5.5840000000000005</c:v>
                </c:pt>
                <c:pt idx="1397">
                  <c:v>5.5880000000000001</c:v>
                </c:pt>
                <c:pt idx="1398">
                  <c:v>5.5919999999999996</c:v>
                </c:pt>
                <c:pt idx="1399">
                  <c:v>5.5960000000000001</c:v>
                </c:pt>
                <c:pt idx="1400">
                  <c:v>5.6</c:v>
                </c:pt>
                <c:pt idx="1401">
                  <c:v>5.6040000000000001</c:v>
                </c:pt>
                <c:pt idx="1402">
                  <c:v>5.6080000000000005</c:v>
                </c:pt>
                <c:pt idx="1403">
                  <c:v>5.6120000000000001</c:v>
                </c:pt>
                <c:pt idx="1404">
                  <c:v>5.6160000000000005</c:v>
                </c:pt>
                <c:pt idx="1405">
                  <c:v>5.62</c:v>
                </c:pt>
                <c:pt idx="1406">
                  <c:v>5.6240000000000006</c:v>
                </c:pt>
                <c:pt idx="1407">
                  <c:v>5.6280000000000001</c:v>
                </c:pt>
                <c:pt idx="1408">
                  <c:v>5.6319999999999997</c:v>
                </c:pt>
                <c:pt idx="1409">
                  <c:v>5.6360000000000001</c:v>
                </c:pt>
                <c:pt idx="1410">
                  <c:v>5.64</c:v>
                </c:pt>
                <c:pt idx="1411">
                  <c:v>5.6440000000000001</c:v>
                </c:pt>
                <c:pt idx="1412">
                  <c:v>5.6480000000000006</c:v>
                </c:pt>
                <c:pt idx="1413">
                  <c:v>5.6520000000000001</c:v>
                </c:pt>
                <c:pt idx="1414">
                  <c:v>5.6560000000000006</c:v>
                </c:pt>
                <c:pt idx="1415">
                  <c:v>5.66</c:v>
                </c:pt>
                <c:pt idx="1416">
                  <c:v>5.6639999999999997</c:v>
                </c:pt>
                <c:pt idx="1417">
                  <c:v>5.6680000000000001</c:v>
                </c:pt>
                <c:pt idx="1418">
                  <c:v>5.6719999999999997</c:v>
                </c:pt>
                <c:pt idx="1419">
                  <c:v>5.6760000000000002</c:v>
                </c:pt>
                <c:pt idx="1420">
                  <c:v>5.68</c:v>
                </c:pt>
                <c:pt idx="1421">
                  <c:v>5.6840000000000002</c:v>
                </c:pt>
                <c:pt idx="1422">
                  <c:v>5.6880000000000006</c:v>
                </c:pt>
                <c:pt idx="1423">
                  <c:v>5.6920000000000002</c:v>
                </c:pt>
                <c:pt idx="1424">
                  <c:v>5.6959999999999997</c:v>
                </c:pt>
                <c:pt idx="1425">
                  <c:v>5.7</c:v>
                </c:pt>
                <c:pt idx="1426">
                  <c:v>5.7039999999999997</c:v>
                </c:pt>
                <c:pt idx="1427">
                  <c:v>5.7080000000000002</c:v>
                </c:pt>
                <c:pt idx="1428">
                  <c:v>5.7119999999999997</c:v>
                </c:pt>
                <c:pt idx="1429">
                  <c:v>5.7159999999999993</c:v>
                </c:pt>
                <c:pt idx="1430">
                  <c:v>5.7200000000000006</c:v>
                </c:pt>
                <c:pt idx="1431">
                  <c:v>5.7240000000000002</c:v>
                </c:pt>
                <c:pt idx="1432">
                  <c:v>5.7280000000000006</c:v>
                </c:pt>
                <c:pt idx="1433">
                  <c:v>5.7320000000000002</c:v>
                </c:pt>
                <c:pt idx="1434">
                  <c:v>5.7359999999999998</c:v>
                </c:pt>
                <c:pt idx="1435">
                  <c:v>5.74</c:v>
                </c:pt>
                <c:pt idx="1436">
                  <c:v>5.7439999999999998</c:v>
                </c:pt>
                <c:pt idx="1437">
                  <c:v>5.7480000000000002</c:v>
                </c:pt>
                <c:pt idx="1438">
                  <c:v>5.7519999999999998</c:v>
                </c:pt>
                <c:pt idx="1439">
                  <c:v>5.7560000000000002</c:v>
                </c:pt>
                <c:pt idx="1440">
                  <c:v>5.7600000000000007</c:v>
                </c:pt>
                <c:pt idx="1441">
                  <c:v>5.7640000000000002</c:v>
                </c:pt>
                <c:pt idx="1442">
                  <c:v>5.7680000000000007</c:v>
                </c:pt>
                <c:pt idx="1443">
                  <c:v>5.7720000000000002</c:v>
                </c:pt>
                <c:pt idx="1444">
                  <c:v>5.7759999999999998</c:v>
                </c:pt>
                <c:pt idx="1445">
                  <c:v>5.78</c:v>
                </c:pt>
                <c:pt idx="1446">
                  <c:v>5.7839999999999998</c:v>
                </c:pt>
                <c:pt idx="1447">
                  <c:v>5.7879999999999994</c:v>
                </c:pt>
                <c:pt idx="1448">
                  <c:v>5.7920000000000007</c:v>
                </c:pt>
                <c:pt idx="1449">
                  <c:v>5.7960000000000003</c:v>
                </c:pt>
                <c:pt idx="1450">
                  <c:v>5.8000000000000007</c:v>
                </c:pt>
                <c:pt idx="1451">
                  <c:v>5.8040000000000003</c:v>
                </c:pt>
                <c:pt idx="1452">
                  <c:v>5.8079999999999998</c:v>
                </c:pt>
                <c:pt idx="1453">
                  <c:v>5.8120000000000003</c:v>
                </c:pt>
                <c:pt idx="1454">
                  <c:v>5.8159999999999998</c:v>
                </c:pt>
                <c:pt idx="1455">
                  <c:v>5.82</c:v>
                </c:pt>
                <c:pt idx="1456">
                  <c:v>5.8239999999999998</c:v>
                </c:pt>
                <c:pt idx="1457">
                  <c:v>5.8279999999999994</c:v>
                </c:pt>
                <c:pt idx="1458">
                  <c:v>5.8320000000000007</c:v>
                </c:pt>
                <c:pt idx="1459">
                  <c:v>5.8360000000000003</c:v>
                </c:pt>
                <c:pt idx="1460">
                  <c:v>5.84</c:v>
                </c:pt>
                <c:pt idx="1461">
                  <c:v>5.8440000000000003</c:v>
                </c:pt>
                <c:pt idx="1462">
                  <c:v>5.8479999999999999</c:v>
                </c:pt>
                <c:pt idx="1463">
                  <c:v>5.8520000000000003</c:v>
                </c:pt>
                <c:pt idx="1464">
                  <c:v>5.8559999999999999</c:v>
                </c:pt>
                <c:pt idx="1465">
                  <c:v>5.8599999999999994</c:v>
                </c:pt>
                <c:pt idx="1466">
                  <c:v>5.8639999999999999</c:v>
                </c:pt>
                <c:pt idx="1467">
                  <c:v>5.8680000000000003</c:v>
                </c:pt>
                <c:pt idx="1468">
                  <c:v>5.8720000000000008</c:v>
                </c:pt>
                <c:pt idx="1469">
                  <c:v>5.8760000000000003</c:v>
                </c:pt>
                <c:pt idx="1470">
                  <c:v>5.88</c:v>
                </c:pt>
                <c:pt idx="1471">
                  <c:v>5.8840000000000003</c:v>
                </c:pt>
                <c:pt idx="1472">
                  <c:v>5.8879999999999999</c:v>
                </c:pt>
                <c:pt idx="1473">
                  <c:v>5.8920000000000003</c:v>
                </c:pt>
                <c:pt idx="1474">
                  <c:v>5.8959999999999999</c:v>
                </c:pt>
                <c:pt idx="1475">
                  <c:v>5.8999999999999995</c:v>
                </c:pt>
                <c:pt idx="1476">
                  <c:v>5.9040000000000008</c:v>
                </c:pt>
                <c:pt idx="1477">
                  <c:v>5.9080000000000004</c:v>
                </c:pt>
                <c:pt idx="1478">
                  <c:v>5.9119999999999999</c:v>
                </c:pt>
                <c:pt idx="1479">
                  <c:v>5.9160000000000004</c:v>
                </c:pt>
                <c:pt idx="1480">
                  <c:v>5.92</c:v>
                </c:pt>
                <c:pt idx="1481">
                  <c:v>5.9240000000000004</c:v>
                </c:pt>
                <c:pt idx="1482">
                  <c:v>5.9279999999999999</c:v>
                </c:pt>
                <c:pt idx="1483">
                  <c:v>5.9319999999999995</c:v>
                </c:pt>
                <c:pt idx="1484">
                  <c:v>5.9359999999999999</c:v>
                </c:pt>
                <c:pt idx="1485">
                  <c:v>5.94</c:v>
                </c:pt>
                <c:pt idx="1486">
                  <c:v>5.9440000000000008</c:v>
                </c:pt>
                <c:pt idx="1487">
                  <c:v>5.9480000000000004</c:v>
                </c:pt>
                <c:pt idx="1488">
                  <c:v>5.952</c:v>
                </c:pt>
                <c:pt idx="1489">
                  <c:v>5.9560000000000004</c:v>
                </c:pt>
                <c:pt idx="1490">
                  <c:v>5.96</c:v>
                </c:pt>
                <c:pt idx="1491">
                  <c:v>5.9640000000000004</c:v>
                </c:pt>
                <c:pt idx="1492">
                  <c:v>5.968</c:v>
                </c:pt>
                <c:pt idx="1493">
                  <c:v>5.9719999999999995</c:v>
                </c:pt>
                <c:pt idx="1494">
                  <c:v>5.976</c:v>
                </c:pt>
                <c:pt idx="1495">
                  <c:v>5.98</c:v>
                </c:pt>
                <c:pt idx="1496">
                  <c:v>5.984</c:v>
                </c:pt>
                <c:pt idx="1497">
                  <c:v>5.9880000000000004</c:v>
                </c:pt>
                <c:pt idx="1498">
                  <c:v>5.992</c:v>
                </c:pt>
                <c:pt idx="1499">
                  <c:v>5.9960000000000004</c:v>
                </c:pt>
                <c:pt idx="1500">
                  <c:v>6</c:v>
                </c:pt>
                <c:pt idx="1501">
                  <c:v>6.0039999999999996</c:v>
                </c:pt>
                <c:pt idx="1502">
                  <c:v>6.008</c:v>
                </c:pt>
                <c:pt idx="1503">
                  <c:v>6.0119999999999996</c:v>
                </c:pt>
                <c:pt idx="1504">
                  <c:v>6.0160000000000009</c:v>
                </c:pt>
                <c:pt idx="1505">
                  <c:v>6.0200000000000005</c:v>
                </c:pt>
                <c:pt idx="1506">
                  <c:v>6.024</c:v>
                </c:pt>
                <c:pt idx="1507">
                  <c:v>6.0280000000000005</c:v>
                </c:pt>
                <c:pt idx="1508">
                  <c:v>6.032</c:v>
                </c:pt>
                <c:pt idx="1509">
                  <c:v>6.0359999999999996</c:v>
                </c:pt>
                <c:pt idx="1510">
                  <c:v>6.04</c:v>
                </c:pt>
                <c:pt idx="1511">
                  <c:v>6.0439999999999996</c:v>
                </c:pt>
                <c:pt idx="1512">
                  <c:v>6.048</c:v>
                </c:pt>
                <c:pt idx="1513">
                  <c:v>6.0520000000000005</c:v>
                </c:pt>
                <c:pt idx="1514">
                  <c:v>6.056</c:v>
                </c:pt>
                <c:pt idx="1515">
                  <c:v>6.0600000000000005</c:v>
                </c:pt>
                <c:pt idx="1516">
                  <c:v>6.0640000000000001</c:v>
                </c:pt>
                <c:pt idx="1517">
                  <c:v>6.0680000000000005</c:v>
                </c:pt>
                <c:pt idx="1518">
                  <c:v>6.0720000000000001</c:v>
                </c:pt>
                <c:pt idx="1519">
                  <c:v>6.0759999999999996</c:v>
                </c:pt>
                <c:pt idx="1520">
                  <c:v>6.08</c:v>
                </c:pt>
                <c:pt idx="1521">
                  <c:v>6.0839999999999996</c:v>
                </c:pt>
                <c:pt idx="1522">
                  <c:v>6.088000000000001</c:v>
                </c:pt>
                <c:pt idx="1523">
                  <c:v>6.0920000000000005</c:v>
                </c:pt>
                <c:pt idx="1524">
                  <c:v>6.0960000000000001</c:v>
                </c:pt>
                <c:pt idx="1525">
                  <c:v>6.1000000000000005</c:v>
                </c:pt>
                <c:pt idx="1526">
                  <c:v>6.1040000000000001</c:v>
                </c:pt>
                <c:pt idx="1527">
                  <c:v>6.1079999999999997</c:v>
                </c:pt>
                <c:pt idx="1528">
                  <c:v>6.1120000000000001</c:v>
                </c:pt>
                <c:pt idx="1529">
                  <c:v>6.1159999999999997</c:v>
                </c:pt>
                <c:pt idx="1530">
                  <c:v>6.12</c:v>
                </c:pt>
                <c:pt idx="1531">
                  <c:v>6.1239999999999997</c:v>
                </c:pt>
                <c:pt idx="1532">
                  <c:v>6.1280000000000001</c:v>
                </c:pt>
                <c:pt idx="1533">
                  <c:v>6.1320000000000006</c:v>
                </c:pt>
                <c:pt idx="1534">
                  <c:v>6.1360000000000001</c:v>
                </c:pt>
                <c:pt idx="1535">
                  <c:v>6.1400000000000006</c:v>
                </c:pt>
                <c:pt idx="1536">
                  <c:v>6.1440000000000001</c:v>
                </c:pt>
                <c:pt idx="1537">
                  <c:v>6.1479999999999997</c:v>
                </c:pt>
                <c:pt idx="1538">
                  <c:v>6.1520000000000001</c:v>
                </c:pt>
                <c:pt idx="1539">
                  <c:v>6.1559999999999997</c:v>
                </c:pt>
                <c:pt idx="1540">
                  <c:v>6.16</c:v>
                </c:pt>
                <c:pt idx="1541">
                  <c:v>6.1640000000000006</c:v>
                </c:pt>
                <c:pt idx="1542">
                  <c:v>6.1680000000000001</c:v>
                </c:pt>
                <c:pt idx="1543">
                  <c:v>6.1720000000000006</c:v>
                </c:pt>
                <c:pt idx="1544">
                  <c:v>6.1760000000000002</c:v>
                </c:pt>
                <c:pt idx="1545">
                  <c:v>6.18</c:v>
                </c:pt>
                <c:pt idx="1546">
                  <c:v>6.1840000000000002</c:v>
                </c:pt>
                <c:pt idx="1547">
                  <c:v>6.1879999999999997</c:v>
                </c:pt>
                <c:pt idx="1548">
                  <c:v>6.1920000000000002</c:v>
                </c:pt>
                <c:pt idx="1549">
                  <c:v>6.1959999999999997</c:v>
                </c:pt>
                <c:pt idx="1550">
                  <c:v>6.2</c:v>
                </c:pt>
                <c:pt idx="1551">
                  <c:v>6.2040000000000006</c:v>
                </c:pt>
                <c:pt idx="1552">
                  <c:v>6.2080000000000002</c:v>
                </c:pt>
                <c:pt idx="1553">
                  <c:v>6.2120000000000006</c:v>
                </c:pt>
                <c:pt idx="1554">
                  <c:v>6.2160000000000002</c:v>
                </c:pt>
                <c:pt idx="1555">
                  <c:v>6.22</c:v>
                </c:pt>
                <c:pt idx="1556">
                  <c:v>6.2240000000000002</c:v>
                </c:pt>
                <c:pt idx="1557">
                  <c:v>6.2279999999999998</c:v>
                </c:pt>
                <c:pt idx="1558">
                  <c:v>6.2319999999999993</c:v>
                </c:pt>
                <c:pt idx="1559">
                  <c:v>6.2360000000000007</c:v>
                </c:pt>
                <c:pt idx="1560">
                  <c:v>6.24</c:v>
                </c:pt>
                <c:pt idx="1561">
                  <c:v>6.2440000000000007</c:v>
                </c:pt>
                <c:pt idx="1562">
                  <c:v>6.2480000000000002</c:v>
                </c:pt>
                <c:pt idx="1563">
                  <c:v>6.2519999999999998</c:v>
                </c:pt>
                <c:pt idx="1564">
                  <c:v>6.2560000000000002</c:v>
                </c:pt>
                <c:pt idx="1565">
                  <c:v>6.26</c:v>
                </c:pt>
                <c:pt idx="1566">
                  <c:v>6.2640000000000002</c:v>
                </c:pt>
                <c:pt idx="1567">
                  <c:v>6.2679999999999998</c:v>
                </c:pt>
                <c:pt idx="1568">
                  <c:v>6.2720000000000002</c:v>
                </c:pt>
                <c:pt idx="1569">
                  <c:v>6.2760000000000007</c:v>
                </c:pt>
                <c:pt idx="1570">
                  <c:v>6.28</c:v>
                </c:pt>
                <c:pt idx="1571">
                  <c:v>6.2840000000000007</c:v>
                </c:pt>
                <c:pt idx="1572">
                  <c:v>6.2880000000000003</c:v>
                </c:pt>
                <c:pt idx="1573">
                  <c:v>6.2919999999999998</c:v>
                </c:pt>
                <c:pt idx="1574">
                  <c:v>6.2960000000000003</c:v>
                </c:pt>
                <c:pt idx="1575">
                  <c:v>6.3</c:v>
                </c:pt>
                <c:pt idx="1576">
                  <c:v>6.3040000000000003</c:v>
                </c:pt>
                <c:pt idx="1577">
                  <c:v>6.3079999999999998</c:v>
                </c:pt>
                <c:pt idx="1578">
                  <c:v>6.3120000000000003</c:v>
                </c:pt>
                <c:pt idx="1579">
                  <c:v>6.3160000000000007</c:v>
                </c:pt>
                <c:pt idx="1580">
                  <c:v>6.32</c:v>
                </c:pt>
                <c:pt idx="1581">
                  <c:v>6.3239999999999998</c:v>
                </c:pt>
                <c:pt idx="1582">
                  <c:v>6.3280000000000003</c:v>
                </c:pt>
                <c:pt idx="1583">
                  <c:v>6.3319999999999999</c:v>
                </c:pt>
                <c:pt idx="1584">
                  <c:v>6.3360000000000003</c:v>
                </c:pt>
                <c:pt idx="1585">
                  <c:v>6.34</c:v>
                </c:pt>
                <c:pt idx="1586">
                  <c:v>6.3439999999999994</c:v>
                </c:pt>
                <c:pt idx="1587">
                  <c:v>6.3480000000000008</c:v>
                </c:pt>
                <c:pt idx="1588">
                  <c:v>6.3520000000000003</c:v>
                </c:pt>
                <c:pt idx="1589">
                  <c:v>6.3560000000000008</c:v>
                </c:pt>
                <c:pt idx="1590">
                  <c:v>6.36</c:v>
                </c:pt>
                <c:pt idx="1591">
                  <c:v>6.3639999999999999</c:v>
                </c:pt>
                <c:pt idx="1592">
                  <c:v>6.3680000000000003</c:v>
                </c:pt>
                <c:pt idx="1593">
                  <c:v>6.3719999999999999</c:v>
                </c:pt>
                <c:pt idx="1594">
                  <c:v>6.3759999999999994</c:v>
                </c:pt>
                <c:pt idx="1595">
                  <c:v>6.38</c:v>
                </c:pt>
                <c:pt idx="1596">
                  <c:v>6.3840000000000003</c:v>
                </c:pt>
                <c:pt idx="1597">
                  <c:v>6.3880000000000008</c:v>
                </c:pt>
                <c:pt idx="1598">
                  <c:v>6.3920000000000003</c:v>
                </c:pt>
                <c:pt idx="1599">
                  <c:v>6.3959999999999999</c:v>
                </c:pt>
                <c:pt idx="1600">
                  <c:v>6.4</c:v>
                </c:pt>
                <c:pt idx="1601">
                  <c:v>6.4039999999999999</c:v>
                </c:pt>
                <c:pt idx="1602">
                  <c:v>6.4080000000000004</c:v>
                </c:pt>
                <c:pt idx="1603">
                  <c:v>6.4119999999999999</c:v>
                </c:pt>
                <c:pt idx="1604">
                  <c:v>6.4159999999999995</c:v>
                </c:pt>
                <c:pt idx="1605">
                  <c:v>6.42</c:v>
                </c:pt>
                <c:pt idx="1606">
                  <c:v>6.4240000000000004</c:v>
                </c:pt>
                <c:pt idx="1607">
                  <c:v>6.4279999999999999</c:v>
                </c:pt>
                <c:pt idx="1608">
                  <c:v>6.4320000000000004</c:v>
                </c:pt>
                <c:pt idx="1609">
                  <c:v>6.4359999999999999</c:v>
                </c:pt>
                <c:pt idx="1610">
                  <c:v>6.44</c:v>
                </c:pt>
                <c:pt idx="1611">
                  <c:v>6.444</c:v>
                </c:pt>
                <c:pt idx="1612">
                  <c:v>6.4479999999999995</c:v>
                </c:pt>
                <c:pt idx="1613">
                  <c:v>6.452</c:v>
                </c:pt>
                <c:pt idx="1614">
                  <c:v>6.4559999999999995</c:v>
                </c:pt>
                <c:pt idx="1615">
                  <c:v>6.4600000000000009</c:v>
                </c:pt>
                <c:pt idx="1616">
                  <c:v>6.4640000000000004</c:v>
                </c:pt>
                <c:pt idx="1617">
                  <c:v>6.468</c:v>
                </c:pt>
                <c:pt idx="1618">
                  <c:v>6.4720000000000004</c:v>
                </c:pt>
                <c:pt idx="1619">
                  <c:v>6.476</c:v>
                </c:pt>
                <c:pt idx="1620">
                  <c:v>6.48</c:v>
                </c:pt>
                <c:pt idx="1621">
                  <c:v>6.484</c:v>
                </c:pt>
                <c:pt idx="1622">
                  <c:v>6.4879999999999995</c:v>
                </c:pt>
                <c:pt idx="1623">
                  <c:v>6.492</c:v>
                </c:pt>
                <c:pt idx="1624">
                  <c:v>6.4960000000000004</c:v>
                </c:pt>
                <c:pt idx="1625">
                  <c:v>6.5000000000000009</c:v>
                </c:pt>
                <c:pt idx="1626">
                  <c:v>6.5040000000000004</c:v>
                </c:pt>
                <c:pt idx="1627">
                  <c:v>6.508</c:v>
                </c:pt>
                <c:pt idx="1628">
                  <c:v>6.5120000000000005</c:v>
                </c:pt>
                <c:pt idx="1629">
                  <c:v>6.516</c:v>
                </c:pt>
                <c:pt idx="1630">
                  <c:v>6.52</c:v>
                </c:pt>
                <c:pt idx="1631">
                  <c:v>6.524</c:v>
                </c:pt>
                <c:pt idx="1632">
                  <c:v>6.5279999999999996</c:v>
                </c:pt>
                <c:pt idx="1633">
                  <c:v>6.5320000000000009</c:v>
                </c:pt>
                <c:pt idx="1634">
                  <c:v>6.5360000000000005</c:v>
                </c:pt>
                <c:pt idx="1635">
                  <c:v>6.54</c:v>
                </c:pt>
                <c:pt idx="1636">
                  <c:v>6.5440000000000005</c:v>
                </c:pt>
                <c:pt idx="1637">
                  <c:v>6.548</c:v>
                </c:pt>
                <c:pt idx="1638">
                  <c:v>6.5520000000000005</c:v>
                </c:pt>
                <c:pt idx="1639">
                  <c:v>6.556</c:v>
                </c:pt>
                <c:pt idx="1640">
                  <c:v>6.56</c:v>
                </c:pt>
                <c:pt idx="1641">
                  <c:v>6.5640000000000001</c:v>
                </c:pt>
                <c:pt idx="1642">
                  <c:v>6.5679999999999996</c:v>
                </c:pt>
                <c:pt idx="1643">
                  <c:v>6.5720000000000001</c:v>
                </c:pt>
                <c:pt idx="1644">
                  <c:v>6.5760000000000005</c:v>
                </c:pt>
                <c:pt idx="1645">
                  <c:v>6.58</c:v>
                </c:pt>
                <c:pt idx="1646">
                  <c:v>6.5840000000000005</c:v>
                </c:pt>
                <c:pt idx="1647">
                  <c:v>6.5880000000000001</c:v>
                </c:pt>
                <c:pt idx="1648">
                  <c:v>6.5919999999999996</c:v>
                </c:pt>
                <c:pt idx="1649">
                  <c:v>6.5960000000000001</c:v>
                </c:pt>
                <c:pt idx="1650">
                  <c:v>6.6</c:v>
                </c:pt>
                <c:pt idx="1651">
                  <c:v>6.6040000000000001</c:v>
                </c:pt>
                <c:pt idx="1652">
                  <c:v>6.6080000000000005</c:v>
                </c:pt>
                <c:pt idx="1653">
                  <c:v>6.6120000000000001</c:v>
                </c:pt>
                <c:pt idx="1654">
                  <c:v>6.6160000000000005</c:v>
                </c:pt>
                <c:pt idx="1655">
                  <c:v>6.62</c:v>
                </c:pt>
                <c:pt idx="1656">
                  <c:v>6.6239999999999997</c:v>
                </c:pt>
                <c:pt idx="1657">
                  <c:v>6.6280000000000001</c:v>
                </c:pt>
                <c:pt idx="1658">
                  <c:v>6.6319999999999997</c:v>
                </c:pt>
                <c:pt idx="1659">
                  <c:v>6.6360000000000001</c:v>
                </c:pt>
                <c:pt idx="1660">
                  <c:v>6.64</c:v>
                </c:pt>
                <c:pt idx="1661">
                  <c:v>6.644000000000001</c:v>
                </c:pt>
                <c:pt idx="1662">
                  <c:v>6.6480000000000006</c:v>
                </c:pt>
                <c:pt idx="1663">
                  <c:v>6.6520000000000001</c:v>
                </c:pt>
                <c:pt idx="1664">
                  <c:v>6.6560000000000006</c:v>
                </c:pt>
                <c:pt idx="1665">
                  <c:v>6.66</c:v>
                </c:pt>
                <c:pt idx="1666">
                  <c:v>6.6639999999999997</c:v>
                </c:pt>
                <c:pt idx="1667">
                  <c:v>6.6680000000000001</c:v>
                </c:pt>
                <c:pt idx="1668">
                  <c:v>6.6719999999999997</c:v>
                </c:pt>
                <c:pt idx="1669">
                  <c:v>6.6759999999999993</c:v>
                </c:pt>
                <c:pt idx="1670">
                  <c:v>6.6800000000000006</c:v>
                </c:pt>
                <c:pt idx="1671">
                  <c:v>6.6840000000000002</c:v>
                </c:pt>
                <c:pt idx="1672">
                  <c:v>6.6880000000000006</c:v>
                </c:pt>
                <c:pt idx="1673">
                  <c:v>6.6920000000000002</c:v>
                </c:pt>
                <c:pt idx="1674">
                  <c:v>6.6960000000000006</c:v>
                </c:pt>
                <c:pt idx="1675">
                  <c:v>6.7</c:v>
                </c:pt>
                <c:pt idx="1676">
                  <c:v>6.7039999999999997</c:v>
                </c:pt>
                <c:pt idx="1677">
                  <c:v>6.7080000000000002</c:v>
                </c:pt>
                <c:pt idx="1678">
                  <c:v>6.7119999999999997</c:v>
                </c:pt>
                <c:pt idx="1679">
                  <c:v>6.7159999999999993</c:v>
                </c:pt>
                <c:pt idx="1680">
                  <c:v>6.7200000000000006</c:v>
                </c:pt>
                <c:pt idx="1681">
                  <c:v>6.7240000000000002</c:v>
                </c:pt>
                <c:pt idx="1682">
                  <c:v>6.7280000000000006</c:v>
                </c:pt>
                <c:pt idx="1683">
                  <c:v>6.7320000000000002</c:v>
                </c:pt>
                <c:pt idx="1684">
                  <c:v>6.7359999999999998</c:v>
                </c:pt>
                <c:pt idx="1685">
                  <c:v>6.74</c:v>
                </c:pt>
                <c:pt idx="1686">
                  <c:v>6.7439999999999998</c:v>
                </c:pt>
                <c:pt idx="1687">
                  <c:v>6.7480000000000002</c:v>
                </c:pt>
                <c:pt idx="1688">
                  <c:v>6.7519999999999998</c:v>
                </c:pt>
                <c:pt idx="1689">
                  <c:v>6.7560000000000002</c:v>
                </c:pt>
                <c:pt idx="1690">
                  <c:v>6.7600000000000007</c:v>
                </c:pt>
                <c:pt idx="1691">
                  <c:v>6.7640000000000002</c:v>
                </c:pt>
                <c:pt idx="1692">
                  <c:v>6.7679999999999998</c:v>
                </c:pt>
                <c:pt idx="1693">
                  <c:v>6.7720000000000002</c:v>
                </c:pt>
                <c:pt idx="1694">
                  <c:v>6.7759999999999998</c:v>
                </c:pt>
                <c:pt idx="1695">
                  <c:v>6.78</c:v>
                </c:pt>
                <c:pt idx="1696">
                  <c:v>6.7839999999999998</c:v>
                </c:pt>
                <c:pt idx="1697">
                  <c:v>6.7879999999999994</c:v>
                </c:pt>
                <c:pt idx="1698">
                  <c:v>6.7920000000000007</c:v>
                </c:pt>
                <c:pt idx="1699">
                  <c:v>6.7960000000000003</c:v>
                </c:pt>
                <c:pt idx="1700">
                  <c:v>6.8000000000000007</c:v>
                </c:pt>
                <c:pt idx="1701">
                  <c:v>6.8040000000000003</c:v>
                </c:pt>
                <c:pt idx="1702">
                  <c:v>6.8079999999999998</c:v>
                </c:pt>
                <c:pt idx="1703">
                  <c:v>6.8120000000000003</c:v>
                </c:pt>
                <c:pt idx="1704">
                  <c:v>6.8159999999999998</c:v>
                </c:pt>
                <c:pt idx="1705">
                  <c:v>6.8199999999999994</c:v>
                </c:pt>
                <c:pt idx="1706">
                  <c:v>6.8239999999999998</c:v>
                </c:pt>
                <c:pt idx="1707">
                  <c:v>6.8280000000000003</c:v>
                </c:pt>
                <c:pt idx="1708">
                  <c:v>6.8320000000000007</c:v>
                </c:pt>
                <c:pt idx="1709">
                  <c:v>6.8360000000000003</c:v>
                </c:pt>
                <c:pt idx="1710">
                  <c:v>6.8400000000000007</c:v>
                </c:pt>
                <c:pt idx="1711">
                  <c:v>6.8440000000000003</c:v>
                </c:pt>
                <c:pt idx="1712">
                  <c:v>6.8479999999999999</c:v>
                </c:pt>
                <c:pt idx="1713">
                  <c:v>6.8520000000000003</c:v>
                </c:pt>
                <c:pt idx="1714">
                  <c:v>6.8559999999999999</c:v>
                </c:pt>
                <c:pt idx="1715">
                  <c:v>6.8599999999999994</c:v>
                </c:pt>
                <c:pt idx="1716">
                  <c:v>6.8639999999999999</c:v>
                </c:pt>
                <c:pt idx="1717">
                  <c:v>6.8680000000000003</c:v>
                </c:pt>
                <c:pt idx="1718">
                  <c:v>6.8720000000000008</c:v>
                </c:pt>
                <c:pt idx="1719">
                  <c:v>6.8760000000000003</c:v>
                </c:pt>
                <c:pt idx="1720">
                  <c:v>6.88</c:v>
                </c:pt>
                <c:pt idx="1721">
                  <c:v>6.8840000000000003</c:v>
                </c:pt>
                <c:pt idx="1722">
                  <c:v>6.8879999999999999</c:v>
                </c:pt>
                <c:pt idx="1723">
                  <c:v>6.8920000000000003</c:v>
                </c:pt>
                <c:pt idx="1724">
                  <c:v>6.8959999999999999</c:v>
                </c:pt>
                <c:pt idx="1725">
                  <c:v>6.8999999999999995</c:v>
                </c:pt>
                <c:pt idx="1726">
                  <c:v>6.9040000000000008</c:v>
                </c:pt>
                <c:pt idx="1727">
                  <c:v>6.9080000000000004</c:v>
                </c:pt>
                <c:pt idx="1728">
                  <c:v>6.9119999999999999</c:v>
                </c:pt>
                <c:pt idx="1729">
                  <c:v>6.9160000000000004</c:v>
                </c:pt>
                <c:pt idx="1730">
                  <c:v>6.92</c:v>
                </c:pt>
                <c:pt idx="1731">
                  <c:v>6.9240000000000004</c:v>
                </c:pt>
                <c:pt idx="1732">
                  <c:v>6.9279999999999999</c:v>
                </c:pt>
                <c:pt idx="1733">
                  <c:v>6.9319999999999995</c:v>
                </c:pt>
                <c:pt idx="1734">
                  <c:v>6.9359999999999999</c:v>
                </c:pt>
                <c:pt idx="1735">
                  <c:v>6.94</c:v>
                </c:pt>
                <c:pt idx="1736">
                  <c:v>6.9440000000000008</c:v>
                </c:pt>
                <c:pt idx="1737">
                  <c:v>6.9480000000000004</c:v>
                </c:pt>
                <c:pt idx="1738">
                  <c:v>6.952</c:v>
                </c:pt>
                <c:pt idx="1739">
                  <c:v>6.9560000000000004</c:v>
                </c:pt>
                <c:pt idx="1740">
                  <c:v>6.96</c:v>
                </c:pt>
                <c:pt idx="1741">
                  <c:v>6.9639999999999995</c:v>
                </c:pt>
                <c:pt idx="1742">
                  <c:v>6.968</c:v>
                </c:pt>
                <c:pt idx="1743">
                  <c:v>6.9719999999999995</c:v>
                </c:pt>
                <c:pt idx="1744">
                  <c:v>6.9760000000000009</c:v>
                </c:pt>
                <c:pt idx="1745">
                  <c:v>6.98</c:v>
                </c:pt>
                <c:pt idx="1746">
                  <c:v>6.9840000000000009</c:v>
                </c:pt>
                <c:pt idx="1747">
                  <c:v>6.9880000000000004</c:v>
                </c:pt>
                <c:pt idx="1748">
                  <c:v>6.992</c:v>
                </c:pt>
                <c:pt idx="1749">
                  <c:v>6.9960000000000004</c:v>
                </c:pt>
                <c:pt idx="1750">
                  <c:v>7</c:v>
                </c:pt>
                <c:pt idx="1751">
                  <c:v>7.0039999999999996</c:v>
                </c:pt>
                <c:pt idx="1752">
                  <c:v>7.008</c:v>
                </c:pt>
                <c:pt idx="1753">
                  <c:v>7.0119999999999996</c:v>
                </c:pt>
                <c:pt idx="1754">
                  <c:v>7.016</c:v>
                </c:pt>
                <c:pt idx="1755">
                  <c:v>7.0200000000000005</c:v>
                </c:pt>
                <c:pt idx="1756">
                  <c:v>7.024</c:v>
                </c:pt>
                <c:pt idx="1757">
                  <c:v>7.0280000000000005</c:v>
                </c:pt>
                <c:pt idx="1758">
                  <c:v>7.032</c:v>
                </c:pt>
                <c:pt idx="1759">
                  <c:v>7.0360000000000005</c:v>
                </c:pt>
                <c:pt idx="1760">
                  <c:v>7.04</c:v>
                </c:pt>
                <c:pt idx="1761">
                  <c:v>7.0439999999999996</c:v>
                </c:pt>
                <c:pt idx="1762">
                  <c:v>7.048</c:v>
                </c:pt>
                <c:pt idx="1763">
                  <c:v>7.0520000000000005</c:v>
                </c:pt>
                <c:pt idx="1764">
                  <c:v>7.056</c:v>
                </c:pt>
                <c:pt idx="1765">
                  <c:v>7.0600000000000005</c:v>
                </c:pt>
                <c:pt idx="1766">
                  <c:v>7.0640000000000001</c:v>
                </c:pt>
                <c:pt idx="1767">
                  <c:v>7.0679999999999996</c:v>
                </c:pt>
                <c:pt idx="1768">
                  <c:v>7.0720000000000001</c:v>
                </c:pt>
                <c:pt idx="1769">
                  <c:v>7.0759999999999996</c:v>
                </c:pt>
                <c:pt idx="1770">
                  <c:v>7.08</c:v>
                </c:pt>
                <c:pt idx="1771">
                  <c:v>7.0839999999999996</c:v>
                </c:pt>
                <c:pt idx="1772">
                  <c:v>7.088000000000001</c:v>
                </c:pt>
                <c:pt idx="1773">
                  <c:v>7.0920000000000005</c:v>
                </c:pt>
                <c:pt idx="1774">
                  <c:v>7.0960000000000001</c:v>
                </c:pt>
                <c:pt idx="1775">
                  <c:v>7.1000000000000005</c:v>
                </c:pt>
                <c:pt idx="1776">
                  <c:v>7.1040000000000001</c:v>
                </c:pt>
                <c:pt idx="1777">
                  <c:v>7.1079999999999997</c:v>
                </c:pt>
                <c:pt idx="1778">
                  <c:v>7.1120000000000001</c:v>
                </c:pt>
                <c:pt idx="1779">
                  <c:v>7.1159999999999997</c:v>
                </c:pt>
                <c:pt idx="1780">
                  <c:v>7.1199999999999992</c:v>
                </c:pt>
                <c:pt idx="1781">
                  <c:v>7.1240000000000006</c:v>
                </c:pt>
                <c:pt idx="1782">
                  <c:v>7.128000000000001</c:v>
                </c:pt>
                <c:pt idx="1783">
                  <c:v>7.1320000000000006</c:v>
                </c:pt>
                <c:pt idx="1784">
                  <c:v>7.1360000000000001</c:v>
                </c:pt>
                <c:pt idx="1785">
                  <c:v>7.1400000000000006</c:v>
                </c:pt>
                <c:pt idx="1786">
                  <c:v>7.1440000000000001</c:v>
                </c:pt>
                <c:pt idx="1787">
                  <c:v>7.1479999999999997</c:v>
                </c:pt>
                <c:pt idx="1788">
                  <c:v>7.1520000000000001</c:v>
                </c:pt>
                <c:pt idx="1789">
                  <c:v>7.1559999999999997</c:v>
                </c:pt>
                <c:pt idx="1790">
                  <c:v>7.16</c:v>
                </c:pt>
                <c:pt idx="1791">
                  <c:v>7.1640000000000006</c:v>
                </c:pt>
                <c:pt idx="1792">
                  <c:v>7.1680000000000001</c:v>
                </c:pt>
                <c:pt idx="1793">
                  <c:v>7.1720000000000006</c:v>
                </c:pt>
                <c:pt idx="1794">
                  <c:v>7.1760000000000002</c:v>
                </c:pt>
                <c:pt idx="1795">
                  <c:v>7.1800000000000006</c:v>
                </c:pt>
                <c:pt idx="1796">
                  <c:v>7.1840000000000002</c:v>
                </c:pt>
                <c:pt idx="1797">
                  <c:v>7.1879999999999997</c:v>
                </c:pt>
                <c:pt idx="1798">
                  <c:v>7.1920000000000002</c:v>
                </c:pt>
                <c:pt idx="1799">
                  <c:v>7.1959999999999997</c:v>
                </c:pt>
                <c:pt idx="1800">
                  <c:v>7.2</c:v>
                </c:pt>
                <c:pt idx="1801">
                  <c:v>7.2040000000000006</c:v>
                </c:pt>
                <c:pt idx="1802">
                  <c:v>7.2080000000000002</c:v>
                </c:pt>
                <c:pt idx="1803">
                  <c:v>7.2119999999999997</c:v>
                </c:pt>
                <c:pt idx="1804">
                  <c:v>7.2160000000000002</c:v>
                </c:pt>
                <c:pt idx="1805">
                  <c:v>7.22</c:v>
                </c:pt>
                <c:pt idx="1806">
                  <c:v>7.2240000000000002</c:v>
                </c:pt>
                <c:pt idx="1807">
                  <c:v>7.2279999999999998</c:v>
                </c:pt>
                <c:pt idx="1808">
                  <c:v>7.2320000000000002</c:v>
                </c:pt>
                <c:pt idx="1809">
                  <c:v>7.2360000000000007</c:v>
                </c:pt>
                <c:pt idx="1810">
                  <c:v>7.24</c:v>
                </c:pt>
                <c:pt idx="1811">
                  <c:v>7.2440000000000007</c:v>
                </c:pt>
                <c:pt idx="1812">
                  <c:v>7.2480000000000002</c:v>
                </c:pt>
                <c:pt idx="1813">
                  <c:v>7.2519999999999998</c:v>
                </c:pt>
                <c:pt idx="1814">
                  <c:v>7.2560000000000002</c:v>
                </c:pt>
                <c:pt idx="1815">
                  <c:v>7.26</c:v>
                </c:pt>
                <c:pt idx="1816">
                  <c:v>7.2639999999999993</c:v>
                </c:pt>
                <c:pt idx="1817">
                  <c:v>7.2679999999999998</c:v>
                </c:pt>
                <c:pt idx="1818">
                  <c:v>7.2720000000000002</c:v>
                </c:pt>
                <c:pt idx="1819">
                  <c:v>7.2760000000000007</c:v>
                </c:pt>
                <c:pt idx="1820">
                  <c:v>7.28</c:v>
                </c:pt>
                <c:pt idx="1821">
                  <c:v>7.2840000000000007</c:v>
                </c:pt>
                <c:pt idx="1822">
                  <c:v>7.2880000000000003</c:v>
                </c:pt>
                <c:pt idx="1823">
                  <c:v>7.2919999999999998</c:v>
                </c:pt>
                <c:pt idx="1824">
                  <c:v>7.2960000000000003</c:v>
                </c:pt>
                <c:pt idx="1825">
                  <c:v>7.3</c:v>
                </c:pt>
                <c:pt idx="1826">
                  <c:v>7.3039999999999994</c:v>
                </c:pt>
                <c:pt idx="1827">
                  <c:v>7.3079999999999998</c:v>
                </c:pt>
                <c:pt idx="1828">
                  <c:v>7.3120000000000003</c:v>
                </c:pt>
                <c:pt idx="1829">
                  <c:v>7.3159999999999998</c:v>
                </c:pt>
                <c:pt idx="1830">
                  <c:v>7.32</c:v>
                </c:pt>
                <c:pt idx="1831">
                  <c:v>7.3240000000000007</c:v>
                </c:pt>
                <c:pt idx="1832">
                  <c:v>7.3280000000000003</c:v>
                </c:pt>
                <c:pt idx="1833">
                  <c:v>7.3319999999999999</c:v>
                </c:pt>
                <c:pt idx="1834">
                  <c:v>7.3360000000000003</c:v>
                </c:pt>
                <c:pt idx="1835">
                  <c:v>7.34</c:v>
                </c:pt>
                <c:pt idx="1836">
                  <c:v>7.3439999999999994</c:v>
                </c:pt>
                <c:pt idx="1837">
                  <c:v>7.3480000000000008</c:v>
                </c:pt>
                <c:pt idx="1838">
                  <c:v>7.3520000000000003</c:v>
                </c:pt>
                <c:pt idx="1839">
                  <c:v>7.3559999999999999</c:v>
                </c:pt>
                <c:pt idx="1840">
                  <c:v>7.36</c:v>
                </c:pt>
                <c:pt idx="1841">
                  <c:v>7.3639999999999999</c:v>
                </c:pt>
                <c:pt idx="1842">
                  <c:v>7.3680000000000003</c:v>
                </c:pt>
                <c:pt idx="1843">
                  <c:v>7.3719999999999999</c:v>
                </c:pt>
                <c:pt idx="1844">
                  <c:v>7.3760000000000003</c:v>
                </c:pt>
                <c:pt idx="1845">
                  <c:v>7.38</c:v>
                </c:pt>
                <c:pt idx="1846">
                  <c:v>7.3840000000000003</c:v>
                </c:pt>
                <c:pt idx="1847">
                  <c:v>7.3880000000000008</c:v>
                </c:pt>
                <c:pt idx="1848">
                  <c:v>7.3920000000000003</c:v>
                </c:pt>
                <c:pt idx="1849">
                  <c:v>7.3959999999999999</c:v>
                </c:pt>
                <c:pt idx="1850">
                  <c:v>7.4</c:v>
                </c:pt>
                <c:pt idx="1851">
                  <c:v>7.4039999999999999</c:v>
                </c:pt>
                <c:pt idx="1852">
                  <c:v>7.4079999999999995</c:v>
                </c:pt>
                <c:pt idx="1853">
                  <c:v>7.4119999999999999</c:v>
                </c:pt>
                <c:pt idx="1854">
                  <c:v>7.4159999999999995</c:v>
                </c:pt>
                <c:pt idx="1855">
                  <c:v>7.4200000000000008</c:v>
                </c:pt>
                <c:pt idx="1856">
                  <c:v>7.4240000000000004</c:v>
                </c:pt>
                <c:pt idx="1857">
                  <c:v>7.4280000000000008</c:v>
                </c:pt>
                <c:pt idx="1858">
                  <c:v>7.4320000000000004</c:v>
                </c:pt>
                <c:pt idx="1859">
                  <c:v>7.4359999999999999</c:v>
                </c:pt>
                <c:pt idx="1860">
                  <c:v>7.44</c:v>
                </c:pt>
                <c:pt idx="1861">
                  <c:v>7.444</c:v>
                </c:pt>
                <c:pt idx="1862">
                  <c:v>7.4479999999999995</c:v>
                </c:pt>
                <c:pt idx="1863">
                  <c:v>7.452</c:v>
                </c:pt>
                <c:pt idx="1864">
                  <c:v>7.4559999999999995</c:v>
                </c:pt>
                <c:pt idx="1865">
                  <c:v>7.46</c:v>
                </c:pt>
                <c:pt idx="1866">
                  <c:v>7.4640000000000004</c:v>
                </c:pt>
                <c:pt idx="1867">
                  <c:v>7.468</c:v>
                </c:pt>
                <c:pt idx="1868">
                  <c:v>7.4720000000000004</c:v>
                </c:pt>
                <c:pt idx="1869">
                  <c:v>7.476</c:v>
                </c:pt>
                <c:pt idx="1870">
                  <c:v>7.48</c:v>
                </c:pt>
                <c:pt idx="1871">
                  <c:v>7.484</c:v>
                </c:pt>
                <c:pt idx="1872">
                  <c:v>7.4879999999999995</c:v>
                </c:pt>
                <c:pt idx="1873">
                  <c:v>7.492</c:v>
                </c:pt>
                <c:pt idx="1874">
                  <c:v>7.4960000000000004</c:v>
                </c:pt>
                <c:pt idx="1875">
                  <c:v>7.5</c:v>
                </c:pt>
                <c:pt idx="1876">
                  <c:v>7.5040000000000004</c:v>
                </c:pt>
                <c:pt idx="1877">
                  <c:v>7.508</c:v>
                </c:pt>
                <c:pt idx="1878">
                  <c:v>7.5120000000000005</c:v>
                </c:pt>
                <c:pt idx="1879">
                  <c:v>7.516</c:v>
                </c:pt>
                <c:pt idx="1880">
                  <c:v>7.5200000000000005</c:v>
                </c:pt>
                <c:pt idx="1881">
                  <c:v>7.524</c:v>
                </c:pt>
                <c:pt idx="1882">
                  <c:v>7.5279999999999996</c:v>
                </c:pt>
                <c:pt idx="1883">
                  <c:v>7.5320000000000009</c:v>
                </c:pt>
                <c:pt idx="1884">
                  <c:v>7.5360000000000005</c:v>
                </c:pt>
                <c:pt idx="1885">
                  <c:v>7.54</c:v>
                </c:pt>
                <c:pt idx="1886">
                  <c:v>7.5440000000000005</c:v>
                </c:pt>
                <c:pt idx="1887">
                  <c:v>7.548</c:v>
                </c:pt>
                <c:pt idx="1888">
                  <c:v>7.5519999999999996</c:v>
                </c:pt>
                <c:pt idx="1889">
                  <c:v>7.556</c:v>
                </c:pt>
                <c:pt idx="1890">
                  <c:v>7.56</c:v>
                </c:pt>
                <c:pt idx="1891">
                  <c:v>7.5640000000000001</c:v>
                </c:pt>
                <c:pt idx="1892">
                  <c:v>7.5680000000000005</c:v>
                </c:pt>
                <c:pt idx="1893">
                  <c:v>7.572000000000001</c:v>
                </c:pt>
                <c:pt idx="1894">
                  <c:v>7.5760000000000005</c:v>
                </c:pt>
                <c:pt idx="1895">
                  <c:v>7.58</c:v>
                </c:pt>
                <c:pt idx="1896">
                  <c:v>7.5840000000000005</c:v>
                </c:pt>
                <c:pt idx="1897">
                  <c:v>7.5880000000000001</c:v>
                </c:pt>
                <c:pt idx="1898">
                  <c:v>7.5919999999999996</c:v>
                </c:pt>
                <c:pt idx="1899">
                  <c:v>7.5960000000000001</c:v>
                </c:pt>
                <c:pt idx="1900">
                  <c:v>7.6</c:v>
                </c:pt>
                <c:pt idx="1901">
                  <c:v>7.6039999999999992</c:v>
                </c:pt>
                <c:pt idx="1902">
                  <c:v>7.6080000000000005</c:v>
                </c:pt>
                <c:pt idx="1903">
                  <c:v>7.6120000000000001</c:v>
                </c:pt>
                <c:pt idx="1904">
                  <c:v>7.6160000000000005</c:v>
                </c:pt>
                <c:pt idx="1905">
                  <c:v>7.62</c:v>
                </c:pt>
                <c:pt idx="1906">
                  <c:v>7.6240000000000006</c:v>
                </c:pt>
                <c:pt idx="1907">
                  <c:v>7.6280000000000001</c:v>
                </c:pt>
                <c:pt idx="1908">
                  <c:v>7.6319999999999997</c:v>
                </c:pt>
                <c:pt idx="1909">
                  <c:v>7.6360000000000001</c:v>
                </c:pt>
                <c:pt idx="1910">
                  <c:v>7.64</c:v>
                </c:pt>
                <c:pt idx="1911">
                  <c:v>7.6440000000000001</c:v>
                </c:pt>
                <c:pt idx="1912">
                  <c:v>7.6480000000000006</c:v>
                </c:pt>
                <c:pt idx="1913">
                  <c:v>7.6520000000000001</c:v>
                </c:pt>
                <c:pt idx="1914">
                  <c:v>7.6559999999999997</c:v>
                </c:pt>
                <c:pt idx="1915">
                  <c:v>7.66</c:v>
                </c:pt>
                <c:pt idx="1916">
                  <c:v>7.6639999999999997</c:v>
                </c:pt>
                <c:pt idx="1917">
                  <c:v>7.6680000000000001</c:v>
                </c:pt>
                <c:pt idx="1918">
                  <c:v>7.6719999999999997</c:v>
                </c:pt>
                <c:pt idx="1919">
                  <c:v>7.6760000000000002</c:v>
                </c:pt>
                <c:pt idx="1920">
                  <c:v>7.6800000000000006</c:v>
                </c:pt>
                <c:pt idx="1921">
                  <c:v>7.6840000000000002</c:v>
                </c:pt>
                <c:pt idx="1922">
                  <c:v>7.6880000000000006</c:v>
                </c:pt>
                <c:pt idx="1923">
                  <c:v>7.6920000000000002</c:v>
                </c:pt>
                <c:pt idx="1924">
                  <c:v>7.6959999999999997</c:v>
                </c:pt>
                <c:pt idx="1925">
                  <c:v>7.7</c:v>
                </c:pt>
                <c:pt idx="1926">
                  <c:v>7.7039999999999997</c:v>
                </c:pt>
                <c:pt idx="1927">
                  <c:v>7.7080000000000002</c:v>
                </c:pt>
                <c:pt idx="1928">
                  <c:v>7.7119999999999997</c:v>
                </c:pt>
                <c:pt idx="1929">
                  <c:v>7.7160000000000011</c:v>
                </c:pt>
                <c:pt idx="1930">
                  <c:v>7.7200000000000006</c:v>
                </c:pt>
                <c:pt idx="1931">
                  <c:v>7.7240000000000002</c:v>
                </c:pt>
                <c:pt idx="1932">
                  <c:v>7.7280000000000006</c:v>
                </c:pt>
                <c:pt idx="1933">
                  <c:v>7.7320000000000002</c:v>
                </c:pt>
                <c:pt idx="1934">
                  <c:v>7.7359999999999998</c:v>
                </c:pt>
                <c:pt idx="1935">
                  <c:v>7.74</c:v>
                </c:pt>
                <c:pt idx="1936">
                  <c:v>7.7439999999999998</c:v>
                </c:pt>
                <c:pt idx="1937">
                  <c:v>7.7479999999999993</c:v>
                </c:pt>
                <c:pt idx="1938">
                  <c:v>7.7519999999999998</c:v>
                </c:pt>
                <c:pt idx="1939">
                  <c:v>7.7560000000000002</c:v>
                </c:pt>
                <c:pt idx="1940">
                  <c:v>7.7600000000000007</c:v>
                </c:pt>
                <c:pt idx="1941">
                  <c:v>7.7640000000000002</c:v>
                </c:pt>
                <c:pt idx="1942">
                  <c:v>7.7680000000000007</c:v>
                </c:pt>
                <c:pt idx="1943">
                  <c:v>7.7720000000000002</c:v>
                </c:pt>
                <c:pt idx="1944">
                  <c:v>7.7759999999999998</c:v>
                </c:pt>
                <c:pt idx="1945">
                  <c:v>7.78</c:v>
                </c:pt>
                <c:pt idx="1946">
                  <c:v>7.7839999999999998</c:v>
                </c:pt>
                <c:pt idx="1947">
                  <c:v>7.7879999999999994</c:v>
                </c:pt>
                <c:pt idx="1948">
                  <c:v>7.7920000000000007</c:v>
                </c:pt>
                <c:pt idx="1949">
                  <c:v>7.7960000000000003</c:v>
                </c:pt>
                <c:pt idx="1950">
                  <c:v>7.8</c:v>
                </c:pt>
                <c:pt idx="1951">
                  <c:v>7.8040000000000003</c:v>
                </c:pt>
                <c:pt idx="1952">
                  <c:v>7.8079999999999998</c:v>
                </c:pt>
                <c:pt idx="1953">
                  <c:v>7.8120000000000003</c:v>
                </c:pt>
                <c:pt idx="1954">
                  <c:v>7.8159999999999998</c:v>
                </c:pt>
                <c:pt idx="1955">
                  <c:v>7.82</c:v>
                </c:pt>
                <c:pt idx="1956">
                  <c:v>7.8240000000000007</c:v>
                </c:pt>
                <c:pt idx="1957">
                  <c:v>7.8280000000000003</c:v>
                </c:pt>
                <c:pt idx="1958">
                  <c:v>7.8320000000000007</c:v>
                </c:pt>
                <c:pt idx="1959">
                  <c:v>7.8359999999999994</c:v>
                </c:pt>
                <c:pt idx="1960">
                  <c:v>7.84</c:v>
                </c:pt>
                <c:pt idx="1961">
                  <c:v>7.8440000000000003</c:v>
                </c:pt>
                <c:pt idx="1962">
                  <c:v>7.8480000000000008</c:v>
                </c:pt>
                <c:pt idx="1963">
                  <c:v>7.8519999999999994</c:v>
                </c:pt>
                <c:pt idx="1964">
                  <c:v>7.8559999999999999</c:v>
                </c:pt>
                <c:pt idx="1965">
                  <c:v>7.86</c:v>
                </c:pt>
                <c:pt idx="1966">
                  <c:v>7.8639999999999999</c:v>
                </c:pt>
                <c:pt idx="1967">
                  <c:v>7.8680000000000003</c:v>
                </c:pt>
                <c:pt idx="1968">
                  <c:v>7.8720000000000008</c:v>
                </c:pt>
                <c:pt idx="1969">
                  <c:v>7.8760000000000012</c:v>
                </c:pt>
                <c:pt idx="1970">
                  <c:v>7.88</c:v>
                </c:pt>
                <c:pt idx="1971">
                  <c:v>7.8840000000000003</c:v>
                </c:pt>
                <c:pt idx="1972">
                  <c:v>7.887999999999999</c:v>
                </c:pt>
                <c:pt idx="1973">
                  <c:v>7.8919999999999995</c:v>
                </c:pt>
                <c:pt idx="1974">
                  <c:v>7.8959999999999999</c:v>
                </c:pt>
                <c:pt idx="1975">
                  <c:v>7.9</c:v>
                </c:pt>
                <c:pt idx="1976">
                  <c:v>7.9039999999999999</c:v>
                </c:pt>
                <c:pt idx="1977">
                  <c:v>7.9080000000000004</c:v>
                </c:pt>
                <c:pt idx="1978">
                  <c:v>7.9120000000000008</c:v>
                </c:pt>
                <c:pt idx="1979">
                  <c:v>7.9159999999999995</c:v>
                </c:pt>
                <c:pt idx="1980">
                  <c:v>7.92</c:v>
                </c:pt>
                <c:pt idx="1981">
                  <c:v>7.9240000000000004</c:v>
                </c:pt>
                <c:pt idx="1982">
                  <c:v>7.9280000000000008</c:v>
                </c:pt>
                <c:pt idx="1983">
                  <c:v>7.9319999999999995</c:v>
                </c:pt>
                <c:pt idx="1984">
                  <c:v>7.9359999999999999</c:v>
                </c:pt>
                <c:pt idx="1985">
                  <c:v>7.9400000000000013</c:v>
                </c:pt>
                <c:pt idx="1986">
                  <c:v>7.944</c:v>
                </c:pt>
                <c:pt idx="1987">
                  <c:v>7.9480000000000004</c:v>
                </c:pt>
                <c:pt idx="1988">
                  <c:v>7.9520000000000008</c:v>
                </c:pt>
                <c:pt idx="1989">
                  <c:v>7.9559999999999995</c:v>
                </c:pt>
                <c:pt idx="1990">
                  <c:v>7.96</c:v>
                </c:pt>
                <c:pt idx="1991">
                  <c:v>7.9640000000000004</c:v>
                </c:pt>
                <c:pt idx="1992">
                  <c:v>7.9679999999999991</c:v>
                </c:pt>
                <c:pt idx="1993">
                  <c:v>7.9719999999999995</c:v>
                </c:pt>
                <c:pt idx="1994">
                  <c:v>7.9760000000000009</c:v>
                </c:pt>
                <c:pt idx="1995">
                  <c:v>7.9800000000000013</c:v>
                </c:pt>
                <c:pt idx="1996">
                  <c:v>7.984</c:v>
                </c:pt>
                <c:pt idx="1997">
                  <c:v>7.9880000000000004</c:v>
                </c:pt>
                <c:pt idx="1998">
                  <c:v>7.9919999999999991</c:v>
                </c:pt>
                <c:pt idx="1999">
                  <c:v>7.9959999999999996</c:v>
                </c:pt>
                <c:pt idx="2000">
                  <c:v>8</c:v>
                </c:pt>
                <c:pt idx="2001">
                  <c:v>8.0040000000000013</c:v>
                </c:pt>
                <c:pt idx="2002">
                  <c:v>8.0079999999999991</c:v>
                </c:pt>
                <c:pt idx="2003">
                  <c:v>8.0120000000000005</c:v>
                </c:pt>
                <c:pt idx="2004">
                  <c:v>8.016</c:v>
                </c:pt>
                <c:pt idx="2005">
                  <c:v>8.02</c:v>
                </c:pt>
                <c:pt idx="2006">
                  <c:v>8.0239999999999991</c:v>
                </c:pt>
                <c:pt idx="2007">
                  <c:v>8.0280000000000005</c:v>
                </c:pt>
                <c:pt idx="2008">
                  <c:v>8.0320000000000018</c:v>
                </c:pt>
                <c:pt idx="2009">
                  <c:v>8.0359999999999996</c:v>
                </c:pt>
                <c:pt idx="2010">
                  <c:v>8.0400000000000009</c:v>
                </c:pt>
                <c:pt idx="2011">
                  <c:v>8.0439999999999987</c:v>
                </c:pt>
                <c:pt idx="2012">
                  <c:v>8.048</c:v>
                </c:pt>
                <c:pt idx="2013">
                  <c:v>8.0519999999999996</c:v>
                </c:pt>
                <c:pt idx="2014">
                  <c:v>8.0560000000000009</c:v>
                </c:pt>
                <c:pt idx="2015">
                  <c:v>8.06</c:v>
                </c:pt>
                <c:pt idx="2016">
                  <c:v>8.0640000000000001</c:v>
                </c:pt>
                <c:pt idx="2017">
                  <c:v>8.0680000000000014</c:v>
                </c:pt>
                <c:pt idx="2018">
                  <c:v>8.0719999999999992</c:v>
                </c:pt>
                <c:pt idx="2019">
                  <c:v>8.0760000000000005</c:v>
                </c:pt>
                <c:pt idx="2020">
                  <c:v>8.08</c:v>
                </c:pt>
                <c:pt idx="2021">
                  <c:v>8.0840000000000014</c:v>
                </c:pt>
                <c:pt idx="2022">
                  <c:v>8.0879999999999992</c:v>
                </c:pt>
                <c:pt idx="2023">
                  <c:v>8.0920000000000005</c:v>
                </c:pt>
                <c:pt idx="2024">
                  <c:v>8.0960000000000001</c:v>
                </c:pt>
                <c:pt idx="2025">
                  <c:v>8.1</c:v>
                </c:pt>
                <c:pt idx="2026">
                  <c:v>8.1039999999999992</c:v>
                </c:pt>
                <c:pt idx="2027">
                  <c:v>8.1080000000000005</c:v>
                </c:pt>
                <c:pt idx="2028">
                  <c:v>8.1120000000000019</c:v>
                </c:pt>
                <c:pt idx="2029">
                  <c:v>8.1159999999999997</c:v>
                </c:pt>
                <c:pt idx="2030">
                  <c:v>8.120000000000001</c:v>
                </c:pt>
                <c:pt idx="2031">
                  <c:v>8.1239999999999988</c:v>
                </c:pt>
                <c:pt idx="2032">
                  <c:v>8.1280000000000001</c:v>
                </c:pt>
                <c:pt idx="2033">
                  <c:v>8.1319999999999997</c:v>
                </c:pt>
                <c:pt idx="2034">
                  <c:v>8.136000000000001</c:v>
                </c:pt>
                <c:pt idx="2035">
                  <c:v>8.1399999999999988</c:v>
                </c:pt>
                <c:pt idx="2036">
                  <c:v>8.1440000000000001</c:v>
                </c:pt>
                <c:pt idx="2037">
                  <c:v>8.1480000000000015</c:v>
                </c:pt>
                <c:pt idx="2038">
                  <c:v>8.1519999999999992</c:v>
                </c:pt>
                <c:pt idx="2039">
                  <c:v>8.1560000000000006</c:v>
                </c:pt>
                <c:pt idx="2040">
                  <c:v>8.16</c:v>
                </c:pt>
                <c:pt idx="2041">
                  <c:v>8.1640000000000015</c:v>
                </c:pt>
                <c:pt idx="2042">
                  <c:v>8.1679999999999993</c:v>
                </c:pt>
                <c:pt idx="2043">
                  <c:v>8.1720000000000006</c:v>
                </c:pt>
                <c:pt idx="2044">
                  <c:v>8.1759999999999984</c:v>
                </c:pt>
                <c:pt idx="2045">
                  <c:v>8.18</c:v>
                </c:pt>
                <c:pt idx="2046">
                  <c:v>8.1840000000000011</c:v>
                </c:pt>
                <c:pt idx="2047">
                  <c:v>8.1880000000000006</c:v>
                </c:pt>
                <c:pt idx="2048">
                  <c:v>8.1920000000000002</c:v>
                </c:pt>
                <c:pt idx="2049">
                  <c:v>8.1959999999999997</c:v>
                </c:pt>
                <c:pt idx="2050">
                  <c:v>8.2000000000000011</c:v>
                </c:pt>
                <c:pt idx="2051">
                  <c:v>8.2039999999999988</c:v>
                </c:pt>
                <c:pt idx="2052">
                  <c:v>8.2080000000000002</c:v>
                </c:pt>
                <c:pt idx="2053">
                  <c:v>8.2119999999999997</c:v>
                </c:pt>
                <c:pt idx="2054">
                  <c:v>8.2160000000000011</c:v>
                </c:pt>
                <c:pt idx="2055">
                  <c:v>8.2200000000000006</c:v>
                </c:pt>
                <c:pt idx="2056">
                  <c:v>8.2240000000000002</c:v>
                </c:pt>
                <c:pt idx="2057">
                  <c:v>8.2279999999999998</c:v>
                </c:pt>
                <c:pt idx="2058">
                  <c:v>8.2319999999999993</c:v>
                </c:pt>
                <c:pt idx="2059">
                  <c:v>8.2360000000000007</c:v>
                </c:pt>
                <c:pt idx="2060">
                  <c:v>8.24</c:v>
                </c:pt>
                <c:pt idx="2061">
                  <c:v>8.2439999999999998</c:v>
                </c:pt>
                <c:pt idx="2062">
                  <c:v>8.2479999999999993</c:v>
                </c:pt>
                <c:pt idx="2063">
                  <c:v>8.2520000000000007</c:v>
                </c:pt>
                <c:pt idx="2064">
                  <c:v>8.2560000000000002</c:v>
                </c:pt>
                <c:pt idx="2065">
                  <c:v>8.26</c:v>
                </c:pt>
                <c:pt idx="2066">
                  <c:v>8.2640000000000011</c:v>
                </c:pt>
                <c:pt idx="2067">
                  <c:v>8.2680000000000007</c:v>
                </c:pt>
                <c:pt idx="2068">
                  <c:v>8.2720000000000002</c:v>
                </c:pt>
                <c:pt idx="2069">
                  <c:v>8.2759999999999998</c:v>
                </c:pt>
                <c:pt idx="2070">
                  <c:v>8.2799999999999994</c:v>
                </c:pt>
                <c:pt idx="2071">
                  <c:v>8.2839999999999989</c:v>
                </c:pt>
                <c:pt idx="2072">
                  <c:v>8.2880000000000003</c:v>
                </c:pt>
                <c:pt idx="2073">
                  <c:v>8.2920000000000016</c:v>
                </c:pt>
                <c:pt idx="2074">
                  <c:v>8.2959999999999994</c:v>
                </c:pt>
                <c:pt idx="2075">
                  <c:v>8.3000000000000007</c:v>
                </c:pt>
                <c:pt idx="2076">
                  <c:v>8.3040000000000003</c:v>
                </c:pt>
                <c:pt idx="2077">
                  <c:v>8.3079999999999998</c:v>
                </c:pt>
                <c:pt idx="2078">
                  <c:v>8.3119999999999994</c:v>
                </c:pt>
                <c:pt idx="2079">
                  <c:v>8.3160000000000007</c:v>
                </c:pt>
                <c:pt idx="2080">
                  <c:v>8.32</c:v>
                </c:pt>
                <c:pt idx="2081">
                  <c:v>8.3239999999999998</c:v>
                </c:pt>
                <c:pt idx="2082">
                  <c:v>8.3280000000000012</c:v>
                </c:pt>
                <c:pt idx="2083">
                  <c:v>8.331999999999999</c:v>
                </c:pt>
                <c:pt idx="2084">
                  <c:v>8.3360000000000003</c:v>
                </c:pt>
                <c:pt idx="2085">
                  <c:v>8.34</c:v>
                </c:pt>
                <c:pt idx="2086">
                  <c:v>8.3440000000000012</c:v>
                </c:pt>
                <c:pt idx="2087">
                  <c:v>8.347999999999999</c:v>
                </c:pt>
                <c:pt idx="2088">
                  <c:v>8.3520000000000003</c:v>
                </c:pt>
                <c:pt idx="2089">
                  <c:v>8.3559999999999999</c:v>
                </c:pt>
                <c:pt idx="2090">
                  <c:v>8.36</c:v>
                </c:pt>
                <c:pt idx="2091">
                  <c:v>8.3640000000000008</c:v>
                </c:pt>
                <c:pt idx="2092">
                  <c:v>8.3680000000000003</c:v>
                </c:pt>
                <c:pt idx="2093">
                  <c:v>8.3720000000000017</c:v>
                </c:pt>
                <c:pt idx="2094">
                  <c:v>8.3759999999999994</c:v>
                </c:pt>
                <c:pt idx="2095">
                  <c:v>8.3800000000000008</c:v>
                </c:pt>
                <c:pt idx="2096">
                  <c:v>8.3839999999999986</c:v>
                </c:pt>
                <c:pt idx="2097">
                  <c:v>8.3879999999999999</c:v>
                </c:pt>
                <c:pt idx="2098">
                  <c:v>8.3919999999999995</c:v>
                </c:pt>
                <c:pt idx="2099">
                  <c:v>8.3960000000000008</c:v>
                </c:pt>
                <c:pt idx="2100">
                  <c:v>8.4</c:v>
                </c:pt>
                <c:pt idx="2101">
                  <c:v>8.4039999999999999</c:v>
                </c:pt>
                <c:pt idx="2102">
                  <c:v>8.4080000000000013</c:v>
                </c:pt>
                <c:pt idx="2103">
                  <c:v>8.411999999999999</c:v>
                </c:pt>
                <c:pt idx="2104">
                  <c:v>8.4160000000000004</c:v>
                </c:pt>
                <c:pt idx="2105">
                  <c:v>8.42</c:v>
                </c:pt>
                <c:pt idx="2106">
                  <c:v>8.4240000000000013</c:v>
                </c:pt>
                <c:pt idx="2107">
                  <c:v>8.427999999999999</c:v>
                </c:pt>
                <c:pt idx="2108">
                  <c:v>8.4320000000000004</c:v>
                </c:pt>
                <c:pt idx="2109">
                  <c:v>8.4359999999999999</c:v>
                </c:pt>
                <c:pt idx="2110">
                  <c:v>8.44</c:v>
                </c:pt>
                <c:pt idx="2111">
                  <c:v>8.4440000000000008</c:v>
                </c:pt>
                <c:pt idx="2112">
                  <c:v>8.4480000000000004</c:v>
                </c:pt>
                <c:pt idx="2113">
                  <c:v>8.4520000000000017</c:v>
                </c:pt>
                <c:pt idx="2114">
                  <c:v>8.4559999999999995</c:v>
                </c:pt>
                <c:pt idx="2115">
                  <c:v>8.4600000000000009</c:v>
                </c:pt>
                <c:pt idx="2116">
                  <c:v>8.4639999999999986</c:v>
                </c:pt>
                <c:pt idx="2117">
                  <c:v>8.468</c:v>
                </c:pt>
                <c:pt idx="2118">
                  <c:v>8.4719999999999995</c:v>
                </c:pt>
                <c:pt idx="2119">
                  <c:v>8.4760000000000009</c:v>
                </c:pt>
                <c:pt idx="2120">
                  <c:v>8.48</c:v>
                </c:pt>
                <c:pt idx="2121">
                  <c:v>8.484</c:v>
                </c:pt>
                <c:pt idx="2122">
                  <c:v>8.4880000000000013</c:v>
                </c:pt>
                <c:pt idx="2123">
                  <c:v>8.4919999999999991</c:v>
                </c:pt>
                <c:pt idx="2124">
                  <c:v>8.4960000000000004</c:v>
                </c:pt>
                <c:pt idx="2125">
                  <c:v>8.5</c:v>
                </c:pt>
                <c:pt idx="2126">
                  <c:v>8.5040000000000013</c:v>
                </c:pt>
                <c:pt idx="2127">
                  <c:v>8.5079999999999991</c:v>
                </c:pt>
                <c:pt idx="2128">
                  <c:v>8.5120000000000005</c:v>
                </c:pt>
                <c:pt idx="2129">
                  <c:v>8.516</c:v>
                </c:pt>
                <c:pt idx="2130">
                  <c:v>8.52</c:v>
                </c:pt>
                <c:pt idx="2131">
                  <c:v>8.5240000000000009</c:v>
                </c:pt>
                <c:pt idx="2132">
                  <c:v>8.5280000000000005</c:v>
                </c:pt>
                <c:pt idx="2133">
                  <c:v>8.532</c:v>
                </c:pt>
                <c:pt idx="2134">
                  <c:v>8.5359999999999996</c:v>
                </c:pt>
                <c:pt idx="2135">
                  <c:v>8.5400000000000009</c:v>
                </c:pt>
                <c:pt idx="2136">
                  <c:v>8.5439999999999987</c:v>
                </c:pt>
                <c:pt idx="2137">
                  <c:v>8.548</c:v>
                </c:pt>
                <c:pt idx="2138">
                  <c:v>8.5520000000000014</c:v>
                </c:pt>
                <c:pt idx="2139">
                  <c:v>8.5560000000000009</c:v>
                </c:pt>
                <c:pt idx="2140">
                  <c:v>8.56</c:v>
                </c:pt>
                <c:pt idx="2141">
                  <c:v>8.5640000000000001</c:v>
                </c:pt>
                <c:pt idx="2142">
                  <c:v>8.5679999999999996</c:v>
                </c:pt>
                <c:pt idx="2143">
                  <c:v>8.5719999999999992</c:v>
                </c:pt>
                <c:pt idx="2144">
                  <c:v>8.5760000000000005</c:v>
                </c:pt>
                <c:pt idx="2145">
                  <c:v>8.58</c:v>
                </c:pt>
                <c:pt idx="2146">
                  <c:v>8.5839999999999996</c:v>
                </c:pt>
                <c:pt idx="2147">
                  <c:v>8.588000000000001</c:v>
                </c:pt>
                <c:pt idx="2148">
                  <c:v>8.5920000000000005</c:v>
                </c:pt>
                <c:pt idx="2149">
                  <c:v>8.5960000000000001</c:v>
                </c:pt>
                <c:pt idx="2150">
                  <c:v>8.6</c:v>
                </c:pt>
                <c:pt idx="2151">
                  <c:v>8.604000000000001</c:v>
                </c:pt>
                <c:pt idx="2152">
                  <c:v>8.6080000000000005</c:v>
                </c:pt>
                <c:pt idx="2153">
                  <c:v>8.6120000000000001</c:v>
                </c:pt>
                <c:pt idx="2154">
                  <c:v>8.6159999999999997</c:v>
                </c:pt>
                <c:pt idx="2155">
                  <c:v>8.6199999999999992</c:v>
                </c:pt>
                <c:pt idx="2156">
                  <c:v>8.6240000000000006</c:v>
                </c:pt>
                <c:pt idx="2157">
                  <c:v>8.6280000000000001</c:v>
                </c:pt>
                <c:pt idx="2158">
                  <c:v>8.6320000000000014</c:v>
                </c:pt>
                <c:pt idx="2159">
                  <c:v>8.6359999999999992</c:v>
                </c:pt>
                <c:pt idx="2160">
                  <c:v>8.64</c:v>
                </c:pt>
                <c:pt idx="2161">
                  <c:v>8.6440000000000001</c:v>
                </c:pt>
                <c:pt idx="2162">
                  <c:v>8.6479999999999997</c:v>
                </c:pt>
                <c:pt idx="2163">
                  <c:v>8.6519999999999992</c:v>
                </c:pt>
                <c:pt idx="2164">
                  <c:v>8.6560000000000006</c:v>
                </c:pt>
                <c:pt idx="2165">
                  <c:v>8.66</c:v>
                </c:pt>
                <c:pt idx="2166">
                  <c:v>8.6639999999999997</c:v>
                </c:pt>
                <c:pt idx="2167">
                  <c:v>8.668000000000001</c:v>
                </c:pt>
                <c:pt idx="2168">
                  <c:v>8.6719999999999988</c:v>
                </c:pt>
                <c:pt idx="2169">
                  <c:v>8.6760000000000002</c:v>
                </c:pt>
                <c:pt idx="2170">
                  <c:v>8.68</c:v>
                </c:pt>
                <c:pt idx="2171">
                  <c:v>8.6840000000000011</c:v>
                </c:pt>
                <c:pt idx="2172">
                  <c:v>8.6879999999999988</c:v>
                </c:pt>
                <c:pt idx="2173">
                  <c:v>8.6920000000000002</c:v>
                </c:pt>
                <c:pt idx="2174">
                  <c:v>8.6959999999999997</c:v>
                </c:pt>
                <c:pt idx="2175">
                  <c:v>8.6999999999999993</c:v>
                </c:pt>
                <c:pt idx="2176">
                  <c:v>8.7040000000000006</c:v>
                </c:pt>
                <c:pt idx="2177">
                  <c:v>8.7080000000000002</c:v>
                </c:pt>
                <c:pt idx="2178">
                  <c:v>8.7120000000000015</c:v>
                </c:pt>
                <c:pt idx="2179">
                  <c:v>8.7159999999999993</c:v>
                </c:pt>
                <c:pt idx="2180">
                  <c:v>8.7200000000000006</c:v>
                </c:pt>
                <c:pt idx="2181">
                  <c:v>8.7239999999999984</c:v>
                </c:pt>
                <c:pt idx="2182">
                  <c:v>8.7279999999999998</c:v>
                </c:pt>
                <c:pt idx="2183">
                  <c:v>8.7319999999999993</c:v>
                </c:pt>
                <c:pt idx="2184">
                  <c:v>8.7360000000000007</c:v>
                </c:pt>
                <c:pt idx="2185">
                  <c:v>8.74</c:v>
                </c:pt>
                <c:pt idx="2186">
                  <c:v>8.7439999999999998</c:v>
                </c:pt>
                <c:pt idx="2187">
                  <c:v>8.7480000000000011</c:v>
                </c:pt>
                <c:pt idx="2188">
                  <c:v>8.7519999999999989</c:v>
                </c:pt>
                <c:pt idx="2189">
                  <c:v>8.7560000000000002</c:v>
                </c:pt>
                <c:pt idx="2190">
                  <c:v>8.76</c:v>
                </c:pt>
                <c:pt idx="2191">
                  <c:v>8.7640000000000011</c:v>
                </c:pt>
                <c:pt idx="2192">
                  <c:v>8.7679999999999989</c:v>
                </c:pt>
                <c:pt idx="2193">
                  <c:v>8.7720000000000002</c:v>
                </c:pt>
                <c:pt idx="2194">
                  <c:v>8.7759999999999998</c:v>
                </c:pt>
                <c:pt idx="2195">
                  <c:v>8.7799999999999994</c:v>
                </c:pt>
                <c:pt idx="2196">
                  <c:v>8.7840000000000007</c:v>
                </c:pt>
                <c:pt idx="2197">
                  <c:v>8.7880000000000003</c:v>
                </c:pt>
                <c:pt idx="2198">
                  <c:v>8.7920000000000016</c:v>
                </c:pt>
                <c:pt idx="2199">
                  <c:v>8.7959999999999994</c:v>
                </c:pt>
                <c:pt idx="2200">
                  <c:v>8.8000000000000007</c:v>
                </c:pt>
                <c:pt idx="2201">
                  <c:v>8.8039999999999985</c:v>
                </c:pt>
                <c:pt idx="2202">
                  <c:v>8.8079999999999998</c:v>
                </c:pt>
                <c:pt idx="2203">
                  <c:v>8.8120000000000012</c:v>
                </c:pt>
                <c:pt idx="2204">
                  <c:v>8.8160000000000007</c:v>
                </c:pt>
                <c:pt idx="2205">
                  <c:v>8.82</c:v>
                </c:pt>
                <c:pt idx="2206">
                  <c:v>8.8239999999999998</c:v>
                </c:pt>
                <c:pt idx="2207">
                  <c:v>8.8279999999999994</c:v>
                </c:pt>
                <c:pt idx="2208">
                  <c:v>8.831999999999999</c:v>
                </c:pt>
                <c:pt idx="2209">
                  <c:v>8.8360000000000003</c:v>
                </c:pt>
                <c:pt idx="2210">
                  <c:v>8.84</c:v>
                </c:pt>
                <c:pt idx="2211">
                  <c:v>8.8440000000000012</c:v>
                </c:pt>
                <c:pt idx="2212">
                  <c:v>8.8480000000000008</c:v>
                </c:pt>
                <c:pt idx="2213">
                  <c:v>8.8520000000000003</c:v>
                </c:pt>
                <c:pt idx="2214">
                  <c:v>8.8559999999999999</c:v>
                </c:pt>
                <c:pt idx="2215">
                  <c:v>8.86</c:v>
                </c:pt>
                <c:pt idx="2216">
                  <c:v>8.8640000000000008</c:v>
                </c:pt>
                <c:pt idx="2217">
                  <c:v>8.8680000000000003</c:v>
                </c:pt>
                <c:pt idx="2218">
                  <c:v>8.8719999999999999</c:v>
                </c:pt>
                <c:pt idx="2219">
                  <c:v>8.8759999999999994</c:v>
                </c:pt>
                <c:pt idx="2220">
                  <c:v>8.8800000000000008</c:v>
                </c:pt>
                <c:pt idx="2221">
                  <c:v>8.8840000000000003</c:v>
                </c:pt>
                <c:pt idx="2222">
                  <c:v>8.8879999999999999</c:v>
                </c:pt>
                <c:pt idx="2223">
                  <c:v>8.8920000000000012</c:v>
                </c:pt>
                <c:pt idx="2224">
                  <c:v>8.8960000000000008</c:v>
                </c:pt>
                <c:pt idx="2225">
                  <c:v>8.9</c:v>
                </c:pt>
                <c:pt idx="2226">
                  <c:v>8.9039999999999999</c:v>
                </c:pt>
                <c:pt idx="2227">
                  <c:v>8.9079999999999995</c:v>
                </c:pt>
                <c:pt idx="2228">
                  <c:v>8.911999999999999</c:v>
                </c:pt>
                <c:pt idx="2229">
                  <c:v>8.9160000000000004</c:v>
                </c:pt>
                <c:pt idx="2230">
                  <c:v>8.9200000000000017</c:v>
                </c:pt>
                <c:pt idx="2231">
                  <c:v>8.9239999999999995</c:v>
                </c:pt>
                <c:pt idx="2232">
                  <c:v>8.9280000000000008</c:v>
                </c:pt>
                <c:pt idx="2233">
                  <c:v>8.9320000000000004</c:v>
                </c:pt>
                <c:pt idx="2234">
                  <c:v>8.9359999999999999</c:v>
                </c:pt>
                <c:pt idx="2235">
                  <c:v>8.94</c:v>
                </c:pt>
                <c:pt idx="2236">
                  <c:v>8.9440000000000008</c:v>
                </c:pt>
                <c:pt idx="2237">
                  <c:v>8.9480000000000004</c:v>
                </c:pt>
                <c:pt idx="2238">
                  <c:v>8.952</c:v>
                </c:pt>
                <c:pt idx="2239">
                  <c:v>8.9560000000000013</c:v>
                </c:pt>
                <c:pt idx="2240">
                  <c:v>8.9599999999999991</c:v>
                </c:pt>
                <c:pt idx="2241">
                  <c:v>8.9640000000000004</c:v>
                </c:pt>
                <c:pt idx="2242">
                  <c:v>8.968</c:v>
                </c:pt>
                <c:pt idx="2243">
                  <c:v>8.9720000000000013</c:v>
                </c:pt>
                <c:pt idx="2244">
                  <c:v>8.9759999999999991</c:v>
                </c:pt>
                <c:pt idx="2245">
                  <c:v>8.98</c:v>
                </c:pt>
                <c:pt idx="2246">
                  <c:v>8.984</c:v>
                </c:pt>
                <c:pt idx="2247">
                  <c:v>8.9879999999999995</c:v>
                </c:pt>
                <c:pt idx="2248">
                  <c:v>8.9920000000000009</c:v>
                </c:pt>
                <c:pt idx="2249">
                  <c:v>8.9960000000000004</c:v>
                </c:pt>
                <c:pt idx="2250">
                  <c:v>9.0000000000000018</c:v>
                </c:pt>
                <c:pt idx="2251">
                  <c:v>9.0039999999999996</c:v>
                </c:pt>
                <c:pt idx="2252">
                  <c:v>9.0080000000000009</c:v>
                </c:pt>
                <c:pt idx="2253">
                  <c:v>9.0119999999999987</c:v>
                </c:pt>
                <c:pt idx="2254">
                  <c:v>9.016</c:v>
                </c:pt>
                <c:pt idx="2255">
                  <c:v>9.02</c:v>
                </c:pt>
                <c:pt idx="2256">
                  <c:v>9.0240000000000009</c:v>
                </c:pt>
                <c:pt idx="2257">
                  <c:v>9.0279999999999987</c:v>
                </c:pt>
                <c:pt idx="2258">
                  <c:v>9.032</c:v>
                </c:pt>
                <c:pt idx="2259">
                  <c:v>9.0360000000000014</c:v>
                </c:pt>
                <c:pt idx="2260">
                  <c:v>9.0399999999999991</c:v>
                </c:pt>
                <c:pt idx="2261">
                  <c:v>9.0440000000000005</c:v>
                </c:pt>
                <c:pt idx="2262">
                  <c:v>9.048</c:v>
                </c:pt>
                <c:pt idx="2263">
                  <c:v>9.0520000000000014</c:v>
                </c:pt>
                <c:pt idx="2264">
                  <c:v>9.0559999999999992</c:v>
                </c:pt>
                <c:pt idx="2265">
                  <c:v>9.06</c:v>
                </c:pt>
                <c:pt idx="2266">
                  <c:v>9.0639999999999983</c:v>
                </c:pt>
                <c:pt idx="2267">
                  <c:v>9.0679999999999996</c:v>
                </c:pt>
                <c:pt idx="2268">
                  <c:v>9.072000000000001</c:v>
                </c:pt>
                <c:pt idx="2269">
                  <c:v>9.0760000000000005</c:v>
                </c:pt>
                <c:pt idx="2270">
                  <c:v>9.08</c:v>
                </c:pt>
                <c:pt idx="2271">
                  <c:v>9.0839999999999996</c:v>
                </c:pt>
                <c:pt idx="2272">
                  <c:v>9.088000000000001</c:v>
                </c:pt>
                <c:pt idx="2273">
                  <c:v>9.0919999999999987</c:v>
                </c:pt>
                <c:pt idx="2274">
                  <c:v>9.0960000000000001</c:v>
                </c:pt>
                <c:pt idx="2275">
                  <c:v>9.1</c:v>
                </c:pt>
                <c:pt idx="2276">
                  <c:v>9.104000000000001</c:v>
                </c:pt>
                <c:pt idx="2277">
                  <c:v>9.1080000000000005</c:v>
                </c:pt>
                <c:pt idx="2278">
                  <c:v>9.1120000000000001</c:v>
                </c:pt>
                <c:pt idx="2279">
                  <c:v>9.1159999999999997</c:v>
                </c:pt>
                <c:pt idx="2280">
                  <c:v>9.1199999999999992</c:v>
                </c:pt>
                <c:pt idx="2281">
                  <c:v>9.1240000000000006</c:v>
                </c:pt>
                <c:pt idx="2282">
                  <c:v>9.1280000000000001</c:v>
                </c:pt>
                <c:pt idx="2283">
                  <c:v>9.1319999999999997</c:v>
                </c:pt>
                <c:pt idx="2284">
                  <c:v>9.1359999999999992</c:v>
                </c:pt>
                <c:pt idx="2285">
                  <c:v>9.14</c:v>
                </c:pt>
                <c:pt idx="2286">
                  <c:v>9.1440000000000001</c:v>
                </c:pt>
                <c:pt idx="2287">
                  <c:v>9.1479999999999997</c:v>
                </c:pt>
                <c:pt idx="2288">
                  <c:v>9.152000000000001</c:v>
                </c:pt>
                <c:pt idx="2289">
                  <c:v>9.1560000000000006</c:v>
                </c:pt>
                <c:pt idx="2290">
                  <c:v>9.16</c:v>
                </c:pt>
                <c:pt idx="2291">
                  <c:v>9.1639999999999997</c:v>
                </c:pt>
                <c:pt idx="2292">
                  <c:v>9.1679999999999993</c:v>
                </c:pt>
                <c:pt idx="2293">
                  <c:v>9.1719999999999988</c:v>
                </c:pt>
                <c:pt idx="2294">
                  <c:v>9.1760000000000002</c:v>
                </c:pt>
                <c:pt idx="2295">
                  <c:v>9.1800000000000015</c:v>
                </c:pt>
                <c:pt idx="2296">
                  <c:v>9.1840000000000011</c:v>
                </c:pt>
                <c:pt idx="2297">
                  <c:v>9.1880000000000006</c:v>
                </c:pt>
                <c:pt idx="2298">
                  <c:v>9.1920000000000002</c:v>
                </c:pt>
                <c:pt idx="2299">
                  <c:v>9.1959999999999997</c:v>
                </c:pt>
                <c:pt idx="2300">
                  <c:v>9.1999999999999993</c:v>
                </c:pt>
                <c:pt idx="2301">
                  <c:v>9.2040000000000006</c:v>
                </c:pt>
                <c:pt idx="2302">
                  <c:v>9.2080000000000002</c:v>
                </c:pt>
                <c:pt idx="2303">
                  <c:v>9.2119999999999997</c:v>
                </c:pt>
                <c:pt idx="2304">
                  <c:v>9.2160000000000011</c:v>
                </c:pt>
                <c:pt idx="2305">
                  <c:v>9.2200000000000006</c:v>
                </c:pt>
                <c:pt idx="2306">
                  <c:v>9.2240000000000002</c:v>
                </c:pt>
                <c:pt idx="2307">
                  <c:v>9.2279999999999998</c:v>
                </c:pt>
                <c:pt idx="2308">
                  <c:v>9.2320000000000011</c:v>
                </c:pt>
                <c:pt idx="2309">
                  <c:v>9.2360000000000007</c:v>
                </c:pt>
                <c:pt idx="2310">
                  <c:v>9.24</c:v>
                </c:pt>
                <c:pt idx="2311">
                  <c:v>9.2439999999999998</c:v>
                </c:pt>
                <c:pt idx="2312">
                  <c:v>9.2479999999999993</c:v>
                </c:pt>
                <c:pt idx="2313">
                  <c:v>9.2520000000000007</c:v>
                </c:pt>
                <c:pt idx="2314">
                  <c:v>9.2560000000000002</c:v>
                </c:pt>
                <c:pt idx="2315">
                  <c:v>9.2600000000000016</c:v>
                </c:pt>
                <c:pt idx="2316">
                  <c:v>9.2639999999999993</c:v>
                </c:pt>
                <c:pt idx="2317">
                  <c:v>9.2680000000000007</c:v>
                </c:pt>
                <c:pt idx="2318">
                  <c:v>9.2720000000000002</c:v>
                </c:pt>
                <c:pt idx="2319">
                  <c:v>9.2759999999999998</c:v>
                </c:pt>
                <c:pt idx="2320">
                  <c:v>9.2799999999999994</c:v>
                </c:pt>
                <c:pt idx="2321">
                  <c:v>9.2840000000000007</c:v>
                </c:pt>
                <c:pt idx="2322">
                  <c:v>9.2880000000000003</c:v>
                </c:pt>
                <c:pt idx="2323">
                  <c:v>9.2919999999999998</c:v>
                </c:pt>
                <c:pt idx="2324">
                  <c:v>9.2960000000000012</c:v>
                </c:pt>
                <c:pt idx="2325">
                  <c:v>9.2999999999999989</c:v>
                </c:pt>
                <c:pt idx="2326">
                  <c:v>9.3040000000000003</c:v>
                </c:pt>
                <c:pt idx="2327">
                  <c:v>9.3079999999999998</c:v>
                </c:pt>
                <c:pt idx="2328">
                  <c:v>9.3120000000000012</c:v>
                </c:pt>
                <c:pt idx="2329">
                  <c:v>9.3159999999999989</c:v>
                </c:pt>
                <c:pt idx="2330">
                  <c:v>9.32</c:v>
                </c:pt>
                <c:pt idx="2331">
                  <c:v>9.3239999999999998</c:v>
                </c:pt>
                <c:pt idx="2332">
                  <c:v>9.3279999999999994</c:v>
                </c:pt>
                <c:pt idx="2333">
                  <c:v>9.3320000000000007</c:v>
                </c:pt>
                <c:pt idx="2334">
                  <c:v>9.3360000000000003</c:v>
                </c:pt>
                <c:pt idx="2335">
                  <c:v>9.3400000000000016</c:v>
                </c:pt>
                <c:pt idx="2336">
                  <c:v>9.3439999999999994</c:v>
                </c:pt>
                <c:pt idx="2337">
                  <c:v>9.3480000000000008</c:v>
                </c:pt>
                <c:pt idx="2338">
                  <c:v>9.3519999999999985</c:v>
                </c:pt>
                <c:pt idx="2339">
                  <c:v>9.3559999999999999</c:v>
                </c:pt>
                <c:pt idx="2340">
                  <c:v>9.36</c:v>
                </c:pt>
                <c:pt idx="2341">
                  <c:v>9.3640000000000008</c:v>
                </c:pt>
                <c:pt idx="2342">
                  <c:v>9.3680000000000003</c:v>
                </c:pt>
                <c:pt idx="2343">
                  <c:v>9.3719999999999999</c:v>
                </c:pt>
                <c:pt idx="2344">
                  <c:v>9.3760000000000012</c:v>
                </c:pt>
                <c:pt idx="2345">
                  <c:v>9.379999999999999</c:v>
                </c:pt>
                <c:pt idx="2346">
                  <c:v>9.3840000000000003</c:v>
                </c:pt>
                <c:pt idx="2347">
                  <c:v>9.3879999999999999</c:v>
                </c:pt>
                <c:pt idx="2348">
                  <c:v>9.3920000000000012</c:v>
                </c:pt>
                <c:pt idx="2349">
                  <c:v>9.395999999999999</c:v>
                </c:pt>
                <c:pt idx="2350">
                  <c:v>9.4</c:v>
                </c:pt>
                <c:pt idx="2351">
                  <c:v>9.4039999999999999</c:v>
                </c:pt>
                <c:pt idx="2352">
                  <c:v>9.4079999999999995</c:v>
                </c:pt>
                <c:pt idx="2353">
                  <c:v>9.4120000000000008</c:v>
                </c:pt>
                <c:pt idx="2354">
                  <c:v>9.4160000000000004</c:v>
                </c:pt>
                <c:pt idx="2355">
                  <c:v>9.42</c:v>
                </c:pt>
                <c:pt idx="2356">
                  <c:v>9.4239999999999995</c:v>
                </c:pt>
                <c:pt idx="2357">
                  <c:v>9.4280000000000008</c:v>
                </c:pt>
                <c:pt idx="2358">
                  <c:v>9.4319999999999986</c:v>
                </c:pt>
                <c:pt idx="2359">
                  <c:v>9.4359999999999999</c:v>
                </c:pt>
                <c:pt idx="2360">
                  <c:v>9.4400000000000013</c:v>
                </c:pt>
                <c:pt idx="2361">
                  <c:v>9.4440000000000008</c:v>
                </c:pt>
                <c:pt idx="2362">
                  <c:v>9.4480000000000004</c:v>
                </c:pt>
                <c:pt idx="2363">
                  <c:v>9.452</c:v>
                </c:pt>
                <c:pt idx="2364">
                  <c:v>9.4559999999999995</c:v>
                </c:pt>
                <c:pt idx="2365">
                  <c:v>9.4599999999999991</c:v>
                </c:pt>
                <c:pt idx="2366">
                  <c:v>9.4640000000000004</c:v>
                </c:pt>
                <c:pt idx="2367">
                  <c:v>9.468</c:v>
                </c:pt>
                <c:pt idx="2368">
                  <c:v>9.4719999999999995</c:v>
                </c:pt>
                <c:pt idx="2369">
                  <c:v>9.4760000000000009</c:v>
                </c:pt>
                <c:pt idx="2370">
                  <c:v>9.48</c:v>
                </c:pt>
                <c:pt idx="2371">
                  <c:v>9.484</c:v>
                </c:pt>
                <c:pt idx="2372">
                  <c:v>9.4879999999999995</c:v>
                </c:pt>
                <c:pt idx="2373">
                  <c:v>9.4920000000000009</c:v>
                </c:pt>
                <c:pt idx="2374">
                  <c:v>9.4960000000000004</c:v>
                </c:pt>
                <c:pt idx="2375">
                  <c:v>9.5</c:v>
                </c:pt>
                <c:pt idx="2376">
                  <c:v>9.5039999999999996</c:v>
                </c:pt>
                <c:pt idx="2377">
                  <c:v>9.5079999999999991</c:v>
                </c:pt>
                <c:pt idx="2378">
                  <c:v>9.5120000000000005</c:v>
                </c:pt>
                <c:pt idx="2379">
                  <c:v>9.516</c:v>
                </c:pt>
                <c:pt idx="2380">
                  <c:v>9.5200000000000014</c:v>
                </c:pt>
                <c:pt idx="2381">
                  <c:v>9.5239999999999991</c:v>
                </c:pt>
                <c:pt idx="2382">
                  <c:v>9.5280000000000005</c:v>
                </c:pt>
                <c:pt idx="2383">
                  <c:v>9.532</c:v>
                </c:pt>
                <c:pt idx="2384">
                  <c:v>9.5359999999999996</c:v>
                </c:pt>
                <c:pt idx="2385">
                  <c:v>9.5399999999999991</c:v>
                </c:pt>
                <c:pt idx="2386">
                  <c:v>9.5440000000000005</c:v>
                </c:pt>
                <c:pt idx="2387">
                  <c:v>9.5480000000000018</c:v>
                </c:pt>
                <c:pt idx="2388">
                  <c:v>9.5519999999999996</c:v>
                </c:pt>
                <c:pt idx="2389">
                  <c:v>9.5560000000000009</c:v>
                </c:pt>
                <c:pt idx="2390">
                  <c:v>9.5599999999999987</c:v>
                </c:pt>
                <c:pt idx="2391">
                  <c:v>9.5640000000000001</c:v>
                </c:pt>
                <c:pt idx="2392">
                  <c:v>9.5679999999999996</c:v>
                </c:pt>
                <c:pt idx="2393">
                  <c:v>9.572000000000001</c:v>
                </c:pt>
                <c:pt idx="2394">
                  <c:v>9.5760000000000005</c:v>
                </c:pt>
                <c:pt idx="2395">
                  <c:v>9.58</c:v>
                </c:pt>
                <c:pt idx="2396">
                  <c:v>9.5839999999999996</c:v>
                </c:pt>
                <c:pt idx="2397">
                  <c:v>9.5879999999999992</c:v>
                </c:pt>
                <c:pt idx="2398">
                  <c:v>9.5920000000000005</c:v>
                </c:pt>
                <c:pt idx="2399">
                  <c:v>9.5960000000000001</c:v>
                </c:pt>
                <c:pt idx="2400">
                  <c:v>9.6000000000000014</c:v>
                </c:pt>
                <c:pt idx="2401">
                  <c:v>9.6039999999999992</c:v>
                </c:pt>
                <c:pt idx="2402">
                  <c:v>9.6080000000000005</c:v>
                </c:pt>
                <c:pt idx="2403">
                  <c:v>9.6120000000000001</c:v>
                </c:pt>
                <c:pt idx="2404">
                  <c:v>9.6159999999999997</c:v>
                </c:pt>
                <c:pt idx="2405">
                  <c:v>9.6199999999999992</c:v>
                </c:pt>
                <c:pt idx="2406">
                  <c:v>9.6240000000000006</c:v>
                </c:pt>
                <c:pt idx="2407">
                  <c:v>9.6280000000000019</c:v>
                </c:pt>
                <c:pt idx="2408">
                  <c:v>9.6319999999999997</c:v>
                </c:pt>
                <c:pt idx="2409">
                  <c:v>9.636000000000001</c:v>
                </c:pt>
                <c:pt idx="2410">
                  <c:v>9.6399999999999988</c:v>
                </c:pt>
                <c:pt idx="2411">
                  <c:v>9.6440000000000001</c:v>
                </c:pt>
                <c:pt idx="2412">
                  <c:v>9.6479999999999997</c:v>
                </c:pt>
                <c:pt idx="2413">
                  <c:v>9.652000000000001</c:v>
                </c:pt>
                <c:pt idx="2414">
                  <c:v>9.6559999999999988</c:v>
                </c:pt>
                <c:pt idx="2415">
                  <c:v>9.66</c:v>
                </c:pt>
                <c:pt idx="2416">
                  <c:v>9.6640000000000015</c:v>
                </c:pt>
                <c:pt idx="2417">
                  <c:v>9.6679999999999993</c:v>
                </c:pt>
                <c:pt idx="2418">
                  <c:v>9.6720000000000006</c:v>
                </c:pt>
                <c:pt idx="2419">
                  <c:v>9.6760000000000002</c:v>
                </c:pt>
                <c:pt idx="2420">
                  <c:v>9.6800000000000015</c:v>
                </c:pt>
                <c:pt idx="2421">
                  <c:v>9.6839999999999993</c:v>
                </c:pt>
                <c:pt idx="2422">
                  <c:v>9.6880000000000006</c:v>
                </c:pt>
                <c:pt idx="2423">
                  <c:v>9.6919999999999984</c:v>
                </c:pt>
                <c:pt idx="2424">
                  <c:v>9.6959999999999997</c:v>
                </c:pt>
                <c:pt idx="2425">
                  <c:v>9.7000000000000011</c:v>
                </c:pt>
                <c:pt idx="2426">
                  <c:v>9.7040000000000006</c:v>
                </c:pt>
                <c:pt idx="2427">
                  <c:v>9.7080000000000002</c:v>
                </c:pt>
                <c:pt idx="2428">
                  <c:v>9.7119999999999997</c:v>
                </c:pt>
                <c:pt idx="2429">
                  <c:v>9.7160000000000011</c:v>
                </c:pt>
                <c:pt idx="2430">
                  <c:v>9.7199999999999989</c:v>
                </c:pt>
                <c:pt idx="2431">
                  <c:v>9.7240000000000002</c:v>
                </c:pt>
                <c:pt idx="2432">
                  <c:v>9.7279999999999998</c:v>
                </c:pt>
                <c:pt idx="2433">
                  <c:v>9.7320000000000011</c:v>
                </c:pt>
                <c:pt idx="2434">
                  <c:v>9.7360000000000007</c:v>
                </c:pt>
                <c:pt idx="2435">
                  <c:v>9.74</c:v>
                </c:pt>
                <c:pt idx="2436">
                  <c:v>9.7439999999999998</c:v>
                </c:pt>
                <c:pt idx="2437">
                  <c:v>9.7479999999999993</c:v>
                </c:pt>
                <c:pt idx="2438">
                  <c:v>9.7520000000000007</c:v>
                </c:pt>
                <c:pt idx="2439">
                  <c:v>9.7560000000000002</c:v>
                </c:pt>
                <c:pt idx="2440">
                  <c:v>9.76</c:v>
                </c:pt>
                <c:pt idx="2441">
                  <c:v>9.7639999999999993</c:v>
                </c:pt>
                <c:pt idx="2442">
                  <c:v>9.7680000000000007</c:v>
                </c:pt>
                <c:pt idx="2443">
                  <c:v>9.7720000000000002</c:v>
                </c:pt>
                <c:pt idx="2444">
                  <c:v>9.7759999999999998</c:v>
                </c:pt>
                <c:pt idx="2445">
                  <c:v>9.7800000000000011</c:v>
                </c:pt>
                <c:pt idx="2446">
                  <c:v>9.7840000000000007</c:v>
                </c:pt>
                <c:pt idx="2447">
                  <c:v>9.7880000000000003</c:v>
                </c:pt>
                <c:pt idx="2448">
                  <c:v>9.7919999999999998</c:v>
                </c:pt>
                <c:pt idx="2449">
                  <c:v>9.7959999999999994</c:v>
                </c:pt>
                <c:pt idx="2450">
                  <c:v>9.7999999999999989</c:v>
                </c:pt>
                <c:pt idx="2451">
                  <c:v>9.8040000000000003</c:v>
                </c:pt>
                <c:pt idx="2452">
                  <c:v>9.8080000000000016</c:v>
                </c:pt>
                <c:pt idx="2453">
                  <c:v>9.8119999999999994</c:v>
                </c:pt>
                <c:pt idx="2454">
                  <c:v>9.8160000000000007</c:v>
                </c:pt>
                <c:pt idx="2455">
                  <c:v>9.82</c:v>
                </c:pt>
                <c:pt idx="2456">
                  <c:v>9.8239999999999998</c:v>
                </c:pt>
                <c:pt idx="2457">
                  <c:v>9.8279999999999994</c:v>
                </c:pt>
                <c:pt idx="2458">
                  <c:v>9.8320000000000007</c:v>
                </c:pt>
                <c:pt idx="2459">
                  <c:v>9.8360000000000003</c:v>
                </c:pt>
                <c:pt idx="2460">
                  <c:v>9.84</c:v>
                </c:pt>
                <c:pt idx="2461">
                  <c:v>9.8440000000000012</c:v>
                </c:pt>
                <c:pt idx="2462">
                  <c:v>9.847999999999999</c:v>
                </c:pt>
                <c:pt idx="2463">
                  <c:v>9.8520000000000003</c:v>
                </c:pt>
                <c:pt idx="2464">
                  <c:v>9.8559999999999999</c:v>
                </c:pt>
                <c:pt idx="2465">
                  <c:v>9.8600000000000012</c:v>
                </c:pt>
                <c:pt idx="2466">
                  <c:v>9.863999999999999</c:v>
                </c:pt>
                <c:pt idx="2467">
                  <c:v>9.8680000000000003</c:v>
                </c:pt>
                <c:pt idx="2468">
                  <c:v>9.8719999999999999</c:v>
                </c:pt>
                <c:pt idx="2469">
                  <c:v>9.8759999999999994</c:v>
                </c:pt>
                <c:pt idx="2470">
                  <c:v>9.879999999999999</c:v>
                </c:pt>
                <c:pt idx="2471">
                  <c:v>9.8840000000000003</c:v>
                </c:pt>
                <c:pt idx="2472">
                  <c:v>9.8880000000000017</c:v>
                </c:pt>
                <c:pt idx="2473">
                  <c:v>9.8919999999999995</c:v>
                </c:pt>
                <c:pt idx="2474">
                  <c:v>9.8960000000000008</c:v>
                </c:pt>
                <c:pt idx="2475">
                  <c:v>9.8999999999999986</c:v>
                </c:pt>
                <c:pt idx="2476">
                  <c:v>9.9039999999999999</c:v>
                </c:pt>
                <c:pt idx="2477">
                  <c:v>9.9079999999999995</c:v>
                </c:pt>
                <c:pt idx="2478">
                  <c:v>9.9120000000000008</c:v>
                </c:pt>
                <c:pt idx="2479">
                  <c:v>9.9160000000000004</c:v>
                </c:pt>
                <c:pt idx="2480">
                  <c:v>9.92</c:v>
                </c:pt>
                <c:pt idx="2481">
                  <c:v>9.9240000000000013</c:v>
                </c:pt>
                <c:pt idx="2482">
                  <c:v>9.927999999999999</c:v>
                </c:pt>
                <c:pt idx="2483">
                  <c:v>9.9320000000000004</c:v>
                </c:pt>
                <c:pt idx="2484">
                  <c:v>9.9359999999999999</c:v>
                </c:pt>
                <c:pt idx="2485">
                  <c:v>9.9400000000000013</c:v>
                </c:pt>
                <c:pt idx="2486">
                  <c:v>9.9439999999999991</c:v>
                </c:pt>
                <c:pt idx="2487">
                  <c:v>9.9480000000000004</c:v>
                </c:pt>
                <c:pt idx="2488">
                  <c:v>9.9519999999999982</c:v>
                </c:pt>
                <c:pt idx="2489">
                  <c:v>9.9559999999999995</c:v>
                </c:pt>
                <c:pt idx="2490">
                  <c:v>9.9600000000000009</c:v>
                </c:pt>
                <c:pt idx="2491">
                  <c:v>9.9640000000000004</c:v>
                </c:pt>
                <c:pt idx="2492">
                  <c:v>9.9680000000000017</c:v>
                </c:pt>
                <c:pt idx="2493">
                  <c:v>9.9719999999999995</c:v>
                </c:pt>
                <c:pt idx="2494">
                  <c:v>9.9760000000000009</c:v>
                </c:pt>
                <c:pt idx="2495">
                  <c:v>9.9799999999999986</c:v>
                </c:pt>
                <c:pt idx="2496">
                  <c:v>9.984</c:v>
                </c:pt>
                <c:pt idx="2497">
                  <c:v>9.9879999999999995</c:v>
                </c:pt>
                <c:pt idx="2498">
                  <c:v>9.9920000000000009</c:v>
                </c:pt>
                <c:pt idx="2499">
                  <c:v>9.9960000000000022</c:v>
                </c:pt>
              </c:numCache>
            </c:numRef>
          </c:cat>
          <c:val>
            <c:numRef>
              <c:f>F0010CH1!$E$1:$E$1500</c:f>
              <c:numCache>
                <c:formatCode>General</c:formatCode>
                <c:ptCount val="1500"/>
                <c:pt idx="0">
                  <c:v>2</c:v>
                </c:pt>
                <c:pt idx="1">
                  <c:v>1.8</c:v>
                </c:pt>
                <c:pt idx="2">
                  <c:v>2.8</c:v>
                </c:pt>
                <c:pt idx="3">
                  <c:v>2.8</c:v>
                </c:pt>
                <c:pt idx="4">
                  <c:v>2.8</c:v>
                </c:pt>
                <c:pt idx="5">
                  <c:v>3.2</c:v>
                </c:pt>
                <c:pt idx="6">
                  <c:v>3.4</c:v>
                </c:pt>
                <c:pt idx="7">
                  <c:v>3.4</c:v>
                </c:pt>
                <c:pt idx="8">
                  <c:v>4</c:v>
                </c:pt>
                <c:pt idx="9">
                  <c:v>3.8</c:v>
                </c:pt>
                <c:pt idx="10">
                  <c:v>4</c:v>
                </c:pt>
                <c:pt idx="11">
                  <c:v>4</c:v>
                </c:pt>
                <c:pt idx="12">
                  <c:v>4</c:v>
                </c:pt>
                <c:pt idx="13">
                  <c:v>4.2</c:v>
                </c:pt>
                <c:pt idx="14">
                  <c:v>4</c:v>
                </c:pt>
                <c:pt idx="15">
                  <c:v>4</c:v>
                </c:pt>
                <c:pt idx="16">
                  <c:v>4.2</c:v>
                </c:pt>
                <c:pt idx="17">
                  <c:v>4.2</c:v>
                </c:pt>
                <c:pt idx="18">
                  <c:v>3.8</c:v>
                </c:pt>
                <c:pt idx="19">
                  <c:v>3.6</c:v>
                </c:pt>
                <c:pt idx="20">
                  <c:v>3.6</c:v>
                </c:pt>
                <c:pt idx="21">
                  <c:v>3</c:v>
                </c:pt>
                <c:pt idx="22">
                  <c:v>3</c:v>
                </c:pt>
                <c:pt idx="23">
                  <c:v>3.2</c:v>
                </c:pt>
                <c:pt idx="24">
                  <c:v>2.2000000000000002</c:v>
                </c:pt>
                <c:pt idx="25">
                  <c:v>2.2000000000000002</c:v>
                </c:pt>
                <c:pt idx="26">
                  <c:v>2.2000000000000002</c:v>
                </c:pt>
                <c:pt idx="27">
                  <c:v>1.4</c:v>
                </c:pt>
                <c:pt idx="28">
                  <c:v>1.4</c:v>
                </c:pt>
                <c:pt idx="29">
                  <c:v>1.2</c:v>
                </c:pt>
                <c:pt idx="30">
                  <c:v>0.4</c:v>
                </c:pt>
                <c:pt idx="31">
                  <c:v>0</c:v>
                </c:pt>
                <c:pt idx="32">
                  <c:v>0.4</c:v>
                </c:pt>
                <c:pt idx="33">
                  <c:v>-0.6</c:v>
                </c:pt>
                <c:pt idx="34">
                  <c:v>-0.8</c:v>
                </c:pt>
                <c:pt idx="35">
                  <c:v>-0.8</c:v>
                </c:pt>
                <c:pt idx="36">
                  <c:v>-1.4</c:v>
                </c:pt>
                <c:pt idx="37">
                  <c:v>-1.6</c:v>
                </c:pt>
                <c:pt idx="38">
                  <c:v>-1.8</c:v>
                </c:pt>
                <c:pt idx="39">
                  <c:v>-2.2000000000000002</c:v>
                </c:pt>
                <c:pt idx="40">
                  <c:v>-2.6</c:v>
                </c:pt>
                <c:pt idx="41">
                  <c:v>-2.6</c:v>
                </c:pt>
                <c:pt idx="42">
                  <c:v>-2.6</c:v>
                </c:pt>
                <c:pt idx="43">
                  <c:v>-3</c:v>
                </c:pt>
                <c:pt idx="44">
                  <c:v>-2.6</c:v>
                </c:pt>
                <c:pt idx="45">
                  <c:v>-3</c:v>
                </c:pt>
                <c:pt idx="46">
                  <c:v>-3.4</c:v>
                </c:pt>
                <c:pt idx="47">
                  <c:v>-3.2</c:v>
                </c:pt>
                <c:pt idx="48">
                  <c:v>-3.4</c:v>
                </c:pt>
                <c:pt idx="49">
                  <c:v>-3</c:v>
                </c:pt>
                <c:pt idx="50">
                  <c:v>-3</c:v>
                </c:pt>
                <c:pt idx="51">
                  <c:v>-3</c:v>
                </c:pt>
                <c:pt idx="52">
                  <c:v>-2.6</c:v>
                </c:pt>
                <c:pt idx="53">
                  <c:v>-3</c:v>
                </c:pt>
                <c:pt idx="54">
                  <c:v>-2.6</c:v>
                </c:pt>
                <c:pt idx="55">
                  <c:v>-1.6</c:v>
                </c:pt>
                <c:pt idx="56">
                  <c:v>-1.8</c:v>
                </c:pt>
                <c:pt idx="57">
                  <c:v>-1.6</c:v>
                </c:pt>
                <c:pt idx="58">
                  <c:v>-0.8</c:v>
                </c:pt>
                <c:pt idx="59">
                  <c:v>-0.6</c:v>
                </c:pt>
                <c:pt idx="60">
                  <c:v>-0.6</c:v>
                </c:pt>
                <c:pt idx="61">
                  <c:v>0</c:v>
                </c:pt>
                <c:pt idx="62">
                  <c:v>0.4</c:v>
                </c:pt>
                <c:pt idx="63">
                  <c:v>0.4</c:v>
                </c:pt>
                <c:pt idx="64">
                  <c:v>1</c:v>
                </c:pt>
                <c:pt idx="65">
                  <c:v>1.6</c:v>
                </c:pt>
                <c:pt idx="66">
                  <c:v>1.6</c:v>
                </c:pt>
                <c:pt idx="67">
                  <c:v>1.6</c:v>
                </c:pt>
                <c:pt idx="68">
                  <c:v>3</c:v>
                </c:pt>
                <c:pt idx="69">
                  <c:v>2.6</c:v>
                </c:pt>
                <c:pt idx="70">
                  <c:v>2.6</c:v>
                </c:pt>
                <c:pt idx="71">
                  <c:v>3.6</c:v>
                </c:pt>
                <c:pt idx="72">
                  <c:v>3.6</c:v>
                </c:pt>
                <c:pt idx="73">
                  <c:v>3.8</c:v>
                </c:pt>
                <c:pt idx="74">
                  <c:v>4</c:v>
                </c:pt>
                <c:pt idx="75">
                  <c:v>4</c:v>
                </c:pt>
                <c:pt idx="76">
                  <c:v>4</c:v>
                </c:pt>
                <c:pt idx="77">
                  <c:v>4.5999999999999996</c:v>
                </c:pt>
                <c:pt idx="78">
                  <c:v>4.5999999999999996</c:v>
                </c:pt>
                <c:pt idx="79">
                  <c:v>4.5999999999999996</c:v>
                </c:pt>
                <c:pt idx="80">
                  <c:v>4.2</c:v>
                </c:pt>
                <c:pt idx="81">
                  <c:v>4.4000000000000004</c:v>
                </c:pt>
                <c:pt idx="82">
                  <c:v>4.2</c:v>
                </c:pt>
                <c:pt idx="83">
                  <c:v>4</c:v>
                </c:pt>
                <c:pt idx="84">
                  <c:v>4</c:v>
                </c:pt>
                <c:pt idx="85">
                  <c:v>4</c:v>
                </c:pt>
                <c:pt idx="86">
                  <c:v>3.4</c:v>
                </c:pt>
                <c:pt idx="87">
                  <c:v>3.2</c:v>
                </c:pt>
                <c:pt idx="88">
                  <c:v>3</c:v>
                </c:pt>
                <c:pt idx="89">
                  <c:v>2.8</c:v>
                </c:pt>
                <c:pt idx="90">
                  <c:v>2</c:v>
                </c:pt>
                <c:pt idx="91">
                  <c:v>2.2000000000000002</c:v>
                </c:pt>
                <c:pt idx="92">
                  <c:v>2</c:v>
                </c:pt>
                <c:pt idx="93">
                  <c:v>0.6</c:v>
                </c:pt>
                <c:pt idx="94">
                  <c:v>1</c:v>
                </c:pt>
                <c:pt idx="95">
                  <c:v>0.8</c:v>
                </c:pt>
                <c:pt idx="96">
                  <c:v>-0.6</c:v>
                </c:pt>
                <c:pt idx="97">
                  <c:v>-0.4</c:v>
                </c:pt>
                <c:pt idx="98">
                  <c:v>-0.8</c:v>
                </c:pt>
                <c:pt idx="99">
                  <c:v>-1.8</c:v>
                </c:pt>
                <c:pt idx="100">
                  <c:v>-2.2000000000000002</c:v>
                </c:pt>
                <c:pt idx="101">
                  <c:v>-1.8</c:v>
                </c:pt>
                <c:pt idx="102">
                  <c:v>-3.4</c:v>
                </c:pt>
                <c:pt idx="103">
                  <c:v>-3.2</c:v>
                </c:pt>
                <c:pt idx="104">
                  <c:v>-3.2</c:v>
                </c:pt>
                <c:pt idx="105">
                  <c:v>-4</c:v>
                </c:pt>
                <c:pt idx="106">
                  <c:v>-4</c:v>
                </c:pt>
                <c:pt idx="107">
                  <c:v>-4</c:v>
                </c:pt>
                <c:pt idx="108">
                  <c:v>-4.5999999999999996</c:v>
                </c:pt>
                <c:pt idx="109">
                  <c:v>-4.8</c:v>
                </c:pt>
                <c:pt idx="110">
                  <c:v>-4.5999999999999996</c:v>
                </c:pt>
                <c:pt idx="111">
                  <c:v>-4.5999999999999996</c:v>
                </c:pt>
                <c:pt idx="112">
                  <c:v>-4.5999999999999996</c:v>
                </c:pt>
                <c:pt idx="113">
                  <c:v>-4.4000000000000004</c:v>
                </c:pt>
                <c:pt idx="114">
                  <c:v>-4.5999999999999996</c:v>
                </c:pt>
                <c:pt idx="115">
                  <c:v>-4.5999999999999996</c:v>
                </c:pt>
                <c:pt idx="116">
                  <c:v>-4.5999999999999996</c:v>
                </c:pt>
                <c:pt idx="117">
                  <c:v>-4.4000000000000004</c:v>
                </c:pt>
                <c:pt idx="118">
                  <c:v>-3.4</c:v>
                </c:pt>
                <c:pt idx="119">
                  <c:v>-3.6</c:v>
                </c:pt>
                <c:pt idx="120">
                  <c:v>-3.6</c:v>
                </c:pt>
                <c:pt idx="121">
                  <c:v>-2.4</c:v>
                </c:pt>
                <c:pt idx="122">
                  <c:v>-2.8</c:v>
                </c:pt>
                <c:pt idx="123">
                  <c:v>-2.6</c:v>
                </c:pt>
                <c:pt idx="124">
                  <c:v>-1.2</c:v>
                </c:pt>
                <c:pt idx="125">
                  <c:v>-1</c:v>
                </c:pt>
                <c:pt idx="126">
                  <c:v>-1</c:v>
                </c:pt>
                <c:pt idx="127">
                  <c:v>0.2</c:v>
                </c:pt>
                <c:pt idx="128">
                  <c:v>0.2</c:v>
                </c:pt>
                <c:pt idx="129">
                  <c:v>0.6</c:v>
                </c:pt>
                <c:pt idx="130">
                  <c:v>1.6</c:v>
                </c:pt>
                <c:pt idx="131">
                  <c:v>1.8</c:v>
                </c:pt>
                <c:pt idx="132">
                  <c:v>1.8</c:v>
                </c:pt>
                <c:pt idx="133">
                  <c:v>3</c:v>
                </c:pt>
                <c:pt idx="134">
                  <c:v>3.2</c:v>
                </c:pt>
                <c:pt idx="135">
                  <c:v>3.2</c:v>
                </c:pt>
                <c:pt idx="136">
                  <c:v>4</c:v>
                </c:pt>
                <c:pt idx="137">
                  <c:v>3.8</c:v>
                </c:pt>
                <c:pt idx="138">
                  <c:v>3.8</c:v>
                </c:pt>
                <c:pt idx="139">
                  <c:v>4.4000000000000004</c:v>
                </c:pt>
                <c:pt idx="140">
                  <c:v>4.8</c:v>
                </c:pt>
                <c:pt idx="141">
                  <c:v>5</c:v>
                </c:pt>
                <c:pt idx="142">
                  <c:v>5</c:v>
                </c:pt>
                <c:pt idx="143">
                  <c:v>4.8</c:v>
                </c:pt>
                <c:pt idx="144">
                  <c:v>4.8</c:v>
                </c:pt>
                <c:pt idx="145">
                  <c:v>4.8</c:v>
                </c:pt>
                <c:pt idx="146">
                  <c:v>4.5999999999999996</c:v>
                </c:pt>
                <c:pt idx="147">
                  <c:v>4.5999999999999996</c:v>
                </c:pt>
                <c:pt idx="148">
                  <c:v>4.8</c:v>
                </c:pt>
                <c:pt idx="149">
                  <c:v>3.6</c:v>
                </c:pt>
                <c:pt idx="150">
                  <c:v>3.8</c:v>
                </c:pt>
                <c:pt idx="151">
                  <c:v>3.8</c:v>
                </c:pt>
                <c:pt idx="152">
                  <c:v>2.6</c:v>
                </c:pt>
                <c:pt idx="153">
                  <c:v>2.4</c:v>
                </c:pt>
                <c:pt idx="154">
                  <c:v>2.6</c:v>
                </c:pt>
                <c:pt idx="155">
                  <c:v>1</c:v>
                </c:pt>
                <c:pt idx="156">
                  <c:v>1</c:v>
                </c:pt>
                <c:pt idx="157">
                  <c:v>1</c:v>
                </c:pt>
                <c:pt idx="158">
                  <c:v>-0.4</c:v>
                </c:pt>
                <c:pt idx="159">
                  <c:v>-0.4</c:v>
                </c:pt>
                <c:pt idx="160">
                  <c:v>-0.6</c:v>
                </c:pt>
                <c:pt idx="161">
                  <c:v>-2</c:v>
                </c:pt>
                <c:pt idx="162">
                  <c:v>-2.6</c:v>
                </c:pt>
                <c:pt idx="163">
                  <c:v>-2.6</c:v>
                </c:pt>
                <c:pt idx="164">
                  <c:v>-3.4</c:v>
                </c:pt>
                <c:pt idx="165">
                  <c:v>-4.2</c:v>
                </c:pt>
                <c:pt idx="166">
                  <c:v>-4.2</c:v>
                </c:pt>
                <c:pt idx="167">
                  <c:v>-4.4000000000000004</c:v>
                </c:pt>
                <c:pt idx="168">
                  <c:v>-5.4</c:v>
                </c:pt>
                <c:pt idx="169">
                  <c:v>-5.4</c:v>
                </c:pt>
                <c:pt idx="170">
                  <c:v>-5.2</c:v>
                </c:pt>
                <c:pt idx="171">
                  <c:v>-6.6</c:v>
                </c:pt>
                <c:pt idx="172">
                  <c:v>-6.4</c:v>
                </c:pt>
                <c:pt idx="173">
                  <c:v>-6.4</c:v>
                </c:pt>
                <c:pt idx="174">
                  <c:v>-6.8</c:v>
                </c:pt>
                <c:pt idx="175">
                  <c:v>-6.8</c:v>
                </c:pt>
                <c:pt idx="176">
                  <c:v>-6.6</c:v>
                </c:pt>
                <c:pt idx="177">
                  <c:v>-6.8</c:v>
                </c:pt>
                <c:pt idx="178">
                  <c:v>-6.8</c:v>
                </c:pt>
                <c:pt idx="179">
                  <c:v>-7</c:v>
                </c:pt>
                <c:pt idx="180">
                  <c:v>-6.2</c:v>
                </c:pt>
                <c:pt idx="181">
                  <c:v>-6</c:v>
                </c:pt>
                <c:pt idx="182">
                  <c:v>-5.8</c:v>
                </c:pt>
                <c:pt idx="183">
                  <c:v>-5.2</c:v>
                </c:pt>
                <c:pt idx="184">
                  <c:v>-5</c:v>
                </c:pt>
                <c:pt idx="185">
                  <c:v>-5</c:v>
                </c:pt>
                <c:pt idx="186">
                  <c:v>-3.8</c:v>
                </c:pt>
                <c:pt idx="187">
                  <c:v>-3.4</c:v>
                </c:pt>
                <c:pt idx="188">
                  <c:v>-3.2</c:v>
                </c:pt>
                <c:pt idx="189">
                  <c:v>-2.4</c:v>
                </c:pt>
                <c:pt idx="190">
                  <c:v>-1.6</c:v>
                </c:pt>
                <c:pt idx="191">
                  <c:v>-1.6</c:v>
                </c:pt>
                <c:pt idx="192">
                  <c:v>-1.4</c:v>
                </c:pt>
                <c:pt idx="193">
                  <c:v>0.2</c:v>
                </c:pt>
                <c:pt idx="194">
                  <c:v>0.2</c:v>
                </c:pt>
                <c:pt idx="195">
                  <c:v>0.2</c:v>
                </c:pt>
                <c:pt idx="196">
                  <c:v>2</c:v>
                </c:pt>
                <c:pt idx="197">
                  <c:v>2.2000000000000002</c:v>
                </c:pt>
                <c:pt idx="198">
                  <c:v>2</c:v>
                </c:pt>
                <c:pt idx="199">
                  <c:v>3.4</c:v>
                </c:pt>
                <c:pt idx="200">
                  <c:v>3.4</c:v>
                </c:pt>
                <c:pt idx="201">
                  <c:v>3.4</c:v>
                </c:pt>
                <c:pt idx="202">
                  <c:v>4.5999999999999996</c:v>
                </c:pt>
                <c:pt idx="203">
                  <c:v>4.4000000000000004</c:v>
                </c:pt>
                <c:pt idx="204">
                  <c:v>4.5999999999999996</c:v>
                </c:pt>
                <c:pt idx="205">
                  <c:v>5</c:v>
                </c:pt>
                <c:pt idx="206">
                  <c:v>4.8</c:v>
                </c:pt>
                <c:pt idx="207">
                  <c:v>5</c:v>
                </c:pt>
                <c:pt idx="208">
                  <c:v>5</c:v>
                </c:pt>
                <c:pt idx="209">
                  <c:v>5</c:v>
                </c:pt>
                <c:pt idx="210">
                  <c:v>5.4</c:v>
                </c:pt>
                <c:pt idx="211">
                  <c:v>4.4000000000000004</c:v>
                </c:pt>
                <c:pt idx="212">
                  <c:v>4.4000000000000004</c:v>
                </c:pt>
                <c:pt idx="213">
                  <c:v>4.2</c:v>
                </c:pt>
                <c:pt idx="214">
                  <c:v>3.8</c:v>
                </c:pt>
                <c:pt idx="215">
                  <c:v>3.2</c:v>
                </c:pt>
                <c:pt idx="216">
                  <c:v>3.2</c:v>
                </c:pt>
                <c:pt idx="217">
                  <c:v>3.2</c:v>
                </c:pt>
                <c:pt idx="218">
                  <c:v>1.6</c:v>
                </c:pt>
                <c:pt idx="219">
                  <c:v>1.4</c:v>
                </c:pt>
                <c:pt idx="220">
                  <c:v>1.6</c:v>
                </c:pt>
                <c:pt idx="221">
                  <c:v>-0.2</c:v>
                </c:pt>
                <c:pt idx="222">
                  <c:v>-0.2</c:v>
                </c:pt>
                <c:pt idx="223">
                  <c:v>-0.2</c:v>
                </c:pt>
                <c:pt idx="224">
                  <c:v>-2.2000000000000002</c:v>
                </c:pt>
                <c:pt idx="225">
                  <c:v>-2.2000000000000002</c:v>
                </c:pt>
                <c:pt idx="226">
                  <c:v>-2.6</c:v>
                </c:pt>
                <c:pt idx="227">
                  <c:v>-4.2</c:v>
                </c:pt>
                <c:pt idx="228">
                  <c:v>-4.2</c:v>
                </c:pt>
                <c:pt idx="229">
                  <c:v>-4.4000000000000004</c:v>
                </c:pt>
                <c:pt idx="230">
                  <c:v>-5.8</c:v>
                </c:pt>
                <c:pt idx="231">
                  <c:v>-6</c:v>
                </c:pt>
                <c:pt idx="232">
                  <c:v>-6</c:v>
                </c:pt>
                <c:pt idx="233">
                  <c:v>-7.4</c:v>
                </c:pt>
                <c:pt idx="234">
                  <c:v>-7.6</c:v>
                </c:pt>
                <c:pt idx="235">
                  <c:v>-7.6</c:v>
                </c:pt>
                <c:pt idx="236">
                  <c:v>-8</c:v>
                </c:pt>
                <c:pt idx="237">
                  <c:v>-8.1999999999999993</c:v>
                </c:pt>
                <c:pt idx="238">
                  <c:v>-8</c:v>
                </c:pt>
                <c:pt idx="239">
                  <c:v>-8.4</c:v>
                </c:pt>
                <c:pt idx="240">
                  <c:v>-8.8000000000000007</c:v>
                </c:pt>
                <c:pt idx="241">
                  <c:v>-9</c:v>
                </c:pt>
                <c:pt idx="242">
                  <c:v>-8.8000000000000007</c:v>
                </c:pt>
                <c:pt idx="243">
                  <c:v>-8.4</c:v>
                </c:pt>
                <c:pt idx="244">
                  <c:v>-8.1999999999999993</c:v>
                </c:pt>
                <c:pt idx="245">
                  <c:v>-8.1999999999999993</c:v>
                </c:pt>
                <c:pt idx="246">
                  <c:v>-7.6</c:v>
                </c:pt>
                <c:pt idx="247">
                  <c:v>-7.6</c:v>
                </c:pt>
                <c:pt idx="248">
                  <c:v>-7.8</c:v>
                </c:pt>
                <c:pt idx="249">
                  <c:v>-5.8</c:v>
                </c:pt>
                <c:pt idx="250">
                  <c:v>-6</c:v>
                </c:pt>
                <c:pt idx="251">
                  <c:v>-5.8</c:v>
                </c:pt>
                <c:pt idx="252">
                  <c:v>-4.2</c:v>
                </c:pt>
                <c:pt idx="253">
                  <c:v>-4.4000000000000004</c:v>
                </c:pt>
                <c:pt idx="254">
                  <c:v>-4.4000000000000004</c:v>
                </c:pt>
                <c:pt idx="255">
                  <c:v>-2.2000000000000002</c:v>
                </c:pt>
                <c:pt idx="256">
                  <c:v>-2.4</c:v>
                </c:pt>
                <c:pt idx="257">
                  <c:v>-2.2000000000000002</c:v>
                </c:pt>
                <c:pt idx="258">
                  <c:v>-0.4</c:v>
                </c:pt>
                <c:pt idx="259">
                  <c:v>0</c:v>
                </c:pt>
                <c:pt idx="260">
                  <c:v>0</c:v>
                </c:pt>
                <c:pt idx="261">
                  <c:v>1.2</c:v>
                </c:pt>
                <c:pt idx="262">
                  <c:v>1.6</c:v>
                </c:pt>
                <c:pt idx="263">
                  <c:v>1.8</c:v>
                </c:pt>
                <c:pt idx="264">
                  <c:v>2.4</c:v>
                </c:pt>
                <c:pt idx="265">
                  <c:v>3.4</c:v>
                </c:pt>
                <c:pt idx="266">
                  <c:v>3.4</c:v>
                </c:pt>
                <c:pt idx="267">
                  <c:v>3.6</c:v>
                </c:pt>
                <c:pt idx="268">
                  <c:v>4.4000000000000004</c:v>
                </c:pt>
                <c:pt idx="269">
                  <c:v>4.2</c:v>
                </c:pt>
                <c:pt idx="270">
                  <c:v>4.2</c:v>
                </c:pt>
                <c:pt idx="271">
                  <c:v>5.4</c:v>
                </c:pt>
                <c:pt idx="272">
                  <c:v>5.2</c:v>
                </c:pt>
                <c:pt idx="273">
                  <c:v>5.2</c:v>
                </c:pt>
                <c:pt idx="274">
                  <c:v>5</c:v>
                </c:pt>
                <c:pt idx="275">
                  <c:v>4.8</c:v>
                </c:pt>
                <c:pt idx="276">
                  <c:v>5</c:v>
                </c:pt>
                <c:pt idx="277">
                  <c:v>4.8</c:v>
                </c:pt>
                <c:pt idx="278">
                  <c:v>4.8</c:v>
                </c:pt>
                <c:pt idx="279">
                  <c:v>4.5999999999999996</c:v>
                </c:pt>
                <c:pt idx="280">
                  <c:v>3.6</c:v>
                </c:pt>
                <c:pt idx="281">
                  <c:v>3.2</c:v>
                </c:pt>
                <c:pt idx="282">
                  <c:v>3.4</c:v>
                </c:pt>
                <c:pt idx="283">
                  <c:v>2.2000000000000002</c:v>
                </c:pt>
                <c:pt idx="284">
                  <c:v>2</c:v>
                </c:pt>
                <c:pt idx="285">
                  <c:v>2</c:v>
                </c:pt>
                <c:pt idx="286">
                  <c:v>0.8</c:v>
                </c:pt>
                <c:pt idx="287">
                  <c:v>0.2</c:v>
                </c:pt>
                <c:pt idx="288">
                  <c:v>0.2</c:v>
                </c:pt>
                <c:pt idx="289">
                  <c:v>-0.6</c:v>
                </c:pt>
                <c:pt idx="290">
                  <c:v>-1.6</c:v>
                </c:pt>
                <c:pt idx="291">
                  <c:v>-1.4</c:v>
                </c:pt>
                <c:pt idx="292">
                  <c:v>-1.8</c:v>
                </c:pt>
                <c:pt idx="293">
                  <c:v>-3.2</c:v>
                </c:pt>
                <c:pt idx="294">
                  <c:v>-3.4</c:v>
                </c:pt>
                <c:pt idx="295">
                  <c:v>-3.2</c:v>
                </c:pt>
                <c:pt idx="296">
                  <c:v>-5</c:v>
                </c:pt>
                <c:pt idx="297">
                  <c:v>-5</c:v>
                </c:pt>
                <c:pt idx="298">
                  <c:v>-5.2</c:v>
                </c:pt>
                <c:pt idx="299">
                  <c:v>-5.8</c:v>
                </c:pt>
                <c:pt idx="300">
                  <c:v>-6</c:v>
                </c:pt>
                <c:pt idx="301">
                  <c:v>-6</c:v>
                </c:pt>
                <c:pt idx="302">
                  <c:v>-6.8</c:v>
                </c:pt>
                <c:pt idx="303">
                  <c:v>-7</c:v>
                </c:pt>
                <c:pt idx="304">
                  <c:v>-7</c:v>
                </c:pt>
                <c:pt idx="305">
                  <c:v>-6.8</c:v>
                </c:pt>
                <c:pt idx="306">
                  <c:v>-6.6</c:v>
                </c:pt>
                <c:pt idx="307">
                  <c:v>-6.8</c:v>
                </c:pt>
                <c:pt idx="308">
                  <c:v>-6.6</c:v>
                </c:pt>
                <c:pt idx="309">
                  <c:v>-6.6</c:v>
                </c:pt>
                <c:pt idx="310">
                  <c:v>-6.6</c:v>
                </c:pt>
                <c:pt idx="311">
                  <c:v>-5.8</c:v>
                </c:pt>
                <c:pt idx="312">
                  <c:v>-5.2</c:v>
                </c:pt>
                <c:pt idx="313">
                  <c:v>-5.2</c:v>
                </c:pt>
                <c:pt idx="314">
                  <c:v>-4.5999999999999996</c:v>
                </c:pt>
                <c:pt idx="315">
                  <c:v>-4.2</c:v>
                </c:pt>
                <c:pt idx="316">
                  <c:v>-4.2</c:v>
                </c:pt>
                <c:pt idx="317">
                  <c:v>-3.8</c:v>
                </c:pt>
                <c:pt idx="318">
                  <c:v>-2.4</c:v>
                </c:pt>
                <c:pt idx="319">
                  <c:v>-2.2000000000000002</c:v>
                </c:pt>
                <c:pt idx="320">
                  <c:v>-2.4</c:v>
                </c:pt>
                <c:pt idx="321">
                  <c:v>-0.8</c:v>
                </c:pt>
                <c:pt idx="322">
                  <c:v>-0.6</c:v>
                </c:pt>
                <c:pt idx="323">
                  <c:v>-0.6</c:v>
                </c:pt>
                <c:pt idx="324">
                  <c:v>1</c:v>
                </c:pt>
                <c:pt idx="325">
                  <c:v>0.8</c:v>
                </c:pt>
                <c:pt idx="326">
                  <c:v>1</c:v>
                </c:pt>
                <c:pt idx="327">
                  <c:v>2.6</c:v>
                </c:pt>
                <c:pt idx="328">
                  <c:v>2.6</c:v>
                </c:pt>
                <c:pt idx="329">
                  <c:v>2.6</c:v>
                </c:pt>
                <c:pt idx="330">
                  <c:v>3.6</c:v>
                </c:pt>
                <c:pt idx="331">
                  <c:v>3.8</c:v>
                </c:pt>
                <c:pt idx="332">
                  <c:v>4</c:v>
                </c:pt>
                <c:pt idx="333">
                  <c:v>4.5999999999999996</c:v>
                </c:pt>
                <c:pt idx="334">
                  <c:v>4.8</c:v>
                </c:pt>
                <c:pt idx="335">
                  <c:v>4.8</c:v>
                </c:pt>
                <c:pt idx="336">
                  <c:v>4.8</c:v>
                </c:pt>
                <c:pt idx="337">
                  <c:v>5</c:v>
                </c:pt>
                <c:pt idx="338">
                  <c:v>4.8</c:v>
                </c:pt>
                <c:pt idx="339">
                  <c:v>5</c:v>
                </c:pt>
                <c:pt idx="340">
                  <c:v>5</c:v>
                </c:pt>
                <c:pt idx="341">
                  <c:v>5</c:v>
                </c:pt>
                <c:pt idx="342">
                  <c:v>4.8</c:v>
                </c:pt>
                <c:pt idx="343">
                  <c:v>4</c:v>
                </c:pt>
                <c:pt idx="344">
                  <c:v>4.2</c:v>
                </c:pt>
                <c:pt idx="345">
                  <c:v>4</c:v>
                </c:pt>
                <c:pt idx="346">
                  <c:v>3.2</c:v>
                </c:pt>
                <c:pt idx="347">
                  <c:v>3.2</c:v>
                </c:pt>
                <c:pt idx="348">
                  <c:v>3.2</c:v>
                </c:pt>
                <c:pt idx="349">
                  <c:v>2</c:v>
                </c:pt>
                <c:pt idx="350">
                  <c:v>2</c:v>
                </c:pt>
                <c:pt idx="351">
                  <c:v>2</c:v>
                </c:pt>
                <c:pt idx="352">
                  <c:v>0.4</c:v>
                </c:pt>
                <c:pt idx="353">
                  <c:v>0.4</c:v>
                </c:pt>
                <c:pt idx="354">
                  <c:v>0.4</c:v>
                </c:pt>
                <c:pt idx="355">
                  <c:v>-1</c:v>
                </c:pt>
                <c:pt idx="356">
                  <c:v>-1.2</c:v>
                </c:pt>
                <c:pt idx="357">
                  <c:v>-0.8</c:v>
                </c:pt>
                <c:pt idx="358">
                  <c:v>-2.2000000000000002</c:v>
                </c:pt>
                <c:pt idx="359">
                  <c:v>-2.4</c:v>
                </c:pt>
                <c:pt idx="360">
                  <c:v>-2.6</c:v>
                </c:pt>
                <c:pt idx="361">
                  <c:v>-3.2</c:v>
                </c:pt>
                <c:pt idx="362">
                  <c:v>-3.6</c:v>
                </c:pt>
                <c:pt idx="363">
                  <c:v>-3.6</c:v>
                </c:pt>
                <c:pt idx="364">
                  <c:v>-4</c:v>
                </c:pt>
                <c:pt idx="365">
                  <c:v>-4.5999999999999996</c:v>
                </c:pt>
                <c:pt idx="366">
                  <c:v>-4.4000000000000004</c:v>
                </c:pt>
                <c:pt idx="367">
                  <c:v>-4.5999999999999996</c:v>
                </c:pt>
                <c:pt idx="368">
                  <c:v>-4.5999999999999996</c:v>
                </c:pt>
                <c:pt idx="369">
                  <c:v>-4.5999999999999996</c:v>
                </c:pt>
                <c:pt idx="370">
                  <c:v>-4.5999999999999996</c:v>
                </c:pt>
                <c:pt idx="371">
                  <c:v>-4.5999999999999996</c:v>
                </c:pt>
                <c:pt idx="372">
                  <c:v>-4.5999999999999996</c:v>
                </c:pt>
                <c:pt idx="373">
                  <c:v>-4.5999999999999996</c:v>
                </c:pt>
                <c:pt idx="374">
                  <c:v>-4</c:v>
                </c:pt>
                <c:pt idx="375">
                  <c:v>-4</c:v>
                </c:pt>
                <c:pt idx="376">
                  <c:v>-4</c:v>
                </c:pt>
                <c:pt idx="377">
                  <c:v>-3.2</c:v>
                </c:pt>
                <c:pt idx="378">
                  <c:v>-3.2</c:v>
                </c:pt>
                <c:pt idx="379">
                  <c:v>-3</c:v>
                </c:pt>
                <c:pt idx="380">
                  <c:v>-2</c:v>
                </c:pt>
                <c:pt idx="381">
                  <c:v>-2</c:v>
                </c:pt>
                <c:pt idx="382">
                  <c:v>-1.8</c:v>
                </c:pt>
                <c:pt idx="383">
                  <c:v>-0.6</c:v>
                </c:pt>
                <c:pt idx="384">
                  <c:v>-0.6</c:v>
                </c:pt>
                <c:pt idx="385">
                  <c:v>-0.6</c:v>
                </c:pt>
                <c:pt idx="386">
                  <c:v>0.4</c:v>
                </c:pt>
                <c:pt idx="387">
                  <c:v>0.6</c:v>
                </c:pt>
                <c:pt idx="388">
                  <c:v>1</c:v>
                </c:pt>
                <c:pt idx="389">
                  <c:v>1.4</c:v>
                </c:pt>
                <c:pt idx="390">
                  <c:v>2</c:v>
                </c:pt>
                <c:pt idx="391">
                  <c:v>2.2000000000000002</c:v>
                </c:pt>
                <c:pt idx="392">
                  <c:v>2.2000000000000002</c:v>
                </c:pt>
                <c:pt idx="393">
                  <c:v>3.2</c:v>
                </c:pt>
                <c:pt idx="394">
                  <c:v>3.2</c:v>
                </c:pt>
                <c:pt idx="395">
                  <c:v>3</c:v>
                </c:pt>
                <c:pt idx="396">
                  <c:v>4.2</c:v>
                </c:pt>
                <c:pt idx="397">
                  <c:v>4.2</c:v>
                </c:pt>
                <c:pt idx="398">
                  <c:v>4.2</c:v>
                </c:pt>
                <c:pt idx="399">
                  <c:v>4.4000000000000004</c:v>
                </c:pt>
                <c:pt idx="400">
                  <c:v>4.4000000000000004</c:v>
                </c:pt>
                <c:pt idx="401">
                  <c:v>4.4000000000000004</c:v>
                </c:pt>
                <c:pt idx="402">
                  <c:v>4.8</c:v>
                </c:pt>
                <c:pt idx="403">
                  <c:v>4.8</c:v>
                </c:pt>
                <c:pt idx="404">
                  <c:v>4.5999999999999996</c:v>
                </c:pt>
                <c:pt idx="405">
                  <c:v>4.2</c:v>
                </c:pt>
                <c:pt idx="406">
                  <c:v>4</c:v>
                </c:pt>
                <c:pt idx="407">
                  <c:v>4.2</c:v>
                </c:pt>
                <c:pt idx="408">
                  <c:v>3.8</c:v>
                </c:pt>
                <c:pt idx="409">
                  <c:v>3.8</c:v>
                </c:pt>
                <c:pt idx="410">
                  <c:v>3.8</c:v>
                </c:pt>
                <c:pt idx="411">
                  <c:v>3</c:v>
                </c:pt>
                <c:pt idx="412">
                  <c:v>2.6</c:v>
                </c:pt>
                <c:pt idx="413">
                  <c:v>2.6</c:v>
                </c:pt>
                <c:pt idx="414">
                  <c:v>2.2000000000000002</c:v>
                </c:pt>
                <c:pt idx="415">
                  <c:v>1.8</c:v>
                </c:pt>
                <c:pt idx="416">
                  <c:v>1.8</c:v>
                </c:pt>
                <c:pt idx="417">
                  <c:v>1.6</c:v>
                </c:pt>
                <c:pt idx="418">
                  <c:v>0.6</c:v>
                </c:pt>
                <c:pt idx="419">
                  <c:v>0.4</c:v>
                </c:pt>
                <c:pt idx="420">
                  <c:v>0.2</c:v>
                </c:pt>
                <c:pt idx="421">
                  <c:v>-0.6</c:v>
                </c:pt>
                <c:pt idx="422">
                  <c:v>-0.6</c:v>
                </c:pt>
                <c:pt idx="423">
                  <c:v>-0.6</c:v>
                </c:pt>
                <c:pt idx="424">
                  <c:v>-1.6</c:v>
                </c:pt>
                <c:pt idx="425">
                  <c:v>-1.6</c:v>
                </c:pt>
                <c:pt idx="426">
                  <c:v>-1.8</c:v>
                </c:pt>
                <c:pt idx="427">
                  <c:v>-2.6</c:v>
                </c:pt>
                <c:pt idx="428">
                  <c:v>-2.4</c:v>
                </c:pt>
                <c:pt idx="429">
                  <c:v>-2.8</c:v>
                </c:pt>
                <c:pt idx="430">
                  <c:v>-3</c:v>
                </c:pt>
                <c:pt idx="431">
                  <c:v>-3</c:v>
                </c:pt>
                <c:pt idx="432">
                  <c:v>-3</c:v>
                </c:pt>
                <c:pt idx="433">
                  <c:v>-3</c:v>
                </c:pt>
                <c:pt idx="434">
                  <c:v>-3.2</c:v>
                </c:pt>
                <c:pt idx="435">
                  <c:v>-3.2</c:v>
                </c:pt>
                <c:pt idx="436">
                  <c:v>-3</c:v>
                </c:pt>
                <c:pt idx="437">
                  <c:v>-2.8</c:v>
                </c:pt>
                <c:pt idx="438">
                  <c:v>-2.8</c:v>
                </c:pt>
                <c:pt idx="439">
                  <c:v>-2.6</c:v>
                </c:pt>
                <c:pt idx="440">
                  <c:v>-2.6</c:v>
                </c:pt>
                <c:pt idx="441">
                  <c:v>-2.4</c:v>
                </c:pt>
                <c:pt idx="442">
                  <c:v>-2.4</c:v>
                </c:pt>
                <c:pt idx="443">
                  <c:v>-1.6</c:v>
                </c:pt>
                <c:pt idx="444">
                  <c:v>-1.4</c:v>
                </c:pt>
                <c:pt idx="445">
                  <c:v>-1.6</c:v>
                </c:pt>
                <c:pt idx="446">
                  <c:v>-0.8</c:v>
                </c:pt>
                <c:pt idx="447">
                  <c:v>-0.6</c:v>
                </c:pt>
                <c:pt idx="448">
                  <c:v>-0.6</c:v>
                </c:pt>
                <c:pt idx="449">
                  <c:v>0.2</c:v>
                </c:pt>
                <c:pt idx="450">
                  <c:v>0.2</c:v>
                </c:pt>
                <c:pt idx="451">
                  <c:v>0.2</c:v>
                </c:pt>
                <c:pt idx="452">
                  <c:v>1.2</c:v>
                </c:pt>
                <c:pt idx="453">
                  <c:v>1.2</c:v>
                </c:pt>
                <c:pt idx="454">
                  <c:v>1.2</c:v>
                </c:pt>
                <c:pt idx="455">
                  <c:v>2.2000000000000002</c:v>
                </c:pt>
                <c:pt idx="456">
                  <c:v>2.2000000000000002</c:v>
                </c:pt>
                <c:pt idx="457">
                  <c:v>2.2000000000000002</c:v>
                </c:pt>
                <c:pt idx="458">
                  <c:v>3</c:v>
                </c:pt>
                <c:pt idx="459">
                  <c:v>3.2</c:v>
                </c:pt>
                <c:pt idx="460">
                  <c:v>3.2</c:v>
                </c:pt>
                <c:pt idx="461">
                  <c:v>3.4</c:v>
                </c:pt>
                <c:pt idx="462">
                  <c:v>3.8</c:v>
                </c:pt>
                <c:pt idx="463">
                  <c:v>3.8</c:v>
                </c:pt>
                <c:pt idx="464">
                  <c:v>4</c:v>
                </c:pt>
                <c:pt idx="465">
                  <c:v>4.2</c:v>
                </c:pt>
                <c:pt idx="466">
                  <c:v>4.2</c:v>
                </c:pt>
                <c:pt idx="467">
                  <c:v>4</c:v>
                </c:pt>
                <c:pt idx="468">
                  <c:v>4.2</c:v>
                </c:pt>
                <c:pt idx="469">
                  <c:v>4</c:v>
                </c:pt>
                <c:pt idx="470">
                  <c:v>4</c:v>
                </c:pt>
                <c:pt idx="471">
                  <c:v>4</c:v>
                </c:pt>
                <c:pt idx="472">
                  <c:v>4</c:v>
                </c:pt>
                <c:pt idx="473">
                  <c:v>4</c:v>
                </c:pt>
                <c:pt idx="474">
                  <c:v>3.4</c:v>
                </c:pt>
                <c:pt idx="475">
                  <c:v>3.6</c:v>
                </c:pt>
                <c:pt idx="476">
                  <c:v>3.4</c:v>
                </c:pt>
                <c:pt idx="477">
                  <c:v>2.8</c:v>
                </c:pt>
                <c:pt idx="478">
                  <c:v>2.6</c:v>
                </c:pt>
                <c:pt idx="479">
                  <c:v>2.8</c:v>
                </c:pt>
                <c:pt idx="480">
                  <c:v>2</c:v>
                </c:pt>
                <c:pt idx="481">
                  <c:v>2</c:v>
                </c:pt>
                <c:pt idx="482">
                  <c:v>2</c:v>
                </c:pt>
                <c:pt idx="483">
                  <c:v>1.4</c:v>
                </c:pt>
                <c:pt idx="484">
                  <c:v>1.4</c:v>
                </c:pt>
                <c:pt idx="485">
                  <c:v>1.2</c:v>
                </c:pt>
                <c:pt idx="486">
                  <c:v>0.4</c:v>
                </c:pt>
                <c:pt idx="487">
                  <c:v>0.2</c:v>
                </c:pt>
                <c:pt idx="488">
                  <c:v>0.2</c:v>
                </c:pt>
                <c:pt idx="489">
                  <c:v>-0.2</c:v>
                </c:pt>
                <c:pt idx="490">
                  <c:v>-0.4</c:v>
                </c:pt>
                <c:pt idx="491">
                  <c:v>-0.4</c:v>
                </c:pt>
                <c:pt idx="492">
                  <c:v>-0.8</c:v>
                </c:pt>
                <c:pt idx="493">
                  <c:v>-1</c:v>
                </c:pt>
                <c:pt idx="494">
                  <c:v>-1</c:v>
                </c:pt>
                <c:pt idx="495">
                  <c:v>-1.2</c:v>
                </c:pt>
                <c:pt idx="496">
                  <c:v>-1.6</c:v>
                </c:pt>
                <c:pt idx="497">
                  <c:v>-1.6</c:v>
                </c:pt>
                <c:pt idx="498">
                  <c:v>-1.8</c:v>
                </c:pt>
                <c:pt idx="499">
                  <c:v>-1.8</c:v>
                </c:pt>
                <c:pt idx="500">
                  <c:v>-1.6</c:v>
                </c:pt>
                <c:pt idx="501">
                  <c:v>-1.8</c:v>
                </c:pt>
                <c:pt idx="502">
                  <c:v>-2</c:v>
                </c:pt>
                <c:pt idx="503">
                  <c:v>-2</c:v>
                </c:pt>
                <c:pt idx="504">
                  <c:v>-1.8</c:v>
                </c:pt>
                <c:pt idx="505">
                  <c:v>-1.2</c:v>
                </c:pt>
                <c:pt idx="506">
                  <c:v>-1.4</c:v>
                </c:pt>
                <c:pt idx="507">
                  <c:v>-1.2</c:v>
                </c:pt>
                <c:pt idx="508">
                  <c:v>-1</c:v>
                </c:pt>
                <c:pt idx="509">
                  <c:v>-1</c:v>
                </c:pt>
                <c:pt idx="510">
                  <c:v>-1</c:v>
                </c:pt>
                <c:pt idx="511">
                  <c:v>-0.2</c:v>
                </c:pt>
                <c:pt idx="512">
                  <c:v>-0.4</c:v>
                </c:pt>
                <c:pt idx="513">
                  <c:v>-0.4</c:v>
                </c:pt>
                <c:pt idx="514">
                  <c:v>0</c:v>
                </c:pt>
                <c:pt idx="515">
                  <c:v>0.4</c:v>
                </c:pt>
                <c:pt idx="516">
                  <c:v>0.4</c:v>
                </c:pt>
                <c:pt idx="517">
                  <c:v>0.4</c:v>
                </c:pt>
                <c:pt idx="518">
                  <c:v>1</c:v>
                </c:pt>
                <c:pt idx="519">
                  <c:v>0.8</c:v>
                </c:pt>
                <c:pt idx="520">
                  <c:v>1</c:v>
                </c:pt>
                <c:pt idx="521">
                  <c:v>1.8</c:v>
                </c:pt>
                <c:pt idx="522">
                  <c:v>1.6</c:v>
                </c:pt>
                <c:pt idx="523">
                  <c:v>1.8</c:v>
                </c:pt>
                <c:pt idx="524">
                  <c:v>2.4</c:v>
                </c:pt>
                <c:pt idx="525">
                  <c:v>2.4</c:v>
                </c:pt>
                <c:pt idx="526">
                  <c:v>2.4</c:v>
                </c:pt>
                <c:pt idx="527">
                  <c:v>3</c:v>
                </c:pt>
                <c:pt idx="528">
                  <c:v>3</c:v>
                </c:pt>
                <c:pt idx="529">
                  <c:v>3</c:v>
                </c:pt>
                <c:pt idx="530">
                  <c:v>3.2</c:v>
                </c:pt>
                <c:pt idx="531">
                  <c:v>3.4</c:v>
                </c:pt>
                <c:pt idx="532">
                  <c:v>3.4</c:v>
                </c:pt>
                <c:pt idx="533">
                  <c:v>3.4</c:v>
                </c:pt>
                <c:pt idx="534">
                  <c:v>3.8</c:v>
                </c:pt>
                <c:pt idx="535">
                  <c:v>3.6</c:v>
                </c:pt>
                <c:pt idx="536">
                  <c:v>3.4</c:v>
                </c:pt>
                <c:pt idx="537">
                  <c:v>3.4</c:v>
                </c:pt>
                <c:pt idx="538">
                  <c:v>3.4</c:v>
                </c:pt>
                <c:pt idx="539">
                  <c:v>3.6</c:v>
                </c:pt>
                <c:pt idx="540">
                  <c:v>3.4</c:v>
                </c:pt>
                <c:pt idx="541">
                  <c:v>3.4</c:v>
                </c:pt>
                <c:pt idx="542">
                  <c:v>3.4</c:v>
                </c:pt>
                <c:pt idx="543">
                  <c:v>2.8</c:v>
                </c:pt>
                <c:pt idx="544">
                  <c:v>2.8</c:v>
                </c:pt>
                <c:pt idx="545">
                  <c:v>2.8</c:v>
                </c:pt>
                <c:pt idx="546">
                  <c:v>2.4</c:v>
                </c:pt>
                <c:pt idx="547">
                  <c:v>2.4</c:v>
                </c:pt>
                <c:pt idx="548">
                  <c:v>2.4</c:v>
                </c:pt>
                <c:pt idx="549">
                  <c:v>1.6</c:v>
                </c:pt>
                <c:pt idx="550">
                  <c:v>1.6</c:v>
                </c:pt>
                <c:pt idx="551">
                  <c:v>1.4</c:v>
                </c:pt>
                <c:pt idx="552">
                  <c:v>1</c:v>
                </c:pt>
                <c:pt idx="553">
                  <c:v>1</c:v>
                </c:pt>
                <c:pt idx="554">
                  <c:v>1</c:v>
                </c:pt>
                <c:pt idx="555">
                  <c:v>0.4</c:v>
                </c:pt>
                <c:pt idx="556">
                  <c:v>0.2</c:v>
                </c:pt>
                <c:pt idx="557">
                  <c:v>0.2</c:v>
                </c:pt>
                <c:pt idx="558">
                  <c:v>-0.2</c:v>
                </c:pt>
                <c:pt idx="559">
                  <c:v>-0.4</c:v>
                </c:pt>
                <c:pt idx="560">
                  <c:v>-0.2</c:v>
                </c:pt>
                <c:pt idx="561">
                  <c:v>-0.6</c:v>
                </c:pt>
                <c:pt idx="562">
                  <c:v>-0.6</c:v>
                </c:pt>
                <c:pt idx="563">
                  <c:v>-0.4</c:v>
                </c:pt>
                <c:pt idx="564">
                  <c:v>-0.8</c:v>
                </c:pt>
                <c:pt idx="565">
                  <c:v>-1.2</c:v>
                </c:pt>
                <c:pt idx="566">
                  <c:v>-1.2</c:v>
                </c:pt>
                <c:pt idx="567">
                  <c:v>-1.2</c:v>
                </c:pt>
                <c:pt idx="568">
                  <c:v>-1.4</c:v>
                </c:pt>
                <c:pt idx="569">
                  <c:v>-1.2</c:v>
                </c:pt>
                <c:pt idx="570">
                  <c:v>-1.4</c:v>
                </c:pt>
                <c:pt idx="571">
                  <c:v>-1.6</c:v>
                </c:pt>
                <c:pt idx="572">
                  <c:v>-1.4</c:v>
                </c:pt>
                <c:pt idx="573">
                  <c:v>-1.4</c:v>
                </c:pt>
                <c:pt idx="574">
                  <c:v>-1.2</c:v>
                </c:pt>
                <c:pt idx="575">
                  <c:v>-1.2</c:v>
                </c:pt>
                <c:pt idx="576">
                  <c:v>-1</c:v>
                </c:pt>
                <c:pt idx="577">
                  <c:v>-1</c:v>
                </c:pt>
                <c:pt idx="578">
                  <c:v>-0.8</c:v>
                </c:pt>
                <c:pt idx="579">
                  <c:v>-0.8</c:v>
                </c:pt>
                <c:pt idx="580">
                  <c:v>-0.4</c:v>
                </c:pt>
                <c:pt idx="581">
                  <c:v>-0.2</c:v>
                </c:pt>
                <c:pt idx="582">
                  <c:v>-0.2</c:v>
                </c:pt>
                <c:pt idx="583">
                  <c:v>0.2</c:v>
                </c:pt>
                <c:pt idx="584">
                  <c:v>0</c:v>
                </c:pt>
                <c:pt idx="585">
                  <c:v>0.2</c:v>
                </c:pt>
                <c:pt idx="586">
                  <c:v>0.6</c:v>
                </c:pt>
                <c:pt idx="587">
                  <c:v>0.8</c:v>
                </c:pt>
                <c:pt idx="588">
                  <c:v>1</c:v>
                </c:pt>
                <c:pt idx="589">
                  <c:v>1.4</c:v>
                </c:pt>
                <c:pt idx="590">
                  <c:v>1.8</c:v>
                </c:pt>
                <c:pt idx="591">
                  <c:v>1.8</c:v>
                </c:pt>
                <c:pt idx="592">
                  <c:v>1.8</c:v>
                </c:pt>
                <c:pt idx="593">
                  <c:v>2.4</c:v>
                </c:pt>
                <c:pt idx="594">
                  <c:v>2.4</c:v>
                </c:pt>
                <c:pt idx="595">
                  <c:v>2.4</c:v>
                </c:pt>
                <c:pt idx="596">
                  <c:v>3</c:v>
                </c:pt>
                <c:pt idx="597">
                  <c:v>3</c:v>
                </c:pt>
                <c:pt idx="598">
                  <c:v>3</c:v>
                </c:pt>
                <c:pt idx="599">
                  <c:v>3.4</c:v>
                </c:pt>
                <c:pt idx="600">
                  <c:v>3.4</c:v>
                </c:pt>
                <c:pt idx="601">
                  <c:v>3.4</c:v>
                </c:pt>
                <c:pt idx="602">
                  <c:v>3.8</c:v>
                </c:pt>
                <c:pt idx="603">
                  <c:v>3.6</c:v>
                </c:pt>
                <c:pt idx="604">
                  <c:v>3.8</c:v>
                </c:pt>
                <c:pt idx="605">
                  <c:v>3.6</c:v>
                </c:pt>
                <c:pt idx="606">
                  <c:v>3.6</c:v>
                </c:pt>
                <c:pt idx="607">
                  <c:v>3.6</c:v>
                </c:pt>
                <c:pt idx="608">
                  <c:v>3.6</c:v>
                </c:pt>
                <c:pt idx="609">
                  <c:v>3.4</c:v>
                </c:pt>
                <c:pt idx="610">
                  <c:v>3.6</c:v>
                </c:pt>
                <c:pt idx="611">
                  <c:v>3.2</c:v>
                </c:pt>
                <c:pt idx="612">
                  <c:v>2.8</c:v>
                </c:pt>
                <c:pt idx="613">
                  <c:v>2.8</c:v>
                </c:pt>
                <c:pt idx="614">
                  <c:v>2.8</c:v>
                </c:pt>
                <c:pt idx="615">
                  <c:v>2.2000000000000002</c:v>
                </c:pt>
                <c:pt idx="616">
                  <c:v>2.4</c:v>
                </c:pt>
                <c:pt idx="617">
                  <c:v>2</c:v>
                </c:pt>
                <c:pt idx="618">
                  <c:v>1.4</c:v>
                </c:pt>
                <c:pt idx="619">
                  <c:v>1.6</c:v>
                </c:pt>
                <c:pt idx="620">
                  <c:v>1.4</c:v>
                </c:pt>
                <c:pt idx="621">
                  <c:v>0.8</c:v>
                </c:pt>
                <c:pt idx="622">
                  <c:v>0.8</c:v>
                </c:pt>
                <c:pt idx="623">
                  <c:v>0.6</c:v>
                </c:pt>
                <c:pt idx="624">
                  <c:v>0</c:v>
                </c:pt>
                <c:pt idx="625">
                  <c:v>0</c:v>
                </c:pt>
                <c:pt idx="626">
                  <c:v>-0.2</c:v>
                </c:pt>
                <c:pt idx="627">
                  <c:v>-1</c:v>
                </c:pt>
                <c:pt idx="628">
                  <c:v>-1</c:v>
                </c:pt>
                <c:pt idx="629">
                  <c:v>-1</c:v>
                </c:pt>
                <c:pt idx="630">
                  <c:v>-1.6</c:v>
                </c:pt>
                <c:pt idx="631">
                  <c:v>-1.6</c:v>
                </c:pt>
                <c:pt idx="632">
                  <c:v>-1.8</c:v>
                </c:pt>
                <c:pt idx="633">
                  <c:v>-2.2000000000000002</c:v>
                </c:pt>
                <c:pt idx="634">
                  <c:v>-2.2000000000000002</c:v>
                </c:pt>
                <c:pt idx="635">
                  <c:v>-2.4</c:v>
                </c:pt>
                <c:pt idx="636">
                  <c:v>-2.4</c:v>
                </c:pt>
                <c:pt idx="637">
                  <c:v>-2.4</c:v>
                </c:pt>
                <c:pt idx="638">
                  <c:v>-2.6</c:v>
                </c:pt>
                <c:pt idx="639">
                  <c:v>-2.6</c:v>
                </c:pt>
                <c:pt idx="640">
                  <c:v>-2.6</c:v>
                </c:pt>
                <c:pt idx="641">
                  <c:v>-2.6</c:v>
                </c:pt>
                <c:pt idx="642">
                  <c:v>-2.6</c:v>
                </c:pt>
                <c:pt idx="643">
                  <c:v>-2</c:v>
                </c:pt>
                <c:pt idx="644">
                  <c:v>-1.8</c:v>
                </c:pt>
                <c:pt idx="645">
                  <c:v>-2.2000000000000002</c:v>
                </c:pt>
                <c:pt idx="646">
                  <c:v>-1.8</c:v>
                </c:pt>
                <c:pt idx="647">
                  <c:v>-1.8</c:v>
                </c:pt>
                <c:pt idx="648">
                  <c:v>-1.6</c:v>
                </c:pt>
                <c:pt idx="649">
                  <c:v>-0.8</c:v>
                </c:pt>
                <c:pt idx="650">
                  <c:v>-0.8</c:v>
                </c:pt>
                <c:pt idx="651">
                  <c:v>-0.6</c:v>
                </c:pt>
                <c:pt idx="652">
                  <c:v>0</c:v>
                </c:pt>
                <c:pt idx="653">
                  <c:v>0</c:v>
                </c:pt>
                <c:pt idx="654">
                  <c:v>0</c:v>
                </c:pt>
                <c:pt idx="655">
                  <c:v>1</c:v>
                </c:pt>
                <c:pt idx="656">
                  <c:v>1</c:v>
                </c:pt>
                <c:pt idx="657">
                  <c:v>1.2</c:v>
                </c:pt>
                <c:pt idx="658">
                  <c:v>2</c:v>
                </c:pt>
                <c:pt idx="659">
                  <c:v>2.2000000000000002</c:v>
                </c:pt>
                <c:pt idx="660">
                  <c:v>2</c:v>
                </c:pt>
                <c:pt idx="661">
                  <c:v>2.6</c:v>
                </c:pt>
                <c:pt idx="662">
                  <c:v>3</c:v>
                </c:pt>
                <c:pt idx="663">
                  <c:v>2.8</c:v>
                </c:pt>
                <c:pt idx="664">
                  <c:v>3.2</c:v>
                </c:pt>
                <c:pt idx="665">
                  <c:v>3.6</c:v>
                </c:pt>
                <c:pt idx="666">
                  <c:v>3.8</c:v>
                </c:pt>
                <c:pt idx="667">
                  <c:v>3.8</c:v>
                </c:pt>
                <c:pt idx="668">
                  <c:v>4.2</c:v>
                </c:pt>
                <c:pt idx="669">
                  <c:v>4</c:v>
                </c:pt>
                <c:pt idx="670">
                  <c:v>4</c:v>
                </c:pt>
                <c:pt idx="671">
                  <c:v>4.4000000000000004</c:v>
                </c:pt>
                <c:pt idx="672">
                  <c:v>4.4000000000000004</c:v>
                </c:pt>
                <c:pt idx="673">
                  <c:v>4.4000000000000004</c:v>
                </c:pt>
                <c:pt idx="674">
                  <c:v>4</c:v>
                </c:pt>
                <c:pt idx="675">
                  <c:v>4</c:v>
                </c:pt>
                <c:pt idx="676">
                  <c:v>4</c:v>
                </c:pt>
                <c:pt idx="677">
                  <c:v>3.6</c:v>
                </c:pt>
                <c:pt idx="678">
                  <c:v>3.6</c:v>
                </c:pt>
                <c:pt idx="679">
                  <c:v>3.6</c:v>
                </c:pt>
                <c:pt idx="680">
                  <c:v>2.6</c:v>
                </c:pt>
                <c:pt idx="681">
                  <c:v>2.6</c:v>
                </c:pt>
                <c:pt idx="682">
                  <c:v>2.8</c:v>
                </c:pt>
                <c:pt idx="683">
                  <c:v>1.8</c:v>
                </c:pt>
                <c:pt idx="684">
                  <c:v>1.6</c:v>
                </c:pt>
                <c:pt idx="685">
                  <c:v>1.8</c:v>
                </c:pt>
                <c:pt idx="686">
                  <c:v>0.8</c:v>
                </c:pt>
                <c:pt idx="687">
                  <c:v>0.6</c:v>
                </c:pt>
                <c:pt idx="688">
                  <c:v>0.4</c:v>
                </c:pt>
                <c:pt idx="689">
                  <c:v>-0.2</c:v>
                </c:pt>
                <c:pt idx="690">
                  <c:v>-0.8</c:v>
                </c:pt>
                <c:pt idx="691">
                  <c:v>-0.8</c:v>
                </c:pt>
                <c:pt idx="692">
                  <c:v>-1</c:v>
                </c:pt>
                <c:pt idx="693">
                  <c:v>-1.6</c:v>
                </c:pt>
                <c:pt idx="694">
                  <c:v>-1.8</c:v>
                </c:pt>
                <c:pt idx="695">
                  <c:v>-1.6</c:v>
                </c:pt>
                <c:pt idx="696">
                  <c:v>-3</c:v>
                </c:pt>
                <c:pt idx="697">
                  <c:v>-2.8</c:v>
                </c:pt>
                <c:pt idx="698">
                  <c:v>-2.8</c:v>
                </c:pt>
                <c:pt idx="699">
                  <c:v>-3.4</c:v>
                </c:pt>
                <c:pt idx="700">
                  <c:v>-3.4</c:v>
                </c:pt>
                <c:pt idx="701">
                  <c:v>-3.6</c:v>
                </c:pt>
                <c:pt idx="702">
                  <c:v>-4</c:v>
                </c:pt>
                <c:pt idx="703">
                  <c:v>-4</c:v>
                </c:pt>
                <c:pt idx="704">
                  <c:v>-4</c:v>
                </c:pt>
                <c:pt idx="705">
                  <c:v>-3.8</c:v>
                </c:pt>
                <c:pt idx="706">
                  <c:v>-3.6</c:v>
                </c:pt>
                <c:pt idx="707">
                  <c:v>-3.6</c:v>
                </c:pt>
                <c:pt idx="708">
                  <c:v>-3.6</c:v>
                </c:pt>
                <c:pt idx="709">
                  <c:v>-3.4</c:v>
                </c:pt>
                <c:pt idx="710">
                  <c:v>-3.6</c:v>
                </c:pt>
                <c:pt idx="711">
                  <c:v>-2.8</c:v>
                </c:pt>
                <c:pt idx="712">
                  <c:v>-2.6</c:v>
                </c:pt>
                <c:pt idx="713">
                  <c:v>-2.4</c:v>
                </c:pt>
                <c:pt idx="714">
                  <c:v>-2</c:v>
                </c:pt>
                <c:pt idx="715">
                  <c:v>-1.6</c:v>
                </c:pt>
                <c:pt idx="716">
                  <c:v>-1.6</c:v>
                </c:pt>
                <c:pt idx="717">
                  <c:v>-1.4</c:v>
                </c:pt>
                <c:pt idx="718">
                  <c:v>-0.2</c:v>
                </c:pt>
                <c:pt idx="719">
                  <c:v>-0.2</c:v>
                </c:pt>
                <c:pt idx="720">
                  <c:v>-0.4</c:v>
                </c:pt>
                <c:pt idx="721">
                  <c:v>1</c:v>
                </c:pt>
                <c:pt idx="722">
                  <c:v>0.8</c:v>
                </c:pt>
                <c:pt idx="723">
                  <c:v>1</c:v>
                </c:pt>
                <c:pt idx="724">
                  <c:v>2.2000000000000002</c:v>
                </c:pt>
                <c:pt idx="725">
                  <c:v>2.2000000000000002</c:v>
                </c:pt>
                <c:pt idx="726">
                  <c:v>2</c:v>
                </c:pt>
                <c:pt idx="727">
                  <c:v>3.6</c:v>
                </c:pt>
                <c:pt idx="728">
                  <c:v>3.6</c:v>
                </c:pt>
                <c:pt idx="729">
                  <c:v>3.2</c:v>
                </c:pt>
                <c:pt idx="730">
                  <c:v>4</c:v>
                </c:pt>
                <c:pt idx="731">
                  <c:v>4</c:v>
                </c:pt>
                <c:pt idx="732">
                  <c:v>4.2</c:v>
                </c:pt>
                <c:pt idx="733">
                  <c:v>4.8</c:v>
                </c:pt>
                <c:pt idx="734">
                  <c:v>4.8</c:v>
                </c:pt>
                <c:pt idx="735">
                  <c:v>5</c:v>
                </c:pt>
                <c:pt idx="736">
                  <c:v>4.8</c:v>
                </c:pt>
                <c:pt idx="737">
                  <c:v>4.5999999999999996</c:v>
                </c:pt>
                <c:pt idx="738">
                  <c:v>4.5999999999999996</c:v>
                </c:pt>
                <c:pt idx="739">
                  <c:v>4.5999999999999996</c:v>
                </c:pt>
                <c:pt idx="740">
                  <c:v>4.5999999999999996</c:v>
                </c:pt>
                <c:pt idx="741">
                  <c:v>4.4000000000000004</c:v>
                </c:pt>
                <c:pt idx="742">
                  <c:v>4.5999999999999996</c:v>
                </c:pt>
                <c:pt idx="743">
                  <c:v>3.4</c:v>
                </c:pt>
                <c:pt idx="744">
                  <c:v>3.4</c:v>
                </c:pt>
                <c:pt idx="745">
                  <c:v>3.4</c:v>
                </c:pt>
                <c:pt idx="746">
                  <c:v>2.4</c:v>
                </c:pt>
                <c:pt idx="747">
                  <c:v>2.4</c:v>
                </c:pt>
                <c:pt idx="748">
                  <c:v>2.4</c:v>
                </c:pt>
                <c:pt idx="749">
                  <c:v>0.8</c:v>
                </c:pt>
                <c:pt idx="750">
                  <c:v>1</c:v>
                </c:pt>
                <c:pt idx="751">
                  <c:v>0.8</c:v>
                </c:pt>
                <c:pt idx="752">
                  <c:v>-0.4</c:v>
                </c:pt>
                <c:pt idx="753">
                  <c:v>-0.4</c:v>
                </c:pt>
                <c:pt idx="754">
                  <c:v>-0.6</c:v>
                </c:pt>
                <c:pt idx="755">
                  <c:v>-2</c:v>
                </c:pt>
                <c:pt idx="756">
                  <c:v>-2.2000000000000002</c:v>
                </c:pt>
                <c:pt idx="757">
                  <c:v>-2</c:v>
                </c:pt>
                <c:pt idx="758">
                  <c:v>-3.4</c:v>
                </c:pt>
                <c:pt idx="759">
                  <c:v>-3.6</c:v>
                </c:pt>
                <c:pt idx="760">
                  <c:v>-3.6</c:v>
                </c:pt>
                <c:pt idx="761">
                  <c:v>-4.2</c:v>
                </c:pt>
                <c:pt idx="762">
                  <c:v>-4.4000000000000004</c:v>
                </c:pt>
                <c:pt idx="763">
                  <c:v>-4.5999999999999996</c:v>
                </c:pt>
                <c:pt idx="764">
                  <c:v>-5</c:v>
                </c:pt>
                <c:pt idx="765">
                  <c:v>-5.2</c:v>
                </c:pt>
                <c:pt idx="766">
                  <c:v>-5.6</c:v>
                </c:pt>
                <c:pt idx="767">
                  <c:v>-5.6</c:v>
                </c:pt>
                <c:pt idx="768">
                  <c:v>-5.6</c:v>
                </c:pt>
                <c:pt idx="769">
                  <c:v>-5.6</c:v>
                </c:pt>
                <c:pt idx="770">
                  <c:v>-5.6</c:v>
                </c:pt>
                <c:pt idx="771">
                  <c:v>-5.6</c:v>
                </c:pt>
                <c:pt idx="772">
                  <c:v>-5.4</c:v>
                </c:pt>
                <c:pt idx="773">
                  <c:v>-5.8</c:v>
                </c:pt>
                <c:pt idx="774">
                  <c:v>-4.8</c:v>
                </c:pt>
                <c:pt idx="775">
                  <c:v>-4.5999999999999996</c:v>
                </c:pt>
                <c:pt idx="776">
                  <c:v>-4.5999999999999996</c:v>
                </c:pt>
                <c:pt idx="777">
                  <c:v>-3.6</c:v>
                </c:pt>
                <c:pt idx="778">
                  <c:v>-3.6</c:v>
                </c:pt>
                <c:pt idx="779">
                  <c:v>-3.6</c:v>
                </c:pt>
                <c:pt idx="780">
                  <c:v>-2</c:v>
                </c:pt>
                <c:pt idx="781">
                  <c:v>-2</c:v>
                </c:pt>
                <c:pt idx="782">
                  <c:v>-2</c:v>
                </c:pt>
                <c:pt idx="783">
                  <c:v>-0.4</c:v>
                </c:pt>
                <c:pt idx="784">
                  <c:v>-0.2</c:v>
                </c:pt>
                <c:pt idx="785">
                  <c:v>-0.4</c:v>
                </c:pt>
                <c:pt idx="786">
                  <c:v>0.8</c:v>
                </c:pt>
                <c:pt idx="787">
                  <c:v>1.2</c:v>
                </c:pt>
                <c:pt idx="788">
                  <c:v>0.8</c:v>
                </c:pt>
                <c:pt idx="789">
                  <c:v>1.8</c:v>
                </c:pt>
                <c:pt idx="790">
                  <c:v>2.8</c:v>
                </c:pt>
                <c:pt idx="791">
                  <c:v>3</c:v>
                </c:pt>
                <c:pt idx="792">
                  <c:v>3</c:v>
                </c:pt>
                <c:pt idx="793">
                  <c:v>3.8</c:v>
                </c:pt>
                <c:pt idx="794">
                  <c:v>3.8</c:v>
                </c:pt>
                <c:pt idx="795">
                  <c:v>3.8</c:v>
                </c:pt>
                <c:pt idx="796">
                  <c:v>4.5999999999999996</c:v>
                </c:pt>
                <c:pt idx="797">
                  <c:v>5</c:v>
                </c:pt>
                <c:pt idx="798">
                  <c:v>4.8</c:v>
                </c:pt>
                <c:pt idx="799">
                  <c:v>4.8</c:v>
                </c:pt>
                <c:pt idx="800">
                  <c:v>5</c:v>
                </c:pt>
                <c:pt idx="801">
                  <c:v>5</c:v>
                </c:pt>
                <c:pt idx="802">
                  <c:v>5</c:v>
                </c:pt>
                <c:pt idx="803">
                  <c:v>4.8</c:v>
                </c:pt>
                <c:pt idx="804">
                  <c:v>4.8</c:v>
                </c:pt>
                <c:pt idx="805">
                  <c:v>4</c:v>
                </c:pt>
                <c:pt idx="806">
                  <c:v>4.2</c:v>
                </c:pt>
                <c:pt idx="807">
                  <c:v>4</c:v>
                </c:pt>
                <c:pt idx="808">
                  <c:v>3.2</c:v>
                </c:pt>
                <c:pt idx="809">
                  <c:v>3.2</c:v>
                </c:pt>
                <c:pt idx="810">
                  <c:v>3</c:v>
                </c:pt>
                <c:pt idx="811">
                  <c:v>1.6</c:v>
                </c:pt>
                <c:pt idx="812">
                  <c:v>1.4</c:v>
                </c:pt>
                <c:pt idx="813">
                  <c:v>1.4</c:v>
                </c:pt>
                <c:pt idx="814">
                  <c:v>0.4</c:v>
                </c:pt>
                <c:pt idx="815">
                  <c:v>-0.4</c:v>
                </c:pt>
                <c:pt idx="816">
                  <c:v>-0.4</c:v>
                </c:pt>
                <c:pt idx="817">
                  <c:v>-0.6</c:v>
                </c:pt>
                <c:pt idx="818">
                  <c:v>-2.4</c:v>
                </c:pt>
                <c:pt idx="819">
                  <c:v>-2.2000000000000002</c:v>
                </c:pt>
                <c:pt idx="820">
                  <c:v>-2.4</c:v>
                </c:pt>
                <c:pt idx="821">
                  <c:v>-4.2</c:v>
                </c:pt>
                <c:pt idx="822">
                  <c:v>-4.2</c:v>
                </c:pt>
                <c:pt idx="823">
                  <c:v>-4.2</c:v>
                </c:pt>
                <c:pt idx="824">
                  <c:v>-5.6</c:v>
                </c:pt>
                <c:pt idx="825">
                  <c:v>-5.8</c:v>
                </c:pt>
                <c:pt idx="826">
                  <c:v>-5.6</c:v>
                </c:pt>
                <c:pt idx="827">
                  <c:v>-7</c:v>
                </c:pt>
                <c:pt idx="828">
                  <c:v>-7.2</c:v>
                </c:pt>
                <c:pt idx="829">
                  <c:v>-7.2</c:v>
                </c:pt>
                <c:pt idx="830">
                  <c:v>-7.6</c:v>
                </c:pt>
                <c:pt idx="831">
                  <c:v>-7.6</c:v>
                </c:pt>
                <c:pt idx="832">
                  <c:v>-7.6</c:v>
                </c:pt>
                <c:pt idx="833">
                  <c:v>-7.8</c:v>
                </c:pt>
                <c:pt idx="834">
                  <c:v>-8</c:v>
                </c:pt>
                <c:pt idx="835">
                  <c:v>-8</c:v>
                </c:pt>
                <c:pt idx="836">
                  <c:v>-7.2</c:v>
                </c:pt>
                <c:pt idx="837">
                  <c:v>-7.2</c:v>
                </c:pt>
                <c:pt idx="838">
                  <c:v>-7.2</c:v>
                </c:pt>
                <c:pt idx="839">
                  <c:v>-6.8</c:v>
                </c:pt>
                <c:pt idx="840">
                  <c:v>-6.4</c:v>
                </c:pt>
                <c:pt idx="841">
                  <c:v>-6.2</c:v>
                </c:pt>
                <c:pt idx="842">
                  <c:v>-6</c:v>
                </c:pt>
                <c:pt idx="843">
                  <c:v>-4.5999999999999996</c:v>
                </c:pt>
                <c:pt idx="844">
                  <c:v>-4.5999999999999996</c:v>
                </c:pt>
                <c:pt idx="845">
                  <c:v>-4.5999999999999996</c:v>
                </c:pt>
                <c:pt idx="846">
                  <c:v>-2.8</c:v>
                </c:pt>
                <c:pt idx="847">
                  <c:v>-2.8</c:v>
                </c:pt>
                <c:pt idx="848">
                  <c:v>-2.8</c:v>
                </c:pt>
                <c:pt idx="849">
                  <c:v>-1</c:v>
                </c:pt>
                <c:pt idx="850">
                  <c:v>-1</c:v>
                </c:pt>
                <c:pt idx="851">
                  <c:v>-0.8</c:v>
                </c:pt>
                <c:pt idx="852">
                  <c:v>0.8</c:v>
                </c:pt>
                <c:pt idx="853">
                  <c:v>1</c:v>
                </c:pt>
                <c:pt idx="854">
                  <c:v>1</c:v>
                </c:pt>
                <c:pt idx="855">
                  <c:v>2.4</c:v>
                </c:pt>
                <c:pt idx="856">
                  <c:v>2.6</c:v>
                </c:pt>
                <c:pt idx="857">
                  <c:v>2.6</c:v>
                </c:pt>
                <c:pt idx="858">
                  <c:v>3.6</c:v>
                </c:pt>
                <c:pt idx="859">
                  <c:v>4</c:v>
                </c:pt>
                <c:pt idx="860">
                  <c:v>4.2</c:v>
                </c:pt>
                <c:pt idx="861">
                  <c:v>4.4000000000000004</c:v>
                </c:pt>
                <c:pt idx="862">
                  <c:v>4.5999999999999996</c:v>
                </c:pt>
                <c:pt idx="863">
                  <c:v>4.5999999999999996</c:v>
                </c:pt>
                <c:pt idx="864">
                  <c:v>5</c:v>
                </c:pt>
                <c:pt idx="865">
                  <c:v>5</c:v>
                </c:pt>
                <c:pt idx="866">
                  <c:v>5</c:v>
                </c:pt>
                <c:pt idx="867">
                  <c:v>5</c:v>
                </c:pt>
                <c:pt idx="868">
                  <c:v>4.5999999999999996</c:v>
                </c:pt>
                <c:pt idx="869">
                  <c:v>4.5999999999999996</c:v>
                </c:pt>
                <c:pt idx="870">
                  <c:v>4.8</c:v>
                </c:pt>
                <c:pt idx="871">
                  <c:v>4</c:v>
                </c:pt>
                <c:pt idx="872">
                  <c:v>4</c:v>
                </c:pt>
                <c:pt idx="873">
                  <c:v>4.2</c:v>
                </c:pt>
                <c:pt idx="874">
                  <c:v>2.6</c:v>
                </c:pt>
                <c:pt idx="875">
                  <c:v>2.6</c:v>
                </c:pt>
                <c:pt idx="876">
                  <c:v>2.4</c:v>
                </c:pt>
                <c:pt idx="877">
                  <c:v>1</c:v>
                </c:pt>
                <c:pt idx="878">
                  <c:v>1</c:v>
                </c:pt>
                <c:pt idx="879">
                  <c:v>0.8</c:v>
                </c:pt>
                <c:pt idx="880">
                  <c:v>-1</c:v>
                </c:pt>
                <c:pt idx="881">
                  <c:v>-0.8</c:v>
                </c:pt>
                <c:pt idx="882">
                  <c:v>-0.8</c:v>
                </c:pt>
                <c:pt idx="883">
                  <c:v>-2.6</c:v>
                </c:pt>
                <c:pt idx="884">
                  <c:v>-3</c:v>
                </c:pt>
                <c:pt idx="885">
                  <c:v>-3</c:v>
                </c:pt>
                <c:pt idx="886">
                  <c:v>-4</c:v>
                </c:pt>
                <c:pt idx="887">
                  <c:v>-4.5999999999999996</c:v>
                </c:pt>
                <c:pt idx="888">
                  <c:v>-4.5999999999999996</c:v>
                </c:pt>
                <c:pt idx="889">
                  <c:v>-5.6</c:v>
                </c:pt>
                <c:pt idx="890">
                  <c:v>-6.2</c:v>
                </c:pt>
                <c:pt idx="891">
                  <c:v>-6.4</c:v>
                </c:pt>
                <c:pt idx="892">
                  <c:v>-6.2</c:v>
                </c:pt>
                <c:pt idx="893">
                  <c:v>-7.2</c:v>
                </c:pt>
                <c:pt idx="894">
                  <c:v>-7.2</c:v>
                </c:pt>
                <c:pt idx="895">
                  <c:v>-7</c:v>
                </c:pt>
                <c:pt idx="896">
                  <c:v>-8</c:v>
                </c:pt>
                <c:pt idx="897">
                  <c:v>-7.8</c:v>
                </c:pt>
                <c:pt idx="898">
                  <c:v>-7.8</c:v>
                </c:pt>
                <c:pt idx="899">
                  <c:v>-7.6</c:v>
                </c:pt>
                <c:pt idx="900">
                  <c:v>-7.4</c:v>
                </c:pt>
                <c:pt idx="901">
                  <c:v>-7.6</c:v>
                </c:pt>
                <c:pt idx="902">
                  <c:v>-7.2</c:v>
                </c:pt>
                <c:pt idx="903">
                  <c:v>-7.2</c:v>
                </c:pt>
                <c:pt idx="904">
                  <c:v>-7</c:v>
                </c:pt>
                <c:pt idx="905">
                  <c:v>-5.8</c:v>
                </c:pt>
                <c:pt idx="906">
                  <c:v>-5.6</c:v>
                </c:pt>
                <c:pt idx="907">
                  <c:v>-5.6</c:v>
                </c:pt>
                <c:pt idx="908">
                  <c:v>-4.4000000000000004</c:v>
                </c:pt>
                <c:pt idx="909">
                  <c:v>-4</c:v>
                </c:pt>
                <c:pt idx="910">
                  <c:v>-4.4000000000000004</c:v>
                </c:pt>
                <c:pt idx="911">
                  <c:v>-2.8</c:v>
                </c:pt>
                <c:pt idx="912">
                  <c:v>-2.2000000000000002</c:v>
                </c:pt>
                <c:pt idx="913">
                  <c:v>-2.4</c:v>
                </c:pt>
                <c:pt idx="914">
                  <c:v>-1.4</c:v>
                </c:pt>
                <c:pt idx="915">
                  <c:v>-0.2</c:v>
                </c:pt>
                <c:pt idx="916">
                  <c:v>-0.4</c:v>
                </c:pt>
                <c:pt idx="917">
                  <c:v>0</c:v>
                </c:pt>
                <c:pt idx="918">
                  <c:v>1.2</c:v>
                </c:pt>
                <c:pt idx="919">
                  <c:v>1.4</c:v>
                </c:pt>
                <c:pt idx="920">
                  <c:v>1.4</c:v>
                </c:pt>
                <c:pt idx="921">
                  <c:v>3.2</c:v>
                </c:pt>
                <c:pt idx="922">
                  <c:v>3.2</c:v>
                </c:pt>
                <c:pt idx="923">
                  <c:v>3.2</c:v>
                </c:pt>
                <c:pt idx="924">
                  <c:v>3.8</c:v>
                </c:pt>
                <c:pt idx="925">
                  <c:v>4.2</c:v>
                </c:pt>
                <c:pt idx="926">
                  <c:v>4</c:v>
                </c:pt>
                <c:pt idx="927">
                  <c:v>5</c:v>
                </c:pt>
                <c:pt idx="928">
                  <c:v>5</c:v>
                </c:pt>
                <c:pt idx="929">
                  <c:v>5</c:v>
                </c:pt>
                <c:pt idx="930">
                  <c:v>5</c:v>
                </c:pt>
                <c:pt idx="931">
                  <c:v>5</c:v>
                </c:pt>
                <c:pt idx="932">
                  <c:v>5.2</c:v>
                </c:pt>
                <c:pt idx="933">
                  <c:v>5</c:v>
                </c:pt>
                <c:pt idx="934">
                  <c:v>5</c:v>
                </c:pt>
                <c:pt idx="935">
                  <c:v>5</c:v>
                </c:pt>
                <c:pt idx="936">
                  <c:v>4.2</c:v>
                </c:pt>
                <c:pt idx="937">
                  <c:v>3.8</c:v>
                </c:pt>
                <c:pt idx="938">
                  <c:v>3.8</c:v>
                </c:pt>
                <c:pt idx="939">
                  <c:v>3.2</c:v>
                </c:pt>
                <c:pt idx="940">
                  <c:v>2.8</c:v>
                </c:pt>
                <c:pt idx="941">
                  <c:v>2.6</c:v>
                </c:pt>
                <c:pt idx="942">
                  <c:v>2.6</c:v>
                </c:pt>
                <c:pt idx="943">
                  <c:v>1.2</c:v>
                </c:pt>
                <c:pt idx="944">
                  <c:v>1.2</c:v>
                </c:pt>
                <c:pt idx="945">
                  <c:v>1.2</c:v>
                </c:pt>
                <c:pt idx="946">
                  <c:v>-0.2</c:v>
                </c:pt>
                <c:pt idx="947">
                  <c:v>-0.6</c:v>
                </c:pt>
                <c:pt idx="948">
                  <c:v>-0.2</c:v>
                </c:pt>
                <c:pt idx="949">
                  <c:v>-1.8</c:v>
                </c:pt>
                <c:pt idx="950">
                  <c:v>-1.8</c:v>
                </c:pt>
                <c:pt idx="951">
                  <c:v>-2</c:v>
                </c:pt>
                <c:pt idx="952">
                  <c:v>-3.6</c:v>
                </c:pt>
                <c:pt idx="953">
                  <c:v>-3.6</c:v>
                </c:pt>
                <c:pt idx="954">
                  <c:v>-3.6</c:v>
                </c:pt>
                <c:pt idx="955">
                  <c:v>-4.5999999999999996</c:v>
                </c:pt>
                <c:pt idx="956">
                  <c:v>-4.4000000000000004</c:v>
                </c:pt>
                <c:pt idx="957">
                  <c:v>-4.5999999999999996</c:v>
                </c:pt>
                <c:pt idx="958">
                  <c:v>-5.4</c:v>
                </c:pt>
                <c:pt idx="959">
                  <c:v>-5.6</c:v>
                </c:pt>
                <c:pt idx="960">
                  <c:v>-5.6</c:v>
                </c:pt>
                <c:pt idx="961">
                  <c:v>-5.2</c:v>
                </c:pt>
                <c:pt idx="962">
                  <c:v>-5.6</c:v>
                </c:pt>
                <c:pt idx="963">
                  <c:v>-5.4</c:v>
                </c:pt>
                <c:pt idx="964">
                  <c:v>-5.4</c:v>
                </c:pt>
                <c:pt idx="965">
                  <c:v>-5.4</c:v>
                </c:pt>
                <c:pt idx="966">
                  <c:v>-5.4</c:v>
                </c:pt>
                <c:pt idx="967">
                  <c:v>-5.4</c:v>
                </c:pt>
                <c:pt idx="968">
                  <c:v>-4.4000000000000004</c:v>
                </c:pt>
                <c:pt idx="969">
                  <c:v>-4.4000000000000004</c:v>
                </c:pt>
                <c:pt idx="970">
                  <c:v>-4.5999999999999996</c:v>
                </c:pt>
                <c:pt idx="971">
                  <c:v>-3.6</c:v>
                </c:pt>
                <c:pt idx="972">
                  <c:v>-3.4</c:v>
                </c:pt>
                <c:pt idx="973">
                  <c:v>-3.6</c:v>
                </c:pt>
                <c:pt idx="974">
                  <c:v>-2</c:v>
                </c:pt>
                <c:pt idx="975">
                  <c:v>-2</c:v>
                </c:pt>
                <c:pt idx="976">
                  <c:v>-1.8</c:v>
                </c:pt>
                <c:pt idx="977">
                  <c:v>-0.4</c:v>
                </c:pt>
                <c:pt idx="978">
                  <c:v>-0.4</c:v>
                </c:pt>
                <c:pt idx="979">
                  <c:v>-0.4</c:v>
                </c:pt>
                <c:pt idx="980">
                  <c:v>1</c:v>
                </c:pt>
                <c:pt idx="981">
                  <c:v>0.8</c:v>
                </c:pt>
                <c:pt idx="982">
                  <c:v>1</c:v>
                </c:pt>
                <c:pt idx="983">
                  <c:v>2.4</c:v>
                </c:pt>
                <c:pt idx="984">
                  <c:v>2.4</c:v>
                </c:pt>
                <c:pt idx="985">
                  <c:v>2.4</c:v>
                </c:pt>
                <c:pt idx="986">
                  <c:v>3.2</c:v>
                </c:pt>
                <c:pt idx="987">
                  <c:v>3.6</c:v>
                </c:pt>
                <c:pt idx="988">
                  <c:v>3.6</c:v>
                </c:pt>
                <c:pt idx="989">
                  <c:v>3.8</c:v>
                </c:pt>
                <c:pt idx="990">
                  <c:v>4.5999999999999996</c:v>
                </c:pt>
                <c:pt idx="991">
                  <c:v>4.5999999999999996</c:v>
                </c:pt>
                <c:pt idx="992">
                  <c:v>4.5999999999999996</c:v>
                </c:pt>
                <c:pt idx="993">
                  <c:v>4.8</c:v>
                </c:pt>
                <c:pt idx="994">
                  <c:v>4.5999999999999996</c:v>
                </c:pt>
                <c:pt idx="995">
                  <c:v>4.5999999999999996</c:v>
                </c:pt>
                <c:pt idx="996">
                  <c:v>4.8</c:v>
                </c:pt>
                <c:pt idx="997">
                  <c:v>4.5999999999999996</c:v>
                </c:pt>
                <c:pt idx="998">
                  <c:v>4.5999999999999996</c:v>
                </c:pt>
                <c:pt idx="999">
                  <c:v>4.2</c:v>
                </c:pt>
                <c:pt idx="1000">
                  <c:v>4.4000000000000004</c:v>
                </c:pt>
                <c:pt idx="1001">
                  <c:v>4.2</c:v>
                </c:pt>
                <c:pt idx="1002">
                  <c:v>3.6</c:v>
                </c:pt>
                <c:pt idx="1003">
                  <c:v>3.6</c:v>
                </c:pt>
                <c:pt idx="1004">
                  <c:v>3.4</c:v>
                </c:pt>
                <c:pt idx="1005">
                  <c:v>2.4</c:v>
                </c:pt>
                <c:pt idx="1006">
                  <c:v>2.2000000000000002</c:v>
                </c:pt>
                <c:pt idx="1007">
                  <c:v>2.4</c:v>
                </c:pt>
                <c:pt idx="1008">
                  <c:v>1.2</c:v>
                </c:pt>
                <c:pt idx="1009">
                  <c:v>1.2</c:v>
                </c:pt>
                <c:pt idx="1010">
                  <c:v>0.6</c:v>
                </c:pt>
                <c:pt idx="1011">
                  <c:v>0</c:v>
                </c:pt>
                <c:pt idx="1012">
                  <c:v>-0.2</c:v>
                </c:pt>
                <c:pt idx="1013">
                  <c:v>-0.2</c:v>
                </c:pt>
                <c:pt idx="1014">
                  <c:v>-0.8</c:v>
                </c:pt>
                <c:pt idx="1015">
                  <c:v>-1.6</c:v>
                </c:pt>
                <c:pt idx="1016">
                  <c:v>-1.6</c:v>
                </c:pt>
                <c:pt idx="1017">
                  <c:v>-1.8</c:v>
                </c:pt>
                <c:pt idx="1018">
                  <c:v>-2.6</c:v>
                </c:pt>
                <c:pt idx="1019">
                  <c:v>-2.8</c:v>
                </c:pt>
                <c:pt idx="1020">
                  <c:v>-2.4</c:v>
                </c:pt>
                <c:pt idx="1021">
                  <c:v>-3.8</c:v>
                </c:pt>
                <c:pt idx="1022">
                  <c:v>-3.4</c:v>
                </c:pt>
                <c:pt idx="1023">
                  <c:v>-3.6</c:v>
                </c:pt>
                <c:pt idx="1024">
                  <c:v>-3.8</c:v>
                </c:pt>
                <c:pt idx="1025">
                  <c:v>-3.8</c:v>
                </c:pt>
                <c:pt idx="1026">
                  <c:v>-3.8</c:v>
                </c:pt>
                <c:pt idx="1027">
                  <c:v>-4</c:v>
                </c:pt>
                <c:pt idx="1028">
                  <c:v>-4</c:v>
                </c:pt>
                <c:pt idx="1029">
                  <c:v>-3.8</c:v>
                </c:pt>
                <c:pt idx="1030">
                  <c:v>-3.4</c:v>
                </c:pt>
                <c:pt idx="1031">
                  <c:v>-3.2</c:v>
                </c:pt>
                <c:pt idx="1032">
                  <c:v>-3.6</c:v>
                </c:pt>
                <c:pt idx="1033">
                  <c:v>-2.8</c:v>
                </c:pt>
                <c:pt idx="1034">
                  <c:v>-2.8</c:v>
                </c:pt>
                <c:pt idx="1035">
                  <c:v>-2.8</c:v>
                </c:pt>
                <c:pt idx="1036">
                  <c:v>-2</c:v>
                </c:pt>
                <c:pt idx="1037">
                  <c:v>-1.6</c:v>
                </c:pt>
                <c:pt idx="1038">
                  <c:v>-1.8</c:v>
                </c:pt>
                <c:pt idx="1039">
                  <c:v>-1</c:v>
                </c:pt>
                <c:pt idx="1040">
                  <c:v>-0.6</c:v>
                </c:pt>
                <c:pt idx="1041">
                  <c:v>-0.6</c:v>
                </c:pt>
                <c:pt idx="1042">
                  <c:v>-0.4</c:v>
                </c:pt>
                <c:pt idx="1043">
                  <c:v>0.6</c:v>
                </c:pt>
                <c:pt idx="1044">
                  <c:v>0.6</c:v>
                </c:pt>
                <c:pt idx="1045">
                  <c:v>0.6</c:v>
                </c:pt>
                <c:pt idx="1046">
                  <c:v>1.6</c:v>
                </c:pt>
                <c:pt idx="1047">
                  <c:v>1.8</c:v>
                </c:pt>
                <c:pt idx="1048">
                  <c:v>1.8</c:v>
                </c:pt>
                <c:pt idx="1049">
                  <c:v>2.8</c:v>
                </c:pt>
                <c:pt idx="1050">
                  <c:v>2.8</c:v>
                </c:pt>
                <c:pt idx="1051">
                  <c:v>2.6</c:v>
                </c:pt>
                <c:pt idx="1052">
                  <c:v>3.6</c:v>
                </c:pt>
                <c:pt idx="1053">
                  <c:v>3.8</c:v>
                </c:pt>
                <c:pt idx="1054">
                  <c:v>3.6</c:v>
                </c:pt>
                <c:pt idx="1055">
                  <c:v>4</c:v>
                </c:pt>
                <c:pt idx="1056">
                  <c:v>4</c:v>
                </c:pt>
                <c:pt idx="1057">
                  <c:v>4</c:v>
                </c:pt>
                <c:pt idx="1058">
                  <c:v>4.5999999999999996</c:v>
                </c:pt>
                <c:pt idx="1059">
                  <c:v>4.4000000000000004</c:v>
                </c:pt>
                <c:pt idx="1060">
                  <c:v>4.4000000000000004</c:v>
                </c:pt>
                <c:pt idx="1061">
                  <c:v>4.2</c:v>
                </c:pt>
                <c:pt idx="1062">
                  <c:v>4.2</c:v>
                </c:pt>
                <c:pt idx="1063">
                  <c:v>4</c:v>
                </c:pt>
                <c:pt idx="1064">
                  <c:v>4</c:v>
                </c:pt>
                <c:pt idx="1065">
                  <c:v>3.8</c:v>
                </c:pt>
                <c:pt idx="1066">
                  <c:v>3.8</c:v>
                </c:pt>
                <c:pt idx="1067">
                  <c:v>3.8</c:v>
                </c:pt>
                <c:pt idx="1068">
                  <c:v>3</c:v>
                </c:pt>
                <c:pt idx="1069">
                  <c:v>3.2</c:v>
                </c:pt>
                <c:pt idx="1070">
                  <c:v>3</c:v>
                </c:pt>
                <c:pt idx="1071">
                  <c:v>2</c:v>
                </c:pt>
                <c:pt idx="1072">
                  <c:v>2.2000000000000002</c:v>
                </c:pt>
                <c:pt idx="1073">
                  <c:v>2.2000000000000002</c:v>
                </c:pt>
                <c:pt idx="1074">
                  <c:v>1.2</c:v>
                </c:pt>
                <c:pt idx="1075">
                  <c:v>1</c:v>
                </c:pt>
                <c:pt idx="1076">
                  <c:v>1.2</c:v>
                </c:pt>
                <c:pt idx="1077">
                  <c:v>0.2</c:v>
                </c:pt>
                <c:pt idx="1078">
                  <c:v>0.2</c:v>
                </c:pt>
                <c:pt idx="1079">
                  <c:v>0</c:v>
                </c:pt>
                <c:pt idx="1080">
                  <c:v>-0.8</c:v>
                </c:pt>
                <c:pt idx="1081">
                  <c:v>-0.6</c:v>
                </c:pt>
                <c:pt idx="1082">
                  <c:v>-0.8</c:v>
                </c:pt>
                <c:pt idx="1083">
                  <c:v>-1.6</c:v>
                </c:pt>
                <c:pt idx="1084">
                  <c:v>-1.8</c:v>
                </c:pt>
                <c:pt idx="1085">
                  <c:v>-1.8</c:v>
                </c:pt>
                <c:pt idx="1086">
                  <c:v>-2</c:v>
                </c:pt>
                <c:pt idx="1087">
                  <c:v>-2.2000000000000002</c:v>
                </c:pt>
                <c:pt idx="1088">
                  <c:v>-2.2000000000000002</c:v>
                </c:pt>
                <c:pt idx="1089">
                  <c:v>-2.4</c:v>
                </c:pt>
                <c:pt idx="1090">
                  <c:v>-2.6</c:v>
                </c:pt>
                <c:pt idx="1091">
                  <c:v>-2.6</c:v>
                </c:pt>
                <c:pt idx="1092">
                  <c:v>-2.4</c:v>
                </c:pt>
                <c:pt idx="1093">
                  <c:v>-2.4</c:v>
                </c:pt>
                <c:pt idx="1094">
                  <c:v>-2.4</c:v>
                </c:pt>
                <c:pt idx="1095">
                  <c:v>-2.4</c:v>
                </c:pt>
                <c:pt idx="1096">
                  <c:v>-2.2000000000000002</c:v>
                </c:pt>
                <c:pt idx="1097">
                  <c:v>-2.4</c:v>
                </c:pt>
                <c:pt idx="1098">
                  <c:v>-2.4</c:v>
                </c:pt>
                <c:pt idx="1099">
                  <c:v>-1.6</c:v>
                </c:pt>
                <c:pt idx="1100">
                  <c:v>-1.4</c:v>
                </c:pt>
                <c:pt idx="1101">
                  <c:v>-1.6</c:v>
                </c:pt>
                <c:pt idx="1102">
                  <c:v>-1</c:v>
                </c:pt>
                <c:pt idx="1103">
                  <c:v>-1</c:v>
                </c:pt>
                <c:pt idx="1104">
                  <c:v>-1</c:v>
                </c:pt>
                <c:pt idx="1105">
                  <c:v>-0.2</c:v>
                </c:pt>
                <c:pt idx="1106">
                  <c:v>-0.2</c:v>
                </c:pt>
                <c:pt idx="1107">
                  <c:v>-0.2</c:v>
                </c:pt>
                <c:pt idx="1108">
                  <c:v>0.6</c:v>
                </c:pt>
                <c:pt idx="1109">
                  <c:v>0.8</c:v>
                </c:pt>
                <c:pt idx="1110">
                  <c:v>0.8</c:v>
                </c:pt>
                <c:pt idx="1111">
                  <c:v>1.4</c:v>
                </c:pt>
                <c:pt idx="1112">
                  <c:v>1.6</c:v>
                </c:pt>
                <c:pt idx="1113">
                  <c:v>1.6</c:v>
                </c:pt>
                <c:pt idx="1114">
                  <c:v>2</c:v>
                </c:pt>
                <c:pt idx="1115">
                  <c:v>2.4</c:v>
                </c:pt>
                <c:pt idx="1116">
                  <c:v>2.6</c:v>
                </c:pt>
                <c:pt idx="1117">
                  <c:v>2.6</c:v>
                </c:pt>
                <c:pt idx="1118">
                  <c:v>3</c:v>
                </c:pt>
                <c:pt idx="1119">
                  <c:v>3</c:v>
                </c:pt>
                <c:pt idx="1120">
                  <c:v>3.2</c:v>
                </c:pt>
                <c:pt idx="1121">
                  <c:v>3.6</c:v>
                </c:pt>
                <c:pt idx="1122">
                  <c:v>3.6</c:v>
                </c:pt>
                <c:pt idx="1123">
                  <c:v>3.8</c:v>
                </c:pt>
                <c:pt idx="1124">
                  <c:v>3.6</c:v>
                </c:pt>
                <c:pt idx="1125">
                  <c:v>3.6</c:v>
                </c:pt>
                <c:pt idx="1126">
                  <c:v>3.8</c:v>
                </c:pt>
                <c:pt idx="1127">
                  <c:v>3.6</c:v>
                </c:pt>
                <c:pt idx="1128">
                  <c:v>3.8</c:v>
                </c:pt>
                <c:pt idx="1129">
                  <c:v>3.8</c:v>
                </c:pt>
                <c:pt idx="1130">
                  <c:v>3.4</c:v>
                </c:pt>
                <c:pt idx="1131">
                  <c:v>3.6</c:v>
                </c:pt>
                <c:pt idx="1132">
                  <c:v>3.4</c:v>
                </c:pt>
                <c:pt idx="1133">
                  <c:v>3.2</c:v>
                </c:pt>
                <c:pt idx="1134">
                  <c:v>3</c:v>
                </c:pt>
                <c:pt idx="1135">
                  <c:v>3</c:v>
                </c:pt>
                <c:pt idx="1136">
                  <c:v>2.6</c:v>
                </c:pt>
                <c:pt idx="1137">
                  <c:v>2.4</c:v>
                </c:pt>
                <c:pt idx="1138">
                  <c:v>2.6</c:v>
                </c:pt>
                <c:pt idx="1139">
                  <c:v>2.2000000000000002</c:v>
                </c:pt>
                <c:pt idx="1140">
                  <c:v>1.6</c:v>
                </c:pt>
                <c:pt idx="1141">
                  <c:v>1.8</c:v>
                </c:pt>
                <c:pt idx="1142">
                  <c:v>1.8</c:v>
                </c:pt>
                <c:pt idx="1143">
                  <c:v>1</c:v>
                </c:pt>
                <c:pt idx="1144">
                  <c:v>0.8</c:v>
                </c:pt>
                <c:pt idx="1145">
                  <c:v>1</c:v>
                </c:pt>
                <c:pt idx="1146">
                  <c:v>0.4</c:v>
                </c:pt>
                <c:pt idx="1147">
                  <c:v>0.2</c:v>
                </c:pt>
                <c:pt idx="1148">
                  <c:v>0.2</c:v>
                </c:pt>
                <c:pt idx="1149">
                  <c:v>-0.2</c:v>
                </c:pt>
                <c:pt idx="1150">
                  <c:v>-0.4</c:v>
                </c:pt>
                <c:pt idx="1151">
                  <c:v>-0.2</c:v>
                </c:pt>
                <c:pt idx="1152">
                  <c:v>-1</c:v>
                </c:pt>
                <c:pt idx="1153">
                  <c:v>-0.8</c:v>
                </c:pt>
                <c:pt idx="1154">
                  <c:v>-0.8</c:v>
                </c:pt>
                <c:pt idx="1155">
                  <c:v>-1</c:v>
                </c:pt>
                <c:pt idx="1156">
                  <c:v>-1</c:v>
                </c:pt>
                <c:pt idx="1157">
                  <c:v>-1</c:v>
                </c:pt>
                <c:pt idx="1158">
                  <c:v>-1.4</c:v>
                </c:pt>
                <c:pt idx="1159">
                  <c:v>-1.4</c:v>
                </c:pt>
                <c:pt idx="1160">
                  <c:v>-1.6</c:v>
                </c:pt>
                <c:pt idx="1161">
                  <c:v>-1.4</c:v>
                </c:pt>
                <c:pt idx="1162">
                  <c:v>-1.2</c:v>
                </c:pt>
                <c:pt idx="1163">
                  <c:v>-1.4</c:v>
                </c:pt>
                <c:pt idx="1164">
                  <c:v>-1.4</c:v>
                </c:pt>
                <c:pt idx="1165">
                  <c:v>-1.2</c:v>
                </c:pt>
                <c:pt idx="1166">
                  <c:v>-1.2</c:v>
                </c:pt>
                <c:pt idx="1167">
                  <c:v>-1.2</c:v>
                </c:pt>
                <c:pt idx="1168">
                  <c:v>-0.8</c:v>
                </c:pt>
                <c:pt idx="1169">
                  <c:v>-0.8</c:v>
                </c:pt>
                <c:pt idx="1170">
                  <c:v>-0.8</c:v>
                </c:pt>
                <c:pt idx="1171">
                  <c:v>-0.2</c:v>
                </c:pt>
                <c:pt idx="1172">
                  <c:v>-0.2</c:v>
                </c:pt>
                <c:pt idx="1173">
                  <c:v>-0.2</c:v>
                </c:pt>
                <c:pt idx="1174">
                  <c:v>0.4</c:v>
                </c:pt>
                <c:pt idx="1175">
                  <c:v>0.2</c:v>
                </c:pt>
                <c:pt idx="1176">
                  <c:v>0.4</c:v>
                </c:pt>
                <c:pt idx="1177">
                  <c:v>1</c:v>
                </c:pt>
                <c:pt idx="1178">
                  <c:v>1</c:v>
                </c:pt>
                <c:pt idx="1179">
                  <c:v>1</c:v>
                </c:pt>
                <c:pt idx="1180">
                  <c:v>1.8</c:v>
                </c:pt>
                <c:pt idx="1181">
                  <c:v>1.8</c:v>
                </c:pt>
                <c:pt idx="1182">
                  <c:v>1.6</c:v>
                </c:pt>
                <c:pt idx="1183">
                  <c:v>2.6</c:v>
                </c:pt>
                <c:pt idx="1184">
                  <c:v>2.4</c:v>
                </c:pt>
                <c:pt idx="1185">
                  <c:v>2.4</c:v>
                </c:pt>
                <c:pt idx="1186">
                  <c:v>3</c:v>
                </c:pt>
                <c:pt idx="1187">
                  <c:v>2.8</c:v>
                </c:pt>
                <c:pt idx="1188">
                  <c:v>2.8</c:v>
                </c:pt>
                <c:pt idx="1189">
                  <c:v>3.2</c:v>
                </c:pt>
                <c:pt idx="1190">
                  <c:v>3.2</c:v>
                </c:pt>
                <c:pt idx="1191">
                  <c:v>3.4</c:v>
                </c:pt>
                <c:pt idx="1192">
                  <c:v>3.4</c:v>
                </c:pt>
                <c:pt idx="1193">
                  <c:v>3.6</c:v>
                </c:pt>
                <c:pt idx="1194">
                  <c:v>3.6</c:v>
                </c:pt>
                <c:pt idx="1195">
                  <c:v>3.4</c:v>
                </c:pt>
                <c:pt idx="1196">
                  <c:v>3.4</c:v>
                </c:pt>
                <c:pt idx="1197">
                  <c:v>3.6</c:v>
                </c:pt>
                <c:pt idx="1198">
                  <c:v>3.6</c:v>
                </c:pt>
                <c:pt idx="1199">
                  <c:v>3.2</c:v>
                </c:pt>
                <c:pt idx="1200">
                  <c:v>3.2</c:v>
                </c:pt>
                <c:pt idx="1201">
                  <c:v>3.2</c:v>
                </c:pt>
                <c:pt idx="1202">
                  <c:v>3</c:v>
                </c:pt>
                <c:pt idx="1203">
                  <c:v>3</c:v>
                </c:pt>
                <c:pt idx="1204">
                  <c:v>3</c:v>
                </c:pt>
                <c:pt idx="1205">
                  <c:v>2.4</c:v>
                </c:pt>
                <c:pt idx="1206">
                  <c:v>2.4</c:v>
                </c:pt>
                <c:pt idx="1207">
                  <c:v>2.4</c:v>
                </c:pt>
                <c:pt idx="1208">
                  <c:v>1.8</c:v>
                </c:pt>
                <c:pt idx="1209">
                  <c:v>1.6</c:v>
                </c:pt>
                <c:pt idx="1210">
                  <c:v>1.6</c:v>
                </c:pt>
                <c:pt idx="1211">
                  <c:v>1.2</c:v>
                </c:pt>
                <c:pt idx="1212">
                  <c:v>1</c:v>
                </c:pt>
                <c:pt idx="1213">
                  <c:v>0.8</c:v>
                </c:pt>
                <c:pt idx="1214">
                  <c:v>0.6</c:v>
                </c:pt>
                <c:pt idx="1215">
                  <c:v>0.2</c:v>
                </c:pt>
                <c:pt idx="1216">
                  <c:v>0.4</c:v>
                </c:pt>
                <c:pt idx="1217">
                  <c:v>0.2</c:v>
                </c:pt>
                <c:pt idx="1218">
                  <c:v>-0.2</c:v>
                </c:pt>
                <c:pt idx="1219">
                  <c:v>-0.4</c:v>
                </c:pt>
                <c:pt idx="1220">
                  <c:v>-0.2</c:v>
                </c:pt>
                <c:pt idx="1221">
                  <c:v>-1.2</c:v>
                </c:pt>
                <c:pt idx="1222">
                  <c:v>-1.2</c:v>
                </c:pt>
                <c:pt idx="1223">
                  <c:v>-1</c:v>
                </c:pt>
                <c:pt idx="1224">
                  <c:v>-1.4</c:v>
                </c:pt>
                <c:pt idx="1225">
                  <c:v>-1.2</c:v>
                </c:pt>
                <c:pt idx="1226">
                  <c:v>-1.2</c:v>
                </c:pt>
                <c:pt idx="1227">
                  <c:v>-1.6</c:v>
                </c:pt>
                <c:pt idx="1228">
                  <c:v>-1.8</c:v>
                </c:pt>
                <c:pt idx="1229">
                  <c:v>-1.8</c:v>
                </c:pt>
                <c:pt idx="1230">
                  <c:v>-1.8</c:v>
                </c:pt>
                <c:pt idx="1231">
                  <c:v>-1.6</c:v>
                </c:pt>
                <c:pt idx="1232">
                  <c:v>-1.6</c:v>
                </c:pt>
                <c:pt idx="1233">
                  <c:v>-1.6</c:v>
                </c:pt>
                <c:pt idx="1234">
                  <c:v>-1.6</c:v>
                </c:pt>
                <c:pt idx="1235">
                  <c:v>-1.6</c:v>
                </c:pt>
                <c:pt idx="1236">
                  <c:v>-1.2</c:v>
                </c:pt>
                <c:pt idx="1237">
                  <c:v>-1</c:v>
                </c:pt>
                <c:pt idx="1238">
                  <c:v>-1</c:v>
                </c:pt>
                <c:pt idx="1239">
                  <c:v>-0.8</c:v>
                </c:pt>
                <c:pt idx="1240">
                  <c:v>-0.4</c:v>
                </c:pt>
                <c:pt idx="1241">
                  <c:v>-0.6</c:v>
                </c:pt>
                <c:pt idx="1242">
                  <c:v>-0.4</c:v>
                </c:pt>
                <c:pt idx="1243">
                  <c:v>0.4</c:v>
                </c:pt>
                <c:pt idx="1244">
                  <c:v>0.2</c:v>
                </c:pt>
                <c:pt idx="1245">
                  <c:v>0.2</c:v>
                </c:pt>
                <c:pt idx="1246">
                  <c:v>1</c:v>
                </c:pt>
                <c:pt idx="1247">
                  <c:v>1.2</c:v>
                </c:pt>
                <c:pt idx="1248">
                  <c:v>1.2</c:v>
                </c:pt>
                <c:pt idx="1249">
                  <c:v>1.8</c:v>
                </c:pt>
                <c:pt idx="1250">
                  <c:v>2</c:v>
                </c:pt>
                <c:pt idx="1251">
                  <c:v>2</c:v>
                </c:pt>
                <c:pt idx="1252">
                  <c:v>2.6</c:v>
                </c:pt>
                <c:pt idx="1253">
                  <c:v>2.8</c:v>
                </c:pt>
                <c:pt idx="1254">
                  <c:v>2.8</c:v>
                </c:pt>
                <c:pt idx="1255">
                  <c:v>3.4</c:v>
                </c:pt>
                <c:pt idx="1256">
                  <c:v>3.6</c:v>
                </c:pt>
                <c:pt idx="1257">
                  <c:v>3.6</c:v>
                </c:pt>
                <c:pt idx="1258">
                  <c:v>3.8</c:v>
                </c:pt>
                <c:pt idx="1259">
                  <c:v>4</c:v>
                </c:pt>
                <c:pt idx="1260">
                  <c:v>4</c:v>
                </c:pt>
                <c:pt idx="1261">
                  <c:v>4</c:v>
                </c:pt>
                <c:pt idx="1262">
                  <c:v>4</c:v>
                </c:pt>
                <c:pt idx="1263">
                  <c:v>4</c:v>
                </c:pt>
                <c:pt idx="1264">
                  <c:v>4.2</c:v>
                </c:pt>
                <c:pt idx="1265">
                  <c:v>4</c:v>
                </c:pt>
                <c:pt idx="1266">
                  <c:v>4</c:v>
                </c:pt>
                <c:pt idx="1267">
                  <c:v>4</c:v>
                </c:pt>
                <c:pt idx="1268">
                  <c:v>3.4</c:v>
                </c:pt>
                <c:pt idx="1269">
                  <c:v>3.6</c:v>
                </c:pt>
                <c:pt idx="1270">
                  <c:v>3.6</c:v>
                </c:pt>
                <c:pt idx="1271">
                  <c:v>3</c:v>
                </c:pt>
                <c:pt idx="1272">
                  <c:v>3.2</c:v>
                </c:pt>
                <c:pt idx="1273">
                  <c:v>3.2</c:v>
                </c:pt>
                <c:pt idx="1274">
                  <c:v>2</c:v>
                </c:pt>
                <c:pt idx="1275">
                  <c:v>2.2000000000000002</c:v>
                </c:pt>
                <c:pt idx="1276">
                  <c:v>2.2000000000000002</c:v>
                </c:pt>
                <c:pt idx="1277">
                  <c:v>1.2</c:v>
                </c:pt>
                <c:pt idx="1278">
                  <c:v>1.4</c:v>
                </c:pt>
                <c:pt idx="1279">
                  <c:v>1.4</c:v>
                </c:pt>
                <c:pt idx="1280">
                  <c:v>0.4</c:v>
                </c:pt>
                <c:pt idx="1281">
                  <c:v>0.2</c:v>
                </c:pt>
                <c:pt idx="1282">
                  <c:v>0</c:v>
                </c:pt>
                <c:pt idx="1283">
                  <c:v>-0.6</c:v>
                </c:pt>
                <c:pt idx="1284">
                  <c:v>-0.6</c:v>
                </c:pt>
                <c:pt idx="1285">
                  <c:v>-0.8</c:v>
                </c:pt>
                <c:pt idx="1286">
                  <c:v>-1.4</c:v>
                </c:pt>
                <c:pt idx="1287">
                  <c:v>-1.8</c:v>
                </c:pt>
                <c:pt idx="1288">
                  <c:v>-1.8</c:v>
                </c:pt>
                <c:pt idx="1289">
                  <c:v>-2.2000000000000002</c:v>
                </c:pt>
                <c:pt idx="1290">
                  <c:v>-2.4</c:v>
                </c:pt>
                <c:pt idx="1291">
                  <c:v>-2.6</c:v>
                </c:pt>
                <c:pt idx="1292">
                  <c:v>-2.4</c:v>
                </c:pt>
                <c:pt idx="1293">
                  <c:v>-2.8</c:v>
                </c:pt>
                <c:pt idx="1294">
                  <c:v>-3</c:v>
                </c:pt>
                <c:pt idx="1295">
                  <c:v>-2.8</c:v>
                </c:pt>
                <c:pt idx="1296">
                  <c:v>-3.4</c:v>
                </c:pt>
                <c:pt idx="1297">
                  <c:v>-3.2</c:v>
                </c:pt>
                <c:pt idx="1298">
                  <c:v>-3.2</c:v>
                </c:pt>
                <c:pt idx="1299">
                  <c:v>-3</c:v>
                </c:pt>
                <c:pt idx="1300">
                  <c:v>-3</c:v>
                </c:pt>
                <c:pt idx="1301">
                  <c:v>-3</c:v>
                </c:pt>
                <c:pt idx="1302">
                  <c:v>-2.8</c:v>
                </c:pt>
                <c:pt idx="1303">
                  <c:v>-2.6</c:v>
                </c:pt>
                <c:pt idx="1304">
                  <c:v>-2.6</c:v>
                </c:pt>
                <c:pt idx="1305">
                  <c:v>-1.6</c:v>
                </c:pt>
                <c:pt idx="1306">
                  <c:v>-1.6</c:v>
                </c:pt>
                <c:pt idx="1307">
                  <c:v>-1.8</c:v>
                </c:pt>
                <c:pt idx="1308">
                  <c:v>-0.8</c:v>
                </c:pt>
                <c:pt idx="1309">
                  <c:v>-0.6</c:v>
                </c:pt>
                <c:pt idx="1310">
                  <c:v>-0.6</c:v>
                </c:pt>
                <c:pt idx="1311">
                  <c:v>0.2</c:v>
                </c:pt>
                <c:pt idx="1312">
                  <c:v>0.4</c:v>
                </c:pt>
                <c:pt idx="1313">
                  <c:v>0.4</c:v>
                </c:pt>
                <c:pt idx="1314">
                  <c:v>1.2</c:v>
                </c:pt>
                <c:pt idx="1315">
                  <c:v>1.6</c:v>
                </c:pt>
                <c:pt idx="1316">
                  <c:v>1.6</c:v>
                </c:pt>
                <c:pt idx="1317">
                  <c:v>1.8</c:v>
                </c:pt>
                <c:pt idx="1318">
                  <c:v>2.6</c:v>
                </c:pt>
                <c:pt idx="1319">
                  <c:v>2.6</c:v>
                </c:pt>
                <c:pt idx="1320">
                  <c:v>2.6</c:v>
                </c:pt>
                <c:pt idx="1321">
                  <c:v>3.6</c:v>
                </c:pt>
                <c:pt idx="1322">
                  <c:v>3.8</c:v>
                </c:pt>
                <c:pt idx="1323">
                  <c:v>3.8</c:v>
                </c:pt>
                <c:pt idx="1324">
                  <c:v>4.2</c:v>
                </c:pt>
                <c:pt idx="1325">
                  <c:v>4.2</c:v>
                </c:pt>
                <c:pt idx="1326">
                  <c:v>4.2</c:v>
                </c:pt>
                <c:pt idx="1327">
                  <c:v>4.5999999999999996</c:v>
                </c:pt>
                <c:pt idx="1328">
                  <c:v>4.8</c:v>
                </c:pt>
                <c:pt idx="1329">
                  <c:v>4.8</c:v>
                </c:pt>
                <c:pt idx="1330">
                  <c:v>4.2</c:v>
                </c:pt>
                <c:pt idx="1331">
                  <c:v>4.5999999999999996</c:v>
                </c:pt>
                <c:pt idx="1332">
                  <c:v>4.4000000000000004</c:v>
                </c:pt>
                <c:pt idx="1333">
                  <c:v>4</c:v>
                </c:pt>
                <c:pt idx="1334">
                  <c:v>4</c:v>
                </c:pt>
                <c:pt idx="1335">
                  <c:v>4</c:v>
                </c:pt>
                <c:pt idx="1336">
                  <c:v>3.4</c:v>
                </c:pt>
                <c:pt idx="1337">
                  <c:v>3.2</c:v>
                </c:pt>
                <c:pt idx="1338">
                  <c:v>3</c:v>
                </c:pt>
                <c:pt idx="1339">
                  <c:v>2.4</c:v>
                </c:pt>
                <c:pt idx="1340">
                  <c:v>2.2000000000000002</c:v>
                </c:pt>
                <c:pt idx="1341">
                  <c:v>2</c:v>
                </c:pt>
                <c:pt idx="1342">
                  <c:v>1.8</c:v>
                </c:pt>
                <c:pt idx="1343">
                  <c:v>0.8</c:v>
                </c:pt>
                <c:pt idx="1344">
                  <c:v>0.8</c:v>
                </c:pt>
                <c:pt idx="1345">
                  <c:v>0.8</c:v>
                </c:pt>
                <c:pt idx="1346">
                  <c:v>-0.4</c:v>
                </c:pt>
                <c:pt idx="1347">
                  <c:v>-0.6</c:v>
                </c:pt>
                <c:pt idx="1348">
                  <c:v>-0.4</c:v>
                </c:pt>
                <c:pt idx="1349">
                  <c:v>-1.6</c:v>
                </c:pt>
                <c:pt idx="1350">
                  <c:v>-2</c:v>
                </c:pt>
                <c:pt idx="1351">
                  <c:v>-1.8</c:v>
                </c:pt>
                <c:pt idx="1352">
                  <c:v>-3.2</c:v>
                </c:pt>
                <c:pt idx="1353">
                  <c:v>-3.2</c:v>
                </c:pt>
                <c:pt idx="1354">
                  <c:v>-3.4</c:v>
                </c:pt>
                <c:pt idx="1355">
                  <c:v>-4</c:v>
                </c:pt>
                <c:pt idx="1356">
                  <c:v>-4</c:v>
                </c:pt>
                <c:pt idx="1357">
                  <c:v>-4</c:v>
                </c:pt>
                <c:pt idx="1358">
                  <c:v>-4.5999999999999996</c:v>
                </c:pt>
                <c:pt idx="1359">
                  <c:v>-4.5999999999999996</c:v>
                </c:pt>
                <c:pt idx="1360">
                  <c:v>-4.5999999999999996</c:v>
                </c:pt>
                <c:pt idx="1361">
                  <c:v>-4.8</c:v>
                </c:pt>
                <c:pt idx="1362">
                  <c:v>-4.5999999999999996</c:v>
                </c:pt>
                <c:pt idx="1363">
                  <c:v>-4.5999999999999996</c:v>
                </c:pt>
                <c:pt idx="1364">
                  <c:v>-4.5999999999999996</c:v>
                </c:pt>
                <c:pt idx="1365">
                  <c:v>-4.5999999999999996</c:v>
                </c:pt>
                <c:pt idx="1366">
                  <c:v>-4.5999999999999996</c:v>
                </c:pt>
                <c:pt idx="1367">
                  <c:v>-4.2</c:v>
                </c:pt>
                <c:pt idx="1368">
                  <c:v>-3.6</c:v>
                </c:pt>
                <c:pt idx="1369">
                  <c:v>-3.4</c:v>
                </c:pt>
                <c:pt idx="1370">
                  <c:v>-3.6</c:v>
                </c:pt>
                <c:pt idx="1371">
                  <c:v>-2.6</c:v>
                </c:pt>
                <c:pt idx="1372">
                  <c:v>-2.6</c:v>
                </c:pt>
                <c:pt idx="1373">
                  <c:v>-2.6</c:v>
                </c:pt>
                <c:pt idx="1374">
                  <c:v>-1</c:v>
                </c:pt>
                <c:pt idx="1375">
                  <c:v>-1.2</c:v>
                </c:pt>
                <c:pt idx="1376">
                  <c:v>-1.2</c:v>
                </c:pt>
                <c:pt idx="1377">
                  <c:v>0.2</c:v>
                </c:pt>
                <c:pt idx="1378">
                  <c:v>0.4</c:v>
                </c:pt>
                <c:pt idx="1379">
                  <c:v>0.4</c:v>
                </c:pt>
                <c:pt idx="1380">
                  <c:v>1.8</c:v>
                </c:pt>
                <c:pt idx="1381">
                  <c:v>1.8</c:v>
                </c:pt>
                <c:pt idx="1382">
                  <c:v>1.6</c:v>
                </c:pt>
                <c:pt idx="1383">
                  <c:v>3</c:v>
                </c:pt>
                <c:pt idx="1384">
                  <c:v>3.2</c:v>
                </c:pt>
                <c:pt idx="1385">
                  <c:v>3.2</c:v>
                </c:pt>
                <c:pt idx="1386">
                  <c:v>3.8</c:v>
                </c:pt>
                <c:pt idx="1387">
                  <c:v>4.2</c:v>
                </c:pt>
                <c:pt idx="1388">
                  <c:v>4.2</c:v>
                </c:pt>
                <c:pt idx="1389">
                  <c:v>4.4000000000000004</c:v>
                </c:pt>
                <c:pt idx="1390">
                  <c:v>5</c:v>
                </c:pt>
                <c:pt idx="1391">
                  <c:v>5</c:v>
                </c:pt>
                <c:pt idx="1392">
                  <c:v>5</c:v>
                </c:pt>
                <c:pt idx="1393">
                  <c:v>4.8</c:v>
                </c:pt>
                <c:pt idx="1394">
                  <c:v>4.8</c:v>
                </c:pt>
                <c:pt idx="1395">
                  <c:v>5</c:v>
                </c:pt>
                <c:pt idx="1396">
                  <c:v>4.8</c:v>
                </c:pt>
                <c:pt idx="1397">
                  <c:v>4.8</c:v>
                </c:pt>
                <c:pt idx="1398">
                  <c:v>4.5999999999999996</c:v>
                </c:pt>
                <c:pt idx="1399">
                  <c:v>4</c:v>
                </c:pt>
                <c:pt idx="1400">
                  <c:v>3.6</c:v>
                </c:pt>
                <c:pt idx="1401">
                  <c:v>3.6</c:v>
                </c:pt>
                <c:pt idx="1402">
                  <c:v>2.6</c:v>
                </c:pt>
                <c:pt idx="1403">
                  <c:v>2.6</c:v>
                </c:pt>
                <c:pt idx="1404">
                  <c:v>2.6</c:v>
                </c:pt>
                <c:pt idx="1405">
                  <c:v>1.2</c:v>
                </c:pt>
                <c:pt idx="1406">
                  <c:v>1</c:v>
                </c:pt>
                <c:pt idx="1407">
                  <c:v>1</c:v>
                </c:pt>
                <c:pt idx="1408">
                  <c:v>-0.4</c:v>
                </c:pt>
                <c:pt idx="1409">
                  <c:v>-0.6</c:v>
                </c:pt>
                <c:pt idx="1410">
                  <c:v>-0.6</c:v>
                </c:pt>
                <c:pt idx="1411">
                  <c:v>-1.8</c:v>
                </c:pt>
                <c:pt idx="1412">
                  <c:v>-2.4</c:v>
                </c:pt>
                <c:pt idx="1413">
                  <c:v>-2.4</c:v>
                </c:pt>
                <c:pt idx="1414">
                  <c:v>-3.2</c:v>
                </c:pt>
                <c:pt idx="1415">
                  <c:v>-4.2</c:v>
                </c:pt>
                <c:pt idx="1416">
                  <c:v>-4.2</c:v>
                </c:pt>
                <c:pt idx="1417">
                  <c:v>-4.2</c:v>
                </c:pt>
                <c:pt idx="1418">
                  <c:v>-5.2</c:v>
                </c:pt>
                <c:pt idx="1419">
                  <c:v>-5.2</c:v>
                </c:pt>
                <c:pt idx="1420">
                  <c:v>-5.2</c:v>
                </c:pt>
                <c:pt idx="1421">
                  <c:v>-6.4</c:v>
                </c:pt>
                <c:pt idx="1422">
                  <c:v>-6.6</c:v>
                </c:pt>
                <c:pt idx="1423">
                  <c:v>-6.4</c:v>
                </c:pt>
                <c:pt idx="1424">
                  <c:v>-6.8</c:v>
                </c:pt>
                <c:pt idx="1425">
                  <c:v>-6.6</c:v>
                </c:pt>
                <c:pt idx="1426">
                  <c:v>-6.8</c:v>
                </c:pt>
                <c:pt idx="1427">
                  <c:v>-7</c:v>
                </c:pt>
                <c:pt idx="1428">
                  <c:v>-6.8</c:v>
                </c:pt>
                <c:pt idx="1429">
                  <c:v>-6.6</c:v>
                </c:pt>
                <c:pt idx="1430">
                  <c:v>-6</c:v>
                </c:pt>
                <c:pt idx="1431">
                  <c:v>-5.8</c:v>
                </c:pt>
                <c:pt idx="1432">
                  <c:v>-5.8</c:v>
                </c:pt>
                <c:pt idx="1433">
                  <c:v>-5.2</c:v>
                </c:pt>
                <c:pt idx="1434">
                  <c:v>-5</c:v>
                </c:pt>
                <c:pt idx="1435">
                  <c:v>-5</c:v>
                </c:pt>
                <c:pt idx="1436">
                  <c:v>-3.8</c:v>
                </c:pt>
                <c:pt idx="1437">
                  <c:v>-3.2</c:v>
                </c:pt>
                <c:pt idx="1438">
                  <c:v>-3.4</c:v>
                </c:pt>
                <c:pt idx="1439">
                  <c:v>-2.4</c:v>
                </c:pt>
                <c:pt idx="1440">
                  <c:v>-1.8</c:v>
                </c:pt>
                <c:pt idx="1441">
                  <c:v>-1.4</c:v>
                </c:pt>
                <c:pt idx="1442">
                  <c:v>-1.6</c:v>
                </c:pt>
                <c:pt idx="1443">
                  <c:v>0.2</c:v>
                </c:pt>
                <c:pt idx="1444">
                  <c:v>0.2</c:v>
                </c:pt>
                <c:pt idx="1445">
                  <c:v>0</c:v>
                </c:pt>
                <c:pt idx="1446">
                  <c:v>2</c:v>
                </c:pt>
                <c:pt idx="1447">
                  <c:v>2</c:v>
                </c:pt>
                <c:pt idx="1448">
                  <c:v>2</c:v>
                </c:pt>
                <c:pt idx="1449">
                  <c:v>3.4</c:v>
                </c:pt>
                <c:pt idx="1450">
                  <c:v>3.4</c:v>
                </c:pt>
                <c:pt idx="1451">
                  <c:v>3.4</c:v>
                </c:pt>
                <c:pt idx="1452">
                  <c:v>4.5999999999999996</c:v>
                </c:pt>
                <c:pt idx="1453">
                  <c:v>4.5999999999999996</c:v>
                </c:pt>
                <c:pt idx="1454">
                  <c:v>4.8</c:v>
                </c:pt>
                <c:pt idx="1455">
                  <c:v>4.8</c:v>
                </c:pt>
                <c:pt idx="1456">
                  <c:v>4.8</c:v>
                </c:pt>
                <c:pt idx="1457">
                  <c:v>4.8</c:v>
                </c:pt>
                <c:pt idx="1458">
                  <c:v>5.2</c:v>
                </c:pt>
                <c:pt idx="1459">
                  <c:v>5.2</c:v>
                </c:pt>
                <c:pt idx="1460">
                  <c:v>5.2</c:v>
                </c:pt>
                <c:pt idx="1461">
                  <c:v>4.5999999999999996</c:v>
                </c:pt>
                <c:pt idx="1462">
                  <c:v>4.2</c:v>
                </c:pt>
                <c:pt idx="1463">
                  <c:v>4.2</c:v>
                </c:pt>
                <c:pt idx="1464">
                  <c:v>3.8</c:v>
                </c:pt>
                <c:pt idx="1465">
                  <c:v>3.4</c:v>
                </c:pt>
                <c:pt idx="1466">
                  <c:v>3.4</c:v>
                </c:pt>
                <c:pt idx="1467">
                  <c:v>3.2</c:v>
                </c:pt>
                <c:pt idx="1468">
                  <c:v>1.8</c:v>
                </c:pt>
                <c:pt idx="1469">
                  <c:v>1.6</c:v>
                </c:pt>
                <c:pt idx="1470">
                  <c:v>1.6</c:v>
                </c:pt>
                <c:pt idx="1471">
                  <c:v>-0.2</c:v>
                </c:pt>
                <c:pt idx="1472">
                  <c:v>-0.2</c:v>
                </c:pt>
                <c:pt idx="1473">
                  <c:v>0</c:v>
                </c:pt>
                <c:pt idx="1474">
                  <c:v>-2.2000000000000002</c:v>
                </c:pt>
                <c:pt idx="1475">
                  <c:v>-2.4</c:v>
                </c:pt>
                <c:pt idx="1476">
                  <c:v>-2.2000000000000002</c:v>
                </c:pt>
                <c:pt idx="1477">
                  <c:v>-4.2</c:v>
                </c:pt>
                <c:pt idx="1478">
                  <c:v>-4.2</c:v>
                </c:pt>
                <c:pt idx="1479">
                  <c:v>-4.4000000000000004</c:v>
                </c:pt>
                <c:pt idx="1480">
                  <c:v>-5.8</c:v>
                </c:pt>
                <c:pt idx="1481">
                  <c:v>-5.8</c:v>
                </c:pt>
                <c:pt idx="1482">
                  <c:v>-6.2</c:v>
                </c:pt>
                <c:pt idx="1483">
                  <c:v>-7.4</c:v>
                </c:pt>
                <c:pt idx="1484">
                  <c:v>-7.6</c:v>
                </c:pt>
                <c:pt idx="1485">
                  <c:v>-7.6</c:v>
                </c:pt>
                <c:pt idx="1486">
                  <c:v>-8.1999999999999993</c:v>
                </c:pt>
                <c:pt idx="1487">
                  <c:v>-8.1999999999999993</c:v>
                </c:pt>
                <c:pt idx="1488">
                  <c:v>-8.4</c:v>
                </c:pt>
                <c:pt idx="1489">
                  <c:v>-8.6</c:v>
                </c:pt>
                <c:pt idx="1490">
                  <c:v>-9</c:v>
                </c:pt>
                <c:pt idx="1491">
                  <c:v>-9</c:v>
                </c:pt>
                <c:pt idx="1492">
                  <c:v>-8.8000000000000007</c:v>
                </c:pt>
                <c:pt idx="1493">
                  <c:v>-8.1999999999999993</c:v>
                </c:pt>
                <c:pt idx="1494">
                  <c:v>-8.4</c:v>
                </c:pt>
                <c:pt idx="1495">
                  <c:v>-8.1999999999999993</c:v>
                </c:pt>
                <c:pt idx="1496">
                  <c:v>-7.8</c:v>
                </c:pt>
                <c:pt idx="1497">
                  <c:v>-7.6</c:v>
                </c:pt>
                <c:pt idx="1498">
                  <c:v>-7.6</c:v>
                </c:pt>
                <c:pt idx="1499">
                  <c:v>-6</c:v>
                </c:pt>
              </c:numCache>
            </c:numRef>
          </c:val>
          <c:smooth val="0"/>
        </c:ser>
        <c:dLbls>
          <c:showLegendKey val="0"/>
          <c:showVal val="0"/>
          <c:showCatName val="0"/>
          <c:showSerName val="0"/>
          <c:showPercent val="0"/>
          <c:showBubbleSize val="0"/>
        </c:dLbls>
        <c:marker val="1"/>
        <c:smooth val="0"/>
        <c:axId val="89717376"/>
        <c:axId val="89727360"/>
      </c:lineChart>
      <c:catAx>
        <c:axId val="89717376"/>
        <c:scaling>
          <c:orientation val="minMax"/>
        </c:scaling>
        <c:delete val="0"/>
        <c:axPos val="b"/>
        <c:numFmt formatCode="General" sourceLinked="1"/>
        <c:majorTickMark val="out"/>
        <c:minorTickMark val="none"/>
        <c:tickLblPos val="nextTo"/>
        <c:crossAx val="89727360"/>
        <c:crosses val="autoZero"/>
        <c:auto val="1"/>
        <c:lblAlgn val="ctr"/>
        <c:lblOffset val="100"/>
        <c:noMultiLvlLbl val="0"/>
      </c:catAx>
      <c:valAx>
        <c:axId val="89727360"/>
        <c:scaling>
          <c:orientation val="minMax"/>
        </c:scaling>
        <c:delete val="0"/>
        <c:axPos val="l"/>
        <c:majorGridlines/>
        <c:numFmt formatCode="General" sourceLinked="1"/>
        <c:majorTickMark val="out"/>
        <c:minorTickMark val="none"/>
        <c:tickLblPos val="nextTo"/>
        <c:crossAx val="8971737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9525"/>
          </c:spPr>
          <c:marker>
            <c:symbol val="none"/>
          </c:marker>
          <c:cat>
            <c:numRef>
              <c:f>F0011CH1!$D:$D</c:f>
              <c:numCache>
                <c:formatCode>0.000</c:formatCode>
                <c:ptCount val="1048576"/>
                <c:pt idx="0">
                  <c:v>0</c:v>
                </c:pt>
                <c:pt idx="1">
                  <c:v>4.0000000000000972E-4</c:v>
                </c:pt>
                <c:pt idx="2">
                  <c:v>8.0000000000001945E-4</c:v>
                </c:pt>
                <c:pt idx="3">
                  <c:v>1.2000000000000292E-3</c:v>
                </c:pt>
                <c:pt idx="4">
                  <c:v>1.5999999999999305E-3</c:v>
                </c:pt>
                <c:pt idx="5">
                  <c:v>1.9999999999999402E-3</c:v>
                </c:pt>
                <c:pt idx="6">
                  <c:v>2.3999999999999499E-3</c:v>
                </c:pt>
                <c:pt idx="7">
                  <c:v>2.7999999999999596E-3</c:v>
                </c:pt>
                <c:pt idx="8">
                  <c:v>3.1999999999999694E-3</c:v>
                </c:pt>
                <c:pt idx="9">
                  <c:v>3.5999999999999791E-3</c:v>
                </c:pt>
                <c:pt idx="10">
                  <c:v>3.9999999999999888E-3</c:v>
                </c:pt>
                <c:pt idx="11">
                  <c:v>4.3999999999999985E-3</c:v>
                </c:pt>
                <c:pt idx="12">
                  <c:v>4.8000000000000083E-3</c:v>
                </c:pt>
                <c:pt idx="13">
                  <c:v>5.200000000000018E-3</c:v>
                </c:pt>
                <c:pt idx="14">
                  <c:v>5.6000000000000277E-3</c:v>
                </c:pt>
                <c:pt idx="15">
                  <c:v>5.999999999999929E-3</c:v>
                </c:pt>
                <c:pt idx="16">
                  <c:v>6.3999999999999387E-3</c:v>
                </c:pt>
                <c:pt idx="17">
                  <c:v>6.7999999999999484E-3</c:v>
                </c:pt>
                <c:pt idx="18">
                  <c:v>7.1999999999999582E-3</c:v>
                </c:pt>
                <c:pt idx="19">
                  <c:v>7.5999999999999679E-3</c:v>
                </c:pt>
                <c:pt idx="20">
                  <c:v>7.9999999999999776E-3</c:v>
                </c:pt>
                <c:pt idx="21">
                  <c:v>8.3999999999999873E-3</c:v>
                </c:pt>
                <c:pt idx="22">
                  <c:v>8.7999999999999971E-3</c:v>
                </c:pt>
                <c:pt idx="23">
                  <c:v>9.2000000000000068E-3</c:v>
                </c:pt>
                <c:pt idx="24">
                  <c:v>9.6000000000000165E-3</c:v>
                </c:pt>
                <c:pt idx="25">
                  <c:v>1.0000000000000026E-2</c:v>
                </c:pt>
                <c:pt idx="26">
                  <c:v>1.0399999999999927E-2</c:v>
                </c:pt>
                <c:pt idx="27">
                  <c:v>1.0799999999999938E-2</c:v>
                </c:pt>
                <c:pt idx="28">
                  <c:v>1.1199999999999946E-2</c:v>
                </c:pt>
                <c:pt idx="29">
                  <c:v>1.1599999999999958E-2</c:v>
                </c:pt>
                <c:pt idx="30">
                  <c:v>1.1999999999999966E-2</c:v>
                </c:pt>
                <c:pt idx="31">
                  <c:v>1.2399999999999977E-2</c:v>
                </c:pt>
                <c:pt idx="32">
                  <c:v>1.2799999999999985E-2</c:v>
                </c:pt>
                <c:pt idx="33">
                  <c:v>1.3199999999999996E-2</c:v>
                </c:pt>
                <c:pt idx="34">
                  <c:v>1.3600000000000004E-2</c:v>
                </c:pt>
                <c:pt idx="35">
                  <c:v>1.4000000000000016E-2</c:v>
                </c:pt>
                <c:pt idx="36">
                  <c:v>1.4400000000000024E-2</c:v>
                </c:pt>
                <c:pt idx="37">
                  <c:v>1.4799999999999926E-2</c:v>
                </c:pt>
                <c:pt idx="38">
                  <c:v>1.5199999999999936E-2</c:v>
                </c:pt>
                <c:pt idx="39">
                  <c:v>1.5599999999999946E-2</c:v>
                </c:pt>
                <c:pt idx="40">
                  <c:v>1.5999999999999955E-2</c:v>
                </c:pt>
                <c:pt idx="41">
                  <c:v>1.6399999999999963E-2</c:v>
                </c:pt>
                <c:pt idx="42">
                  <c:v>1.6799999999999975E-2</c:v>
                </c:pt>
                <c:pt idx="43">
                  <c:v>1.7199999999999986E-2</c:v>
                </c:pt>
                <c:pt idx="44">
                  <c:v>1.7599999999999994E-2</c:v>
                </c:pt>
                <c:pt idx="45">
                  <c:v>1.8000000000000002E-2</c:v>
                </c:pt>
                <c:pt idx="46">
                  <c:v>1.8400000000000014E-2</c:v>
                </c:pt>
                <c:pt idx="47">
                  <c:v>1.8800000000000025E-2</c:v>
                </c:pt>
                <c:pt idx="48">
                  <c:v>1.9199999999999925E-2</c:v>
                </c:pt>
                <c:pt idx="49">
                  <c:v>1.9599999999999933E-2</c:v>
                </c:pt>
                <c:pt idx="50">
                  <c:v>1.9999999999999945E-2</c:v>
                </c:pt>
                <c:pt idx="51">
                  <c:v>2.0399999999999953E-2</c:v>
                </c:pt>
                <c:pt idx="52">
                  <c:v>2.0799999999999964E-2</c:v>
                </c:pt>
                <c:pt idx="53">
                  <c:v>2.1199999999999972E-2</c:v>
                </c:pt>
                <c:pt idx="54">
                  <c:v>2.1599999999999984E-2</c:v>
                </c:pt>
                <c:pt idx="55">
                  <c:v>2.1999999999999992E-2</c:v>
                </c:pt>
                <c:pt idx="56">
                  <c:v>2.2400000000000003E-2</c:v>
                </c:pt>
                <c:pt idx="57">
                  <c:v>2.2800000000000011E-2</c:v>
                </c:pt>
                <c:pt idx="58">
                  <c:v>2.3200000000000023E-2</c:v>
                </c:pt>
                <c:pt idx="59">
                  <c:v>2.3599999999999923E-2</c:v>
                </c:pt>
                <c:pt idx="60">
                  <c:v>2.3999999999999931E-2</c:v>
                </c:pt>
                <c:pt idx="61">
                  <c:v>2.4399999999999943E-2</c:v>
                </c:pt>
                <c:pt idx="62">
                  <c:v>2.4799999999999954E-2</c:v>
                </c:pt>
                <c:pt idx="63">
                  <c:v>2.5199999999999962E-2</c:v>
                </c:pt>
                <c:pt idx="64">
                  <c:v>2.559999999999997E-2</c:v>
                </c:pt>
                <c:pt idx="65">
                  <c:v>2.5999999999999981E-2</c:v>
                </c:pt>
                <c:pt idx="66">
                  <c:v>2.6399999999999993E-2</c:v>
                </c:pt>
                <c:pt idx="67">
                  <c:v>2.6800000000000001E-2</c:v>
                </c:pt>
                <c:pt idx="68">
                  <c:v>2.7200000000000009E-2</c:v>
                </c:pt>
                <c:pt idx="69">
                  <c:v>2.760000000000002E-2</c:v>
                </c:pt>
                <c:pt idx="70">
                  <c:v>2.7999999999999921E-2</c:v>
                </c:pt>
                <c:pt idx="71">
                  <c:v>2.8399999999999932E-2</c:v>
                </c:pt>
                <c:pt idx="72">
                  <c:v>2.879999999999994E-2</c:v>
                </c:pt>
                <c:pt idx="73">
                  <c:v>2.9199999999999952E-2</c:v>
                </c:pt>
                <c:pt idx="74">
                  <c:v>2.959999999999996E-2</c:v>
                </c:pt>
                <c:pt idx="75">
                  <c:v>2.9999999999999971E-2</c:v>
                </c:pt>
                <c:pt idx="76">
                  <c:v>3.0399999999999979E-2</c:v>
                </c:pt>
                <c:pt idx="77">
                  <c:v>3.0799999999999991E-2</c:v>
                </c:pt>
                <c:pt idx="78">
                  <c:v>3.1199999999999999E-2</c:v>
                </c:pt>
                <c:pt idx="79">
                  <c:v>3.160000000000001E-2</c:v>
                </c:pt>
                <c:pt idx="80">
                  <c:v>3.2000000000000021E-2</c:v>
                </c:pt>
                <c:pt idx="81">
                  <c:v>3.2400000000000026E-2</c:v>
                </c:pt>
                <c:pt idx="82">
                  <c:v>3.2799999999999926E-2</c:v>
                </c:pt>
                <c:pt idx="83">
                  <c:v>3.3199999999999938E-2</c:v>
                </c:pt>
                <c:pt idx="84">
                  <c:v>3.3599999999999949E-2</c:v>
                </c:pt>
                <c:pt idx="85">
                  <c:v>3.3999999999999961E-2</c:v>
                </c:pt>
                <c:pt idx="86">
                  <c:v>3.4399999999999972E-2</c:v>
                </c:pt>
                <c:pt idx="87">
                  <c:v>3.4799999999999977E-2</c:v>
                </c:pt>
                <c:pt idx="88">
                  <c:v>3.5199999999999988E-2</c:v>
                </c:pt>
                <c:pt idx="89">
                  <c:v>3.56E-2</c:v>
                </c:pt>
                <c:pt idx="90">
                  <c:v>3.6000000000000004E-2</c:v>
                </c:pt>
                <c:pt idx="91">
                  <c:v>3.6400000000000016E-2</c:v>
                </c:pt>
                <c:pt idx="92">
                  <c:v>3.6800000000000027E-2</c:v>
                </c:pt>
                <c:pt idx="93">
                  <c:v>3.7199999999999928E-2</c:v>
                </c:pt>
                <c:pt idx="94">
                  <c:v>3.7599999999999939E-2</c:v>
                </c:pt>
                <c:pt idx="95">
                  <c:v>3.799999999999995E-2</c:v>
                </c:pt>
                <c:pt idx="96">
                  <c:v>3.8399999999999955E-2</c:v>
                </c:pt>
                <c:pt idx="97">
                  <c:v>3.8799999999999966E-2</c:v>
                </c:pt>
                <c:pt idx="98">
                  <c:v>3.9199999999999978E-2</c:v>
                </c:pt>
                <c:pt idx="99">
                  <c:v>3.9599999999999989E-2</c:v>
                </c:pt>
                <c:pt idx="100">
                  <c:v>3.9999999999999994E-2</c:v>
                </c:pt>
                <c:pt idx="101">
                  <c:v>4.0400000000000005E-2</c:v>
                </c:pt>
                <c:pt idx="102">
                  <c:v>4.0800000000000017E-2</c:v>
                </c:pt>
                <c:pt idx="103">
                  <c:v>4.1200000000000028E-2</c:v>
                </c:pt>
                <c:pt idx="104">
                  <c:v>4.1599999999999929E-2</c:v>
                </c:pt>
                <c:pt idx="105">
                  <c:v>4.199999999999994E-2</c:v>
                </c:pt>
                <c:pt idx="106">
                  <c:v>4.2399999999999945E-2</c:v>
                </c:pt>
                <c:pt idx="107">
                  <c:v>4.2799999999999956E-2</c:v>
                </c:pt>
                <c:pt idx="108">
                  <c:v>4.3199999999999968E-2</c:v>
                </c:pt>
                <c:pt idx="109">
                  <c:v>4.3599999999999972E-2</c:v>
                </c:pt>
                <c:pt idx="110">
                  <c:v>4.3999999999999984E-2</c:v>
                </c:pt>
                <c:pt idx="111">
                  <c:v>4.4399999999999995E-2</c:v>
                </c:pt>
                <c:pt idx="112">
                  <c:v>4.4800000000000006E-2</c:v>
                </c:pt>
                <c:pt idx="113">
                  <c:v>4.5200000000000018E-2</c:v>
                </c:pt>
                <c:pt idx="114">
                  <c:v>4.5600000000000022E-2</c:v>
                </c:pt>
                <c:pt idx="115">
                  <c:v>4.5999999999999923E-2</c:v>
                </c:pt>
                <c:pt idx="116">
                  <c:v>4.6399999999999934E-2</c:v>
                </c:pt>
                <c:pt idx="117">
                  <c:v>4.6799999999999946E-2</c:v>
                </c:pt>
                <c:pt idx="118">
                  <c:v>4.7199999999999957E-2</c:v>
                </c:pt>
                <c:pt idx="119">
                  <c:v>4.7599999999999962E-2</c:v>
                </c:pt>
                <c:pt idx="120">
                  <c:v>4.7999999999999973E-2</c:v>
                </c:pt>
                <c:pt idx="121">
                  <c:v>4.8399999999999985E-2</c:v>
                </c:pt>
                <c:pt idx="122">
                  <c:v>4.8799999999999996E-2</c:v>
                </c:pt>
                <c:pt idx="123">
                  <c:v>4.9200000000000001E-2</c:v>
                </c:pt>
                <c:pt idx="124">
                  <c:v>4.9600000000000012E-2</c:v>
                </c:pt>
                <c:pt idx="125">
                  <c:v>5.0000000000000024E-2</c:v>
                </c:pt>
                <c:pt idx="126">
                  <c:v>5.0399999999999924E-2</c:v>
                </c:pt>
                <c:pt idx="127">
                  <c:v>5.0799999999999935E-2</c:v>
                </c:pt>
                <c:pt idx="128">
                  <c:v>5.119999999999994E-2</c:v>
                </c:pt>
                <c:pt idx="129">
                  <c:v>5.1599999999999951E-2</c:v>
                </c:pt>
                <c:pt idx="130">
                  <c:v>5.1999999999999963E-2</c:v>
                </c:pt>
                <c:pt idx="131">
                  <c:v>5.2399999999999974E-2</c:v>
                </c:pt>
                <c:pt idx="132">
                  <c:v>5.2799999999999986E-2</c:v>
                </c:pt>
                <c:pt idx="133">
                  <c:v>5.319999999999999E-2</c:v>
                </c:pt>
                <c:pt idx="134">
                  <c:v>5.3600000000000002E-2</c:v>
                </c:pt>
                <c:pt idx="135">
                  <c:v>5.4000000000000013E-2</c:v>
                </c:pt>
                <c:pt idx="136">
                  <c:v>5.4400000000000018E-2</c:v>
                </c:pt>
                <c:pt idx="137">
                  <c:v>5.4799999999999925E-2</c:v>
                </c:pt>
                <c:pt idx="138">
                  <c:v>5.519999999999993E-2</c:v>
                </c:pt>
                <c:pt idx="139">
                  <c:v>5.5599999999999941E-2</c:v>
                </c:pt>
                <c:pt idx="140">
                  <c:v>5.5999999999999953E-2</c:v>
                </c:pt>
                <c:pt idx="141">
                  <c:v>5.6399999999999964E-2</c:v>
                </c:pt>
                <c:pt idx="142">
                  <c:v>5.6799999999999969E-2</c:v>
                </c:pt>
                <c:pt idx="143">
                  <c:v>5.719999999999998E-2</c:v>
                </c:pt>
                <c:pt idx="144">
                  <c:v>5.7599999999999991E-2</c:v>
                </c:pt>
                <c:pt idx="145">
                  <c:v>5.8000000000000003E-2</c:v>
                </c:pt>
                <c:pt idx="146">
                  <c:v>5.8400000000000007E-2</c:v>
                </c:pt>
                <c:pt idx="147">
                  <c:v>5.8800000000000019E-2</c:v>
                </c:pt>
                <c:pt idx="148">
                  <c:v>5.920000000000003E-2</c:v>
                </c:pt>
                <c:pt idx="149">
                  <c:v>5.9599999999999931E-2</c:v>
                </c:pt>
                <c:pt idx="150">
                  <c:v>5.9999999999999942E-2</c:v>
                </c:pt>
                <c:pt idx="151">
                  <c:v>6.0399999999999954E-2</c:v>
                </c:pt>
                <c:pt idx="152">
                  <c:v>6.0799999999999958E-2</c:v>
                </c:pt>
                <c:pt idx="153">
                  <c:v>6.119999999999997E-2</c:v>
                </c:pt>
                <c:pt idx="154">
                  <c:v>6.1599999999999981E-2</c:v>
                </c:pt>
                <c:pt idx="155">
                  <c:v>6.1999999999999986E-2</c:v>
                </c:pt>
                <c:pt idx="156">
                  <c:v>6.2399999999999997E-2</c:v>
                </c:pt>
                <c:pt idx="157">
                  <c:v>6.2800000000000009E-2</c:v>
                </c:pt>
                <c:pt idx="158">
                  <c:v>6.320000000000002E-2</c:v>
                </c:pt>
                <c:pt idx="159">
                  <c:v>6.3600000000000032E-2</c:v>
                </c:pt>
                <c:pt idx="160">
                  <c:v>6.3999999999999932E-2</c:v>
                </c:pt>
                <c:pt idx="161">
                  <c:v>6.4399999999999943E-2</c:v>
                </c:pt>
                <c:pt idx="162">
                  <c:v>6.4799999999999955E-2</c:v>
                </c:pt>
                <c:pt idx="163">
                  <c:v>6.5199999999999952E-2</c:v>
                </c:pt>
                <c:pt idx="164">
                  <c:v>6.5599999999999964E-2</c:v>
                </c:pt>
                <c:pt idx="165">
                  <c:v>6.5999999999999975E-2</c:v>
                </c:pt>
                <c:pt idx="166">
                  <c:v>6.6399999999999987E-2</c:v>
                </c:pt>
                <c:pt idx="167">
                  <c:v>6.6799999999999998E-2</c:v>
                </c:pt>
                <c:pt idx="168">
                  <c:v>6.720000000000001E-2</c:v>
                </c:pt>
                <c:pt idx="169">
                  <c:v>6.7600000000000021E-2</c:v>
                </c:pt>
                <c:pt idx="170">
                  <c:v>6.8000000000000033E-2</c:v>
                </c:pt>
                <c:pt idx="171">
                  <c:v>6.8399999999999933E-2</c:v>
                </c:pt>
                <c:pt idx="172">
                  <c:v>6.8799999999999945E-2</c:v>
                </c:pt>
                <c:pt idx="173">
                  <c:v>6.9199999999999942E-2</c:v>
                </c:pt>
                <c:pt idx="174">
                  <c:v>6.9599999999999954E-2</c:v>
                </c:pt>
                <c:pt idx="175">
                  <c:v>6.9999999999999965E-2</c:v>
                </c:pt>
                <c:pt idx="176">
                  <c:v>7.0399999999999976E-2</c:v>
                </c:pt>
                <c:pt idx="177">
                  <c:v>7.0799999999999988E-2</c:v>
                </c:pt>
                <c:pt idx="178">
                  <c:v>7.1199999999999999E-2</c:v>
                </c:pt>
                <c:pt idx="179">
                  <c:v>7.1600000000000011E-2</c:v>
                </c:pt>
                <c:pt idx="180">
                  <c:v>7.2000000000000008E-2</c:v>
                </c:pt>
                <c:pt idx="181">
                  <c:v>7.240000000000002E-2</c:v>
                </c:pt>
                <c:pt idx="182">
                  <c:v>7.279999999999992E-2</c:v>
                </c:pt>
                <c:pt idx="183">
                  <c:v>7.3199999999999932E-2</c:v>
                </c:pt>
                <c:pt idx="184">
                  <c:v>7.3599999999999943E-2</c:v>
                </c:pt>
                <c:pt idx="185">
                  <c:v>7.3999999999999955E-2</c:v>
                </c:pt>
                <c:pt idx="186">
                  <c:v>7.4399999999999966E-2</c:v>
                </c:pt>
                <c:pt idx="187">
                  <c:v>7.4799999999999978E-2</c:v>
                </c:pt>
                <c:pt idx="188">
                  <c:v>7.5199999999999989E-2</c:v>
                </c:pt>
                <c:pt idx="189">
                  <c:v>7.5600000000000001E-2</c:v>
                </c:pt>
                <c:pt idx="190">
                  <c:v>7.5999999999999998E-2</c:v>
                </c:pt>
                <c:pt idx="191">
                  <c:v>7.640000000000001E-2</c:v>
                </c:pt>
                <c:pt idx="192">
                  <c:v>7.6800000000000021E-2</c:v>
                </c:pt>
                <c:pt idx="193">
                  <c:v>7.7199999999999921E-2</c:v>
                </c:pt>
                <c:pt idx="194">
                  <c:v>7.7599999999999933E-2</c:v>
                </c:pt>
                <c:pt idx="195">
                  <c:v>7.7999999999999944E-2</c:v>
                </c:pt>
                <c:pt idx="196">
                  <c:v>7.8399999999999956E-2</c:v>
                </c:pt>
                <c:pt idx="197">
                  <c:v>7.8799999999999967E-2</c:v>
                </c:pt>
                <c:pt idx="198">
                  <c:v>7.9199999999999979E-2</c:v>
                </c:pt>
                <c:pt idx="199">
                  <c:v>7.9599999999999976E-2</c:v>
                </c:pt>
                <c:pt idx="200">
                  <c:v>7.9999999999999988E-2</c:v>
                </c:pt>
                <c:pt idx="201">
                  <c:v>8.0399999999999999E-2</c:v>
                </c:pt>
                <c:pt idx="202">
                  <c:v>8.0800000000000011E-2</c:v>
                </c:pt>
                <c:pt idx="203">
                  <c:v>8.1200000000000022E-2</c:v>
                </c:pt>
                <c:pt idx="204">
                  <c:v>8.1599999999999923E-2</c:v>
                </c:pt>
                <c:pt idx="205">
                  <c:v>8.1999999999999934E-2</c:v>
                </c:pt>
                <c:pt idx="206">
                  <c:v>8.2399999999999946E-2</c:v>
                </c:pt>
                <c:pt idx="207">
                  <c:v>8.2799999999999957E-2</c:v>
                </c:pt>
                <c:pt idx="208">
                  <c:v>8.3199999999999968E-2</c:v>
                </c:pt>
                <c:pt idx="209">
                  <c:v>8.3599999999999966E-2</c:v>
                </c:pt>
                <c:pt idx="210">
                  <c:v>8.3999999999999977E-2</c:v>
                </c:pt>
                <c:pt idx="211">
                  <c:v>8.4399999999999989E-2</c:v>
                </c:pt>
                <c:pt idx="212">
                  <c:v>8.48E-2</c:v>
                </c:pt>
                <c:pt idx="213">
                  <c:v>8.5200000000000012E-2</c:v>
                </c:pt>
                <c:pt idx="214">
                  <c:v>8.5600000000000023E-2</c:v>
                </c:pt>
                <c:pt idx="215">
                  <c:v>8.5999999999999924E-2</c:v>
                </c:pt>
                <c:pt idx="216">
                  <c:v>8.6399999999999935E-2</c:v>
                </c:pt>
                <c:pt idx="217">
                  <c:v>8.6799999999999947E-2</c:v>
                </c:pt>
                <c:pt idx="218">
                  <c:v>8.7199999999999944E-2</c:v>
                </c:pt>
                <c:pt idx="219">
                  <c:v>8.7599999999999956E-2</c:v>
                </c:pt>
                <c:pt idx="220">
                  <c:v>8.7999999999999967E-2</c:v>
                </c:pt>
                <c:pt idx="221">
                  <c:v>8.8399999999999979E-2</c:v>
                </c:pt>
                <c:pt idx="222">
                  <c:v>8.879999999999999E-2</c:v>
                </c:pt>
                <c:pt idx="223">
                  <c:v>8.9200000000000002E-2</c:v>
                </c:pt>
                <c:pt idx="224">
                  <c:v>8.9600000000000013E-2</c:v>
                </c:pt>
                <c:pt idx="225">
                  <c:v>9.0000000000000024E-2</c:v>
                </c:pt>
                <c:pt idx="226">
                  <c:v>9.0400000000000036E-2</c:v>
                </c:pt>
                <c:pt idx="227">
                  <c:v>9.0799999999999936E-2</c:v>
                </c:pt>
                <c:pt idx="228">
                  <c:v>9.1199999999999934E-2</c:v>
                </c:pt>
                <c:pt idx="229">
                  <c:v>9.1599999999999945E-2</c:v>
                </c:pt>
                <c:pt idx="230">
                  <c:v>9.1999999999999957E-2</c:v>
                </c:pt>
                <c:pt idx="231">
                  <c:v>9.2399999999999968E-2</c:v>
                </c:pt>
                <c:pt idx="232">
                  <c:v>9.279999999999998E-2</c:v>
                </c:pt>
                <c:pt idx="233">
                  <c:v>9.3199999999999991E-2</c:v>
                </c:pt>
                <c:pt idx="234">
                  <c:v>9.3600000000000003E-2</c:v>
                </c:pt>
                <c:pt idx="235">
                  <c:v>9.4000000000000014E-2</c:v>
                </c:pt>
                <c:pt idx="236">
                  <c:v>9.4400000000000012E-2</c:v>
                </c:pt>
                <c:pt idx="237">
                  <c:v>9.4800000000000023E-2</c:v>
                </c:pt>
                <c:pt idx="238">
                  <c:v>9.5199999999999924E-2</c:v>
                </c:pt>
                <c:pt idx="239">
                  <c:v>9.5599999999999935E-2</c:v>
                </c:pt>
                <c:pt idx="240">
                  <c:v>9.5999999999999946E-2</c:v>
                </c:pt>
                <c:pt idx="241">
                  <c:v>9.6399999999999958E-2</c:v>
                </c:pt>
                <c:pt idx="242">
                  <c:v>9.6799999999999969E-2</c:v>
                </c:pt>
                <c:pt idx="243">
                  <c:v>9.7199999999999981E-2</c:v>
                </c:pt>
                <c:pt idx="244">
                  <c:v>9.7599999999999992E-2</c:v>
                </c:pt>
                <c:pt idx="245">
                  <c:v>9.8000000000000004E-2</c:v>
                </c:pt>
                <c:pt idx="246">
                  <c:v>9.8400000000000001E-2</c:v>
                </c:pt>
                <c:pt idx="247">
                  <c:v>9.8800000000000013E-2</c:v>
                </c:pt>
                <c:pt idx="248">
                  <c:v>9.9200000000000024E-2</c:v>
                </c:pt>
                <c:pt idx="249">
                  <c:v>9.9599999999999925E-2</c:v>
                </c:pt>
                <c:pt idx="250">
                  <c:v>9.9999999999999936E-2</c:v>
                </c:pt>
                <c:pt idx="251">
                  <c:v>0.10039999999999995</c:v>
                </c:pt>
                <c:pt idx="252">
                  <c:v>0.10079999999999996</c:v>
                </c:pt>
                <c:pt idx="253">
                  <c:v>0.10119999999999997</c:v>
                </c:pt>
                <c:pt idx="254">
                  <c:v>0.10159999999999998</c:v>
                </c:pt>
                <c:pt idx="255">
                  <c:v>0.10199999999999998</c:v>
                </c:pt>
                <c:pt idx="256">
                  <c:v>0.10239999999999999</c:v>
                </c:pt>
                <c:pt idx="257">
                  <c:v>0.1028</c:v>
                </c:pt>
                <c:pt idx="258">
                  <c:v>0.10320000000000001</c:v>
                </c:pt>
                <c:pt idx="259">
                  <c:v>0.10360000000000003</c:v>
                </c:pt>
                <c:pt idx="260">
                  <c:v>0.10399999999999993</c:v>
                </c:pt>
                <c:pt idx="261">
                  <c:v>0.10439999999999994</c:v>
                </c:pt>
                <c:pt idx="262">
                  <c:v>0.10479999999999995</c:v>
                </c:pt>
                <c:pt idx="263">
                  <c:v>0.10519999999999996</c:v>
                </c:pt>
                <c:pt idx="264">
                  <c:v>0.10559999999999997</c:v>
                </c:pt>
                <c:pt idx="265">
                  <c:v>0.10599999999999997</c:v>
                </c:pt>
                <c:pt idx="266">
                  <c:v>0.10639999999999998</c:v>
                </c:pt>
                <c:pt idx="267">
                  <c:v>0.10679999999999999</c:v>
                </c:pt>
                <c:pt idx="268">
                  <c:v>0.1072</c:v>
                </c:pt>
                <c:pt idx="269">
                  <c:v>0.10760000000000002</c:v>
                </c:pt>
                <c:pt idx="270">
                  <c:v>0.10800000000000003</c:v>
                </c:pt>
                <c:pt idx="271">
                  <c:v>0.10839999999999993</c:v>
                </c:pt>
                <c:pt idx="272">
                  <c:v>0.10879999999999994</c:v>
                </c:pt>
                <c:pt idx="273">
                  <c:v>0.10919999999999995</c:v>
                </c:pt>
                <c:pt idx="274">
                  <c:v>0.10959999999999995</c:v>
                </c:pt>
                <c:pt idx="275">
                  <c:v>0.10999999999999996</c:v>
                </c:pt>
                <c:pt idx="276">
                  <c:v>0.11039999999999997</c:v>
                </c:pt>
                <c:pt idx="277">
                  <c:v>0.11079999999999998</c:v>
                </c:pt>
                <c:pt idx="278">
                  <c:v>0.11119999999999999</c:v>
                </c:pt>
                <c:pt idx="279">
                  <c:v>0.1116</c:v>
                </c:pt>
                <c:pt idx="280">
                  <c:v>0.11200000000000002</c:v>
                </c:pt>
                <c:pt idx="281">
                  <c:v>0.11240000000000003</c:v>
                </c:pt>
                <c:pt idx="282">
                  <c:v>0.11279999999999993</c:v>
                </c:pt>
                <c:pt idx="283">
                  <c:v>0.11319999999999994</c:v>
                </c:pt>
                <c:pt idx="284">
                  <c:v>0.11359999999999994</c:v>
                </c:pt>
                <c:pt idx="285">
                  <c:v>0.11399999999999995</c:v>
                </c:pt>
                <c:pt idx="286">
                  <c:v>0.11439999999999996</c:v>
                </c:pt>
                <c:pt idx="287">
                  <c:v>0.11479999999999997</c:v>
                </c:pt>
                <c:pt idx="288">
                  <c:v>0.11519999999999998</c:v>
                </c:pt>
                <c:pt idx="289">
                  <c:v>0.11559999999999999</c:v>
                </c:pt>
                <c:pt idx="290">
                  <c:v>0.11600000000000001</c:v>
                </c:pt>
                <c:pt idx="291">
                  <c:v>0.1164</c:v>
                </c:pt>
                <c:pt idx="292">
                  <c:v>0.11680000000000001</c:v>
                </c:pt>
                <c:pt idx="293">
                  <c:v>0.11719999999999992</c:v>
                </c:pt>
                <c:pt idx="294">
                  <c:v>0.11759999999999993</c:v>
                </c:pt>
                <c:pt idx="295">
                  <c:v>0.11799999999999994</c:v>
                </c:pt>
                <c:pt idx="296">
                  <c:v>0.11839999999999995</c:v>
                </c:pt>
                <c:pt idx="297">
                  <c:v>0.11879999999999996</c:v>
                </c:pt>
                <c:pt idx="298">
                  <c:v>0.11919999999999997</c:v>
                </c:pt>
                <c:pt idx="299">
                  <c:v>0.11959999999999998</c:v>
                </c:pt>
                <c:pt idx="300">
                  <c:v>0.12</c:v>
                </c:pt>
                <c:pt idx="301">
                  <c:v>0.12039999999999999</c:v>
                </c:pt>
                <c:pt idx="302">
                  <c:v>0.1208</c:v>
                </c:pt>
                <c:pt idx="303">
                  <c:v>0.12120000000000002</c:v>
                </c:pt>
                <c:pt idx="304">
                  <c:v>0.12160000000000003</c:v>
                </c:pt>
                <c:pt idx="305">
                  <c:v>0.12199999999999993</c:v>
                </c:pt>
                <c:pt idx="306">
                  <c:v>0.12239999999999994</c:v>
                </c:pt>
                <c:pt idx="307">
                  <c:v>0.12279999999999995</c:v>
                </c:pt>
                <c:pt idx="308">
                  <c:v>0.12319999999999996</c:v>
                </c:pt>
                <c:pt idx="309">
                  <c:v>0.12359999999999997</c:v>
                </c:pt>
                <c:pt idx="310">
                  <c:v>0.12399999999999997</c:v>
                </c:pt>
                <c:pt idx="311">
                  <c:v>0.12439999999999998</c:v>
                </c:pt>
                <c:pt idx="312">
                  <c:v>0.12479999999999999</c:v>
                </c:pt>
                <c:pt idx="313">
                  <c:v>0.12520000000000001</c:v>
                </c:pt>
                <c:pt idx="314">
                  <c:v>0.12560000000000002</c:v>
                </c:pt>
                <c:pt idx="315">
                  <c:v>0.12600000000000003</c:v>
                </c:pt>
                <c:pt idx="316">
                  <c:v>0.12639999999999993</c:v>
                </c:pt>
                <c:pt idx="317">
                  <c:v>0.12679999999999994</c:v>
                </c:pt>
                <c:pt idx="318">
                  <c:v>0.12719999999999995</c:v>
                </c:pt>
                <c:pt idx="319">
                  <c:v>0.12759999999999996</c:v>
                </c:pt>
                <c:pt idx="320">
                  <c:v>0.12799999999999997</c:v>
                </c:pt>
                <c:pt idx="321">
                  <c:v>0.12839999999999999</c:v>
                </c:pt>
                <c:pt idx="322">
                  <c:v>0.1288</c:v>
                </c:pt>
                <c:pt idx="323">
                  <c:v>0.12920000000000001</c:v>
                </c:pt>
                <c:pt idx="324">
                  <c:v>0.12959999999999999</c:v>
                </c:pt>
                <c:pt idx="325">
                  <c:v>0.13</c:v>
                </c:pt>
                <c:pt idx="326">
                  <c:v>0.13040000000000002</c:v>
                </c:pt>
                <c:pt idx="327">
                  <c:v>0.13079999999999992</c:v>
                </c:pt>
                <c:pt idx="328">
                  <c:v>0.13119999999999993</c:v>
                </c:pt>
                <c:pt idx="329">
                  <c:v>0.13159999999999994</c:v>
                </c:pt>
                <c:pt idx="330">
                  <c:v>0.13199999999999995</c:v>
                </c:pt>
                <c:pt idx="331">
                  <c:v>0.13239999999999996</c:v>
                </c:pt>
                <c:pt idx="332">
                  <c:v>0.13279999999999997</c:v>
                </c:pt>
                <c:pt idx="333">
                  <c:v>0.13319999999999999</c:v>
                </c:pt>
                <c:pt idx="334">
                  <c:v>0.1336</c:v>
                </c:pt>
                <c:pt idx="335">
                  <c:v>0.13400000000000001</c:v>
                </c:pt>
                <c:pt idx="336">
                  <c:v>0.13440000000000002</c:v>
                </c:pt>
                <c:pt idx="337">
                  <c:v>0.13480000000000003</c:v>
                </c:pt>
                <c:pt idx="338">
                  <c:v>0.13519999999999993</c:v>
                </c:pt>
                <c:pt idx="339">
                  <c:v>0.13559999999999994</c:v>
                </c:pt>
                <c:pt idx="340">
                  <c:v>0.13599999999999995</c:v>
                </c:pt>
                <c:pt idx="341">
                  <c:v>0.13639999999999997</c:v>
                </c:pt>
                <c:pt idx="342">
                  <c:v>0.13679999999999998</c:v>
                </c:pt>
                <c:pt idx="343">
                  <c:v>0.13719999999999996</c:v>
                </c:pt>
                <c:pt idx="344">
                  <c:v>0.13759999999999997</c:v>
                </c:pt>
                <c:pt idx="345">
                  <c:v>0.13799999999999998</c:v>
                </c:pt>
                <c:pt idx="346">
                  <c:v>0.1384</c:v>
                </c:pt>
                <c:pt idx="347">
                  <c:v>0.13880000000000001</c:v>
                </c:pt>
                <c:pt idx="348">
                  <c:v>0.13920000000000002</c:v>
                </c:pt>
                <c:pt idx="349">
                  <c:v>0.13959999999999992</c:v>
                </c:pt>
                <c:pt idx="350">
                  <c:v>0.13999999999999993</c:v>
                </c:pt>
                <c:pt idx="351">
                  <c:v>0.14039999999999994</c:v>
                </c:pt>
                <c:pt idx="352">
                  <c:v>0.14079999999999995</c:v>
                </c:pt>
                <c:pt idx="353">
                  <c:v>0.14119999999999996</c:v>
                </c:pt>
                <c:pt idx="354">
                  <c:v>0.14159999999999998</c:v>
                </c:pt>
                <c:pt idx="355">
                  <c:v>0.14199999999999999</c:v>
                </c:pt>
                <c:pt idx="356">
                  <c:v>0.1424</c:v>
                </c:pt>
                <c:pt idx="357">
                  <c:v>0.14280000000000001</c:v>
                </c:pt>
                <c:pt idx="358">
                  <c:v>0.14320000000000002</c:v>
                </c:pt>
                <c:pt idx="359">
                  <c:v>0.14360000000000003</c:v>
                </c:pt>
                <c:pt idx="360">
                  <c:v>0.14399999999999993</c:v>
                </c:pt>
                <c:pt idx="361">
                  <c:v>0.14439999999999995</c:v>
                </c:pt>
                <c:pt idx="362">
                  <c:v>0.14479999999999993</c:v>
                </c:pt>
                <c:pt idx="363">
                  <c:v>0.14519999999999994</c:v>
                </c:pt>
                <c:pt idx="364">
                  <c:v>0.14559999999999995</c:v>
                </c:pt>
                <c:pt idx="365">
                  <c:v>0.14599999999999996</c:v>
                </c:pt>
                <c:pt idx="366">
                  <c:v>0.14639999999999997</c:v>
                </c:pt>
                <c:pt idx="367">
                  <c:v>0.14679999999999999</c:v>
                </c:pt>
                <c:pt idx="368">
                  <c:v>0.1472</c:v>
                </c:pt>
                <c:pt idx="369">
                  <c:v>0.14760000000000001</c:v>
                </c:pt>
                <c:pt idx="370">
                  <c:v>0.14800000000000002</c:v>
                </c:pt>
                <c:pt idx="371">
                  <c:v>0.14840000000000003</c:v>
                </c:pt>
                <c:pt idx="372">
                  <c:v>0.14879999999999993</c:v>
                </c:pt>
                <c:pt idx="373">
                  <c:v>0.14919999999999994</c:v>
                </c:pt>
                <c:pt idx="374">
                  <c:v>0.14959999999999996</c:v>
                </c:pt>
                <c:pt idx="375">
                  <c:v>0.14999999999999997</c:v>
                </c:pt>
                <c:pt idx="376">
                  <c:v>0.15039999999999998</c:v>
                </c:pt>
                <c:pt idx="377">
                  <c:v>0.15079999999999999</c:v>
                </c:pt>
                <c:pt idx="378">
                  <c:v>0.1512</c:v>
                </c:pt>
                <c:pt idx="379">
                  <c:v>0.15160000000000001</c:v>
                </c:pt>
                <c:pt idx="380">
                  <c:v>0.152</c:v>
                </c:pt>
                <c:pt idx="381">
                  <c:v>0.15240000000000001</c:v>
                </c:pt>
                <c:pt idx="382">
                  <c:v>0.15280000000000002</c:v>
                </c:pt>
                <c:pt idx="383">
                  <c:v>0.15319999999999992</c:v>
                </c:pt>
                <c:pt idx="384">
                  <c:v>0.15359999999999993</c:v>
                </c:pt>
                <c:pt idx="385">
                  <c:v>0.15399999999999994</c:v>
                </c:pt>
                <c:pt idx="386">
                  <c:v>0.15439999999999995</c:v>
                </c:pt>
                <c:pt idx="387">
                  <c:v>0.15479999999999997</c:v>
                </c:pt>
                <c:pt idx="388">
                  <c:v>0.15519999999999998</c:v>
                </c:pt>
                <c:pt idx="389">
                  <c:v>0.15559999999999999</c:v>
                </c:pt>
                <c:pt idx="390">
                  <c:v>0.156</c:v>
                </c:pt>
                <c:pt idx="391">
                  <c:v>0.15640000000000001</c:v>
                </c:pt>
                <c:pt idx="392">
                  <c:v>0.15680000000000002</c:v>
                </c:pt>
                <c:pt idx="393">
                  <c:v>0.15720000000000003</c:v>
                </c:pt>
                <c:pt idx="394">
                  <c:v>0.15759999999999993</c:v>
                </c:pt>
                <c:pt idx="395">
                  <c:v>0.15799999999999995</c:v>
                </c:pt>
                <c:pt idx="396">
                  <c:v>0.15839999999999996</c:v>
                </c:pt>
                <c:pt idx="397">
                  <c:v>0.15879999999999997</c:v>
                </c:pt>
                <c:pt idx="398">
                  <c:v>0.15919999999999995</c:v>
                </c:pt>
                <c:pt idx="399">
                  <c:v>0.15959999999999996</c:v>
                </c:pt>
                <c:pt idx="400">
                  <c:v>0.15999999999999998</c:v>
                </c:pt>
                <c:pt idx="401">
                  <c:v>0.16039999999999999</c:v>
                </c:pt>
                <c:pt idx="402">
                  <c:v>0.1608</c:v>
                </c:pt>
                <c:pt idx="403">
                  <c:v>0.16120000000000001</c:v>
                </c:pt>
                <c:pt idx="404">
                  <c:v>0.16160000000000002</c:v>
                </c:pt>
                <c:pt idx="405">
                  <c:v>0.16199999999999992</c:v>
                </c:pt>
                <c:pt idx="406">
                  <c:v>0.16239999999999993</c:v>
                </c:pt>
                <c:pt idx="407">
                  <c:v>0.16279999999999994</c:v>
                </c:pt>
                <c:pt idx="408">
                  <c:v>0.16319999999999996</c:v>
                </c:pt>
                <c:pt idx="409">
                  <c:v>0.16359999999999997</c:v>
                </c:pt>
                <c:pt idx="410">
                  <c:v>0.16399999999999998</c:v>
                </c:pt>
                <c:pt idx="411">
                  <c:v>0.16439999999999999</c:v>
                </c:pt>
                <c:pt idx="412">
                  <c:v>0.1648</c:v>
                </c:pt>
                <c:pt idx="413">
                  <c:v>0.16520000000000001</c:v>
                </c:pt>
                <c:pt idx="414">
                  <c:v>0.16560000000000002</c:v>
                </c:pt>
                <c:pt idx="415">
                  <c:v>0.16600000000000004</c:v>
                </c:pt>
                <c:pt idx="416">
                  <c:v>0.16639999999999994</c:v>
                </c:pt>
                <c:pt idx="417">
                  <c:v>0.16679999999999995</c:v>
                </c:pt>
                <c:pt idx="418">
                  <c:v>0.16719999999999993</c:v>
                </c:pt>
                <c:pt idx="419">
                  <c:v>0.16759999999999994</c:v>
                </c:pt>
                <c:pt idx="420">
                  <c:v>0.16799999999999995</c:v>
                </c:pt>
                <c:pt idx="421">
                  <c:v>0.16839999999999997</c:v>
                </c:pt>
                <c:pt idx="422">
                  <c:v>0.16879999999999998</c:v>
                </c:pt>
                <c:pt idx="423">
                  <c:v>0.16919999999999999</c:v>
                </c:pt>
                <c:pt idx="424">
                  <c:v>0.1696</c:v>
                </c:pt>
                <c:pt idx="425">
                  <c:v>0.17</c:v>
                </c:pt>
                <c:pt idx="426">
                  <c:v>0.17040000000000002</c:v>
                </c:pt>
                <c:pt idx="427">
                  <c:v>0.17079999999999992</c:v>
                </c:pt>
                <c:pt idx="428">
                  <c:v>0.17119999999999994</c:v>
                </c:pt>
                <c:pt idx="429">
                  <c:v>0.17159999999999995</c:v>
                </c:pt>
                <c:pt idx="430">
                  <c:v>0.17199999999999996</c:v>
                </c:pt>
                <c:pt idx="431">
                  <c:v>0.17239999999999997</c:v>
                </c:pt>
                <c:pt idx="432">
                  <c:v>0.17279999999999998</c:v>
                </c:pt>
                <c:pt idx="433">
                  <c:v>0.17319999999999999</c:v>
                </c:pt>
                <c:pt idx="434">
                  <c:v>0.1736</c:v>
                </c:pt>
                <c:pt idx="435">
                  <c:v>0.17399999999999999</c:v>
                </c:pt>
                <c:pt idx="436">
                  <c:v>0.1744</c:v>
                </c:pt>
                <c:pt idx="437">
                  <c:v>0.17480000000000001</c:v>
                </c:pt>
                <c:pt idx="438">
                  <c:v>0.17519999999999991</c:v>
                </c:pt>
                <c:pt idx="439">
                  <c:v>0.17559999999999992</c:v>
                </c:pt>
                <c:pt idx="440">
                  <c:v>0.17599999999999993</c:v>
                </c:pt>
                <c:pt idx="441">
                  <c:v>0.17639999999999995</c:v>
                </c:pt>
                <c:pt idx="442">
                  <c:v>0.17679999999999996</c:v>
                </c:pt>
                <c:pt idx="443">
                  <c:v>0.17719999999999997</c:v>
                </c:pt>
                <c:pt idx="444">
                  <c:v>0.17759999999999998</c:v>
                </c:pt>
                <c:pt idx="445">
                  <c:v>0.17799999999999999</c:v>
                </c:pt>
                <c:pt idx="446">
                  <c:v>0.1784</c:v>
                </c:pt>
                <c:pt idx="447">
                  <c:v>0.17880000000000001</c:v>
                </c:pt>
                <c:pt idx="448">
                  <c:v>0.17920000000000003</c:v>
                </c:pt>
                <c:pt idx="449">
                  <c:v>0.17960000000000004</c:v>
                </c:pt>
                <c:pt idx="450">
                  <c:v>0.17999999999999994</c:v>
                </c:pt>
                <c:pt idx="451">
                  <c:v>0.18039999999999995</c:v>
                </c:pt>
                <c:pt idx="452">
                  <c:v>0.18079999999999996</c:v>
                </c:pt>
                <c:pt idx="453">
                  <c:v>0.18119999999999997</c:v>
                </c:pt>
                <c:pt idx="454">
                  <c:v>0.18159999999999996</c:v>
                </c:pt>
                <c:pt idx="455">
                  <c:v>0.18199999999999997</c:v>
                </c:pt>
                <c:pt idx="456">
                  <c:v>0.18239999999999998</c:v>
                </c:pt>
                <c:pt idx="457">
                  <c:v>0.18279999999999999</c:v>
                </c:pt>
                <c:pt idx="458">
                  <c:v>0.1832</c:v>
                </c:pt>
                <c:pt idx="459">
                  <c:v>0.18360000000000001</c:v>
                </c:pt>
                <c:pt idx="460">
                  <c:v>0.18400000000000002</c:v>
                </c:pt>
                <c:pt idx="461">
                  <c:v>0.18439999999999993</c:v>
                </c:pt>
                <c:pt idx="462">
                  <c:v>0.18479999999999994</c:v>
                </c:pt>
                <c:pt idx="463">
                  <c:v>0.18519999999999995</c:v>
                </c:pt>
                <c:pt idx="464">
                  <c:v>0.18559999999999996</c:v>
                </c:pt>
                <c:pt idx="465">
                  <c:v>0.18599999999999997</c:v>
                </c:pt>
                <c:pt idx="466">
                  <c:v>0.18639999999999998</c:v>
                </c:pt>
                <c:pt idx="467">
                  <c:v>0.18679999999999999</c:v>
                </c:pt>
                <c:pt idx="468">
                  <c:v>0.18720000000000001</c:v>
                </c:pt>
                <c:pt idx="469">
                  <c:v>0.18760000000000002</c:v>
                </c:pt>
                <c:pt idx="470">
                  <c:v>0.18800000000000003</c:v>
                </c:pt>
                <c:pt idx="471">
                  <c:v>0.18840000000000001</c:v>
                </c:pt>
                <c:pt idx="472">
                  <c:v>0.18879999999999994</c:v>
                </c:pt>
                <c:pt idx="473">
                  <c:v>0.18919999999999992</c:v>
                </c:pt>
                <c:pt idx="474">
                  <c:v>0.18959999999999994</c:v>
                </c:pt>
                <c:pt idx="475">
                  <c:v>0.18999999999999995</c:v>
                </c:pt>
                <c:pt idx="476">
                  <c:v>0.19039999999999996</c:v>
                </c:pt>
                <c:pt idx="477">
                  <c:v>0.19079999999999997</c:v>
                </c:pt>
                <c:pt idx="478">
                  <c:v>0.19119999999999998</c:v>
                </c:pt>
                <c:pt idx="479">
                  <c:v>0.19159999999999999</c:v>
                </c:pt>
                <c:pt idx="480">
                  <c:v>0.192</c:v>
                </c:pt>
                <c:pt idx="481">
                  <c:v>0.19240000000000002</c:v>
                </c:pt>
                <c:pt idx="482">
                  <c:v>0.19280000000000003</c:v>
                </c:pt>
                <c:pt idx="483">
                  <c:v>0.19319999999999993</c:v>
                </c:pt>
                <c:pt idx="484">
                  <c:v>0.19359999999999994</c:v>
                </c:pt>
                <c:pt idx="485">
                  <c:v>0.19399999999999995</c:v>
                </c:pt>
                <c:pt idx="486">
                  <c:v>0.19439999999999996</c:v>
                </c:pt>
                <c:pt idx="487">
                  <c:v>0.19479999999999997</c:v>
                </c:pt>
                <c:pt idx="488">
                  <c:v>0.19519999999999998</c:v>
                </c:pt>
                <c:pt idx="489">
                  <c:v>0.1956</c:v>
                </c:pt>
                <c:pt idx="490">
                  <c:v>0.19600000000000001</c:v>
                </c:pt>
                <c:pt idx="491">
                  <c:v>0.19639999999999999</c:v>
                </c:pt>
                <c:pt idx="492">
                  <c:v>0.1968</c:v>
                </c:pt>
                <c:pt idx="493">
                  <c:v>0.19720000000000001</c:v>
                </c:pt>
                <c:pt idx="494">
                  <c:v>0.19759999999999991</c:v>
                </c:pt>
                <c:pt idx="495">
                  <c:v>0.19799999999999993</c:v>
                </c:pt>
                <c:pt idx="496">
                  <c:v>0.19839999999999994</c:v>
                </c:pt>
                <c:pt idx="497">
                  <c:v>0.19879999999999995</c:v>
                </c:pt>
                <c:pt idx="498">
                  <c:v>0.19919999999999996</c:v>
                </c:pt>
                <c:pt idx="499">
                  <c:v>0.19959999999999997</c:v>
                </c:pt>
                <c:pt idx="500">
                  <c:v>0.19999999999999998</c:v>
                </c:pt>
                <c:pt idx="501">
                  <c:v>0.20039999999999999</c:v>
                </c:pt>
                <c:pt idx="502">
                  <c:v>0.20080000000000001</c:v>
                </c:pt>
                <c:pt idx="503">
                  <c:v>0.20120000000000002</c:v>
                </c:pt>
                <c:pt idx="504">
                  <c:v>0.20160000000000003</c:v>
                </c:pt>
                <c:pt idx="505">
                  <c:v>0.20199999999999993</c:v>
                </c:pt>
                <c:pt idx="506">
                  <c:v>0.20239999999999994</c:v>
                </c:pt>
                <c:pt idx="507">
                  <c:v>0.20279999999999995</c:v>
                </c:pt>
                <c:pt idx="508">
                  <c:v>0.20319999999999996</c:v>
                </c:pt>
                <c:pt idx="509">
                  <c:v>0.20359999999999995</c:v>
                </c:pt>
                <c:pt idx="510">
                  <c:v>0.20399999999999996</c:v>
                </c:pt>
                <c:pt idx="511">
                  <c:v>0.20439999999999997</c:v>
                </c:pt>
                <c:pt idx="512">
                  <c:v>0.20479999999999998</c:v>
                </c:pt>
                <c:pt idx="513">
                  <c:v>0.20519999999999999</c:v>
                </c:pt>
                <c:pt idx="514">
                  <c:v>0.2056</c:v>
                </c:pt>
                <c:pt idx="515">
                  <c:v>0.20600000000000002</c:v>
                </c:pt>
                <c:pt idx="516">
                  <c:v>0.20639999999999992</c:v>
                </c:pt>
                <c:pt idx="517">
                  <c:v>0.20679999999999993</c:v>
                </c:pt>
                <c:pt idx="518">
                  <c:v>0.20719999999999994</c:v>
                </c:pt>
                <c:pt idx="519">
                  <c:v>0.20759999999999995</c:v>
                </c:pt>
                <c:pt idx="520">
                  <c:v>0.20799999999999996</c:v>
                </c:pt>
                <c:pt idx="521">
                  <c:v>0.20839999999999997</c:v>
                </c:pt>
                <c:pt idx="522">
                  <c:v>0.20879999999999999</c:v>
                </c:pt>
                <c:pt idx="523">
                  <c:v>0.2092</c:v>
                </c:pt>
                <c:pt idx="524">
                  <c:v>0.20960000000000001</c:v>
                </c:pt>
                <c:pt idx="525">
                  <c:v>0.21000000000000002</c:v>
                </c:pt>
                <c:pt idx="526">
                  <c:v>0.21040000000000003</c:v>
                </c:pt>
                <c:pt idx="527">
                  <c:v>0.21080000000000002</c:v>
                </c:pt>
                <c:pt idx="528">
                  <c:v>0.21119999999999994</c:v>
                </c:pt>
                <c:pt idx="529">
                  <c:v>0.21159999999999993</c:v>
                </c:pt>
                <c:pt idx="530">
                  <c:v>0.21199999999999994</c:v>
                </c:pt>
                <c:pt idx="531">
                  <c:v>0.21239999999999995</c:v>
                </c:pt>
                <c:pt idx="532">
                  <c:v>0.21279999999999996</c:v>
                </c:pt>
                <c:pt idx="533">
                  <c:v>0.21319999999999997</c:v>
                </c:pt>
                <c:pt idx="534">
                  <c:v>0.21359999999999998</c:v>
                </c:pt>
                <c:pt idx="535">
                  <c:v>0.214</c:v>
                </c:pt>
                <c:pt idx="536">
                  <c:v>0.21440000000000001</c:v>
                </c:pt>
                <c:pt idx="537">
                  <c:v>0.21480000000000002</c:v>
                </c:pt>
                <c:pt idx="538">
                  <c:v>0.21520000000000003</c:v>
                </c:pt>
                <c:pt idx="539">
                  <c:v>0.21559999999999993</c:v>
                </c:pt>
                <c:pt idx="540">
                  <c:v>0.21599999999999994</c:v>
                </c:pt>
                <c:pt idx="541">
                  <c:v>0.21639999999999995</c:v>
                </c:pt>
                <c:pt idx="542">
                  <c:v>0.21679999999999996</c:v>
                </c:pt>
                <c:pt idx="543">
                  <c:v>0.21719999999999998</c:v>
                </c:pt>
                <c:pt idx="544">
                  <c:v>0.21759999999999999</c:v>
                </c:pt>
                <c:pt idx="545">
                  <c:v>0.218</c:v>
                </c:pt>
                <c:pt idx="546">
                  <c:v>0.21839999999999998</c:v>
                </c:pt>
                <c:pt idx="547">
                  <c:v>0.21879999999999999</c:v>
                </c:pt>
                <c:pt idx="548">
                  <c:v>0.21920000000000001</c:v>
                </c:pt>
                <c:pt idx="549">
                  <c:v>0.21960000000000002</c:v>
                </c:pt>
                <c:pt idx="550">
                  <c:v>0.21999999999999992</c:v>
                </c:pt>
                <c:pt idx="551">
                  <c:v>0.22039999999999993</c:v>
                </c:pt>
                <c:pt idx="552">
                  <c:v>0.22079999999999994</c:v>
                </c:pt>
                <c:pt idx="553">
                  <c:v>0.22119999999999995</c:v>
                </c:pt>
                <c:pt idx="554">
                  <c:v>0.22159999999999996</c:v>
                </c:pt>
                <c:pt idx="555">
                  <c:v>0.22199999999999998</c:v>
                </c:pt>
                <c:pt idx="556">
                  <c:v>0.22239999999999999</c:v>
                </c:pt>
                <c:pt idx="557">
                  <c:v>0.2228</c:v>
                </c:pt>
                <c:pt idx="558">
                  <c:v>0.22320000000000001</c:v>
                </c:pt>
                <c:pt idx="559">
                  <c:v>0.22360000000000002</c:v>
                </c:pt>
                <c:pt idx="560">
                  <c:v>0.22400000000000003</c:v>
                </c:pt>
                <c:pt idx="561">
                  <c:v>0.22439999999999993</c:v>
                </c:pt>
                <c:pt idx="562">
                  <c:v>0.22479999999999994</c:v>
                </c:pt>
                <c:pt idx="563">
                  <c:v>0.22519999999999996</c:v>
                </c:pt>
                <c:pt idx="564">
                  <c:v>0.22559999999999997</c:v>
                </c:pt>
                <c:pt idx="565">
                  <c:v>0.22599999999999995</c:v>
                </c:pt>
                <c:pt idx="566">
                  <c:v>0.22639999999999996</c:v>
                </c:pt>
                <c:pt idx="567">
                  <c:v>0.22679999999999997</c:v>
                </c:pt>
                <c:pt idx="568">
                  <c:v>0.22719999999999999</c:v>
                </c:pt>
                <c:pt idx="569">
                  <c:v>0.2276</c:v>
                </c:pt>
                <c:pt idx="570">
                  <c:v>0.22800000000000001</c:v>
                </c:pt>
                <c:pt idx="571">
                  <c:v>0.22840000000000002</c:v>
                </c:pt>
                <c:pt idx="572">
                  <c:v>0.22879999999999992</c:v>
                </c:pt>
                <c:pt idx="573">
                  <c:v>0.22919999999999993</c:v>
                </c:pt>
                <c:pt idx="574">
                  <c:v>0.22959999999999994</c:v>
                </c:pt>
                <c:pt idx="575">
                  <c:v>0.22999999999999995</c:v>
                </c:pt>
                <c:pt idx="576">
                  <c:v>0.23039999999999997</c:v>
                </c:pt>
                <c:pt idx="577">
                  <c:v>0.23079999999999998</c:v>
                </c:pt>
                <c:pt idx="578">
                  <c:v>0.23119999999999999</c:v>
                </c:pt>
                <c:pt idx="579">
                  <c:v>0.2316</c:v>
                </c:pt>
                <c:pt idx="580">
                  <c:v>0.23200000000000001</c:v>
                </c:pt>
                <c:pt idx="581">
                  <c:v>0.23240000000000002</c:v>
                </c:pt>
                <c:pt idx="582">
                  <c:v>0.23280000000000001</c:v>
                </c:pt>
                <c:pt idx="583">
                  <c:v>0.23319999999999994</c:v>
                </c:pt>
                <c:pt idx="584">
                  <c:v>0.23359999999999992</c:v>
                </c:pt>
                <c:pt idx="585">
                  <c:v>0.23399999999999993</c:v>
                </c:pt>
                <c:pt idx="586">
                  <c:v>0.23439999999999994</c:v>
                </c:pt>
                <c:pt idx="587">
                  <c:v>0.23479999999999995</c:v>
                </c:pt>
                <c:pt idx="588">
                  <c:v>0.23519999999999996</c:v>
                </c:pt>
                <c:pt idx="589">
                  <c:v>0.23559999999999998</c:v>
                </c:pt>
                <c:pt idx="590">
                  <c:v>0.23599999999999999</c:v>
                </c:pt>
                <c:pt idx="591">
                  <c:v>0.2364</c:v>
                </c:pt>
                <c:pt idx="592">
                  <c:v>0.23680000000000001</c:v>
                </c:pt>
                <c:pt idx="593">
                  <c:v>0.23720000000000002</c:v>
                </c:pt>
                <c:pt idx="594">
                  <c:v>0.23760000000000003</c:v>
                </c:pt>
                <c:pt idx="595">
                  <c:v>0.23799999999999993</c:v>
                </c:pt>
                <c:pt idx="596">
                  <c:v>0.23839999999999995</c:v>
                </c:pt>
                <c:pt idx="597">
                  <c:v>0.23879999999999996</c:v>
                </c:pt>
                <c:pt idx="598">
                  <c:v>0.23919999999999997</c:v>
                </c:pt>
                <c:pt idx="599">
                  <c:v>0.23959999999999998</c:v>
                </c:pt>
                <c:pt idx="600">
                  <c:v>0.24</c:v>
                </c:pt>
                <c:pt idx="601">
                  <c:v>0.2404</c:v>
                </c:pt>
                <c:pt idx="602">
                  <c:v>0.24079999999999999</c:v>
                </c:pt>
                <c:pt idx="603">
                  <c:v>0.2412</c:v>
                </c:pt>
                <c:pt idx="604">
                  <c:v>0.24160000000000001</c:v>
                </c:pt>
                <c:pt idx="605">
                  <c:v>0.24200000000000002</c:v>
                </c:pt>
                <c:pt idx="606">
                  <c:v>0.24239999999999992</c:v>
                </c:pt>
                <c:pt idx="607">
                  <c:v>0.24279999999999993</c:v>
                </c:pt>
                <c:pt idx="608">
                  <c:v>0.24319999999999994</c:v>
                </c:pt>
                <c:pt idx="609">
                  <c:v>0.24359999999999996</c:v>
                </c:pt>
                <c:pt idx="610">
                  <c:v>0.24399999999999997</c:v>
                </c:pt>
                <c:pt idx="611">
                  <c:v>0.24439999999999998</c:v>
                </c:pt>
                <c:pt idx="612">
                  <c:v>0.24479999999999999</c:v>
                </c:pt>
                <c:pt idx="613">
                  <c:v>0.2452</c:v>
                </c:pt>
                <c:pt idx="614">
                  <c:v>0.24560000000000001</c:v>
                </c:pt>
                <c:pt idx="615">
                  <c:v>0.24600000000000002</c:v>
                </c:pt>
                <c:pt idx="616">
                  <c:v>0.24640000000000004</c:v>
                </c:pt>
                <c:pt idx="617">
                  <c:v>0.24679999999999994</c:v>
                </c:pt>
                <c:pt idx="618">
                  <c:v>0.24719999999999995</c:v>
                </c:pt>
                <c:pt idx="619">
                  <c:v>0.24759999999999996</c:v>
                </c:pt>
                <c:pt idx="620">
                  <c:v>0.24799999999999994</c:v>
                </c:pt>
                <c:pt idx="621">
                  <c:v>0.24839999999999995</c:v>
                </c:pt>
                <c:pt idx="622">
                  <c:v>0.24879999999999997</c:v>
                </c:pt>
                <c:pt idx="623">
                  <c:v>0.24919999999999998</c:v>
                </c:pt>
                <c:pt idx="624">
                  <c:v>0.24959999999999999</c:v>
                </c:pt>
                <c:pt idx="625">
                  <c:v>0.25</c:v>
                </c:pt>
                <c:pt idx="626">
                  <c:v>0.25040000000000001</c:v>
                </c:pt>
                <c:pt idx="627">
                  <c:v>0.25080000000000002</c:v>
                </c:pt>
                <c:pt idx="628">
                  <c:v>0.25119999999999992</c:v>
                </c:pt>
                <c:pt idx="629">
                  <c:v>0.25159999999999993</c:v>
                </c:pt>
                <c:pt idx="630">
                  <c:v>0.25199999999999995</c:v>
                </c:pt>
                <c:pt idx="631">
                  <c:v>0.25239999999999996</c:v>
                </c:pt>
                <c:pt idx="632">
                  <c:v>0.25279999999999997</c:v>
                </c:pt>
                <c:pt idx="633">
                  <c:v>0.25319999999999998</c:v>
                </c:pt>
                <c:pt idx="634">
                  <c:v>0.25359999999999999</c:v>
                </c:pt>
                <c:pt idx="635">
                  <c:v>0.254</c:v>
                </c:pt>
                <c:pt idx="636">
                  <c:v>0.25440000000000002</c:v>
                </c:pt>
                <c:pt idx="637">
                  <c:v>0.25480000000000003</c:v>
                </c:pt>
                <c:pt idx="638">
                  <c:v>0.25520000000000004</c:v>
                </c:pt>
                <c:pt idx="639">
                  <c:v>0.25559999999999994</c:v>
                </c:pt>
                <c:pt idx="640">
                  <c:v>0.25599999999999995</c:v>
                </c:pt>
                <c:pt idx="641">
                  <c:v>0.25639999999999996</c:v>
                </c:pt>
                <c:pt idx="642">
                  <c:v>0.25679999999999997</c:v>
                </c:pt>
                <c:pt idx="643">
                  <c:v>0.25719999999999998</c:v>
                </c:pt>
                <c:pt idx="644">
                  <c:v>0.2576</c:v>
                </c:pt>
                <c:pt idx="645">
                  <c:v>0.25800000000000001</c:v>
                </c:pt>
                <c:pt idx="646">
                  <c:v>0.25840000000000002</c:v>
                </c:pt>
                <c:pt idx="647">
                  <c:v>0.25880000000000003</c:v>
                </c:pt>
                <c:pt idx="648">
                  <c:v>0.25919999999999999</c:v>
                </c:pt>
                <c:pt idx="649">
                  <c:v>0.2596</c:v>
                </c:pt>
                <c:pt idx="650">
                  <c:v>0.2599999999999999</c:v>
                </c:pt>
                <c:pt idx="651">
                  <c:v>0.26039999999999991</c:v>
                </c:pt>
                <c:pt idx="652">
                  <c:v>0.26079999999999992</c:v>
                </c:pt>
                <c:pt idx="653">
                  <c:v>0.26119999999999993</c:v>
                </c:pt>
                <c:pt idx="654">
                  <c:v>0.26159999999999994</c:v>
                </c:pt>
                <c:pt idx="655">
                  <c:v>0.26199999999999996</c:v>
                </c:pt>
                <c:pt idx="656">
                  <c:v>0.26239999999999997</c:v>
                </c:pt>
                <c:pt idx="657">
                  <c:v>0.26279999999999998</c:v>
                </c:pt>
                <c:pt idx="658">
                  <c:v>0.26319999999999999</c:v>
                </c:pt>
                <c:pt idx="659">
                  <c:v>0.2636</c:v>
                </c:pt>
                <c:pt idx="660">
                  <c:v>0.26400000000000001</c:v>
                </c:pt>
                <c:pt idx="661">
                  <c:v>0.26439999999999991</c:v>
                </c:pt>
                <c:pt idx="662">
                  <c:v>0.26479999999999992</c:v>
                </c:pt>
                <c:pt idx="663">
                  <c:v>0.26519999999999994</c:v>
                </c:pt>
                <c:pt idx="664">
                  <c:v>0.26559999999999995</c:v>
                </c:pt>
                <c:pt idx="665">
                  <c:v>0.26599999999999996</c:v>
                </c:pt>
                <c:pt idx="666">
                  <c:v>0.26639999999999997</c:v>
                </c:pt>
                <c:pt idx="667">
                  <c:v>0.26679999999999998</c:v>
                </c:pt>
                <c:pt idx="668">
                  <c:v>0.26719999999999999</c:v>
                </c:pt>
                <c:pt idx="669">
                  <c:v>0.2676</c:v>
                </c:pt>
                <c:pt idx="670">
                  <c:v>0.26800000000000002</c:v>
                </c:pt>
                <c:pt idx="671">
                  <c:v>0.26840000000000003</c:v>
                </c:pt>
                <c:pt idx="672">
                  <c:v>0.26880000000000004</c:v>
                </c:pt>
                <c:pt idx="673">
                  <c:v>0.26919999999999994</c:v>
                </c:pt>
                <c:pt idx="674">
                  <c:v>0.26959999999999995</c:v>
                </c:pt>
                <c:pt idx="675">
                  <c:v>0.26999999999999996</c:v>
                </c:pt>
                <c:pt idx="676">
                  <c:v>0.27039999999999997</c:v>
                </c:pt>
                <c:pt idx="677">
                  <c:v>0.27079999999999999</c:v>
                </c:pt>
                <c:pt idx="678">
                  <c:v>0.2712</c:v>
                </c:pt>
                <c:pt idx="679">
                  <c:v>0.27160000000000001</c:v>
                </c:pt>
                <c:pt idx="680">
                  <c:v>0.27200000000000002</c:v>
                </c:pt>
                <c:pt idx="681">
                  <c:v>0.27240000000000003</c:v>
                </c:pt>
                <c:pt idx="682">
                  <c:v>0.27280000000000004</c:v>
                </c:pt>
                <c:pt idx="683">
                  <c:v>0.27320000000000005</c:v>
                </c:pt>
                <c:pt idx="684">
                  <c:v>0.27359999999999995</c:v>
                </c:pt>
                <c:pt idx="685">
                  <c:v>0.27399999999999991</c:v>
                </c:pt>
                <c:pt idx="686">
                  <c:v>0.27439999999999992</c:v>
                </c:pt>
                <c:pt idx="687">
                  <c:v>0.27479999999999993</c:v>
                </c:pt>
                <c:pt idx="688">
                  <c:v>0.27519999999999994</c:v>
                </c:pt>
                <c:pt idx="689">
                  <c:v>0.27559999999999996</c:v>
                </c:pt>
                <c:pt idx="690">
                  <c:v>0.27599999999999997</c:v>
                </c:pt>
                <c:pt idx="691">
                  <c:v>0.27639999999999998</c:v>
                </c:pt>
                <c:pt idx="692">
                  <c:v>0.27679999999999999</c:v>
                </c:pt>
                <c:pt idx="693">
                  <c:v>0.2772</c:v>
                </c:pt>
                <c:pt idx="694">
                  <c:v>0.27760000000000001</c:v>
                </c:pt>
                <c:pt idx="695">
                  <c:v>0.27799999999999991</c:v>
                </c:pt>
                <c:pt idx="696">
                  <c:v>0.27839999999999993</c:v>
                </c:pt>
                <c:pt idx="697">
                  <c:v>0.27879999999999994</c:v>
                </c:pt>
                <c:pt idx="698">
                  <c:v>0.27919999999999995</c:v>
                </c:pt>
                <c:pt idx="699">
                  <c:v>0.27959999999999996</c:v>
                </c:pt>
                <c:pt idx="700">
                  <c:v>0.27999999999999997</c:v>
                </c:pt>
                <c:pt idx="701">
                  <c:v>0.28039999999999998</c:v>
                </c:pt>
                <c:pt idx="702">
                  <c:v>0.28079999999999999</c:v>
                </c:pt>
                <c:pt idx="703">
                  <c:v>0.28120000000000001</c:v>
                </c:pt>
                <c:pt idx="704">
                  <c:v>0.28160000000000002</c:v>
                </c:pt>
                <c:pt idx="705">
                  <c:v>0.28200000000000003</c:v>
                </c:pt>
                <c:pt idx="706">
                  <c:v>0.28239999999999993</c:v>
                </c:pt>
                <c:pt idx="707">
                  <c:v>0.28279999999999994</c:v>
                </c:pt>
                <c:pt idx="708">
                  <c:v>0.28319999999999995</c:v>
                </c:pt>
                <c:pt idx="709">
                  <c:v>0.28359999999999996</c:v>
                </c:pt>
                <c:pt idx="710">
                  <c:v>0.28399999999999997</c:v>
                </c:pt>
                <c:pt idx="711">
                  <c:v>0.28439999999999999</c:v>
                </c:pt>
                <c:pt idx="712">
                  <c:v>0.2848</c:v>
                </c:pt>
                <c:pt idx="713">
                  <c:v>0.28520000000000001</c:v>
                </c:pt>
                <c:pt idx="714">
                  <c:v>0.28560000000000002</c:v>
                </c:pt>
                <c:pt idx="715">
                  <c:v>0.28600000000000003</c:v>
                </c:pt>
                <c:pt idx="716">
                  <c:v>0.28640000000000004</c:v>
                </c:pt>
                <c:pt idx="717">
                  <c:v>0.28679999999999994</c:v>
                </c:pt>
                <c:pt idx="718">
                  <c:v>0.28719999999999996</c:v>
                </c:pt>
                <c:pt idx="719">
                  <c:v>0.28759999999999997</c:v>
                </c:pt>
                <c:pt idx="720">
                  <c:v>0.28799999999999998</c:v>
                </c:pt>
                <c:pt idx="721">
                  <c:v>0.28839999999999999</c:v>
                </c:pt>
                <c:pt idx="722">
                  <c:v>0.28879999999999995</c:v>
                </c:pt>
                <c:pt idx="723">
                  <c:v>0.28919999999999996</c:v>
                </c:pt>
                <c:pt idx="724">
                  <c:v>0.28959999999999997</c:v>
                </c:pt>
                <c:pt idx="725">
                  <c:v>0.28999999999999998</c:v>
                </c:pt>
                <c:pt idx="726">
                  <c:v>0.29039999999999999</c:v>
                </c:pt>
                <c:pt idx="727">
                  <c:v>0.2908</c:v>
                </c:pt>
                <c:pt idx="728">
                  <c:v>0.2911999999999999</c:v>
                </c:pt>
                <c:pt idx="729">
                  <c:v>0.29159999999999991</c:v>
                </c:pt>
                <c:pt idx="730">
                  <c:v>0.29199999999999993</c:v>
                </c:pt>
                <c:pt idx="731">
                  <c:v>0.29239999999999994</c:v>
                </c:pt>
                <c:pt idx="732">
                  <c:v>0.29279999999999995</c:v>
                </c:pt>
                <c:pt idx="733">
                  <c:v>0.29319999999999996</c:v>
                </c:pt>
                <c:pt idx="734">
                  <c:v>0.29359999999999997</c:v>
                </c:pt>
                <c:pt idx="735">
                  <c:v>0.29399999999999998</c:v>
                </c:pt>
                <c:pt idx="736">
                  <c:v>0.2944</c:v>
                </c:pt>
                <c:pt idx="737">
                  <c:v>0.29480000000000001</c:v>
                </c:pt>
                <c:pt idx="738">
                  <c:v>0.29520000000000002</c:v>
                </c:pt>
                <c:pt idx="739">
                  <c:v>0.29560000000000003</c:v>
                </c:pt>
                <c:pt idx="740">
                  <c:v>0.29599999999999993</c:v>
                </c:pt>
                <c:pt idx="741">
                  <c:v>0.29639999999999994</c:v>
                </c:pt>
                <c:pt idx="742">
                  <c:v>0.29679999999999995</c:v>
                </c:pt>
                <c:pt idx="743">
                  <c:v>0.29719999999999996</c:v>
                </c:pt>
                <c:pt idx="744">
                  <c:v>0.29759999999999998</c:v>
                </c:pt>
                <c:pt idx="745">
                  <c:v>0.29799999999999999</c:v>
                </c:pt>
                <c:pt idx="746">
                  <c:v>0.2984</c:v>
                </c:pt>
                <c:pt idx="747">
                  <c:v>0.29880000000000001</c:v>
                </c:pt>
                <c:pt idx="748">
                  <c:v>0.29920000000000002</c:v>
                </c:pt>
                <c:pt idx="749">
                  <c:v>0.29960000000000003</c:v>
                </c:pt>
                <c:pt idx="750">
                  <c:v>0.30000000000000004</c:v>
                </c:pt>
                <c:pt idx="751">
                  <c:v>0.30039999999999994</c:v>
                </c:pt>
                <c:pt idx="752">
                  <c:v>0.30079999999999996</c:v>
                </c:pt>
                <c:pt idx="753">
                  <c:v>0.30119999999999997</c:v>
                </c:pt>
                <c:pt idx="754">
                  <c:v>0.30159999999999998</c:v>
                </c:pt>
                <c:pt idx="755">
                  <c:v>0.30199999999999999</c:v>
                </c:pt>
                <c:pt idx="756">
                  <c:v>0.3024</c:v>
                </c:pt>
                <c:pt idx="757">
                  <c:v>0.30280000000000001</c:v>
                </c:pt>
                <c:pt idx="758">
                  <c:v>0.30320000000000003</c:v>
                </c:pt>
                <c:pt idx="759">
                  <c:v>0.30359999999999998</c:v>
                </c:pt>
                <c:pt idx="760">
                  <c:v>0.30399999999999999</c:v>
                </c:pt>
                <c:pt idx="761">
                  <c:v>0.3044</c:v>
                </c:pt>
                <c:pt idx="762">
                  <c:v>0.3047999999999999</c:v>
                </c:pt>
                <c:pt idx="763">
                  <c:v>0.30519999999999992</c:v>
                </c:pt>
                <c:pt idx="764">
                  <c:v>0.30559999999999993</c:v>
                </c:pt>
                <c:pt idx="765">
                  <c:v>0.30599999999999994</c:v>
                </c:pt>
                <c:pt idx="766">
                  <c:v>0.30639999999999995</c:v>
                </c:pt>
                <c:pt idx="767">
                  <c:v>0.30679999999999996</c:v>
                </c:pt>
                <c:pt idx="768">
                  <c:v>0.30719999999999997</c:v>
                </c:pt>
                <c:pt idx="769">
                  <c:v>0.30759999999999998</c:v>
                </c:pt>
                <c:pt idx="770">
                  <c:v>0.308</c:v>
                </c:pt>
                <c:pt idx="771">
                  <c:v>0.30840000000000001</c:v>
                </c:pt>
                <c:pt idx="772">
                  <c:v>0.30880000000000002</c:v>
                </c:pt>
                <c:pt idx="773">
                  <c:v>0.30919999999999992</c:v>
                </c:pt>
                <c:pt idx="774">
                  <c:v>0.30959999999999993</c:v>
                </c:pt>
                <c:pt idx="775">
                  <c:v>0.30999999999999994</c:v>
                </c:pt>
                <c:pt idx="776">
                  <c:v>0.31039999999999995</c:v>
                </c:pt>
                <c:pt idx="777">
                  <c:v>0.31079999999999997</c:v>
                </c:pt>
                <c:pt idx="778">
                  <c:v>0.31119999999999998</c:v>
                </c:pt>
                <c:pt idx="779">
                  <c:v>0.31159999999999999</c:v>
                </c:pt>
                <c:pt idx="780">
                  <c:v>0.312</c:v>
                </c:pt>
                <c:pt idx="781">
                  <c:v>0.31240000000000001</c:v>
                </c:pt>
                <c:pt idx="782">
                  <c:v>0.31280000000000002</c:v>
                </c:pt>
                <c:pt idx="783">
                  <c:v>0.31320000000000003</c:v>
                </c:pt>
                <c:pt idx="784">
                  <c:v>0.31359999999999993</c:v>
                </c:pt>
                <c:pt idx="785">
                  <c:v>0.31399999999999995</c:v>
                </c:pt>
                <c:pt idx="786">
                  <c:v>0.31439999999999996</c:v>
                </c:pt>
                <c:pt idx="787">
                  <c:v>0.31479999999999997</c:v>
                </c:pt>
                <c:pt idx="788">
                  <c:v>0.31519999999999998</c:v>
                </c:pt>
                <c:pt idx="789">
                  <c:v>0.31559999999999999</c:v>
                </c:pt>
                <c:pt idx="790">
                  <c:v>0.316</c:v>
                </c:pt>
                <c:pt idx="791">
                  <c:v>0.31640000000000001</c:v>
                </c:pt>
                <c:pt idx="792">
                  <c:v>0.31680000000000003</c:v>
                </c:pt>
                <c:pt idx="793">
                  <c:v>0.31720000000000004</c:v>
                </c:pt>
                <c:pt idx="794">
                  <c:v>0.31760000000000005</c:v>
                </c:pt>
                <c:pt idx="795">
                  <c:v>0.31799999999999995</c:v>
                </c:pt>
                <c:pt idx="796">
                  <c:v>0.31839999999999991</c:v>
                </c:pt>
                <c:pt idx="797">
                  <c:v>0.31879999999999992</c:v>
                </c:pt>
                <c:pt idx="798">
                  <c:v>0.31919999999999993</c:v>
                </c:pt>
                <c:pt idx="799">
                  <c:v>0.31959999999999994</c:v>
                </c:pt>
                <c:pt idx="800">
                  <c:v>0.31999999999999995</c:v>
                </c:pt>
                <c:pt idx="801">
                  <c:v>0.32039999999999996</c:v>
                </c:pt>
                <c:pt idx="802">
                  <c:v>0.32079999999999997</c:v>
                </c:pt>
                <c:pt idx="803">
                  <c:v>0.32119999999999999</c:v>
                </c:pt>
                <c:pt idx="804">
                  <c:v>0.3216</c:v>
                </c:pt>
                <c:pt idx="805">
                  <c:v>0.32200000000000001</c:v>
                </c:pt>
                <c:pt idx="806">
                  <c:v>0.32239999999999991</c:v>
                </c:pt>
                <c:pt idx="807">
                  <c:v>0.32279999999999992</c:v>
                </c:pt>
                <c:pt idx="808">
                  <c:v>0.32319999999999993</c:v>
                </c:pt>
                <c:pt idx="809">
                  <c:v>0.32359999999999994</c:v>
                </c:pt>
                <c:pt idx="810">
                  <c:v>0.32399999999999995</c:v>
                </c:pt>
                <c:pt idx="811">
                  <c:v>0.32439999999999997</c:v>
                </c:pt>
                <c:pt idx="812">
                  <c:v>0.32479999999999998</c:v>
                </c:pt>
                <c:pt idx="813">
                  <c:v>0.32519999999999999</c:v>
                </c:pt>
                <c:pt idx="814">
                  <c:v>0.3256</c:v>
                </c:pt>
                <c:pt idx="815">
                  <c:v>0.32600000000000001</c:v>
                </c:pt>
                <c:pt idx="816">
                  <c:v>0.32640000000000002</c:v>
                </c:pt>
                <c:pt idx="817">
                  <c:v>0.32680000000000003</c:v>
                </c:pt>
                <c:pt idx="818">
                  <c:v>0.32719999999999994</c:v>
                </c:pt>
                <c:pt idx="819">
                  <c:v>0.32759999999999995</c:v>
                </c:pt>
                <c:pt idx="820">
                  <c:v>0.32799999999999996</c:v>
                </c:pt>
                <c:pt idx="821">
                  <c:v>0.32839999999999997</c:v>
                </c:pt>
                <c:pt idx="822">
                  <c:v>0.32879999999999998</c:v>
                </c:pt>
                <c:pt idx="823">
                  <c:v>0.32919999999999999</c:v>
                </c:pt>
                <c:pt idx="824">
                  <c:v>0.3296</c:v>
                </c:pt>
                <c:pt idx="825">
                  <c:v>0.33</c:v>
                </c:pt>
                <c:pt idx="826">
                  <c:v>0.33040000000000003</c:v>
                </c:pt>
                <c:pt idx="827">
                  <c:v>0.33080000000000004</c:v>
                </c:pt>
                <c:pt idx="828">
                  <c:v>0.33120000000000005</c:v>
                </c:pt>
                <c:pt idx="829">
                  <c:v>0.33159999999999995</c:v>
                </c:pt>
                <c:pt idx="830">
                  <c:v>0.33199999999999996</c:v>
                </c:pt>
                <c:pt idx="831">
                  <c:v>0.33239999999999997</c:v>
                </c:pt>
                <c:pt idx="832">
                  <c:v>0.33279999999999998</c:v>
                </c:pt>
                <c:pt idx="833">
                  <c:v>0.33319999999999994</c:v>
                </c:pt>
                <c:pt idx="834">
                  <c:v>0.33359999999999995</c:v>
                </c:pt>
                <c:pt idx="835">
                  <c:v>0.33399999999999996</c:v>
                </c:pt>
                <c:pt idx="836">
                  <c:v>0.33439999999999998</c:v>
                </c:pt>
                <c:pt idx="837">
                  <c:v>0.33479999999999999</c:v>
                </c:pt>
                <c:pt idx="838">
                  <c:v>0.3352</c:v>
                </c:pt>
                <c:pt idx="839">
                  <c:v>0.33560000000000001</c:v>
                </c:pt>
                <c:pt idx="840">
                  <c:v>0.33599999999999991</c:v>
                </c:pt>
                <c:pt idx="841">
                  <c:v>0.33639999999999992</c:v>
                </c:pt>
                <c:pt idx="842">
                  <c:v>0.33679999999999993</c:v>
                </c:pt>
                <c:pt idx="843">
                  <c:v>0.33719999999999994</c:v>
                </c:pt>
                <c:pt idx="844">
                  <c:v>0.33759999999999996</c:v>
                </c:pt>
                <c:pt idx="845">
                  <c:v>0.33799999999999997</c:v>
                </c:pt>
                <c:pt idx="846">
                  <c:v>0.33839999999999998</c:v>
                </c:pt>
                <c:pt idx="847">
                  <c:v>0.33879999999999999</c:v>
                </c:pt>
                <c:pt idx="848">
                  <c:v>0.3392</c:v>
                </c:pt>
                <c:pt idx="849">
                  <c:v>0.33960000000000001</c:v>
                </c:pt>
                <c:pt idx="850">
                  <c:v>0.34</c:v>
                </c:pt>
                <c:pt idx="851">
                  <c:v>0.34039999999999992</c:v>
                </c:pt>
                <c:pt idx="852">
                  <c:v>0.34079999999999994</c:v>
                </c:pt>
                <c:pt idx="853">
                  <c:v>0.34119999999999995</c:v>
                </c:pt>
                <c:pt idx="854">
                  <c:v>0.34159999999999996</c:v>
                </c:pt>
                <c:pt idx="855">
                  <c:v>0.34199999999999997</c:v>
                </c:pt>
                <c:pt idx="856">
                  <c:v>0.34239999999999998</c:v>
                </c:pt>
                <c:pt idx="857">
                  <c:v>0.34279999999999999</c:v>
                </c:pt>
                <c:pt idx="858">
                  <c:v>0.34320000000000001</c:v>
                </c:pt>
                <c:pt idx="859">
                  <c:v>0.34360000000000002</c:v>
                </c:pt>
                <c:pt idx="860">
                  <c:v>0.34400000000000003</c:v>
                </c:pt>
                <c:pt idx="861">
                  <c:v>0.34440000000000004</c:v>
                </c:pt>
                <c:pt idx="862">
                  <c:v>0.34479999999999994</c:v>
                </c:pt>
                <c:pt idx="863">
                  <c:v>0.34519999999999995</c:v>
                </c:pt>
                <c:pt idx="864">
                  <c:v>0.34559999999999996</c:v>
                </c:pt>
                <c:pt idx="865">
                  <c:v>0.34599999999999997</c:v>
                </c:pt>
                <c:pt idx="866">
                  <c:v>0.34639999999999999</c:v>
                </c:pt>
                <c:pt idx="867">
                  <c:v>0.3468</c:v>
                </c:pt>
                <c:pt idx="868">
                  <c:v>0.34720000000000001</c:v>
                </c:pt>
                <c:pt idx="869">
                  <c:v>0.34760000000000002</c:v>
                </c:pt>
                <c:pt idx="870">
                  <c:v>0.34799999999999998</c:v>
                </c:pt>
                <c:pt idx="871">
                  <c:v>0.34839999999999999</c:v>
                </c:pt>
                <c:pt idx="872">
                  <c:v>0.3488</c:v>
                </c:pt>
                <c:pt idx="873">
                  <c:v>0.3491999999999999</c:v>
                </c:pt>
                <c:pt idx="874">
                  <c:v>0.34959999999999991</c:v>
                </c:pt>
                <c:pt idx="875">
                  <c:v>0.34999999999999992</c:v>
                </c:pt>
                <c:pt idx="876">
                  <c:v>0.35039999999999993</c:v>
                </c:pt>
                <c:pt idx="877">
                  <c:v>0.35079999999999995</c:v>
                </c:pt>
                <c:pt idx="878">
                  <c:v>0.35119999999999996</c:v>
                </c:pt>
                <c:pt idx="879">
                  <c:v>0.35159999999999997</c:v>
                </c:pt>
                <c:pt idx="880">
                  <c:v>0.35199999999999998</c:v>
                </c:pt>
                <c:pt idx="881">
                  <c:v>0.35239999999999999</c:v>
                </c:pt>
                <c:pt idx="882">
                  <c:v>0.3528</c:v>
                </c:pt>
                <c:pt idx="883">
                  <c:v>0.35320000000000001</c:v>
                </c:pt>
                <c:pt idx="884">
                  <c:v>0.35359999999999991</c:v>
                </c:pt>
                <c:pt idx="885">
                  <c:v>0.35399999999999993</c:v>
                </c:pt>
                <c:pt idx="886">
                  <c:v>0.35439999999999994</c:v>
                </c:pt>
                <c:pt idx="887">
                  <c:v>0.35479999999999995</c:v>
                </c:pt>
                <c:pt idx="888">
                  <c:v>0.35519999999999996</c:v>
                </c:pt>
                <c:pt idx="889">
                  <c:v>0.35559999999999997</c:v>
                </c:pt>
                <c:pt idx="890">
                  <c:v>0.35599999999999998</c:v>
                </c:pt>
                <c:pt idx="891">
                  <c:v>0.35639999999999999</c:v>
                </c:pt>
                <c:pt idx="892">
                  <c:v>0.35680000000000001</c:v>
                </c:pt>
                <c:pt idx="893">
                  <c:v>0.35720000000000002</c:v>
                </c:pt>
                <c:pt idx="894">
                  <c:v>0.35760000000000003</c:v>
                </c:pt>
                <c:pt idx="895">
                  <c:v>0.35800000000000004</c:v>
                </c:pt>
                <c:pt idx="896">
                  <c:v>0.35839999999999994</c:v>
                </c:pt>
                <c:pt idx="897">
                  <c:v>0.35879999999999995</c:v>
                </c:pt>
                <c:pt idx="898">
                  <c:v>0.35919999999999996</c:v>
                </c:pt>
                <c:pt idx="899">
                  <c:v>0.35959999999999998</c:v>
                </c:pt>
                <c:pt idx="900">
                  <c:v>0.36</c:v>
                </c:pt>
                <c:pt idx="901">
                  <c:v>0.3604</c:v>
                </c:pt>
                <c:pt idx="902">
                  <c:v>0.36080000000000001</c:v>
                </c:pt>
                <c:pt idx="903">
                  <c:v>0.36120000000000002</c:v>
                </c:pt>
                <c:pt idx="904">
                  <c:v>0.36160000000000003</c:v>
                </c:pt>
                <c:pt idx="905">
                  <c:v>0.36200000000000004</c:v>
                </c:pt>
                <c:pt idx="906">
                  <c:v>0.3624</c:v>
                </c:pt>
                <c:pt idx="907">
                  <c:v>0.3627999999999999</c:v>
                </c:pt>
                <c:pt idx="908">
                  <c:v>0.36319999999999991</c:v>
                </c:pt>
                <c:pt idx="909">
                  <c:v>0.36359999999999992</c:v>
                </c:pt>
                <c:pt idx="910">
                  <c:v>0.36399999999999993</c:v>
                </c:pt>
                <c:pt idx="911">
                  <c:v>0.36439999999999995</c:v>
                </c:pt>
                <c:pt idx="912">
                  <c:v>0.36479999999999996</c:v>
                </c:pt>
                <c:pt idx="913">
                  <c:v>0.36519999999999997</c:v>
                </c:pt>
                <c:pt idx="914">
                  <c:v>0.36559999999999998</c:v>
                </c:pt>
                <c:pt idx="915">
                  <c:v>0.36599999999999999</c:v>
                </c:pt>
                <c:pt idx="916">
                  <c:v>0.3664</c:v>
                </c:pt>
                <c:pt idx="917">
                  <c:v>0.36680000000000001</c:v>
                </c:pt>
                <c:pt idx="918">
                  <c:v>0.36719999999999992</c:v>
                </c:pt>
                <c:pt idx="919">
                  <c:v>0.36759999999999993</c:v>
                </c:pt>
                <c:pt idx="920">
                  <c:v>0.36799999999999994</c:v>
                </c:pt>
                <c:pt idx="921">
                  <c:v>0.36839999999999995</c:v>
                </c:pt>
                <c:pt idx="922">
                  <c:v>0.36879999999999996</c:v>
                </c:pt>
                <c:pt idx="923">
                  <c:v>0.36919999999999997</c:v>
                </c:pt>
                <c:pt idx="924">
                  <c:v>0.36959999999999998</c:v>
                </c:pt>
                <c:pt idx="925">
                  <c:v>0.37</c:v>
                </c:pt>
                <c:pt idx="926">
                  <c:v>0.37040000000000001</c:v>
                </c:pt>
                <c:pt idx="927">
                  <c:v>0.37080000000000002</c:v>
                </c:pt>
                <c:pt idx="928">
                  <c:v>0.37120000000000003</c:v>
                </c:pt>
                <c:pt idx="929">
                  <c:v>0.37159999999999993</c:v>
                </c:pt>
                <c:pt idx="930">
                  <c:v>0.37199999999999994</c:v>
                </c:pt>
                <c:pt idx="931">
                  <c:v>0.37239999999999995</c:v>
                </c:pt>
                <c:pt idx="932">
                  <c:v>0.37279999999999996</c:v>
                </c:pt>
                <c:pt idx="933">
                  <c:v>0.37319999999999998</c:v>
                </c:pt>
                <c:pt idx="934">
                  <c:v>0.37359999999999999</c:v>
                </c:pt>
                <c:pt idx="935">
                  <c:v>0.374</c:v>
                </c:pt>
                <c:pt idx="936">
                  <c:v>0.37440000000000001</c:v>
                </c:pt>
                <c:pt idx="937">
                  <c:v>0.37480000000000002</c:v>
                </c:pt>
                <c:pt idx="938">
                  <c:v>0.37520000000000003</c:v>
                </c:pt>
                <c:pt idx="939">
                  <c:v>0.37560000000000004</c:v>
                </c:pt>
                <c:pt idx="940">
                  <c:v>0.37599999999999995</c:v>
                </c:pt>
                <c:pt idx="941">
                  <c:v>0.37639999999999996</c:v>
                </c:pt>
                <c:pt idx="942">
                  <c:v>0.37679999999999997</c:v>
                </c:pt>
                <c:pt idx="943">
                  <c:v>0.37719999999999998</c:v>
                </c:pt>
                <c:pt idx="944">
                  <c:v>0.37759999999999994</c:v>
                </c:pt>
                <c:pt idx="945">
                  <c:v>0.37799999999999995</c:v>
                </c:pt>
                <c:pt idx="946">
                  <c:v>0.37839999999999996</c:v>
                </c:pt>
                <c:pt idx="947">
                  <c:v>0.37879999999999997</c:v>
                </c:pt>
                <c:pt idx="948">
                  <c:v>0.37919999999999998</c:v>
                </c:pt>
                <c:pt idx="949">
                  <c:v>0.37959999999999999</c:v>
                </c:pt>
                <c:pt idx="950">
                  <c:v>0.38</c:v>
                </c:pt>
                <c:pt idx="951">
                  <c:v>0.3803999999999999</c:v>
                </c:pt>
                <c:pt idx="952">
                  <c:v>0.38079999999999992</c:v>
                </c:pt>
                <c:pt idx="953">
                  <c:v>0.38119999999999993</c:v>
                </c:pt>
                <c:pt idx="954">
                  <c:v>0.38159999999999994</c:v>
                </c:pt>
                <c:pt idx="955">
                  <c:v>0.38199999999999995</c:v>
                </c:pt>
                <c:pt idx="956">
                  <c:v>0.38239999999999996</c:v>
                </c:pt>
                <c:pt idx="957">
                  <c:v>0.38279999999999997</c:v>
                </c:pt>
                <c:pt idx="958">
                  <c:v>0.38319999999999999</c:v>
                </c:pt>
                <c:pt idx="959">
                  <c:v>0.3836</c:v>
                </c:pt>
                <c:pt idx="960">
                  <c:v>0.38400000000000001</c:v>
                </c:pt>
                <c:pt idx="961">
                  <c:v>0.38440000000000002</c:v>
                </c:pt>
                <c:pt idx="962">
                  <c:v>0.38480000000000003</c:v>
                </c:pt>
                <c:pt idx="963">
                  <c:v>0.38519999999999993</c:v>
                </c:pt>
                <c:pt idx="964">
                  <c:v>0.38559999999999994</c:v>
                </c:pt>
                <c:pt idx="965">
                  <c:v>0.38599999999999995</c:v>
                </c:pt>
                <c:pt idx="966">
                  <c:v>0.38639999999999997</c:v>
                </c:pt>
                <c:pt idx="967">
                  <c:v>0.38679999999999998</c:v>
                </c:pt>
                <c:pt idx="968">
                  <c:v>0.38719999999999999</c:v>
                </c:pt>
                <c:pt idx="969">
                  <c:v>0.3876</c:v>
                </c:pt>
                <c:pt idx="970">
                  <c:v>0.38800000000000001</c:v>
                </c:pt>
                <c:pt idx="971">
                  <c:v>0.38840000000000002</c:v>
                </c:pt>
                <c:pt idx="972">
                  <c:v>0.38880000000000003</c:v>
                </c:pt>
                <c:pt idx="973">
                  <c:v>0.38920000000000005</c:v>
                </c:pt>
                <c:pt idx="974">
                  <c:v>0.38959999999999995</c:v>
                </c:pt>
                <c:pt idx="975">
                  <c:v>0.38999999999999996</c:v>
                </c:pt>
                <c:pt idx="976">
                  <c:v>0.39039999999999997</c:v>
                </c:pt>
                <c:pt idx="977">
                  <c:v>0.39079999999999998</c:v>
                </c:pt>
                <c:pt idx="978">
                  <c:v>0.39119999999999999</c:v>
                </c:pt>
                <c:pt idx="979">
                  <c:v>0.3916</c:v>
                </c:pt>
                <c:pt idx="980">
                  <c:v>0.39200000000000002</c:v>
                </c:pt>
                <c:pt idx="981">
                  <c:v>0.39239999999999997</c:v>
                </c:pt>
                <c:pt idx="982">
                  <c:v>0.39279999999999998</c:v>
                </c:pt>
                <c:pt idx="983">
                  <c:v>0.39319999999999999</c:v>
                </c:pt>
                <c:pt idx="984">
                  <c:v>0.39360000000000001</c:v>
                </c:pt>
                <c:pt idx="985">
                  <c:v>0.39399999999999991</c:v>
                </c:pt>
                <c:pt idx="986">
                  <c:v>0.39439999999999992</c:v>
                </c:pt>
                <c:pt idx="987">
                  <c:v>0.39479999999999993</c:v>
                </c:pt>
                <c:pt idx="988">
                  <c:v>0.39519999999999994</c:v>
                </c:pt>
                <c:pt idx="989">
                  <c:v>0.39559999999999995</c:v>
                </c:pt>
                <c:pt idx="990">
                  <c:v>0.39599999999999996</c:v>
                </c:pt>
                <c:pt idx="991">
                  <c:v>0.39639999999999997</c:v>
                </c:pt>
                <c:pt idx="992">
                  <c:v>0.39679999999999999</c:v>
                </c:pt>
                <c:pt idx="993">
                  <c:v>0.3972</c:v>
                </c:pt>
                <c:pt idx="994">
                  <c:v>0.39760000000000001</c:v>
                </c:pt>
                <c:pt idx="995">
                  <c:v>0.39800000000000002</c:v>
                </c:pt>
                <c:pt idx="996">
                  <c:v>0.39839999999999992</c:v>
                </c:pt>
                <c:pt idx="997">
                  <c:v>0.39879999999999993</c:v>
                </c:pt>
                <c:pt idx="998">
                  <c:v>0.39919999999999994</c:v>
                </c:pt>
                <c:pt idx="999">
                  <c:v>0.39959999999999996</c:v>
                </c:pt>
                <c:pt idx="1000">
                  <c:v>0.39999999999999997</c:v>
                </c:pt>
                <c:pt idx="1001">
                  <c:v>0.40039999999999998</c:v>
                </c:pt>
                <c:pt idx="1002">
                  <c:v>0.40079999999999999</c:v>
                </c:pt>
                <c:pt idx="1003">
                  <c:v>0.4012</c:v>
                </c:pt>
                <c:pt idx="1004">
                  <c:v>0.40160000000000001</c:v>
                </c:pt>
                <c:pt idx="1005">
                  <c:v>0.40200000000000002</c:v>
                </c:pt>
                <c:pt idx="1006">
                  <c:v>0.40240000000000004</c:v>
                </c:pt>
                <c:pt idx="1007">
                  <c:v>0.40279999999999994</c:v>
                </c:pt>
                <c:pt idx="1008">
                  <c:v>0.40319999999999995</c:v>
                </c:pt>
                <c:pt idx="1009">
                  <c:v>0.40359999999999996</c:v>
                </c:pt>
                <c:pt idx="1010">
                  <c:v>0.40399999999999997</c:v>
                </c:pt>
                <c:pt idx="1011">
                  <c:v>0.40439999999999998</c:v>
                </c:pt>
                <c:pt idx="1012">
                  <c:v>0.40479999999999999</c:v>
                </c:pt>
                <c:pt idx="1013">
                  <c:v>0.4052</c:v>
                </c:pt>
                <c:pt idx="1014">
                  <c:v>0.40560000000000002</c:v>
                </c:pt>
                <c:pt idx="1015">
                  <c:v>0.40600000000000003</c:v>
                </c:pt>
                <c:pt idx="1016">
                  <c:v>0.40640000000000004</c:v>
                </c:pt>
                <c:pt idx="1017">
                  <c:v>0.40679999999999999</c:v>
                </c:pt>
                <c:pt idx="1018">
                  <c:v>0.4071999999999999</c:v>
                </c:pt>
                <c:pt idx="1019">
                  <c:v>0.40759999999999991</c:v>
                </c:pt>
                <c:pt idx="1020">
                  <c:v>0.40799999999999992</c:v>
                </c:pt>
                <c:pt idx="1021">
                  <c:v>0.40839999999999993</c:v>
                </c:pt>
                <c:pt idx="1022">
                  <c:v>0.40879999999999994</c:v>
                </c:pt>
                <c:pt idx="1023">
                  <c:v>0.40919999999999995</c:v>
                </c:pt>
                <c:pt idx="1024">
                  <c:v>0.40959999999999996</c:v>
                </c:pt>
                <c:pt idx="1025">
                  <c:v>0.41</c:v>
                </c:pt>
                <c:pt idx="1026">
                  <c:v>0.41039999999999999</c:v>
                </c:pt>
                <c:pt idx="1027">
                  <c:v>0.4108</c:v>
                </c:pt>
                <c:pt idx="1028">
                  <c:v>0.41120000000000001</c:v>
                </c:pt>
                <c:pt idx="1029">
                  <c:v>0.41159999999999991</c:v>
                </c:pt>
                <c:pt idx="1030">
                  <c:v>0.41199999999999998</c:v>
                </c:pt>
                <c:pt idx="1031">
                  <c:v>0.41239999999999999</c:v>
                </c:pt>
                <c:pt idx="1032">
                  <c:v>0.41279999999999994</c:v>
                </c:pt>
                <c:pt idx="1033">
                  <c:v>0.41319999999999996</c:v>
                </c:pt>
                <c:pt idx="1034">
                  <c:v>0.41359999999999997</c:v>
                </c:pt>
                <c:pt idx="1035">
                  <c:v>0.41399999999999998</c:v>
                </c:pt>
                <c:pt idx="1036">
                  <c:v>0.41439999999999999</c:v>
                </c:pt>
                <c:pt idx="1037">
                  <c:v>0.4148</c:v>
                </c:pt>
                <c:pt idx="1038">
                  <c:v>0.41519999999999996</c:v>
                </c:pt>
                <c:pt idx="1039">
                  <c:v>0.41559999999999997</c:v>
                </c:pt>
                <c:pt idx="1040">
                  <c:v>0.41599999999999998</c:v>
                </c:pt>
                <c:pt idx="1041">
                  <c:v>0.41639999999999999</c:v>
                </c:pt>
                <c:pt idx="1042">
                  <c:v>0.4168</c:v>
                </c:pt>
                <c:pt idx="1043">
                  <c:v>0.41719999999999996</c:v>
                </c:pt>
                <c:pt idx="1044">
                  <c:v>0.41759999999999997</c:v>
                </c:pt>
                <c:pt idx="1045">
                  <c:v>0.41799999999999998</c:v>
                </c:pt>
                <c:pt idx="1046">
                  <c:v>0.41839999999999999</c:v>
                </c:pt>
                <c:pt idx="1047">
                  <c:v>0.41880000000000001</c:v>
                </c:pt>
                <c:pt idx="1048">
                  <c:v>0.41920000000000002</c:v>
                </c:pt>
                <c:pt idx="1049">
                  <c:v>0.41959999999999997</c:v>
                </c:pt>
                <c:pt idx="1050">
                  <c:v>0.42</c:v>
                </c:pt>
                <c:pt idx="1051">
                  <c:v>0.4204</c:v>
                </c:pt>
                <c:pt idx="1052">
                  <c:v>0.42080000000000001</c:v>
                </c:pt>
                <c:pt idx="1053">
                  <c:v>0.42120000000000002</c:v>
                </c:pt>
                <c:pt idx="1054">
                  <c:v>0.42159999999999997</c:v>
                </c:pt>
                <c:pt idx="1055">
                  <c:v>0.42199999999999993</c:v>
                </c:pt>
                <c:pt idx="1056">
                  <c:v>0.42239999999999994</c:v>
                </c:pt>
                <c:pt idx="1057">
                  <c:v>0.42279999999999995</c:v>
                </c:pt>
                <c:pt idx="1058">
                  <c:v>0.42319999999999997</c:v>
                </c:pt>
                <c:pt idx="1059">
                  <c:v>0.42359999999999998</c:v>
                </c:pt>
                <c:pt idx="1060">
                  <c:v>0.42399999999999993</c:v>
                </c:pt>
                <c:pt idx="1061">
                  <c:v>0.42439999999999994</c:v>
                </c:pt>
                <c:pt idx="1062">
                  <c:v>0.42479999999999996</c:v>
                </c:pt>
                <c:pt idx="1063">
                  <c:v>0.42519999999999997</c:v>
                </c:pt>
                <c:pt idx="1064">
                  <c:v>0.42559999999999998</c:v>
                </c:pt>
                <c:pt idx="1065">
                  <c:v>0.42599999999999999</c:v>
                </c:pt>
                <c:pt idx="1066">
                  <c:v>0.42639999999999995</c:v>
                </c:pt>
                <c:pt idx="1067">
                  <c:v>0.42679999999999996</c:v>
                </c:pt>
                <c:pt idx="1068">
                  <c:v>0.42719999999999997</c:v>
                </c:pt>
                <c:pt idx="1069">
                  <c:v>0.42759999999999998</c:v>
                </c:pt>
                <c:pt idx="1070">
                  <c:v>0.42799999999999999</c:v>
                </c:pt>
                <c:pt idx="1071">
                  <c:v>0.42839999999999995</c:v>
                </c:pt>
                <c:pt idx="1072">
                  <c:v>0.42879999999999996</c:v>
                </c:pt>
                <c:pt idx="1073">
                  <c:v>0.42919999999999997</c:v>
                </c:pt>
                <c:pt idx="1074">
                  <c:v>0.42959999999999998</c:v>
                </c:pt>
                <c:pt idx="1075">
                  <c:v>0.43</c:v>
                </c:pt>
                <c:pt idx="1076">
                  <c:v>0.4304</c:v>
                </c:pt>
                <c:pt idx="1077">
                  <c:v>0.43079999999999996</c:v>
                </c:pt>
                <c:pt idx="1078">
                  <c:v>0.43119999999999997</c:v>
                </c:pt>
                <c:pt idx="1079">
                  <c:v>0.43159999999999998</c:v>
                </c:pt>
                <c:pt idx="1080">
                  <c:v>0.432</c:v>
                </c:pt>
                <c:pt idx="1081">
                  <c:v>0.43240000000000001</c:v>
                </c:pt>
                <c:pt idx="1082">
                  <c:v>0.43279999999999996</c:v>
                </c:pt>
                <c:pt idx="1083">
                  <c:v>0.43319999999999997</c:v>
                </c:pt>
                <c:pt idx="1084">
                  <c:v>0.43359999999999999</c:v>
                </c:pt>
                <c:pt idx="1085">
                  <c:v>0.434</c:v>
                </c:pt>
                <c:pt idx="1086">
                  <c:v>0.43440000000000001</c:v>
                </c:pt>
                <c:pt idx="1087">
                  <c:v>0.43480000000000002</c:v>
                </c:pt>
                <c:pt idx="1088">
                  <c:v>0.43519999999999998</c:v>
                </c:pt>
                <c:pt idx="1089">
                  <c:v>0.43559999999999999</c:v>
                </c:pt>
                <c:pt idx="1090">
                  <c:v>0.436</c:v>
                </c:pt>
                <c:pt idx="1091">
                  <c:v>0.43640000000000001</c:v>
                </c:pt>
                <c:pt idx="1092">
                  <c:v>0.43679999999999997</c:v>
                </c:pt>
                <c:pt idx="1093">
                  <c:v>0.43719999999999998</c:v>
                </c:pt>
                <c:pt idx="1094">
                  <c:v>0.43759999999999993</c:v>
                </c:pt>
                <c:pt idx="1095">
                  <c:v>0.43799999999999994</c:v>
                </c:pt>
                <c:pt idx="1096">
                  <c:v>0.43839999999999996</c:v>
                </c:pt>
                <c:pt idx="1097">
                  <c:v>0.43879999999999997</c:v>
                </c:pt>
                <c:pt idx="1098">
                  <c:v>0.43919999999999998</c:v>
                </c:pt>
                <c:pt idx="1099">
                  <c:v>0.43959999999999994</c:v>
                </c:pt>
                <c:pt idx="1100">
                  <c:v>0.43999999999999995</c:v>
                </c:pt>
                <c:pt idx="1101">
                  <c:v>0.44039999999999996</c:v>
                </c:pt>
                <c:pt idx="1102">
                  <c:v>0.44079999999999997</c:v>
                </c:pt>
                <c:pt idx="1103">
                  <c:v>0.44119999999999998</c:v>
                </c:pt>
                <c:pt idx="1104">
                  <c:v>0.44159999999999999</c:v>
                </c:pt>
                <c:pt idx="1105">
                  <c:v>0.44199999999999995</c:v>
                </c:pt>
                <c:pt idx="1106">
                  <c:v>0.44239999999999996</c:v>
                </c:pt>
                <c:pt idx="1107">
                  <c:v>0.44279999999999997</c:v>
                </c:pt>
                <c:pt idx="1108">
                  <c:v>0.44319999999999998</c:v>
                </c:pt>
                <c:pt idx="1109">
                  <c:v>0.44359999999999999</c:v>
                </c:pt>
                <c:pt idx="1110">
                  <c:v>0.44399999999999995</c:v>
                </c:pt>
                <c:pt idx="1111">
                  <c:v>0.44439999999999996</c:v>
                </c:pt>
                <c:pt idx="1112">
                  <c:v>0.44479999999999997</c:v>
                </c:pt>
                <c:pt idx="1113">
                  <c:v>0.44519999999999998</c:v>
                </c:pt>
                <c:pt idx="1114">
                  <c:v>0.4456</c:v>
                </c:pt>
                <c:pt idx="1115">
                  <c:v>0.44600000000000001</c:v>
                </c:pt>
                <c:pt idx="1116">
                  <c:v>0.44639999999999996</c:v>
                </c:pt>
                <c:pt idx="1117">
                  <c:v>0.44679999999999997</c:v>
                </c:pt>
                <c:pt idx="1118">
                  <c:v>0.44719999999999999</c:v>
                </c:pt>
                <c:pt idx="1119">
                  <c:v>0.4476</c:v>
                </c:pt>
                <c:pt idx="1120">
                  <c:v>0.44800000000000001</c:v>
                </c:pt>
                <c:pt idx="1121">
                  <c:v>0.44839999999999997</c:v>
                </c:pt>
                <c:pt idx="1122">
                  <c:v>0.44879999999999998</c:v>
                </c:pt>
                <c:pt idx="1123">
                  <c:v>0.44919999999999999</c:v>
                </c:pt>
                <c:pt idx="1124">
                  <c:v>0.4496</c:v>
                </c:pt>
                <c:pt idx="1125">
                  <c:v>0.45</c:v>
                </c:pt>
                <c:pt idx="1126">
                  <c:v>0.45040000000000002</c:v>
                </c:pt>
                <c:pt idx="1127">
                  <c:v>0.45079999999999998</c:v>
                </c:pt>
                <c:pt idx="1128">
                  <c:v>0.45119999999999999</c:v>
                </c:pt>
                <c:pt idx="1129">
                  <c:v>0.45159999999999995</c:v>
                </c:pt>
                <c:pt idx="1130">
                  <c:v>0.45199999999999996</c:v>
                </c:pt>
                <c:pt idx="1131">
                  <c:v>0.45239999999999997</c:v>
                </c:pt>
                <c:pt idx="1132">
                  <c:v>0.45279999999999998</c:v>
                </c:pt>
                <c:pt idx="1133">
                  <c:v>0.45319999999999994</c:v>
                </c:pt>
                <c:pt idx="1134">
                  <c:v>0.45359999999999995</c:v>
                </c:pt>
                <c:pt idx="1135">
                  <c:v>0.45399999999999996</c:v>
                </c:pt>
                <c:pt idx="1136">
                  <c:v>0.45439999999999997</c:v>
                </c:pt>
                <c:pt idx="1137">
                  <c:v>0.45479999999999998</c:v>
                </c:pt>
                <c:pt idx="1138">
                  <c:v>0.45519999999999994</c:v>
                </c:pt>
                <c:pt idx="1139">
                  <c:v>0.45559999999999995</c:v>
                </c:pt>
                <c:pt idx="1140">
                  <c:v>0.45599999999999996</c:v>
                </c:pt>
                <c:pt idx="1141">
                  <c:v>0.45639999999999997</c:v>
                </c:pt>
                <c:pt idx="1142">
                  <c:v>0.45679999999999998</c:v>
                </c:pt>
                <c:pt idx="1143">
                  <c:v>0.4572</c:v>
                </c:pt>
                <c:pt idx="1144">
                  <c:v>0.45759999999999995</c:v>
                </c:pt>
                <c:pt idx="1145">
                  <c:v>0.45799999999999996</c:v>
                </c:pt>
                <c:pt idx="1146">
                  <c:v>0.45839999999999997</c:v>
                </c:pt>
                <c:pt idx="1147">
                  <c:v>0.45879999999999999</c:v>
                </c:pt>
                <c:pt idx="1148">
                  <c:v>0.4592</c:v>
                </c:pt>
                <c:pt idx="1149">
                  <c:v>0.45959999999999995</c:v>
                </c:pt>
                <c:pt idx="1150">
                  <c:v>0.45999999999999996</c:v>
                </c:pt>
                <c:pt idx="1151">
                  <c:v>0.46039999999999998</c:v>
                </c:pt>
                <c:pt idx="1152">
                  <c:v>0.46079999999999999</c:v>
                </c:pt>
                <c:pt idx="1153">
                  <c:v>0.4612</c:v>
                </c:pt>
                <c:pt idx="1154">
                  <c:v>0.46160000000000001</c:v>
                </c:pt>
                <c:pt idx="1155">
                  <c:v>0.46199999999999997</c:v>
                </c:pt>
                <c:pt idx="1156">
                  <c:v>0.46239999999999998</c:v>
                </c:pt>
                <c:pt idx="1157">
                  <c:v>0.46279999999999999</c:v>
                </c:pt>
                <c:pt idx="1158">
                  <c:v>0.4632</c:v>
                </c:pt>
                <c:pt idx="1159">
                  <c:v>0.46360000000000001</c:v>
                </c:pt>
                <c:pt idx="1160">
                  <c:v>0.46399999999999997</c:v>
                </c:pt>
                <c:pt idx="1161">
                  <c:v>0.46439999999999998</c:v>
                </c:pt>
                <c:pt idx="1162">
                  <c:v>0.46479999999999999</c:v>
                </c:pt>
                <c:pt idx="1163">
                  <c:v>0.4652</c:v>
                </c:pt>
                <c:pt idx="1164">
                  <c:v>0.46560000000000001</c:v>
                </c:pt>
                <c:pt idx="1165">
                  <c:v>0.46599999999999997</c:v>
                </c:pt>
                <c:pt idx="1166">
                  <c:v>0.46639999999999993</c:v>
                </c:pt>
                <c:pt idx="1167">
                  <c:v>0.46679999999999994</c:v>
                </c:pt>
                <c:pt idx="1168">
                  <c:v>0.46719999999999995</c:v>
                </c:pt>
                <c:pt idx="1169">
                  <c:v>0.46759999999999996</c:v>
                </c:pt>
                <c:pt idx="1170">
                  <c:v>0.46799999999999997</c:v>
                </c:pt>
                <c:pt idx="1171">
                  <c:v>0.46839999999999998</c:v>
                </c:pt>
                <c:pt idx="1172">
                  <c:v>0.46879999999999994</c:v>
                </c:pt>
                <c:pt idx="1173">
                  <c:v>0.46919999999999995</c:v>
                </c:pt>
                <c:pt idx="1174">
                  <c:v>0.46959999999999996</c:v>
                </c:pt>
                <c:pt idx="1175">
                  <c:v>0.47</c:v>
                </c:pt>
                <c:pt idx="1176">
                  <c:v>0.47039999999999998</c:v>
                </c:pt>
                <c:pt idx="1177">
                  <c:v>0.47079999999999994</c:v>
                </c:pt>
                <c:pt idx="1178">
                  <c:v>0.47119999999999995</c:v>
                </c:pt>
                <c:pt idx="1179">
                  <c:v>0.47159999999999996</c:v>
                </c:pt>
                <c:pt idx="1180">
                  <c:v>0.47199999999999998</c:v>
                </c:pt>
                <c:pt idx="1181">
                  <c:v>0.47239999999999999</c:v>
                </c:pt>
                <c:pt idx="1182">
                  <c:v>0.4728</c:v>
                </c:pt>
                <c:pt idx="1183">
                  <c:v>0.47319999999999995</c:v>
                </c:pt>
                <c:pt idx="1184">
                  <c:v>0.47359999999999997</c:v>
                </c:pt>
                <c:pt idx="1185">
                  <c:v>0.47399999999999998</c:v>
                </c:pt>
                <c:pt idx="1186">
                  <c:v>0.47439999999999999</c:v>
                </c:pt>
                <c:pt idx="1187">
                  <c:v>0.4748</c:v>
                </c:pt>
                <c:pt idx="1188">
                  <c:v>0.47519999999999996</c:v>
                </c:pt>
                <c:pt idx="1189">
                  <c:v>0.47559999999999997</c:v>
                </c:pt>
                <c:pt idx="1190">
                  <c:v>0.47599999999999998</c:v>
                </c:pt>
                <c:pt idx="1191">
                  <c:v>0.47639999999999999</c:v>
                </c:pt>
                <c:pt idx="1192">
                  <c:v>0.4768</c:v>
                </c:pt>
                <c:pt idx="1193">
                  <c:v>0.47720000000000001</c:v>
                </c:pt>
                <c:pt idx="1194">
                  <c:v>0.47759999999999997</c:v>
                </c:pt>
                <c:pt idx="1195">
                  <c:v>0.47799999999999998</c:v>
                </c:pt>
                <c:pt idx="1196">
                  <c:v>0.47839999999999999</c:v>
                </c:pt>
                <c:pt idx="1197">
                  <c:v>0.4788</c:v>
                </c:pt>
                <c:pt idx="1198">
                  <c:v>0.47920000000000001</c:v>
                </c:pt>
                <c:pt idx="1199">
                  <c:v>0.47960000000000003</c:v>
                </c:pt>
                <c:pt idx="1200">
                  <c:v>0.48</c:v>
                </c:pt>
                <c:pt idx="1201">
                  <c:v>0.48039999999999999</c:v>
                </c:pt>
                <c:pt idx="1202">
                  <c:v>0.48080000000000001</c:v>
                </c:pt>
                <c:pt idx="1203">
                  <c:v>0.48119999999999996</c:v>
                </c:pt>
                <c:pt idx="1204">
                  <c:v>0.48159999999999997</c:v>
                </c:pt>
                <c:pt idx="1205">
                  <c:v>0.48199999999999993</c:v>
                </c:pt>
                <c:pt idx="1206">
                  <c:v>0.48239999999999994</c:v>
                </c:pt>
                <c:pt idx="1207">
                  <c:v>0.48279999999999995</c:v>
                </c:pt>
                <c:pt idx="1208">
                  <c:v>0.48319999999999996</c:v>
                </c:pt>
                <c:pt idx="1209">
                  <c:v>0.48359999999999997</c:v>
                </c:pt>
                <c:pt idx="1210">
                  <c:v>0.48399999999999999</c:v>
                </c:pt>
                <c:pt idx="1211">
                  <c:v>0.48439999999999994</c:v>
                </c:pt>
                <c:pt idx="1212">
                  <c:v>0.48479999999999995</c:v>
                </c:pt>
                <c:pt idx="1213">
                  <c:v>0.48519999999999996</c:v>
                </c:pt>
                <c:pt idx="1214">
                  <c:v>0.48559999999999998</c:v>
                </c:pt>
                <c:pt idx="1215">
                  <c:v>0.48599999999999999</c:v>
                </c:pt>
                <c:pt idx="1216">
                  <c:v>0.48639999999999994</c:v>
                </c:pt>
                <c:pt idx="1217">
                  <c:v>0.48679999999999995</c:v>
                </c:pt>
                <c:pt idx="1218">
                  <c:v>0.48719999999999997</c:v>
                </c:pt>
                <c:pt idx="1219">
                  <c:v>0.48759999999999998</c:v>
                </c:pt>
                <c:pt idx="1220">
                  <c:v>0.48799999999999999</c:v>
                </c:pt>
                <c:pt idx="1221">
                  <c:v>0.48839999999999995</c:v>
                </c:pt>
                <c:pt idx="1222">
                  <c:v>0.48879999999999996</c:v>
                </c:pt>
                <c:pt idx="1223">
                  <c:v>0.48919999999999997</c:v>
                </c:pt>
                <c:pt idx="1224">
                  <c:v>0.48959999999999998</c:v>
                </c:pt>
                <c:pt idx="1225">
                  <c:v>0.49</c:v>
                </c:pt>
                <c:pt idx="1226">
                  <c:v>0.4904</c:v>
                </c:pt>
                <c:pt idx="1227">
                  <c:v>0.49080000000000001</c:v>
                </c:pt>
                <c:pt idx="1228">
                  <c:v>0.49120000000000003</c:v>
                </c:pt>
                <c:pt idx="1229">
                  <c:v>0.49160000000000004</c:v>
                </c:pt>
                <c:pt idx="1230">
                  <c:v>0.49200000000000005</c:v>
                </c:pt>
                <c:pt idx="1231">
                  <c:v>0.49240000000000006</c:v>
                </c:pt>
                <c:pt idx="1232">
                  <c:v>0.49280000000000007</c:v>
                </c:pt>
                <c:pt idx="1233">
                  <c:v>0.49319999999999997</c:v>
                </c:pt>
                <c:pt idx="1234">
                  <c:v>0.49359999999999998</c:v>
                </c:pt>
                <c:pt idx="1235">
                  <c:v>0.49399999999999999</c:v>
                </c:pt>
                <c:pt idx="1236">
                  <c:v>0.49440000000000001</c:v>
                </c:pt>
                <c:pt idx="1237">
                  <c:v>0.49480000000000002</c:v>
                </c:pt>
                <c:pt idx="1238">
                  <c:v>0.49520000000000003</c:v>
                </c:pt>
                <c:pt idx="1239">
                  <c:v>0.49559999999999993</c:v>
                </c:pt>
                <c:pt idx="1240">
                  <c:v>0.49599999999999989</c:v>
                </c:pt>
                <c:pt idx="1241">
                  <c:v>0.4963999999999999</c:v>
                </c:pt>
                <c:pt idx="1242">
                  <c:v>0.49679999999999991</c:v>
                </c:pt>
                <c:pt idx="1243">
                  <c:v>0.49719999999999992</c:v>
                </c:pt>
                <c:pt idx="1244">
                  <c:v>0.49759999999999993</c:v>
                </c:pt>
                <c:pt idx="1245">
                  <c:v>0.49799999999999994</c:v>
                </c:pt>
                <c:pt idx="1246">
                  <c:v>0.49839999999999995</c:v>
                </c:pt>
                <c:pt idx="1247">
                  <c:v>0.49879999999999997</c:v>
                </c:pt>
                <c:pt idx="1248">
                  <c:v>0.49919999999999998</c:v>
                </c:pt>
                <c:pt idx="1249">
                  <c:v>0.49959999999999999</c:v>
                </c:pt>
                <c:pt idx="1250">
                  <c:v>0.5</c:v>
                </c:pt>
                <c:pt idx="1251">
                  <c:v>0.50040000000000007</c:v>
                </c:pt>
                <c:pt idx="1252">
                  <c:v>0.50080000000000002</c:v>
                </c:pt>
                <c:pt idx="1253">
                  <c:v>0.50120000000000009</c:v>
                </c:pt>
                <c:pt idx="1254">
                  <c:v>0.50160000000000005</c:v>
                </c:pt>
                <c:pt idx="1255">
                  <c:v>0.502</c:v>
                </c:pt>
                <c:pt idx="1256">
                  <c:v>0.50239999999999996</c:v>
                </c:pt>
                <c:pt idx="1257">
                  <c:v>0.50280000000000002</c:v>
                </c:pt>
                <c:pt idx="1258">
                  <c:v>0.50319999999999998</c:v>
                </c:pt>
                <c:pt idx="1259">
                  <c:v>0.50359999999999994</c:v>
                </c:pt>
                <c:pt idx="1260">
                  <c:v>0.504</c:v>
                </c:pt>
                <c:pt idx="1261">
                  <c:v>0.50439999999999985</c:v>
                </c:pt>
                <c:pt idx="1262">
                  <c:v>0.50479999999999992</c:v>
                </c:pt>
                <c:pt idx="1263">
                  <c:v>0.50519999999999987</c:v>
                </c:pt>
                <c:pt idx="1264">
                  <c:v>0.50559999999999994</c:v>
                </c:pt>
                <c:pt idx="1265">
                  <c:v>0.50599999999999989</c:v>
                </c:pt>
                <c:pt idx="1266">
                  <c:v>0.50639999999999996</c:v>
                </c:pt>
                <c:pt idx="1267">
                  <c:v>0.50679999999999992</c:v>
                </c:pt>
                <c:pt idx="1268">
                  <c:v>0.50719999999999998</c:v>
                </c:pt>
                <c:pt idx="1269">
                  <c:v>0.50759999999999994</c:v>
                </c:pt>
                <c:pt idx="1270">
                  <c:v>0.50800000000000001</c:v>
                </c:pt>
                <c:pt idx="1271">
                  <c:v>0.50839999999999996</c:v>
                </c:pt>
                <c:pt idx="1272">
                  <c:v>0.50880000000000003</c:v>
                </c:pt>
                <c:pt idx="1273">
                  <c:v>0.50919999999999999</c:v>
                </c:pt>
                <c:pt idx="1274">
                  <c:v>0.50960000000000005</c:v>
                </c:pt>
                <c:pt idx="1275">
                  <c:v>0.51</c:v>
                </c:pt>
                <c:pt idx="1276">
                  <c:v>0.51040000000000008</c:v>
                </c:pt>
                <c:pt idx="1277">
                  <c:v>0.51080000000000003</c:v>
                </c:pt>
                <c:pt idx="1278">
                  <c:v>0.51119999999999999</c:v>
                </c:pt>
                <c:pt idx="1279">
                  <c:v>0.51159999999999994</c:v>
                </c:pt>
                <c:pt idx="1280">
                  <c:v>0.51200000000000001</c:v>
                </c:pt>
                <c:pt idx="1281">
                  <c:v>0.51239999999999997</c:v>
                </c:pt>
                <c:pt idx="1282">
                  <c:v>0.51280000000000003</c:v>
                </c:pt>
                <c:pt idx="1283">
                  <c:v>0.51319999999999988</c:v>
                </c:pt>
                <c:pt idx="1284">
                  <c:v>0.51359999999999995</c:v>
                </c:pt>
                <c:pt idx="1285">
                  <c:v>0.5139999999999999</c:v>
                </c:pt>
                <c:pt idx="1286">
                  <c:v>0.51439999999999997</c:v>
                </c:pt>
                <c:pt idx="1287">
                  <c:v>0.51479999999999992</c:v>
                </c:pt>
                <c:pt idx="1288">
                  <c:v>0.51519999999999999</c:v>
                </c:pt>
                <c:pt idx="1289">
                  <c:v>0.51559999999999995</c:v>
                </c:pt>
                <c:pt idx="1290">
                  <c:v>0.51600000000000001</c:v>
                </c:pt>
                <c:pt idx="1291">
                  <c:v>0.51639999999999997</c:v>
                </c:pt>
                <c:pt idx="1292">
                  <c:v>0.51680000000000004</c:v>
                </c:pt>
                <c:pt idx="1293">
                  <c:v>0.51719999999999999</c:v>
                </c:pt>
                <c:pt idx="1294">
                  <c:v>0.51760000000000006</c:v>
                </c:pt>
                <c:pt idx="1295">
                  <c:v>0.51800000000000002</c:v>
                </c:pt>
                <c:pt idx="1296">
                  <c:v>0.51839999999999997</c:v>
                </c:pt>
                <c:pt idx="1297">
                  <c:v>0.51880000000000004</c:v>
                </c:pt>
                <c:pt idx="1298">
                  <c:v>0.51919999999999999</c:v>
                </c:pt>
                <c:pt idx="1299">
                  <c:v>0.51960000000000006</c:v>
                </c:pt>
                <c:pt idx="1300">
                  <c:v>0.51999999999999991</c:v>
                </c:pt>
                <c:pt idx="1301">
                  <c:v>0.52039999999999997</c:v>
                </c:pt>
                <c:pt idx="1302">
                  <c:v>0.52079999999999993</c:v>
                </c:pt>
                <c:pt idx="1303">
                  <c:v>0.5212</c:v>
                </c:pt>
                <c:pt idx="1304">
                  <c:v>0.52159999999999995</c:v>
                </c:pt>
                <c:pt idx="1305">
                  <c:v>0.52199999999999991</c:v>
                </c:pt>
                <c:pt idx="1306">
                  <c:v>0.52239999999999986</c:v>
                </c:pt>
                <c:pt idx="1307">
                  <c:v>0.52279999999999993</c:v>
                </c:pt>
                <c:pt idx="1308">
                  <c:v>0.52319999999999989</c:v>
                </c:pt>
                <c:pt idx="1309">
                  <c:v>0.52359999999999995</c:v>
                </c:pt>
                <c:pt idx="1310">
                  <c:v>0.52399999999999991</c:v>
                </c:pt>
                <c:pt idx="1311">
                  <c:v>0.52439999999999998</c:v>
                </c:pt>
                <c:pt idx="1312">
                  <c:v>0.52479999999999993</c:v>
                </c:pt>
                <c:pt idx="1313">
                  <c:v>0.5252</c:v>
                </c:pt>
                <c:pt idx="1314">
                  <c:v>0.52559999999999996</c:v>
                </c:pt>
                <c:pt idx="1315">
                  <c:v>0.52600000000000002</c:v>
                </c:pt>
                <c:pt idx="1316">
                  <c:v>0.52639999999999998</c:v>
                </c:pt>
                <c:pt idx="1317">
                  <c:v>0.52680000000000005</c:v>
                </c:pt>
                <c:pt idx="1318">
                  <c:v>0.5272</c:v>
                </c:pt>
                <c:pt idx="1319">
                  <c:v>0.52760000000000007</c:v>
                </c:pt>
                <c:pt idx="1320">
                  <c:v>0.52800000000000002</c:v>
                </c:pt>
                <c:pt idx="1321">
                  <c:v>0.52840000000000009</c:v>
                </c:pt>
                <c:pt idx="1322">
                  <c:v>0.52879999999999994</c:v>
                </c:pt>
                <c:pt idx="1323">
                  <c:v>0.5292</c:v>
                </c:pt>
                <c:pt idx="1324">
                  <c:v>0.52959999999999996</c:v>
                </c:pt>
                <c:pt idx="1325">
                  <c:v>0.53</c:v>
                </c:pt>
                <c:pt idx="1326">
                  <c:v>0.53039999999999998</c:v>
                </c:pt>
                <c:pt idx="1327">
                  <c:v>0.53080000000000005</c:v>
                </c:pt>
                <c:pt idx="1328">
                  <c:v>0.53119999999999989</c:v>
                </c:pt>
                <c:pt idx="1329">
                  <c:v>0.53159999999999996</c:v>
                </c:pt>
                <c:pt idx="1330">
                  <c:v>0.53199999999999992</c:v>
                </c:pt>
                <c:pt idx="1331">
                  <c:v>0.53239999999999998</c:v>
                </c:pt>
                <c:pt idx="1332">
                  <c:v>0.53279999999999994</c:v>
                </c:pt>
                <c:pt idx="1333">
                  <c:v>0.5331999999999999</c:v>
                </c:pt>
                <c:pt idx="1334">
                  <c:v>0.53359999999999996</c:v>
                </c:pt>
                <c:pt idx="1335">
                  <c:v>0.53399999999999992</c:v>
                </c:pt>
                <c:pt idx="1336">
                  <c:v>0.53439999999999999</c:v>
                </c:pt>
                <c:pt idx="1337">
                  <c:v>0.53479999999999994</c:v>
                </c:pt>
                <c:pt idx="1338">
                  <c:v>0.53520000000000001</c:v>
                </c:pt>
                <c:pt idx="1339">
                  <c:v>0.53559999999999997</c:v>
                </c:pt>
                <c:pt idx="1340">
                  <c:v>0.53600000000000003</c:v>
                </c:pt>
                <c:pt idx="1341">
                  <c:v>0.53639999999999999</c:v>
                </c:pt>
                <c:pt idx="1342">
                  <c:v>0.53680000000000005</c:v>
                </c:pt>
                <c:pt idx="1343">
                  <c:v>0.53720000000000001</c:v>
                </c:pt>
                <c:pt idx="1344">
                  <c:v>0.53759999999999997</c:v>
                </c:pt>
                <c:pt idx="1345">
                  <c:v>0.53799999999999992</c:v>
                </c:pt>
                <c:pt idx="1346">
                  <c:v>0.53839999999999999</c:v>
                </c:pt>
                <c:pt idx="1347">
                  <c:v>0.53879999999999995</c:v>
                </c:pt>
                <c:pt idx="1348">
                  <c:v>0.53920000000000001</c:v>
                </c:pt>
                <c:pt idx="1349">
                  <c:v>0.53959999999999997</c:v>
                </c:pt>
                <c:pt idx="1350">
                  <c:v>0.53999999999999992</c:v>
                </c:pt>
                <c:pt idx="1351">
                  <c:v>0.54039999999999988</c:v>
                </c:pt>
                <c:pt idx="1352">
                  <c:v>0.54079999999999995</c:v>
                </c:pt>
                <c:pt idx="1353">
                  <c:v>0.5411999999999999</c:v>
                </c:pt>
                <c:pt idx="1354">
                  <c:v>0.54159999999999997</c:v>
                </c:pt>
                <c:pt idx="1355">
                  <c:v>0.54199999999999993</c:v>
                </c:pt>
                <c:pt idx="1356">
                  <c:v>0.54239999999999999</c:v>
                </c:pt>
                <c:pt idx="1357">
                  <c:v>0.54279999999999995</c:v>
                </c:pt>
                <c:pt idx="1358">
                  <c:v>0.54320000000000002</c:v>
                </c:pt>
                <c:pt idx="1359">
                  <c:v>0.54359999999999997</c:v>
                </c:pt>
                <c:pt idx="1360">
                  <c:v>0.54400000000000004</c:v>
                </c:pt>
                <c:pt idx="1361">
                  <c:v>0.5444</c:v>
                </c:pt>
                <c:pt idx="1362">
                  <c:v>0.54480000000000006</c:v>
                </c:pt>
                <c:pt idx="1363">
                  <c:v>0.54520000000000002</c:v>
                </c:pt>
                <c:pt idx="1364">
                  <c:v>0.54560000000000008</c:v>
                </c:pt>
                <c:pt idx="1365">
                  <c:v>0.54600000000000004</c:v>
                </c:pt>
                <c:pt idx="1366">
                  <c:v>0.54640000000000011</c:v>
                </c:pt>
                <c:pt idx="1367">
                  <c:v>0.54679999999999995</c:v>
                </c:pt>
                <c:pt idx="1368">
                  <c:v>0.54720000000000002</c:v>
                </c:pt>
                <c:pt idx="1369">
                  <c:v>0.54759999999999998</c:v>
                </c:pt>
                <c:pt idx="1370">
                  <c:v>0.54799999999999993</c:v>
                </c:pt>
                <c:pt idx="1371">
                  <c:v>0.5484</c:v>
                </c:pt>
                <c:pt idx="1372">
                  <c:v>0.54879999999999984</c:v>
                </c:pt>
                <c:pt idx="1373">
                  <c:v>0.54919999999999991</c:v>
                </c:pt>
                <c:pt idx="1374">
                  <c:v>0.54959999999999987</c:v>
                </c:pt>
                <c:pt idx="1375">
                  <c:v>0.54999999999999993</c:v>
                </c:pt>
                <c:pt idx="1376">
                  <c:v>0.55039999999999989</c:v>
                </c:pt>
                <c:pt idx="1377">
                  <c:v>0.55079999999999996</c:v>
                </c:pt>
                <c:pt idx="1378">
                  <c:v>0.55119999999999991</c:v>
                </c:pt>
                <c:pt idx="1379">
                  <c:v>0.55159999999999998</c:v>
                </c:pt>
                <c:pt idx="1380">
                  <c:v>0.55199999999999994</c:v>
                </c:pt>
                <c:pt idx="1381">
                  <c:v>0.5524</c:v>
                </c:pt>
                <c:pt idx="1382">
                  <c:v>0.55279999999999996</c:v>
                </c:pt>
                <c:pt idx="1383">
                  <c:v>0.55320000000000003</c:v>
                </c:pt>
                <c:pt idx="1384">
                  <c:v>0.55359999999999998</c:v>
                </c:pt>
                <c:pt idx="1385">
                  <c:v>0.55400000000000005</c:v>
                </c:pt>
                <c:pt idx="1386">
                  <c:v>0.5544</c:v>
                </c:pt>
                <c:pt idx="1387">
                  <c:v>0.55480000000000007</c:v>
                </c:pt>
                <c:pt idx="1388">
                  <c:v>0.55520000000000003</c:v>
                </c:pt>
                <c:pt idx="1389">
                  <c:v>0.55559999999999998</c:v>
                </c:pt>
                <c:pt idx="1390">
                  <c:v>0.55599999999999994</c:v>
                </c:pt>
                <c:pt idx="1391">
                  <c:v>0.55640000000000001</c:v>
                </c:pt>
                <c:pt idx="1392">
                  <c:v>0.55679999999999996</c:v>
                </c:pt>
                <c:pt idx="1393">
                  <c:v>0.55720000000000003</c:v>
                </c:pt>
                <c:pt idx="1394">
                  <c:v>0.55759999999999998</c:v>
                </c:pt>
                <c:pt idx="1395">
                  <c:v>0.55799999999999994</c:v>
                </c:pt>
                <c:pt idx="1396">
                  <c:v>0.5583999999999999</c:v>
                </c:pt>
                <c:pt idx="1397">
                  <c:v>0.55879999999999996</c:v>
                </c:pt>
                <c:pt idx="1398">
                  <c:v>0.55919999999999992</c:v>
                </c:pt>
                <c:pt idx="1399">
                  <c:v>0.55959999999999999</c:v>
                </c:pt>
                <c:pt idx="1400">
                  <c:v>0.55999999999999994</c:v>
                </c:pt>
                <c:pt idx="1401">
                  <c:v>0.56040000000000001</c:v>
                </c:pt>
                <c:pt idx="1402">
                  <c:v>0.56079999999999997</c:v>
                </c:pt>
                <c:pt idx="1403">
                  <c:v>0.56120000000000003</c:v>
                </c:pt>
                <c:pt idx="1404">
                  <c:v>0.56159999999999999</c:v>
                </c:pt>
                <c:pt idx="1405">
                  <c:v>0.56200000000000006</c:v>
                </c:pt>
                <c:pt idx="1406">
                  <c:v>0.56240000000000001</c:v>
                </c:pt>
                <c:pt idx="1407">
                  <c:v>0.56279999999999997</c:v>
                </c:pt>
                <c:pt idx="1408">
                  <c:v>0.56320000000000003</c:v>
                </c:pt>
                <c:pt idx="1409">
                  <c:v>0.56359999999999999</c:v>
                </c:pt>
                <c:pt idx="1410">
                  <c:v>0.56400000000000006</c:v>
                </c:pt>
                <c:pt idx="1411">
                  <c:v>0.5643999999999999</c:v>
                </c:pt>
                <c:pt idx="1412">
                  <c:v>0.56479999999999997</c:v>
                </c:pt>
                <c:pt idx="1413">
                  <c:v>0.56519999999999992</c:v>
                </c:pt>
                <c:pt idx="1414">
                  <c:v>0.56559999999999999</c:v>
                </c:pt>
                <c:pt idx="1415">
                  <c:v>0.56599999999999995</c:v>
                </c:pt>
                <c:pt idx="1416">
                  <c:v>0.56640000000000001</c:v>
                </c:pt>
                <c:pt idx="1417">
                  <c:v>0.56679999999999986</c:v>
                </c:pt>
                <c:pt idx="1418">
                  <c:v>0.56719999999999993</c:v>
                </c:pt>
                <c:pt idx="1419">
                  <c:v>0.56759999999999988</c:v>
                </c:pt>
                <c:pt idx="1420">
                  <c:v>0.56799999999999995</c:v>
                </c:pt>
                <c:pt idx="1421">
                  <c:v>0.56839999999999991</c:v>
                </c:pt>
                <c:pt idx="1422">
                  <c:v>0.56879999999999997</c:v>
                </c:pt>
                <c:pt idx="1423">
                  <c:v>0.56919999999999993</c:v>
                </c:pt>
                <c:pt idx="1424">
                  <c:v>0.5696</c:v>
                </c:pt>
                <c:pt idx="1425">
                  <c:v>0.56999999999999995</c:v>
                </c:pt>
                <c:pt idx="1426">
                  <c:v>0.57040000000000002</c:v>
                </c:pt>
                <c:pt idx="1427">
                  <c:v>0.57079999999999997</c:v>
                </c:pt>
                <c:pt idx="1428">
                  <c:v>0.57120000000000004</c:v>
                </c:pt>
                <c:pt idx="1429">
                  <c:v>0.5716</c:v>
                </c:pt>
                <c:pt idx="1430">
                  <c:v>0.57200000000000006</c:v>
                </c:pt>
                <c:pt idx="1431">
                  <c:v>0.57240000000000002</c:v>
                </c:pt>
                <c:pt idx="1432">
                  <c:v>0.57280000000000009</c:v>
                </c:pt>
                <c:pt idx="1433">
                  <c:v>0.57320000000000004</c:v>
                </c:pt>
                <c:pt idx="1434">
                  <c:v>0.5736</c:v>
                </c:pt>
                <c:pt idx="1435">
                  <c:v>0.57399999999999995</c:v>
                </c:pt>
                <c:pt idx="1436">
                  <c:v>0.57440000000000002</c:v>
                </c:pt>
                <c:pt idx="1437">
                  <c:v>0.57479999999999998</c:v>
                </c:pt>
                <c:pt idx="1438">
                  <c:v>0.57520000000000004</c:v>
                </c:pt>
                <c:pt idx="1439">
                  <c:v>0.57559999999999989</c:v>
                </c:pt>
                <c:pt idx="1440">
                  <c:v>0.57599999999999996</c:v>
                </c:pt>
                <c:pt idx="1441">
                  <c:v>0.57639999999999991</c:v>
                </c:pt>
                <c:pt idx="1442">
                  <c:v>0.57679999999999998</c:v>
                </c:pt>
                <c:pt idx="1443">
                  <c:v>0.57719999999999994</c:v>
                </c:pt>
                <c:pt idx="1444">
                  <c:v>0.57759999999999989</c:v>
                </c:pt>
                <c:pt idx="1445">
                  <c:v>0.57799999999999996</c:v>
                </c:pt>
                <c:pt idx="1446">
                  <c:v>0.57839999999999991</c:v>
                </c:pt>
                <c:pt idx="1447">
                  <c:v>0.57879999999999998</c:v>
                </c:pt>
                <c:pt idx="1448">
                  <c:v>0.57919999999999994</c:v>
                </c:pt>
                <c:pt idx="1449">
                  <c:v>0.5796</c:v>
                </c:pt>
                <c:pt idx="1450">
                  <c:v>0.57999999999999996</c:v>
                </c:pt>
                <c:pt idx="1451">
                  <c:v>0.58040000000000003</c:v>
                </c:pt>
                <c:pt idx="1452">
                  <c:v>0.58079999999999998</c:v>
                </c:pt>
                <c:pt idx="1453">
                  <c:v>0.58120000000000005</c:v>
                </c:pt>
                <c:pt idx="1454">
                  <c:v>0.58160000000000001</c:v>
                </c:pt>
                <c:pt idx="1455">
                  <c:v>0.58200000000000007</c:v>
                </c:pt>
                <c:pt idx="1456">
                  <c:v>0.58239999999999992</c:v>
                </c:pt>
                <c:pt idx="1457">
                  <c:v>0.58279999999999998</c:v>
                </c:pt>
                <c:pt idx="1458">
                  <c:v>0.58319999999999994</c:v>
                </c:pt>
                <c:pt idx="1459">
                  <c:v>0.58360000000000001</c:v>
                </c:pt>
                <c:pt idx="1460">
                  <c:v>0.58399999999999996</c:v>
                </c:pt>
                <c:pt idx="1461">
                  <c:v>0.58440000000000003</c:v>
                </c:pt>
                <c:pt idx="1462">
                  <c:v>0.58479999999999988</c:v>
                </c:pt>
                <c:pt idx="1463">
                  <c:v>0.58519999999999994</c:v>
                </c:pt>
                <c:pt idx="1464">
                  <c:v>0.5855999999999999</c:v>
                </c:pt>
                <c:pt idx="1465">
                  <c:v>0.58599999999999997</c:v>
                </c:pt>
                <c:pt idx="1466">
                  <c:v>0.58639999999999992</c:v>
                </c:pt>
                <c:pt idx="1467">
                  <c:v>0.58679999999999999</c:v>
                </c:pt>
                <c:pt idx="1468">
                  <c:v>0.58719999999999994</c:v>
                </c:pt>
                <c:pt idx="1469">
                  <c:v>0.58760000000000001</c:v>
                </c:pt>
                <c:pt idx="1470">
                  <c:v>0.58799999999999997</c:v>
                </c:pt>
                <c:pt idx="1471">
                  <c:v>0.58840000000000003</c:v>
                </c:pt>
                <c:pt idx="1472">
                  <c:v>0.58879999999999999</c:v>
                </c:pt>
                <c:pt idx="1473">
                  <c:v>0.58920000000000006</c:v>
                </c:pt>
                <c:pt idx="1474">
                  <c:v>0.58960000000000001</c:v>
                </c:pt>
                <c:pt idx="1475">
                  <c:v>0.59000000000000008</c:v>
                </c:pt>
                <c:pt idx="1476">
                  <c:v>0.59040000000000004</c:v>
                </c:pt>
                <c:pt idx="1477">
                  <c:v>0.5908000000000001</c:v>
                </c:pt>
                <c:pt idx="1478">
                  <c:v>0.59119999999999995</c:v>
                </c:pt>
                <c:pt idx="1479">
                  <c:v>0.59160000000000001</c:v>
                </c:pt>
                <c:pt idx="1480">
                  <c:v>0.59199999999999997</c:v>
                </c:pt>
                <c:pt idx="1481">
                  <c:v>0.59239999999999993</c:v>
                </c:pt>
                <c:pt idx="1482">
                  <c:v>0.59279999999999999</c:v>
                </c:pt>
                <c:pt idx="1483">
                  <c:v>0.59319999999999995</c:v>
                </c:pt>
                <c:pt idx="1484">
                  <c:v>0.59359999999999991</c:v>
                </c:pt>
                <c:pt idx="1485">
                  <c:v>0.59399999999999986</c:v>
                </c:pt>
                <c:pt idx="1486">
                  <c:v>0.59439999999999993</c:v>
                </c:pt>
                <c:pt idx="1487">
                  <c:v>0.59479999999999988</c:v>
                </c:pt>
                <c:pt idx="1488">
                  <c:v>0.59519999999999995</c:v>
                </c:pt>
                <c:pt idx="1489">
                  <c:v>0.59559999999999991</c:v>
                </c:pt>
                <c:pt idx="1490">
                  <c:v>0.59599999999999997</c:v>
                </c:pt>
                <c:pt idx="1491">
                  <c:v>0.59639999999999993</c:v>
                </c:pt>
                <c:pt idx="1492">
                  <c:v>0.5968</c:v>
                </c:pt>
                <c:pt idx="1493">
                  <c:v>0.59719999999999995</c:v>
                </c:pt>
                <c:pt idx="1494">
                  <c:v>0.59760000000000002</c:v>
                </c:pt>
                <c:pt idx="1495">
                  <c:v>0.59799999999999998</c:v>
                </c:pt>
                <c:pt idx="1496">
                  <c:v>0.59840000000000004</c:v>
                </c:pt>
                <c:pt idx="1497">
                  <c:v>0.5988</c:v>
                </c:pt>
                <c:pt idx="1498">
                  <c:v>0.59920000000000007</c:v>
                </c:pt>
                <c:pt idx="1499">
                  <c:v>0.59960000000000002</c:v>
                </c:pt>
                <c:pt idx="1500">
                  <c:v>0.60000000000000009</c:v>
                </c:pt>
                <c:pt idx="1501">
                  <c:v>0.60039999999999993</c:v>
                </c:pt>
                <c:pt idx="1502">
                  <c:v>0.6008</c:v>
                </c:pt>
                <c:pt idx="1503">
                  <c:v>0.60119999999999996</c:v>
                </c:pt>
                <c:pt idx="1504">
                  <c:v>0.60160000000000002</c:v>
                </c:pt>
                <c:pt idx="1505">
                  <c:v>0.60199999999999998</c:v>
                </c:pt>
                <c:pt idx="1506">
                  <c:v>0.60239999999999994</c:v>
                </c:pt>
                <c:pt idx="1507">
                  <c:v>0.60279999999999989</c:v>
                </c:pt>
                <c:pt idx="1508">
                  <c:v>0.60319999999999996</c:v>
                </c:pt>
                <c:pt idx="1509">
                  <c:v>0.60359999999999991</c:v>
                </c:pt>
                <c:pt idx="1510">
                  <c:v>0.60399999999999998</c:v>
                </c:pt>
                <c:pt idx="1511">
                  <c:v>0.60439999999999994</c:v>
                </c:pt>
                <c:pt idx="1512">
                  <c:v>0.6048</c:v>
                </c:pt>
                <c:pt idx="1513">
                  <c:v>0.60519999999999996</c:v>
                </c:pt>
                <c:pt idx="1514">
                  <c:v>0.60560000000000003</c:v>
                </c:pt>
                <c:pt idx="1515">
                  <c:v>0.60599999999999998</c:v>
                </c:pt>
                <c:pt idx="1516">
                  <c:v>0.60640000000000005</c:v>
                </c:pt>
                <c:pt idx="1517">
                  <c:v>0.60680000000000001</c:v>
                </c:pt>
                <c:pt idx="1518">
                  <c:v>0.60719999999999996</c:v>
                </c:pt>
                <c:pt idx="1519">
                  <c:v>0.60760000000000003</c:v>
                </c:pt>
                <c:pt idx="1520">
                  <c:v>0.60799999999999998</c:v>
                </c:pt>
                <c:pt idx="1521">
                  <c:v>0.60840000000000005</c:v>
                </c:pt>
                <c:pt idx="1522">
                  <c:v>0.60880000000000001</c:v>
                </c:pt>
                <c:pt idx="1523">
                  <c:v>0.60919999999999996</c:v>
                </c:pt>
                <c:pt idx="1524">
                  <c:v>0.60959999999999992</c:v>
                </c:pt>
                <c:pt idx="1525">
                  <c:v>0.61</c:v>
                </c:pt>
                <c:pt idx="1526">
                  <c:v>0.61039999999999994</c:v>
                </c:pt>
                <c:pt idx="1527">
                  <c:v>0.61080000000000001</c:v>
                </c:pt>
                <c:pt idx="1528">
                  <c:v>0.61119999999999985</c:v>
                </c:pt>
                <c:pt idx="1529">
                  <c:v>0.61159999999999992</c:v>
                </c:pt>
                <c:pt idx="1530">
                  <c:v>0.61199999999999988</c:v>
                </c:pt>
                <c:pt idx="1531">
                  <c:v>0.61239999999999994</c:v>
                </c:pt>
                <c:pt idx="1532">
                  <c:v>0.6127999999999999</c:v>
                </c:pt>
                <c:pt idx="1533">
                  <c:v>0.61319999999999997</c:v>
                </c:pt>
                <c:pt idx="1534">
                  <c:v>0.61359999999999992</c:v>
                </c:pt>
                <c:pt idx="1535">
                  <c:v>0.61399999999999999</c:v>
                </c:pt>
                <c:pt idx="1536">
                  <c:v>0.61439999999999995</c:v>
                </c:pt>
                <c:pt idx="1537">
                  <c:v>0.61480000000000001</c:v>
                </c:pt>
                <c:pt idx="1538">
                  <c:v>0.61519999999999997</c:v>
                </c:pt>
                <c:pt idx="1539">
                  <c:v>0.61560000000000004</c:v>
                </c:pt>
                <c:pt idx="1540">
                  <c:v>0.61599999999999999</c:v>
                </c:pt>
                <c:pt idx="1541">
                  <c:v>0.61640000000000006</c:v>
                </c:pt>
                <c:pt idx="1542">
                  <c:v>0.61680000000000001</c:v>
                </c:pt>
                <c:pt idx="1543">
                  <c:v>0.61720000000000008</c:v>
                </c:pt>
                <c:pt idx="1544">
                  <c:v>0.61760000000000004</c:v>
                </c:pt>
                <c:pt idx="1545">
                  <c:v>0.61799999999999999</c:v>
                </c:pt>
                <c:pt idx="1546">
                  <c:v>0.61839999999999995</c:v>
                </c:pt>
                <c:pt idx="1547">
                  <c:v>0.61880000000000002</c:v>
                </c:pt>
                <c:pt idx="1548">
                  <c:v>0.61919999999999997</c:v>
                </c:pt>
                <c:pt idx="1549">
                  <c:v>0.61960000000000004</c:v>
                </c:pt>
                <c:pt idx="1550">
                  <c:v>0.62</c:v>
                </c:pt>
                <c:pt idx="1551">
                  <c:v>0.62039999999999995</c:v>
                </c:pt>
                <c:pt idx="1552">
                  <c:v>0.62079999999999991</c:v>
                </c:pt>
                <c:pt idx="1553">
                  <c:v>0.62119999999999997</c:v>
                </c:pt>
                <c:pt idx="1554">
                  <c:v>0.62159999999999993</c:v>
                </c:pt>
                <c:pt idx="1555">
                  <c:v>0.62199999999999989</c:v>
                </c:pt>
                <c:pt idx="1556">
                  <c:v>0.62239999999999995</c:v>
                </c:pt>
                <c:pt idx="1557">
                  <c:v>0.62279999999999991</c:v>
                </c:pt>
                <c:pt idx="1558">
                  <c:v>0.62319999999999998</c:v>
                </c:pt>
                <c:pt idx="1559">
                  <c:v>0.62359999999999993</c:v>
                </c:pt>
                <c:pt idx="1560">
                  <c:v>0.624</c:v>
                </c:pt>
                <c:pt idx="1561">
                  <c:v>0.62439999999999996</c:v>
                </c:pt>
                <c:pt idx="1562">
                  <c:v>0.62480000000000002</c:v>
                </c:pt>
                <c:pt idx="1563">
                  <c:v>0.62519999999999998</c:v>
                </c:pt>
                <c:pt idx="1564">
                  <c:v>0.62560000000000004</c:v>
                </c:pt>
                <c:pt idx="1565">
                  <c:v>0.626</c:v>
                </c:pt>
                <c:pt idx="1566">
                  <c:v>0.62640000000000007</c:v>
                </c:pt>
                <c:pt idx="1567">
                  <c:v>0.62679999999999991</c:v>
                </c:pt>
                <c:pt idx="1568">
                  <c:v>0.62719999999999998</c:v>
                </c:pt>
                <c:pt idx="1569">
                  <c:v>0.62759999999999994</c:v>
                </c:pt>
                <c:pt idx="1570">
                  <c:v>0.628</c:v>
                </c:pt>
                <c:pt idx="1571">
                  <c:v>0.62839999999999996</c:v>
                </c:pt>
                <c:pt idx="1572">
                  <c:v>0.62880000000000003</c:v>
                </c:pt>
                <c:pt idx="1573">
                  <c:v>0.62919999999999987</c:v>
                </c:pt>
                <c:pt idx="1574">
                  <c:v>0.62959999999999994</c:v>
                </c:pt>
                <c:pt idx="1575">
                  <c:v>0.62999999999999989</c:v>
                </c:pt>
                <c:pt idx="1576">
                  <c:v>0.63039999999999996</c:v>
                </c:pt>
                <c:pt idx="1577">
                  <c:v>0.63079999999999992</c:v>
                </c:pt>
                <c:pt idx="1578">
                  <c:v>0.63119999999999998</c:v>
                </c:pt>
                <c:pt idx="1579">
                  <c:v>0.63159999999999994</c:v>
                </c:pt>
                <c:pt idx="1580">
                  <c:v>0.63200000000000001</c:v>
                </c:pt>
                <c:pt idx="1581">
                  <c:v>0.63239999999999996</c:v>
                </c:pt>
                <c:pt idx="1582">
                  <c:v>0.63280000000000003</c:v>
                </c:pt>
                <c:pt idx="1583">
                  <c:v>0.63319999999999999</c:v>
                </c:pt>
                <c:pt idx="1584">
                  <c:v>0.63360000000000005</c:v>
                </c:pt>
                <c:pt idx="1585">
                  <c:v>0.63400000000000001</c:v>
                </c:pt>
                <c:pt idx="1586">
                  <c:v>0.63440000000000007</c:v>
                </c:pt>
                <c:pt idx="1587">
                  <c:v>0.63480000000000003</c:v>
                </c:pt>
                <c:pt idx="1588">
                  <c:v>0.6352000000000001</c:v>
                </c:pt>
                <c:pt idx="1589">
                  <c:v>0.63560000000000005</c:v>
                </c:pt>
                <c:pt idx="1590">
                  <c:v>0.63600000000000001</c:v>
                </c:pt>
                <c:pt idx="1591">
                  <c:v>0.63639999999999997</c:v>
                </c:pt>
                <c:pt idx="1592">
                  <c:v>0.63679999999999992</c:v>
                </c:pt>
                <c:pt idx="1593">
                  <c:v>0.63719999999999999</c:v>
                </c:pt>
                <c:pt idx="1594">
                  <c:v>0.63759999999999994</c:v>
                </c:pt>
                <c:pt idx="1595">
                  <c:v>0.6379999999999999</c:v>
                </c:pt>
                <c:pt idx="1596">
                  <c:v>0.63839999999999986</c:v>
                </c:pt>
                <c:pt idx="1597">
                  <c:v>0.63879999999999992</c:v>
                </c:pt>
                <c:pt idx="1598">
                  <c:v>0.63919999999999988</c:v>
                </c:pt>
                <c:pt idx="1599">
                  <c:v>0.63959999999999995</c:v>
                </c:pt>
                <c:pt idx="1600">
                  <c:v>0.6399999999999999</c:v>
                </c:pt>
                <c:pt idx="1601">
                  <c:v>0.64039999999999997</c:v>
                </c:pt>
                <c:pt idx="1602">
                  <c:v>0.64079999999999993</c:v>
                </c:pt>
                <c:pt idx="1603">
                  <c:v>0.64119999999999999</c:v>
                </c:pt>
                <c:pt idx="1604">
                  <c:v>0.64159999999999995</c:v>
                </c:pt>
                <c:pt idx="1605">
                  <c:v>0.64200000000000002</c:v>
                </c:pt>
                <c:pt idx="1606">
                  <c:v>0.64239999999999997</c:v>
                </c:pt>
                <c:pt idx="1607">
                  <c:v>0.64280000000000004</c:v>
                </c:pt>
                <c:pt idx="1608">
                  <c:v>0.64319999999999999</c:v>
                </c:pt>
                <c:pt idx="1609">
                  <c:v>0.64360000000000006</c:v>
                </c:pt>
                <c:pt idx="1610">
                  <c:v>0.64400000000000002</c:v>
                </c:pt>
                <c:pt idx="1611">
                  <c:v>0.64440000000000008</c:v>
                </c:pt>
                <c:pt idx="1612">
                  <c:v>0.64479999999999993</c:v>
                </c:pt>
                <c:pt idx="1613">
                  <c:v>0.6452</c:v>
                </c:pt>
                <c:pt idx="1614">
                  <c:v>0.64559999999999995</c:v>
                </c:pt>
                <c:pt idx="1615">
                  <c:v>0.64600000000000002</c:v>
                </c:pt>
                <c:pt idx="1616">
                  <c:v>0.64639999999999997</c:v>
                </c:pt>
                <c:pt idx="1617">
                  <c:v>0.64680000000000004</c:v>
                </c:pt>
                <c:pt idx="1618">
                  <c:v>0.64719999999999989</c:v>
                </c:pt>
                <c:pt idx="1619">
                  <c:v>0.64759999999999995</c:v>
                </c:pt>
                <c:pt idx="1620">
                  <c:v>0.64799999999999991</c:v>
                </c:pt>
                <c:pt idx="1621">
                  <c:v>0.64839999999999998</c:v>
                </c:pt>
                <c:pt idx="1622">
                  <c:v>0.64879999999999993</c:v>
                </c:pt>
                <c:pt idx="1623">
                  <c:v>0.6492</c:v>
                </c:pt>
                <c:pt idx="1624">
                  <c:v>0.64959999999999996</c:v>
                </c:pt>
                <c:pt idx="1625">
                  <c:v>0.65</c:v>
                </c:pt>
                <c:pt idx="1626">
                  <c:v>0.65039999999999998</c:v>
                </c:pt>
                <c:pt idx="1627">
                  <c:v>0.65080000000000005</c:v>
                </c:pt>
                <c:pt idx="1628">
                  <c:v>0.6512</c:v>
                </c:pt>
                <c:pt idx="1629">
                  <c:v>0.65159999999999996</c:v>
                </c:pt>
                <c:pt idx="1630">
                  <c:v>0.65200000000000002</c:v>
                </c:pt>
                <c:pt idx="1631">
                  <c:v>0.65239999999999998</c:v>
                </c:pt>
                <c:pt idx="1632">
                  <c:v>0.65280000000000005</c:v>
                </c:pt>
                <c:pt idx="1633">
                  <c:v>0.6532</c:v>
                </c:pt>
                <c:pt idx="1634">
                  <c:v>0.65359999999999996</c:v>
                </c:pt>
                <c:pt idx="1635">
                  <c:v>0.65399999999999991</c:v>
                </c:pt>
                <c:pt idx="1636">
                  <c:v>0.65439999999999998</c:v>
                </c:pt>
                <c:pt idx="1637">
                  <c:v>0.65479999999999994</c:v>
                </c:pt>
                <c:pt idx="1638">
                  <c:v>0.6552</c:v>
                </c:pt>
                <c:pt idx="1639">
                  <c:v>0.65559999999999996</c:v>
                </c:pt>
                <c:pt idx="1640">
                  <c:v>0.65600000000000003</c:v>
                </c:pt>
                <c:pt idx="1641">
                  <c:v>0.65639999999999987</c:v>
                </c:pt>
                <c:pt idx="1642">
                  <c:v>0.65679999999999994</c:v>
                </c:pt>
                <c:pt idx="1643">
                  <c:v>0.6571999999999999</c:v>
                </c:pt>
                <c:pt idx="1644">
                  <c:v>0.65759999999999996</c:v>
                </c:pt>
                <c:pt idx="1645">
                  <c:v>0.65799999999999992</c:v>
                </c:pt>
                <c:pt idx="1646">
                  <c:v>0.65839999999999999</c:v>
                </c:pt>
                <c:pt idx="1647">
                  <c:v>0.65879999999999994</c:v>
                </c:pt>
                <c:pt idx="1648">
                  <c:v>0.65920000000000001</c:v>
                </c:pt>
                <c:pt idx="1649">
                  <c:v>0.65959999999999996</c:v>
                </c:pt>
                <c:pt idx="1650">
                  <c:v>0.66</c:v>
                </c:pt>
                <c:pt idx="1651">
                  <c:v>0.66039999999999999</c:v>
                </c:pt>
                <c:pt idx="1652">
                  <c:v>0.66080000000000005</c:v>
                </c:pt>
                <c:pt idx="1653">
                  <c:v>0.66120000000000001</c:v>
                </c:pt>
                <c:pt idx="1654">
                  <c:v>0.66160000000000008</c:v>
                </c:pt>
                <c:pt idx="1655">
                  <c:v>0.66199999999999992</c:v>
                </c:pt>
                <c:pt idx="1656">
                  <c:v>0.66239999999999999</c:v>
                </c:pt>
                <c:pt idx="1657">
                  <c:v>0.66279999999999994</c:v>
                </c:pt>
                <c:pt idx="1658">
                  <c:v>0.66320000000000001</c:v>
                </c:pt>
                <c:pt idx="1659">
                  <c:v>0.66359999999999997</c:v>
                </c:pt>
                <c:pt idx="1660">
                  <c:v>0.66400000000000003</c:v>
                </c:pt>
                <c:pt idx="1661">
                  <c:v>0.66439999999999999</c:v>
                </c:pt>
                <c:pt idx="1662">
                  <c:v>0.66480000000000006</c:v>
                </c:pt>
                <c:pt idx="1663">
                  <c:v>0.66520000000000001</c:v>
                </c:pt>
                <c:pt idx="1664">
                  <c:v>0.66559999999999997</c:v>
                </c:pt>
                <c:pt idx="1665">
                  <c:v>0.66599999999999993</c:v>
                </c:pt>
                <c:pt idx="1666">
                  <c:v>0.66639999999999988</c:v>
                </c:pt>
                <c:pt idx="1667">
                  <c:v>0.66679999999999995</c:v>
                </c:pt>
                <c:pt idx="1668">
                  <c:v>0.6671999999999999</c:v>
                </c:pt>
                <c:pt idx="1669">
                  <c:v>0.66759999999999997</c:v>
                </c:pt>
                <c:pt idx="1670">
                  <c:v>0.66799999999999993</c:v>
                </c:pt>
                <c:pt idx="1671">
                  <c:v>0.66839999999999999</c:v>
                </c:pt>
                <c:pt idx="1672">
                  <c:v>0.66879999999999995</c:v>
                </c:pt>
                <c:pt idx="1673">
                  <c:v>0.66920000000000002</c:v>
                </c:pt>
                <c:pt idx="1674">
                  <c:v>0.66959999999999997</c:v>
                </c:pt>
                <c:pt idx="1675">
                  <c:v>0.67</c:v>
                </c:pt>
                <c:pt idx="1676">
                  <c:v>0.6704</c:v>
                </c:pt>
                <c:pt idx="1677">
                  <c:v>0.67080000000000006</c:v>
                </c:pt>
                <c:pt idx="1678">
                  <c:v>0.67119999999999991</c:v>
                </c:pt>
                <c:pt idx="1679">
                  <c:v>0.67159999999999997</c:v>
                </c:pt>
                <c:pt idx="1680">
                  <c:v>0.67199999999999993</c:v>
                </c:pt>
                <c:pt idx="1681">
                  <c:v>0.6724</c:v>
                </c:pt>
                <c:pt idx="1682">
                  <c:v>0.67279999999999995</c:v>
                </c:pt>
                <c:pt idx="1683">
                  <c:v>0.67320000000000002</c:v>
                </c:pt>
                <c:pt idx="1684">
                  <c:v>0.67359999999999998</c:v>
                </c:pt>
                <c:pt idx="1685">
                  <c:v>0.67400000000000004</c:v>
                </c:pt>
                <c:pt idx="1686">
                  <c:v>0.67439999999999989</c:v>
                </c:pt>
                <c:pt idx="1687">
                  <c:v>0.67479999999999996</c:v>
                </c:pt>
                <c:pt idx="1688">
                  <c:v>0.67519999999999991</c:v>
                </c:pt>
                <c:pt idx="1689">
                  <c:v>0.67559999999999998</c:v>
                </c:pt>
                <c:pt idx="1690">
                  <c:v>0.67599999999999993</c:v>
                </c:pt>
                <c:pt idx="1691">
                  <c:v>0.6764</c:v>
                </c:pt>
                <c:pt idx="1692">
                  <c:v>0.67679999999999996</c:v>
                </c:pt>
                <c:pt idx="1693">
                  <c:v>0.67720000000000002</c:v>
                </c:pt>
                <c:pt idx="1694">
                  <c:v>0.67759999999999998</c:v>
                </c:pt>
                <c:pt idx="1695">
                  <c:v>0.67800000000000005</c:v>
                </c:pt>
                <c:pt idx="1696">
                  <c:v>0.6784</c:v>
                </c:pt>
                <c:pt idx="1697">
                  <c:v>0.67880000000000007</c:v>
                </c:pt>
                <c:pt idx="1698">
                  <c:v>0.67920000000000003</c:v>
                </c:pt>
                <c:pt idx="1699">
                  <c:v>0.67960000000000009</c:v>
                </c:pt>
                <c:pt idx="1700">
                  <c:v>0.67999999999999994</c:v>
                </c:pt>
                <c:pt idx="1701">
                  <c:v>0.6804</c:v>
                </c:pt>
                <c:pt idx="1702">
                  <c:v>0.68079999999999996</c:v>
                </c:pt>
                <c:pt idx="1703">
                  <c:v>0.68119999999999992</c:v>
                </c:pt>
                <c:pt idx="1704">
                  <c:v>0.68159999999999998</c:v>
                </c:pt>
                <c:pt idx="1705">
                  <c:v>0.68199999999999994</c:v>
                </c:pt>
                <c:pt idx="1706">
                  <c:v>0.68240000000000001</c:v>
                </c:pt>
                <c:pt idx="1707">
                  <c:v>0.68279999999999996</c:v>
                </c:pt>
                <c:pt idx="1708">
                  <c:v>0.68319999999999992</c:v>
                </c:pt>
                <c:pt idx="1709">
                  <c:v>0.68359999999999987</c:v>
                </c:pt>
                <c:pt idx="1710">
                  <c:v>0.68399999999999994</c:v>
                </c:pt>
                <c:pt idx="1711">
                  <c:v>0.6843999999999999</c:v>
                </c:pt>
                <c:pt idx="1712">
                  <c:v>0.68479999999999996</c:v>
                </c:pt>
                <c:pt idx="1713">
                  <c:v>0.68519999999999992</c:v>
                </c:pt>
                <c:pt idx="1714">
                  <c:v>0.68559999999999999</c:v>
                </c:pt>
                <c:pt idx="1715">
                  <c:v>0.68599999999999994</c:v>
                </c:pt>
                <c:pt idx="1716">
                  <c:v>0.68640000000000001</c:v>
                </c:pt>
                <c:pt idx="1717">
                  <c:v>0.68679999999999997</c:v>
                </c:pt>
                <c:pt idx="1718">
                  <c:v>0.68720000000000003</c:v>
                </c:pt>
                <c:pt idx="1719">
                  <c:v>0.68759999999999999</c:v>
                </c:pt>
                <c:pt idx="1720">
                  <c:v>0.68800000000000006</c:v>
                </c:pt>
                <c:pt idx="1721">
                  <c:v>0.68840000000000001</c:v>
                </c:pt>
                <c:pt idx="1722">
                  <c:v>0.68879999999999997</c:v>
                </c:pt>
                <c:pt idx="1723">
                  <c:v>0.68919999999999992</c:v>
                </c:pt>
                <c:pt idx="1724">
                  <c:v>0.68959999999999999</c:v>
                </c:pt>
                <c:pt idx="1725">
                  <c:v>0.69</c:v>
                </c:pt>
                <c:pt idx="1726">
                  <c:v>0.69040000000000001</c:v>
                </c:pt>
                <c:pt idx="1727">
                  <c:v>0.69079999999999997</c:v>
                </c:pt>
                <c:pt idx="1728">
                  <c:v>0.69120000000000004</c:v>
                </c:pt>
                <c:pt idx="1729">
                  <c:v>0.69159999999999999</c:v>
                </c:pt>
                <c:pt idx="1730">
                  <c:v>0.69200000000000006</c:v>
                </c:pt>
                <c:pt idx="1731">
                  <c:v>0.6923999999999999</c:v>
                </c:pt>
                <c:pt idx="1732">
                  <c:v>0.69279999999999997</c:v>
                </c:pt>
                <c:pt idx="1733">
                  <c:v>0.69319999999999993</c:v>
                </c:pt>
                <c:pt idx="1734">
                  <c:v>0.69359999999999999</c:v>
                </c:pt>
                <c:pt idx="1735">
                  <c:v>0.69399999999999995</c:v>
                </c:pt>
                <c:pt idx="1736">
                  <c:v>0.69440000000000002</c:v>
                </c:pt>
                <c:pt idx="1737">
                  <c:v>0.69479999999999997</c:v>
                </c:pt>
                <c:pt idx="1738">
                  <c:v>0.69520000000000004</c:v>
                </c:pt>
                <c:pt idx="1739">
                  <c:v>0.6956</c:v>
                </c:pt>
                <c:pt idx="1740">
                  <c:v>0.69599999999999995</c:v>
                </c:pt>
                <c:pt idx="1741">
                  <c:v>0.69640000000000002</c:v>
                </c:pt>
                <c:pt idx="1742">
                  <c:v>0.69679999999999997</c:v>
                </c:pt>
                <c:pt idx="1743">
                  <c:v>0.69720000000000004</c:v>
                </c:pt>
                <c:pt idx="1744">
                  <c:v>0.6976</c:v>
                </c:pt>
                <c:pt idx="1745">
                  <c:v>0.69799999999999995</c:v>
                </c:pt>
                <c:pt idx="1746">
                  <c:v>0.69839999999999991</c:v>
                </c:pt>
                <c:pt idx="1747">
                  <c:v>0.69879999999999998</c:v>
                </c:pt>
                <c:pt idx="1748">
                  <c:v>0.69919999999999993</c:v>
                </c:pt>
                <c:pt idx="1749">
                  <c:v>0.6996</c:v>
                </c:pt>
                <c:pt idx="1750">
                  <c:v>0.7</c:v>
                </c:pt>
                <c:pt idx="1751">
                  <c:v>0.70040000000000002</c:v>
                </c:pt>
                <c:pt idx="1752">
                  <c:v>0.70079999999999998</c:v>
                </c:pt>
                <c:pt idx="1753">
                  <c:v>0.70119999999999993</c:v>
                </c:pt>
                <c:pt idx="1754">
                  <c:v>0.70159999999999989</c:v>
                </c:pt>
                <c:pt idx="1755">
                  <c:v>0.70199999999999996</c:v>
                </c:pt>
                <c:pt idx="1756">
                  <c:v>0.70239999999999991</c:v>
                </c:pt>
                <c:pt idx="1757">
                  <c:v>0.70279999999999998</c:v>
                </c:pt>
                <c:pt idx="1758">
                  <c:v>0.70319999999999994</c:v>
                </c:pt>
                <c:pt idx="1759">
                  <c:v>0.7036</c:v>
                </c:pt>
                <c:pt idx="1760">
                  <c:v>0.70399999999999996</c:v>
                </c:pt>
                <c:pt idx="1761">
                  <c:v>0.70440000000000003</c:v>
                </c:pt>
                <c:pt idx="1762">
                  <c:v>0.70479999999999998</c:v>
                </c:pt>
                <c:pt idx="1763">
                  <c:v>0.70520000000000005</c:v>
                </c:pt>
                <c:pt idx="1764">
                  <c:v>0.7056</c:v>
                </c:pt>
                <c:pt idx="1765">
                  <c:v>0.70600000000000007</c:v>
                </c:pt>
                <c:pt idx="1766">
                  <c:v>0.70640000000000003</c:v>
                </c:pt>
                <c:pt idx="1767">
                  <c:v>0.70679999999999998</c:v>
                </c:pt>
                <c:pt idx="1768">
                  <c:v>0.70719999999999994</c:v>
                </c:pt>
                <c:pt idx="1769">
                  <c:v>0.70760000000000001</c:v>
                </c:pt>
                <c:pt idx="1770">
                  <c:v>0.70799999999999996</c:v>
                </c:pt>
                <c:pt idx="1771">
                  <c:v>0.70840000000000003</c:v>
                </c:pt>
                <c:pt idx="1772">
                  <c:v>0.70879999999999999</c:v>
                </c:pt>
                <c:pt idx="1773">
                  <c:v>0.70920000000000005</c:v>
                </c:pt>
                <c:pt idx="1774">
                  <c:v>0.70960000000000001</c:v>
                </c:pt>
                <c:pt idx="1775">
                  <c:v>0.71</c:v>
                </c:pt>
                <c:pt idx="1776">
                  <c:v>0.71039999999999992</c:v>
                </c:pt>
                <c:pt idx="1777">
                  <c:v>0.71079999999999988</c:v>
                </c:pt>
                <c:pt idx="1778">
                  <c:v>0.71119999999999994</c:v>
                </c:pt>
                <c:pt idx="1779">
                  <c:v>0.7115999999999999</c:v>
                </c:pt>
                <c:pt idx="1780">
                  <c:v>0.71199999999999997</c:v>
                </c:pt>
                <c:pt idx="1781">
                  <c:v>0.71239999999999992</c:v>
                </c:pt>
                <c:pt idx="1782">
                  <c:v>0.71279999999999999</c:v>
                </c:pt>
                <c:pt idx="1783">
                  <c:v>0.71319999999999995</c:v>
                </c:pt>
                <c:pt idx="1784">
                  <c:v>0.71360000000000001</c:v>
                </c:pt>
                <c:pt idx="1785">
                  <c:v>0.71399999999999997</c:v>
                </c:pt>
                <c:pt idx="1786">
                  <c:v>0.71440000000000003</c:v>
                </c:pt>
                <c:pt idx="1787">
                  <c:v>0.71479999999999999</c:v>
                </c:pt>
                <c:pt idx="1788">
                  <c:v>0.71520000000000006</c:v>
                </c:pt>
                <c:pt idx="1789">
                  <c:v>0.7155999999999999</c:v>
                </c:pt>
                <c:pt idx="1790">
                  <c:v>0.71599999999999997</c:v>
                </c:pt>
                <c:pt idx="1791">
                  <c:v>0.71639999999999993</c:v>
                </c:pt>
                <c:pt idx="1792">
                  <c:v>0.71679999999999999</c:v>
                </c:pt>
                <c:pt idx="1793">
                  <c:v>0.71719999999999995</c:v>
                </c:pt>
                <c:pt idx="1794">
                  <c:v>0.71760000000000002</c:v>
                </c:pt>
                <c:pt idx="1795">
                  <c:v>0.71799999999999997</c:v>
                </c:pt>
                <c:pt idx="1796">
                  <c:v>0.71840000000000004</c:v>
                </c:pt>
                <c:pt idx="1797">
                  <c:v>0.71879999999999988</c:v>
                </c:pt>
                <c:pt idx="1798">
                  <c:v>0.71919999999999995</c:v>
                </c:pt>
                <c:pt idx="1799">
                  <c:v>0.71959999999999991</c:v>
                </c:pt>
                <c:pt idx="1800">
                  <c:v>0.72</c:v>
                </c:pt>
                <c:pt idx="1801">
                  <c:v>0.72039999999999993</c:v>
                </c:pt>
                <c:pt idx="1802">
                  <c:v>0.7208</c:v>
                </c:pt>
                <c:pt idx="1803">
                  <c:v>0.72119999999999995</c:v>
                </c:pt>
                <c:pt idx="1804">
                  <c:v>0.72160000000000002</c:v>
                </c:pt>
                <c:pt idx="1805">
                  <c:v>0.72199999999999998</c:v>
                </c:pt>
                <c:pt idx="1806">
                  <c:v>0.72240000000000004</c:v>
                </c:pt>
                <c:pt idx="1807">
                  <c:v>0.7228</c:v>
                </c:pt>
                <c:pt idx="1808">
                  <c:v>0.72320000000000007</c:v>
                </c:pt>
                <c:pt idx="1809">
                  <c:v>0.72360000000000002</c:v>
                </c:pt>
                <c:pt idx="1810">
                  <c:v>0.72400000000000009</c:v>
                </c:pt>
                <c:pt idx="1811">
                  <c:v>0.72439999999999993</c:v>
                </c:pt>
                <c:pt idx="1812">
                  <c:v>0.7248</c:v>
                </c:pt>
                <c:pt idx="1813">
                  <c:v>0.72519999999999996</c:v>
                </c:pt>
                <c:pt idx="1814">
                  <c:v>0.72559999999999991</c:v>
                </c:pt>
                <c:pt idx="1815">
                  <c:v>0.72599999999999998</c:v>
                </c:pt>
                <c:pt idx="1816">
                  <c:v>0.72639999999999993</c:v>
                </c:pt>
                <c:pt idx="1817">
                  <c:v>0.7268</c:v>
                </c:pt>
                <c:pt idx="1818">
                  <c:v>0.72719999999999996</c:v>
                </c:pt>
                <c:pt idx="1819">
                  <c:v>0.72760000000000002</c:v>
                </c:pt>
                <c:pt idx="1820">
                  <c:v>0.72799999999999987</c:v>
                </c:pt>
                <c:pt idx="1821">
                  <c:v>0.72839999999999994</c:v>
                </c:pt>
                <c:pt idx="1822">
                  <c:v>0.72879999999999989</c:v>
                </c:pt>
                <c:pt idx="1823">
                  <c:v>0.72919999999999996</c:v>
                </c:pt>
                <c:pt idx="1824">
                  <c:v>0.72959999999999992</c:v>
                </c:pt>
                <c:pt idx="1825">
                  <c:v>0.73</c:v>
                </c:pt>
                <c:pt idx="1826">
                  <c:v>0.73039999999999994</c:v>
                </c:pt>
                <c:pt idx="1827">
                  <c:v>0.73080000000000001</c:v>
                </c:pt>
                <c:pt idx="1828">
                  <c:v>0.73119999999999996</c:v>
                </c:pt>
                <c:pt idx="1829">
                  <c:v>0.73160000000000003</c:v>
                </c:pt>
                <c:pt idx="1830">
                  <c:v>0.73199999999999998</c:v>
                </c:pt>
                <c:pt idx="1831">
                  <c:v>0.73240000000000005</c:v>
                </c:pt>
                <c:pt idx="1832">
                  <c:v>0.73280000000000001</c:v>
                </c:pt>
                <c:pt idx="1833">
                  <c:v>0.73320000000000007</c:v>
                </c:pt>
                <c:pt idx="1834">
                  <c:v>0.73359999999999992</c:v>
                </c:pt>
                <c:pt idx="1835">
                  <c:v>0.73399999999999999</c:v>
                </c:pt>
                <c:pt idx="1836">
                  <c:v>0.73439999999999994</c:v>
                </c:pt>
                <c:pt idx="1837">
                  <c:v>0.73480000000000001</c:v>
                </c:pt>
                <c:pt idx="1838">
                  <c:v>0.73519999999999996</c:v>
                </c:pt>
                <c:pt idx="1839">
                  <c:v>0.73560000000000003</c:v>
                </c:pt>
                <c:pt idx="1840">
                  <c:v>0.73599999999999999</c:v>
                </c:pt>
                <c:pt idx="1841">
                  <c:v>0.73640000000000005</c:v>
                </c:pt>
                <c:pt idx="1842">
                  <c:v>0.7367999999999999</c:v>
                </c:pt>
                <c:pt idx="1843">
                  <c:v>0.73719999999999997</c:v>
                </c:pt>
                <c:pt idx="1844">
                  <c:v>0.73759999999999992</c:v>
                </c:pt>
                <c:pt idx="1845">
                  <c:v>0.73799999999999999</c:v>
                </c:pt>
                <c:pt idx="1846">
                  <c:v>0.73839999999999995</c:v>
                </c:pt>
                <c:pt idx="1847">
                  <c:v>0.73880000000000001</c:v>
                </c:pt>
                <c:pt idx="1848">
                  <c:v>0.73919999999999997</c:v>
                </c:pt>
                <c:pt idx="1849">
                  <c:v>0.73960000000000004</c:v>
                </c:pt>
                <c:pt idx="1850">
                  <c:v>0.74</c:v>
                </c:pt>
                <c:pt idx="1851">
                  <c:v>0.74039999999999995</c:v>
                </c:pt>
                <c:pt idx="1852">
                  <c:v>0.74080000000000001</c:v>
                </c:pt>
                <c:pt idx="1853">
                  <c:v>0.74119999999999997</c:v>
                </c:pt>
                <c:pt idx="1854">
                  <c:v>0.74160000000000004</c:v>
                </c:pt>
                <c:pt idx="1855">
                  <c:v>0.74199999999999999</c:v>
                </c:pt>
                <c:pt idx="1856">
                  <c:v>0.74239999999999995</c:v>
                </c:pt>
                <c:pt idx="1857">
                  <c:v>0.7427999999999999</c:v>
                </c:pt>
                <c:pt idx="1858">
                  <c:v>0.74319999999999997</c:v>
                </c:pt>
                <c:pt idx="1859">
                  <c:v>0.74359999999999993</c:v>
                </c:pt>
                <c:pt idx="1860">
                  <c:v>0.74399999999999999</c:v>
                </c:pt>
                <c:pt idx="1861">
                  <c:v>0.74439999999999995</c:v>
                </c:pt>
                <c:pt idx="1862">
                  <c:v>0.74480000000000002</c:v>
                </c:pt>
                <c:pt idx="1863">
                  <c:v>0.74519999999999997</c:v>
                </c:pt>
                <c:pt idx="1864">
                  <c:v>0.74559999999999993</c:v>
                </c:pt>
                <c:pt idx="1865">
                  <c:v>0.74599999999999989</c:v>
                </c:pt>
                <c:pt idx="1866">
                  <c:v>0.74639999999999995</c:v>
                </c:pt>
                <c:pt idx="1867">
                  <c:v>0.74679999999999991</c:v>
                </c:pt>
                <c:pt idx="1868">
                  <c:v>0.74719999999999998</c:v>
                </c:pt>
                <c:pt idx="1869">
                  <c:v>0.74759999999999993</c:v>
                </c:pt>
                <c:pt idx="1870">
                  <c:v>0.748</c:v>
                </c:pt>
                <c:pt idx="1871">
                  <c:v>0.74839999999999995</c:v>
                </c:pt>
                <c:pt idx="1872">
                  <c:v>0.74880000000000002</c:v>
                </c:pt>
                <c:pt idx="1873">
                  <c:v>0.74919999999999998</c:v>
                </c:pt>
                <c:pt idx="1874">
                  <c:v>0.74960000000000004</c:v>
                </c:pt>
                <c:pt idx="1875">
                  <c:v>0.75</c:v>
                </c:pt>
                <c:pt idx="1876">
                  <c:v>0.75040000000000007</c:v>
                </c:pt>
                <c:pt idx="1877">
                  <c:v>0.75080000000000002</c:v>
                </c:pt>
                <c:pt idx="1878">
                  <c:v>0.75119999999999998</c:v>
                </c:pt>
                <c:pt idx="1879">
                  <c:v>0.75159999999999993</c:v>
                </c:pt>
                <c:pt idx="1880">
                  <c:v>0.752</c:v>
                </c:pt>
                <c:pt idx="1881">
                  <c:v>0.75239999999999996</c:v>
                </c:pt>
                <c:pt idx="1882">
                  <c:v>0.75280000000000002</c:v>
                </c:pt>
                <c:pt idx="1883">
                  <c:v>0.75319999999999998</c:v>
                </c:pt>
                <c:pt idx="1884">
                  <c:v>0.75360000000000005</c:v>
                </c:pt>
                <c:pt idx="1885">
                  <c:v>0.754</c:v>
                </c:pt>
                <c:pt idx="1886">
                  <c:v>0.75439999999999996</c:v>
                </c:pt>
                <c:pt idx="1887">
                  <c:v>0.75479999999999992</c:v>
                </c:pt>
                <c:pt idx="1888">
                  <c:v>0.75519999999999987</c:v>
                </c:pt>
                <c:pt idx="1889">
                  <c:v>0.75559999999999994</c:v>
                </c:pt>
                <c:pt idx="1890">
                  <c:v>0.75599999999999989</c:v>
                </c:pt>
                <c:pt idx="1891">
                  <c:v>0.75639999999999996</c:v>
                </c:pt>
                <c:pt idx="1892">
                  <c:v>0.75679999999999992</c:v>
                </c:pt>
                <c:pt idx="1893">
                  <c:v>0.75719999999999998</c:v>
                </c:pt>
                <c:pt idx="1894">
                  <c:v>0.75759999999999994</c:v>
                </c:pt>
                <c:pt idx="1895">
                  <c:v>0.75800000000000001</c:v>
                </c:pt>
                <c:pt idx="1896">
                  <c:v>0.75839999999999996</c:v>
                </c:pt>
                <c:pt idx="1897">
                  <c:v>0.75880000000000003</c:v>
                </c:pt>
                <c:pt idx="1898">
                  <c:v>0.75919999999999999</c:v>
                </c:pt>
                <c:pt idx="1899">
                  <c:v>0.75960000000000005</c:v>
                </c:pt>
                <c:pt idx="1900">
                  <c:v>0.76</c:v>
                </c:pt>
                <c:pt idx="1901">
                  <c:v>0.76039999999999996</c:v>
                </c:pt>
                <c:pt idx="1902">
                  <c:v>0.76079999999999992</c:v>
                </c:pt>
                <c:pt idx="1903">
                  <c:v>0.76119999999999999</c:v>
                </c:pt>
                <c:pt idx="1904">
                  <c:v>0.76159999999999994</c:v>
                </c:pt>
                <c:pt idx="1905">
                  <c:v>0.76200000000000001</c:v>
                </c:pt>
                <c:pt idx="1906">
                  <c:v>0.76239999999999997</c:v>
                </c:pt>
                <c:pt idx="1907">
                  <c:v>0.76280000000000003</c:v>
                </c:pt>
                <c:pt idx="1908">
                  <c:v>0.76319999999999999</c:v>
                </c:pt>
                <c:pt idx="1909">
                  <c:v>0.76359999999999995</c:v>
                </c:pt>
                <c:pt idx="1910">
                  <c:v>0.7639999999999999</c:v>
                </c:pt>
                <c:pt idx="1911">
                  <c:v>0.76439999999999997</c:v>
                </c:pt>
                <c:pt idx="1912">
                  <c:v>0.76479999999999992</c:v>
                </c:pt>
                <c:pt idx="1913">
                  <c:v>0.76519999999999999</c:v>
                </c:pt>
                <c:pt idx="1914">
                  <c:v>0.76559999999999995</c:v>
                </c:pt>
                <c:pt idx="1915">
                  <c:v>0.76600000000000001</c:v>
                </c:pt>
                <c:pt idx="1916">
                  <c:v>0.76639999999999997</c:v>
                </c:pt>
                <c:pt idx="1917">
                  <c:v>0.76680000000000004</c:v>
                </c:pt>
                <c:pt idx="1918">
                  <c:v>0.76719999999999999</c:v>
                </c:pt>
                <c:pt idx="1919">
                  <c:v>0.76760000000000006</c:v>
                </c:pt>
                <c:pt idx="1920">
                  <c:v>0.76800000000000002</c:v>
                </c:pt>
                <c:pt idx="1921">
                  <c:v>0.76840000000000008</c:v>
                </c:pt>
                <c:pt idx="1922">
                  <c:v>0.76880000000000004</c:v>
                </c:pt>
                <c:pt idx="1923">
                  <c:v>0.76919999999999999</c:v>
                </c:pt>
                <c:pt idx="1924">
                  <c:v>0.76959999999999995</c:v>
                </c:pt>
                <c:pt idx="1925">
                  <c:v>0.76999999999999991</c:v>
                </c:pt>
                <c:pt idx="1926">
                  <c:v>0.77039999999999997</c:v>
                </c:pt>
                <c:pt idx="1927">
                  <c:v>0.77079999999999993</c:v>
                </c:pt>
                <c:pt idx="1928">
                  <c:v>0.7712</c:v>
                </c:pt>
                <c:pt idx="1929">
                  <c:v>0.77159999999999995</c:v>
                </c:pt>
                <c:pt idx="1930">
                  <c:v>0.77200000000000002</c:v>
                </c:pt>
                <c:pt idx="1931">
                  <c:v>0.77239999999999986</c:v>
                </c:pt>
                <c:pt idx="1932">
                  <c:v>0.77279999999999993</c:v>
                </c:pt>
                <c:pt idx="1933">
                  <c:v>0.77319999999999989</c:v>
                </c:pt>
                <c:pt idx="1934">
                  <c:v>0.77359999999999995</c:v>
                </c:pt>
                <c:pt idx="1935">
                  <c:v>0.77399999999999991</c:v>
                </c:pt>
                <c:pt idx="1936">
                  <c:v>0.77439999999999998</c:v>
                </c:pt>
                <c:pt idx="1937">
                  <c:v>0.77479999999999993</c:v>
                </c:pt>
                <c:pt idx="1938">
                  <c:v>0.7752</c:v>
                </c:pt>
                <c:pt idx="1939">
                  <c:v>0.77559999999999996</c:v>
                </c:pt>
                <c:pt idx="1940">
                  <c:v>0.77600000000000002</c:v>
                </c:pt>
                <c:pt idx="1941">
                  <c:v>0.77639999999999998</c:v>
                </c:pt>
                <c:pt idx="1942">
                  <c:v>0.77680000000000005</c:v>
                </c:pt>
                <c:pt idx="1943">
                  <c:v>0.7772</c:v>
                </c:pt>
                <c:pt idx="1944">
                  <c:v>0.77760000000000007</c:v>
                </c:pt>
                <c:pt idx="1945">
                  <c:v>0.77799999999999991</c:v>
                </c:pt>
                <c:pt idx="1946">
                  <c:v>0.77839999999999998</c:v>
                </c:pt>
                <c:pt idx="1947">
                  <c:v>0.77879999999999994</c:v>
                </c:pt>
                <c:pt idx="1948">
                  <c:v>0.7792</c:v>
                </c:pt>
                <c:pt idx="1949">
                  <c:v>0.77959999999999996</c:v>
                </c:pt>
                <c:pt idx="1950">
                  <c:v>0.78</c:v>
                </c:pt>
                <c:pt idx="1951">
                  <c:v>0.78039999999999998</c:v>
                </c:pt>
                <c:pt idx="1952">
                  <c:v>0.78080000000000005</c:v>
                </c:pt>
                <c:pt idx="1953">
                  <c:v>0.78120000000000001</c:v>
                </c:pt>
                <c:pt idx="1954">
                  <c:v>0.78159999999999996</c:v>
                </c:pt>
                <c:pt idx="1955">
                  <c:v>0.78199999999999992</c:v>
                </c:pt>
                <c:pt idx="1956">
                  <c:v>0.78239999999999998</c:v>
                </c:pt>
                <c:pt idx="1957">
                  <c:v>0.78279999999999994</c:v>
                </c:pt>
                <c:pt idx="1958">
                  <c:v>0.78320000000000001</c:v>
                </c:pt>
                <c:pt idx="1959">
                  <c:v>0.78359999999999996</c:v>
                </c:pt>
                <c:pt idx="1960">
                  <c:v>0.78400000000000003</c:v>
                </c:pt>
                <c:pt idx="1961">
                  <c:v>0.78439999999999999</c:v>
                </c:pt>
                <c:pt idx="1962">
                  <c:v>0.78479999999999994</c:v>
                </c:pt>
                <c:pt idx="1963">
                  <c:v>0.78520000000000001</c:v>
                </c:pt>
                <c:pt idx="1964">
                  <c:v>0.78559999999999997</c:v>
                </c:pt>
                <c:pt idx="1965">
                  <c:v>0.78600000000000003</c:v>
                </c:pt>
                <c:pt idx="1966">
                  <c:v>0.78639999999999999</c:v>
                </c:pt>
                <c:pt idx="1967">
                  <c:v>0.78679999999999994</c:v>
                </c:pt>
                <c:pt idx="1968">
                  <c:v>0.7871999999999999</c:v>
                </c:pt>
                <c:pt idx="1969">
                  <c:v>0.78759999999999997</c:v>
                </c:pt>
                <c:pt idx="1970">
                  <c:v>0.78799999999999992</c:v>
                </c:pt>
                <c:pt idx="1971">
                  <c:v>0.78839999999999999</c:v>
                </c:pt>
                <c:pt idx="1972">
                  <c:v>0.78879999999999995</c:v>
                </c:pt>
                <c:pt idx="1973">
                  <c:v>0.78920000000000001</c:v>
                </c:pt>
                <c:pt idx="1974">
                  <c:v>0.78959999999999997</c:v>
                </c:pt>
                <c:pt idx="1975">
                  <c:v>0.79</c:v>
                </c:pt>
                <c:pt idx="1976">
                  <c:v>0.79039999999999999</c:v>
                </c:pt>
                <c:pt idx="1977">
                  <c:v>0.79079999999999995</c:v>
                </c:pt>
                <c:pt idx="1978">
                  <c:v>0.7911999999999999</c:v>
                </c:pt>
                <c:pt idx="1979">
                  <c:v>0.79159999999999997</c:v>
                </c:pt>
                <c:pt idx="1980">
                  <c:v>0.79199999999999993</c:v>
                </c:pt>
                <c:pt idx="1981">
                  <c:v>0.79239999999999999</c:v>
                </c:pt>
                <c:pt idx="1982">
                  <c:v>0.79279999999999995</c:v>
                </c:pt>
                <c:pt idx="1983">
                  <c:v>0.79320000000000002</c:v>
                </c:pt>
                <c:pt idx="1984">
                  <c:v>0.79359999999999997</c:v>
                </c:pt>
                <c:pt idx="1985">
                  <c:v>0.79400000000000004</c:v>
                </c:pt>
                <c:pt idx="1986">
                  <c:v>0.7944</c:v>
                </c:pt>
                <c:pt idx="1987">
                  <c:v>0.79480000000000006</c:v>
                </c:pt>
                <c:pt idx="1988">
                  <c:v>0.79520000000000002</c:v>
                </c:pt>
                <c:pt idx="1989">
                  <c:v>0.79559999999999997</c:v>
                </c:pt>
                <c:pt idx="1990">
                  <c:v>0.79599999999999993</c:v>
                </c:pt>
                <c:pt idx="1991">
                  <c:v>0.7964</c:v>
                </c:pt>
                <c:pt idx="1992">
                  <c:v>0.79679999999999995</c:v>
                </c:pt>
                <c:pt idx="1993">
                  <c:v>0.79720000000000002</c:v>
                </c:pt>
                <c:pt idx="1994">
                  <c:v>0.79759999999999998</c:v>
                </c:pt>
                <c:pt idx="1995">
                  <c:v>0.79800000000000004</c:v>
                </c:pt>
                <c:pt idx="1996">
                  <c:v>0.7984</c:v>
                </c:pt>
                <c:pt idx="1997">
                  <c:v>0.79879999999999995</c:v>
                </c:pt>
                <c:pt idx="1998">
                  <c:v>0.79920000000000002</c:v>
                </c:pt>
                <c:pt idx="1999">
                  <c:v>0.79959999999999987</c:v>
                </c:pt>
                <c:pt idx="2000">
                  <c:v>0.79999999999999993</c:v>
                </c:pt>
                <c:pt idx="2001">
                  <c:v>0.80039999999999989</c:v>
                </c:pt>
                <c:pt idx="2002">
                  <c:v>0.80079999999999996</c:v>
                </c:pt>
                <c:pt idx="2003">
                  <c:v>0.80119999999999991</c:v>
                </c:pt>
                <c:pt idx="2004">
                  <c:v>0.80159999999999998</c:v>
                </c:pt>
                <c:pt idx="2005">
                  <c:v>0.80199999999999994</c:v>
                </c:pt>
                <c:pt idx="2006">
                  <c:v>0.8024</c:v>
                </c:pt>
                <c:pt idx="2007">
                  <c:v>0.80279999999999996</c:v>
                </c:pt>
                <c:pt idx="2008">
                  <c:v>0.80320000000000003</c:v>
                </c:pt>
                <c:pt idx="2009">
                  <c:v>0.80359999999999998</c:v>
                </c:pt>
                <c:pt idx="2010">
                  <c:v>0.80400000000000005</c:v>
                </c:pt>
                <c:pt idx="2011">
                  <c:v>0.80439999999999989</c:v>
                </c:pt>
                <c:pt idx="2012">
                  <c:v>0.80479999999999996</c:v>
                </c:pt>
                <c:pt idx="2013">
                  <c:v>0.80519999999999992</c:v>
                </c:pt>
                <c:pt idx="2014">
                  <c:v>0.80559999999999998</c:v>
                </c:pt>
                <c:pt idx="2015">
                  <c:v>0.80599999999999994</c:v>
                </c:pt>
                <c:pt idx="2016">
                  <c:v>0.80640000000000001</c:v>
                </c:pt>
                <c:pt idx="2017">
                  <c:v>0.80679999999999996</c:v>
                </c:pt>
                <c:pt idx="2018">
                  <c:v>0.80720000000000003</c:v>
                </c:pt>
                <c:pt idx="2019">
                  <c:v>0.80759999999999998</c:v>
                </c:pt>
                <c:pt idx="2020">
                  <c:v>0.80800000000000005</c:v>
                </c:pt>
                <c:pt idx="2021">
                  <c:v>0.8083999999999999</c:v>
                </c:pt>
                <c:pt idx="2022">
                  <c:v>0.80879999999999996</c:v>
                </c:pt>
                <c:pt idx="2023">
                  <c:v>0.80919999999999992</c:v>
                </c:pt>
                <c:pt idx="2024">
                  <c:v>0.80959999999999999</c:v>
                </c:pt>
                <c:pt idx="2025">
                  <c:v>0.80999999999999994</c:v>
                </c:pt>
                <c:pt idx="2026">
                  <c:v>0.81040000000000001</c:v>
                </c:pt>
                <c:pt idx="2027">
                  <c:v>0.81079999999999997</c:v>
                </c:pt>
                <c:pt idx="2028">
                  <c:v>0.81120000000000003</c:v>
                </c:pt>
                <c:pt idx="2029">
                  <c:v>0.81159999999999999</c:v>
                </c:pt>
                <c:pt idx="2030">
                  <c:v>0.81200000000000006</c:v>
                </c:pt>
                <c:pt idx="2031">
                  <c:v>0.81240000000000001</c:v>
                </c:pt>
                <c:pt idx="2032">
                  <c:v>0.81280000000000008</c:v>
                </c:pt>
                <c:pt idx="2033">
                  <c:v>0.81320000000000003</c:v>
                </c:pt>
                <c:pt idx="2034">
                  <c:v>0.81359999999999999</c:v>
                </c:pt>
                <c:pt idx="2035">
                  <c:v>0.81399999999999995</c:v>
                </c:pt>
                <c:pt idx="2036">
                  <c:v>0.8143999999999999</c:v>
                </c:pt>
                <c:pt idx="2037">
                  <c:v>0.81479999999999997</c:v>
                </c:pt>
                <c:pt idx="2038">
                  <c:v>0.81519999999999992</c:v>
                </c:pt>
                <c:pt idx="2039">
                  <c:v>0.81559999999999999</c:v>
                </c:pt>
                <c:pt idx="2040">
                  <c:v>0.81599999999999995</c:v>
                </c:pt>
                <c:pt idx="2041">
                  <c:v>0.81640000000000001</c:v>
                </c:pt>
                <c:pt idx="2042">
                  <c:v>0.81679999999999997</c:v>
                </c:pt>
                <c:pt idx="2043">
                  <c:v>0.81720000000000004</c:v>
                </c:pt>
                <c:pt idx="2044">
                  <c:v>0.81759999999999988</c:v>
                </c:pt>
                <c:pt idx="2045">
                  <c:v>0.81799999999999995</c:v>
                </c:pt>
                <c:pt idx="2046">
                  <c:v>0.81839999999999991</c:v>
                </c:pt>
                <c:pt idx="2047">
                  <c:v>0.81879999999999997</c:v>
                </c:pt>
                <c:pt idx="2048">
                  <c:v>0.81919999999999993</c:v>
                </c:pt>
                <c:pt idx="2049">
                  <c:v>0.8196</c:v>
                </c:pt>
                <c:pt idx="2050">
                  <c:v>0.82</c:v>
                </c:pt>
                <c:pt idx="2051">
                  <c:v>0.82040000000000002</c:v>
                </c:pt>
                <c:pt idx="2052">
                  <c:v>0.82079999999999997</c:v>
                </c:pt>
                <c:pt idx="2053">
                  <c:v>0.82120000000000004</c:v>
                </c:pt>
                <c:pt idx="2054">
                  <c:v>0.8216</c:v>
                </c:pt>
                <c:pt idx="2055">
                  <c:v>0.82200000000000006</c:v>
                </c:pt>
                <c:pt idx="2056">
                  <c:v>0.82239999999999991</c:v>
                </c:pt>
                <c:pt idx="2057">
                  <c:v>0.82279999999999998</c:v>
                </c:pt>
                <c:pt idx="2058">
                  <c:v>0.82319999999999993</c:v>
                </c:pt>
                <c:pt idx="2059">
                  <c:v>0.8236</c:v>
                </c:pt>
                <c:pt idx="2060">
                  <c:v>0.82399999999999995</c:v>
                </c:pt>
                <c:pt idx="2061">
                  <c:v>0.82440000000000002</c:v>
                </c:pt>
                <c:pt idx="2062">
                  <c:v>0.82479999999999998</c:v>
                </c:pt>
                <c:pt idx="2063">
                  <c:v>0.82520000000000004</c:v>
                </c:pt>
                <c:pt idx="2064">
                  <c:v>0.8256</c:v>
                </c:pt>
                <c:pt idx="2065">
                  <c:v>0.82600000000000007</c:v>
                </c:pt>
                <c:pt idx="2066">
                  <c:v>0.82639999999999991</c:v>
                </c:pt>
                <c:pt idx="2067">
                  <c:v>0.82679999999999998</c:v>
                </c:pt>
                <c:pt idx="2068">
                  <c:v>0.82719999999999994</c:v>
                </c:pt>
                <c:pt idx="2069">
                  <c:v>0.8276</c:v>
                </c:pt>
                <c:pt idx="2070">
                  <c:v>0.82799999999999996</c:v>
                </c:pt>
                <c:pt idx="2071">
                  <c:v>0.82840000000000003</c:v>
                </c:pt>
                <c:pt idx="2072">
                  <c:v>0.82879999999999998</c:v>
                </c:pt>
                <c:pt idx="2073">
                  <c:v>0.82919999999999994</c:v>
                </c:pt>
                <c:pt idx="2074">
                  <c:v>0.8296</c:v>
                </c:pt>
                <c:pt idx="2075">
                  <c:v>0.83</c:v>
                </c:pt>
                <c:pt idx="2076">
                  <c:v>0.83040000000000003</c:v>
                </c:pt>
                <c:pt idx="2077">
                  <c:v>0.83079999999999998</c:v>
                </c:pt>
                <c:pt idx="2078">
                  <c:v>0.83119999999999994</c:v>
                </c:pt>
                <c:pt idx="2079">
                  <c:v>0.83159999999999989</c:v>
                </c:pt>
                <c:pt idx="2080">
                  <c:v>0.83199999999999996</c:v>
                </c:pt>
                <c:pt idx="2081">
                  <c:v>0.83239999999999992</c:v>
                </c:pt>
                <c:pt idx="2082">
                  <c:v>0.83279999999999998</c:v>
                </c:pt>
                <c:pt idx="2083">
                  <c:v>0.83319999999999994</c:v>
                </c:pt>
                <c:pt idx="2084">
                  <c:v>0.83360000000000001</c:v>
                </c:pt>
                <c:pt idx="2085">
                  <c:v>0.83399999999999996</c:v>
                </c:pt>
                <c:pt idx="2086">
                  <c:v>0.83440000000000003</c:v>
                </c:pt>
                <c:pt idx="2087">
                  <c:v>0.83479999999999999</c:v>
                </c:pt>
                <c:pt idx="2088">
                  <c:v>0.83519999999999994</c:v>
                </c:pt>
                <c:pt idx="2089">
                  <c:v>0.8355999999999999</c:v>
                </c:pt>
                <c:pt idx="2090">
                  <c:v>0.83599999999999997</c:v>
                </c:pt>
                <c:pt idx="2091">
                  <c:v>0.83639999999999992</c:v>
                </c:pt>
                <c:pt idx="2092">
                  <c:v>0.83679999999999999</c:v>
                </c:pt>
                <c:pt idx="2093">
                  <c:v>0.83719999999999994</c:v>
                </c:pt>
                <c:pt idx="2094">
                  <c:v>0.83760000000000001</c:v>
                </c:pt>
                <c:pt idx="2095">
                  <c:v>0.83799999999999997</c:v>
                </c:pt>
                <c:pt idx="2096">
                  <c:v>0.83840000000000003</c:v>
                </c:pt>
                <c:pt idx="2097">
                  <c:v>0.83879999999999999</c:v>
                </c:pt>
                <c:pt idx="2098">
                  <c:v>0.83920000000000006</c:v>
                </c:pt>
                <c:pt idx="2099">
                  <c:v>0.83960000000000001</c:v>
                </c:pt>
                <c:pt idx="2100">
                  <c:v>0.84</c:v>
                </c:pt>
                <c:pt idx="2101">
                  <c:v>0.84039999999999992</c:v>
                </c:pt>
                <c:pt idx="2102">
                  <c:v>0.84079999999999999</c:v>
                </c:pt>
                <c:pt idx="2103">
                  <c:v>0.84119999999999995</c:v>
                </c:pt>
                <c:pt idx="2104">
                  <c:v>0.84160000000000001</c:v>
                </c:pt>
                <c:pt idx="2105">
                  <c:v>0.84199999999999997</c:v>
                </c:pt>
                <c:pt idx="2106">
                  <c:v>0.84240000000000004</c:v>
                </c:pt>
                <c:pt idx="2107">
                  <c:v>0.84279999999999999</c:v>
                </c:pt>
                <c:pt idx="2108">
                  <c:v>0.84319999999999995</c:v>
                </c:pt>
                <c:pt idx="2109">
                  <c:v>0.84360000000000002</c:v>
                </c:pt>
                <c:pt idx="2110">
                  <c:v>0.84399999999999997</c:v>
                </c:pt>
                <c:pt idx="2111">
                  <c:v>0.84439999999999993</c:v>
                </c:pt>
                <c:pt idx="2112">
                  <c:v>0.84479999999999988</c:v>
                </c:pt>
                <c:pt idx="2113">
                  <c:v>0.84519999999999995</c:v>
                </c:pt>
                <c:pt idx="2114">
                  <c:v>0.84559999999999991</c:v>
                </c:pt>
                <c:pt idx="2115">
                  <c:v>0.84599999999999997</c:v>
                </c:pt>
                <c:pt idx="2116">
                  <c:v>0.84639999999999993</c:v>
                </c:pt>
                <c:pt idx="2117">
                  <c:v>0.8468</c:v>
                </c:pt>
                <c:pt idx="2118">
                  <c:v>0.84719999999999995</c:v>
                </c:pt>
                <c:pt idx="2119">
                  <c:v>0.84760000000000002</c:v>
                </c:pt>
                <c:pt idx="2120">
                  <c:v>0.84799999999999998</c:v>
                </c:pt>
                <c:pt idx="2121">
                  <c:v>0.84840000000000004</c:v>
                </c:pt>
                <c:pt idx="2122">
                  <c:v>0.8488</c:v>
                </c:pt>
                <c:pt idx="2123">
                  <c:v>0.84919999999999995</c:v>
                </c:pt>
                <c:pt idx="2124">
                  <c:v>0.84959999999999991</c:v>
                </c:pt>
                <c:pt idx="2125">
                  <c:v>0.85</c:v>
                </c:pt>
                <c:pt idx="2126">
                  <c:v>0.85039999999999993</c:v>
                </c:pt>
                <c:pt idx="2127">
                  <c:v>0.8508</c:v>
                </c:pt>
                <c:pt idx="2128">
                  <c:v>0.85119999999999996</c:v>
                </c:pt>
                <c:pt idx="2129">
                  <c:v>0.85160000000000002</c:v>
                </c:pt>
                <c:pt idx="2130">
                  <c:v>0.85199999999999998</c:v>
                </c:pt>
                <c:pt idx="2131">
                  <c:v>0.85240000000000005</c:v>
                </c:pt>
                <c:pt idx="2132">
                  <c:v>0.8528</c:v>
                </c:pt>
                <c:pt idx="2133">
                  <c:v>0.85319999999999996</c:v>
                </c:pt>
                <c:pt idx="2134">
                  <c:v>0.85359999999999991</c:v>
                </c:pt>
                <c:pt idx="2135">
                  <c:v>0.85399999999999998</c:v>
                </c:pt>
                <c:pt idx="2136">
                  <c:v>0.85439999999999994</c:v>
                </c:pt>
                <c:pt idx="2137">
                  <c:v>0.8548</c:v>
                </c:pt>
                <c:pt idx="2138">
                  <c:v>0.85519999999999996</c:v>
                </c:pt>
                <c:pt idx="2139">
                  <c:v>0.85560000000000003</c:v>
                </c:pt>
                <c:pt idx="2140">
                  <c:v>0.85599999999999998</c:v>
                </c:pt>
                <c:pt idx="2141">
                  <c:v>0.85640000000000005</c:v>
                </c:pt>
                <c:pt idx="2142">
                  <c:v>0.85680000000000001</c:v>
                </c:pt>
                <c:pt idx="2143">
                  <c:v>0.85720000000000007</c:v>
                </c:pt>
                <c:pt idx="2144">
                  <c:v>0.85760000000000003</c:v>
                </c:pt>
                <c:pt idx="2145">
                  <c:v>0.85799999999999998</c:v>
                </c:pt>
                <c:pt idx="2146">
                  <c:v>0.85839999999999994</c:v>
                </c:pt>
                <c:pt idx="2147">
                  <c:v>0.8587999999999999</c:v>
                </c:pt>
                <c:pt idx="2148">
                  <c:v>0.85919999999999996</c:v>
                </c:pt>
                <c:pt idx="2149">
                  <c:v>0.85959999999999992</c:v>
                </c:pt>
                <c:pt idx="2150">
                  <c:v>0.86</c:v>
                </c:pt>
                <c:pt idx="2151">
                  <c:v>0.86039999999999994</c:v>
                </c:pt>
                <c:pt idx="2152">
                  <c:v>0.86080000000000001</c:v>
                </c:pt>
                <c:pt idx="2153">
                  <c:v>0.86119999999999997</c:v>
                </c:pt>
                <c:pt idx="2154">
                  <c:v>0.86160000000000003</c:v>
                </c:pt>
                <c:pt idx="2155">
                  <c:v>0.86199999999999988</c:v>
                </c:pt>
                <c:pt idx="2156">
                  <c:v>0.86239999999999994</c:v>
                </c:pt>
                <c:pt idx="2157">
                  <c:v>0.8627999999999999</c:v>
                </c:pt>
                <c:pt idx="2158">
                  <c:v>0.86319999999999997</c:v>
                </c:pt>
                <c:pt idx="2159">
                  <c:v>0.86359999999999992</c:v>
                </c:pt>
                <c:pt idx="2160">
                  <c:v>0.86399999999999999</c:v>
                </c:pt>
                <c:pt idx="2161">
                  <c:v>0.86439999999999995</c:v>
                </c:pt>
                <c:pt idx="2162">
                  <c:v>0.86480000000000001</c:v>
                </c:pt>
                <c:pt idx="2163">
                  <c:v>0.86519999999999997</c:v>
                </c:pt>
                <c:pt idx="2164">
                  <c:v>0.86560000000000004</c:v>
                </c:pt>
                <c:pt idx="2165">
                  <c:v>0.86599999999999999</c:v>
                </c:pt>
                <c:pt idx="2166">
                  <c:v>0.86640000000000006</c:v>
                </c:pt>
                <c:pt idx="2167">
                  <c:v>0.8667999999999999</c:v>
                </c:pt>
                <c:pt idx="2168">
                  <c:v>0.86719999999999997</c:v>
                </c:pt>
                <c:pt idx="2169">
                  <c:v>0.86759999999999993</c:v>
                </c:pt>
                <c:pt idx="2170">
                  <c:v>0.86799999999999999</c:v>
                </c:pt>
                <c:pt idx="2171">
                  <c:v>0.86839999999999995</c:v>
                </c:pt>
                <c:pt idx="2172">
                  <c:v>0.86880000000000002</c:v>
                </c:pt>
                <c:pt idx="2173">
                  <c:v>0.86919999999999997</c:v>
                </c:pt>
                <c:pt idx="2174">
                  <c:v>0.86960000000000004</c:v>
                </c:pt>
                <c:pt idx="2175">
                  <c:v>0.87</c:v>
                </c:pt>
                <c:pt idx="2176">
                  <c:v>0.87040000000000006</c:v>
                </c:pt>
                <c:pt idx="2177">
                  <c:v>0.87080000000000002</c:v>
                </c:pt>
                <c:pt idx="2178">
                  <c:v>0.87119999999999997</c:v>
                </c:pt>
                <c:pt idx="2179">
                  <c:v>0.87159999999999993</c:v>
                </c:pt>
                <c:pt idx="2180">
                  <c:v>0.872</c:v>
                </c:pt>
                <c:pt idx="2181">
                  <c:v>0.87239999999999995</c:v>
                </c:pt>
                <c:pt idx="2182">
                  <c:v>0.87280000000000002</c:v>
                </c:pt>
                <c:pt idx="2183">
                  <c:v>0.87319999999999998</c:v>
                </c:pt>
                <c:pt idx="2184">
                  <c:v>0.87359999999999993</c:v>
                </c:pt>
                <c:pt idx="2185">
                  <c:v>0.874</c:v>
                </c:pt>
                <c:pt idx="2186">
                  <c:v>0.87439999999999996</c:v>
                </c:pt>
                <c:pt idx="2187">
                  <c:v>0.87480000000000002</c:v>
                </c:pt>
                <c:pt idx="2188">
                  <c:v>0.87519999999999998</c:v>
                </c:pt>
                <c:pt idx="2189">
                  <c:v>0.87559999999999993</c:v>
                </c:pt>
                <c:pt idx="2190">
                  <c:v>0.87599999999999989</c:v>
                </c:pt>
                <c:pt idx="2191">
                  <c:v>0.87639999999999996</c:v>
                </c:pt>
                <c:pt idx="2192">
                  <c:v>0.87679999999999991</c:v>
                </c:pt>
                <c:pt idx="2193">
                  <c:v>0.87719999999999998</c:v>
                </c:pt>
                <c:pt idx="2194">
                  <c:v>0.87759999999999994</c:v>
                </c:pt>
                <c:pt idx="2195">
                  <c:v>0.878</c:v>
                </c:pt>
                <c:pt idx="2196">
                  <c:v>0.87839999999999996</c:v>
                </c:pt>
                <c:pt idx="2197">
                  <c:v>0.87880000000000003</c:v>
                </c:pt>
                <c:pt idx="2198">
                  <c:v>0.87919999999999998</c:v>
                </c:pt>
                <c:pt idx="2199">
                  <c:v>0.87960000000000005</c:v>
                </c:pt>
                <c:pt idx="2200">
                  <c:v>0.87999999999999989</c:v>
                </c:pt>
                <c:pt idx="2201">
                  <c:v>0.88039999999999996</c:v>
                </c:pt>
                <c:pt idx="2202">
                  <c:v>0.88079999999999992</c:v>
                </c:pt>
                <c:pt idx="2203">
                  <c:v>0.88119999999999998</c:v>
                </c:pt>
                <c:pt idx="2204">
                  <c:v>0.88159999999999994</c:v>
                </c:pt>
                <c:pt idx="2205">
                  <c:v>0.88200000000000001</c:v>
                </c:pt>
                <c:pt idx="2206">
                  <c:v>0.88239999999999996</c:v>
                </c:pt>
                <c:pt idx="2207">
                  <c:v>0.88280000000000003</c:v>
                </c:pt>
                <c:pt idx="2208">
                  <c:v>0.88319999999999999</c:v>
                </c:pt>
                <c:pt idx="2209">
                  <c:v>0.88360000000000005</c:v>
                </c:pt>
                <c:pt idx="2210">
                  <c:v>0.88400000000000001</c:v>
                </c:pt>
                <c:pt idx="2211">
                  <c:v>0.88440000000000007</c:v>
                </c:pt>
                <c:pt idx="2212">
                  <c:v>0.88479999999999992</c:v>
                </c:pt>
                <c:pt idx="2213">
                  <c:v>0.88519999999999999</c:v>
                </c:pt>
                <c:pt idx="2214">
                  <c:v>0.88559999999999994</c:v>
                </c:pt>
                <c:pt idx="2215">
                  <c:v>0.88600000000000001</c:v>
                </c:pt>
                <c:pt idx="2216">
                  <c:v>0.88639999999999997</c:v>
                </c:pt>
                <c:pt idx="2217">
                  <c:v>0.88680000000000003</c:v>
                </c:pt>
                <c:pt idx="2218">
                  <c:v>0.88719999999999999</c:v>
                </c:pt>
                <c:pt idx="2219">
                  <c:v>0.88759999999999994</c:v>
                </c:pt>
                <c:pt idx="2220">
                  <c:v>0.88800000000000001</c:v>
                </c:pt>
                <c:pt idx="2221">
                  <c:v>0.88839999999999997</c:v>
                </c:pt>
                <c:pt idx="2222">
                  <c:v>0.88880000000000003</c:v>
                </c:pt>
                <c:pt idx="2223">
                  <c:v>0.88919999999999988</c:v>
                </c:pt>
                <c:pt idx="2224">
                  <c:v>0.88959999999999995</c:v>
                </c:pt>
                <c:pt idx="2225">
                  <c:v>0.8899999999999999</c:v>
                </c:pt>
                <c:pt idx="2226">
                  <c:v>0.89039999999999997</c:v>
                </c:pt>
                <c:pt idx="2227">
                  <c:v>0.89079999999999993</c:v>
                </c:pt>
                <c:pt idx="2228">
                  <c:v>0.89119999999999999</c:v>
                </c:pt>
                <c:pt idx="2229">
                  <c:v>0.89159999999999995</c:v>
                </c:pt>
                <c:pt idx="2230">
                  <c:v>0.89200000000000002</c:v>
                </c:pt>
                <c:pt idx="2231">
                  <c:v>0.89239999999999997</c:v>
                </c:pt>
                <c:pt idx="2232">
                  <c:v>0.89280000000000004</c:v>
                </c:pt>
                <c:pt idx="2233">
                  <c:v>0.89319999999999999</c:v>
                </c:pt>
                <c:pt idx="2234">
                  <c:v>0.89359999999999995</c:v>
                </c:pt>
                <c:pt idx="2235">
                  <c:v>0.89399999999999991</c:v>
                </c:pt>
                <c:pt idx="2236">
                  <c:v>0.89439999999999997</c:v>
                </c:pt>
                <c:pt idx="2237">
                  <c:v>0.89479999999999993</c:v>
                </c:pt>
                <c:pt idx="2238">
                  <c:v>0.8952</c:v>
                </c:pt>
                <c:pt idx="2239">
                  <c:v>0.89559999999999995</c:v>
                </c:pt>
                <c:pt idx="2240">
                  <c:v>0.89600000000000002</c:v>
                </c:pt>
                <c:pt idx="2241">
                  <c:v>0.89639999999999997</c:v>
                </c:pt>
                <c:pt idx="2242">
                  <c:v>0.89680000000000004</c:v>
                </c:pt>
                <c:pt idx="2243">
                  <c:v>0.8972</c:v>
                </c:pt>
                <c:pt idx="2244">
                  <c:v>0.89760000000000006</c:v>
                </c:pt>
                <c:pt idx="2245">
                  <c:v>0.89799999999999991</c:v>
                </c:pt>
                <c:pt idx="2246">
                  <c:v>0.89839999999999998</c:v>
                </c:pt>
                <c:pt idx="2247">
                  <c:v>0.89879999999999993</c:v>
                </c:pt>
                <c:pt idx="2248">
                  <c:v>0.8992</c:v>
                </c:pt>
                <c:pt idx="2249">
                  <c:v>0.89959999999999996</c:v>
                </c:pt>
                <c:pt idx="2250">
                  <c:v>0.9</c:v>
                </c:pt>
                <c:pt idx="2251">
                  <c:v>0.90039999999999998</c:v>
                </c:pt>
                <c:pt idx="2252">
                  <c:v>0.90080000000000005</c:v>
                </c:pt>
                <c:pt idx="2253">
                  <c:v>0.9012</c:v>
                </c:pt>
                <c:pt idx="2254">
                  <c:v>0.90160000000000007</c:v>
                </c:pt>
                <c:pt idx="2255">
                  <c:v>0.90200000000000002</c:v>
                </c:pt>
                <c:pt idx="2256">
                  <c:v>0.90239999999999998</c:v>
                </c:pt>
                <c:pt idx="2257">
                  <c:v>0.90279999999999994</c:v>
                </c:pt>
                <c:pt idx="2258">
                  <c:v>0.90319999999999989</c:v>
                </c:pt>
                <c:pt idx="2259">
                  <c:v>0.90359999999999996</c:v>
                </c:pt>
                <c:pt idx="2260">
                  <c:v>0.90399999999999991</c:v>
                </c:pt>
                <c:pt idx="2261">
                  <c:v>0.90439999999999998</c:v>
                </c:pt>
                <c:pt idx="2262">
                  <c:v>0.90479999999999994</c:v>
                </c:pt>
                <c:pt idx="2263">
                  <c:v>0.9052</c:v>
                </c:pt>
                <c:pt idx="2264">
                  <c:v>0.90559999999999996</c:v>
                </c:pt>
                <c:pt idx="2265">
                  <c:v>0.90600000000000003</c:v>
                </c:pt>
                <c:pt idx="2266">
                  <c:v>0.90639999999999998</c:v>
                </c:pt>
                <c:pt idx="2267">
                  <c:v>0.90679999999999994</c:v>
                </c:pt>
                <c:pt idx="2268">
                  <c:v>0.9071999999999999</c:v>
                </c:pt>
                <c:pt idx="2269">
                  <c:v>0.90759999999999996</c:v>
                </c:pt>
                <c:pt idx="2270">
                  <c:v>0.90799999999999992</c:v>
                </c:pt>
                <c:pt idx="2271">
                  <c:v>0.90839999999999999</c:v>
                </c:pt>
                <c:pt idx="2272">
                  <c:v>0.90879999999999994</c:v>
                </c:pt>
                <c:pt idx="2273">
                  <c:v>0.90920000000000001</c:v>
                </c:pt>
                <c:pt idx="2274">
                  <c:v>0.90959999999999996</c:v>
                </c:pt>
                <c:pt idx="2275">
                  <c:v>0.91</c:v>
                </c:pt>
                <c:pt idx="2276">
                  <c:v>0.91039999999999999</c:v>
                </c:pt>
                <c:pt idx="2277">
                  <c:v>0.91080000000000005</c:v>
                </c:pt>
                <c:pt idx="2278">
                  <c:v>0.9111999999999999</c:v>
                </c:pt>
                <c:pt idx="2279">
                  <c:v>0.91159999999999997</c:v>
                </c:pt>
                <c:pt idx="2280">
                  <c:v>0.91199999999999992</c:v>
                </c:pt>
                <c:pt idx="2281">
                  <c:v>0.91239999999999999</c:v>
                </c:pt>
                <c:pt idx="2282">
                  <c:v>0.91279999999999994</c:v>
                </c:pt>
                <c:pt idx="2283">
                  <c:v>0.91320000000000001</c:v>
                </c:pt>
                <c:pt idx="2284">
                  <c:v>0.91359999999999997</c:v>
                </c:pt>
                <c:pt idx="2285">
                  <c:v>0.91400000000000003</c:v>
                </c:pt>
                <c:pt idx="2286">
                  <c:v>0.91439999999999999</c:v>
                </c:pt>
                <c:pt idx="2287">
                  <c:v>0.91480000000000006</c:v>
                </c:pt>
                <c:pt idx="2288">
                  <c:v>0.91520000000000001</c:v>
                </c:pt>
                <c:pt idx="2289">
                  <c:v>0.91559999999999997</c:v>
                </c:pt>
                <c:pt idx="2290">
                  <c:v>0.91599999999999993</c:v>
                </c:pt>
                <c:pt idx="2291">
                  <c:v>0.91639999999999999</c:v>
                </c:pt>
                <c:pt idx="2292">
                  <c:v>0.91679999999999995</c:v>
                </c:pt>
                <c:pt idx="2293">
                  <c:v>0.91720000000000002</c:v>
                </c:pt>
                <c:pt idx="2294">
                  <c:v>0.91759999999999997</c:v>
                </c:pt>
                <c:pt idx="2295">
                  <c:v>0.91799999999999993</c:v>
                </c:pt>
                <c:pt idx="2296">
                  <c:v>0.91839999999999999</c:v>
                </c:pt>
                <c:pt idx="2297">
                  <c:v>0.91879999999999995</c:v>
                </c:pt>
                <c:pt idx="2298">
                  <c:v>0.91920000000000002</c:v>
                </c:pt>
                <c:pt idx="2299">
                  <c:v>0.91959999999999997</c:v>
                </c:pt>
                <c:pt idx="2300">
                  <c:v>0.92</c:v>
                </c:pt>
                <c:pt idx="2301">
                  <c:v>0.92039999999999988</c:v>
                </c:pt>
                <c:pt idx="2302">
                  <c:v>0.92079999999999995</c:v>
                </c:pt>
                <c:pt idx="2303">
                  <c:v>0.92119999999999991</c:v>
                </c:pt>
                <c:pt idx="2304">
                  <c:v>0.92159999999999997</c:v>
                </c:pt>
                <c:pt idx="2305">
                  <c:v>0.92199999999999993</c:v>
                </c:pt>
                <c:pt idx="2306">
                  <c:v>0.9224</c:v>
                </c:pt>
                <c:pt idx="2307">
                  <c:v>0.92279999999999995</c:v>
                </c:pt>
                <c:pt idx="2308">
                  <c:v>0.92320000000000002</c:v>
                </c:pt>
                <c:pt idx="2309">
                  <c:v>0.92359999999999998</c:v>
                </c:pt>
                <c:pt idx="2310">
                  <c:v>0.92400000000000004</c:v>
                </c:pt>
                <c:pt idx="2311">
                  <c:v>0.9244</c:v>
                </c:pt>
                <c:pt idx="2312">
                  <c:v>0.92479999999999996</c:v>
                </c:pt>
                <c:pt idx="2313">
                  <c:v>0.92519999999999991</c:v>
                </c:pt>
                <c:pt idx="2314">
                  <c:v>0.92559999999999998</c:v>
                </c:pt>
                <c:pt idx="2315">
                  <c:v>0.92599999999999993</c:v>
                </c:pt>
                <c:pt idx="2316">
                  <c:v>0.9264</c:v>
                </c:pt>
                <c:pt idx="2317">
                  <c:v>0.92679999999999996</c:v>
                </c:pt>
                <c:pt idx="2318">
                  <c:v>0.92720000000000002</c:v>
                </c:pt>
                <c:pt idx="2319">
                  <c:v>0.92759999999999998</c:v>
                </c:pt>
                <c:pt idx="2320">
                  <c:v>0.92800000000000005</c:v>
                </c:pt>
                <c:pt idx="2321">
                  <c:v>0.9284</c:v>
                </c:pt>
                <c:pt idx="2322">
                  <c:v>0.92880000000000007</c:v>
                </c:pt>
                <c:pt idx="2323">
                  <c:v>0.92919999999999991</c:v>
                </c:pt>
                <c:pt idx="2324">
                  <c:v>0.92959999999999998</c:v>
                </c:pt>
                <c:pt idx="2325">
                  <c:v>0.92999999999999994</c:v>
                </c:pt>
                <c:pt idx="2326">
                  <c:v>0.9304</c:v>
                </c:pt>
                <c:pt idx="2327">
                  <c:v>0.93079999999999996</c:v>
                </c:pt>
                <c:pt idx="2328">
                  <c:v>0.93120000000000003</c:v>
                </c:pt>
                <c:pt idx="2329">
                  <c:v>0.93159999999999998</c:v>
                </c:pt>
                <c:pt idx="2330">
                  <c:v>0.93199999999999994</c:v>
                </c:pt>
                <c:pt idx="2331">
                  <c:v>0.93240000000000001</c:v>
                </c:pt>
                <c:pt idx="2332">
                  <c:v>0.93279999999999996</c:v>
                </c:pt>
                <c:pt idx="2333">
                  <c:v>0.93320000000000003</c:v>
                </c:pt>
                <c:pt idx="2334">
                  <c:v>0.93359999999999987</c:v>
                </c:pt>
                <c:pt idx="2335">
                  <c:v>0.93399999999999994</c:v>
                </c:pt>
                <c:pt idx="2336">
                  <c:v>0.9343999999999999</c:v>
                </c:pt>
                <c:pt idx="2337">
                  <c:v>0.93479999999999996</c:v>
                </c:pt>
                <c:pt idx="2338">
                  <c:v>0.93519999999999992</c:v>
                </c:pt>
                <c:pt idx="2339">
                  <c:v>0.93559999999999999</c:v>
                </c:pt>
                <c:pt idx="2340">
                  <c:v>0.93599999999999994</c:v>
                </c:pt>
                <c:pt idx="2341">
                  <c:v>0.93640000000000001</c:v>
                </c:pt>
                <c:pt idx="2342">
                  <c:v>0.93679999999999997</c:v>
                </c:pt>
                <c:pt idx="2343">
                  <c:v>0.93720000000000003</c:v>
                </c:pt>
                <c:pt idx="2344">
                  <c:v>0.93759999999999999</c:v>
                </c:pt>
                <c:pt idx="2345">
                  <c:v>0.93800000000000006</c:v>
                </c:pt>
                <c:pt idx="2346">
                  <c:v>0.9383999999999999</c:v>
                </c:pt>
                <c:pt idx="2347">
                  <c:v>0.93879999999999997</c:v>
                </c:pt>
                <c:pt idx="2348">
                  <c:v>0.93919999999999992</c:v>
                </c:pt>
                <c:pt idx="2349">
                  <c:v>0.93959999999999999</c:v>
                </c:pt>
                <c:pt idx="2350">
                  <c:v>0.94</c:v>
                </c:pt>
                <c:pt idx="2351">
                  <c:v>0.94040000000000001</c:v>
                </c:pt>
                <c:pt idx="2352">
                  <c:v>0.94079999999999997</c:v>
                </c:pt>
                <c:pt idx="2353">
                  <c:v>0.94120000000000004</c:v>
                </c:pt>
                <c:pt idx="2354">
                  <c:v>0.94159999999999999</c:v>
                </c:pt>
                <c:pt idx="2355">
                  <c:v>0.94200000000000006</c:v>
                </c:pt>
                <c:pt idx="2356">
                  <c:v>0.9423999999999999</c:v>
                </c:pt>
                <c:pt idx="2357">
                  <c:v>0.94279999999999997</c:v>
                </c:pt>
                <c:pt idx="2358">
                  <c:v>0.94319999999999993</c:v>
                </c:pt>
                <c:pt idx="2359">
                  <c:v>0.94359999999999999</c:v>
                </c:pt>
                <c:pt idx="2360">
                  <c:v>0.94399999999999995</c:v>
                </c:pt>
                <c:pt idx="2361">
                  <c:v>0.94440000000000002</c:v>
                </c:pt>
                <c:pt idx="2362">
                  <c:v>0.94479999999999997</c:v>
                </c:pt>
                <c:pt idx="2363">
                  <c:v>0.94520000000000004</c:v>
                </c:pt>
                <c:pt idx="2364">
                  <c:v>0.9456</c:v>
                </c:pt>
                <c:pt idx="2365">
                  <c:v>0.94600000000000006</c:v>
                </c:pt>
                <c:pt idx="2366">
                  <c:v>0.94640000000000002</c:v>
                </c:pt>
                <c:pt idx="2367">
                  <c:v>0.94679999999999997</c:v>
                </c:pt>
                <c:pt idx="2368">
                  <c:v>0.94719999999999993</c:v>
                </c:pt>
                <c:pt idx="2369">
                  <c:v>0.94759999999999989</c:v>
                </c:pt>
                <c:pt idx="2370">
                  <c:v>0.94799999999999995</c:v>
                </c:pt>
                <c:pt idx="2371">
                  <c:v>0.94839999999999991</c:v>
                </c:pt>
                <c:pt idx="2372">
                  <c:v>0.94879999999999998</c:v>
                </c:pt>
                <c:pt idx="2373">
                  <c:v>0.94919999999999993</c:v>
                </c:pt>
                <c:pt idx="2374">
                  <c:v>0.9496</c:v>
                </c:pt>
                <c:pt idx="2375">
                  <c:v>0.95</c:v>
                </c:pt>
                <c:pt idx="2376">
                  <c:v>0.95040000000000002</c:v>
                </c:pt>
                <c:pt idx="2377">
                  <c:v>0.95079999999999998</c:v>
                </c:pt>
                <c:pt idx="2378">
                  <c:v>0.95119999999999993</c:v>
                </c:pt>
                <c:pt idx="2379">
                  <c:v>0.95159999999999989</c:v>
                </c:pt>
                <c:pt idx="2380">
                  <c:v>0.95199999999999996</c:v>
                </c:pt>
                <c:pt idx="2381">
                  <c:v>0.95239999999999991</c:v>
                </c:pt>
                <c:pt idx="2382">
                  <c:v>0.95279999999999998</c:v>
                </c:pt>
                <c:pt idx="2383">
                  <c:v>0.95319999999999994</c:v>
                </c:pt>
                <c:pt idx="2384">
                  <c:v>0.9536</c:v>
                </c:pt>
                <c:pt idx="2385">
                  <c:v>0.95399999999999996</c:v>
                </c:pt>
                <c:pt idx="2386">
                  <c:v>0.95440000000000003</c:v>
                </c:pt>
                <c:pt idx="2387">
                  <c:v>0.95479999999999998</c:v>
                </c:pt>
                <c:pt idx="2388">
                  <c:v>0.95520000000000005</c:v>
                </c:pt>
                <c:pt idx="2389">
                  <c:v>0.9556</c:v>
                </c:pt>
                <c:pt idx="2390">
                  <c:v>0.95599999999999996</c:v>
                </c:pt>
                <c:pt idx="2391">
                  <c:v>0.95639999999999992</c:v>
                </c:pt>
                <c:pt idx="2392">
                  <c:v>0.95679999999999998</c:v>
                </c:pt>
                <c:pt idx="2393">
                  <c:v>0.95719999999999994</c:v>
                </c:pt>
                <c:pt idx="2394">
                  <c:v>0.95760000000000001</c:v>
                </c:pt>
                <c:pt idx="2395">
                  <c:v>0.95799999999999996</c:v>
                </c:pt>
                <c:pt idx="2396">
                  <c:v>0.95840000000000003</c:v>
                </c:pt>
                <c:pt idx="2397">
                  <c:v>0.95879999999999999</c:v>
                </c:pt>
                <c:pt idx="2398">
                  <c:v>0.95920000000000005</c:v>
                </c:pt>
                <c:pt idx="2399">
                  <c:v>0.95960000000000001</c:v>
                </c:pt>
                <c:pt idx="2400">
                  <c:v>0.96000000000000008</c:v>
                </c:pt>
                <c:pt idx="2401">
                  <c:v>0.96039999999999992</c:v>
                </c:pt>
                <c:pt idx="2402">
                  <c:v>0.96079999999999999</c:v>
                </c:pt>
                <c:pt idx="2403">
                  <c:v>0.96119999999999994</c:v>
                </c:pt>
                <c:pt idx="2404">
                  <c:v>0.96160000000000001</c:v>
                </c:pt>
                <c:pt idx="2405">
                  <c:v>0.96199999999999997</c:v>
                </c:pt>
                <c:pt idx="2406">
                  <c:v>0.96239999999999992</c:v>
                </c:pt>
                <c:pt idx="2407">
                  <c:v>0.96279999999999999</c:v>
                </c:pt>
                <c:pt idx="2408">
                  <c:v>0.96319999999999995</c:v>
                </c:pt>
                <c:pt idx="2409">
                  <c:v>0.96360000000000001</c:v>
                </c:pt>
                <c:pt idx="2410">
                  <c:v>0.96399999999999997</c:v>
                </c:pt>
                <c:pt idx="2411">
                  <c:v>0.96440000000000003</c:v>
                </c:pt>
                <c:pt idx="2412">
                  <c:v>0.96479999999999999</c:v>
                </c:pt>
                <c:pt idx="2413">
                  <c:v>0.96519999999999995</c:v>
                </c:pt>
                <c:pt idx="2414">
                  <c:v>0.9655999999999999</c:v>
                </c:pt>
                <c:pt idx="2415">
                  <c:v>0.96599999999999997</c:v>
                </c:pt>
                <c:pt idx="2416">
                  <c:v>0.96639999999999993</c:v>
                </c:pt>
                <c:pt idx="2417">
                  <c:v>0.96679999999999999</c:v>
                </c:pt>
                <c:pt idx="2418">
                  <c:v>0.96719999999999995</c:v>
                </c:pt>
                <c:pt idx="2419">
                  <c:v>0.96760000000000002</c:v>
                </c:pt>
                <c:pt idx="2420">
                  <c:v>0.96799999999999997</c:v>
                </c:pt>
                <c:pt idx="2421">
                  <c:v>0.96840000000000004</c:v>
                </c:pt>
                <c:pt idx="2422">
                  <c:v>0.96879999999999999</c:v>
                </c:pt>
                <c:pt idx="2423">
                  <c:v>0.96919999999999995</c:v>
                </c:pt>
                <c:pt idx="2424">
                  <c:v>0.96959999999999991</c:v>
                </c:pt>
                <c:pt idx="2425">
                  <c:v>0.97</c:v>
                </c:pt>
                <c:pt idx="2426">
                  <c:v>0.97039999999999993</c:v>
                </c:pt>
                <c:pt idx="2427">
                  <c:v>0.9708</c:v>
                </c:pt>
                <c:pt idx="2428">
                  <c:v>0.97119999999999995</c:v>
                </c:pt>
                <c:pt idx="2429">
                  <c:v>0.97160000000000002</c:v>
                </c:pt>
                <c:pt idx="2430">
                  <c:v>0.97199999999999998</c:v>
                </c:pt>
                <c:pt idx="2431">
                  <c:v>0.97240000000000004</c:v>
                </c:pt>
                <c:pt idx="2432">
                  <c:v>0.9728</c:v>
                </c:pt>
                <c:pt idx="2433">
                  <c:v>0.97320000000000007</c:v>
                </c:pt>
                <c:pt idx="2434">
                  <c:v>0.97360000000000002</c:v>
                </c:pt>
                <c:pt idx="2435">
                  <c:v>0.97399999999999998</c:v>
                </c:pt>
                <c:pt idx="2436">
                  <c:v>0.97439999999999993</c:v>
                </c:pt>
                <c:pt idx="2437">
                  <c:v>0.9748</c:v>
                </c:pt>
                <c:pt idx="2438">
                  <c:v>0.97519999999999996</c:v>
                </c:pt>
                <c:pt idx="2439">
                  <c:v>0.97560000000000002</c:v>
                </c:pt>
                <c:pt idx="2440">
                  <c:v>0.97599999999999998</c:v>
                </c:pt>
                <c:pt idx="2441">
                  <c:v>0.97639999999999993</c:v>
                </c:pt>
                <c:pt idx="2442">
                  <c:v>0.97679999999999989</c:v>
                </c:pt>
                <c:pt idx="2443">
                  <c:v>0.97719999999999985</c:v>
                </c:pt>
                <c:pt idx="2444">
                  <c:v>0.97759999999999991</c:v>
                </c:pt>
                <c:pt idx="2445">
                  <c:v>0.97799999999999987</c:v>
                </c:pt>
                <c:pt idx="2446">
                  <c:v>0.97839999999999994</c:v>
                </c:pt>
                <c:pt idx="2447">
                  <c:v>0.97879999999999989</c:v>
                </c:pt>
                <c:pt idx="2448">
                  <c:v>0.97919999999999996</c:v>
                </c:pt>
                <c:pt idx="2449">
                  <c:v>0.97959999999999992</c:v>
                </c:pt>
                <c:pt idx="2450">
                  <c:v>0.98</c:v>
                </c:pt>
                <c:pt idx="2451">
                  <c:v>0.98039999999999994</c:v>
                </c:pt>
                <c:pt idx="2452">
                  <c:v>0.98080000000000001</c:v>
                </c:pt>
                <c:pt idx="2453">
                  <c:v>0.98119999999999996</c:v>
                </c:pt>
                <c:pt idx="2454">
                  <c:v>0.98160000000000003</c:v>
                </c:pt>
                <c:pt idx="2455">
                  <c:v>0.98199999999999998</c:v>
                </c:pt>
                <c:pt idx="2456">
                  <c:v>0.98240000000000005</c:v>
                </c:pt>
                <c:pt idx="2457">
                  <c:v>0.98280000000000001</c:v>
                </c:pt>
                <c:pt idx="2458">
                  <c:v>0.98320000000000007</c:v>
                </c:pt>
                <c:pt idx="2459">
                  <c:v>0.98360000000000003</c:v>
                </c:pt>
                <c:pt idx="2460">
                  <c:v>0.9840000000000001</c:v>
                </c:pt>
                <c:pt idx="2461">
                  <c:v>0.98440000000000005</c:v>
                </c:pt>
                <c:pt idx="2462">
                  <c:v>0.98480000000000012</c:v>
                </c:pt>
                <c:pt idx="2463">
                  <c:v>0.98519999999999985</c:v>
                </c:pt>
                <c:pt idx="2464">
                  <c:v>0.98559999999999992</c:v>
                </c:pt>
                <c:pt idx="2465">
                  <c:v>0.98599999999999988</c:v>
                </c:pt>
                <c:pt idx="2466">
                  <c:v>0.98639999999999994</c:v>
                </c:pt>
                <c:pt idx="2467">
                  <c:v>0.9867999999999999</c:v>
                </c:pt>
                <c:pt idx="2468">
                  <c:v>0.98719999999999997</c:v>
                </c:pt>
                <c:pt idx="2469">
                  <c:v>0.98759999999999992</c:v>
                </c:pt>
                <c:pt idx="2470">
                  <c:v>0.98799999999999999</c:v>
                </c:pt>
                <c:pt idx="2471">
                  <c:v>0.98839999999999995</c:v>
                </c:pt>
                <c:pt idx="2472">
                  <c:v>0.98880000000000001</c:v>
                </c:pt>
                <c:pt idx="2473">
                  <c:v>0.98919999999999997</c:v>
                </c:pt>
                <c:pt idx="2474">
                  <c:v>0.98960000000000004</c:v>
                </c:pt>
                <c:pt idx="2475">
                  <c:v>0.99</c:v>
                </c:pt>
                <c:pt idx="2476">
                  <c:v>0.99040000000000006</c:v>
                </c:pt>
                <c:pt idx="2477">
                  <c:v>0.99080000000000001</c:v>
                </c:pt>
                <c:pt idx="2478">
                  <c:v>0.99119999999999997</c:v>
                </c:pt>
                <c:pt idx="2479">
                  <c:v>0.99160000000000004</c:v>
                </c:pt>
                <c:pt idx="2480">
                  <c:v>0.99199999999999999</c:v>
                </c:pt>
                <c:pt idx="2481">
                  <c:v>0.99240000000000006</c:v>
                </c:pt>
                <c:pt idx="2482">
                  <c:v>0.99280000000000002</c:v>
                </c:pt>
                <c:pt idx="2483">
                  <c:v>0.99320000000000008</c:v>
                </c:pt>
                <c:pt idx="2484">
                  <c:v>0.99359999999999982</c:v>
                </c:pt>
                <c:pt idx="2485">
                  <c:v>0.99399999999999988</c:v>
                </c:pt>
                <c:pt idx="2486">
                  <c:v>0.99439999999999984</c:v>
                </c:pt>
                <c:pt idx="2487">
                  <c:v>0.99479999999999991</c:v>
                </c:pt>
                <c:pt idx="2488">
                  <c:v>0.99519999999999986</c:v>
                </c:pt>
                <c:pt idx="2489">
                  <c:v>0.99559999999999993</c:v>
                </c:pt>
                <c:pt idx="2490">
                  <c:v>0.99599999999999989</c:v>
                </c:pt>
                <c:pt idx="2491">
                  <c:v>0.99639999999999995</c:v>
                </c:pt>
                <c:pt idx="2492">
                  <c:v>0.99679999999999991</c:v>
                </c:pt>
                <c:pt idx="2493">
                  <c:v>0.99719999999999998</c:v>
                </c:pt>
                <c:pt idx="2494">
                  <c:v>0.99759999999999993</c:v>
                </c:pt>
                <c:pt idx="2495">
                  <c:v>0.998</c:v>
                </c:pt>
                <c:pt idx="2496">
                  <c:v>0.99839999999999995</c:v>
                </c:pt>
                <c:pt idx="2497">
                  <c:v>0.99880000000000002</c:v>
                </c:pt>
                <c:pt idx="2498">
                  <c:v>0.99919999999999998</c:v>
                </c:pt>
                <c:pt idx="2499">
                  <c:v>0.99960000000000004</c:v>
                </c:pt>
              </c:numCache>
            </c:numRef>
          </c:cat>
          <c:val>
            <c:numRef>
              <c:f>F0011CH1!$E$1:$E$1500</c:f>
              <c:numCache>
                <c:formatCode>General</c:formatCode>
                <c:ptCount val="1500"/>
                <c:pt idx="0">
                  <c:v>0.56000000000000005</c:v>
                </c:pt>
                <c:pt idx="1">
                  <c:v>0.64</c:v>
                </c:pt>
                <c:pt idx="2">
                  <c:v>0.57999999999999996</c:v>
                </c:pt>
                <c:pt idx="3">
                  <c:v>0.57999999999999996</c:v>
                </c:pt>
                <c:pt idx="4">
                  <c:v>0.56000000000000005</c:v>
                </c:pt>
                <c:pt idx="5">
                  <c:v>0.52</c:v>
                </c:pt>
                <c:pt idx="6">
                  <c:v>0.48</c:v>
                </c:pt>
                <c:pt idx="7">
                  <c:v>0.46</c:v>
                </c:pt>
                <c:pt idx="8">
                  <c:v>0.4</c:v>
                </c:pt>
                <c:pt idx="9">
                  <c:v>0.42</c:v>
                </c:pt>
                <c:pt idx="10">
                  <c:v>0.38</c:v>
                </c:pt>
                <c:pt idx="11">
                  <c:v>0.44</c:v>
                </c:pt>
                <c:pt idx="12">
                  <c:v>0.4</c:v>
                </c:pt>
                <c:pt idx="13">
                  <c:v>0.4</c:v>
                </c:pt>
                <c:pt idx="14">
                  <c:v>0.38</c:v>
                </c:pt>
                <c:pt idx="15">
                  <c:v>0.34</c:v>
                </c:pt>
                <c:pt idx="16">
                  <c:v>0.42</c:v>
                </c:pt>
                <c:pt idx="17">
                  <c:v>0.44</c:v>
                </c:pt>
                <c:pt idx="18">
                  <c:v>0.44</c:v>
                </c:pt>
                <c:pt idx="19">
                  <c:v>0.42</c:v>
                </c:pt>
                <c:pt idx="20">
                  <c:v>0.44</c:v>
                </c:pt>
                <c:pt idx="21">
                  <c:v>0.32</c:v>
                </c:pt>
                <c:pt idx="22">
                  <c:v>0.4</c:v>
                </c:pt>
                <c:pt idx="23">
                  <c:v>0.4</c:v>
                </c:pt>
                <c:pt idx="24">
                  <c:v>0.38</c:v>
                </c:pt>
                <c:pt idx="25">
                  <c:v>0.36</c:v>
                </c:pt>
                <c:pt idx="26">
                  <c:v>0.42</c:v>
                </c:pt>
                <c:pt idx="27">
                  <c:v>0.44</c:v>
                </c:pt>
                <c:pt idx="28">
                  <c:v>0.38</c:v>
                </c:pt>
                <c:pt idx="29">
                  <c:v>0.38</c:v>
                </c:pt>
                <c:pt idx="30">
                  <c:v>0.46</c:v>
                </c:pt>
                <c:pt idx="31">
                  <c:v>0.46</c:v>
                </c:pt>
                <c:pt idx="32">
                  <c:v>0.46</c:v>
                </c:pt>
                <c:pt idx="33">
                  <c:v>0.4</c:v>
                </c:pt>
                <c:pt idx="34">
                  <c:v>0.4</c:v>
                </c:pt>
                <c:pt idx="35">
                  <c:v>0.34</c:v>
                </c:pt>
                <c:pt idx="36">
                  <c:v>0.34</c:v>
                </c:pt>
                <c:pt idx="37">
                  <c:v>0.32</c:v>
                </c:pt>
                <c:pt idx="38">
                  <c:v>0.3</c:v>
                </c:pt>
                <c:pt idx="39">
                  <c:v>0.24</c:v>
                </c:pt>
                <c:pt idx="40">
                  <c:v>0.22</c:v>
                </c:pt>
                <c:pt idx="41">
                  <c:v>0.22</c:v>
                </c:pt>
                <c:pt idx="42">
                  <c:v>0.26</c:v>
                </c:pt>
                <c:pt idx="43">
                  <c:v>0.24</c:v>
                </c:pt>
                <c:pt idx="44">
                  <c:v>0.22</c:v>
                </c:pt>
                <c:pt idx="45">
                  <c:v>0.24</c:v>
                </c:pt>
                <c:pt idx="46">
                  <c:v>0.26</c:v>
                </c:pt>
                <c:pt idx="47">
                  <c:v>0.2</c:v>
                </c:pt>
                <c:pt idx="48">
                  <c:v>0.22</c:v>
                </c:pt>
                <c:pt idx="49">
                  <c:v>0.26</c:v>
                </c:pt>
                <c:pt idx="50">
                  <c:v>0.22</c:v>
                </c:pt>
                <c:pt idx="51">
                  <c:v>0.22</c:v>
                </c:pt>
                <c:pt idx="52">
                  <c:v>0.16</c:v>
                </c:pt>
                <c:pt idx="53">
                  <c:v>0.2</c:v>
                </c:pt>
                <c:pt idx="54">
                  <c:v>0.18</c:v>
                </c:pt>
                <c:pt idx="55">
                  <c:v>0.28000000000000003</c:v>
                </c:pt>
                <c:pt idx="56">
                  <c:v>0.22</c:v>
                </c:pt>
                <c:pt idx="57">
                  <c:v>0.2</c:v>
                </c:pt>
                <c:pt idx="58">
                  <c:v>0.2</c:v>
                </c:pt>
                <c:pt idx="59">
                  <c:v>0.2</c:v>
                </c:pt>
                <c:pt idx="60">
                  <c:v>0.18</c:v>
                </c:pt>
                <c:pt idx="61">
                  <c:v>0.2</c:v>
                </c:pt>
                <c:pt idx="62">
                  <c:v>0.18</c:v>
                </c:pt>
                <c:pt idx="63">
                  <c:v>0.2</c:v>
                </c:pt>
                <c:pt idx="64">
                  <c:v>0.18</c:v>
                </c:pt>
                <c:pt idx="65">
                  <c:v>0.2</c:v>
                </c:pt>
                <c:pt idx="66">
                  <c:v>0.2</c:v>
                </c:pt>
                <c:pt idx="67">
                  <c:v>0.18</c:v>
                </c:pt>
                <c:pt idx="68">
                  <c:v>0.06</c:v>
                </c:pt>
                <c:pt idx="69">
                  <c:v>0.04</c:v>
                </c:pt>
                <c:pt idx="70">
                  <c:v>0.04</c:v>
                </c:pt>
                <c:pt idx="71">
                  <c:v>0.08</c:v>
                </c:pt>
                <c:pt idx="72">
                  <c:v>0.02</c:v>
                </c:pt>
                <c:pt idx="73">
                  <c:v>0.02</c:v>
                </c:pt>
                <c:pt idx="74">
                  <c:v>0</c:v>
                </c:pt>
                <c:pt idx="75">
                  <c:v>0</c:v>
                </c:pt>
                <c:pt idx="76">
                  <c:v>0</c:v>
                </c:pt>
                <c:pt idx="77">
                  <c:v>0.04</c:v>
                </c:pt>
                <c:pt idx="78">
                  <c:v>0.04</c:v>
                </c:pt>
                <c:pt idx="79">
                  <c:v>0.02</c:v>
                </c:pt>
                <c:pt idx="80">
                  <c:v>0</c:v>
                </c:pt>
                <c:pt idx="81">
                  <c:v>0</c:v>
                </c:pt>
                <c:pt idx="82">
                  <c:v>0.02</c:v>
                </c:pt>
                <c:pt idx="83">
                  <c:v>0</c:v>
                </c:pt>
                <c:pt idx="84">
                  <c:v>0</c:v>
                </c:pt>
                <c:pt idx="85">
                  <c:v>0</c:v>
                </c:pt>
                <c:pt idx="86">
                  <c:v>0</c:v>
                </c:pt>
                <c:pt idx="87">
                  <c:v>-0.04</c:v>
                </c:pt>
                <c:pt idx="88">
                  <c:v>0</c:v>
                </c:pt>
                <c:pt idx="89">
                  <c:v>-0.02</c:v>
                </c:pt>
                <c:pt idx="90">
                  <c:v>-0.04</c:v>
                </c:pt>
                <c:pt idx="91">
                  <c:v>-0.06</c:v>
                </c:pt>
                <c:pt idx="92">
                  <c:v>0.02</c:v>
                </c:pt>
                <c:pt idx="93">
                  <c:v>0</c:v>
                </c:pt>
                <c:pt idx="94">
                  <c:v>0.02</c:v>
                </c:pt>
                <c:pt idx="95">
                  <c:v>-0.04</c:v>
                </c:pt>
                <c:pt idx="96">
                  <c:v>0.02</c:v>
                </c:pt>
                <c:pt idx="97">
                  <c:v>-0.04</c:v>
                </c:pt>
                <c:pt idx="98">
                  <c:v>-0.08</c:v>
                </c:pt>
                <c:pt idx="99">
                  <c:v>-0.18</c:v>
                </c:pt>
                <c:pt idx="100">
                  <c:v>-0.2</c:v>
                </c:pt>
                <c:pt idx="101">
                  <c:v>-0.22</c:v>
                </c:pt>
                <c:pt idx="102">
                  <c:v>-0.22</c:v>
                </c:pt>
                <c:pt idx="103">
                  <c:v>-0.24</c:v>
                </c:pt>
                <c:pt idx="104">
                  <c:v>-0.2</c:v>
                </c:pt>
                <c:pt idx="105">
                  <c:v>-0.22</c:v>
                </c:pt>
                <c:pt idx="106">
                  <c:v>-0.2</c:v>
                </c:pt>
                <c:pt idx="107">
                  <c:v>-0.18</c:v>
                </c:pt>
                <c:pt idx="108">
                  <c:v>-0.24</c:v>
                </c:pt>
                <c:pt idx="109">
                  <c:v>-0.26</c:v>
                </c:pt>
                <c:pt idx="110">
                  <c:v>-0.22</c:v>
                </c:pt>
                <c:pt idx="111">
                  <c:v>-0.18</c:v>
                </c:pt>
                <c:pt idx="112">
                  <c:v>-0.22</c:v>
                </c:pt>
                <c:pt idx="113">
                  <c:v>-0.26</c:v>
                </c:pt>
                <c:pt idx="114">
                  <c:v>-0.22</c:v>
                </c:pt>
                <c:pt idx="115">
                  <c:v>-0.24</c:v>
                </c:pt>
                <c:pt idx="116">
                  <c:v>-0.22</c:v>
                </c:pt>
                <c:pt idx="117">
                  <c:v>-0.22</c:v>
                </c:pt>
                <c:pt idx="118">
                  <c:v>-0.2</c:v>
                </c:pt>
                <c:pt idx="119">
                  <c:v>-0.2</c:v>
                </c:pt>
                <c:pt idx="120">
                  <c:v>-0.24</c:v>
                </c:pt>
                <c:pt idx="121">
                  <c:v>-0.2</c:v>
                </c:pt>
                <c:pt idx="122">
                  <c:v>-0.2</c:v>
                </c:pt>
                <c:pt idx="123">
                  <c:v>-0.24</c:v>
                </c:pt>
                <c:pt idx="124">
                  <c:v>-0.24</c:v>
                </c:pt>
                <c:pt idx="125">
                  <c:v>-0.22</c:v>
                </c:pt>
                <c:pt idx="126">
                  <c:v>-0.24</c:v>
                </c:pt>
                <c:pt idx="127">
                  <c:v>-0.24</c:v>
                </c:pt>
                <c:pt idx="128">
                  <c:v>-0.24</c:v>
                </c:pt>
                <c:pt idx="129">
                  <c:v>-0.32</c:v>
                </c:pt>
                <c:pt idx="130">
                  <c:v>-0.34</c:v>
                </c:pt>
                <c:pt idx="131">
                  <c:v>-0.36</c:v>
                </c:pt>
                <c:pt idx="132">
                  <c:v>-0.36</c:v>
                </c:pt>
                <c:pt idx="133">
                  <c:v>-0.36</c:v>
                </c:pt>
                <c:pt idx="134">
                  <c:v>-0.38</c:v>
                </c:pt>
                <c:pt idx="135">
                  <c:v>-0.4</c:v>
                </c:pt>
                <c:pt idx="136">
                  <c:v>-0.4</c:v>
                </c:pt>
                <c:pt idx="137">
                  <c:v>-0.42</c:v>
                </c:pt>
                <c:pt idx="138">
                  <c:v>-0.44</c:v>
                </c:pt>
                <c:pt idx="139">
                  <c:v>-0.4</c:v>
                </c:pt>
                <c:pt idx="140">
                  <c:v>-0.42</c:v>
                </c:pt>
                <c:pt idx="141">
                  <c:v>-0.42</c:v>
                </c:pt>
                <c:pt idx="142">
                  <c:v>-0.38</c:v>
                </c:pt>
                <c:pt idx="143">
                  <c:v>-0.38</c:v>
                </c:pt>
                <c:pt idx="144">
                  <c:v>-0.38</c:v>
                </c:pt>
                <c:pt idx="145">
                  <c:v>-0.4</c:v>
                </c:pt>
                <c:pt idx="146">
                  <c:v>-0.4</c:v>
                </c:pt>
                <c:pt idx="147">
                  <c:v>-0.44</c:v>
                </c:pt>
                <c:pt idx="148">
                  <c:v>-0.36</c:v>
                </c:pt>
                <c:pt idx="149">
                  <c:v>-0.46</c:v>
                </c:pt>
                <c:pt idx="150">
                  <c:v>-0.38</c:v>
                </c:pt>
                <c:pt idx="151">
                  <c:v>-0.4</c:v>
                </c:pt>
                <c:pt idx="152">
                  <c:v>-0.38</c:v>
                </c:pt>
                <c:pt idx="153">
                  <c:v>-0.46</c:v>
                </c:pt>
                <c:pt idx="154">
                  <c:v>-0.4</c:v>
                </c:pt>
                <c:pt idx="155">
                  <c:v>-0.4</c:v>
                </c:pt>
                <c:pt idx="156">
                  <c:v>-0.4</c:v>
                </c:pt>
                <c:pt idx="157">
                  <c:v>-0.46</c:v>
                </c:pt>
                <c:pt idx="158">
                  <c:v>-0.4</c:v>
                </c:pt>
                <c:pt idx="159">
                  <c:v>-0.4</c:v>
                </c:pt>
                <c:pt idx="160">
                  <c:v>-0.44</c:v>
                </c:pt>
                <c:pt idx="161">
                  <c:v>-0.5</c:v>
                </c:pt>
                <c:pt idx="162">
                  <c:v>-0.52</c:v>
                </c:pt>
                <c:pt idx="163">
                  <c:v>-0.56000000000000005</c:v>
                </c:pt>
                <c:pt idx="164">
                  <c:v>-0.57999999999999996</c:v>
                </c:pt>
                <c:pt idx="165">
                  <c:v>-0.57999999999999996</c:v>
                </c:pt>
                <c:pt idx="166">
                  <c:v>-0.57999999999999996</c:v>
                </c:pt>
                <c:pt idx="167">
                  <c:v>-0.62</c:v>
                </c:pt>
                <c:pt idx="168">
                  <c:v>-0.64</c:v>
                </c:pt>
                <c:pt idx="169">
                  <c:v>-0.57999999999999996</c:v>
                </c:pt>
                <c:pt idx="170">
                  <c:v>-0.57999999999999996</c:v>
                </c:pt>
                <c:pt idx="171">
                  <c:v>-0.6</c:v>
                </c:pt>
                <c:pt idx="172">
                  <c:v>-0.57999999999999996</c:v>
                </c:pt>
                <c:pt idx="173">
                  <c:v>-0.57999999999999996</c:v>
                </c:pt>
                <c:pt idx="174">
                  <c:v>-0.57999999999999996</c:v>
                </c:pt>
                <c:pt idx="175">
                  <c:v>-0.62</c:v>
                </c:pt>
                <c:pt idx="176">
                  <c:v>-0.57999999999999996</c:v>
                </c:pt>
                <c:pt idx="177">
                  <c:v>-0.6</c:v>
                </c:pt>
                <c:pt idx="178">
                  <c:v>-0.6</c:v>
                </c:pt>
                <c:pt idx="179">
                  <c:v>-0.6</c:v>
                </c:pt>
                <c:pt idx="180">
                  <c:v>-0.57999999999999996</c:v>
                </c:pt>
                <c:pt idx="181">
                  <c:v>-0.56000000000000005</c:v>
                </c:pt>
                <c:pt idx="182">
                  <c:v>-0.6</c:v>
                </c:pt>
                <c:pt idx="183">
                  <c:v>-0.57999999999999996</c:v>
                </c:pt>
                <c:pt idx="184">
                  <c:v>-0.57999999999999996</c:v>
                </c:pt>
                <c:pt idx="185">
                  <c:v>-0.56000000000000005</c:v>
                </c:pt>
                <c:pt idx="186">
                  <c:v>-0.62</c:v>
                </c:pt>
                <c:pt idx="187">
                  <c:v>-0.6</c:v>
                </c:pt>
                <c:pt idx="188">
                  <c:v>-0.57999999999999996</c:v>
                </c:pt>
                <c:pt idx="189">
                  <c:v>-0.6</c:v>
                </c:pt>
                <c:pt idx="190">
                  <c:v>-0.6</c:v>
                </c:pt>
                <c:pt idx="191">
                  <c:v>-0.6</c:v>
                </c:pt>
                <c:pt idx="192">
                  <c:v>-0.6</c:v>
                </c:pt>
                <c:pt idx="193">
                  <c:v>-0.66</c:v>
                </c:pt>
                <c:pt idx="194">
                  <c:v>-0.68</c:v>
                </c:pt>
                <c:pt idx="195">
                  <c:v>-0.68</c:v>
                </c:pt>
                <c:pt idx="196">
                  <c:v>-0.72</c:v>
                </c:pt>
                <c:pt idx="197">
                  <c:v>-0.68</c:v>
                </c:pt>
                <c:pt idx="198">
                  <c:v>-0.72</c:v>
                </c:pt>
                <c:pt idx="199">
                  <c:v>-0.68</c:v>
                </c:pt>
                <c:pt idx="200">
                  <c:v>-0.76</c:v>
                </c:pt>
                <c:pt idx="201">
                  <c:v>-0.72</c:v>
                </c:pt>
                <c:pt idx="202">
                  <c:v>-0.72</c:v>
                </c:pt>
                <c:pt idx="203">
                  <c:v>-0.7</c:v>
                </c:pt>
                <c:pt idx="204">
                  <c:v>-0.72</c:v>
                </c:pt>
                <c:pt idx="205">
                  <c:v>-0.72</c:v>
                </c:pt>
                <c:pt idx="206">
                  <c:v>-0.72</c:v>
                </c:pt>
                <c:pt idx="207">
                  <c:v>-0.68</c:v>
                </c:pt>
                <c:pt idx="208">
                  <c:v>-0.7</c:v>
                </c:pt>
                <c:pt idx="209">
                  <c:v>-0.68</c:v>
                </c:pt>
                <c:pt idx="210">
                  <c:v>-0.68</c:v>
                </c:pt>
                <c:pt idx="211">
                  <c:v>-0.66</c:v>
                </c:pt>
                <c:pt idx="212">
                  <c:v>-0.74</c:v>
                </c:pt>
                <c:pt idx="213">
                  <c:v>-0.7</c:v>
                </c:pt>
                <c:pt idx="214">
                  <c:v>-0.7</c:v>
                </c:pt>
                <c:pt idx="215">
                  <c:v>-0.72</c:v>
                </c:pt>
                <c:pt idx="216">
                  <c:v>-0.68</c:v>
                </c:pt>
                <c:pt idx="217">
                  <c:v>-0.68</c:v>
                </c:pt>
                <c:pt idx="218">
                  <c:v>-0.64</c:v>
                </c:pt>
                <c:pt idx="219">
                  <c:v>-0.7</c:v>
                </c:pt>
                <c:pt idx="220">
                  <c:v>-0.68</c:v>
                </c:pt>
                <c:pt idx="221">
                  <c:v>-0.66</c:v>
                </c:pt>
                <c:pt idx="222">
                  <c:v>-0.7</c:v>
                </c:pt>
                <c:pt idx="223">
                  <c:v>-0.72</c:v>
                </c:pt>
                <c:pt idx="224">
                  <c:v>-0.74</c:v>
                </c:pt>
                <c:pt idx="225">
                  <c:v>-0.76</c:v>
                </c:pt>
                <c:pt idx="226">
                  <c:v>-0.76</c:v>
                </c:pt>
                <c:pt idx="227">
                  <c:v>-0.8</c:v>
                </c:pt>
                <c:pt idx="228">
                  <c:v>-0.78</c:v>
                </c:pt>
                <c:pt idx="229">
                  <c:v>-0.8</c:v>
                </c:pt>
                <c:pt idx="230">
                  <c:v>-0.76</c:v>
                </c:pt>
                <c:pt idx="231">
                  <c:v>-0.8</c:v>
                </c:pt>
                <c:pt idx="232">
                  <c:v>-0.8</c:v>
                </c:pt>
                <c:pt idx="233">
                  <c:v>-0.78</c:v>
                </c:pt>
                <c:pt idx="234">
                  <c:v>-0.78</c:v>
                </c:pt>
                <c:pt idx="235">
                  <c:v>-0.78</c:v>
                </c:pt>
                <c:pt idx="236">
                  <c:v>-0.8</c:v>
                </c:pt>
                <c:pt idx="237">
                  <c:v>-0.8</c:v>
                </c:pt>
                <c:pt idx="238">
                  <c:v>-0.78</c:v>
                </c:pt>
                <c:pt idx="239">
                  <c:v>-0.8</c:v>
                </c:pt>
                <c:pt idx="240">
                  <c:v>-0.82</c:v>
                </c:pt>
                <c:pt idx="241">
                  <c:v>-0.84</c:v>
                </c:pt>
                <c:pt idx="242">
                  <c:v>-0.8</c:v>
                </c:pt>
                <c:pt idx="243">
                  <c:v>-0.84</c:v>
                </c:pt>
                <c:pt idx="244">
                  <c:v>-0.84</c:v>
                </c:pt>
                <c:pt idx="245">
                  <c:v>-0.82</c:v>
                </c:pt>
                <c:pt idx="246">
                  <c:v>-0.78</c:v>
                </c:pt>
                <c:pt idx="247">
                  <c:v>-0.8</c:v>
                </c:pt>
                <c:pt idx="248">
                  <c:v>-0.78</c:v>
                </c:pt>
                <c:pt idx="249">
                  <c:v>-0.8</c:v>
                </c:pt>
                <c:pt idx="250">
                  <c:v>-0.76</c:v>
                </c:pt>
                <c:pt idx="251">
                  <c:v>-0.8</c:v>
                </c:pt>
                <c:pt idx="252">
                  <c:v>-0.82</c:v>
                </c:pt>
                <c:pt idx="253">
                  <c:v>-0.8</c:v>
                </c:pt>
                <c:pt idx="254">
                  <c:v>-0.8</c:v>
                </c:pt>
                <c:pt idx="255">
                  <c:v>-0.74</c:v>
                </c:pt>
                <c:pt idx="256">
                  <c:v>-0.72</c:v>
                </c:pt>
                <c:pt idx="257">
                  <c:v>-0.7</c:v>
                </c:pt>
                <c:pt idx="258">
                  <c:v>-0.68</c:v>
                </c:pt>
                <c:pt idx="259">
                  <c:v>-0.7</c:v>
                </c:pt>
                <c:pt idx="260">
                  <c:v>-0.7</c:v>
                </c:pt>
                <c:pt idx="261">
                  <c:v>-0.66</c:v>
                </c:pt>
                <c:pt idx="262">
                  <c:v>-0.68</c:v>
                </c:pt>
                <c:pt idx="263">
                  <c:v>-0.7</c:v>
                </c:pt>
                <c:pt idx="264">
                  <c:v>-0.68</c:v>
                </c:pt>
                <c:pt idx="265">
                  <c:v>-0.68</c:v>
                </c:pt>
                <c:pt idx="266">
                  <c:v>-0.68</c:v>
                </c:pt>
                <c:pt idx="267">
                  <c:v>-0.72</c:v>
                </c:pt>
                <c:pt idx="268">
                  <c:v>-0.68</c:v>
                </c:pt>
                <c:pt idx="269">
                  <c:v>-0.66</c:v>
                </c:pt>
                <c:pt idx="270">
                  <c:v>-0.68</c:v>
                </c:pt>
                <c:pt idx="271">
                  <c:v>-0.68</c:v>
                </c:pt>
                <c:pt idx="272">
                  <c:v>-0.68</c:v>
                </c:pt>
                <c:pt idx="273">
                  <c:v>-0.7</c:v>
                </c:pt>
                <c:pt idx="274">
                  <c:v>-0.68</c:v>
                </c:pt>
                <c:pt idx="275">
                  <c:v>-0.7</c:v>
                </c:pt>
                <c:pt idx="276">
                  <c:v>-0.72</c:v>
                </c:pt>
                <c:pt idx="277">
                  <c:v>-0.68</c:v>
                </c:pt>
                <c:pt idx="278">
                  <c:v>-0.72</c:v>
                </c:pt>
                <c:pt idx="279">
                  <c:v>-0.7</c:v>
                </c:pt>
                <c:pt idx="280">
                  <c:v>-0.72</c:v>
                </c:pt>
                <c:pt idx="281">
                  <c:v>-0.74</c:v>
                </c:pt>
                <c:pt idx="282">
                  <c:v>-0.7</c:v>
                </c:pt>
                <c:pt idx="283">
                  <c:v>-0.68</c:v>
                </c:pt>
                <c:pt idx="284">
                  <c:v>-0.7</c:v>
                </c:pt>
                <c:pt idx="285">
                  <c:v>-0.64</c:v>
                </c:pt>
                <c:pt idx="286">
                  <c:v>-0.62</c:v>
                </c:pt>
                <c:pt idx="287">
                  <c:v>-0.64</c:v>
                </c:pt>
                <c:pt idx="288">
                  <c:v>-0.62</c:v>
                </c:pt>
                <c:pt idx="289">
                  <c:v>-0.62</c:v>
                </c:pt>
                <c:pt idx="290">
                  <c:v>-0.62</c:v>
                </c:pt>
                <c:pt idx="291">
                  <c:v>-0.6</c:v>
                </c:pt>
                <c:pt idx="292">
                  <c:v>-0.62</c:v>
                </c:pt>
                <c:pt idx="293">
                  <c:v>-0.64</c:v>
                </c:pt>
                <c:pt idx="294">
                  <c:v>-0.6</c:v>
                </c:pt>
                <c:pt idx="295">
                  <c:v>-0.6</c:v>
                </c:pt>
                <c:pt idx="296">
                  <c:v>-0.56000000000000005</c:v>
                </c:pt>
                <c:pt idx="297">
                  <c:v>-0.6</c:v>
                </c:pt>
                <c:pt idx="298">
                  <c:v>-0.6</c:v>
                </c:pt>
                <c:pt idx="299">
                  <c:v>-0.57999999999999996</c:v>
                </c:pt>
                <c:pt idx="300">
                  <c:v>-0.6</c:v>
                </c:pt>
                <c:pt idx="301">
                  <c:v>-0.56000000000000005</c:v>
                </c:pt>
                <c:pt idx="302">
                  <c:v>-0.57999999999999996</c:v>
                </c:pt>
                <c:pt idx="303">
                  <c:v>-0.57999999999999996</c:v>
                </c:pt>
                <c:pt idx="304">
                  <c:v>-0.57999999999999996</c:v>
                </c:pt>
                <c:pt idx="305">
                  <c:v>-0.57999999999999996</c:v>
                </c:pt>
                <c:pt idx="306">
                  <c:v>-0.6</c:v>
                </c:pt>
                <c:pt idx="307">
                  <c:v>-0.62</c:v>
                </c:pt>
                <c:pt idx="308">
                  <c:v>-0.57999999999999996</c:v>
                </c:pt>
                <c:pt idx="309">
                  <c:v>-0.6</c:v>
                </c:pt>
                <c:pt idx="310">
                  <c:v>-0.62</c:v>
                </c:pt>
                <c:pt idx="311">
                  <c:v>-0.62</c:v>
                </c:pt>
                <c:pt idx="312">
                  <c:v>-0.62</c:v>
                </c:pt>
                <c:pt idx="313">
                  <c:v>-0.62</c:v>
                </c:pt>
                <c:pt idx="314">
                  <c:v>-0.64</c:v>
                </c:pt>
                <c:pt idx="315">
                  <c:v>-0.6</c:v>
                </c:pt>
                <c:pt idx="316">
                  <c:v>-0.56000000000000005</c:v>
                </c:pt>
                <c:pt idx="317">
                  <c:v>-0.56000000000000005</c:v>
                </c:pt>
                <c:pt idx="318">
                  <c:v>-0.5</c:v>
                </c:pt>
                <c:pt idx="319">
                  <c:v>-0.44</c:v>
                </c:pt>
                <c:pt idx="320">
                  <c:v>-0.46</c:v>
                </c:pt>
                <c:pt idx="321">
                  <c:v>-0.42</c:v>
                </c:pt>
                <c:pt idx="322">
                  <c:v>-0.42</c:v>
                </c:pt>
                <c:pt idx="323">
                  <c:v>-0.4</c:v>
                </c:pt>
                <c:pt idx="324">
                  <c:v>-0.42</c:v>
                </c:pt>
                <c:pt idx="325">
                  <c:v>-0.38</c:v>
                </c:pt>
                <c:pt idx="326">
                  <c:v>-0.4</c:v>
                </c:pt>
                <c:pt idx="327">
                  <c:v>-0.42</c:v>
                </c:pt>
                <c:pt idx="328">
                  <c:v>-0.44</c:v>
                </c:pt>
                <c:pt idx="329">
                  <c:v>-0.42</c:v>
                </c:pt>
                <c:pt idx="330">
                  <c:v>-0.42</c:v>
                </c:pt>
                <c:pt idx="331">
                  <c:v>-0.4</c:v>
                </c:pt>
                <c:pt idx="332">
                  <c:v>-0.44</c:v>
                </c:pt>
                <c:pt idx="333">
                  <c:v>-0.4</c:v>
                </c:pt>
                <c:pt idx="334">
                  <c:v>-0.4</c:v>
                </c:pt>
                <c:pt idx="335">
                  <c:v>-0.4</c:v>
                </c:pt>
                <c:pt idx="336">
                  <c:v>-0.44</c:v>
                </c:pt>
                <c:pt idx="337">
                  <c:v>-0.4</c:v>
                </c:pt>
                <c:pt idx="338">
                  <c:v>-0.38</c:v>
                </c:pt>
                <c:pt idx="339">
                  <c:v>-0.4</c:v>
                </c:pt>
                <c:pt idx="340">
                  <c:v>-0.44</c:v>
                </c:pt>
                <c:pt idx="341">
                  <c:v>-0.38</c:v>
                </c:pt>
                <c:pt idx="342">
                  <c:v>-0.36</c:v>
                </c:pt>
                <c:pt idx="343">
                  <c:v>-0.38</c:v>
                </c:pt>
                <c:pt idx="344">
                  <c:v>-0.38</c:v>
                </c:pt>
                <c:pt idx="345">
                  <c:v>-0.4</c:v>
                </c:pt>
                <c:pt idx="346">
                  <c:v>-0.4</c:v>
                </c:pt>
                <c:pt idx="347">
                  <c:v>-0.4</c:v>
                </c:pt>
                <c:pt idx="348">
                  <c:v>-0.36</c:v>
                </c:pt>
                <c:pt idx="349">
                  <c:v>-0.28000000000000003</c:v>
                </c:pt>
                <c:pt idx="350">
                  <c:v>-0.28000000000000003</c:v>
                </c:pt>
                <c:pt idx="351">
                  <c:v>-0.28000000000000003</c:v>
                </c:pt>
                <c:pt idx="352">
                  <c:v>-0.22</c:v>
                </c:pt>
                <c:pt idx="353">
                  <c:v>-0.22</c:v>
                </c:pt>
                <c:pt idx="354">
                  <c:v>-0.26</c:v>
                </c:pt>
                <c:pt idx="355">
                  <c:v>-0.26</c:v>
                </c:pt>
                <c:pt idx="356">
                  <c:v>-0.22</c:v>
                </c:pt>
                <c:pt idx="357">
                  <c:v>-0.24</c:v>
                </c:pt>
                <c:pt idx="358">
                  <c:v>-0.24</c:v>
                </c:pt>
                <c:pt idx="359">
                  <c:v>-0.28000000000000003</c:v>
                </c:pt>
                <c:pt idx="360">
                  <c:v>-0.2</c:v>
                </c:pt>
                <c:pt idx="361">
                  <c:v>-0.16</c:v>
                </c:pt>
                <c:pt idx="362">
                  <c:v>-0.2</c:v>
                </c:pt>
                <c:pt idx="363">
                  <c:v>-0.28000000000000003</c:v>
                </c:pt>
                <c:pt idx="364">
                  <c:v>-0.22</c:v>
                </c:pt>
                <c:pt idx="365">
                  <c:v>-0.24</c:v>
                </c:pt>
                <c:pt idx="366">
                  <c:v>-0.22</c:v>
                </c:pt>
                <c:pt idx="367">
                  <c:v>-0.2</c:v>
                </c:pt>
                <c:pt idx="368">
                  <c:v>-0.2</c:v>
                </c:pt>
                <c:pt idx="369">
                  <c:v>-0.24</c:v>
                </c:pt>
                <c:pt idx="370">
                  <c:v>-0.24</c:v>
                </c:pt>
                <c:pt idx="371">
                  <c:v>-0.18</c:v>
                </c:pt>
                <c:pt idx="372">
                  <c:v>-0.2</c:v>
                </c:pt>
                <c:pt idx="373">
                  <c:v>-0.2</c:v>
                </c:pt>
                <c:pt idx="374">
                  <c:v>-0.24</c:v>
                </c:pt>
                <c:pt idx="375">
                  <c:v>-0.18</c:v>
                </c:pt>
                <c:pt idx="376">
                  <c:v>-0.22</c:v>
                </c:pt>
                <c:pt idx="377">
                  <c:v>-0.22</c:v>
                </c:pt>
                <c:pt idx="378">
                  <c:v>-0.22</c:v>
                </c:pt>
                <c:pt idx="379">
                  <c:v>-0.16</c:v>
                </c:pt>
                <c:pt idx="380">
                  <c:v>-0.12</c:v>
                </c:pt>
                <c:pt idx="381">
                  <c:v>-0.06</c:v>
                </c:pt>
                <c:pt idx="382">
                  <c:v>-0.06</c:v>
                </c:pt>
                <c:pt idx="383">
                  <c:v>-0.02</c:v>
                </c:pt>
                <c:pt idx="384">
                  <c:v>0</c:v>
                </c:pt>
                <c:pt idx="385">
                  <c:v>0.02</c:v>
                </c:pt>
                <c:pt idx="386">
                  <c:v>-0.04</c:v>
                </c:pt>
                <c:pt idx="387">
                  <c:v>0</c:v>
                </c:pt>
                <c:pt idx="388">
                  <c:v>0</c:v>
                </c:pt>
                <c:pt idx="389">
                  <c:v>0</c:v>
                </c:pt>
                <c:pt idx="390">
                  <c:v>0</c:v>
                </c:pt>
                <c:pt idx="391">
                  <c:v>0</c:v>
                </c:pt>
                <c:pt idx="392">
                  <c:v>-0.02</c:v>
                </c:pt>
                <c:pt idx="393">
                  <c:v>0.02</c:v>
                </c:pt>
                <c:pt idx="394">
                  <c:v>0</c:v>
                </c:pt>
                <c:pt idx="395">
                  <c:v>0</c:v>
                </c:pt>
                <c:pt idx="396">
                  <c:v>-0.02</c:v>
                </c:pt>
                <c:pt idx="397">
                  <c:v>-0.02</c:v>
                </c:pt>
                <c:pt idx="398">
                  <c:v>0</c:v>
                </c:pt>
                <c:pt idx="399">
                  <c:v>0.02</c:v>
                </c:pt>
                <c:pt idx="400">
                  <c:v>0.06</c:v>
                </c:pt>
                <c:pt idx="401">
                  <c:v>0</c:v>
                </c:pt>
                <c:pt idx="402">
                  <c:v>0.02</c:v>
                </c:pt>
                <c:pt idx="403">
                  <c:v>0.02</c:v>
                </c:pt>
                <c:pt idx="404">
                  <c:v>-0.02</c:v>
                </c:pt>
                <c:pt idx="405">
                  <c:v>0.02</c:v>
                </c:pt>
                <c:pt idx="406">
                  <c:v>0</c:v>
                </c:pt>
                <c:pt idx="407">
                  <c:v>0</c:v>
                </c:pt>
                <c:pt idx="408">
                  <c:v>0</c:v>
                </c:pt>
                <c:pt idx="409">
                  <c:v>0</c:v>
                </c:pt>
                <c:pt idx="410">
                  <c:v>0.08</c:v>
                </c:pt>
                <c:pt idx="411">
                  <c:v>0.12</c:v>
                </c:pt>
                <c:pt idx="412">
                  <c:v>0.16</c:v>
                </c:pt>
                <c:pt idx="413">
                  <c:v>0.2</c:v>
                </c:pt>
                <c:pt idx="414">
                  <c:v>0.22</c:v>
                </c:pt>
                <c:pt idx="415">
                  <c:v>0.2</c:v>
                </c:pt>
                <c:pt idx="416">
                  <c:v>0.2</c:v>
                </c:pt>
                <c:pt idx="417">
                  <c:v>0.22</c:v>
                </c:pt>
                <c:pt idx="418">
                  <c:v>0.22</c:v>
                </c:pt>
                <c:pt idx="419">
                  <c:v>0.22</c:v>
                </c:pt>
                <c:pt idx="420">
                  <c:v>0.22</c:v>
                </c:pt>
                <c:pt idx="421">
                  <c:v>0.22</c:v>
                </c:pt>
                <c:pt idx="422">
                  <c:v>0.24</c:v>
                </c:pt>
                <c:pt idx="423">
                  <c:v>0.2</c:v>
                </c:pt>
                <c:pt idx="424">
                  <c:v>0.24</c:v>
                </c:pt>
                <c:pt idx="425">
                  <c:v>0.22</c:v>
                </c:pt>
                <c:pt idx="426">
                  <c:v>0.24</c:v>
                </c:pt>
                <c:pt idx="427">
                  <c:v>0.24</c:v>
                </c:pt>
                <c:pt idx="428">
                  <c:v>0.24</c:v>
                </c:pt>
                <c:pt idx="429">
                  <c:v>0.22</c:v>
                </c:pt>
                <c:pt idx="430">
                  <c:v>0.24</c:v>
                </c:pt>
                <c:pt idx="431">
                  <c:v>0.22</c:v>
                </c:pt>
                <c:pt idx="432">
                  <c:v>0.28000000000000003</c:v>
                </c:pt>
                <c:pt idx="433">
                  <c:v>0.26</c:v>
                </c:pt>
                <c:pt idx="434">
                  <c:v>0.2</c:v>
                </c:pt>
                <c:pt idx="435">
                  <c:v>0.18</c:v>
                </c:pt>
                <c:pt idx="436">
                  <c:v>0.26</c:v>
                </c:pt>
                <c:pt idx="437">
                  <c:v>0.28000000000000003</c:v>
                </c:pt>
                <c:pt idx="438">
                  <c:v>0.26</c:v>
                </c:pt>
                <c:pt idx="439">
                  <c:v>0.22</c:v>
                </c:pt>
                <c:pt idx="440">
                  <c:v>0.26</c:v>
                </c:pt>
                <c:pt idx="441">
                  <c:v>0.26</c:v>
                </c:pt>
                <c:pt idx="442">
                  <c:v>0.3</c:v>
                </c:pt>
                <c:pt idx="443">
                  <c:v>0.34</c:v>
                </c:pt>
                <c:pt idx="444">
                  <c:v>0.36</c:v>
                </c:pt>
                <c:pt idx="445">
                  <c:v>0.36</c:v>
                </c:pt>
                <c:pt idx="446">
                  <c:v>0.4</c:v>
                </c:pt>
                <c:pt idx="447">
                  <c:v>0.42</c:v>
                </c:pt>
                <c:pt idx="448">
                  <c:v>0.4</c:v>
                </c:pt>
                <c:pt idx="449">
                  <c:v>0.42</c:v>
                </c:pt>
                <c:pt idx="450">
                  <c:v>0.36</c:v>
                </c:pt>
                <c:pt idx="451">
                  <c:v>0.48</c:v>
                </c:pt>
                <c:pt idx="452">
                  <c:v>0.42</c:v>
                </c:pt>
                <c:pt idx="453">
                  <c:v>0.38</c:v>
                </c:pt>
                <c:pt idx="454">
                  <c:v>0.4</c:v>
                </c:pt>
                <c:pt idx="455">
                  <c:v>0.42</c:v>
                </c:pt>
                <c:pt idx="456">
                  <c:v>0.38</c:v>
                </c:pt>
                <c:pt idx="457">
                  <c:v>0.42</c:v>
                </c:pt>
                <c:pt idx="458">
                  <c:v>0.4</c:v>
                </c:pt>
                <c:pt idx="459">
                  <c:v>0.38</c:v>
                </c:pt>
                <c:pt idx="460">
                  <c:v>0.42</c:v>
                </c:pt>
                <c:pt idx="461">
                  <c:v>0.4</c:v>
                </c:pt>
                <c:pt idx="462">
                  <c:v>0.36</c:v>
                </c:pt>
                <c:pt idx="463">
                  <c:v>0.38</c:v>
                </c:pt>
                <c:pt idx="464">
                  <c:v>0.44</c:v>
                </c:pt>
                <c:pt idx="465">
                  <c:v>0.4</c:v>
                </c:pt>
                <c:pt idx="466">
                  <c:v>0.44</c:v>
                </c:pt>
                <c:pt idx="467">
                  <c:v>0.4</c:v>
                </c:pt>
                <c:pt idx="468">
                  <c:v>0.4</c:v>
                </c:pt>
                <c:pt idx="469">
                  <c:v>0.42</c:v>
                </c:pt>
                <c:pt idx="470">
                  <c:v>0.42</c:v>
                </c:pt>
                <c:pt idx="471">
                  <c:v>0.4</c:v>
                </c:pt>
                <c:pt idx="472">
                  <c:v>0.4</c:v>
                </c:pt>
                <c:pt idx="473">
                  <c:v>0.44</c:v>
                </c:pt>
                <c:pt idx="474">
                  <c:v>0.52</c:v>
                </c:pt>
                <c:pt idx="475">
                  <c:v>0.56000000000000005</c:v>
                </c:pt>
                <c:pt idx="476">
                  <c:v>0.62</c:v>
                </c:pt>
                <c:pt idx="477">
                  <c:v>0.62</c:v>
                </c:pt>
                <c:pt idx="478">
                  <c:v>0.6</c:v>
                </c:pt>
                <c:pt idx="479">
                  <c:v>0.52</c:v>
                </c:pt>
                <c:pt idx="480">
                  <c:v>0.6</c:v>
                </c:pt>
                <c:pt idx="481">
                  <c:v>0.57999999999999996</c:v>
                </c:pt>
                <c:pt idx="482">
                  <c:v>0.57999999999999996</c:v>
                </c:pt>
                <c:pt idx="483">
                  <c:v>0.6</c:v>
                </c:pt>
                <c:pt idx="484">
                  <c:v>0.52</c:v>
                </c:pt>
                <c:pt idx="485">
                  <c:v>0.56000000000000005</c:v>
                </c:pt>
                <c:pt idx="486">
                  <c:v>0.62</c:v>
                </c:pt>
                <c:pt idx="487">
                  <c:v>0.6</c:v>
                </c:pt>
                <c:pt idx="488">
                  <c:v>0.62</c:v>
                </c:pt>
                <c:pt idx="489">
                  <c:v>0.57999999999999996</c:v>
                </c:pt>
                <c:pt idx="490">
                  <c:v>0.57999999999999996</c:v>
                </c:pt>
                <c:pt idx="491">
                  <c:v>0.56000000000000005</c:v>
                </c:pt>
                <c:pt idx="492">
                  <c:v>0.57999999999999996</c:v>
                </c:pt>
                <c:pt idx="493">
                  <c:v>0.56000000000000005</c:v>
                </c:pt>
                <c:pt idx="494">
                  <c:v>0.57999999999999996</c:v>
                </c:pt>
                <c:pt idx="495">
                  <c:v>0.54</c:v>
                </c:pt>
                <c:pt idx="496">
                  <c:v>0.6</c:v>
                </c:pt>
                <c:pt idx="497">
                  <c:v>0.57999999999999996</c:v>
                </c:pt>
                <c:pt idx="498">
                  <c:v>0.6</c:v>
                </c:pt>
                <c:pt idx="499">
                  <c:v>0.56000000000000005</c:v>
                </c:pt>
                <c:pt idx="500">
                  <c:v>0.6</c:v>
                </c:pt>
                <c:pt idx="501">
                  <c:v>0.62</c:v>
                </c:pt>
                <c:pt idx="502">
                  <c:v>0.54</c:v>
                </c:pt>
                <c:pt idx="503">
                  <c:v>0.6</c:v>
                </c:pt>
                <c:pt idx="504">
                  <c:v>0.57999999999999996</c:v>
                </c:pt>
                <c:pt idx="505">
                  <c:v>0.62</c:v>
                </c:pt>
                <c:pt idx="506">
                  <c:v>0.64</c:v>
                </c:pt>
                <c:pt idx="507">
                  <c:v>0.62</c:v>
                </c:pt>
                <c:pt idx="508">
                  <c:v>0.62</c:v>
                </c:pt>
                <c:pt idx="509">
                  <c:v>0.6</c:v>
                </c:pt>
                <c:pt idx="510">
                  <c:v>0.64</c:v>
                </c:pt>
                <c:pt idx="511">
                  <c:v>0.62</c:v>
                </c:pt>
                <c:pt idx="512">
                  <c:v>0.62</c:v>
                </c:pt>
                <c:pt idx="513">
                  <c:v>0.64</c:v>
                </c:pt>
                <c:pt idx="514">
                  <c:v>0.68</c:v>
                </c:pt>
                <c:pt idx="515">
                  <c:v>0.64</c:v>
                </c:pt>
                <c:pt idx="516">
                  <c:v>0.66</c:v>
                </c:pt>
                <c:pt idx="517">
                  <c:v>0.64</c:v>
                </c:pt>
                <c:pt idx="518">
                  <c:v>0.6</c:v>
                </c:pt>
                <c:pt idx="519">
                  <c:v>0.64</c:v>
                </c:pt>
                <c:pt idx="520">
                  <c:v>0.64</c:v>
                </c:pt>
                <c:pt idx="521">
                  <c:v>0.66</c:v>
                </c:pt>
                <c:pt idx="522">
                  <c:v>0.62</c:v>
                </c:pt>
                <c:pt idx="523">
                  <c:v>0.62</c:v>
                </c:pt>
                <c:pt idx="524">
                  <c:v>0.64</c:v>
                </c:pt>
                <c:pt idx="525">
                  <c:v>0.68</c:v>
                </c:pt>
                <c:pt idx="526">
                  <c:v>0.64</c:v>
                </c:pt>
                <c:pt idx="527">
                  <c:v>0.68</c:v>
                </c:pt>
                <c:pt idx="528">
                  <c:v>0.64</c:v>
                </c:pt>
                <c:pt idx="529">
                  <c:v>0.64</c:v>
                </c:pt>
                <c:pt idx="530">
                  <c:v>0.64</c:v>
                </c:pt>
                <c:pt idx="531">
                  <c:v>0.62</c:v>
                </c:pt>
                <c:pt idx="532">
                  <c:v>0.68</c:v>
                </c:pt>
                <c:pt idx="533">
                  <c:v>0.66</c:v>
                </c:pt>
                <c:pt idx="534">
                  <c:v>0.57999999999999996</c:v>
                </c:pt>
                <c:pt idx="535">
                  <c:v>0.62</c:v>
                </c:pt>
                <c:pt idx="536">
                  <c:v>0.66</c:v>
                </c:pt>
                <c:pt idx="537">
                  <c:v>0.66</c:v>
                </c:pt>
                <c:pt idx="538">
                  <c:v>0.66</c:v>
                </c:pt>
                <c:pt idx="539">
                  <c:v>0.64</c:v>
                </c:pt>
                <c:pt idx="540">
                  <c:v>0.66</c:v>
                </c:pt>
                <c:pt idx="541">
                  <c:v>0.68</c:v>
                </c:pt>
                <c:pt idx="542">
                  <c:v>0.7</c:v>
                </c:pt>
                <c:pt idx="543">
                  <c:v>0.66</c:v>
                </c:pt>
                <c:pt idx="544">
                  <c:v>0.66</c:v>
                </c:pt>
                <c:pt idx="545">
                  <c:v>0.68</c:v>
                </c:pt>
                <c:pt idx="546">
                  <c:v>0.68</c:v>
                </c:pt>
                <c:pt idx="547">
                  <c:v>0.66</c:v>
                </c:pt>
                <c:pt idx="548">
                  <c:v>0.68</c:v>
                </c:pt>
                <c:pt idx="549">
                  <c:v>0.64</c:v>
                </c:pt>
                <c:pt idx="550">
                  <c:v>0.68</c:v>
                </c:pt>
                <c:pt idx="551">
                  <c:v>0.66</c:v>
                </c:pt>
                <c:pt idx="552">
                  <c:v>0.72</c:v>
                </c:pt>
                <c:pt idx="553">
                  <c:v>0.66</c:v>
                </c:pt>
                <c:pt idx="554">
                  <c:v>0.7</c:v>
                </c:pt>
                <c:pt idx="555">
                  <c:v>0.64</c:v>
                </c:pt>
                <c:pt idx="556">
                  <c:v>0.66</c:v>
                </c:pt>
                <c:pt idx="557">
                  <c:v>0.66</c:v>
                </c:pt>
                <c:pt idx="558">
                  <c:v>0.7</c:v>
                </c:pt>
                <c:pt idx="559">
                  <c:v>0.68</c:v>
                </c:pt>
                <c:pt idx="560">
                  <c:v>0.68</c:v>
                </c:pt>
                <c:pt idx="561">
                  <c:v>0.68</c:v>
                </c:pt>
                <c:pt idx="562">
                  <c:v>0.7</c:v>
                </c:pt>
                <c:pt idx="563">
                  <c:v>0.72</c:v>
                </c:pt>
                <c:pt idx="564">
                  <c:v>0.7</c:v>
                </c:pt>
                <c:pt idx="565">
                  <c:v>0.68</c:v>
                </c:pt>
                <c:pt idx="566">
                  <c:v>0.68</c:v>
                </c:pt>
                <c:pt idx="567">
                  <c:v>0.68</c:v>
                </c:pt>
                <c:pt idx="568">
                  <c:v>0.68</c:v>
                </c:pt>
                <c:pt idx="569">
                  <c:v>0.66</c:v>
                </c:pt>
                <c:pt idx="570">
                  <c:v>0.64</c:v>
                </c:pt>
                <c:pt idx="571">
                  <c:v>0.64</c:v>
                </c:pt>
                <c:pt idx="572">
                  <c:v>0.66</c:v>
                </c:pt>
                <c:pt idx="573">
                  <c:v>0.64</c:v>
                </c:pt>
                <c:pt idx="574">
                  <c:v>0.66</c:v>
                </c:pt>
                <c:pt idx="575">
                  <c:v>0.64</c:v>
                </c:pt>
                <c:pt idx="576">
                  <c:v>0.64</c:v>
                </c:pt>
                <c:pt idx="577">
                  <c:v>0.64</c:v>
                </c:pt>
                <c:pt idx="578">
                  <c:v>0.62</c:v>
                </c:pt>
                <c:pt idx="579">
                  <c:v>0.64</c:v>
                </c:pt>
                <c:pt idx="580">
                  <c:v>0.6</c:v>
                </c:pt>
                <c:pt idx="581">
                  <c:v>0.68</c:v>
                </c:pt>
                <c:pt idx="582">
                  <c:v>0.64</c:v>
                </c:pt>
                <c:pt idx="583">
                  <c:v>0.62</c:v>
                </c:pt>
                <c:pt idx="584">
                  <c:v>0.62</c:v>
                </c:pt>
                <c:pt idx="585">
                  <c:v>0.62</c:v>
                </c:pt>
                <c:pt idx="586">
                  <c:v>0.64</c:v>
                </c:pt>
                <c:pt idx="587">
                  <c:v>0.6</c:v>
                </c:pt>
                <c:pt idx="588">
                  <c:v>0.6</c:v>
                </c:pt>
                <c:pt idx="589">
                  <c:v>0.62</c:v>
                </c:pt>
                <c:pt idx="590">
                  <c:v>0.64</c:v>
                </c:pt>
                <c:pt idx="591">
                  <c:v>0.66</c:v>
                </c:pt>
                <c:pt idx="592">
                  <c:v>0.62</c:v>
                </c:pt>
                <c:pt idx="593">
                  <c:v>0.62</c:v>
                </c:pt>
                <c:pt idx="594">
                  <c:v>0.62</c:v>
                </c:pt>
                <c:pt idx="595">
                  <c:v>0.62</c:v>
                </c:pt>
                <c:pt idx="596">
                  <c:v>0.6</c:v>
                </c:pt>
                <c:pt idx="597">
                  <c:v>0.62</c:v>
                </c:pt>
                <c:pt idx="598">
                  <c:v>0.64</c:v>
                </c:pt>
                <c:pt idx="599">
                  <c:v>0.6</c:v>
                </c:pt>
                <c:pt idx="600">
                  <c:v>0.57999999999999996</c:v>
                </c:pt>
                <c:pt idx="601">
                  <c:v>0.62</c:v>
                </c:pt>
                <c:pt idx="602">
                  <c:v>0.6</c:v>
                </c:pt>
                <c:pt idx="603">
                  <c:v>0.56000000000000005</c:v>
                </c:pt>
                <c:pt idx="604">
                  <c:v>0.57999999999999996</c:v>
                </c:pt>
                <c:pt idx="605">
                  <c:v>0.57999999999999996</c:v>
                </c:pt>
                <c:pt idx="606">
                  <c:v>0.62</c:v>
                </c:pt>
                <c:pt idx="607">
                  <c:v>0.6</c:v>
                </c:pt>
                <c:pt idx="608">
                  <c:v>0.56000000000000005</c:v>
                </c:pt>
                <c:pt idx="609">
                  <c:v>0.57999999999999996</c:v>
                </c:pt>
                <c:pt idx="610">
                  <c:v>0.6</c:v>
                </c:pt>
                <c:pt idx="611">
                  <c:v>0.62</c:v>
                </c:pt>
                <c:pt idx="612">
                  <c:v>0.57999999999999996</c:v>
                </c:pt>
                <c:pt idx="613">
                  <c:v>0.56000000000000005</c:v>
                </c:pt>
                <c:pt idx="614">
                  <c:v>0.6</c:v>
                </c:pt>
                <c:pt idx="615">
                  <c:v>0.6</c:v>
                </c:pt>
                <c:pt idx="616">
                  <c:v>0.57999999999999996</c:v>
                </c:pt>
                <c:pt idx="617">
                  <c:v>0.57999999999999996</c:v>
                </c:pt>
                <c:pt idx="618">
                  <c:v>0.6</c:v>
                </c:pt>
                <c:pt idx="619">
                  <c:v>0.56000000000000005</c:v>
                </c:pt>
                <c:pt idx="620">
                  <c:v>0.62</c:v>
                </c:pt>
                <c:pt idx="621">
                  <c:v>0.6</c:v>
                </c:pt>
                <c:pt idx="622">
                  <c:v>0.57999999999999996</c:v>
                </c:pt>
                <c:pt idx="623">
                  <c:v>0.6</c:v>
                </c:pt>
                <c:pt idx="624">
                  <c:v>0.57999999999999996</c:v>
                </c:pt>
                <c:pt idx="625">
                  <c:v>0.57999999999999996</c:v>
                </c:pt>
                <c:pt idx="626">
                  <c:v>0.6</c:v>
                </c:pt>
                <c:pt idx="627">
                  <c:v>0.52</c:v>
                </c:pt>
                <c:pt idx="628">
                  <c:v>0.6</c:v>
                </c:pt>
                <c:pt idx="629">
                  <c:v>0.54</c:v>
                </c:pt>
                <c:pt idx="630">
                  <c:v>0.54</c:v>
                </c:pt>
                <c:pt idx="631">
                  <c:v>0.48</c:v>
                </c:pt>
                <c:pt idx="632">
                  <c:v>0.44</c:v>
                </c:pt>
                <c:pt idx="633">
                  <c:v>0.4</c:v>
                </c:pt>
                <c:pt idx="634">
                  <c:v>0.42</c:v>
                </c:pt>
                <c:pt idx="635">
                  <c:v>0.4</c:v>
                </c:pt>
                <c:pt idx="636">
                  <c:v>0.38</c:v>
                </c:pt>
                <c:pt idx="637">
                  <c:v>0.42</c:v>
                </c:pt>
                <c:pt idx="638">
                  <c:v>0.4</c:v>
                </c:pt>
                <c:pt idx="639">
                  <c:v>0.4</c:v>
                </c:pt>
                <c:pt idx="640">
                  <c:v>0.44</c:v>
                </c:pt>
                <c:pt idx="641">
                  <c:v>0.38</c:v>
                </c:pt>
                <c:pt idx="642">
                  <c:v>0.38</c:v>
                </c:pt>
                <c:pt idx="643">
                  <c:v>0.4</c:v>
                </c:pt>
                <c:pt idx="644">
                  <c:v>0.4</c:v>
                </c:pt>
                <c:pt idx="645">
                  <c:v>0.4</c:v>
                </c:pt>
                <c:pt idx="646">
                  <c:v>0.44</c:v>
                </c:pt>
                <c:pt idx="647">
                  <c:v>0.38</c:v>
                </c:pt>
                <c:pt idx="648">
                  <c:v>0.32</c:v>
                </c:pt>
                <c:pt idx="649">
                  <c:v>0.44</c:v>
                </c:pt>
                <c:pt idx="650">
                  <c:v>0.42</c:v>
                </c:pt>
                <c:pt idx="651">
                  <c:v>0.42</c:v>
                </c:pt>
                <c:pt idx="652">
                  <c:v>0.38</c:v>
                </c:pt>
                <c:pt idx="653">
                  <c:v>0.48</c:v>
                </c:pt>
                <c:pt idx="654">
                  <c:v>0.42</c:v>
                </c:pt>
                <c:pt idx="655">
                  <c:v>0.4</c:v>
                </c:pt>
                <c:pt idx="656">
                  <c:v>0.38</c:v>
                </c:pt>
                <c:pt idx="657">
                  <c:v>0.44</c:v>
                </c:pt>
                <c:pt idx="658">
                  <c:v>0.44</c:v>
                </c:pt>
                <c:pt idx="659">
                  <c:v>0.38</c:v>
                </c:pt>
                <c:pt idx="660">
                  <c:v>0.38</c:v>
                </c:pt>
                <c:pt idx="661">
                  <c:v>0.3</c:v>
                </c:pt>
                <c:pt idx="662">
                  <c:v>0.32</c:v>
                </c:pt>
                <c:pt idx="663">
                  <c:v>0.24</c:v>
                </c:pt>
                <c:pt idx="664">
                  <c:v>0.24</c:v>
                </c:pt>
                <c:pt idx="665">
                  <c:v>0.2</c:v>
                </c:pt>
                <c:pt idx="666">
                  <c:v>0.28000000000000003</c:v>
                </c:pt>
                <c:pt idx="667">
                  <c:v>0.28000000000000003</c:v>
                </c:pt>
                <c:pt idx="668">
                  <c:v>0.28000000000000003</c:v>
                </c:pt>
                <c:pt idx="669">
                  <c:v>0.26</c:v>
                </c:pt>
                <c:pt idx="670">
                  <c:v>0.2</c:v>
                </c:pt>
                <c:pt idx="671">
                  <c:v>0.24</c:v>
                </c:pt>
                <c:pt idx="672">
                  <c:v>0.24</c:v>
                </c:pt>
                <c:pt idx="673">
                  <c:v>0.24</c:v>
                </c:pt>
                <c:pt idx="674">
                  <c:v>0.18</c:v>
                </c:pt>
                <c:pt idx="675">
                  <c:v>0.24</c:v>
                </c:pt>
                <c:pt idx="676">
                  <c:v>0.22</c:v>
                </c:pt>
                <c:pt idx="677">
                  <c:v>0.2</c:v>
                </c:pt>
                <c:pt idx="678">
                  <c:v>0.24</c:v>
                </c:pt>
                <c:pt idx="679">
                  <c:v>0.18</c:v>
                </c:pt>
                <c:pt idx="680">
                  <c:v>0.24</c:v>
                </c:pt>
                <c:pt idx="681">
                  <c:v>0.22</c:v>
                </c:pt>
                <c:pt idx="682">
                  <c:v>0.26</c:v>
                </c:pt>
                <c:pt idx="683">
                  <c:v>0.22</c:v>
                </c:pt>
                <c:pt idx="684">
                  <c:v>0.2</c:v>
                </c:pt>
                <c:pt idx="685">
                  <c:v>0.22</c:v>
                </c:pt>
                <c:pt idx="686">
                  <c:v>0.24</c:v>
                </c:pt>
                <c:pt idx="687">
                  <c:v>0.22</c:v>
                </c:pt>
                <c:pt idx="688">
                  <c:v>0.24</c:v>
                </c:pt>
                <c:pt idx="689">
                  <c:v>0.18</c:v>
                </c:pt>
                <c:pt idx="690">
                  <c:v>0.2</c:v>
                </c:pt>
                <c:pt idx="691">
                  <c:v>0.16</c:v>
                </c:pt>
                <c:pt idx="692">
                  <c:v>0.16</c:v>
                </c:pt>
                <c:pt idx="693">
                  <c:v>0.06</c:v>
                </c:pt>
                <c:pt idx="694">
                  <c:v>0.06</c:v>
                </c:pt>
                <c:pt idx="695">
                  <c:v>-0.02</c:v>
                </c:pt>
                <c:pt idx="696">
                  <c:v>0.02</c:v>
                </c:pt>
                <c:pt idx="697">
                  <c:v>0.02</c:v>
                </c:pt>
                <c:pt idx="698">
                  <c:v>0</c:v>
                </c:pt>
                <c:pt idx="699">
                  <c:v>0</c:v>
                </c:pt>
                <c:pt idx="700">
                  <c:v>0</c:v>
                </c:pt>
                <c:pt idx="701">
                  <c:v>0</c:v>
                </c:pt>
                <c:pt idx="702">
                  <c:v>0</c:v>
                </c:pt>
                <c:pt idx="703">
                  <c:v>-0.02</c:v>
                </c:pt>
                <c:pt idx="704">
                  <c:v>0.04</c:v>
                </c:pt>
                <c:pt idx="705">
                  <c:v>0.04</c:v>
                </c:pt>
                <c:pt idx="706">
                  <c:v>0.04</c:v>
                </c:pt>
                <c:pt idx="707">
                  <c:v>0.02</c:v>
                </c:pt>
                <c:pt idx="708">
                  <c:v>0</c:v>
                </c:pt>
                <c:pt idx="709">
                  <c:v>0.04</c:v>
                </c:pt>
                <c:pt idx="710">
                  <c:v>-0.02</c:v>
                </c:pt>
                <c:pt idx="711">
                  <c:v>0.02</c:v>
                </c:pt>
                <c:pt idx="712">
                  <c:v>0</c:v>
                </c:pt>
                <c:pt idx="713">
                  <c:v>0.02</c:v>
                </c:pt>
                <c:pt idx="714">
                  <c:v>-0.02</c:v>
                </c:pt>
                <c:pt idx="715">
                  <c:v>0</c:v>
                </c:pt>
                <c:pt idx="716">
                  <c:v>0.02</c:v>
                </c:pt>
                <c:pt idx="717">
                  <c:v>0.04</c:v>
                </c:pt>
                <c:pt idx="718">
                  <c:v>-0.04</c:v>
                </c:pt>
                <c:pt idx="719">
                  <c:v>0</c:v>
                </c:pt>
                <c:pt idx="720">
                  <c:v>0</c:v>
                </c:pt>
                <c:pt idx="721">
                  <c:v>0</c:v>
                </c:pt>
                <c:pt idx="722">
                  <c:v>0</c:v>
                </c:pt>
                <c:pt idx="723">
                  <c:v>-0.1</c:v>
                </c:pt>
                <c:pt idx="724">
                  <c:v>-0.1</c:v>
                </c:pt>
                <c:pt idx="725">
                  <c:v>-0.12</c:v>
                </c:pt>
                <c:pt idx="726">
                  <c:v>-0.18</c:v>
                </c:pt>
                <c:pt idx="727">
                  <c:v>-0.18</c:v>
                </c:pt>
                <c:pt idx="728">
                  <c:v>-0.22</c:v>
                </c:pt>
                <c:pt idx="729">
                  <c:v>-0.2</c:v>
                </c:pt>
                <c:pt idx="730">
                  <c:v>-0.22</c:v>
                </c:pt>
                <c:pt idx="731">
                  <c:v>-0.24</c:v>
                </c:pt>
                <c:pt idx="732">
                  <c:v>-0.26</c:v>
                </c:pt>
                <c:pt idx="733">
                  <c:v>-0.24</c:v>
                </c:pt>
                <c:pt idx="734">
                  <c:v>-0.24</c:v>
                </c:pt>
                <c:pt idx="735">
                  <c:v>-0.24</c:v>
                </c:pt>
                <c:pt idx="736">
                  <c:v>-0.22</c:v>
                </c:pt>
                <c:pt idx="737">
                  <c:v>-0.24</c:v>
                </c:pt>
                <c:pt idx="738">
                  <c:v>-0.24</c:v>
                </c:pt>
                <c:pt idx="739">
                  <c:v>-0.24</c:v>
                </c:pt>
                <c:pt idx="740">
                  <c:v>-0.26</c:v>
                </c:pt>
                <c:pt idx="741">
                  <c:v>-0.22</c:v>
                </c:pt>
                <c:pt idx="742">
                  <c:v>-0.22</c:v>
                </c:pt>
                <c:pt idx="743">
                  <c:v>-0.24</c:v>
                </c:pt>
                <c:pt idx="744">
                  <c:v>-0.22</c:v>
                </c:pt>
                <c:pt idx="745">
                  <c:v>-0.18</c:v>
                </c:pt>
                <c:pt idx="746">
                  <c:v>-0.18</c:v>
                </c:pt>
                <c:pt idx="747">
                  <c:v>-0.26</c:v>
                </c:pt>
                <c:pt idx="748">
                  <c:v>-0.22</c:v>
                </c:pt>
                <c:pt idx="749">
                  <c:v>-0.26</c:v>
                </c:pt>
                <c:pt idx="750">
                  <c:v>-0.26</c:v>
                </c:pt>
                <c:pt idx="751">
                  <c:v>-0.22</c:v>
                </c:pt>
                <c:pt idx="752">
                  <c:v>-0.22</c:v>
                </c:pt>
                <c:pt idx="753">
                  <c:v>-0.22</c:v>
                </c:pt>
                <c:pt idx="754">
                  <c:v>-0.28000000000000003</c:v>
                </c:pt>
                <c:pt idx="755">
                  <c:v>-0.32</c:v>
                </c:pt>
                <c:pt idx="756">
                  <c:v>-0.36</c:v>
                </c:pt>
                <c:pt idx="757">
                  <c:v>-0.36</c:v>
                </c:pt>
                <c:pt idx="758">
                  <c:v>-0.38</c:v>
                </c:pt>
                <c:pt idx="759">
                  <c:v>-0.38</c:v>
                </c:pt>
                <c:pt idx="760">
                  <c:v>-0.38</c:v>
                </c:pt>
                <c:pt idx="761">
                  <c:v>-0.4</c:v>
                </c:pt>
                <c:pt idx="762">
                  <c:v>-0.38</c:v>
                </c:pt>
                <c:pt idx="763">
                  <c:v>-0.4</c:v>
                </c:pt>
                <c:pt idx="764">
                  <c:v>-0.4</c:v>
                </c:pt>
                <c:pt idx="765">
                  <c:v>-0.44</c:v>
                </c:pt>
                <c:pt idx="766">
                  <c:v>-0.42</c:v>
                </c:pt>
                <c:pt idx="767">
                  <c:v>-0.4</c:v>
                </c:pt>
                <c:pt idx="768">
                  <c:v>-0.44</c:v>
                </c:pt>
                <c:pt idx="769">
                  <c:v>-0.42</c:v>
                </c:pt>
                <c:pt idx="770">
                  <c:v>-0.4</c:v>
                </c:pt>
                <c:pt idx="771">
                  <c:v>-0.42</c:v>
                </c:pt>
                <c:pt idx="772">
                  <c:v>-0.38</c:v>
                </c:pt>
                <c:pt idx="773">
                  <c:v>-0.42</c:v>
                </c:pt>
                <c:pt idx="774">
                  <c:v>-0.44</c:v>
                </c:pt>
                <c:pt idx="775">
                  <c:v>-0.44</c:v>
                </c:pt>
                <c:pt idx="776">
                  <c:v>-0.42</c:v>
                </c:pt>
                <c:pt idx="777">
                  <c:v>-0.44</c:v>
                </c:pt>
                <c:pt idx="778">
                  <c:v>-0.44</c:v>
                </c:pt>
                <c:pt idx="779">
                  <c:v>-0.46</c:v>
                </c:pt>
                <c:pt idx="780">
                  <c:v>-0.42</c:v>
                </c:pt>
                <c:pt idx="781">
                  <c:v>-0.4</c:v>
                </c:pt>
                <c:pt idx="782">
                  <c:v>-0.38</c:v>
                </c:pt>
                <c:pt idx="783">
                  <c:v>-0.42</c:v>
                </c:pt>
                <c:pt idx="784">
                  <c:v>-0.42</c:v>
                </c:pt>
                <c:pt idx="785">
                  <c:v>-0.44</c:v>
                </c:pt>
                <c:pt idx="786">
                  <c:v>-0.5</c:v>
                </c:pt>
                <c:pt idx="787">
                  <c:v>-0.56000000000000005</c:v>
                </c:pt>
                <c:pt idx="788">
                  <c:v>-0.57999999999999996</c:v>
                </c:pt>
                <c:pt idx="789">
                  <c:v>-0.56000000000000005</c:v>
                </c:pt>
                <c:pt idx="790">
                  <c:v>-0.62</c:v>
                </c:pt>
                <c:pt idx="791">
                  <c:v>-0.64</c:v>
                </c:pt>
                <c:pt idx="792">
                  <c:v>-0.6</c:v>
                </c:pt>
                <c:pt idx="793">
                  <c:v>-0.57999999999999996</c:v>
                </c:pt>
                <c:pt idx="794">
                  <c:v>-0.57999999999999996</c:v>
                </c:pt>
                <c:pt idx="795">
                  <c:v>-0.6</c:v>
                </c:pt>
                <c:pt idx="796">
                  <c:v>-0.57999999999999996</c:v>
                </c:pt>
                <c:pt idx="797">
                  <c:v>-0.6</c:v>
                </c:pt>
                <c:pt idx="798">
                  <c:v>-0.57999999999999996</c:v>
                </c:pt>
                <c:pt idx="799">
                  <c:v>-0.57999999999999996</c:v>
                </c:pt>
                <c:pt idx="800">
                  <c:v>-0.62</c:v>
                </c:pt>
                <c:pt idx="801">
                  <c:v>-0.6</c:v>
                </c:pt>
                <c:pt idx="802">
                  <c:v>-0.62</c:v>
                </c:pt>
                <c:pt idx="803">
                  <c:v>-0.57999999999999996</c:v>
                </c:pt>
                <c:pt idx="804">
                  <c:v>-0.57999999999999996</c:v>
                </c:pt>
                <c:pt idx="805">
                  <c:v>-0.62</c:v>
                </c:pt>
                <c:pt idx="806">
                  <c:v>-0.6</c:v>
                </c:pt>
                <c:pt idx="807">
                  <c:v>-0.6</c:v>
                </c:pt>
                <c:pt idx="808">
                  <c:v>-0.6</c:v>
                </c:pt>
                <c:pt idx="809">
                  <c:v>-0.6</c:v>
                </c:pt>
                <c:pt idx="810">
                  <c:v>-0.6</c:v>
                </c:pt>
                <c:pt idx="811">
                  <c:v>-0.57999999999999996</c:v>
                </c:pt>
                <c:pt idx="812">
                  <c:v>-0.57999999999999996</c:v>
                </c:pt>
                <c:pt idx="813">
                  <c:v>-0.57999999999999996</c:v>
                </c:pt>
                <c:pt idx="814">
                  <c:v>-0.6</c:v>
                </c:pt>
                <c:pt idx="815">
                  <c:v>-0.57999999999999996</c:v>
                </c:pt>
                <c:pt idx="816">
                  <c:v>-0.6</c:v>
                </c:pt>
                <c:pt idx="817">
                  <c:v>-0.68</c:v>
                </c:pt>
                <c:pt idx="818">
                  <c:v>-0.66</c:v>
                </c:pt>
                <c:pt idx="819">
                  <c:v>-0.68</c:v>
                </c:pt>
                <c:pt idx="820">
                  <c:v>-0.62</c:v>
                </c:pt>
                <c:pt idx="821">
                  <c:v>-0.64</c:v>
                </c:pt>
                <c:pt idx="822">
                  <c:v>-0.7</c:v>
                </c:pt>
                <c:pt idx="823">
                  <c:v>-0.66</c:v>
                </c:pt>
                <c:pt idx="824">
                  <c:v>-0.7</c:v>
                </c:pt>
                <c:pt idx="825">
                  <c:v>-0.72</c:v>
                </c:pt>
                <c:pt idx="826">
                  <c:v>-0.7</c:v>
                </c:pt>
                <c:pt idx="827">
                  <c:v>-0.7</c:v>
                </c:pt>
                <c:pt idx="828">
                  <c:v>-0.72</c:v>
                </c:pt>
                <c:pt idx="829">
                  <c:v>-0.72</c:v>
                </c:pt>
                <c:pt idx="830">
                  <c:v>-0.66</c:v>
                </c:pt>
                <c:pt idx="831">
                  <c:v>-0.66</c:v>
                </c:pt>
                <c:pt idx="832">
                  <c:v>-0.66</c:v>
                </c:pt>
                <c:pt idx="833">
                  <c:v>-0.66</c:v>
                </c:pt>
                <c:pt idx="834">
                  <c:v>-0.7</c:v>
                </c:pt>
                <c:pt idx="835">
                  <c:v>-0.7</c:v>
                </c:pt>
                <c:pt idx="836">
                  <c:v>-0.66</c:v>
                </c:pt>
                <c:pt idx="837">
                  <c:v>-0.66</c:v>
                </c:pt>
                <c:pt idx="838">
                  <c:v>-0.68</c:v>
                </c:pt>
                <c:pt idx="839">
                  <c:v>-0.72</c:v>
                </c:pt>
                <c:pt idx="840">
                  <c:v>-0.68</c:v>
                </c:pt>
                <c:pt idx="841">
                  <c:v>-0.68</c:v>
                </c:pt>
                <c:pt idx="842">
                  <c:v>-0.72</c:v>
                </c:pt>
                <c:pt idx="843">
                  <c:v>-0.72</c:v>
                </c:pt>
                <c:pt idx="844">
                  <c:v>-0.68</c:v>
                </c:pt>
                <c:pt idx="845">
                  <c:v>-0.68</c:v>
                </c:pt>
                <c:pt idx="846">
                  <c:v>-0.74</c:v>
                </c:pt>
                <c:pt idx="847">
                  <c:v>-0.66</c:v>
                </c:pt>
                <c:pt idx="848">
                  <c:v>-0.72</c:v>
                </c:pt>
                <c:pt idx="849">
                  <c:v>-0.74</c:v>
                </c:pt>
                <c:pt idx="850">
                  <c:v>-0.82</c:v>
                </c:pt>
                <c:pt idx="851">
                  <c:v>-0.78</c:v>
                </c:pt>
                <c:pt idx="852">
                  <c:v>-0.76</c:v>
                </c:pt>
                <c:pt idx="853">
                  <c:v>-0.76</c:v>
                </c:pt>
                <c:pt idx="854">
                  <c:v>-0.82</c:v>
                </c:pt>
                <c:pt idx="855">
                  <c:v>-0.8</c:v>
                </c:pt>
                <c:pt idx="856">
                  <c:v>-0.82</c:v>
                </c:pt>
                <c:pt idx="857">
                  <c:v>-0.78</c:v>
                </c:pt>
                <c:pt idx="858">
                  <c:v>-0.78</c:v>
                </c:pt>
                <c:pt idx="859">
                  <c:v>-0.76</c:v>
                </c:pt>
                <c:pt idx="860">
                  <c:v>-0.76</c:v>
                </c:pt>
                <c:pt idx="861">
                  <c:v>-0.74</c:v>
                </c:pt>
                <c:pt idx="862">
                  <c:v>-0.8</c:v>
                </c:pt>
                <c:pt idx="863">
                  <c:v>-0.8</c:v>
                </c:pt>
                <c:pt idx="864">
                  <c:v>-0.8</c:v>
                </c:pt>
                <c:pt idx="865">
                  <c:v>-0.78</c:v>
                </c:pt>
                <c:pt idx="866">
                  <c:v>-0.78</c:v>
                </c:pt>
                <c:pt idx="867">
                  <c:v>-0.8</c:v>
                </c:pt>
                <c:pt idx="868">
                  <c:v>-0.78</c:v>
                </c:pt>
                <c:pt idx="869">
                  <c:v>-0.78</c:v>
                </c:pt>
                <c:pt idx="870">
                  <c:v>-0.8</c:v>
                </c:pt>
                <c:pt idx="871">
                  <c:v>-0.76</c:v>
                </c:pt>
                <c:pt idx="872">
                  <c:v>-0.78</c:v>
                </c:pt>
                <c:pt idx="873">
                  <c:v>-0.76</c:v>
                </c:pt>
                <c:pt idx="874">
                  <c:v>-0.78</c:v>
                </c:pt>
                <c:pt idx="875">
                  <c:v>-0.82</c:v>
                </c:pt>
                <c:pt idx="876">
                  <c:v>-0.78</c:v>
                </c:pt>
                <c:pt idx="877">
                  <c:v>-0.78</c:v>
                </c:pt>
                <c:pt idx="878">
                  <c:v>-0.76</c:v>
                </c:pt>
                <c:pt idx="879">
                  <c:v>-0.78</c:v>
                </c:pt>
                <c:pt idx="880">
                  <c:v>-0.76</c:v>
                </c:pt>
                <c:pt idx="881">
                  <c:v>-0.7</c:v>
                </c:pt>
                <c:pt idx="882">
                  <c:v>-0.7</c:v>
                </c:pt>
                <c:pt idx="883">
                  <c:v>-0.72</c:v>
                </c:pt>
                <c:pt idx="884">
                  <c:v>-0.7</c:v>
                </c:pt>
                <c:pt idx="885">
                  <c:v>-0.7</c:v>
                </c:pt>
                <c:pt idx="886">
                  <c:v>-0.68</c:v>
                </c:pt>
                <c:pt idx="887">
                  <c:v>-0.74</c:v>
                </c:pt>
                <c:pt idx="888">
                  <c:v>-0.68</c:v>
                </c:pt>
                <c:pt idx="889">
                  <c:v>-0.74</c:v>
                </c:pt>
                <c:pt idx="890">
                  <c:v>-0.7</c:v>
                </c:pt>
                <c:pt idx="891">
                  <c:v>-0.68</c:v>
                </c:pt>
                <c:pt idx="892">
                  <c:v>-0.72</c:v>
                </c:pt>
                <c:pt idx="893">
                  <c:v>-0.72</c:v>
                </c:pt>
                <c:pt idx="894">
                  <c:v>-0.72</c:v>
                </c:pt>
                <c:pt idx="895">
                  <c:v>-0.66</c:v>
                </c:pt>
                <c:pt idx="896">
                  <c:v>-0.68</c:v>
                </c:pt>
                <c:pt idx="897">
                  <c:v>-0.68</c:v>
                </c:pt>
                <c:pt idx="898">
                  <c:v>-0.68</c:v>
                </c:pt>
                <c:pt idx="899">
                  <c:v>-0.68</c:v>
                </c:pt>
                <c:pt idx="900">
                  <c:v>-0.68</c:v>
                </c:pt>
                <c:pt idx="901">
                  <c:v>-0.7</c:v>
                </c:pt>
                <c:pt idx="902">
                  <c:v>-0.72</c:v>
                </c:pt>
                <c:pt idx="903">
                  <c:v>-0.72</c:v>
                </c:pt>
                <c:pt idx="904">
                  <c:v>-0.68</c:v>
                </c:pt>
                <c:pt idx="905">
                  <c:v>-0.74</c:v>
                </c:pt>
                <c:pt idx="906">
                  <c:v>-0.66</c:v>
                </c:pt>
                <c:pt idx="907">
                  <c:v>-0.62</c:v>
                </c:pt>
                <c:pt idx="908">
                  <c:v>-0.68</c:v>
                </c:pt>
                <c:pt idx="909">
                  <c:v>-0.72</c:v>
                </c:pt>
                <c:pt idx="910">
                  <c:v>-0.66</c:v>
                </c:pt>
                <c:pt idx="911">
                  <c:v>-0.66</c:v>
                </c:pt>
                <c:pt idx="912">
                  <c:v>-0.64</c:v>
                </c:pt>
                <c:pt idx="913">
                  <c:v>-0.6</c:v>
                </c:pt>
                <c:pt idx="914">
                  <c:v>-0.62</c:v>
                </c:pt>
                <c:pt idx="915">
                  <c:v>-0.57999999999999996</c:v>
                </c:pt>
                <c:pt idx="916">
                  <c:v>-0.57999999999999996</c:v>
                </c:pt>
                <c:pt idx="917">
                  <c:v>-0.62</c:v>
                </c:pt>
                <c:pt idx="918">
                  <c:v>-0.6</c:v>
                </c:pt>
                <c:pt idx="919">
                  <c:v>-0.62</c:v>
                </c:pt>
                <c:pt idx="920">
                  <c:v>-0.56000000000000005</c:v>
                </c:pt>
                <c:pt idx="921">
                  <c:v>-0.57999999999999996</c:v>
                </c:pt>
                <c:pt idx="922">
                  <c:v>-0.62</c:v>
                </c:pt>
                <c:pt idx="923">
                  <c:v>-0.57999999999999996</c:v>
                </c:pt>
                <c:pt idx="924">
                  <c:v>-0.6</c:v>
                </c:pt>
                <c:pt idx="925">
                  <c:v>-0.56000000000000005</c:v>
                </c:pt>
                <c:pt idx="926">
                  <c:v>-0.6</c:v>
                </c:pt>
                <c:pt idx="927">
                  <c:v>-0.57999999999999996</c:v>
                </c:pt>
                <c:pt idx="928">
                  <c:v>-0.57999999999999996</c:v>
                </c:pt>
                <c:pt idx="929">
                  <c:v>-0.57999999999999996</c:v>
                </c:pt>
                <c:pt idx="930">
                  <c:v>-0.62</c:v>
                </c:pt>
                <c:pt idx="931">
                  <c:v>-0.57999999999999996</c:v>
                </c:pt>
                <c:pt idx="932">
                  <c:v>-0.64</c:v>
                </c:pt>
                <c:pt idx="933">
                  <c:v>-0.57999999999999996</c:v>
                </c:pt>
                <c:pt idx="934">
                  <c:v>-0.56000000000000005</c:v>
                </c:pt>
                <c:pt idx="935">
                  <c:v>-0.56000000000000005</c:v>
                </c:pt>
                <c:pt idx="936">
                  <c:v>-0.57999999999999996</c:v>
                </c:pt>
                <c:pt idx="937">
                  <c:v>-0.57999999999999996</c:v>
                </c:pt>
                <c:pt idx="938">
                  <c:v>-0.62</c:v>
                </c:pt>
                <c:pt idx="939">
                  <c:v>-0.6</c:v>
                </c:pt>
                <c:pt idx="940">
                  <c:v>-0.6</c:v>
                </c:pt>
                <c:pt idx="941">
                  <c:v>-0.57999999999999996</c:v>
                </c:pt>
                <c:pt idx="942">
                  <c:v>-0.54</c:v>
                </c:pt>
                <c:pt idx="943">
                  <c:v>-0.5</c:v>
                </c:pt>
                <c:pt idx="944">
                  <c:v>-0.46</c:v>
                </c:pt>
                <c:pt idx="945">
                  <c:v>-0.46</c:v>
                </c:pt>
                <c:pt idx="946">
                  <c:v>-0.42</c:v>
                </c:pt>
                <c:pt idx="947">
                  <c:v>-0.4</c:v>
                </c:pt>
                <c:pt idx="948">
                  <c:v>-0.4</c:v>
                </c:pt>
                <c:pt idx="949">
                  <c:v>-0.44</c:v>
                </c:pt>
                <c:pt idx="950">
                  <c:v>-0.42</c:v>
                </c:pt>
                <c:pt idx="951">
                  <c:v>-0.4</c:v>
                </c:pt>
                <c:pt idx="952">
                  <c:v>-0.42</c:v>
                </c:pt>
                <c:pt idx="953">
                  <c:v>-0.42</c:v>
                </c:pt>
                <c:pt idx="954">
                  <c:v>-0.4</c:v>
                </c:pt>
                <c:pt idx="955">
                  <c:v>-0.42</c:v>
                </c:pt>
                <c:pt idx="956">
                  <c:v>-0.42</c:v>
                </c:pt>
                <c:pt idx="957">
                  <c:v>-0.46</c:v>
                </c:pt>
                <c:pt idx="958">
                  <c:v>-0.38</c:v>
                </c:pt>
                <c:pt idx="959">
                  <c:v>-0.42</c:v>
                </c:pt>
                <c:pt idx="960">
                  <c:v>-0.38</c:v>
                </c:pt>
                <c:pt idx="961">
                  <c:v>-0.42</c:v>
                </c:pt>
                <c:pt idx="962">
                  <c:v>-0.42</c:v>
                </c:pt>
                <c:pt idx="963">
                  <c:v>-0.38</c:v>
                </c:pt>
                <c:pt idx="964">
                  <c:v>-0.42</c:v>
                </c:pt>
                <c:pt idx="965">
                  <c:v>-0.4</c:v>
                </c:pt>
                <c:pt idx="966">
                  <c:v>-0.38</c:v>
                </c:pt>
                <c:pt idx="967">
                  <c:v>-0.42</c:v>
                </c:pt>
                <c:pt idx="968">
                  <c:v>-0.36</c:v>
                </c:pt>
                <c:pt idx="969">
                  <c:v>-0.46</c:v>
                </c:pt>
                <c:pt idx="970">
                  <c:v>-0.4</c:v>
                </c:pt>
                <c:pt idx="971">
                  <c:v>-0.4</c:v>
                </c:pt>
                <c:pt idx="972">
                  <c:v>-0.38</c:v>
                </c:pt>
                <c:pt idx="973">
                  <c:v>-0.34</c:v>
                </c:pt>
                <c:pt idx="974">
                  <c:v>-0.28000000000000003</c:v>
                </c:pt>
                <c:pt idx="975">
                  <c:v>-0.24</c:v>
                </c:pt>
                <c:pt idx="976">
                  <c:v>-0.2</c:v>
                </c:pt>
                <c:pt idx="977">
                  <c:v>-0.24</c:v>
                </c:pt>
                <c:pt idx="978">
                  <c:v>-0.24</c:v>
                </c:pt>
                <c:pt idx="979">
                  <c:v>-0.2</c:v>
                </c:pt>
                <c:pt idx="980">
                  <c:v>-0.22</c:v>
                </c:pt>
                <c:pt idx="981">
                  <c:v>-0.22</c:v>
                </c:pt>
                <c:pt idx="982">
                  <c:v>-0.26</c:v>
                </c:pt>
                <c:pt idx="983">
                  <c:v>-0.24</c:v>
                </c:pt>
                <c:pt idx="984">
                  <c:v>-0.24</c:v>
                </c:pt>
                <c:pt idx="985">
                  <c:v>-0.18</c:v>
                </c:pt>
                <c:pt idx="986">
                  <c:v>-0.22</c:v>
                </c:pt>
                <c:pt idx="987">
                  <c:v>-0.24</c:v>
                </c:pt>
                <c:pt idx="988">
                  <c:v>-0.26</c:v>
                </c:pt>
                <c:pt idx="989">
                  <c:v>-0.24</c:v>
                </c:pt>
                <c:pt idx="990">
                  <c:v>-0.26</c:v>
                </c:pt>
                <c:pt idx="991">
                  <c:v>-0.2</c:v>
                </c:pt>
                <c:pt idx="992">
                  <c:v>-0.24</c:v>
                </c:pt>
                <c:pt idx="993">
                  <c:v>-0.24</c:v>
                </c:pt>
                <c:pt idx="994">
                  <c:v>-0.24</c:v>
                </c:pt>
                <c:pt idx="995">
                  <c:v>-0.22</c:v>
                </c:pt>
                <c:pt idx="996">
                  <c:v>-0.2</c:v>
                </c:pt>
                <c:pt idx="997">
                  <c:v>-0.22</c:v>
                </c:pt>
                <c:pt idx="998">
                  <c:v>-0.2</c:v>
                </c:pt>
                <c:pt idx="999">
                  <c:v>-0.24</c:v>
                </c:pt>
                <c:pt idx="1000">
                  <c:v>-0.26</c:v>
                </c:pt>
                <c:pt idx="1001">
                  <c:v>-0.2</c:v>
                </c:pt>
                <c:pt idx="1002">
                  <c:v>-0.24</c:v>
                </c:pt>
                <c:pt idx="1003">
                  <c:v>-0.22</c:v>
                </c:pt>
                <c:pt idx="1004">
                  <c:v>-0.18</c:v>
                </c:pt>
                <c:pt idx="1005">
                  <c:v>-0.1</c:v>
                </c:pt>
                <c:pt idx="1006">
                  <c:v>-0.04</c:v>
                </c:pt>
                <c:pt idx="1007">
                  <c:v>-0.04</c:v>
                </c:pt>
                <c:pt idx="1008">
                  <c:v>-0.02</c:v>
                </c:pt>
                <c:pt idx="1009">
                  <c:v>-0.04</c:v>
                </c:pt>
                <c:pt idx="1010">
                  <c:v>0</c:v>
                </c:pt>
                <c:pt idx="1011">
                  <c:v>0.02</c:v>
                </c:pt>
                <c:pt idx="1012">
                  <c:v>0.08</c:v>
                </c:pt>
                <c:pt idx="1013">
                  <c:v>0.06</c:v>
                </c:pt>
                <c:pt idx="1014">
                  <c:v>-0.02</c:v>
                </c:pt>
                <c:pt idx="1015">
                  <c:v>0</c:v>
                </c:pt>
                <c:pt idx="1016">
                  <c:v>0.04</c:v>
                </c:pt>
                <c:pt idx="1017">
                  <c:v>0.04</c:v>
                </c:pt>
                <c:pt idx="1018">
                  <c:v>-0.02</c:v>
                </c:pt>
                <c:pt idx="1019">
                  <c:v>0</c:v>
                </c:pt>
                <c:pt idx="1020">
                  <c:v>0</c:v>
                </c:pt>
                <c:pt idx="1021">
                  <c:v>0.06</c:v>
                </c:pt>
                <c:pt idx="1022">
                  <c:v>0.02</c:v>
                </c:pt>
                <c:pt idx="1023">
                  <c:v>0</c:v>
                </c:pt>
                <c:pt idx="1024">
                  <c:v>0</c:v>
                </c:pt>
                <c:pt idx="1025">
                  <c:v>0.02</c:v>
                </c:pt>
                <c:pt idx="1026">
                  <c:v>-0.02</c:v>
                </c:pt>
                <c:pt idx="1027">
                  <c:v>0.04</c:v>
                </c:pt>
                <c:pt idx="1028">
                  <c:v>0</c:v>
                </c:pt>
                <c:pt idx="1029">
                  <c:v>-0.04</c:v>
                </c:pt>
                <c:pt idx="1030">
                  <c:v>0</c:v>
                </c:pt>
                <c:pt idx="1031">
                  <c:v>-0.04</c:v>
                </c:pt>
                <c:pt idx="1032">
                  <c:v>0.02</c:v>
                </c:pt>
                <c:pt idx="1033">
                  <c:v>-0.02</c:v>
                </c:pt>
                <c:pt idx="1034">
                  <c:v>-0.02</c:v>
                </c:pt>
                <c:pt idx="1035">
                  <c:v>0.04</c:v>
                </c:pt>
                <c:pt idx="1036">
                  <c:v>0.12</c:v>
                </c:pt>
                <c:pt idx="1037">
                  <c:v>0.14000000000000001</c:v>
                </c:pt>
                <c:pt idx="1038">
                  <c:v>0.22</c:v>
                </c:pt>
                <c:pt idx="1039">
                  <c:v>0.2</c:v>
                </c:pt>
                <c:pt idx="1040">
                  <c:v>0.18</c:v>
                </c:pt>
                <c:pt idx="1041">
                  <c:v>0.22</c:v>
                </c:pt>
                <c:pt idx="1042">
                  <c:v>0.24</c:v>
                </c:pt>
                <c:pt idx="1043">
                  <c:v>0.22</c:v>
                </c:pt>
                <c:pt idx="1044">
                  <c:v>0.2</c:v>
                </c:pt>
                <c:pt idx="1045">
                  <c:v>0.26</c:v>
                </c:pt>
                <c:pt idx="1046">
                  <c:v>0.2</c:v>
                </c:pt>
                <c:pt idx="1047">
                  <c:v>0.22</c:v>
                </c:pt>
                <c:pt idx="1048">
                  <c:v>0.22</c:v>
                </c:pt>
                <c:pt idx="1049">
                  <c:v>0.24</c:v>
                </c:pt>
                <c:pt idx="1050">
                  <c:v>0.24</c:v>
                </c:pt>
                <c:pt idx="1051">
                  <c:v>0.28000000000000003</c:v>
                </c:pt>
                <c:pt idx="1052">
                  <c:v>0.24</c:v>
                </c:pt>
                <c:pt idx="1053">
                  <c:v>0.24</c:v>
                </c:pt>
                <c:pt idx="1054">
                  <c:v>0.22</c:v>
                </c:pt>
                <c:pt idx="1055">
                  <c:v>0.2</c:v>
                </c:pt>
                <c:pt idx="1056">
                  <c:v>0.26</c:v>
                </c:pt>
                <c:pt idx="1057">
                  <c:v>0.24</c:v>
                </c:pt>
                <c:pt idx="1058">
                  <c:v>0.22</c:v>
                </c:pt>
                <c:pt idx="1059">
                  <c:v>0.22</c:v>
                </c:pt>
                <c:pt idx="1060">
                  <c:v>0.26</c:v>
                </c:pt>
                <c:pt idx="1061">
                  <c:v>0.24</c:v>
                </c:pt>
                <c:pt idx="1062">
                  <c:v>0.26</c:v>
                </c:pt>
                <c:pt idx="1063">
                  <c:v>0.22</c:v>
                </c:pt>
                <c:pt idx="1064">
                  <c:v>0.24</c:v>
                </c:pt>
                <c:pt idx="1065">
                  <c:v>0.22</c:v>
                </c:pt>
                <c:pt idx="1066">
                  <c:v>0.26</c:v>
                </c:pt>
                <c:pt idx="1067">
                  <c:v>0.28000000000000003</c:v>
                </c:pt>
                <c:pt idx="1068">
                  <c:v>0.36</c:v>
                </c:pt>
                <c:pt idx="1069">
                  <c:v>0.36</c:v>
                </c:pt>
                <c:pt idx="1070">
                  <c:v>0.4</c:v>
                </c:pt>
                <c:pt idx="1071">
                  <c:v>0.42</c:v>
                </c:pt>
                <c:pt idx="1072">
                  <c:v>0.42</c:v>
                </c:pt>
                <c:pt idx="1073">
                  <c:v>0.38</c:v>
                </c:pt>
                <c:pt idx="1074">
                  <c:v>0.42</c:v>
                </c:pt>
                <c:pt idx="1075">
                  <c:v>0.4</c:v>
                </c:pt>
                <c:pt idx="1076">
                  <c:v>0.42</c:v>
                </c:pt>
                <c:pt idx="1077">
                  <c:v>0.38</c:v>
                </c:pt>
                <c:pt idx="1078">
                  <c:v>0.44</c:v>
                </c:pt>
                <c:pt idx="1079">
                  <c:v>0.38</c:v>
                </c:pt>
                <c:pt idx="1080">
                  <c:v>0.42</c:v>
                </c:pt>
                <c:pt idx="1081">
                  <c:v>0.4</c:v>
                </c:pt>
                <c:pt idx="1082">
                  <c:v>0.42</c:v>
                </c:pt>
                <c:pt idx="1083">
                  <c:v>0.4</c:v>
                </c:pt>
                <c:pt idx="1084">
                  <c:v>0.42</c:v>
                </c:pt>
                <c:pt idx="1085">
                  <c:v>0.42</c:v>
                </c:pt>
                <c:pt idx="1086">
                  <c:v>0.42</c:v>
                </c:pt>
                <c:pt idx="1087">
                  <c:v>0.42</c:v>
                </c:pt>
                <c:pt idx="1088">
                  <c:v>0.42</c:v>
                </c:pt>
                <c:pt idx="1089">
                  <c:v>0.44</c:v>
                </c:pt>
                <c:pt idx="1090">
                  <c:v>0.42</c:v>
                </c:pt>
                <c:pt idx="1091">
                  <c:v>0.4</c:v>
                </c:pt>
                <c:pt idx="1092">
                  <c:v>0.4</c:v>
                </c:pt>
                <c:pt idx="1093">
                  <c:v>0.44</c:v>
                </c:pt>
                <c:pt idx="1094">
                  <c:v>0.38</c:v>
                </c:pt>
                <c:pt idx="1095">
                  <c:v>0.42</c:v>
                </c:pt>
                <c:pt idx="1096">
                  <c:v>0.44</c:v>
                </c:pt>
                <c:pt idx="1097">
                  <c:v>0.42</c:v>
                </c:pt>
                <c:pt idx="1098">
                  <c:v>0.48</c:v>
                </c:pt>
                <c:pt idx="1099">
                  <c:v>0.5</c:v>
                </c:pt>
                <c:pt idx="1100">
                  <c:v>0.52</c:v>
                </c:pt>
                <c:pt idx="1101">
                  <c:v>0.56000000000000005</c:v>
                </c:pt>
                <c:pt idx="1102">
                  <c:v>0.6</c:v>
                </c:pt>
                <c:pt idx="1103">
                  <c:v>0.57999999999999996</c:v>
                </c:pt>
                <c:pt idx="1104">
                  <c:v>0.57999999999999996</c:v>
                </c:pt>
                <c:pt idx="1105">
                  <c:v>0.62</c:v>
                </c:pt>
                <c:pt idx="1106">
                  <c:v>0.62</c:v>
                </c:pt>
                <c:pt idx="1107">
                  <c:v>0.57999999999999996</c:v>
                </c:pt>
                <c:pt idx="1108">
                  <c:v>0.57999999999999996</c:v>
                </c:pt>
                <c:pt idx="1109">
                  <c:v>0.57999999999999996</c:v>
                </c:pt>
                <c:pt idx="1110">
                  <c:v>0.56000000000000005</c:v>
                </c:pt>
                <c:pt idx="1111">
                  <c:v>0.62</c:v>
                </c:pt>
                <c:pt idx="1112">
                  <c:v>0.57999999999999996</c:v>
                </c:pt>
                <c:pt idx="1113">
                  <c:v>0.57999999999999996</c:v>
                </c:pt>
                <c:pt idx="1114">
                  <c:v>0.57999999999999996</c:v>
                </c:pt>
                <c:pt idx="1115">
                  <c:v>0.57999999999999996</c:v>
                </c:pt>
                <c:pt idx="1116">
                  <c:v>0.6</c:v>
                </c:pt>
                <c:pt idx="1117">
                  <c:v>0.57999999999999996</c:v>
                </c:pt>
                <c:pt idx="1118">
                  <c:v>0.6</c:v>
                </c:pt>
                <c:pt idx="1119">
                  <c:v>0.57999999999999996</c:v>
                </c:pt>
                <c:pt idx="1120">
                  <c:v>0.6</c:v>
                </c:pt>
                <c:pt idx="1121">
                  <c:v>0.6</c:v>
                </c:pt>
                <c:pt idx="1122">
                  <c:v>0.54</c:v>
                </c:pt>
                <c:pt idx="1123">
                  <c:v>0.57999999999999996</c:v>
                </c:pt>
                <c:pt idx="1124">
                  <c:v>0.6</c:v>
                </c:pt>
                <c:pt idx="1125">
                  <c:v>0.6</c:v>
                </c:pt>
                <c:pt idx="1126">
                  <c:v>0.62</c:v>
                </c:pt>
                <c:pt idx="1127">
                  <c:v>0.6</c:v>
                </c:pt>
                <c:pt idx="1128">
                  <c:v>0.62</c:v>
                </c:pt>
                <c:pt idx="1129">
                  <c:v>0.62</c:v>
                </c:pt>
                <c:pt idx="1130">
                  <c:v>0.64</c:v>
                </c:pt>
                <c:pt idx="1131">
                  <c:v>0.62</c:v>
                </c:pt>
                <c:pt idx="1132">
                  <c:v>0.62</c:v>
                </c:pt>
                <c:pt idx="1133">
                  <c:v>0.6</c:v>
                </c:pt>
                <c:pt idx="1134">
                  <c:v>0.6</c:v>
                </c:pt>
                <c:pt idx="1135">
                  <c:v>0.64</c:v>
                </c:pt>
                <c:pt idx="1136">
                  <c:v>0.62</c:v>
                </c:pt>
                <c:pt idx="1137">
                  <c:v>0.62</c:v>
                </c:pt>
                <c:pt idx="1138">
                  <c:v>0.62</c:v>
                </c:pt>
                <c:pt idx="1139">
                  <c:v>0.64</c:v>
                </c:pt>
                <c:pt idx="1140">
                  <c:v>0.6</c:v>
                </c:pt>
                <c:pt idx="1141">
                  <c:v>0.62</c:v>
                </c:pt>
                <c:pt idx="1142">
                  <c:v>0.64</c:v>
                </c:pt>
                <c:pt idx="1143">
                  <c:v>0.62</c:v>
                </c:pt>
                <c:pt idx="1144">
                  <c:v>0.6</c:v>
                </c:pt>
                <c:pt idx="1145">
                  <c:v>0.64</c:v>
                </c:pt>
                <c:pt idx="1146">
                  <c:v>0.66</c:v>
                </c:pt>
                <c:pt idx="1147">
                  <c:v>0.57999999999999996</c:v>
                </c:pt>
                <c:pt idx="1148">
                  <c:v>0.64</c:v>
                </c:pt>
                <c:pt idx="1149">
                  <c:v>0.62</c:v>
                </c:pt>
                <c:pt idx="1150">
                  <c:v>0.64</c:v>
                </c:pt>
                <c:pt idx="1151">
                  <c:v>0.64</c:v>
                </c:pt>
                <c:pt idx="1152">
                  <c:v>0.66</c:v>
                </c:pt>
                <c:pt idx="1153">
                  <c:v>0.64</c:v>
                </c:pt>
                <c:pt idx="1154">
                  <c:v>0.66</c:v>
                </c:pt>
                <c:pt idx="1155">
                  <c:v>0.6</c:v>
                </c:pt>
                <c:pt idx="1156">
                  <c:v>0.68</c:v>
                </c:pt>
                <c:pt idx="1157">
                  <c:v>0.68</c:v>
                </c:pt>
                <c:pt idx="1158">
                  <c:v>0.64</c:v>
                </c:pt>
                <c:pt idx="1159">
                  <c:v>0.64</c:v>
                </c:pt>
                <c:pt idx="1160">
                  <c:v>0.66</c:v>
                </c:pt>
                <c:pt idx="1161">
                  <c:v>0.66</c:v>
                </c:pt>
                <c:pt idx="1162">
                  <c:v>0.66</c:v>
                </c:pt>
                <c:pt idx="1163">
                  <c:v>0.7</c:v>
                </c:pt>
                <c:pt idx="1164">
                  <c:v>0.66</c:v>
                </c:pt>
                <c:pt idx="1165">
                  <c:v>0.72</c:v>
                </c:pt>
                <c:pt idx="1166">
                  <c:v>0.72</c:v>
                </c:pt>
                <c:pt idx="1167">
                  <c:v>0.68</c:v>
                </c:pt>
                <c:pt idx="1168">
                  <c:v>0.7</c:v>
                </c:pt>
                <c:pt idx="1169">
                  <c:v>0.7</c:v>
                </c:pt>
                <c:pt idx="1170">
                  <c:v>0.62</c:v>
                </c:pt>
                <c:pt idx="1171">
                  <c:v>0.7</c:v>
                </c:pt>
                <c:pt idx="1172">
                  <c:v>0.64</c:v>
                </c:pt>
                <c:pt idx="1173">
                  <c:v>0.64</c:v>
                </c:pt>
                <c:pt idx="1174">
                  <c:v>0.62</c:v>
                </c:pt>
                <c:pt idx="1175">
                  <c:v>0.7</c:v>
                </c:pt>
                <c:pt idx="1176">
                  <c:v>0.66</c:v>
                </c:pt>
                <c:pt idx="1177">
                  <c:v>0.68</c:v>
                </c:pt>
                <c:pt idx="1178">
                  <c:v>0.64</c:v>
                </c:pt>
                <c:pt idx="1179">
                  <c:v>0.68</c:v>
                </c:pt>
                <c:pt idx="1180">
                  <c:v>0.66</c:v>
                </c:pt>
                <c:pt idx="1181">
                  <c:v>0.64</c:v>
                </c:pt>
                <c:pt idx="1182">
                  <c:v>0.66</c:v>
                </c:pt>
                <c:pt idx="1183">
                  <c:v>0.7</c:v>
                </c:pt>
                <c:pt idx="1184">
                  <c:v>0.66</c:v>
                </c:pt>
                <c:pt idx="1185">
                  <c:v>0.66</c:v>
                </c:pt>
                <c:pt idx="1186">
                  <c:v>0.64</c:v>
                </c:pt>
                <c:pt idx="1187">
                  <c:v>0.68</c:v>
                </c:pt>
                <c:pt idx="1188">
                  <c:v>0.68</c:v>
                </c:pt>
                <c:pt idx="1189">
                  <c:v>0.72</c:v>
                </c:pt>
                <c:pt idx="1190">
                  <c:v>0.66</c:v>
                </c:pt>
                <c:pt idx="1191">
                  <c:v>0.7</c:v>
                </c:pt>
                <c:pt idx="1192">
                  <c:v>0.66</c:v>
                </c:pt>
                <c:pt idx="1193">
                  <c:v>0.66</c:v>
                </c:pt>
                <c:pt idx="1194">
                  <c:v>0.68</c:v>
                </c:pt>
                <c:pt idx="1195">
                  <c:v>0.66</c:v>
                </c:pt>
                <c:pt idx="1196">
                  <c:v>0.68</c:v>
                </c:pt>
                <c:pt idx="1197">
                  <c:v>0.64</c:v>
                </c:pt>
                <c:pt idx="1198">
                  <c:v>0.68</c:v>
                </c:pt>
                <c:pt idx="1199">
                  <c:v>0.62</c:v>
                </c:pt>
                <c:pt idx="1200">
                  <c:v>0.66</c:v>
                </c:pt>
                <c:pt idx="1201">
                  <c:v>0.66</c:v>
                </c:pt>
                <c:pt idx="1202">
                  <c:v>0.66</c:v>
                </c:pt>
                <c:pt idx="1203">
                  <c:v>0.64</c:v>
                </c:pt>
                <c:pt idx="1204">
                  <c:v>0.64</c:v>
                </c:pt>
                <c:pt idx="1205">
                  <c:v>0.66</c:v>
                </c:pt>
                <c:pt idx="1206">
                  <c:v>0.64</c:v>
                </c:pt>
                <c:pt idx="1207">
                  <c:v>0.62</c:v>
                </c:pt>
                <c:pt idx="1208">
                  <c:v>0.6</c:v>
                </c:pt>
                <c:pt idx="1209">
                  <c:v>0.57999999999999996</c:v>
                </c:pt>
                <c:pt idx="1210">
                  <c:v>0.66</c:v>
                </c:pt>
                <c:pt idx="1211">
                  <c:v>0.62</c:v>
                </c:pt>
                <c:pt idx="1212">
                  <c:v>0.64</c:v>
                </c:pt>
                <c:pt idx="1213">
                  <c:v>0.6</c:v>
                </c:pt>
                <c:pt idx="1214">
                  <c:v>0.66</c:v>
                </c:pt>
                <c:pt idx="1215">
                  <c:v>0.62</c:v>
                </c:pt>
                <c:pt idx="1216">
                  <c:v>0.6</c:v>
                </c:pt>
                <c:pt idx="1217">
                  <c:v>0.62</c:v>
                </c:pt>
                <c:pt idx="1218">
                  <c:v>0.64</c:v>
                </c:pt>
                <c:pt idx="1219">
                  <c:v>0.57999999999999996</c:v>
                </c:pt>
                <c:pt idx="1220">
                  <c:v>0.62</c:v>
                </c:pt>
                <c:pt idx="1221">
                  <c:v>0.64</c:v>
                </c:pt>
                <c:pt idx="1222">
                  <c:v>0.62</c:v>
                </c:pt>
                <c:pt idx="1223">
                  <c:v>0.6</c:v>
                </c:pt>
                <c:pt idx="1224">
                  <c:v>0.57999999999999996</c:v>
                </c:pt>
                <c:pt idx="1225">
                  <c:v>0.6</c:v>
                </c:pt>
                <c:pt idx="1226">
                  <c:v>0.6</c:v>
                </c:pt>
                <c:pt idx="1227">
                  <c:v>0.54</c:v>
                </c:pt>
                <c:pt idx="1228">
                  <c:v>0.56000000000000005</c:v>
                </c:pt>
                <c:pt idx="1229">
                  <c:v>0.6</c:v>
                </c:pt>
                <c:pt idx="1230">
                  <c:v>0.6</c:v>
                </c:pt>
                <c:pt idx="1231">
                  <c:v>0.57999999999999996</c:v>
                </c:pt>
                <c:pt idx="1232">
                  <c:v>0.56000000000000005</c:v>
                </c:pt>
                <c:pt idx="1233">
                  <c:v>0.57999999999999996</c:v>
                </c:pt>
                <c:pt idx="1234">
                  <c:v>0.64</c:v>
                </c:pt>
                <c:pt idx="1235">
                  <c:v>0.62</c:v>
                </c:pt>
                <c:pt idx="1236">
                  <c:v>0.57999999999999996</c:v>
                </c:pt>
                <c:pt idx="1237">
                  <c:v>0.6</c:v>
                </c:pt>
                <c:pt idx="1238">
                  <c:v>0.57999999999999996</c:v>
                </c:pt>
                <c:pt idx="1239">
                  <c:v>0.64</c:v>
                </c:pt>
                <c:pt idx="1240">
                  <c:v>0.64</c:v>
                </c:pt>
                <c:pt idx="1241">
                  <c:v>0.62</c:v>
                </c:pt>
                <c:pt idx="1242">
                  <c:v>0.6</c:v>
                </c:pt>
                <c:pt idx="1243">
                  <c:v>0.6</c:v>
                </c:pt>
                <c:pt idx="1244">
                  <c:v>0.54</c:v>
                </c:pt>
                <c:pt idx="1245">
                  <c:v>0.6</c:v>
                </c:pt>
                <c:pt idx="1246">
                  <c:v>0.57999999999999996</c:v>
                </c:pt>
                <c:pt idx="1247">
                  <c:v>0.57999999999999996</c:v>
                </c:pt>
                <c:pt idx="1248">
                  <c:v>0.54</c:v>
                </c:pt>
                <c:pt idx="1249">
                  <c:v>0.56000000000000005</c:v>
                </c:pt>
                <c:pt idx="1250">
                  <c:v>0.54</c:v>
                </c:pt>
                <c:pt idx="1251">
                  <c:v>0.57999999999999996</c:v>
                </c:pt>
                <c:pt idx="1252">
                  <c:v>0.6</c:v>
                </c:pt>
                <c:pt idx="1253">
                  <c:v>0.62</c:v>
                </c:pt>
                <c:pt idx="1254">
                  <c:v>0.5</c:v>
                </c:pt>
                <c:pt idx="1255">
                  <c:v>0.5</c:v>
                </c:pt>
                <c:pt idx="1256">
                  <c:v>0.46</c:v>
                </c:pt>
                <c:pt idx="1257">
                  <c:v>0.44</c:v>
                </c:pt>
                <c:pt idx="1258">
                  <c:v>0.4</c:v>
                </c:pt>
                <c:pt idx="1259">
                  <c:v>0.4</c:v>
                </c:pt>
                <c:pt idx="1260">
                  <c:v>0.42</c:v>
                </c:pt>
                <c:pt idx="1261">
                  <c:v>0.4</c:v>
                </c:pt>
                <c:pt idx="1262">
                  <c:v>0.4</c:v>
                </c:pt>
                <c:pt idx="1263">
                  <c:v>0.42</c:v>
                </c:pt>
                <c:pt idx="1264">
                  <c:v>0.4</c:v>
                </c:pt>
                <c:pt idx="1265">
                  <c:v>0.4</c:v>
                </c:pt>
                <c:pt idx="1266">
                  <c:v>0.38</c:v>
                </c:pt>
                <c:pt idx="1267">
                  <c:v>0.4</c:v>
                </c:pt>
                <c:pt idx="1268">
                  <c:v>0.46</c:v>
                </c:pt>
                <c:pt idx="1269">
                  <c:v>0.4</c:v>
                </c:pt>
                <c:pt idx="1270">
                  <c:v>0.44</c:v>
                </c:pt>
                <c:pt idx="1271">
                  <c:v>0.4</c:v>
                </c:pt>
                <c:pt idx="1272">
                  <c:v>0.42</c:v>
                </c:pt>
                <c:pt idx="1273">
                  <c:v>0.4</c:v>
                </c:pt>
                <c:pt idx="1274">
                  <c:v>0.42</c:v>
                </c:pt>
                <c:pt idx="1275">
                  <c:v>0.38</c:v>
                </c:pt>
                <c:pt idx="1276">
                  <c:v>0.44</c:v>
                </c:pt>
                <c:pt idx="1277">
                  <c:v>0.42</c:v>
                </c:pt>
                <c:pt idx="1278">
                  <c:v>0.44</c:v>
                </c:pt>
                <c:pt idx="1279">
                  <c:v>0.42</c:v>
                </c:pt>
                <c:pt idx="1280">
                  <c:v>0.42</c:v>
                </c:pt>
                <c:pt idx="1281">
                  <c:v>0.38</c:v>
                </c:pt>
                <c:pt idx="1282">
                  <c:v>0.42</c:v>
                </c:pt>
                <c:pt idx="1283">
                  <c:v>0.36</c:v>
                </c:pt>
                <c:pt idx="1284">
                  <c:v>0.36</c:v>
                </c:pt>
                <c:pt idx="1285">
                  <c:v>0.36</c:v>
                </c:pt>
                <c:pt idx="1286">
                  <c:v>0.32</c:v>
                </c:pt>
                <c:pt idx="1287">
                  <c:v>0.2</c:v>
                </c:pt>
                <c:pt idx="1288">
                  <c:v>0.28000000000000003</c:v>
                </c:pt>
                <c:pt idx="1289">
                  <c:v>0.22</c:v>
                </c:pt>
                <c:pt idx="1290">
                  <c:v>0.24</c:v>
                </c:pt>
                <c:pt idx="1291">
                  <c:v>0.22</c:v>
                </c:pt>
                <c:pt idx="1292">
                  <c:v>0.24</c:v>
                </c:pt>
                <c:pt idx="1293">
                  <c:v>0.24</c:v>
                </c:pt>
                <c:pt idx="1294">
                  <c:v>0.2</c:v>
                </c:pt>
                <c:pt idx="1295">
                  <c:v>0.2</c:v>
                </c:pt>
                <c:pt idx="1296">
                  <c:v>0.26</c:v>
                </c:pt>
                <c:pt idx="1297">
                  <c:v>0.18</c:v>
                </c:pt>
                <c:pt idx="1298">
                  <c:v>0.26</c:v>
                </c:pt>
                <c:pt idx="1299">
                  <c:v>0.18</c:v>
                </c:pt>
                <c:pt idx="1300">
                  <c:v>0.24</c:v>
                </c:pt>
                <c:pt idx="1301">
                  <c:v>0.22</c:v>
                </c:pt>
                <c:pt idx="1302">
                  <c:v>0.22</c:v>
                </c:pt>
                <c:pt idx="1303">
                  <c:v>0.24</c:v>
                </c:pt>
                <c:pt idx="1304">
                  <c:v>0.22</c:v>
                </c:pt>
                <c:pt idx="1305">
                  <c:v>0.24</c:v>
                </c:pt>
                <c:pt idx="1306">
                  <c:v>0.26</c:v>
                </c:pt>
                <c:pt idx="1307">
                  <c:v>0.26</c:v>
                </c:pt>
                <c:pt idx="1308">
                  <c:v>0.22</c:v>
                </c:pt>
                <c:pt idx="1309">
                  <c:v>0.24</c:v>
                </c:pt>
                <c:pt idx="1310">
                  <c:v>0.28000000000000003</c:v>
                </c:pt>
                <c:pt idx="1311">
                  <c:v>0.22</c:v>
                </c:pt>
                <c:pt idx="1312">
                  <c:v>0.2</c:v>
                </c:pt>
                <c:pt idx="1313">
                  <c:v>0.26</c:v>
                </c:pt>
                <c:pt idx="1314">
                  <c:v>0.2</c:v>
                </c:pt>
                <c:pt idx="1315">
                  <c:v>0.2</c:v>
                </c:pt>
                <c:pt idx="1316">
                  <c:v>0.2</c:v>
                </c:pt>
                <c:pt idx="1317">
                  <c:v>0.18</c:v>
                </c:pt>
                <c:pt idx="1318">
                  <c:v>0.1</c:v>
                </c:pt>
                <c:pt idx="1319">
                  <c:v>0.06</c:v>
                </c:pt>
                <c:pt idx="1320">
                  <c:v>-0.02</c:v>
                </c:pt>
                <c:pt idx="1321">
                  <c:v>0.02</c:v>
                </c:pt>
                <c:pt idx="1322">
                  <c:v>-0.02</c:v>
                </c:pt>
                <c:pt idx="1323">
                  <c:v>0</c:v>
                </c:pt>
                <c:pt idx="1324">
                  <c:v>-0.02</c:v>
                </c:pt>
                <c:pt idx="1325">
                  <c:v>0</c:v>
                </c:pt>
                <c:pt idx="1326">
                  <c:v>-0.04</c:v>
                </c:pt>
                <c:pt idx="1327">
                  <c:v>-0.02</c:v>
                </c:pt>
                <c:pt idx="1328">
                  <c:v>0.06</c:v>
                </c:pt>
                <c:pt idx="1329">
                  <c:v>-0.02</c:v>
                </c:pt>
                <c:pt idx="1330">
                  <c:v>0.02</c:v>
                </c:pt>
                <c:pt idx="1331">
                  <c:v>0.02</c:v>
                </c:pt>
                <c:pt idx="1332">
                  <c:v>-0.02</c:v>
                </c:pt>
                <c:pt idx="1333">
                  <c:v>0.02</c:v>
                </c:pt>
                <c:pt idx="1334">
                  <c:v>-0.02</c:v>
                </c:pt>
                <c:pt idx="1335">
                  <c:v>0</c:v>
                </c:pt>
                <c:pt idx="1336">
                  <c:v>0.04</c:v>
                </c:pt>
                <c:pt idx="1337">
                  <c:v>-0.02</c:v>
                </c:pt>
                <c:pt idx="1338">
                  <c:v>0.02</c:v>
                </c:pt>
                <c:pt idx="1339">
                  <c:v>-0.02</c:v>
                </c:pt>
                <c:pt idx="1340">
                  <c:v>0.02</c:v>
                </c:pt>
                <c:pt idx="1341">
                  <c:v>0.02</c:v>
                </c:pt>
                <c:pt idx="1342">
                  <c:v>0.02</c:v>
                </c:pt>
                <c:pt idx="1343">
                  <c:v>0</c:v>
                </c:pt>
                <c:pt idx="1344">
                  <c:v>0</c:v>
                </c:pt>
                <c:pt idx="1345">
                  <c:v>-0.02</c:v>
                </c:pt>
                <c:pt idx="1346">
                  <c:v>0.06</c:v>
                </c:pt>
                <c:pt idx="1347">
                  <c:v>0</c:v>
                </c:pt>
                <c:pt idx="1348">
                  <c:v>-0.04</c:v>
                </c:pt>
                <c:pt idx="1349">
                  <c:v>-0.16</c:v>
                </c:pt>
                <c:pt idx="1350">
                  <c:v>-0.18</c:v>
                </c:pt>
                <c:pt idx="1351">
                  <c:v>-0.18</c:v>
                </c:pt>
                <c:pt idx="1352">
                  <c:v>-0.22</c:v>
                </c:pt>
                <c:pt idx="1353">
                  <c:v>-0.22</c:v>
                </c:pt>
                <c:pt idx="1354">
                  <c:v>-0.2</c:v>
                </c:pt>
                <c:pt idx="1355">
                  <c:v>-0.22</c:v>
                </c:pt>
                <c:pt idx="1356">
                  <c:v>-0.18</c:v>
                </c:pt>
                <c:pt idx="1357">
                  <c:v>-0.22</c:v>
                </c:pt>
                <c:pt idx="1358">
                  <c:v>-0.24</c:v>
                </c:pt>
                <c:pt idx="1359">
                  <c:v>-0.24</c:v>
                </c:pt>
                <c:pt idx="1360">
                  <c:v>-0.24</c:v>
                </c:pt>
                <c:pt idx="1361">
                  <c:v>-0.24</c:v>
                </c:pt>
                <c:pt idx="1362">
                  <c:v>-0.26</c:v>
                </c:pt>
                <c:pt idx="1363">
                  <c:v>-0.24</c:v>
                </c:pt>
                <c:pt idx="1364">
                  <c:v>-0.28000000000000003</c:v>
                </c:pt>
                <c:pt idx="1365">
                  <c:v>-0.24</c:v>
                </c:pt>
                <c:pt idx="1366">
                  <c:v>-0.2</c:v>
                </c:pt>
                <c:pt idx="1367">
                  <c:v>-0.2</c:v>
                </c:pt>
                <c:pt idx="1368">
                  <c:v>-0.22</c:v>
                </c:pt>
                <c:pt idx="1369">
                  <c:v>-0.26</c:v>
                </c:pt>
                <c:pt idx="1370">
                  <c:v>-0.2</c:v>
                </c:pt>
                <c:pt idx="1371">
                  <c:v>-0.22</c:v>
                </c:pt>
                <c:pt idx="1372">
                  <c:v>-0.24</c:v>
                </c:pt>
                <c:pt idx="1373">
                  <c:v>-0.2</c:v>
                </c:pt>
                <c:pt idx="1374">
                  <c:v>-0.24</c:v>
                </c:pt>
                <c:pt idx="1375">
                  <c:v>-0.22</c:v>
                </c:pt>
                <c:pt idx="1376">
                  <c:v>-0.22</c:v>
                </c:pt>
                <c:pt idx="1377">
                  <c:v>-0.24</c:v>
                </c:pt>
                <c:pt idx="1378">
                  <c:v>-0.22</c:v>
                </c:pt>
                <c:pt idx="1379">
                  <c:v>-0.26</c:v>
                </c:pt>
                <c:pt idx="1380">
                  <c:v>-0.3</c:v>
                </c:pt>
                <c:pt idx="1381">
                  <c:v>-0.3</c:v>
                </c:pt>
                <c:pt idx="1382">
                  <c:v>-0.34</c:v>
                </c:pt>
                <c:pt idx="1383">
                  <c:v>-0.4</c:v>
                </c:pt>
                <c:pt idx="1384">
                  <c:v>-0.4</c:v>
                </c:pt>
                <c:pt idx="1385">
                  <c:v>-0.36</c:v>
                </c:pt>
                <c:pt idx="1386">
                  <c:v>-0.42</c:v>
                </c:pt>
                <c:pt idx="1387">
                  <c:v>-0.34</c:v>
                </c:pt>
                <c:pt idx="1388">
                  <c:v>-0.42</c:v>
                </c:pt>
                <c:pt idx="1389">
                  <c:v>-0.42</c:v>
                </c:pt>
                <c:pt idx="1390">
                  <c:v>-0.44</c:v>
                </c:pt>
                <c:pt idx="1391">
                  <c:v>-0.46</c:v>
                </c:pt>
                <c:pt idx="1392">
                  <c:v>-0.4</c:v>
                </c:pt>
                <c:pt idx="1393">
                  <c:v>-0.38</c:v>
                </c:pt>
                <c:pt idx="1394">
                  <c:v>-0.44</c:v>
                </c:pt>
                <c:pt idx="1395">
                  <c:v>-0.38</c:v>
                </c:pt>
                <c:pt idx="1396">
                  <c:v>-0.46</c:v>
                </c:pt>
                <c:pt idx="1397">
                  <c:v>-0.44</c:v>
                </c:pt>
                <c:pt idx="1398">
                  <c:v>-0.4</c:v>
                </c:pt>
                <c:pt idx="1399">
                  <c:v>-0.44</c:v>
                </c:pt>
                <c:pt idx="1400">
                  <c:v>-0.48</c:v>
                </c:pt>
                <c:pt idx="1401">
                  <c:v>-0.42</c:v>
                </c:pt>
                <c:pt idx="1402">
                  <c:v>-0.42</c:v>
                </c:pt>
                <c:pt idx="1403">
                  <c:v>-0.44</c:v>
                </c:pt>
                <c:pt idx="1404">
                  <c:v>-0.4</c:v>
                </c:pt>
                <c:pt idx="1405">
                  <c:v>-0.38</c:v>
                </c:pt>
                <c:pt idx="1406">
                  <c:v>-0.4</c:v>
                </c:pt>
                <c:pt idx="1407">
                  <c:v>-0.44</c:v>
                </c:pt>
                <c:pt idx="1408">
                  <c:v>-0.4</c:v>
                </c:pt>
                <c:pt idx="1409">
                  <c:v>-0.4</c:v>
                </c:pt>
                <c:pt idx="1410">
                  <c:v>-0.44</c:v>
                </c:pt>
                <c:pt idx="1411">
                  <c:v>-0.52</c:v>
                </c:pt>
                <c:pt idx="1412">
                  <c:v>-0.48</c:v>
                </c:pt>
                <c:pt idx="1413">
                  <c:v>-0.56000000000000005</c:v>
                </c:pt>
                <c:pt idx="1414">
                  <c:v>-0.54</c:v>
                </c:pt>
                <c:pt idx="1415">
                  <c:v>-0.56000000000000005</c:v>
                </c:pt>
                <c:pt idx="1416">
                  <c:v>-0.52</c:v>
                </c:pt>
                <c:pt idx="1417">
                  <c:v>-0.57999999999999996</c:v>
                </c:pt>
                <c:pt idx="1418">
                  <c:v>-0.57999999999999996</c:v>
                </c:pt>
                <c:pt idx="1419">
                  <c:v>-0.57999999999999996</c:v>
                </c:pt>
                <c:pt idx="1420">
                  <c:v>-0.6</c:v>
                </c:pt>
                <c:pt idx="1421">
                  <c:v>-0.54</c:v>
                </c:pt>
                <c:pt idx="1422">
                  <c:v>-0.6</c:v>
                </c:pt>
                <c:pt idx="1423">
                  <c:v>-0.57999999999999996</c:v>
                </c:pt>
                <c:pt idx="1424">
                  <c:v>-0.56000000000000005</c:v>
                </c:pt>
                <c:pt idx="1425">
                  <c:v>-0.62</c:v>
                </c:pt>
                <c:pt idx="1426">
                  <c:v>-0.57999999999999996</c:v>
                </c:pt>
                <c:pt idx="1427">
                  <c:v>-0.56000000000000005</c:v>
                </c:pt>
                <c:pt idx="1428">
                  <c:v>-0.64</c:v>
                </c:pt>
                <c:pt idx="1429">
                  <c:v>-0.66</c:v>
                </c:pt>
                <c:pt idx="1430">
                  <c:v>-0.56000000000000005</c:v>
                </c:pt>
                <c:pt idx="1431">
                  <c:v>-0.56000000000000005</c:v>
                </c:pt>
                <c:pt idx="1432">
                  <c:v>-0.57999999999999996</c:v>
                </c:pt>
                <c:pt idx="1433">
                  <c:v>-0.6</c:v>
                </c:pt>
                <c:pt idx="1434">
                  <c:v>-0.62</c:v>
                </c:pt>
                <c:pt idx="1435">
                  <c:v>-0.6</c:v>
                </c:pt>
                <c:pt idx="1436">
                  <c:v>-0.66</c:v>
                </c:pt>
                <c:pt idx="1437">
                  <c:v>-0.6</c:v>
                </c:pt>
                <c:pt idx="1438">
                  <c:v>-0.62</c:v>
                </c:pt>
                <c:pt idx="1439">
                  <c:v>-0.6</c:v>
                </c:pt>
                <c:pt idx="1440">
                  <c:v>-0.66</c:v>
                </c:pt>
                <c:pt idx="1441">
                  <c:v>-0.6</c:v>
                </c:pt>
                <c:pt idx="1442">
                  <c:v>-0.62</c:v>
                </c:pt>
                <c:pt idx="1443">
                  <c:v>-0.66</c:v>
                </c:pt>
                <c:pt idx="1444">
                  <c:v>-0.72</c:v>
                </c:pt>
                <c:pt idx="1445">
                  <c:v>-0.68</c:v>
                </c:pt>
                <c:pt idx="1446">
                  <c:v>-0.64</c:v>
                </c:pt>
                <c:pt idx="1447">
                  <c:v>-0.68</c:v>
                </c:pt>
                <c:pt idx="1448">
                  <c:v>-0.72</c:v>
                </c:pt>
                <c:pt idx="1449">
                  <c:v>-0.72</c:v>
                </c:pt>
                <c:pt idx="1450">
                  <c:v>-0.64</c:v>
                </c:pt>
                <c:pt idx="1451">
                  <c:v>-0.68</c:v>
                </c:pt>
                <c:pt idx="1452">
                  <c:v>-0.7</c:v>
                </c:pt>
                <c:pt idx="1453">
                  <c:v>-0.66</c:v>
                </c:pt>
                <c:pt idx="1454">
                  <c:v>-0.68</c:v>
                </c:pt>
                <c:pt idx="1455">
                  <c:v>-0.68</c:v>
                </c:pt>
                <c:pt idx="1456">
                  <c:v>-0.66</c:v>
                </c:pt>
                <c:pt idx="1457">
                  <c:v>-0.68</c:v>
                </c:pt>
                <c:pt idx="1458">
                  <c:v>-0.68</c:v>
                </c:pt>
                <c:pt idx="1459">
                  <c:v>-0.66</c:v>
                </c:pt>
                <c:pt idx="1460">
                  <c:v>-0.68</c:v>
                </c:pt>
                <c:pt idx="1461">
                  <c:v>-0.7</c:v>
                </c:pt>
                <c:pt idx="1462">
                  <c:v>-0.64</c:v>
                </c:pt>
                <c:pt idx="1463">
                  <c:v>-0.66</c:v>
                </c:pt>
                <c:pt idx="1464">
                  <c:v>-0.68</c:v>
                </c:pt>
                <c:pt idx="1465">
                  <c:v>-0.72</c:v>
                </c:pt>
                <c:pt idx="1466">
                  <c:v>-0.7</c:v>
                </c:pt>
                <c:pt idx="1467">
                  <c:v>-0.74</c:v>
                </c:pt>
                <c:pt idx="1468">
                  <c:v>-0.68</c:v>
                </c:pt>
                <c:pt idx="1469">
                  <c:v>-0.74</c:v>
                </c:pt>
                <c:pt idx="1470">
                  <c:v>-0.66</c:v>
                </c:pt>
                <c:pt idx="1471">
                  <c:v>-0.68</c:v>
                </c:pt>
                <c:pt idx="1472">
                  <c:v>-0.68</c:v>
                </c:pt>
                <c:pt idx="1473">
                  <c:v>-0.72</c:v>
                </c:pt>
                <c:pt idx="1474">
                  <c:v>-0.76</c:v>
                </c:pt>
                <c:pt idx="1475">
                  <c:v>-0.8</c:v>
                </c:pt>
                <c:pt idx="1476">
                  <c:v>-0.82</c:v>
                </c:pt>
                <c:pt idx="1477">
                  <c:v>-0.82</c:v>
                </c:pt>
                <c:pt idx="1478">
                  <c:v>-0.82</c:v>
                </c:pt>
                <c:pt idx="1479">
                  <c:v>-0.76</c:v>
                </c:pt>
                <c:pt idx="1480">
                  <c:v>-0.84</c:v>
                </c:pt>
                <c:pt idx="1481">
                  <c:v>-0.78</c:v>
                </c:pt>
                <c:pt idx="1482">
                  <c:v>-0.8</c:v>
                </c:pt>
                <c:pt idx="1483">
                  <c:v>-0.8</c:v>
                </c:pt>
                <c:pt idx="1484">
                  <c:v>-0.8</c:v>
                </c:pt>
                <c:pt idx="1485">
                  <c:v>-0.8</c:v>
                </c:pt>
                <c:pt idx="1486">
                  <c:v>-0.74</c:v>
                </c:pt>
                <c:pt idx="1487">
                  <c:v>-0.82</c:v>
                </c:pt>
                <c:pt idx="1488">
                  <c:v>-0.78</c:v>
                </c:pt>
                <c:pt idx="1489">
                  <c:v>-0.76</c:v>
                </c:pt>
                <c:pt idx="1490">
                  <c:v>-0.76</c:v>
                </c:pt>
                <c:pt idx="1491">
                  <c:v>-0.78</c:v>
                </c:pt>
                <c:pt idx="1492">
                  <c:v>-0.76</c:v>
                </c:pt>
                <c:pt idx="1493">
                  <c:v>-0.74</c:v>
                </c:pt>
                <c:pt idx="1494">
                  <c:v>-0.76</c:v>
                </c:pt>
                <c:pt idx="1495">
                  <c:v>-0.82</c:v>
                </c:pt>
                <c:pt idx="1496">
                  <c:v>-0.78</c:v>
                </c:pt>
                <c:pt idx="1497">
                  <c:v>-0.74</c:v>
                </c:pt>
                <c:pt idx="1498">
                  <c:v>-0.76</c:v>
                </c:pt>
                <c:pt idx="1499">
                  <c:v>-0.8</c:v>
                </c:pt>
              </c:numCache>
            </c:numRef>
          </c:val>
          <c:smooth val="0"/>
        </c:ser>
        <c:dLbls>
          <c:showLegendKey val="0"/>
          <c:showVal val="0"/>
          <c:showCatName val="0"/>
          <c:showSerName val="0"/>
          <c:showPercent val="0"/>
          <c:showBubbleSize val="0"/>
        </c:dLbls>
        <c:marker val="1"/>
        <c:smooth val="0"/>
        <c:axId val="89759104"/>
        <c:axId val="89764992"/>
      </c:lineChart>
      <c:catAx>
        <c:axId val="89759104"/>
        <c:scaling>
          <c:orientation val="minMax"/>
        </c:scaling>
        <c:delete val="0"/>
        <c:axPos val="b"/>
        <c:numFmt formatCode="0.000" sourceLinked="1"/>
        <c:majorTickMark val="out"/>
        <c:minorTickMark val="none"/>
        <c:tickLblPos val="nextTo"/>
        <c:crossAx val="89764992"/>
        <c:crosses val="autoZero"/>
        <c:auto val="1"/>
        <c:lblAlgn val="ctr"/>
        <c:lblOffset val="100"/>
        <c:noMultiLvlLbl val="0"/>
      </c:catAx>
      <c:valAx>
        <c:axId val="89764992"/>
        <c:scaling>
          <c:orientation val="minMax"/>
        </c:scaling>
        <c:delete val="0"/>
        <c:axPos val="l"/>
        <c:majorGridlines/>
        <c:numFmt formatCode="General" sourceLinked="1"/>
        <c:majorTickMark val="out"/>
        <c:minorTickMark val="none"/>
        <c:tickLblPos val="nextTo"/>
        <c:crossAx val="8975910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Input</c:v>
          </c:tx>
          <c:spPr>
            <a:ln w="12700"/>
          </c:spPr>
          <c:marker>
            <c:symbol val="none"/>
          </c:marker>
          <c:cat>
            <c:numRef>
              <c:f>sinewaveat3800!$D:$D</c:f>
              <c:numCache>
                <c:formatCode>General</c:formatCode>
                <c:ptCount val="1048576"/>
                <c:pt idx="0">
                  <c:v>0</c:v>
                </c:pt>
                <c:pt idx="1">
                  <c:v>2.0000000000002655E-3</c:v>
                </c:pt>
                <c:pt idx="2">
                  <c:v>4.0000000000000972E-3</c:v>
                </c:pt>
                <c:pt idx="3">
                  <c:v>5.999999999999929E-3</c:v>
                </c:pt>
                <c:pt idx="4">
                  <c:v>8.0000000000001945E-3</c:v>
                </c:pt>
                <c:pt idx="5">
                  <c:v>1.0000000000000026E-2</c:v>
                </c:pt>
                <c:pt idx="6">
                  <c:v>1.2000000000000292E-2</c:v>
                </c:pt>
                <c:pt idx="7">
                  <c:v>1.4000000000000123E-2</c:v>
                </c:pt>
                <c:pt idx="8">
                  <c:v>1.5999999999999955E-2</c:v>
                </c:pt>
                <c:pt idx="9">
                  <c:v>1.8000000000000221E-2</c:v>
                </c:pt>
                <c:pt idx="10">
                  <c:v>2.0000000000000052E-2</c:v>
                </c:pt>
                <c:pt idx="11">
                  <c:v>2.2000000000000318E-2</c:v>
                </c:pt>
                <c:pt idx="12">
                  <c:v>2.400000000000015E-2</c:v>
                </c:pt>
                <c:pt idx="13">
                  <c:v>2.5999999999999981E-2</c:v>
                </c:pt>
                <c:pt idx="14">
                  <c:v>2.8000000000000247E-2</c:v>
                </c:pt>
                <c:pt idx="15">
                  <c:v>3.0000000000000079E-2</c:v>
                </c:pt>
                <c:pt idx="16">
                  <c:v>3.2000000000000348E-2</c:v>
                </c:pt>
                <c:pt idx="17">
                  <c:v>3.4000000000000176E-2</c:v>
                </c:pt>
                <c:pt idx="18">
                  <c:v>3.6000000000000004E-2</c:v>
                </c:pt>
                <c:pt idx="19">
                  <c:v>3.800000000000027E-2</c:v>
                </c:pt>
                <c:pt idx="20">
                  <c:v>4.0000000000000105E-2</c:v>
                </c:pt>
                <c:pt idx="21">
                  <c:v>4.199999999999994E-2</c:v>
                </c:pt>
                <c:pt idx="22">
                  <c:v>4.4000000000000206E-2</c:v>
                </c:pt>
                <c:pt idx="23">
                  <c:v>4.6000000000000034E-2</c:v>
                </c:pt>
                <c:pt idx="24">
                  <c:v>4.8000000000000299E-2</c:v>
                </c:pt>
                <c:pt idx="25">
                  <c:v>5.0000000000000128E-2</c:v>
                </c:pt>
                <c:pt idx="26">
                  <c:v>5.1999999999999963E-2</c:v>
                </c:pt>
                <c:pt idx="27">
                  <c:v>5.4000000000000228E-2</c:v>
                </c:pt>
                <c:pt idx="28">
                  <c:v>5.6000000000000064E-2</c:v>
                </c:pt>
                <c:pt idx="29">
                  <c:v>5.8000000000000329E-2</c:v>
                </c:pt>
                <c:pt idx="30">
                  <c:v>6.0000000000000157E-2</c:v>
                </c:pt>
                <c:pt idx="31">
                  <c:v>6.1999999999999986E-2</c:v>
                </c:pt>
                <c:pt idx="32">
                  <c:v>6.4000000000000251E-2</c:v>
                </c:pt>
                <c:pt idx="33">
                  <c:v>6.6000000000000086E-2</c:v>
                </c:pt>
                <c:pt idx="34">
                  <c:v>6.7999999999999922E-2</c:v>
                </c:pt>
                <c:pt idx="35">
                  <c:v>7.0000000000000187E-2</c:v>
                </c:pt>
                <c:pt idx="36">
                  <c:v>7.2000000000000008E-2</c:v>
                </c:pt>
                <c:pt idx="37">
                  <c:v>7.4000000000000288E-2</c:v>
                </c:pt>
                <c:pt idx="38">
                  <c:v>7.6000000000000109E-2</c:v>
                </c:pt>
                <c:pt idx="39">
                  <c:v>7.7999999999999944E-2</c:v>
                </c:pt>
                <c:pt idx="40">
                  <c:v>8.000000000000021E-2</c:v>
                </c:pt>
                <c:pt idx="41">
                  <c:v>8.2000000000000045E-2</c:v>
                </c:pt>
                <c:pt idx="42">
                  <c:v>8.4000000000000311E-2</c:v>
                </c:pt>
                <c:pt idx="43">
                  <c:v>8.6000000000000132E-2</c:v>
                </c:pt>
                <c:pt idx="44">
                  <c:v>8.7999999999999967E-2</c:v>
                </c:pt>
                <c:pt idx="45">
                  <c:v>9.0000000000000233E-2</c:v>
                </c:pt>
                <c:pt idx="46">
                  <c:v>9.2000000000000068E-2</c:v>
                </c:pt>
                <c:pt idx="47">
                  <c:v>9.4000000000000333E-2</c:v>
                </c:pt>
                <c:pt idx="48">
                  <c:v>9.6000000000000169E-2</c:v>
                </c:pt>
                <c:pt idx="49">
                  <c:v>9.8000000000000004E-2</c:v>
                </c:pt>
                <c:pt idx="50">
                  <c:v>0.10000000000000026</c:v>
                </c:pt>
                <c:pt idx="51">
                  <c:v>0.10200000000000009</c:v>
                </c:pt>
                <c:pt idx="52">
                  <c:v>0.10399999999999993</c:v>
                </c:pt>
                <c:pt idx="53">
                  <c:v>0.10600000000000019</c:v>
                </c:pt>
                <c:pt idx="54">
                  <c:v>0.10800000000000003</c:v>
                </c:pt>
                <c:pt idx="55">
                  <c:v>0.11000000000000029</c:v>
                </c:pt>
                <c:pt idx="56">
                  <c:v>0.11200000000000013</c:v>
                </c:pt>
                <c:pt idx="57">
                  <c:v>0.11399999999999995</c:v>
                </c:pt>
                <c:pt idx="58">
                  <c:v>0.11600000000000021</c:v>
                </c:pt>
                <c:pt idx="59">
                  <c:v>0.11800000000000005</c:v>
                </c:pt>
                <c:pt idx="60">
                  <c:v>0.12000000000000031</c:v>
                </c:pt>
                <c:pt idx="61">
                  <c:v>0.12200000000000015</c:v>
                </c:pt>
                <c:pt idx="62">
                  <c:v>0.12399999999999997</c:v>
                </c:pt>
                <c:pt idx="63">
                  <c:v>0.12600000000000025</c:v>
                </c:pt>
                <c:pt idx="64">
                  <c:v>0.12800000000000009</c:v>
                </c:pt>
                <c:pt idx="65">
                  <c:v>0.13000000000000034</c:v>
                </c:pt>
                <c:pt idx="66">
                  <c:v>0.13200000000000017</c:v>
                </c:pt>
                <c:pt idx="67">
                  <c:v>0.13400000000000001</c:v>
                </c:pt>
                <c:pt idx="68">
                  <c:v>0.13600000000000026</c:v>
                </c:pt>
                <c:pt idx="69">
                  <c:v>0.13800000000000009</c:v>
                </c:pt>
                <c:pt idx="70">
                  <c:v>0.13999999999999993</c:v>
                </c:pt>
                <c:pt idx="71">
                  <c:v>0.14200000000000021</c:v>
                </c:pt>
                <c:pt idx="72">
                  <c:v>0.14400000000000002</c:v>
                </c:pt>
                <c:pt idx="73">
                  <c:v>0.1460000000000003</c:v>
                </c:pt>
                <c:pt idx="74">
                  <c:v>0.14800000000000013</c:v>
                </c:pt>
                <c:pt idx="75">
                  <c:v>0.14999999999999997</c:v>
                </c:pt>
                <c:pt idx="76">
                  <c:v>0.15200000000000022</c:v>
                </c:pt>
                <c:pt idx="77">
                  <c:v>0.15400000000000005</c:v>
                </c:pt>
                <c:pt idx="78">
                  <c:v>0.15600000000000033</c:v>
                </c:pt>
                <c:pt idx="79">
                  <c:v>0.15800000000000014</c:v>
                </c:pt>
                <c:pt idx="80">
                  <c:v>0.15999999999999998</c:v>
                </c:pt>
                <c:pt idx="81">
                  <c:v>0.16200000000000025</c:v>
                </c:pt>
                <c:pt idx="82">
                  <c:v>0.16400000000000009</c:v>
                </c:pt>
                <c:pt idx="83">
                  <c:v>0.16599999999999993</c:v>
                </c:pt>
                <c:pt idx="84">
                  <c:v>0.16800000000000018</c:v>
                </c:pt>
                <c:pt idx="85">
                  <c:v>0.17</c:v>
                </c:pt>
                <c:pt idx="86">
                  <c:v>0.17200000000000026</c:v>
                </c:pt>
                <c:pt idx="87">
                  <c:v>0.1740000000000001</c:v>
                </c:pt>
                <c:pt idx="88">
                  <c:v>0.17599999999999993</c:v>
                </c:pt>
                <c:pt idx="89">
                  <c:v>0.17800000000000021</c:v>
                </c:pt>
                <c:pt idx="90">
                  <c:v>0.18000000000000005</c:v>
                </c:pt>
                <c:pt idx="91">
                  <c:v>0.1820000000000003</c:v>
                </c:pt>
                <c:pt idx="92">
                  <c:v>0.18400000000000014</c:v>
                </c:pt>
                <c:pt idx="93">
                  <c:v>0.18599999999999997</c:v>
                </c:pt>
                <c:pt idx="94">
                  <c:v>0.18800000000000022</c:v>
                </c:pt>
                <c:pt idx="95">
                  <c:v>0.19000000000000006</c:v>
                </c:pt>
                <c:pt idx="96">
                  <c:v>0.19200000000000034</c:v>
                </c:pt>
                <c:pt idx="97">
                  <c:v>0.19400000000000017</c:v>
                </c:pt>
                <c:pt idx="98">
                  <c:v>0.19600000000000001</c:v>
                </c:pt>
                <c:pt idx="99">
                  <c:v>0.19800000000000026</c:v>
                </c:pt>
                <c:pt idx="100">
                  <c:v>0.20000000000000009</c:v>
                </c:pt>
                <c:pt idx="101">
                  <c:v>0.20199999999999993</c:v>
                </c:pt>
                <c:pt idx="102">
                  <c:v>0.20400000000000018</c:v>
                </c:pt>
                <c:pt idx="103">
                  <c:v>0.20600000000000002</c:v>
                </c:pt>
                <c:pt idx="104">
                  <c:v>0.2080000000000003</c:v>
                </c:pt>
                <c:pt idx="105">
                  <c:v>0.21000000000000013</c:v>
                </c:pt>
                <c:pt idx="106">
                  <c:v>0.21199999999999994</c:v>
                </c:pt>
                <c:pt idx="107">
                  <c:v>0.21400000000000022</c:v>
                </c:pt>
                <c:pt idx="108">
                  <c:v>0.21600000000000005</c:v>
                </c:pt>
                <c:pt idx="109">
                  <c:v>0.2180000000000003</c:v>
                </c:pt>
                <c:pt idx="110">
                  <c:v>0.22000000000000014</c:v>
                </c:pt>
                <c:pt idx="111">
                  <c:v>0.22199999999999998</c:v>
                </c:pt>
                <c:pt idx="112">
                  <c:v>0.22400000000000025</c:v>
                </c:pt>
                <c:pt idx="113">
                  <c:v>0.22600000000000006</c:v>
                </c:pt>
                <c:pt idx="114">
                  <c:v>0.22800000000000034</c:v>
                </c:pt>
                <c:pt idx="115">
                  <c:v>0.23000000000000018</c:v>
                </c:pt>
                <c:pt idx="116">
                  <c:v>0.23200000000000001</c:v>
                </c:pt>
                <c:pt idx="117">
                  <c:v>0.23400000000000026</c:v>
                </c:pt>
                <c:pt idx="118">
                  <c:v>0.2360000000000001</c:v>
                </c:pt>
                <c:pt idx="119">
                  <c:v>0.23799999999999993</c:v>
                </c:pt>
                <c:pt idx="120">
                  <c:v>0.24000000000000019</c:v>
                </c:pt>
                <c:pt idx="121">
                  <c:v>0.24200000000000002</c:v>
                </c:pt>
                <c:pt idx="122">
                  <c:v>0.2440000000000003</c:v>
                </c:pt>
                <c:pt idx="123">
                  <c:v>0.24600000000000014</c:v>
                </c:pt>
                <c:pt idx="124">
                  <c:v>0.24799999999999994</c:v>
                </c:pt>
                <c:pt idx="125">
                  <c:v>0.25000000000000022</c:v>
                </c:pt>
                <c:pt idx="126">
                  <c:v>0.25200000000000006</c:v>
                </c:pt>
                <c:pt idx="127">
                  <c:v>0.25400000000000034</c:v>
                </c:pt>
                <c:pt idx="128">
                  <c:v>0.25600000000000017</c:v>
                </c:pt>
                <c:pt idx="129">
                  <c:v>0.25800000000000001</c:v>
                </c:pt>
                <c:pt idx="130">
                  <c:v>0.26000000000000023</c:v>
                </c:pt>
                <c:pt idx="131">
                  <c:v>0.26200000000000007</c:v>
                </c:pt>
                <c:pt idx="132">
                  <c:v>0.2639999999999999</c:v>
                </c:pt>
                <c:pt idx="133">
                  <c:v>0.26600000000000018</c:v>
                </c:pt>
                <c:pt idx="134">
                  <c:v>0.26800000000000002</c:v>
                </c:pt>
                <c:pt idx="135">
                  <c:v>0.2700000000000003</c:v>
                </c:pt>
                <c:pt idx="136">
                  <c:v>0.27200000000000013</c:v>
                </c:pt>
                <c:pt idx="137">
                  <c:v>0.27399999999999991</c:v>
                </c:pt>
                <c:pt idx="138">
                  <c:v>0.27600000000000019</c:v>
                </c:pt>
                <c:pt idx="139">
                  <c:v>0.27800000000000002</c:v>
                </c:pt>
                <c:pt idx="140">
                  <c:v>0.2800000000000003</c:v>
                </c:pt>
                <c:pt idx="141">
                  <c:v>0.28200000000000014</c:v>
                </c:pt>
                <c:pt idx="142">
                  <c:v>0.28399999999999997</c:v>
                </c:pt>
                <c:pt idx="143">
                  <c:v>0.28600000000000025</c:v>
                </c:pt>
                <c:pt idx="144">
                  <c:v>0.28800000000000003</c:v>
                </c:pt>
                <c:pt idx="145">
                  <c:v>0.29000000000000031</c:v>
                </c:pt>
                <c:pt idx="146">
                  <c:v>0.29200000000000015</c:v>
                </c:pt>
                <c:pt idx="147">
                  <c:v>0.29399999999999998</c:v>
                </c:pt>
                <c:pt idx="148">
                  <c:v>0.29600000000000026</c:v>
                </c:pt>
                <c:pt idx="149">
                  <c:v>0.2980000000000001</c:v>
                </c:pt>
                <c:pt idx="150">
                  <c:v>0.29999999999999993</c:v>
                </c:pt>
                <c:pt idx="151">
                  <c:v>0.30200000000000016</c:v>
                </c:pt>
                <c:pt idx="152">
                  <c:v>0.30399999999999999</c:v>
                </c:pt>
                <c:pt idx="153">
                  <c:v>0.30600000000000027</c:v>
                </c:pt>
                <c:pt idx="154">
                  <c:v>0.30800000000000011</c:v>
                </c:pt>
                <c:pt idx="155">
                  <c:v>0.30999999999999994</c:v>
                </c:pt>
                <c:pt idx="156">
                  <c:v>0.31200000000000022</c:v>
                </c:pt>
                <c:pt idx="157">
                  <c:v>0.31400000000000006</c:v>
                </c:pt>
                <c:pt idx="158">
                  <c:v>0.31600000000000028</c:v>
                </c:pt>
                <c:pt idx="159">
                  <c:v>0.31800000000000012</c:v>
                </c:pt>
                <c:pt idx="160">
                  <c:v>0.31999999999999995</c:v>
                </c:pt>
                <c:pt idx="161">
                  <c:v>0.32200000000000023</c:v>
                </c:pt>
                <c:pt idx="162">
                  <c:v>0.32400000000000007</c:v>
                </c:pt>
                <c:pt idx="163">
                  <c:v>0.32600000000000035</c:v>
                </c:pt>
                <c:pt idx="164">
                  <c:v>0.32800000000000018</c:v>
                </c:pt>
                <c:pt idx="165">
                  <c:v>0.33</c:v>
                </c:pt>
                <c:pt idx="166">
                  <c:v>0.33200000000000024</c:v>
                </c:pt>
                <c:pt idx="167">
                  <c:v>0.33400000000000007</c:v>
                </c:pt>
                <c:pt idx="168">
                  <c:v>0.33599999999999991</c:v>
                </c:pt>
                <c:pt idx="169">
                  <c:v>0.33800000000000019</c:v>
                </c:pt>
                <c:pt idx="170">
                  <c:v>0.34</c:v>
                </c:pt>
                <c:pt idx="171">
                  <c:v>0.3420000000000003</c:v>
                </c:pt>
                <c:pt idx="172">
                  <c:v>0.34400000000000014</c:v>
                </c:pt>
                <c:pt idx="173">
                  <c:v>0.34599999999999997</c:v>
                </c:pt>
                <c:pt idx="174">
                  <c:v>0.3480000000000002</c:v>
                </c:pt>
                <c:pt idx="175">
                  <c:v>0.35000000000000003</c:v>
                </c:pt>
                <c:pt idx="176">
                  <c:v>0.35200000000000031</c:v>
                </c:pt>
                <c:pt idx="177">
                  <c:v>0.35400000000000015</c:v>
                </c:pt>
                <c:pt idx="178">
                  <c:v>0.35599999999999998</c:v>
                </c:pt>
                <c:pt idx="179">
                  <c:v>0.35800000000000026</c:v>
                </c:pt>
                <c:pt idx="180">
                  <c:v>0.3600000000000001</c:v>
                </c:pt>
                <c:pt idx="181">
                  <c:v>0.36200000000000032</c:v>
                </c:pt>
                <c:pt idx="182">
                  <c:v>0.36400000000000016</c:v>
                </c:pt>
                <c:pt idx="183">
                  <c:v>0.36599999999999999</c:v>
                </c:pt>
                <c:pt idx="184">
                  <c:v>0.36800000000000027</c:v>
                </c:pt>
                <c:pt idx="185">
                  <c:v>0.37000000000000011</c:v>
                </c:pt>
                <c:pt idx="186">
                  <c:v>0.37199999999999994</c:v>
                </c:pt>
                <c:pt idx="187">
                  <c:v>0.37400000000000022</c:v>
                </c:pt>
                <c:pt idx="188">
                  <c:v>0.37600000000000006</c:v>
                </c:pt>
                <c:pt idx="189">
                  <c:v>0.37800000000000028</c:v>
                </c:pt>
                <c:pt idx="190">
                  <c:v>0.38000000000000012</c:v>
                </c:pt>
                <c:pt idx="191">
                  <c:v>0.38199999999999995</c:v>
                </c:pt>
                <c:pt idx="192">
                  <c:v>0.38400000000000023</c:v>
                </c:pt>
                <c:pt idx="193">
                  <c:v>0.38600000000000007</c:v>
                </c:pt>
                <c:pt idx="194">
                  <c:v>0.38800000000000034</c:v>
                </c:pt>
                <c:pt idx="195">
                  <c:v>0.39000000000000018</c:v>
                </c:pt>
                <c:pt idx="196">
                  <c:v>0.39200000000000002</c:v>
                </c:pt>
                <c:pt idx="197">
                  <c:v>0.39400000000000024</c:v>
                </c:pt>
                <c:pt idx="198">
                  <c:v>0.39600000000000007</c:v>
                </c:pt>
                <c:pt idx="199">
                  <c:v>0.39799999999999991</c:v>
                </c:pt>
                <c:pt idx="200">
                  <c:v>0.40000000000000019</c:v>
                </c:pt>
                <c:pt idx="201">
                  <c:v>0.40200000000000002</c:v>
                </c:pt>
                <c:pt idx="202">
                  <c:v>0.4040000000000003</c:v>
                </c:pt>
                <c:pt idx="203">
                  <c:v>0.40600000000000014</c:v>
                </c:pt>
                <c:pt idx="204">
                  <c:v>0.40799999999999992</c:v>
                </c:pt>
                <c:pt idx="205">
                  <c:v>0.4100000000000002</c:v>
                </c:pt>
                <c:pt idx="206">
                  <c:v>0.41200000000000003</c:v>
                </c:pt>
                <c:pt idx="207">
                  <c:v>0.41400000000000031</c:v>
                </c:pt>
                <c:pt idx="208">
                  <c:v>0.41600000000000015</c:v>
                </c:pt>
                <c:pt idx="209">
                  <c:v>0.41799999999999998</c:v>
                </c:pt>
                <c:pt idx="210">
                  <c:v>0.42000000000000026</c:v>
                </c:pt>
                <c:pt idx="211">
                  <c:v>0.42200000000000004</c:v>
                </c:pt>
                <c:pt idx="212">
                  <c:v>0.42400000000000032</c:v>
                </c:pt>
                <c:pt idx="213">
                  <c:v>0.42600000000000016</c:v>
                </c:pt>
                <c:pt idx="214">
                  <c:v>0.42799999999999999</c:v>
                </c:pt>
                <c:pt idx="215">
                  <c:v>0.43000000000000027</c:v>
                </c:pt>
                <c:pt idx="216">
                  <c:v>0.43200000000000011</c:v>
                </c:pt>
                <c:pt idx="217">
                  <c:v>0.43399999999999994</c:v>
                </c:pt>
                <c:pt idx="218">
                  <c:v>0.43600000000000017</c:v>
                </c:pt>
                <c:pt idx="219">
                  <c:v>0.438</c:v>
                </c:pt>
                <c:pt idx="220">
                  <c:v>0.44000000000000028</c:v>
                </c:pt>
                <c:pt idx="221">
                  <c:v>0.44200000000000012</c:v>
                </c:pt>
                <c:pt idx="222">
                  <c:v>0.44399999999999995</c:v>
                </c:pt>
                <c:pt idx="223">
                  <c:v>0.44600000000000023</c:v>
                </c:pt>
                <c:pt idx="224">
                  <c:v>0.44800000000000006</c:v>
                </c:pt>
                <c:pt idx="225">
                  <c:v>0.45000000000000029</c:v>
                </c:pt>
                <c:pt idx="226">
                  <c:v>0.45200000000000012</c:v>
                </c:pt>
                <c:pt idx="227">
                  <c:v>0.45399999999999996</c:v>
                </c:pt>
                <c:pt idx="228">
                  <c:v>0.45600000000000024</c:v>
                </c:pt>
                <c:pt idx="229">
                  <c:v>0.45800000000000007</c:v>
                </c:pt>
                <c:pt idx="230">
                  <c:v>0.46000000000000035</c:v>
                </c:pt>
                <c:pt idx="231">
                  <c:v>0.46200000000000019</c:v>
                </c:pt>
                <c:pt idx="232">
                  <c:v>0.46400000000000002</c:v>
                </c:pt>
                <c:pt idx="233">
                  <c:v>0.46600000000000025</c:v>
                </c:pt>
                <c:pt idx="234">
                  <c:v>0.46800000000000008</c:v>
                </c:pt>
                <c:pt idx="235">
                  <c:v>0.46999999999999992</c:v>
                </c:pt>
                <c:pt idx="236">
                  <c:v>0.4720000000000002</c:v>
                </c:pt>
                <c:pt idx="237">
                  <c:v>0.47400000000000003</c:v>
                </c:pt>
                <c:pt idx="238">
                  <c:v>0.47600000000000031</c:v>
                </c:pt>
                <c:pt idx="239">
                  <c:v>0.47800000000000015</c:v>
                </c:pt>
                <c:pt idx="240">
                  <c:v>0.48</c:v>
                </c:pt>
                <c:pt idx="241">
                  <c:v>0.48200000000000021</c:v>
                </c:pt>
                <c:pt idx="242">
                  <c:v>0.48400000000000004</c:v>
                </c:pt>
                <c:pt idx="243">
                  <c:v>0.48600000000000032</c:v>
                </c:pt>
                <c:pt idx="244">
                  <c:v>0.48800000000000016</c:v>
                </c:pt>
                <c:pt idx="245">
                  <c:v>0.49</c:v>
                </c:pt>
                <c:pt idx="246">
                  <c:v>0.49200000000000027</c:v>
                </c:pt>
                <c:pt idx="247">
                  <c:v>0.49400000000000011</c:v>
                </c:pt>
                <c:pt idx="248">
                  <c:v>0.49599999999999989</c:v>
                </c:pt>
                <c:pt idx="249">
                  <c:v>0.49800000000000016</c:v>
                </c:pt>
                <c:pt idx="250">
                  <c:v>0.5</c:v>
                </c:pt>
                <c:pt idx="251">
                  <c:v>0.50200000000000022</c:v>
                </c:pt>
                <c:pt idx="252">
                  <c:v>0.50400000000000011</c:v>
                </c:pt>
                <c:pt idx="253">
                  <c:v>0.50599999999999989</c:v>
                </c:pt>
                <c:pt idx="254">
                  <c:v>0.50800000000000023</c:v>
                </c:pt>
                <c:pt idx="255">
                  <c:v>0.51</c:v>
                </c:pt>
                <c:pt idx="256">
                  <c:v>0.51200000000000034</c:v>
                </c:pt>
                <c:pt idx="257">
                  <c:v>0.51400000000000012</c:v>
                </c:pt>
                <c:pt idx="258">
                  <c:v>0.51600000000000001</c:v>
                </c:pt>
                <c:pt idx="259">
                  <c:v>0.51800000000000024</c:v>
                </c:pt>
                <c:pt idx="260">
                  <c:v>0.52</c:v>
                </c:pt>
                <c:pt idx="261">
                  <c:v>0.52200000000000035</c:v>
                </c:pt>
                <c:pt idx="262">
                  <c:v>0.52400000000000013</c:v>
                </c:pt>
                <c:pt idx="263">
                  <c:v>0.52600000000000002</c:v>
                </c:pt>
                <c:pt idx="264">
                  <c:v>0.52800000000000025</c:v>
                </c:pt>
                <c:pt idx="265">
                  <c:v>0.53000000000000014</c:v>
                </c:pt>
                <c:pt idx="266">
                  <c:v>0.53199999999999992</c:v>
                </c:pt>
                <c:pt idx="267">
                  <c:v>0.53400000000000014</c:v>
                </c:pt>
                <c:pt idx="268">
                  <c:v>0.53600000000000003</c:v>
                </c:pt>
                <c:pt idx="269">
                  <c:v>0.53800000000000026</c:v>
                </c:pt>
                <c:pt idx="270">
                  <c:v>0.54000000000000015</c:v>
                </c:pt>
                <c:pt idx="271">
                  <c:v>0.54199999999999993</c:v>
                </c:pt>
                <c:pt idx="272">
                  <c:v>0.54400000000000026</c:v>
                </c:pt>
                <c:pt idx="273">
                  <c:v>0.54600000000000004</c:v>
                </c:pt>
                <c:pt idx="274">
                  <c:v>0.54800000000000026</c:v>
                </c:pt>
                <c:pt idx="275">
                  <c:v>0.55000000000000016</c:v>
                </c:pt>
                <c:pt idx="276">
                  <c:v>0.55199999999999994</c:v>
                </c:pt>
                <c:pt idx="277">
                  <c:v>0.55400000000000027</c:v>
                </c:pt>
                <c:pt idx="278">
                  <c:v>0.55600000000000005</c:v>
                </c:pt>
                <c:pt idx="279">
                  <c:v>0.55800000000000038</c:v>
                </c:pt>
                <c:pt idx="280">
                  <c:v>0.56000000000000016</c:v>
                </c:pt>
                <c:pt idx="281">
                  <c:v>0.56200000000000006</c:v>
                </c:pt>
                <c:pt idx="282">
                  <c:v>0.56400000000000028</c:v>
                </c:pt>
                <c:pt idx="283">
                  <c:v>0.56600000000000006</c:v>
                </c:pt>
                <c:pt idx="284">
                  <c:v>0.56799999999999995</c:v>
                </c:pt>
                <c:pt idx="285">
                  <c:v>0.57000000000000017</c:v>
                </c:pt>
                <c:pt idx="286">
                  <c:v>0.57200000000000006</c:v>
                </c:pt>
                <c:pt idx="287">
                  <c:v>0.57400000000000029</c:v>
                </c:pt>
                <c:pt idx="288">
                  <c:v>0.57600000000000007</c:v>
                </c:pt>
                <c:pt idx="289">
                  <c:v>0.57799999999999996</c:v>
                </c:pt>
                <c:pt idx="290">
                  <c:v>0.58000000000000018</c:v>
                </c:pt>
                <c:pt idx="291">
                  <c:v>0.58200000000000007</c:v>
                </c:pt>
                <c:pt idx="292">
                  <c:v>0.5840000000000003</c:v>
                </c:pt>
                <c:pt idx="293">
                  <c:v>0.58600000000000019</c:v>
                </c:pt>
                <c:pt idx="294">
                  <c:v>0.58799999999999997</c:v>
                </c:pt>
                <c:pt idx="295">
                  <c:v>0.5900000000000003</c:v>
                </c:pt>
                <c:pt idx="296">
                  <c:v>0.59200000000000008</c:v>
                </c:pt>
                <c:pt idx="297">
                  <c:v>0.59400000000000031</c:v>
                </c:pt>
                <c:pt idx="298">
                  <c:v>0.5960000000000002</c:v>
                </c:pt>
                <c:pt idx="299">
                  <c:v>0.59799999999999998</c:v>
                </c:pt>
                <c:pt idx="300">
                  <c:v>0.60000000000000031</c:v>
                </c:pt>
                <c:pt idx="301">
                  <c:v>0.60200000000000009</c:v>
                </c:pt>
                <c:pt idx="302">
                  <c:v>0.60399999999999998</c:v>
                </c:pt>
                <c:pt idx="303">
                  <c:v>0.60600000000000021</c:v>
                </c:pt>
                <c:pt idx="304">
                  <c:v>0.60799999999999998</c:v>
                </c:pt>
                <c:pt idx="305">
                  <c:v>0.61000000000000032</c:v>
                </c:pt>
                <c:pt idx="306">
                  <c:v>0.6120000000000001</c:v>
                </c:pt>
                <c:pt idx="307">
                  <c:v>0.61399999999999999</c:v>
                </c:pt>
                <c:pt idx="308">
                  <c:v>0.61600000000000021</c:v>
                </c:pt>
                <c:pt idx="309">
                  <c:v>0.6180000000000001</c:v>
                </c:pt>
                <c:pt idx="310">
                  <c:v>0.62000000000000033</c:v>
                </c:pt>
                <c:pt idx="311">
                  <c:v>0.62200000000000011</c:v>
                </c:pt>
                <c:pt idx="312">
                  <c:v>0.624</c:v>
                </c:pt>
                <c:pt idx="313">
                  <c:v>0.62600000000000022</c:v>
                </c:pt>
                <c:pt idx="314">
                  <c:v>0.62800000000000011</c:v>
                </c:pt>
                <c:pt idx="315">
                  <c:v>0.62999999999999989</c:v>
                </c:pt>
                <c:pt idx="316">
                  <c:v>0.63200000000000023</c:v>
                </c:pt>
                <c:pt idx="317">
                  <c:v>0.63400000000000001</c:v>
                </c:pt>
                <c:pt idx="318">
                  <c:v>0.63600000000000023</c:v>
                </c:pt>
                <c:pt idx="319">
                  <c:v>0.63800000000000012</c:v>
                </c:pt>
                <c:pt idx="320">
                  <c:v>0.6399999999999999</c:v>
                </c:pt>
                <c:pt idx="321">
                  <c:v>0.64200000000000024</c:v>
                </c:pt>
                <c:pt idx="322">
                  <c:v>0.64400000000000002</c:v>
                </c:pt>
                <c:pt idx="323">
                  <c:v>0.64600000000000035</c:v>
                </c:pt>
                <c:pt idx="324">
                  <c:v>0.64800000000000013</c:v>
                </c:pt>
                <c:pt idx="325">
                  <c:v>0.65</c:v>
                </c:pt>
                <c:pt idx="326">
                  <c:v>0.65200000000000025</c:v>
                </c:pt>
                <c:pt idx="327">
                  <c:v>0.65400000000000003</c:v>
                </c:pt>
                <c:pt idx="328">
                  <c:v>0.65600000000000036</c:v>
                </c:pt>
                <c:pt idx="329">
                  <c:v>0.65800000000000014</c:v>
                </c:pt>
                <c:pt idx="330">
                  <c:v>0.66</c:v>
                </c:pt>
                <c:pt idx="331">
                  <c:v>0.66200000000000025</c:v>
                </c:pt>
                <c:pt idx="332">
                  <c:v>0.66400000000000015</c:v>
                </c:pt>
                <c:pt idx="333">
                  <c:v>0.66599999999999993</c:v>
                </c:pt>
                <c:pt idx="334">
                  <c:v>0.66800000000000015</c:v>
                </c:pt>
                <c:pt idx="335">
                  <c:v>0.67</c:v>
                </c:pt>
                <c:pt idx="336">
                  <c:v>0.67200000000000026</c:v>
                </c:pt>
                <c:pt idx="337">
                  <c:v>0.67400000000000015</c:v>
                </c:pt>
                <c:pt idx="338">
                  <c:v>0.67600000000000016</c:v>
                </c:pt>
                <c:pt idx="339">
                  <c:v>0.67800000000000027</c:v>
                </c:pt>
                <c:pt idx="340">
                  <c:v>0.68</c:v>
                </c:pt>
                <c:pt idx="341">
                  <c:v>0.68200000000000005</c:v>
                </c:pt>
                <c:pt idx="342">
                  <c:v>0.68400000000000016</c:v>
                </c:pt>
                <c:pt idx="343">
                  <c:v>0.68600000000000017</c:v>
                </c:pt>
                <c:pt idx="344">
                  <c:v>0.68800000000000006</c:v>
                </c:pt>
                <c:pt idx="345">
                  <c:v>0.69000000000000006</c:v>
                </c:pt>
                <c:pt idx="346">
                  <c:v>0.69200000000000017</c:v>
                </c:pt>
                <c:pt idx="347">
                  <c:v>0.69400000000000017</c:v>
                </c:pt>
                <c:pt idx="348">
                  <c:v>0.69600000000000017</c:v>
                </c:pt>
                <c:pt idx="349">
                  <c:v>0.69800000000000006</c:v>
                </c:pt>
                <c:pt idx="350">
                  <c:v>0.70000000000000007</c:v>
                </c:pt>
                <c:pt idx="351">
                  <c:v>0.70200000000000018</c:v>
                </c:pt>
                <c:pt idx="352">
                  <c:v>0.70400000000000018</c:v>
                </c:pt>
                <c:pt idx="353">
                  <c:v>0.70600000000000007</c:v>
                </c:pt>
                <c:pt idx="354">
                  <c:v>0.70800000000000007</c:v>
                </c:pt>
                <c:pt idx="355">
                  <c:v>0.71000000000000008</c:v>
                </c:pt>
                <c:pt idx="356">
                  <c:v>0.71200000000000019</c:v>
                </c:pt>
                <c:pt idx="357">
                  <c:v>0.71400000000000019</c:v>
                </c:pt>
                <c:pt idx="358">
                  <c:v>0.71600000000000008</c:v>
                </c:pt>
                <c:pt idx="359">
                  <c:v>0.71800000000000008</c:v>
                </c:pt>
                <c:pt idx="360">
                  <c:v>0.7200000000000002</c:v>
                </c:pt>
                <c:pt idx="361">
                  <c:v>0.7220000000000002</c:v>
                </c:pt>
                <c:pt idx="362">
                  <c:v>0.72400000000000009</c:v>
                </c:pt>
                <c:pt idx="363">
                  <c:v>0.72600000000000009</c:v>
                </c:pt>
                <c:pt idx="364">
                  <c:v>0.72800000000000009</c:v>
                </c:pt>
                <c:pt idx="365">
                  <c:v>0.7300000000000002</c:v>
                </c:pt>
                <c:pt idx="366">
                  <c:v>0.73200000000000021</c:v>
                </c:pt>
                <c:pt idx="367">
                  <c:v>0.7340000000000001</c:v>
                </c:pt>
                <c:pt idx="368">
                  <c:v>0.7360000000000001</c:v>
                </c:pt>
                <c:pt idx="369">
                  <c:v>0.73800000000000021</c:v>
                </c:pt>
                <c:pt idx="370">
                  <c:v>0.74000000000000021</c:v>
                </c:pt>
                <c:pt idx="371">
                  <c:v>0.74199999999999999</c:v>
                </c:pt>
                <c:pt idx="372">
                  <c:v>0.74400000000000011</c:v>
                </c:pt>
                <c:pt idx="373">
                  <c:v>0.74600000000000011</c:v>
                </c:pt>
                <c:pt idx="374">
                  <c:v>0.74800000000000022</c:v>
                </c:pt>
                <c:pt idx="375">
                  <c:v>0.75000000000000022</c:v>
                </c:pt>
                <c:pt idx="376">
                  <c:v>0.75200000000000011</c:v>
                </c:pt>
                <c:pt idx="377">
                  <c:v>0.75400000000000011</c:v>
                </c:pt>
                <c:pt idx="378">
                  <c:v>0.75600000000000012</c:v>
                </c:pt>
                <c:pt idx="379">
                  <c:v>0.75800000000000023</c:v>
                </c:pt>
                <c:pt idx="380">
                  <c:v>0.76</c:v>
                </c:pt>
                <c:pt idx="381">
                  <c:v>0.76200000000000012</c:v>
                </c:pt>
                <c:pt idx="382">
                  <c:v>0.76400000000000012</c:v>
                </c:pt>
                <c:pt idx="383">
                  <c:v>0.76600000000000024</c:v>
                </c:pt>
                <c:pt idx="384">
                  <c:v>0.76800000000000002</c:v>
                </c:pt>
                <c:pt idx="385">
                  <c:v>0.77</c:v>
                </c:pt>
                <c:pt idx="386">
                  <c:v>0.77200000000000013</c:v>
                </c:pt>
                <c:pt idx="387">
                  <c:v>0.77400000000000013</c:v>
                </c:pt>
                <c:pt idx="388">
                  <c:v>0.77600000000000025</c:v>
                </c:pt>
                <c:pt idx="389">
                  <c:v>0.77800000000000002</c:v>
                </c:pt>
                <c:pt idx="390">
                  <c:v>0.78000000000000014</c:v>
                </c:pt>
                <c:pt idx="391">
                  <c:v>0.78200000000000014</c:v>
                </c:pt>
                <c:pt idx="392">
                  <c:v>0.78400000000000014</c:v>
                </c:pt>
                <c:pt idx="393">
                  <c:v>0.78600000000000003</c:v>
                </c:pt>
                <c:pt idx="394">
                  <c:v>0.78800000000000003</c:v>
                </c:pt>
                <c:pt idx="395">
                  <c:v>0.79000000000000015</c:v>
                </c:pt>
                <c:pt idx="396">
                  <c:v>0.79200000000000015</c:v>
                </c:pt>
                <c:pt idx="397">
                  <c:v>0.79400000000000026</c:v>
                </c:pt>
                <c:pt idx="398">
                  <c:v>0.79600000000000004</c:v>
                </c:pt>
                <c:pt idx="399">
                  <c:v>0.79800000000000004</c:v>
                </c:pt>
                <c:pt idx="400">
                  <c:v>0.80000000000000016</c:v>
                </c:pt>
                <c:pt idx="401">
                  <c:v>0.80200000000000016</c:v>
                </c:pt>
                <c:pt idx="402">
                  <c:v>0.80400000000000005</c:v>
                </c:pt>
                <c:pt idx="403">
                  <c:v>0.80600000000000005</c:v>
                </c:pt>
                <c:pt idx="404">
                  <c:v>0.80800000000000016</c:v>
                </c:pt>
                <c:pt idx="405">
                  <c:v>0.81000000000000016</c:v>
                </c:pt>
                <c:pt idx="406">
                  <c:v>0.81200000000000028</c:v>
                </c:pt>
                <c:pt idx="407">
                  <c:v>0.81400000000000006</c:v>
                </c:pt>
                <c:pt idx="408">
                  <c:v>0.81600000000000006</c:v>
                </c:pt>
                <c:pt idx="409">
                  <c:v>0.81800000000000017</c:v>
                </c:pt>
                <c:pt idx="410">
                  <c:v>0.82000000000000017</c:v>
                </c:pt>
                <c:pt idx="411">
                  <c:v>0.82200000000000006</c:v>
                </c:pt>
                <c:pt idx="412">
                  <c:v>0.82400000000000007</c:v>
                </c:pt>
                <c:pt idx="413">
                  <c:v>0.82600000000000018</c:v>
                </c:pt>
                <c:pt idx="414">
                  <c:v>0.82800000000000018</c:v>
                </c:pt>
                <c:pt idx="415">
                  <c:v>0.83000000000000018</c:v>
                </c:pt>
                <c:pt idx="416">
                  <c:v>0.83200000000000007</c:v>
                </c:pt>
                <c:pt idx="417">
                  <c:v>0.83400000000000007</c:v>
                </c:pt>
                <c:pt idx="418">
                  <c:v>0.83600000000000019</c:v>
                </c:pt>
                <c:pt idx="419">
                  <c:v>0.83800000000000019</c:v>
                </c:pt>
                <c:pt idx="420">
                  <c:v>0.84000000000000008</c:v>
                </c:pt>
                <c:pt idx="421">
                  <c:v>0.84200000000000008</c:v>
                </c:pt>
                <c:pt idx="422">
                  <c:v>0.84400000000000008</c:v>
                </c:pt>
                <c:pt idx="423">
                  <c:v>0.8460000000000002</c:v>
                </c:pt>
                <c:pt idx="424">
                  <c:v>0.8480000000000002</c:v>
                </c:pt>
                <c:pt idx="425">
                  <c:v>0.85000000000000009</c:v>
                </c:pt>
                <c:pt idx="426">
                  <c:v>0.85200000000000009</c:v>
                </c:pt>
                <c:pt idx="427">
                  <c:v>0.8540000000000002</c:v>
                </c:pt>
                <c:pt idx="428">
                  <c:v>0.85600000000000021</c:v>
                </c:pt>
                <c:pt idx="429">
                  <c:v>0.85799999999999998</c:v>
                </c:pt>
                <c:pt idx="430">
                  <c:v>0.8600000000000001</c:v>
                </c:pt>
                <c:pt idx="431">
                  <c:v>0.8620000000000001</c:v>
                </c:pt>
                <c:pt idx="432">
                  <c:v>0.86400000000000021</c:v>
                </c:pt>
                <c:pt idx="433">
                  <c:v>0.86600000000000021</c:v>
                </c:pt>
                <c:pt idx="434">
                  <c:v>0.8680000000000001</c:v>
                </c:pt>
                <c:pt idx="435">
                  <c:v>0.87000000000000011</c:v>
                </c:pt>
                <c:pt idx="436">
                  <c:v>0.87200000000000011</c:v>
                </c:pt>
                <c:pt idx="437">
                  <c:v>0.87400000000000022</c:v>
                </c:pt>
                <c:pt idx="438">
                  <c:v>0.876</c:v>
                </c:pt>
                <c:pt idx="439">
                  <c:v>0.87800000000000011</c:v>
                </c:pt>
                <c:pt idx="440">
                  <c:v>0.88000000000000012</c:v>
                </c:pt>
                <c:pt idx="441">
                  <c:v>0.88200000000000023</c:v>
                </c:pt>
                <c:pt idx="442">
                  <c:v>0.88400000000000001</c:v>
                </c:pt>
                <c:pt idx="443">
                  <c:v>0.88600000000000012</c:v>
                </c:pt>
                <c:pt idx="444">
                  <c:v>0.88800000000000012</c:v>
                </c:pt>
                <c:pt idx="445">
                  <c:v>0.89000000000000012</c:v>
                </c:pt>
                <c:pt idx="446">
                  <c:v>0.89200000000000024</c:v>
                </c:pt>
                <c:pt idx="447">
                  <c:v>0.89400000000000002</c:v>
                </c:pt>
                <c:pt idx="448">
                  <c:v>0.89600000000000013</c:v>
                </c:pt>
                <c:pt idx="449">
                  <c:v>0.89800000000000013</c:v>
                </c:pt>
                <c:pt idx="450">
                  <c:v>0.90000000000000024</c:v>
                </c:pt>
                <c:pt idx="451">
                  <c:v>0.90200000000000002</c:v>
                </c:pt>
                <c:pt idx="452">
                  <c:v>0.90400000000000003</c:v>
                </c:pt>
                <c:pt idx="453">
                  <c:v>0.90600000000000014</c:v>
                </c:pt>
                <c:pt idx="454">
                  <c:v>0.90800000000000014</c:v>
                </c:pt>
                <c:pt idx="455">
                  <c:v>0.91000000000000025</c:v>
                </c:pt>
                <c:pt idx="456">
                  <c:v>0.91200000000000003</c:v>
                </c:pt>
                <c:pt idx="457">
                  <c:v>0.91400000000000015</c:v>
                </c:pt>
                <c:pt idx="458">
                  <c:v>0.91600000000000015</c:v>
                </c:pt>
                <c:pt idx="459">
                  <c:v>0.91800000000000015</c:v>
                </c:pt>
                <c:pt idx="460">
                  <c:v>0.92</c:v>
                </c:pt>
                <c:pt idx="461">
                  <c:v>0.92200000000000004</c:v>
                </c:pt>
                <c:pt idx="462">
                  <c:v>0.92400000000000015</c:v>
                </c:pt>
                <c:pt idx="463">
                  <c:v>0.92600000000000016</c:v>
                </c:pt>
                <c:pt idx="464">
                  <c:v>0.92800000000000027</c:v>
                </c:pt>
                <c:pt idx="465">
                  <c:v>0.93</c:v>
                </c:pt>
                <c:pt idx="466">
                  <c:v>0.93200000000000005</c:v>
                </c:pt>
                <c:pt idx="467">
                  <c:v>0.93400000000000016</c:v>
                </c:pt>
                <c:pt idx="468">
                  <c:v>0.93600000000000017</c:v>
                </c:pt>
                <c:pt idx="469">
                  <c:v>0.93800000000000006</c:v>
                </c:pt>
                <c:pt idx="470">
                  <c:v>0.94000000000000006</c:v>
                </c:pt>
                <c:pt idx="471">
                  <c:v>0.94200000000000017</c:v>
                </c:pt>
                <c:pt idx="472">
                  <c:v>0.94400000000000017</c:v>
                </c:pt>
                <c:pt idx="473">
                  <c:v>0.94600000000000017</c:v>
                </c:pt>
                <c:pt idx="474">
                  <c:v>0.94800000000000006</c:v>
                </c:pt>
                <c:pt idx="475">
                  <c:v>0.95000000000000007</c:v>
                </c:pt>
                <c:pt idx="476">
                  <c:v>0.95200000000000018</c:v>
                </c:pt>
                <c:pt idx="477">
                  <c:v>0.95400000000000018</c:v>
                </c:pt>
                <c:pt idx="478">
                  <c:v>0.95600000000000007</c:v>
                </c:pt>
                <c:pt idx="479">
                  <c:v>0.95800000000000007</c:v>
                </c:pt>
                <c:pt idx="480">
                  <c:v>0.96000000000000019</c:v>
                </c:pt>
                <c:pt idx="481">
                  <c:v>0.96200000000000019</c:v>
                </c:pt>
                <c:pt idx="482">
                  <c:v>0.96400000000000019</c:v>
                </c:pt>
                <c:pt idx="483">
                  <c:v>0.96600000000000008</c:v>
                </c:pt>
                <c:pt idx="484">
                  <c:v>0.96800000000000008</c:v>
                </c:pt>
                <c:pt idx="485">
                  <c:v>0.9700000000000002</c:v>
                </c:pt>
                <c:pt idx="486">
                  <c:v>0.9720000000000002</c:v>
                </c:pt>
                <c:pt idx="487">
                  <c:v>0.97400000000000009</c:v>
                </c:pt>
                <c:pt idx="488">
                  <c:v>0.97600000000000009</c:v>
                </c:pt>
                <c:pt idx="489">
                  <c:v>0.97800000000000009</c:v>
                </c:pt>
                <c:pt idx="490">
                  <c:v>0.9800000000000002</c:v>
                </c:pt>
                <c:pt idx="491">
                  <c:v>0.98200000000000021</c:v>
                </c:pt>
                <c:pt idx="492">
                  <c:v>0.9840000000000001</c:v>
                </c:pt>
                <c:pt idx="493">
                  <c:v>0.9860000000000001</c:v>
                </c:pt>
                <c:pt idx="494">
                  <c:v>0.98800000000000021</c:v>
                </c:pt>
                <c:pt idx="495">
                  <c:v>0.99000000000000021</c:v>
                </c:pt>
                <c:pt idx="496">
                  <c:v>0.99199999999999999</c:v>
                </c:pt>
                <c:pt idx="497">
                  <c:v>0.99400000000000011</c:v>
                </c:pt>
                <c:pt idx="498">
                  <c:v>0.99600000000000011</c:v>
                </c:pt>
                <c:pt idx="499">
                  <c:v>0.99800000000000022</c:v>
                </c:pt>
                <c:pt idx="500">
                  <c:v>1</c:v>
                </c:pt>
                <c:pt idx="501">
                  <c:v>1.002</c:v>
                </c:pt>
                <c:pt idx="502">
                  <c:v>1.0040000000000002</c:v>
                </c:pt>
                <c:pt idx="503">
                  <c:v>1.0060000000000002</c:v>
                </c:pt>
                <c:pt idx="504">
                  <c:v>1.0080000000000002</c:v>
                </c:pt>
                <c:pt idx="505">
                  <c:v>1.01</c:v>
                </c:pt>
                <c:pt idx="506">
                  <c:v>1.012</c:v>
                </c:pt>
                <c:pt idx="507">
                  <c:v>1.0140000000000002</c:v>
                </c:pt>
                <c:pt idx="508">
                  <c:v>1.0160000000000002</c:v>
                </c:pt>
                <c:pt idx="509">
                  <c:v>1.018</c:v>
                </c:pt>
                <c:pt idx="510">
                  <c:v>1.02</c:v>
                </c:pt>
                <c:pt idx="511">
                  <c:v>1.022</c:v>
                </c:pt>
                <c:pt idx="512">
                  <c:v>1.0240000000000002</c:v>
                </c:pt>
                <c:pt idx="513">
                  <c:v>1.0260000000000002</c:v>
                </c:pt>
                <c:pt idx="514">
                  <c:v>1.028</c:v>
                </c:pt>
                <c:pt idx="515">
                  <c:v>1.03</c:v>
                </c:pt>
                <c:pt idx="516">
                  <c:v>1.0320000000000003</c:v>
                </c:pt>
                <c:pt idx="517">
                  <c:v>1.0340000000000003</c:v>
                </c:pt>
                <c:pt idx="518">
                  <c:v>1.036</c:v>
                </c:pt>
                <c:pt idx="519">
                  <c:v>1.038</c:v>
                </c:pt>
                <c:pt idx="520">
                  <c:v>1.04</c:v>
                </c:pt>
                <c:pt idx="521">
                  <c:v>1.0420000000000003</c:v>
                </c:pt>
                <c:pt idx="522">
                  <c:v>1.0440000000000003</c:v>
                </c:pt>
                <c:pt idx="523">
                  <c:v>1.046</c:v>
                </c:pt>
                <c:pt idx="524">
                  <c:v>1.048</c:v>
                </c:pt>
                <c:pt idx="525">
                  <c:v>1.05</c:v>
                </c:pt>
                <c:pt idx="526">
                  <c:v>1.0520000000000003</c:v>
                </c:pt>
                <c:pt idx="527">
                  <c:v>1.054</c:v>
                </c:pt>
                <c:pt idx="528">
                  <c:v>1.056</c:v>
                </c:pt>
                <c:pt idx="529">
                  <c:v>1.0580000000000001</c:v>
                </c:pt>
                <c:pt idx="530">
                  <c:v>1.0600000000000003</c:v>
                </c:pt>
                <c:pt idx="531">
                  <c:v>1.0620000000000003</c:v>
                </c:pt>
                <c:pt idx="532">
                  <c:v>1.0640000000000001</c:v>
                </c:pt>
                <c:pt idx="533">
                  <c:v>1.0660000000000001</c:v>
                </c:pt>
                <c:pt idx="534">
                  <c:v>1.0680000000000001</c:v>
                </c:pt>
                <c:pt idx="535">
                  <c:v>1.0700000000000003</c:v>
                </c:pt>
                <c:pt idx="536">
                  <c:v>1.0720000000000001</c:v>
                </c:pt>
                <c:pt idx="537">
                  <c:v>1.0740000000000001</c:v>
                </c:pt>
                <c:pt idx="538">
                  <c:v>1.0760000000000001</c:v>
                </c:pt>
                <c:pt idx="539">
                  <c:v>1.0780000000000003</c:v>
                </c:pt>
                <c:pt idx="540">
                  <c:v>1.0800000000000003</c:v>
                </c:pt>
                <c:pt idx="541">
                  <c:v>1.0820000000000001</c:v>
                </c:pt>
                <c:pt idx="542">
                  <c:v>1.0840000000000001</c:v>
                </c:pt>
                <c:pt idx="543">
                  <c:v>1.0860000000000001</c:v>
                </c:pt>
                <c:pt idx="544">
                  <c:v>1.0880000000000003</c:v>
                </c:pt>
                <c:pt idx="545">
                  <c:v>1.0900000000000001</c:v>
                </c:pt>
                <c:pt idx="546">
                  <c:v>1.0920000000000001</c:v>
                </c:pt>
                <c:pt idx="547">
                  <c:v>1.0940000000000001</c:v>
                </c:pt>
                <c:pt idx="548">
                  <c:v>1.0960000000000001</c:v>
                </c:pt>
                <c:pt idx="549">
                  <c:v>1.0980000000000003</c:v>
                </c:pt>
                <c:pt idx="550">
                  <c:v>1.1000000000000001</c:v>
                </c:pt>
                <c:pt idx="551">
                  <c:v>1.1020000000000001</c:v>
                </c:pt>
                <c:pt idx="552">
                  <c:v>1.1040000000000001</c:v>
                </c:pt>
                <c:pt idx="553">
                  <c:v>1.1060000000000003</c:v>
                </c:pt>
                <c:pt idx="554">
                  <c:v>1.1080000000000001</c:v>
                </c:pt>
                <c:pt idx="555">
                  <c:v>1.1100000000000001</c:v>
                </c:pt>
                <c:pt idx="556">
                  <c:v>1.1120000000000001</c:v>
                </c:pt>
                <c:pt idx="557">
                  <c:v>1.1140000000000001</c:v>
                </c:pt>
                <c:pt idx="558">
                  <c:v>1.1160000000000001</c:v>
                </c:pt>
                <c:pt idx="559">
                  <c:v>1.1180000000000001</c:v>
                </c:pt>
                <c:pt idx="560">
                  <c:v>1.1200000000000001</c:v>
                </c:pt>
                <c:pt idx="561">
                  <c:v>1.1220000000000001</c:v>
                </c:pt>
                <c:pt idx="562">
                  <c:v>1.1240000000000001</c:v>
                </c:pt>
                <c:pt idx="563">
                  <c:v>1.1260000000000001</c:v>
                </c:pt>
                <c:pt idx="564">
                  <c:v>1.1280000000000001</c:v>
                </c:pt>
                <c:pt idx="565">
                  <c:v>1.1300000000000001</c:v>
                </c:pt>
                <c:pt idx="566">
                  <c:v>1.1320000000000001</c:v>
                </c:pt>
                <c:pt idx="567">
                  <c:v>1.1340000000000001</c:v>
                </c:pt>
                <c:pt idx="568">
                  <c:v>1.1360000000000001</c:v>
                </c:pt>
                <c:pt idx="569">
                  <c:v>1.1380000000000001</c:v>
                </c:pt>
                <c:pt idx="570">
                  <c:v>1.1400000000000001</c:v>
                </c:pt>
                <c:pt idx="571">
                  <c:v>1.1420000000000001</c:v>
                </c:pt>
                <c:pt idx="572">
                  <c:v>1.1440000000000001</c:v>
                </c:pt>
                <c:pt idx="573">
                  <c:v>1.1460000000000001</c:v>
                </c:pt>
                <c:pt idx="574">
                  <c:v>1.1480000000000001</c:v>
                </c:pt>
                <c:pt idx="575">
                  <c:v>1.1500000000000001</c:v>
                </c:pt>
                <c:pt idx="576">
                  <c:v>1.1520000000000001</c:v>
                </c:pt>
                <c:pt idx="577">
                  <c:v>1.1540000000000001</c:v>
                </c:pt>
                <c:pt idx="578">
                  <c:v>1.1560000000000001</c:v>
                </c:pt>
                <c:pt idx="579">
                  <c:v>1.1580000000000001</c:v>
                </c:pt>
                <c:pt idx="580">
                  <c:v>1.1600000000000001</c:v>
                </c:pt>
                <c:pt idx="581">
                  <c:v>1.1620000000000001</c:v>
                </c:pt>
                <c:pt idx="582">
                  <c:v>1.1640000000000001</c:v>
                </c:pt>
                <c:pt idx="583">
                  <c:v>1.1660000000000001</c:v>
                </c:pt>
                <c:pt idx="584">
                  <c:v>1.1680000000000001</c:v>
                </c:pt>
                <c:pt idx="585">
                  <c:v>1.17</c:v>
                </c:pt>
                <c:pt idx="586">
                  <c:v>1.1720000000000002</c:v>
                </c:pt>
                <c:pt idx="587">
                  <c:v>1.1740000000000002</c:v>
                </c:pt>
                <c:pt idx="588">
                  <c:v>1.1760000000000002</c:v>
                </c:pt>
                <c:pt idx="589">
                  <c:v>1.1780000000000002</c:v>
                </c:pt>
                <c:pt idx="590">
                  <c:v>1.1800000000000002</c:v>
                </c:pt>
                <c:pt idx="591">
                  <c:v>1.1820000000000002</c:v>
                </c:pt>
                <c:pt idx="592">
                  <c:v>1.1840000000000002</c:v>
                </c:pt>
                <c:pt idx="593">
                  <c:v>1.1860000000000002</c:v>
                </c:pt>
                <c:pt idx="594">
                  <c:v>1.1879999999999999</c:v>
                </c:pt>
                <c:pt idx="595">
                  <c:v>1.1900000000000002</c:v>
                </c:pt>
                <c:pt idx="596">
                  <c:v>1.1920000000000002</c:v>
                </c:pt>
                <c:pt idx="597">
                  <c:v>1.1940000000000002</c:v>
                </c:pt>
                <c:pt idx="598">
                  <c:v>1.1960000000000002</c:v>
                </c:pt>
                <c:pt idx="599">
                  <c:v>1.198</c:v>
                </c:pt>
                <c:pt idx="600">
                  <c:v>1.2000000000000002</c:v>
                </c:pt>
                <c:pt idx="601">
                  <c:v>1.2020000000000002</c:v>
                </c:pt>
                <c:pt idx="602">
                  <c:v>1.2040000000000002</c:v>
                </c:pt>
                <c:pt idx="603">
                  <c:v>1.206</c:v>
                </c:pt>
                <c:pt idx="604">
                  <c:v>1.2080000000000002</c:v>
                </c:pt>
                <c:pt idx="605">
                  <c:v>1.2100000000000002</c:v>
                </c:pt>
                <c:pt idx="606">
                  <c:v>1.2120000000000002</c:v>
                </c:pt>
                <c:pt idx="607">
                  <c:v>1.2140000000000002</c:v>
                </c:pt>
                <c:pt idx="608">
                  <c:v>1.216</c:v>
                </c:pt>
                <c:pt idx="609">
                  <c:v>1.2180000000000002</c:v>
                </c:pt>
                <c:pt idx="610">
                  <c:v>1.2200000000000002</c:v>
                </c:pt>
                <c:pt idx="611">
                  <c:v>1.2220000000000002</c:v>
                </c:pt>
                <c:pt idx="612">
                  <c:v>1.224</c:v>
                </c:pt>
                <c:pt idx="613">
                  <c:v>1.2260000000000002</c:v>
                </c:pt>
                <c:pt idx="614">
                  <c:v>1.2280000000000002</c:v>
                </c:pt>
                <c:pt idx="615">
                  <c:v>1.2300000000000002</c:v>
                </c:pt>
                <c:pt idx="616">
                  <c:v>1.232</c:v>
                </c:pt>
                <c:pt idx="617">
                  <c:v>1.234</c:v>
                </c:pt>
                <c:pt idx="618">
                  <c:v>1.2360000000000002</c:v>
                </c:pt>
                <c:pt idx="619">
                  <c:v>1.2380000000000002</c:v>
                </c:pt>
                <c:pt idx="620">
                  <c:v>1.2400000000000002</c:v>
                </c:pt>
                <c:pt idx="621">
                  <c:v>1.242</c:v>
                </c:pt>
                <c:pt idx="622">
                  <c:v>1.244</c:v>
                </c:pt>
                <c:pt idx="623">
                  <c:v>1.2460000000000002</c:v>
                </c:pt>
                <c:pt idx="624">
                  <c:v>1.2480000000000002</c:v>
                </c:pt>
                <c:pt idx="625">
                  <c:v>1.25</c:v>
                </c:pt>
                <c:pt idx="626">
                  <c:v>1.252</c:v>
                </c:pt>
                <c:pt idx="627">
                  <c:v>1.2540000000000002</c:v>
                </c:pt>
                <c:pt idx="628">
                  <c:v>1.2560000000000002</c:v>
                </c:pt>
                <c:pt idx="629">
                  <c:v>1.2580000000000002</c:v>
                </c:pt>
                <c:pt idx="630">
                  <c:v>1.26</c:v>
                </c:pt>
                <c:pt idx="631">
                  <c:v>1.262</c:v>
                </c:pt>
                <c:pt idx="632">
                  <c:v>1.2640000000000002</c:v>
                </c:pt>
                <c:pt idx="633">
                  <c:v>1.2660000000000002</c:v>
                </c:pt>
                <c:pt idx="634">
                  <c:v>1.268</c:v>
                </c:pt>
                <c:pt idx="635">
                  <c:v>1.27</c:v>
                </c:pt>
                <c:pt idx="636">
                  <c:v>1.272</c:v>
                </c:pt>
                <c:pt idx="637">
                  <c:v>1.2740000000000002</c:v>
                </c:pt>
                <c:pt idx="638">
                  <c:v>1.2760000000000002</c:v>
                </c:pt>
                <c:pt idx="639">
                  <c:v>1.278</c:v>
                </c:pt>
                <c:pt idx="640">
                  <c:v>1.28</c:v>
                </c:pt>
                <c:pt idx="641">
                  <c:v>1.2820000000000003</c:v>
                </c:pt>
                <c:pt idx="642">
                  <c:v>1.2840000000000003</c:v>
                </c:pt>
                <c:pt idx="643">
                  <c:v>1.286</c:v>
                </c:pt>
                <c:pt idx="644">
                  <c:v>1.288</c:v>
                </c:pt>
                <c:pt idx="645">
                  <c:v>1.29</c:v>
                </c:pt>
                <c:pt idx="646">
                  <c:v>1.2920000000000003</c:v>
                </c:pt>
                <c:pt idx="647">
                  <c:v>1.2940000000000003</c:v>
                </c:pt>
                <c:pt idx="648">
                  <c:v>1.296</c:v>
                </c:pt>
                <c:pt idx="649">
                  <c:v>1.298</c:v>
                </c:pt>
                <c:pt idx="650">
                  <c:v>1.3000000000000003</c:v>
                </c:pt>
                <c:pt idx="651">
                  <c:v>1.3020000000000003</c:v>
                </c:pt>
                <c:pt idx="652">
                  <c:v>1.304</c:v>
                </c:pt>
                <c:pt idx="653">
                  <c:v>1.306</c:v>
                </c:pt>
                <c:pt idx="654">
                  <c:v>1.3080000000000001</c:v>
                </c:pt>
                <c:pt idx="655">
                  <c:v>1.3100000000000003</c:v>
                </c:pt>
                <c:pt idx="656">
                  <c:v>1.3120000000000003</c:v>
                </c:pt>
                <c:pt idx="657">
                  <c:v>1.3140000000000001</c:v>
                </c:pt>
                <c:pt idx="658">
                  <c:v>1.3160000000000001</c:v>
                </c:pt>
                <c:pt idx="659">
                  <c:v>1.3180000000000001</c:v>
                </c:pt>
                <c:pt idx="660">
                  <c:v>1.3200000000000003</c:v>
                </c:pt>
                <c:pt idx="661">
                  <c:v>1.3220000000000001</c:v>
                </c:pt>
                <c:pt idx="662">
                  <c:v>1.3240000000000001</c:v>
                </c:pt>
                <c:pt idx="663">
                  <c:v>1.3260000000000001</c:v>
                </c:pt>
                <c:pt idx="664">
                  <c:v>1.3280000000000003</c:v>
                </c:pt>
                <c:pt idx="665">
                  <c:v>1.3300000000000003</c:v>
                </c:pt>
                <c:pt idx="666">
                  <c:v>1.3320000000000001</c:v>
                </c:pt>
                <c:pt idx="667">
                  <c:v>1.3340000000000001</c:v>
                </c:pt>
                <c:pt idx="668">
                  <c:v>1.3360000000000001</c:v>
                </c:pt>
                <c:pt idx="669">
                  <c:v>1.3380000000000003</c:v>
                </c:pt>
                <c:pt idx="670">
                  <c:v>1.34</c:v>
                </c:pt>
                <c:pt idx="671">
                  <c:v>1.3420000000000001</c:v>
                </c:pt>
                <c:pt idx="672">
                  <c:v>1.3440000000000001</c:v>
                </c:pt>
                <c:pt idx="673">
                  <c:v>1.3460000000000001</c:v>
                </c:pt>
                <c:pt idx="674">
                  <c:v>1.3480000000000001</c:v>
                </c:pt>
                <c:pt idx="675">
                  <c:v>1.35</c:v>
                </c:pt>
                <c:pt idx="676">
                  <c:v>1.3520000000000001</c:v>
                </c:pt>
                <c:pt idx="677">
                  <c:v>1.3540000000000001</c:v>
                </c:pt>
                <c:pt idx="678">
                  <c:v>1.3560000000000003</c:v>
                </c:pt>
                <c:pt idx="679">
                  <c:v>1.3580000000000001</c:v>
                </c:pt>
                <c:pt idx="680">
                  <c:v>1.36</c:v>
                </c:pt>
                <c:pt idx="681">
                  <c:v>1.3620000000000001</c:v>
                </c:pt>
                <c:pt idx="682">
                  <c:v>1.3640000000000001</c:v>
                </c:pt>
                <c:pt idx="683">
                  <c:v>1.3660000000000001</c:v>
                </c:pt>
                <c:pt idx="684">
                  <c:v>1.3680000000000001</c:v>
                </c:pt>
                <c:pt idx="685">
                  <c:v>1.37</c:v>
                </c:pt>
                <c:pt idx="686">
                  <c:v>1.3720000000000001</c:v>
                </c:pt>
                <c:pt idx="687">
                  <c:v>1.3740000000000001</c:v>
                </c:pt>
                <c:pt idx="688">
                  <c:v>1.3760000000000001</c:v>
                </c:pt>
                <c:pt idx="689">
                  <c:v>1.3780000000000001</c:v>
                </c:pt>
                <c:pt idx="690">
                  <c:v>1.3800000000000001</c:v>
                </c:pt>
                <c:pt idx="691">
                  <c:v>1.3820000000000001</c:v>
                </c:pt>
                <c:pt idx="692">
                  <c:v>1.3840000000000001</c:v>
                </c:pt>
                <c:pt idx="693">
                  <c:v>1.3860000000000001</c:v>
                </c:pt>
                <c:pt idx="694">
                  <c:v>1.3880000000000001</c:v>
                </c:pt>
                <c:pt idx="695">
                  <c:v>1.3900000000000001</c:v>
                </c:pt>
                <c:pt idx="696">
                  <c:v>1.3920000000000001</c:v>
                </c:pt>
                <c:pt idx="697">
                  <c:v>1.3940000000000001</c:v>
                </c:pt>
                <c:pt idx="698">
                  <c:v>1.3960000000000001</c:v>
                </c:pt>
                <c:pt idx="699">
                  <c:v>1.3980000000000001</c:v>
                </c:pt>
                <c:pt idx="700">
                  <c:v>1.4000000000000001</c:v>
                </c:pt>
                <c:pt idx="701">
                  <c:v>1.4020000000000001</c:v>
                </c:pt>
                <c:pt idx="702">
                  <c:v>1.4040000000000001</c:v>
                </c:pt>
                <c:pt idx="703">
                  <c:v>1.4060000000000001</c:v>
                </c:pt>
                <c:pt idx="704">
                  <c:v>1.4080000000000001</c:v>
                </c:pt>
                <c:pt idx="705">
                  <c:v>1.4100000000000001</c:v>
                </c:pt>
                <c:pt idx="706">
                  <c:v>1.4120000000000001</c:v>
                </c:pt>
                <c:pt idx="707">
                  <c:v>1.4140000000000001</c:v>
                </c:pt>
                <c:pt idx="708">
                  <c:v>1.4160000000000001</c:v>
                </c:pt>
                <c:pt idx="709">
                  <c:v>1.4180000000000001</c:v>
                </c:pt>
                <c:pt idx="710">
                  <c:v>1.42</c:v>
                </c:pt>
                <c:pt idx="711">
                  <c:v>1.4220000000000002</c:v>
                </c:pt>
                <c:pt idx="712">
                  <c:v>1.4240000000000002</c:v>
                </c:pt>
                <c:pt idx="713">
                  <c:v>1.4260000000000002</c:v>
                </c:pt>
                <c:pt idx="714">
                  <c:v>1.4280000000000002</c:v>
                </c:pt>
                <c:pt idx="715">
                  <c:v>1.4300000000000002</c:v>
                </c:pt>
                <c:pt idx="716">
                  <c:v>1.4320000000000002</c:v>
                </c:pt>
                <c:pt idx="717">
                  <c:v>1.4340000000000002</c:v>
                </c:pt>
                <c:pt idx="718">
                  <c:v>1.4360000000000002</c:v>
                </c:pt>
                <c:pt idx="719">
                  <c:v>1.4379999999999999</c:v>
                </c:pt>
                <c:pt idx="720">
                  <c:v>1.4400000000000002</c:v>
                </c:pt>
                <c:pt idx="721">
                  <c:v>1.4420000000000002</c:v>
                </c:pt>
                <c:pt idx="722">
                  <c:v>1.4440000000000002</c:v>
                </c:pt>
                <c:pt idx="723">
                  <c:v>1.446</c:v>
                </c:pt>
                <c:pt idx="724">
                  <c:v>1.4480000000000002</c:v>
                </c:pt>
                <c:pt idx="725">
                  <c:v>1.4500000000000002</c:v>
                </c:pt>
                <c:pt idx="726">
                  <c:v>1.4520000000000002</c:v>
                </c:pt>
                <c:pt idx="727">
                  <c:v>1.4540000000000002</c:v>
                </c:pt>
                <c:pt idx="728">
                  <c:v>1.456</c:v>
                </c:pt>
                <c:pt idx="729">
                  <c:v>1.4580000000000002</c:v>
                </c:pt>
                <c:pt idx="730">
                  <c:v>1.4600000000000002</c:v>
                </c:pt>
                <c:pt idx="731">
                  <c:v>1.4620000000000002</c:v>
                </c:pt>
                <c:pt idx="732">
                  <c:v>1.464</c:v>
                </c:pt>
                <c:pt idx="733">
                  <c:v>1.466</c:v>
                </c:pt>
                <c:pt idx="734">
                  <c:v>1.4680000000000002</c:v>
                </c:pt>
                <c:pt idx="735">
                  <c:v>1.4700000000000002</c:v>
                </c:pt>
                <c:pt idx="736">
                  <c:v>1.4720000000000002</c:v>
                </c:pt>
                <c:pt idx="737">
                  <c:v>1.474</c:v>
                </c:pt>
                <c:pt idx="738">
                  <c:v>1.4760000000000002</c:v>
                </c:pt>
                <c:pt idx="739">
                  <c:v>1.4780000000000002</c:v>
                </c:pt>
                <c:pt idx="740">
                  <c:v>1.4800000000000002</c:v>
                </c:pt>
                <c:pt idx="741">
                  <c:v>1.482</c:v>
                </c:pt>
                <c:pt idx="742">
                  <c:v>1.484</c:v>
                </c:pt>
                <c:pt idx="743">
                  <c:v>1.4860000000000002</c:v>
                </c:pt>
                <c:pt idx="744">
                  <c:v>1.4880000000000002</c:v>
                </c:pt>
                <c:pt idx="745">
                  <c:v>1.4900000000000002</c:v>
                </c:pt>
                <c:pt idx="746">
                  <c:v>1.492</c:v>
                </c:pt>
                <c:pt idx="747">
                  <c:v>1.494</c:v>
                </c:pt>
                <c:pt idx="748">
                  <c:v>1.4960000000000002</c:v>
                </c:pt>
                <c:pt idx="749">
                  <c:v>1.4980000000000002</c:v>
                </c:pt>
                <c:pt idx="750">
                  <c:v>1.5</c:v>
                </c:pt>
                <c:pt idx="751">
                  <c:v>1.502</c:v>
                </c:pt>
                <c:pt idx="752">
                  <c:v>1.5040000000000002</c:v>
                </c:pt>
                <c:pt idx="753">
                  <c:v>1.5060000000000002</c:v>
                </c:pt>
                <c:pt idx="754">
                  <c:v>1.5080000000000002</c:v>
                </c:pt>
                <c:pt idx="755">
                  <c:v>1.51</c:v>
                </c:pt>
                <c:pt idx="756">
                  <c:v>1.512</c:v>
                </c:pt>
                <c:pt idx="757">
                  <c:v>1.5140000000000002</c:v>
                </c:pt>
                <c:pt idx="758">
                  <c:v>1.5160000000000002</c:v>
                </c:pt>
                <c:pt idx="759">
                  <c:v>1.518</c:v>
                </c:pt>
                <c:pt idx="760">
                  <c:v>1.52</c:v>
                </c:pt>
                <c:pt idx="761">
                  <c:v>1.5220000000000002</c:v>
                </c:pt>
                <c:pt idx="762">
                  <c:v>1.5240000000000002</c:v>
                </c:pt>
                <c:pt idx="763">
                  <c:v>1.5260000000000002</c:v>
                </c:pt>
                <c:pt idx="764">
                  <c:v>1.528</c:v>
                </c:pt>
                <c:pt idx="765">
                  <c:v>1.53</c:v>
                </c:pt>
                <c:pt idx="766">
                  <c:v>1.5320000000000003</c:v>
                </c:pt>
                <c:pt idx="767">
                  <c:v>1.5340000000000003</c:v>
                </c:pt>
                <c:pt idx="768">
                  <c:v>1.536</c:v>
                </c:pt>
                <c:pt idx="769">
                  <c:v>1.538</c:v>
                </c:pt>
                <c:pt idx="770">
                  <c:v>1.54</c:v>
                </c:pt>
                <c:pt idx="771">
                  <c:v>1.5420000000000003</c:v>
                </c:pt>
                <c:pt idx="772">
                  <c:v>1.5440000000000003</c:v>
                </c:pt>
                <c:pt idx="773">
                  <c:v>1.546</c:v>
                </c:pt>
                <c:pt idx="774">
                  <c:v>1.548</c:v>
                </c:pt>
                <c:pt idx="775">
                  <c:v>1.5500000000000003</c:v>
                </c:pt>
                <c:pt idx="776">
                  <c:v>1.5520000000000003</c:v>
                </c:pt>
                <c:pt idx="777">
                  <c:v>1.554</c:v>
                </c:pt>
                <c:pt idx="778">
                  <c:v>1.556</c:v>
                </c:pt>
                <c:pt idx="779">
                  <c:v>1.5580000000000001</c:v>
                </c:pt>
                <c:pt idx="780">
                  <c:v>1.5600000000000003</c:v>
                </c:pt>
                <c:pt idx="781">
                  <c:v>1.5620000000000001</c:v>
                </c:pt>
                <c:pt idx="782">
                  <c:v>1.5640000000000001</c:v>
                </c:pt>
                <c:pt idx="783">
                  <c:v>1.5660000000000001</c:v>
                </c:pt>
                <c:pt idx="784">
                  <c:v>1.5680000000000001</c:v>
                </c:pt>
                <c:pt idx="785">
                  <c:v>1.5700000000000003</c:v>
                </c:pt>
                <c:pt idx="786">
                  <c:v>1.5720000000000001</c:v>
                </c:pt>
                <c:pt idx="787">
                  <c:v>1.5740000000000001</c:v>
                </c:pt>
                <c:pt idx="788">
                  <c:v>1.5760000000000001</c:v>
                </c:pt>
                <c:pt idx="789">
                  <c:v>1.5780000000000003</c:v>
                </c:pt>
                <c:pt idx="790">
                  <c:v>1.58</c:v>
                </c:pt>
                <c:pt idx="791">
                  <c:v>1.5820000000000001</c:v>
                </c:pt>
                <c:pt idx="792">
                  <c:v>1.5840000000000001</c:v>
                </c:pt>
                <c:pt idx="793">
                  <c:v>1.5860000000000001</c:v>
                </c:pt>
                <c:pt idx="794">
                  <c:v>1.5880000000000003</c:v>
                </c:pt>
                <c:pt idx="795">
                  <c:v>1.59</c:v>
                </c:pt>
                <c:pt idx="796">
                  <c:v>1.5920000000000001</c:v>
                </c:pt>
                <c:pt idx="797">
                  <c:v>1.5940000000000001</c:v>
                </c:pt>
                <c:pt idx="798">
                  <c:v>1.5960000000000001</c:v>
                </c:pt>
                <c:pt idx="799">
                  <c:v>1.5980000000000001</c:v>
                </c:pt>
                <c:pt idx="800">
                  <c:v>1.6</c:v>
                </c:pt>
                <c:pt idx="801">
                  <c:v>1.6020000000000001</c:v>
                </c:pt>
                <c:pt idx="802">
                  <c:v>1.6040000000000001</c:v>
                </c:pt>
                <c:pt idx="803">
                  <c:v>1.6060000000000003</c:v>
                </c:pt>
                <c:pt idx="804">
                  <c:v>1.6080000000000001</c:v>
                </c:pt>
                <c:pt idx="805">
                  <c:v>1.61</c:v>
                </c:pt>
                <c:pt idx="806">
                  <c:v>1.6120000000000001</c:v>
                </c:pt>
                <c:pt idx="807">
                  <c:v>1.6140000000000001</c:v>
                </c:pt>
                <c:pt idx="808">
                  <c:v>1.6160000000000001</c:v>
                </c:pt>
                <c:pt idx="809">
                  <c:v>1.6180000000000001</c:v>
                </c:pt>
                <c:pt idx="810">
                  <c:v>1.62</c:v>
                </c:pt>
                <c:pt idx="811">
                  <c:v>1.6220000000000001</c:v>
                </c:pt>
                <c:pt idx="812">
                  <c:v>1.6240000000000003</c:v>
                </c:pt>
                <c:pt idx="813">
                  <c:v>1.6260000000000001</c:v>
                </c:pt>
                <c:pt idx="814">
                  <c:v>1.6280000000000001</c:v>
                </c:pt>
                <c:pt idx="815">
                  <c:v>1.6300000000000001</c:v>
                </c:pt>
                <c:pt idx="816">
                  <c:v>1.6320000000000001</c:v>
                </c:pt>
                <c:pt idx="817">
                  <c:v>1.6340000000000001</c:v>
                </c:pt>
                <c:pt idx="818">
                  <c:v>1.6360000000000001</c:v>
                </c:pt>
                <c:pt idx="819">
                  <c:v>1.6380000000000001</c:v>
                </c:pt>
                <c:pt idx="820">
                  <c:v>1.6400000000000001</c:v>
                </c:pt>
                <c:pt idx="821">
                  <c:v>1.6420000000000001</c:v>
                </c:pt>
                <c:pt idx="822">
                  <c:v>1.6440000000000001</c:v>
                </c:pt>
                <c:pt idx="823">
                  <c:v>1.6460000000000001</c:v>
                </c:pt>
                <c:pt idx="824">
                  <c:v>1.6480000000000001</c:v>
                </c:pt>
                <c:pt idx="825">
                  <c:v>1.6500000000000001</c:v>
                </c:pt>
                <c:pt idx="826">
                  <c:v>1.6520000000000004</c:v>
                </c:pt>
                <c:pt idx="827">
                  <c:v>1.6540000000000001</c:v>
                </c:pt>
                <c:pt idx="828">
                  <c:v>1.6560000000000001</c:v>
                </c:pt>
                <c:pt idx="829">
                  <c:v>1.6580000000000001</c:v>
                </c:pt>
                <c:pt idx="830">
                  <c:v>1.66</c:v>
                </c:pt>
                <c:pt idx="831">
                  <c:v>1.6620000000000004</c:v>
                </c:pt>
                <c:pt idx="832">
                  <c:v>1.6640000000000001</c:v>
                </c:pt>
                <c:pt idx="833">
                  <c:v>1.6660000000000001</c:v>
                </c:pt>
                <c:pt idx="834">
                  <c:v>1.6680000000000001</c:v>
                </c:pt>
                <c:pt idx="835">
                  <c:v>1.6700000000000002</c:v>
                </c:pt>
                <c:pt idx="836">
                  <c:v>1.6720000000000002</c:v>
                </c:pt>
                <c:pt idx="837">
                  <c:v>1.6740000000000002</c:v>
                </c:pt>
                <c:pt idx="838">
                  <c:v>1.6759999999999999</c:v>
                </c:pt>
                <c:pt idx="839">
                  <c:v>1.6780000000000002</c:v>
                </c:pt>
                <c:pt idx="840">
                  <c:v>1.6800000000000002</c:v>
                </c:pt>
                <c:pt idx="841">
                  <c:v>1.6820000000000002</c:v>
                </c:pt>
                <c:pt idx="842">
                  <c:v>1.6840000000000002</c:v>
                </c:pt>
                <c:pt idx="843">
                  <c:v>1.6859999999999999</c:v>
                </c:pt>
                <c:pt idx="844">
                  <c:v>1.6880000000000002</c:v>
                </c:pt>
                <c:pt idx="845">
                  <c:v>1.6900000000000002</c:v>
                </c:pt>
                <c:pt idx="846">
                  <c:v>1.6920000000000002</c:v>
                </c:pt>
                <c:pt idx="847">
                  <c:v>1.6940000000000002</c:v>
                </c:pt>
                <c:pt idx="848">
                  <c:v>1.696</c:v>
                </c:pt>
                <c:pt idx="849">
                  <c:v>1.6980000000000002</c:v>
                </c:pt>
                <c:pt idx="850">
                  <c:v>1.7000000000000002</c:v>
                </c:pt>
                <c:pt idx="851">
                  <c:v>1.7020000000000002</c:v>
                </c:pt>
                <c:pt idx="852">
                  <c:v>1.7040000000000002</c:v>
                </c:pt>
                <c:pt idx="853">
                  <c:v>1.706</c:v>
                </c:pt>
                <c:pt idx="854">
                  <c:v>1.7080000000000002</c:v>
                </c:pt>
                <c:pt idx="855">
                  <c:v>1.7100000000000002</c:v>
                </c:pt>
                <c:pt idx="856">
                  <c:v>1.712</c:v>
                </c:pt>
                <c:pt idx="857">
                  <c:v>1.7140000000000002</c:v>
                </c:pt>
                <c:pt idx="858">
                  <c:v>1.716</c:v>
                </c:pt>
                <c:pt idx="859">
                  <c:v>1.7180000000000002</c:v>
                </c:pt>
                <c:pt idx="860">
                  <c:v>1.7200000000000002</c:v>
                </c:pt>
                <c:pt idx="861">
                  <c:v>1.722</c:v>
                </c:pt>
                <c:pt idx="862">
                  <c:v>1.7240000000000002</c:v>
                </c:pt>
                <c:pt idx="863">
                  <c:v>1.7260000000000002</c:v>
                </c:pt>
                <c:pt idx="864">
                  <c:v>1.7280000000000002</c:v>
                </c:pt>
                <c:pt idx="865">
                  <c:v>1.7300000000000002</c:v>
                </c:pt>
                <c:pt idx="866">
                  <c:v>1.732</c:v>
                </c:pt>
                <c:pt idx="867">
                  <c:v>1.734</c:v>
                </c:pt>
                <c:pt idx="868">
                  <c:v>1.7360000000000002</c:v>
                </c:pt>
                <c:pt idx="869">
                  <c:v>1.7380000000000002</c:v>
                </c:pt>
                <c:pt idx="870">
                  <c:v>1.7400000000000002</c:v>
                </c:pt>
                <c:pt idx="871">
                  <c:v>1.742</c:v>
                </c:pt>
                <c:pt idx="872">
                  <c:v>1.7440000000000002</c:v>
                </c:pt>
                <c:pt idx="873">
                  <c:v>1.7460000000000002</c:v>
                </c:pt>
                <c:pt idx="874">
                  <c:v>1.748</c:v>
                </c:pt>
                <c:pt idx="875">
                  <c:v>1.7500000000000002</c:v>
                </c:pt>
                <c:pt idx="876">
                  <c:v>1.752</c:v>
                </c:pt>
                <c:pt idx="877">
                  <c:v>1.7540000000000002</c:v>
                </c:pt>
                <c:pt idx="878">
                  <c:v>1.7560000000000002</c:v>
                </c:pt>
                <c:pt idx="879">
                  <c:v>1.758</c:v>
                </c:pt>
                <c:pt idx="880">
                  <c:v>1.7600000000000002</c:v>
                </c:pt>
                <c:pt idx="881">
                  <c:v>1.762</c:v>
                </c:pt>
                <c:pt idx="882">
                  <c:v>1.7640000000000002</c:v>
                </c:pt>
                <c:pt idx="883">
                  <c:v>1.7660000000000002</c:v>
                </c:pt>
                <c:pt idx="884">
                  <c:v>1.768</c:v>
                </c:pt>
                <c:pt idx="885">
                  <c:v>1.77</c:v>
                </c:pt>
                <c:pt idx="886">
                  <c:v>1.7720000000000002</c:v>
                </c:pt>
                <c:pt idx="887">
                  <c:v>1.774</c:v>
                </c:pt>
                <c:pt idx="888">
                  <c:v>1.7760000000000002</c:v>
                </c:pt>
                <c:pt idx="889">
                  <c:v>1.778</c:v>
                </c:pt>
                <c:pt idx="890">
                  <c:v>1.78</c:v>
                </c:pt>
                <c:pt idx="891">
                  <c:v>1.7820000000000003</c:v>
                </c:pt>
                <c:pt idx="892">
                  <c:v>1.784</c:v>
                </c:pt>
                <c:pt idx="893">
                  <c:v>1.7860000000000003</c:v>
                </c:pt>
                <c:pt idx="894">
                  <c:v>1.788</c:v>
                </c:pt>
                <c:pt idx="895">
                  <c:v>1.79</c:v>
                </c:pt>
                <c:pt idx="896">
                  <c:v>1.7920000000000003</c:v>
                </c:pt>
                <c:pt idx="897">
                  <c:v>1.794</c:v>
                </c:pt>
                <c:pt idx="898">
                  <c:v>1.7960000000000003</c:v>
                </c:pt>
                <c:pt idx="899">
                  <c:v>1.798</c:v>
                </c:pt>
                <c:pt idx="900">
                  <c:v>1.8000000000000003</c:v>
                </c:pt>
                <c:pt idx="901">
                  <c:v>1.8020000000000003</c:v>
                </c:pt>
                <c:pt idx="902">
                  <c:v>1.804</c:v>
                </c:pt>
                <c:pt idx="903">
                  <c:v>1.806</c:v>
                </c:pt>
                <c:pt idx="904">
                  <c:v>1.8080000000000001</c:v>
                </c:pt>
                <c:pt idx="905">
                  <c:v>1.81</c:v>
                </c:pt>
                <c:pt idx="906">
                  <c:v>1.8120000000000003</c:v>
                </c:pt>
                <c:pt idx="907">
                  <c:v>1.8140000000000001</c:v>
                </c:pt>
                <c:pt idx="908">
                  <c:v>1.8160000000000001</c:v>
                </c:pt>
                <c:pt idx="909">
                  <c:v>1.8180000000000001</c:v>
                </c:pt>
                <c:pt idx="910">
                  <c:v>1.82</c:v>
                </c:pt>
                <c:pt idx="911">
                  <c:v>1.8220000000000003</c:v>
                </c:pt>
                <c:pt idx="912">
                  <c:v>1.8240000000000001</c:v>
                </c:pt>
                <c:pt idx="913">
                  <c:v>1.8260000000000001</c:v>
                </c:pt>
                <c:pt idx="914">
                  <c:v>1.8280000000000003</c:v>
                </c:pt>
                <c:pt idx="915">
                  <c:v>1.83</c:v>
                </c:pt>
                <c:pt idx="916">
                  <c:v>1.8320000000000001</c:v>
                </c:pt>
                <c:pt idx="917">
                  <c:v>1.8340000000000001</c:v>
                </c:pt>
                <c:pt idx="918">
                  <c:v>1.8360000000000001</c:v>
                </c:pt>
                <c:pt idx="919">
                  <c:v>1.8380000000000003</c:v>
                </c:pt>
                <c:pt idx="920">
                  <c:v>1.84</c:v>
                </c:pt>
                <c:pt idx="921">
                  <c:v>1.8420000000000001</c:v>
                </c:pt>
                <c:pt idx="922">
                  <c:v>1.8440000000000001</c:v>
                </c:pt>
                <c:pt idx="923">
                  <c:v>1.8460000000000001</c:v>
                </c:pt>
                <c:pt idx="924">
                  <c:v>1.8480000000000003</c:v>
                </c:pt>
                <c:pt idx="925">
                  <c:v>1.85</c:v>
                </c:pt>
                <c:pt idx="926">
                  <c:v>1.8520000000000001</c:v>
                </c:pt>
                <c:pt idx="927">
                  <c:v>1.8540000000000001</c:v>
                </c:pt>
                <c:pt idx="928">
                  <c:v>1.8560000000000001</c:v>
                </c:pt>
                <c:pt idx="929">
                  <c:v>1.8580000000000003</c:v>
                </c:pt>
                <c:pt idx="930">
                  <c:v>1.86</c:v>
                </c:pt>
                <c:pt idx="931">
                  <c:v>1.8620000000000001</c:v>
                </c:pt>
                <c:pt idx="932">
                  <c:v>1.8640000000000001</c:v>
                </c:pt>
                <c:pt idx="933">
                  <c:v>1.8660000000000001</c:v>
                </c:pt>
                <c:pt idx="934">
                  <c:v>1.8680000000000001</c:v>
                </c:pt>
                <c:pt idx="935">
                  <c:v>1.87</c:v>
                </c:pt>
                <c:pt idx="936">
                  <c:v>1.8719999999999999</c:v>
                </c:pt>
                <c:pt idx="937">
                  <c:v>1.8740000000000003</c:v>
                </c:pt>
                <c:pt idx="938">
                  <c:v>1.8760000000000001</c:v>
                </c:pt>
                <c:pt idx="939">
                  <c:v>1.8780000000000001</c:v>
                </c:pt>
                <c:pt idx="940">
                  <c:v>1.8800000000000001</c:v>
                </c:pt>
                <c:pt idx="941">
                  <c:v>1.8819999999999999</c:v>
                </c:pt>
                <c:pt idx="942">
                  <c:v>1.8840000000000003</c:v>
                </c:pt>
                <c:pt idx="943">
                  <c:v>1.8860000000000001</c:v>
                </c:pt>
                <c:pt idx="944">
                  <c:v>1.8880000000000001</c:v>
                </c:pt>
                <c:pt idx="945">
                  <c:v>1.8900000000000001</c:v>
                </c:pt>
                <c:pt idx="946">
                  <c:v>1.8920000000000001</c:v>
                </c:pt>
                <c:pt idx="947">
                  <c:v>1.8940000000000003</c:v>
                </c:pt>
                <c:pt idx="948">
                  <c:v>1.8960000000000001</c:v>
                </c:pt>
                <c:pt idx="949">
                  <c:v>1.8980000000000001</c:v>
                </c:pt>
                <c:pt idx="950">
                  <c:v>1.9000000000000001</c:v>
                </c:pt>
                <c:pt idx="951">
                  <c:v>1.9020000000000001</c:v>
                </c:pt>
                <c:pt idx="952">
                  <c:v>1.9040000000000001</c:v>
                </c:pt>
                <c:pt idx="953">
                  <c:v>1.9060000000000001</c:v>
                </c:pt>
                <c:pt idx="954">
                  <c:v>1.9079999999999999</c:v>
                </c:pt>
                <c:pt idx="955">
                  <c:v>1.9100000000000001</c:v>
                </c:pt>
                <c:pt idx="956">
                  <c:v>1.9120000000000001</c:v>
                </c:pt>
                <c:pt idx="957">
                  <c:v>1.9140000000000001</c:v>
                </c:pt>
                <c:pt idx="958">
                  <c:v>1.9160000000000001</c:v>
                </c:pt>
                <c:pt idx="959">
                  <c:v>1.9179999999999999</c:v>
                </c:pt>
                <c:pt idx="960">
                  <c:v>1.9200000000000004</c:v>
                </c:pt>
                <c:pt idx="961">
                  <c:v>1.9220000000000002</c:v>
                </c:pt>
                <c:pt idx="962">
                  <c:v>1.9240000000000002</c:v>
                </c:pt>
                <c:pt idx="963">
                  <c:v>1.9260000000000002</c:v>
                </c:pt>
                <c:pt idx="964">
                  <c:v>1.9279999999999999</c:v>
                </c:pt>
                <c:pt idx="965">
                  <c:v>1.9300000000000002</c:v>
                </c:pt>
                <c:pt idx="966">
                  <c:v>1.9320000000000002</c:v>
                </c:pt>
                <c:pt idx="967">
                  <c:v>1.9340000000000002</c:v>
                </c:pt>
                <c:pt idx="968">
                  <c:v>1.9360000000000002</c:v>
                </c:pt>
                <c:pt idx="969">
                  <c:v>1.9379999999999999</c:v>
                </c:pt>
                <c:pt idx="970">
                  <c:v>1.9400000000000002</c:v>
                </c:pt>
                <c:pt idx="971">
                  <c:v>1.9420000000000002</c:v>
                </c:pt>
                <c:pt idx="972">
                  <c:v>1.944</c:v>
                </c:pt>
                <c:pt idx="973">
                  <c:v>1.9460000000000002</c:v>
                </c:pt>
                <c:pt idx="974">
                  <c:v>1.9480000000000002</c:v>
                </c:pt>
                <c:pt idx="975">
                  <c:v>1.9500000000000002</c:v>
                </c:pt>
                <c:pt idx="976">
                  <c:v>1.9520000000000002</c:v>
                </c:pt>
                <c:pt idx="977">
                  <c:v>1.954</c:v>
                </c:pt>
                <c:pt idx="978">
                  <c:v>1.9560000000000002</c:v>
                </c:pt>
                <c:pt idx="979">
                  <c:v>1.9580000000000002</c:v>
                </c:pt>
                <c:pt idx="980">
                  <c:v>1.96</c:v>
                </c:pt>
                <c:pt idx="981">
                  <c:v>1.9620000000000002</c:v>
                </c:pt>
                <c:pt idx="982">
                  <c:v>1.964</c:v>
                </c:pt>
                <c:pt idx="983">
                  <c:v>1.966</c:v>
                </c:pt>
                <c:pt idx="984">
                  <c:v>1.9680000000000002</c:v>
                </c:pt>
                <c:pt idx="985">
                  <c:v>1.9700000000000004</c:v>
                </c:pt>
                <c:pt idx="986">
                  <c:v>1.9720000000000002</c:v>
                </c:pt>
                <c:pt idx="987">
                  <c:v>1.974</c:v>
                </c:pt>
                <c:pt idx="988">
                  <c:v>1.9760000000000004</c:v>
                </c:pt>
                <c:pt idx="989">
                  <c:v>1.9780000000000002</c:v>
                </c:pt>
                <c:pt idx="990">
                  <c:v>1.98</c:v>
                </c:pt>
                <c:pt idx="991">
                  <c:v>1.9820000000000002</c:v>
                </c:pt>
                <c:pt idx="992">
                  <c:v>1.984</c:v>
                </c:pt>
                <c:pt idx="993">
                  <c:v>1.986</c:v>
                </c:pt>
                <c:pt idx="994">
                  <c:v>1.9880000000000002</c:v>
                </c:pt>
                <c:pt idx="995">
                  <c:v>1.99</c:v>
                </c:pt>
                <c:pt idx="996">
                  <c:v>1.9920000000000002</c:v>
                </c:pt>
                <c:pt idx="997">
                  <c:v>1.9940000000000002</c:v>
                </c:pt>
                <c:pt idx="998">
                  <c:v>1.9960000000000004</c:v>
                </c:pt>
                <c:pt idx="999">
                  <c:v>1.9980000000000002</c:v>
                </c:pt>
                <c:pt idx="1000">
                  <c:v>2</c:v>
                </c:pt>
                <c:pt idx="1001">
                  <c:v>2.0020000000000002</c:v>
                </c:pt>
                <c:pt idx="1002">
                  <c:v>2.004</c:v>
                </c:pt>
                <c:pt idx="1003">
                  <c:v>2.0059999999999998</c:v>
                </c:pt>
                <c:pt idx="1004">
                  <c:v>2.0080000000000005</c:v>
                </c:pt>
                <c:pt idx="1005">
                  <c:v>2.0100000000000002</c:v>
                </c:pt>
                <c:pt idx="1006">
                  <c:v>2.012</c:v>
                </c:pt>
                <c:pt idx="1007">
                  <c:v>2.0140000000000002</c:v>
                </c:pt>
                <c:pt idx="1008">
                  <c:v>2.016</c:v>
                </c:pt>
                <c:pt idx="1009">
                  <c:v>2.0180000000000002</c:v>
                </c:pt>
                <c:pt idx="1010">
                  <c:v>2.02</c:v>
                </c:pt>
                <c:pt idx="1011">
                  <c:v>2.0220000000000002</c:v>
                </c:pt>
                <c:pt idx="1012">
                  <c:v>2.024</c:v>
                </c:pt>
                <c:pt idx="1013">
                  <c:v>2.0259999999999998</c:v>
                </c:pt>
                <c:pt idx="1014">
                  <c:v>2.0280000000000005</c:v>
                </c:pt>
                <c:pt idx="1015">
                  <c:v>2.0300000000000002</c:v>
                </c:pt>
                <c:pt idx="1016">
                  <c:v>2.032</c:v>
                </c:pt>
                <c:pt idx="1017">
                  <c:v>2.0340000000000003</c:v>
                </c:pt>
                <c:pt idx="1018">
                  <c:v>2.036</c:v>
                </c:pt>
                <c:pt idx="1019">
                  <c:v>2.0379999999999998</c:v>
                </c:pt>
                <c:pt idx="1020">
                  <c:v>2.04</c:v>
                </c:pt>
                <c:pt idx="1021">
                  <c:v>2.0419999999999998</c:v>
                </c:pt>
                <c:pt idx="1022">
                  <c:v>2.044</c:v>
                </c:pt>
                <c:pt idx="1023">
                  <c:v>2.0460000000000003</c:v>
                </c:pt>
                <c:pt idx="1024">
                  <c:v>2.0480000000000005</c:v>
                </c:pt>
                <c:pt idx="1025">
                  <c:v>2.0500000000000003</c:v>
                </c:pt>
                <c:pt idx="1026">
                  <c:v>2.052</c:v>
                </c:pt>
                <c:pt idx="1027">
                  <c:v>2.0540000000000003</c:v>
                </c:pt>
                <c:pt idx="1028">
                  <c:v>2.056</c:v>
                </c:pt>
                <c:pt idx="1029">
                  <c:v>2.0579999999999998</c:v>
                </c:pt>
                <c:pt idx="1030">
                  <c:v>2.06</c:v>
                </c:pt>
                <c:pt idx="1031">
                  <c:v>2.0619999999999998</c:v>
                </c:pt>
                <c:pt idx="1032">
                  <c:v>2.0640000000000001</c:v>
                </c:pt>
                <c:pt idx="1033">
                  <c:v>2.0660000000000003</c:v>
                </c:pt>
                <c:pt idx="1034">
                  <c:v>2.0680000000000005</c:v>
                </c:pt>
                <c:pt idx="1035">
                  <c:v>2.0700000000000003</c:v>
                </c:pt>
                <c:pt idx="1036">
                  <c:v>2.0720000000000001</c:v>
                </c:pt>
                <c:pt idx="1037">
                  <c:v>2.0740000000000003</c:v>
                </c:pt>
                <c:pt idx="1038">
                  <c:v>2.0760000000000001</c:v>
                </c:pt>
                <c:pt idx="1039">
                  <c:v>2.0779999999999998</c:v>
                </c:pt>
                <c:pt idx="1040">
                  <c:v>2.08</c:v>
                </c:pt>
                <c:pt idx="1041">
                  <c:v>2.0820000000000003</c:v>
                </c:pt>
                <c:pt idx="1042">
                  <c:v>2.0840000000000001</c:v>
                </c:pt>
                <c:pt idx="1043">
                  <c:v>2.0860000000000003</c:v>
                </c:pt>
                <c:pt idx="1044">
                  <c:v>2.0880000000000001</c:v>
                </c:pt>
                <c:pt idx="1045">
                  <c:v>2.0900000000000003</c:v>
                </c:pt>
                <c:pt idx="1046">
                  <c:v>2.0920000000000001</c:v>
                </c:pt>
                <c:pt idx="1047">
                  <c:v>2.0940000000000003</c:v>
                </c:pt>
                <c:pt idx="1048">
                  <c:v>2.0960000000000001</c:v>
                </c:pt>
                <c:pt idx="1049">
                  <c:v>2.0979999999999999</c:v>
                </c:pt>
                <c:pt idx="1050">
                  <c:v>2.1</c:v>
                </c:pt>
                <c:pt idx="1051">
                  <c:v>2.1020000000000003</c:v>
                </c:pt>
                <c:pt idx="1052">
                  <c:v>2.1040000000000001</c:v>
                </c:pt>
                <c:pt idx="1053">
                  <c:v>2.1060000000000003</c:v>
                </c:pt>
                <c:pt idx="1054">
                  <c:v>2.1080000000000001</c:v>
                </c:pt>
                <c:pt idx="1055">
                  <c:v>2.11</c:v>
                </c:pt>
                <c:pt idx="1056">
                  <c:v>2.1120000000000001</c:v>
                </c:pt>
                <c:pt idx="1057">
                  <c:v>2.1139999999999999</c:v>
                </c:pt>
                <c:pt idx="1058">
                  <c:v>2.1160000000000001</c:v>
                </c:pt>
                <c:pt idx="1059">
                  <c:v>2.1179999999999999</c:v>
                </c:pt>
                <c:pt idx="1060">
                  <c:v>2.1200000000000006</c:v>
                </c:pt>
                <c:pt idx="1061">
                  <c:v>2.1220000000000003</c:v>
                </c:pt>
                <c:pt idx="1062">
                  <c:v>2.1240000000000001</c:v>
                </c:pt>
                <c:pt idx="1063">
                  <c:v>2.1260000000000003</c:v>
                </c:pt>
                <c:pt idx="1064">
                  <c:v>2.1280000000000001</c:v>
                </c:pt>
                <c:pt idx="1065">
                  <c:v>2.13</c:v>
                </c:pt>
                <c:pt idx="1066">
                  <c:v>2.1320000000000001</c:v>
                </c:pt>
                <c:pt idx="1067">
                  <c:v>2.1339999999999999</c:v>
                </c:pt>
                <c:pt idx="1068">
                  <c:v>2.1359999999999997</c:v>
                </c:pt>
                <c:pt idx="1069">
                  <c:v>2.1380000000000003</c:v>
                </c:pt>
                <c:pt idx="1070">
                  <c:v>2.14</c:v>
                </c:pt>
                <c:pt idx="1071">
                  <c:v>2.1420000000000003</c:v>
                </c:pt>
                <c:pt idx="1072">
                  <c:v>2.1440000000000001</c:v>
                </c:pt>
                <c:pt idx="1073">
                  <c:v>2.1460000000000004</c:v>
                </c:pt>
                <c:pt idx="1074">
                  <c:v>2.1480000000000001</c:v>
                </c:pt>
                <c:pt idx="1075">
                  <c:v>2.15</c:v>
                </c:pt>
                <c:pt idx="1076">
                  <c:v>2.1520000000000001</c:v>
                </c:pt>
                <c:pt idx="1077">
                  <c:v>2.1539999999999999</c:v>
                </c:pt>
                <c:pt idx="1078">
                  <c:v>2.1560000000000001</c:v>
                </c:pt>
                <c:pt idx="1079">
                  <c:v>2.1580000000000004</c:v>
                </c:pt>
                <c:pt idx="1080">
                  <c:v>2.16</c:v>
                </c:pt>
                <c:pt idx="1081">
                  <c:v>2.1620000000000004</c:v>
                </c:pt>
                <c:pt idx="1082">
                  <c:v>2.1640000000000001</c:v>
                </c:pt>
                <c:pt idx="1083">
                  <c:v>2.1659999999999999</c:v>
                </c:pt>
                <c:pt idx="1084">
                  <c:v>2.1680000000000001</c:v>
                </c:pt>
                <c:pt idx="1085">
                  <c:v>2.17</c:v>
                </c:pt>
                <c:pt idx="1086">
                  <c:v>2.1720000000000002</c:v>
                </c:pt>
                <c:pt idx="1087">
                  <c:v>2.1739999999999999</c:v>
                </c:pt>
                <c:pt idx="1088">
                  <c:v>2.1760000000000002</c:v>
                </c:pt>
                <c:pt idx="1089">
                  <c:v>2.1780000000000004</c:v>
                </c:pt>
                <c:pt idx="1090">
                  <c:v>2.1800000000000002</c:v>
                </c:pt>
                <c:pt idx="1091">
                  <c:v>2.1819999999999999</c:v>
                </c:pt>
                <c:pt idx="1092">
                  <c:v>2.1840000000000002</c:v>
                </c:pt>
                <c:pt idx="1093">
                  <c:v>2.1859999999999999</c:v>
                </c:pt>
                <c:pt idx="1094">
                  <c:v>2.1880000000000002</c:v>
                </c:pt>
                <c:pt idx="1095">
                  <c:v>2.19</c:v>
                </c:pt>
                <c:pt idx="1096">
                  <c:v>2.1919999999999997</c:v>
                </c:pt>
                <c:pt idx="1097">
                  <c:v>2.1940000000000004</c:v>
                </c:pt>
                <c:pt idx="1098">
                  <c:v>2.1960000000000002</c:v>
                </c:pt>
                <c:pt idx="1099">
                  <c:v>2.1980000000000004</c:v>
                </c:pt>
                <c:pt idx="1100">
                  <c:v>2.2000000000000002</c:v>
                </c:pt>
                <c:pt idx="1101">
                  <c:v>2.202</c:v>
                </c:pt>
                <c:pt idx="1102">
                  <c:v>2.2040000000000002</c:v>
                </c:pt>
                <c:pt idx="1103">
                  <c:v>2.206</c:v>
                </c:pt>
                <c:pt idx="1104">
                  <c:v>2.2079999999999997</c:v>
                </c:pt>
                <c:pt idx="1105">
                  <c:v>2.21</c:v>
                </c:pt>
                <c:pt idx="1106">
                  <c:v>2.2120000000000002</c:v>
                </c:pt>
                <c:pt idx="1107">
                  <c:v>2.2140000000000004</c:v>
                </c:pt>
                <c:pt idx="1108">
                  <c:v>2.2160000000000002</c:v>
                </c:pt>
                <c:pt idx="1109">
                  <c:v>2.2180000000000004</c:v>
                </c:pt>
                <c:pt idx="1110">
                  <c:v>2.2200000000000002</c:v>
                </c:pt>
                <c:pt idx="1111">
                  <c:v>2.222</c:v>
                </c:pt>
                <c:pt idx="1112">
                  <c:v>2.2240000000000002</c:v>
                </c:pt>
                <c:pt idx="1113">
                  <c:v>2.226</c:v>
                </c:pt>
                <c:pt idx="1114">
                  <c:v>2.2279999999999998</c:v>
                </c:pt>
                <c:pt idx="1115">
                  <c:v>2.2300000000000004</c:v>
                </c:pt>
                <c:pt idx="1116">
                  <c:v>2.2320000000000002</c:v>
                </c:pt>
                <c:pt idx="1117">
                  <c:v>2.2340000000000004</c:v>
                </c:pt>
                <c:pt idx="1118">
                  <c:v>2.2360000000000002</c:v>
                </c:pt>
                <c:pt idx="1119">
                  <c:v>2.238</c:v>
                </c:pt>
                <c:pt idx="1120">
                  <c:v>2.2400000000000002</c:v>
                </c:pt>
                <c:pt idx="1121">
                  <c:v>2.242</c:v>
                </c:pt>
                <c:pt idx="1122">
                  <c:v>2.2440000000000002</c:v>
                </c:pt>
                <c:pt idx="1123">
                  <c:v>2.246</c:v>
                </c:pt>
                <c:pt idx="1124">
                  <c:v>2.2480000000000002</c:v>
                </c:pt>
                <c:pt idx="1125">
                  <c:v>2.2500000000000004</c:v>
                </c:pt>
                <c:pt idx="1126">
                  <c:v>2.2520000000000002</c:v>
                </c:pt>
                <c:pt idx="1127">
                  <c:v>2.254</c:v>
                </c:pt>
                <c:pt idx="1128">
                  <c:v>2.2560000000000002</c:v>
                </c:pt>
                <c:pt idx="1129">
                  <c:v>2.258</c:v>
                </c:pt>
                <c:pt idx="1130">
                  <c:v>2.2600000000000002</c:v>
                </c:pt>
                <c:pt idx="1131">
                  <c:v>2.262</c:v>
                </c:pt>
                <c:pt idx="1132">
                  <c:v>2.2639999999999998</c:v>
                </c:pt>
                <c:pt idx="1133">
                  <c:v>2.266</c:v>
                </c:pt>
                <c:pt idx="1134">
                  <c:v>2.2680000000000002</c:v>
                </c:pt>
                <c:pt idx="1135">
                  <c:v>2.2700000000000005</c:v>
                </c:pt>
                <c:pt idx="1136">
                  <c:v>2.2720000000000002</c:v>
                </c:pt>
                <c:pt idx="1137">
                  <c:v>2.274</c:v>
                </c:pt>
                <c:pt idx="1138">
                  <c:v>2.2760000000000002</c:v>
                </c:pt>
                <c:pt idx="1139">
                  <c:v>2.278</c:v>
                </c:pt>
                <c:pt idx="1140">
                  <c:v>2.2799999999999998</c:v>
                </c:pt>
                <c:pt idx="1141">
                  <c:v>2.282</c:v>
                </c:pt>
                <c:pt idx="1142">
                  <c:v>2.2839999999999998</c:v>
                </c:pt>
                <c:pt idx="1143">
                  <c:v>2.2860000000000005</c:v>
                </c:pt>
                <c:pt idx="1144">
                  <c:v>2.2880000000000003</c:v>
                </c:pt>
                <c:pt idx="1145">
                  <c:v>2.2900000000000005</c:v>
                </c:pt>
                <c:pt idx="1146">
                  <c:v>2.2920000000000003</c:v>
                </c:pt>
                <c:pt idx="1147">
                  <c:v>2.294</c:v>
                </c:pt>
                <c:pt idx="1148">
                  <c:v>2.2960000000000003</c:v>
                </c:pt>
                <c:pt idx="1149">
                  <c:v>2.298</c:v>
                </c:pt>
                <c:pt idx="1150">
                  <c:v>2.2999999999999998</c:v>
                </c:pt>
                <c:pt idx="1151">
                  <c:v>2.302</c:v>
                </c:pt>
                <c:pt idx="1152">
                  <c:v>2.3040000000000003</c:v>
                </c:pt>
                <c:pt idx="1153">
                  <c:v>2.306</c:v>
                </c:pt>
                <c:pt idx="1154">
                  <c:v>2.3080000000000003</c:v>
                </c:pt>
                <c:pt idx="1155">
                  <c:v>2.31</c:v>
                </c:pt>
                <c:pt idx="1156">
                  <c:v>2.3120000000000003</c:v>
                </c:pt>
                <c:pt idx="1157">
                  <c:v>2.3140000000000001</c:v>
                </c:pt>
                <c:pt idx="1158">
                  <c:v>2.3160000000000003</c:v>
                </c:pt>
                <c:pt idx="1159">
                  <c:v>2.3180000000000001</c:v>
                </c:pt>
                <c:pt idx="1160">
                  <c:v>2.3199999999999998</c:v>
                </c:pt>
                <c:pt idx="1161">
                  <c:v>2.3220000000000001</c:v>
                </c:pt>
                <c:pt idx="1162">
                  <c:v>2.3240000000000003</c:v>
                </c:pt>
                <c:pt idx="1163">
                  <c:v>2.3260000000000001</c:v>
                </c:pt>
                <c:pt idx="1164">
                  <c:v>2.3280000000000003</c:v>
                </c:pt>
                <c:pt idx="1165">
                  <c:v>2.33</c:v>
                </c:pt>
                <c:pt idx="1166">
                  <c:v>2.3320000000000003</c:v>
                </c:pt>
                <c:pt idx="1167">
                  <c:v>2.3340000000000001</c:v>
                </c:pt>
                <c:pt idx="1168">
                  <c:v>2.3359999999999999</c:v>
                </c:pt>
                <c:pt idx="1169">
                  <c:v>2.3380000000000001</c:v>
                </c:pt>
                <c:pt idx="1170">
                  <c:v>2.34</c:v>
                </c:pt>
                <c:pt idx="1171">
                  <c:v>2.3420000000000005</c:v>
                </c:pt>
                <c:pt idx="1172">
                  <c:v>2.3440000000000003</c:v>
                </c:pt>
                <c:pt idx="1173">
                  <c:v>2.3460000000000001</c:v>
                </c:pt>
                <c:pt idx="1174">
                  <c:v>2.3480000000000003</c:v>
                </c:pt>
                <c:pt idx="1175">
                  <c:v>2.35</c:v>
                </c:pt>
                <c:pt idx="1176">
                  <c:v>2.3519999999999999</c:v>
                </c:pt>
                <c:pt idx="1177">
                  <c:v>2.3540000000000001</c:v>
                </c:pt>
                <c:pt idx="1178">
                  <c:v>2.3559999999999999</c:v>
                </c:pt>
                <c:pt idx="1179">
                  <c:v>2.3580000000000001</c:v>
                </c:pt>
                <c:pt idx="1180">
                  <c:v>2.3600000000000003</c:v>
                </c:pt>
                <c:pt idx="1181">
                  <c:v>2.3620000000000001</c:v>
                </c:pt>
                <c:pt idx="1182">
                  <c:v>2.3640000000000003</c:v>
                </c:pt>
                <c:pt idx="1183">
                  <c:v>2.3660000000000001</c:v>
                </c:pt>
                <c:pt idx="1184">
                  <c:v>2.3680000000000003</c:v>
                </c:pt>
                <c:pt idx="1185">
                  <c:v>2.37</c:v>
                </c:pt>
                <c:pt idx="1186">
                  <c:v>2.3719999999999999</c:v>
                </c:pt>
                <c:pt idx="1187">
                  <c:v>2.3740000000000001</c:v>
                </c:pt>
                <c:pt idx="1188">
                  <c:v>2.3759999999999999</c:v>
                </c:pt>
                <c:pt idx="1189">
                  <c:v>2.3780000000000001</c:v>
                </c:pt>
                <c:pt idx="1190">
                  <c:v>2.3800000000000003</c:v>
                </c:pt>
                <c:pt idx="1191">
                  <c:v>2.3820000000000001</c:v>
                </c:pt>
                <c:pt idx="1192">
                  <c:v>2.3840000000000003</c:v>
                </c:pt>
                <c:pt idx="1193">
                  <c:v>2.3860000000000001</c:v>
                </c:pt>
                <c:pt idx="1194">
                  <c:v>2.3879999999999999</c:v>
                </c:pt>
                <c:pt idx="1195">
                  <c:v>2.39</c:v>
                </c:pt>
                <c:pt idx="1196">
                  <c:v>2.3919999999999999</c:v>
                </c:pt>
                <c:pt idx="1197">
                  <c:v>2.3940000000000001</c:v>
                </c:pt>
                <c:pt idx="1198">
                  <c:v>2.3959999999999999</c:v>
                </c:pt>
                <c:pt idx="1199">
                  <c:v>2.3980000000000001</c:v>
                </c:pt>
                <c:pt idx="1200">
                  <c:v>2.4000000000000004</c:v>
                </c:pt>
                <c:pt idx="1201">
                  <c:v>2.4020000000000001</c:v>
                </c:pt>
                <c:pt idx="1202">
                  <c:v>2.4040000000000004</c:v>
                </c:pt>
                <c:pt idx="1203">
                  <c:v>2.4060000000000001</c:v>
                </c:pt>
                <c:pt idx="1204">
                  <c:v>2.4079999999999999</c:v>
                </c:pt>
                <c:pt idx="1205">
                  <c:v>2.41</c:v>
                </c:pt>
                <c:pt idx="1206">
                  <c:v>2.4119999999999999</c:v>
                </c:pt>
                <c:pt idx="1207">
                  <c:v>2.4140000000000001</c:v>
                </c:pt>
                <c:pt idx="1208">
                  <c:v>2.4160000000000004</c:v>
                </c:pt>
                <c:pt idx="1209">
                  <c:v>2.4180000000000001</c:v>
                </c:pt>
                <c:pt idx="1210">
                  <c:v>2.4200000000000004</c:v>
                </c:pt>
                <c:pt idx="1211">
                  <c:v>2.4220000000000002</c:v>
                </c:pt>
                <c:pt idx="1212">
                  <c:v>2.4239999999999999</c:v>
                </c:pt>
                <c:pt idx="1213">
                  <c:v>2.4260000000000002</c:v>
                </c:pt>
                <c:pt idx="1214">
                  <c:v>2.4279999999999999</c:v>
                </c:pt>
                <c:pt idx="1215">
                  <c:v>2.4300000000000002</c:v>
                </c:pt>
                <c:pt idx="1216">
                  <c:v>2.4319999999999999</c:v>
                </c:pt>
                <c:pt idx="1217">
                  <c:v>2.4340000000000002</c:v>
                </c:pt>
                <c:pt idx="1218">
                  <c:v>2.4360000000000004</c:v>
                </c:pt>
                <c:pt idx="1219">
                  <c:v>2.4380000000000002</c:v>
                </c:pt>
                <c:pt idx="1220">
                  <c:v>2.4400000000000004</c:v>
                </c:pt>
                <c:pt idx="1221">
                  <c:v>2.4420000000000002</c:v>
                </c:pt>
                <c:pt idx="1222">
                  <c:v>2.444</c:v>
                </c:pt>
                <c:pt idx="1223">
                  <c:v>2.4460000000000002</c:v>
                </c:pt>
                <c:pt idx="1224">
                  <c:v>2.448</c:v>
                </c:pt>
                <c:pt idx="1225">
                  <c:v>2.4499999999999997</c:v>
                </c:pt>
                <c:pt idx="1226">
                  <c:v>2.4520000000000004</c:v>
                </c:pt>
                <c:pt idx="1227">
                  <c:v>2.4540000000000002</c:v>
                </c:pt>
                <c:pt idx="1228">
                  <c:v>2.4560000000000004</c:v>
                </c:pt>
                <c:pt idx="1229">
                  <c:v>2.4580000000000002</c:v>
                </c:pt>
                <c:pt idx="1230">
                  <c:v>2.46</c:v>
                </c:pt>
                <c:pt idx="1231">
                  <c:v>2.4620000000000002</c:v>
                </c:pt>
                <c:pt idx="1232">
                  <c:v>2.464</c:v>
                </c:pt>
                <c:pt idx="1233">
                  <c:v>2.4660000000000002</c:v>
                </c:pt>
                <c:pt idx="1234">
                  <c:v>2.468</c:v>
                </c:pt>
                <c:pt idx="1235">
                  <c:v>2.4699999999999998</c:v>
                </c:pt>
                <c:pt idx="1236">
                  <c:v>2.4720000000000004</c:v>
                </c:pt>
                <c:pt idx="1237">
                  <c:v>2.4740000000000002</c:v>
                </c:pt>
                <c:pt idx="1238">
                  <c:v>2.476</c:v>
                </c:pt>
                <c:pt idx="1239">
                  <c:v>2.4780000000000002</c:v>
                </c:pt>
                <c:pt idx="1240">
                  <c:v>2.48</c:v>
                </c:pt>
                <c:pt idx="1241">
                  <c:v>2.4820000000000002</c:v>
                </c:pt>
                <c:pt idx="1242">
                  <c:v>2.484</c:v>
                </c:pt>
                <c:pt idx="1243">
                  <c:v>2.4859999999999998</c:v>
                </c:pt>
                <c:pt idx="1244">
                  <c:v>2.488</c:v>
                </c:pt>
                <c:pt idx="1245">
                  <c:v>2.4900000000000002</c:v>
                </c:pt>
                <c:pt idx="1246">
                  <c:v>2.4920000000000004</c:v>
                </c:pt>
                <c:pt idx="1247">
                  <c:v>2.4940000000000002</c:v>
                </c:pt>
                <c:pt idx="1248">
                  <c:v>2.496</c:v>
                </c:pt>
                <c:pt idx="1249">
                  <c:v>2.4980000000000002</c:v>
                </c:pt>
                <c:pt idx="1250">
                  <c:v>2.5</c:v>
                </c:pt>
                <c:pt idx="1251">
                  <c:v>2.5020000000000002</c:v>
                </c:pt>
                <c:pt idx="1252">
                  <c:v>2.504</c:v>
                </c:pt>
                <c:pt idx="1253">
                  <c:v>2.5059999999999998</c:v>
                </c:pt>
                <c:pt idx="1254">
                  <c:v>2.5080000000000005</c:v>
                </c:pt>
                <c:pt idx="1255">
                  <c:v>2.5100000000000002</c:v>
                </c:pt>
                <c:pt idx="1256">
                  <c:v>2.5120000000000005</c:v>
                </c:pt>
                <c:pt idx="1257">
                  <c:v>2.5140000000000002</c:v>
                </c:pt>
                <c:pt idx="1258">
                  <c:v>2.516</c:v>
                </c:pt>
                <c:pt idx="1259">
                  <c:v>2.5180000000000002</c:v>
                </c:pt>
                <c:pt idx="1260">
                  <c:v>2.52</c:v>
                </c:pt>
                <c:pt idx="1261">
                  <c:v>2.5219999999999998</c:v>
                </c:pt>
                <c:pt idx="1262">
                  <c:v>2.524</c:v>
                </c:pt>
                <c:pt idx="1263">
                  <c:v>2.5260000000000002</c:v>
                </c:pt>
                <c:pt idx="1264">
                  <c:v>2.5280000000000005</c:v>
                </c:pt>
                <c:pt idx="1265">
                  <c:v>2.5300000000000002</c:v>
                </c:pt>
                <c:pt idx="1266">
                  <c:v>2.532</c:v>
                </c:pt>
                <c:pt idx="1267">
                  <c:v>2.5340000000000003</c:v>
                </c:pt>
                <c:pt idx="1268">
                  <c:v>2.536</c:v>
                </c:pt>
                <c:pt idx="1269">
                  <c:v>2.5380000000000003</c:v>
                </c:pt>
                <c:pt idx="1270">
                  <c:v>2.54</c:v>
                </c:pt>
                <c:pt idx="1271">
                  <c:v>2.5419999999999998</c:v>
                </c:pt>
                <c:pt idx="1272">
                  <c:v>2.544</c:v>
                </c:pt>
                <c:pt idx="1273">
                  <c:v>2.5460000000000003</c:v>
                </c:pt>
                <c:pt idx="1274">
                  <c:v>2.548</c:v>
                </c:pt>
                <c:pt idx="1275">
                  <c:v>2.5500000000000003</c:v>
                </c:pt>
                <c:pt idx="1276">
                  <c:v>2.552</c:v>
                </c:pt>
                <c:pt idx="1277">
                  <c:v>2.5540000000000003</c:v>
                </c:pt>
                <c:pt idx="1278">
                  <c:v>2.556</c:v>
                </c:pt>
                <c:pt idx="1279">
                  <c:v>2.5579999999999998</c:v>
                </c:pt>
                <c:pt idx="1280">
                  <c:v>2.56</c:v>
                </c:pt>
                <c:pt idx="1281">
                  <c:v>2.5619999999999998</c:v>
                </c:pt>
                <c:pt idx="1282">
                  <c:v>2.5640000000000005</c:v>
                </c:pt>
                <c:pt idx="1283">
                  <c:v>2.5660000000000003</c:v>
                </c:pt>
                <c:pt idx="1284">
                  <c:v>2.5680000000000001</c:v>
                </c:pt>
                <c:pt idx="1285">
                  <c:v>2.5700000000000003</c:v>
                </c:pt>
                <c:pt idx="1286">
                  <c:v>2.5720000000000001</c:v>
                </c:pt>
                <c:pt idx="1287">
                  <c:v>2.5740000000000003</c:v>
                </c:pt>
                <c:pt idx="1288">
                  <c:v>2.5760000000000001</c:v>
                </c:pt>
                <c:pt idx="1289">
                  <c:v>2.5779999999999998</c:v>
                </c:pt>
                <c:pt idx="1290">
                  <c:v>2.58</c:v>
                </c:pt>
                <c:pt idx="1291">
                  <c:v>2.5820000000000003</c:v>
                </c:pt>
                <c:pt idx="1292">
                  <c:v>2.5840000000000001</c:v>
                </c:pt>
                <c:pt idx="1293">
                  <c:v>2.5860000000000003</c:v>
                </c:pt>
                <c:pt idx="1294">
                  <c:v>2.5880000000000001</c:v>
                </c:pt>
                <c:pt idx="1295">
                  <c:v>2.5900000000000003</c:v>
                </c:pt>
                <c:pt idx="1296">
                  <c:v>2.5920000000000001</c:v>
                </c:pt>
                <c:pt idx="1297">
                  <c:v>2.5939999999999999</c:v>
                </c:pt>
                <c:pt idx="1298">
                  <c:v>2.5960000000000001</c:v>
                </c:pt>
                <c:pt idx="1299">
                  <c:v>2.5979999999999999</c:v>
                </c:pt>
                <c:pt idx="1300">
                  <c:v>2.6000000000000005</c:v>
                </c:pt>
                <c:pt idx="1301">
                  <c:v>2.6020000000000003</c:v>
                </c:pt>
                <c:pt idx="1302">
                  <c:v>2.6040000000000001</c:v>
                </c:pt>
                <c:pt idx="1303">
                  <c:v>2.6060000000000003</c:v>
                </c:pt>
                <c:pt idx="1304">
                  <c:v>2.6080000000000001</c:v>
                </c:pt>
                <c:pt idx="1305">
                  <c:v>2.6100000000000003</c:v>
                </c:pt>
                <c:pt idx="1306">
                  <c:v>2.6120000000000001</c:v>
                </c:pt>
                <c:pt idx="1307">
                  <c:v>2.6139999999999999</c:v>
                </c:pt>
                <c:pt idx="1308">
                  <c:v>2.6160000000000001</c:v>
                </c:pt>
                <c:pt idx="1309">
                  <c:v>2.6179999999999999</c:v>
                </c:pt>
                <c:pt idx="1310">
                  <c:v>2.62</c:v>
                </c:pt>
                <c:pt idx="1311">
                  <c:v>2.6220000000000003</c:v>
                </c:pt>
                <c:pt idx="1312">
                  <c:v>2.6240000000000001</c:v>
                </c:pt>
                <c:pt idx="1313">
                  <c:v>2.6260000000000003</c:v>
                </c:pt>
                <c:pt idx="1314">
                  <c:v>2.6280000000000001</c:v>
                </c:pt>
                <c:pt idx="1315">
                  <c:v>2.63</c:v>
                </c:pt>
                <c:pt idx="1316">
                  <c:v>2.6320000000000001</c:v>
                </c:pt>
                <c:pt idx="1317">
                  <c:v>2.6339999999999999</c:v>
                </c:pt>
                <c:pt idx="1318">
                  <c:v>2.6360000000000001</c:v>
                </c:pt>
                <c:pt idx="1319">
                  <c:v>2.6380000000000003</c:v>
                </c:pt>
                <c:pt idx="1320">
                  <c:v>2.64</c:v>
                </c:pt>
                <c:pt idx="1321">
                  <c:v>2.6420000000000003</c:v>
                </c:pt>
                <c:pt idx="1322">
                  <c:v>2.6440000000000001</c:v>
                </c:pt>
                <c:pt idx="1323">
                  <c:v>2.6459999999999999</c:v>
                </c:pt>
                <c:pt idx="1324">
                  <c:v>2.6480000000000001</c:v>
                </c:pt>
                <c:pt idx="1325">
                  <c:v>2.65</c:v>
                </c:pt>
                <c:pt idx="1326">
                  <c:v>2.6520000000000001</c:v>
                </c:pt>
                <c:pt idx="1327">
                  <c:v>2.6539999999999999</c:v>
                </c:pt>
                <c:pt idx="1328">
                  <c:v>2.6560000000000001</c:v>
                </c:pt>
                <c:pt idx="1329">
                  <c:v>2.6580000000000004</c:v>
                </c:pt>
                <c:pt idx="1330">
                  <c:v>2.66</c:v>
                </c:pt>
                <c:pt idx="1331">
                  <c:v>2.6620000000000004</c:v>
                </c:pt>
                <c:pt idx="1332">
                  <c:v>2.6640000000000001</c:v>
                </c:pt>
                <c:pt idx="1333">
                  <c:v>2.6659999999999999</c:v>
                </c:pt>
                <c:pt idx="1334">
                  <c:v>2.6680000000000001</c:v>
                </c:pt>
                <c:pt idx="1335">
                  <c:v>2.67</c:v>
                </c:pt>
                <c:pt idx="1336">
                  <c:v>2.6720000000000002</c:v>
                </c:pt>
                <c:pt idx="1337">
                  <c:v>2.6740000000000004</c:v>
                </c:pt>
                <c:pt idx="1338">
                  <c:v>2.6760000000000002</c:v>
                </c:pt>
                <c:pt idx="1339">
                  <c:v>2.6780000000000004</c:v>
                </c:pt>
                <c:pt idx="1340">
                  <c:v>2.68</c:v>
                </c:pt>
                <c:pt idx="1341">
                  <c:v>2.6819999999999999</c:v>
                </c:pt>
                <c:pt idx="1342">
                  <c:v>2.6840000000000002</c:v>
                </c:pt>
                <c:pt idx="1343">
                  <c:v>2.6859999999999999</c:v>
                </c:pt>
                <c:pt idx="1344">
                  <c:v>2.6880000000000002</c:v>
                </c:pt>
                <c:pt idx="1345">
                  <c:v>2.69</c:v>
                </c:pt>
                <c:pt idx="1346">
                  <c:v>2.6920000000000002</c:v>
                </c:pt>
                <c:pt idx="1347">
                  <c:v>2.6940000000000004</c:v>
                </c:pt>
                <c:pt idx="1348">
                  <c:v>2.6960000000000002</c:v>
                </c:pt>
                <c:pt idx="1349">
                  <c:v>2.6980000000000004</c:v>
                </c:pt>
                <c:pt idx="1350">
                  <c:v>2.7</c:v>
                </c:pt>
                <c:pt idx="1351">
                  <c:v>2.702</c:v>
                </c:pt>
                <c:pt idx="1352">
                  <c:v>2.7040000000000002</c:v>
                </c:pt>
                <c:pt idx="1353">
                  <c:v>2.706</c:v>
                </c:pt>
                <c:pt idx="1354">
                  <c:v>2.7080000000000002</c:v>
                </c:pt>
                <c:pt idx="1355">
                  <c:v>2.71</c:v>
                </c:pt>
                <c:pt idx="1356">
                  <c:v>2.7120000000000002</c:v>
                </c:pt>
                <c:pt idx="1357">
                  <c:v>2.7140000000000004</c:v>
                </c:pt>
                <c:pt idx="1358">
                  <c:v>2.7160000000000002</c:v>
                </c:pt>
                <c:pt idx="1359">
                  <c:v>2.718</c:v>
                </c:pt>
                <c:pt idx="1360">
                  <c:v>2.72</c:v>
                </c:pt>
                <c:pt idx="1361">
                  <c:v>2.722</c:v>
                </c:pt>
                <c:pt idx="1362">
                  <c:v>2.7240000000000002</c:v>
                </c:pt>
                <c:pt idx="1363">
                  <c:v>2.726</c:v>
                </c:pt>
                <c:pt idx="1364">
                  <c:v>2.7279999999999998</c:v>
                </c:pt>
                <c:pt idx="1365">
                  <c:v>2.7300000000000004</c:v>
                </c:pt>
                <c:pt idx="1366">
                  <c:v>2.7320000000000002</c:v>
                </c:pt>
                <c:pt idx="1367">
                  <c:v>2.7340000000000004</c:v>
                </c:pt>
                <c:pt idx="1368">
                  <c:v>2.7360000000000002</c:v>
                </c:pt>
                <c:pt idx="1369">
                  <c:v>2.738</c:v>
                </c:pt>
                <c:pt idx="1370">
                  <c:v>2.74</c:v>
                </c:pt>
                <c:pt idx="1371">
                  <c:v>2.742</c:v>
                </c:pt>
                <c:pt idx="1372">
                  <c:v>2.7439999999999998</c:v>
                </c:pt>
                <c:pt idx="1373">
                  <c:v>2.746</c:v>
                </c:pt>
                <c:pt idx="1374">
                  <c:v>2.7480000000000002</c:v>
                </c:pt>
                <c:pt idx="1375">
                  <c:v>2.7500000000000004</c:v>
                </c:pt>
                <c:pt idx="1376">
                  <c:v>2.7520000000000002</c:v>
                </c:pt>
                <c:pt idx="1377">
                  <c:v>2.754</c:v>
                </c:pt>
                <c:pt idx="1378">
                  <c:v>2.7560000000000002</c:v>
                </c:pt>
                <c:pt idx="1379">
                  <c:v>2.758</c:v>
                </c:pt>
                <c:pt idx="1380">
                  <c:v>2.7600000000000002</c:v>
                </c:pt>
                <c:pt idx="1381">
                  <c:v>2.762</c:v>
                </c:pt>
                <c:pt idx="1382">
                  <c:v>2.7639999999999998</c:v>
                </c:pt>
                <c:pt idx="1383">
                  <c:v>2.766</c:v>
                </c:pt>
                <c:pt idx="1384">
                  <c:v>2.7680000000000002</c:v>
                </c:pt>
                <c:pt idx="1385">
                  <c:v>2.7700000000000005</c:v>
                </c:pt>
                <c:pt idx="1386">
                  <c:v>2.7720000000000002</c:v>
                </c:pt>
                <c:pt idx="1387">
                  <c:v>2.774</c:v>
                </c:pt>
                <c:pt idx="1388">
                  <c:v>2.7760000000000002</c:v>
                </c:pt>
                <c:pt idx="1389">
                  <c:v>2.778</c:v>
                </c:pt>
                <c:pt idx="1390">
                  <c:v>2.7800000000000002</c:v>
                </c:pt>
                <c:pt idx="1391">
                  <c:v>2.782</c:v>
                </c:pt>
                <c:pt idx="1392">
                  <c:v>2.7839999999999998</c:v>
                </c:pt>
                <c:pt idx="1393">
                  <c:v>2.7860000000000005</c:v>
                </c:pt>
                <c:pt idx="1394">
                  <c:v>2.7880000000000003</c:v>
                </c:pt>
                <c:pt idx="1395">
                  <c:v>2.79</c:v>
                </c:pt>
                <c:pt idx="1396">
                  <c:v>2.7920000000000003</c:v>
                </c:pt>
                <c:pt idx="1397">
                  <c:v>2.794</c:v>
                </c:pt>
                <c:pt idx="1398">
                  <c:v>2.7960000000000003</c:v>
                </c:pt>
                <c:pt idx="1399">
                  <c:v>2.798</c:v>
                </c:pt>
                <c:pt idx="1400">
                  <c:v>2.8</c:v>
                </c:pt>
                <c:pt idx="1401">
                  <c:v>2.802</c:v>
                </c:pt>
                <c:pt idx="1402">
                  <c:v>2.8040000000000003</c:v>
                </c:pt>
                <c:pt idx="1403">
                  <c:v>2.8060000000000005</c:v>
                </c:pt>
                <c:pt idx="1404">
                  <c:v>2.8080000000000003</c:v>
                </c:pt>
                <c:pt idx="1405">
                  <c:v>2.81</c:v>
                </c:pt>
                <c:pt idx="1406">
                  <c:v>2.8120000000000003</c:v>
                </c:pt>
                <c:pt idx="1407">
                  <c:v>2.8140000000000001</c:v>
                </c:pt>
                <c:pt idx="1408">
                  <c:v>2.8159999999999998</c:v>
                </c:pt>
                <c:pt idx="1409">
                  <c:v>2.8180000000000001</c:v>
                </c:pt>
                <c:pt idx="1410">
                  <c:v>2.82</c:v>
                </c:pt>
                <c:pt idx="1411">
                  <c:v>2.8220000000000005</c:v>
                </c:pt>
                <c:pt idx="1412">
                  <c:v>2.8240000000000003</c:v>
                </c:pt>
                <c:pt idx="1413">
                  <c:v>2.8260000000000001</c:v>
                </c:pt>
                <c:pt idx="1414">
                  <c:v>2.8280000000000003</c:v>
                </c:pt>
                <c:pt idx="1415">
                  <c:v>2.83</c:v>
                </c:pt>
                <c:pt idx="1416">
                  <c:v>2.8320000000000003</c:v>
                </c:pt>
                <c:pt idx="1417">
                  <c:v>2.8340000000000001</c:v>
                </c:pt>
                <c:pt idx="1418">
                  <c:v>2.8359999999999999</c:v>
                </c:pt>
                <c:pt idx="1419">
                  <c:v>2.8380000000000001</c:v>
                </c:pt>
                <c:pt idx="1420">
                  <c:v>2.84</c:v>
                </c:pt>
                <c:pt idx="1421">
                  <c:v>2.8420000000000001</c:v>
                </c:pt>
                <c:pt idx="1422">
                  <c:v>2.8440000000000003</c:v>
                </c:pt>
                <c:pt idx="1423">
                  <c:v>2.8460000000000001</c:v>
                </c:pt>
                <c:pt idx="1424">
                  <c:v>2.8480000000000003</c:v>
                </c:pt>
                <c:pt idx="1425">
                  <c:v>2.85</c:v>
                </c:pt>
                <c:pt idx="1426">
                  <c:v>2.8519999999999999</c:v>
                </c:pt>
                <c:pt idx="1427">
                  <c:v>2.8540000000000001</c:v>
                </c:pt>
                <c:pt idx="1428">
                  <c:v>2.8559999999999999</c:v>
                </c:pt>
                <c:pt idx="1429">
                  <c:v>2.8580000000000001</c:v>
                </c:pt>
                <c:pt idx="1430">
                  <c:v>2.8600000000000003</c:v>
                </c:pt>
                <c:pt idx="1431">
                  <c:v>2.8620000000000001</c:v>
                </c:pt>
                <c:pt idx="1432">
                  <c:v>2.8640000000000003</c:v>
                </c:pt>
                <c:pt idx="1433">
                  <c:v>2.8660000000000001</c:v>
                </c:pt>
                <c:pt idx="1434">
                  <c:v>2.8680000000000003</c:v>
                </c:pt>
                <c:pt idx="1435">
                  <c:v>2.87</c:v>
                </c:pt>
                <c:pt idx="1436">
                  <c:v>2.8719999999999999</c:v>
                </c:pt>
                <c:pt idx="1437">
                  <c:v>2.8740000000000001</c:v>
                </c:pt>
                <c:pt idx="1438">
                  <c:v>2.8759999999999999</c:v>
                </c:pt>
                <c:pt idx="1439">
                  <c:v>2.8780000000000006</c:v>
                </c:pt>
                <c:pt idx="1440">
                  <c:v>2.8800000000000003</c:v>
                </c:pt>
                <c:pt idx="1441">
                  <c:v>2.8820000000000001</c:v>
                </c:pt>
                <c:pt idx="1442">
                  <c:v>2.8840000000000003</c:v>
                </c:pt>
                <c:pt idx="1443">
                  <c:v>2.8860000000000001</c:v>
                </c:pt>
                <c:pt idx="1444">
                  <c:v>2.8879999999999999</c:v>
                </c:pt>
                <c:pt idx="1445">
                  <c:v>2.89</c:v>
                </c:pt>
                <c:pt idx="1446">
                  <c:v>2.8919999999999999</c:v>
                </c:pt>
                <c:pt idx="1447">
                  <c:v>2.8940000000000001</c:v>
                </c:pt>
                <c:pt idx="1448">
                  <c:v>2.8960000000000004</c:v>
                </c:pt>
                <c:pt idx="1449">
                  <c:v>2.8980000000000001</c:v>
                </c:pt>
                <c:pt idx="1450">
                  <c:v>2.9000000000000004</c:v>
                </c:pt>
                <c:pt idx="1451">
                  <c:v>2.9020000000000001</c:v>
                </c:pt>
                <c:pt idx="1452">
                  <c:v>2.9040000000000004</c:v>
                </c:pt>
                <c:pt idx="1453">
                  <c:v>2.9060000000000001</c:v>
                </c:pt>
                <c:pt idx="1454">
                  <c:v>2.9079999999999999</c:v>
                </c:pt>
                <c:pt idx="1455">
                  <c:v>2.91</c:v>
                </c:pt>
                <c:pt idx="1456">
                  <c:v>2.9119999999999999</c:v>
                </c:pt>
                <c:pt idx="1457">
                  <c:v>2.9139999999999997</c:v>
                </c:pt>
                <c:pt idx="1458">
                  <c:v>2.9160000000000004</c:v>
                </c:pt>
                <c:pt idx="1459">
                  <c:v>2.9180000000000001</c:v>
                </c:pt>
                <c:pt idx="1460">
                  <c:v>2.9200000000000004</c:v>
                </c:pt>
                <c:pt idx="1461">
                  <c:v>2.9220000000000002</c:v>
                </c:pt>
                <c:pt idx="1462">
                  <c:v>2.9239999999999999</c:v>
                </c:pt>
                <c:pt idx="1463">
                  <c:v>2.9260000000000002</c:v>
                </c:pt>
                <c:pt idx="1464">
                  <c:v>2.9279999999999999</c:v>
                </c:pt>
                <c:pt idx="1465">
                  <c:v>2.93</c:v>
                </c:pt>
                <c:pt idx="1466">
                  <c:v>2.9319999999999999</c:v>
                </c:pt>
                <c:pt idx="1467">
                  <c:v>2.9340000000000002</c:v>
                </c:pt>
                <c:pt idx="1468">
                  <c:v>2.9360000000000004</c:v>
                </c:pt>
                <c:pt idx="1469">
                  <c:v>2.9380000000000002</c:v>
                </c:pt>
                <c:pt idx="1470">
                  <c:v>2.94</c:v>
                </c:pt>
                <c:pt idx="1471">
                  <c:v>2.9420000000000002</c:v>
                </c:pt>
                <c:pt idx="1472">
                  <c:v>2.944</c:v>
                </c:pt>
                <c:pt idx="1473">
                  <c:v>2.9460000000000002</c:v>
                </c:pt>
                <c:pt idx="1474">
                  <c:v>2.948</c:v>
                </c:pt>
                <c:pt idx="1475">
                  <c:v>2.95</c:v>
                </c:pt>
                <c:pt idx="1476">
                  <c:v>2.9520000000000004</c:v>
                </c:pt>
                <c:pt idx="1477">
                  <c:v>2.9540000000000002</c:v>
                </c:pt>
                <c:pt idx="1478">
                  <c:v>2.9560000000000004</c:v>
                </c:pt>
                <c:pt idx="1479">
                  <c:v>2.9580000000000002</c:v>
                </c:pt>
                <c:pt idx="1480">
                  <c:v>2.96</c:v>
                </c:pt>
                <c:pt idx="1481">
                  <c:v>2.9620000000000002</c:v>
                </c:pt>
                <c:pt idx="1482">
                  <c:v>2.964</c:v>
                </c:pt>
                <c:pt idx="1483">
                  <c:v>2.9659999999999997</c:v>
                </c:pt>
                <c:pt idx="1484">
                  <c:v>2.968</c:v>
                </c:pt>
                <c:pt idx="1485">
                  <c:v>2.97</c:v>
                </c:pt>
                <c:pt idx="1486">
                  <c:v>2.9720000000000004</c:v>
                </c:pt>
                <c:pt idx="1487">
                  <c:v>2.9740000000000002</c:v>
                </c:pt>
                <c:pt idx="1488">
                  <c:v>2.9760000000000004</c:v>
                </c:pt>
                <c:pt idx="1489">
                  <c:v>2.9780000000000002</c:v>
                </c:pt>
                <c:pt idx="1490">
                  <c:v>2.98</c:v>
                </c:pt>
                <c:pt idx="1491">
                  <c:v>2.9820000000000002</c:v>
                </c:pt>
                <c:pt idx="1492">
                  <c:v>2.984</c:v>
                </c:pt>
                <c:pt idx="1493">
                  <c:v>2.9859999999999998</c:v>
                </c:pt>
                <c:pt idx="1494">
                  <c:v>2.988</c:v>
                </c:pt>
                <c:pt idx="1495">
                  <c:v>2.99</c:v>
                </c:pt>
                <c:pt idx="1496">
                  <c:v>2.9920000000000004</c:v>
                </c:pt>
                <c:pt idx="1497">
                  <c:v>2.9940000000000002</c:v>
                </c:pt>
                <c:pt idx="1498">
                  <c:v>2.996</c:v>
                </c:pt>
                <c:pt idx="1499">
                  <c:v>2.9980000000000002</c:v>
                </c:pt>
                <c:pt idx="1500">
                  <c:v>3</c:v>
                </c:pt>
                <c:pt idx="1501">
                  <c:v>3.0020000000000002</c:v>
                </c:pt>
                <c:pt idx="1502">
                  <c:v>3.004</c:v>
                </c:pt>
                <c:pt idx="1503">
                  <c:v>3.0059999999999998</c:v>
                </c:pt>
                <c:pt idx="1504">
                  <c:v>3.0080000000000005</c:v>
                </c:pt>
                <c:pt idx="1505">
                  <c:v>3.0100000000000002</c:v>
                </c:pt>
                <c:pt idx="1506">
                  <c:v>3.012</c:v>
                </c:pt>
                <c:pt idx="1507">
                  <c:v>3.0140000000000002</c:v>
                </c:pt>
                <c:pt idx="1508">
                  <c:v>3.016</c:v>
                </c:pt>
                <c:pt idx="1509">
                  <c:v>3.0180000000000002</c:v>
                </c:pt>
                <c:pt idx="1510">
                  <c:v>3.02</c:v>
                </c:pt>
                <c:pt idx="1511">
                  <c:v>3.0219999999999998</c:v>
                </c:pt>
                <c:pt idx="1512">
                  <c:v>3.024</c:v>
                </c:pt>
                <c:pt idx="1513">
                  <c:v>3.0260000000000002</c:v>
                </c:pt>
                <c:pt idx="1514">
                  <c:v>3.0280000000000005</c:v>
                </c:pt>
                <c:pt idx="1515">
                  <c:v>3.0300000000000002</c:v>
                </c:pt>
                <c:pt idx="1516">
                  <c:v>3.032</c:v>
                </c:pt>
                <c:pt idx="1517">
                  <c:v>3.0340000000000003</c:v>
                </c:pt>
                <c:pt idx="1518">
                  <c:v>3.036</c:v>
                </c:pt>
                <c:pt idx="1519">
                  <c:v>3.0379999999999998</c:v>
                </c:pt>
                <c:pt idx="1520">
                  <c:v>3.04</c:v>
                </c:pt>
                <c:pt idx="1521">
                  <c:v>3.0419999999999998</c:v>
                </c:pt>
                <c:pt idx="1522">
                  <c:v>3.0440000000000005</c:v>
                </c:pt>
                <c:pt idx="1523">
                  <c:v>3.0460000000000003</c:v>
                </c:pt>
                <c:pt idx="1524">
                  <c:v>3.0480000000000005</c:v>
                </c:pt>
                <c:pt idx="1525">
                  <c:v>3.0500000000000003</c:v>
                </c:pt>
                <c:pt idx="1526">
                  <c:v>3.052</c:v>
                </c:pt>
                <c:pt idx="1527">
                  <c:v>3.0540000000000003</c:v>
                </c:pt>
                <c:pt idx="1528">
                  <c:v>3.056</c:v>
                </c:pt>
                <c:pt idx="1529">
                  <c:v>3.0579999999999998</c:v>
                </c:pt>
                <c:pt idx="1530">
                  <c:v>3.06</c:v>
                </c:pt>
                <c:pt idx="1531">
                  <c:v>3.0619999999999998</c:v>
                </c:pt>
                <c:pt idx="1532">
                  <c:v>3.0640000000000005</c:v>
                </c:pt>
                <c:pt idx="1533">
                  <c:v>3.0660000000000003</c:v>
                </c:pt>
                <c:pt idx="1534">
                  <c:v>3.0680000000000001</c:v>
                </c:pt>
                <c:pt idx="1535">
                  <c:v>3.0700000000000003</c:v>
                </c:pt>
                <c:pt idx="1536">
                  <c:v>3.0720000000000001</c:v>
                </c:pt>
                <c:pt idx="1537">
                  <c:v>3.0740000000000003</c:v>
                </c:pt>
                <c:pt idx="1538">
                  <c:v>3.0760000000000001</c:v>
                </c:pt>
                <c:pt idx="1539">
                  <c:v>3.0779999999999998</c:v>
                </c:pt>
                <c:pt idx="1540">
                  <c:v>3.08</c:v>
                </c:pt>
                <c:pt idx="1541">
                  <c:v>3.0820000000000003</c:v>
                </c:pt>
                <c:pt idx="1542">
                  <c:v>3.0840000000000001</c:v>
                </c:pt>
                <c:pt idx="1543">
                  <c:v>3.0860000000000003</c:v>
                </c:pt>
                <c:pt idx="1544">
                  <c:v>3.0880000000000001</c:v>
                </c:pt>
                <c:pt idx="1545">
                  <c:v>3.0900000000000003</c:v>
                </c:pt>
                <c:pt idx="1546">
                  <c:v>3.0920000000000001</c:v>
                </c:pt>
                <c:pt idx="1547">
                  <c:v>3.0939999999999999</c:v>
                </c:pt>
                <c:pt idx="1548">
                  <c:v>3.0960000000000001</c:v>
                </c:pt>
                <c:pt idx="1549">
                  <c:v>3.0979999999999999</c:v>
                </c:pt>
                <c:pt idx="1550">
                  <c:v>3.1000000000000005</c:v>
                </c:pt>
                <c:pt idx="1551">
                  <c:v>3.1020000000000003</c:v>
                </c:pt>
                <c:pt idx="1552">
                  <c:v>3.1040000000000001</c:v>
                </c:pt>
                <c:pt idx="1553">
                  <c:v>3.1060000000000003</c:v>
                </c:pt>
                <c:pt idx="1554">
                  <c:v>3.1080000000000001</c:v>
                </c:pt>
                <c:pt idx="1555">
                  <c:v>3.11</c:v>
                </c:pt>
                <c:pt idx="1556">
                  <c:v>3.1120000000000001</c:v>
                </c:pt>
                <c:pt idx="1557">
                  <c:v>3.1139999999999999</c:v>
                </c:pt>
                <c:pt idx="1558">
                  <c:v>3.1160000000000001</c:v>
                </c:pt>
                <c:pt idx="1559">
                  <c:v>3.1180000000000003</c:v>
                </c:pt>
                <c:pt idx="1560">
                  <c:v>3.1200000000000006</c:v>
                </c:pt>
                <c:pt idx="1561">
                  <c:v>3.1220000000000003</c:v>
                </c:pt>
                <c:pt idx="1562">
                  <c:v>3.1240000000000001</c:v>
                </c:pt>
                <c:pt idx="1563">
                  <c:v>3.1260000000000003</c:v>
                </c:pt>
                <c:pt idx="1564">
                  <c:v>3.1280000000000001</c:v>
                </c:pt>
                <c:pt idx="1565">
                  <c:v>3.13</c:v>
                </c:pt>
                <c:pt idx="1566">
                  <c:v>3.1320000000000001</c:v>
                </c:pt>
                <c:pt idx="1567">
                  <c:v>3.1339999999999999</c:v>
                </c:pt>
                <c:pt idx="1568">
                  <c:v>3.1360000000000001</c:v>
                </c:pt>
                <c:pt idx="1569">
                  <c:v>3.1380000000000003</c:v>
                </c:pt>
                <c:pt idx="1570">
                  <c:v>3.14</c:v>
                </c:pt>
                <c:pt idx="1571">
                  <c:v>3.1420000000000003</c:v>
                </c:pt>
                <c:pt idx="1572">
                  <c:v>3.1440000000000001</c:v>
                </c:pt>
                <c:pt idx="1573">
                  <c:v>3.1460000000000004</c:v>
                </c:pt>
                <c:pt idx="1574">
                  <c:v>3.1480000000000001</c:v>
                </c:pt>
                <c:pt idx="1575">
                  <c:v>3.15</c:v>
                </c:pt>
                <c:pt idx="1576">
                  <c:v>3.1520000000000001</c:v>
                </c:pt>
                <c:pt idx="1577">
                  <c:v>3.1539999999999999</c:v>
                </c:pt>
                <c:pt idx="1578">
                  <c:v>3.1560000000000001</c:v>
                </c:pt>
                <c:pt idx="1579">
                  <c:v>3.1580000000000004</c:v>
                </c:pt>
                <c:pt idx="1580">
                  <c:v>3.16</c:v>
                </c:pt>
                <c:pt idx="1581">
                  <c:v>3.1619999999999999</c:v>
                </c:pt>
                <c:pt idx="1582">
                  <c:v>3.1640000000000001</c:v>
                </c:pt>
                <c:pt idx="1583">
                  <c:v>3.1659999999999999</c:v>
                </c:pt>
                <c:pt idx="1584">
                  <c:v>3.1680000000000001</c:v>
                </c:pt>
                <c:pt idx="1585">
                  <c:v>3.17</c:v>
                </c:pt>
                <c:pt idx="1586">
                  <c:v>3.1720000000000002</c:v>
                </c:pt>
                <c:pt idx="1587">
                  <c:v>3.1740000000000004</c:v>
                </c:pt>
                <c:pt idx="1588">
                  <c:v>3.1760000000000002</c:v>
                </c:pt>
                <c:pt idx="1589">
                  <c:v>3.1780000000000004</c:v>
                </c:pt>
                <c:pt idx="1590">
                  <c:v>3.18</c:v>
                </c:pt>
                <c:pt idx="1591">
                  <c:v>3.1819999999999999</c:v>
                </c:pt>
                <c:pt idx="1592">
                  <c:v>3.1840000000000002</c:v>
                </c:pt>
                <c:pt idx="1593">
                  <c:v>3.1859999999999999</c:v>
                </c:pt>
                <c:pt idx="1594">
                  <c:v>3.1879999999999997</c:v>
                </c:pt>
                <c:pt idx="1595">
                  <c:v>3.19</c:v>
                </c:pt>
                <c:pt idx="1596">
                  <c:v>3.1920000000000002</c:v>
                </c:pt>
                <c:pt idx="1597">
                  <c:v>3.1940000000000004</c:v>
                </c:pt>
                <c:pt idx="1598">
                  <c:v>3.1960000000000002</c:v>
                </c:pt>
                <c:pt idx="1599">
                  <c:v>3.1980000000000004</c:v>
                </c:pt>
                <c:pt idx="1600">
                  <c:v>3.2</c:v>
                </c:pt>
                <c:pt idx="1601">
                  <c:v>3.202</c:v>
                </c:pt>
                <c:pt idx="1602">
                  <c:v>3.2040000000000002</c:v>
                </c:pt>
                <c:pt idx="1603">
                  <c:v>3.206</c:v>
                </c:pt>
                <c:pt idx="1604">
                  <c:v>3.2079999999999997</c:v>
                </c:pt>
                <c:pt idx="1605">
                  <c:v>3.21</c:v>
                </c:pt>
                <c:pt idx="1606">
                  <c:v>3.2120000000000002</c:v>
                </c:pt>
                <c:pt idx="1607">
                  <c:v>3.2140000000000004</c:v>
                </c:pt>
                <c:pt idx="1608">
                  <c:v>3.2160000000000002</c:v>
                </c:pt>
                <c:pt idx="1609">
                  <c:v>3.2180000000000004</c:v>
                </c:pt>
                <c:pt idx="1610">
                  <c:v>3.22</c:v>
                </c:pt>
                <c:pt idx="1611">
                  <c:v>3.222</c:v>
                </c:pt>
                <c:pt idx="1612">
                  <c:v>3.2240000000000002</c:v>
                </c:pt>
                <c:pt idx="1613">
                  <c:v>3.226</c:v>
                </c:pt>
                <c:pt idx="1614">
                  <c:v>3.2279999999999998</c:v>
                </c:pt>
                <c:pt idx="1615">
                  <c:v>3.2300000000000004</c:v>
                </c:pt>
                <c:pt idx="1616">
                  <c:v>3.2320000000000002</c:v>
                </c:pt>
                <c:pt idx="1617">
                  <c:v>3.234</c:v>
                </c:pt>
                <c:pt idx="1618">
                  <c:v>3.2360000000000002</c:v>
                </c:pt>
                <c:pt idx="1619">
                  <c:v>3.238</c:v>
                </c:pt>
                <c:pt idx="1620">
                  <c:v>3.24</c:v>
                </c:pt>
                <c:pt idx="1621">
                  <c:v>3.242</c:v>
                </c:pt>
                <c:pt idx="1622">
                  <c:v>3.2440000000000002</c:v>
                </c:pt>
                <c:pt idx="1623">
                  <c:v>3.246</c:v>
                </c:pt>
                <c:pt idx="1624">
                  <c:v>3.2480000000000002</c:v>
                </c:pt>
                <c:pt idx="1625">
                  <c:v>3.2500000000000004</c:v>
                </c:pt>
                <c:pt idx="1626">
                  <c:v>3.2520000000000002</c:v>
                </c:pt>
                <c:pt idx="1627">
                  <c:v>3.254</c:v>
                </c:pt>
                <c:pt idx="1628">
                  <c:v>3.2560000000000002</c:v>
                </c:pt>
                <c:pt idx="1629">
                  <c:v>3.258</c:v>
                </c:pt>
                <c:pt idx="1630">
                  <c:v>3.26</c:v>
                </c:pt>
                <c:pt idx="1631">
                  <c:v>3.262</c:v>
                </c:pt>
                <c:pt idx="1632">
                  <c:v>3.2639999999999998</c:v>
                </c:pt>
                <c:pt idx="1633">
                  <c:v>3.2660000000000005</c:v>
                </c:pt>
                <c:pt idx="1634">
                  <c:v>3.2680000000000002</c:v>
                </c:pt>
                <c:pt idx="1635">
                  <c:v>3.2700000000000005</c:v>
                </c:pt>
                <c:pt idx="1636">
                  <c:v>3.2720000000000002</c:v>
                </c:pt>
                <c:pt idx="1637">
                  <c:v>3.274</c:v>
                </c:pt>
                <c:pt idx="1638">
                  <c:v>3.2760000000000002</c:v>
                </c:pt>
                <c:pt idx="1639">
                  <c:v>3.278</c:v>
                </c:pt>
                <c:pt idx="1640">
                  <c:v>3.28</c:v>
                </c:pt>
                <c:pt idx="1641">
                  <c:v>3.282</c:v>
                </c:pt>
                <c:pt idx="1642">
                  <c:v>3.2839999999999998</c:v>
                </c:pt>
                <c:pt idx="1643">
                  <c:v>3.286</c:v>
                </c:pt>
                <c:pt idx="1644">
                  <c:v>3.2880000000000003</c:v>
                </c:pt>
                <c:pt idx="1645">
                  <c:v>3.2900000000000005</c:v>
                </c:pt>
                <c:pt idx="1646">
                  <c:v>3.2920000000000003</c:v>
                </c:pt>
                <c:pt idx="1647">
                  <c:v>3.294</c:v>
                </c:pt>
                <c:pt idx="1648">
                  <c:v>3.2960000000000003</c:v>
                </c:pt>
                <c:pt idx="1649">
                  <c:v>3.298</c:v>
                </c:pt>
                <c:pt idx="1650">
                  <c:v>3.3</c:v>
                </c:pt>
                <c:pt idx="1651">
                  <c:v>3.302</c:v>
                </c:pt>
                <c:pt idx="1652">
                  <c:v>3.3040000000000003</c:v>
                </c:pt>
                <c:pt idx="1653">
                  <c:v>3.306</c:v>
                </c:pt>
                <c:pt idx="1654">
                  <c:v>3.3080000000000003</c:v>
                </c:pt>
                <c:pt idx="1655">
                  <c:v>3.31</c:v>
                </c:pt>
                <c:pt idx="1656">
                  <c:v>3.3120000000000003</c:v>
                </c:pt>
                <c:pt idx="1657">
                  <c:v>3.3140000000000001</c:v>
                </c:pt>
                <c:pt idx="1658">
                  <c:v>3.3160000000000003</c:v>
                </c:pt>
                <c:pt idx="1659">
                  <c:v>3.3180000000000001</c:v>
                </c:pt>
                <c:pt idx="1660">
                  <c:v>3.32</c:v>
                </c:pt>
                <c:pt idx="1661">
                  <c:v>3.3220000000000005</c:v>
                </c:pt>
                <c:pt idx="1662">
                  <c:v>3.3240000000000003</c:v>
                </c:pt>
                <c:pt idx="1663">
                  <c:v>3.3260000000000001</c:v>
                </c:pt>
                <c:pt idx="1664">
                  <c:v>3.3280000000000003</c:v>
                </c:pt>
                <c:pt idx="1665">
                  <c:v>3.33</c:v>
                </c:pt>
                <c:pt idx="1666">
                  <c:v>3.3319999999999999</c:v>
                </c:pt>
                <c:pt idx="1667">
                  <c:v>3.3340000000000001</c:v>
                </c:pt>
                <c:pt idx="1668">
                  <c:v>3.3359999999999999</c:v>
                </c:pt>
                <c:pt idx="1669">
                  <c:v>3.3380000000000001</c:v>
                </c:pt>
                <c:pt idx="1670">
                  <c:v>3.3400000000000003</c:v>
                </c:pt>
                <c:pt idx="1671">
                  <c:v>3.3420000000000005</c:v>
                </c:pt>
                <c:pt idx="1672">
                  <c:v>3.3440000000000003</c:v>
                </c:pt>
                <c:pt idx="1673">
                  <c:v>3.3460000000000001</c:v>
                </c:pt>
                <c:pt idx="1674">
                  <c:v>3.3480000000000003</c:v>
                </c:pt>
                <c:pt idx="1675">
                  <c:v>3.35</c:v>
                </c:pt>
                <c:pt idx="1676">
                  <c:v>3.3519999999999999</c:v>
                </c:pt>
                <c:pt idx="1677">
                  <c:v>3.3540000000000001</c:v>
                </c:pt>
                <c:pt idx="1678">
                  <c:v>3.3559999999999999</c:v>
                </c:pt>
                <c:pt idx="1679">
                  <c:v>3.3579999999999997</c:v>
                </c:pt>
                <c:pt idx="1680">
                  <c:v>3.3600000000000003</c:v>
                </c:pt>
                <c:pt idx="1681">
                  <c:v>3.3620000000000001</c:v>
                </c:pt>
                <c:pt idx="1682">
                  <c:v>3.3640000000000003</c:v>
                </c:pt>
                <c:pt idx="1683">
                  <c:v>3.3660000000000001</c:v>
                </c:pt>
                <c:pt idx="1684">
                  <c:v>3.3680000000000003</c:v>
                </c:pt>
                <c:pt idx="1685">
                  <c:v>3.37</c:v>
                </c:pt>
                <c:pt idx="1686">
                  <c:v>3.3719999999999999</c:v>
                </c:pt>
                <c:pt idx="1687">
                  <c:v>3.3740000000000001</c:v>
                </c:pt>
                <c:pt idx="1688">
                  <c:v>3.3759999999999999</c:v>
                </c:pt>
                <c:pt idx="1689">
                  <c:v>3.3780000000000001</c:v>
                </c:pt>
                <c:pt idx="1690">
                  <c:v>3.3800000000000003</c:v>
                </c:pt>
                <c:pt idx="1691">
                  <c:v>3.3820000000000001</c:v>
                </c:pt>
                <c:pt idx="1692">
                  <c:v>3.3840000000000003</c:v>
                </c:pt>
                <c:pt idx="1693">
                  <c:v>3.3860000000000001</c:v>
                </c:pt>
                <c:pt idx="1694">
                  <c:v>3.3880000000000003</c:v>
                </c:pt>
                <c:pt idx="1695">
                  <c:v>3.39</c:v>
                </c:pt>
                <c:pt idx="1696">
                  <c:v>3.3919999999999999</c:v>
                </c:pt>
                <c:pt idx="1697">
                  <c:v>3.3940000000000001</c:v>
                </c:pt>
                <c:pt idx="1698">
                  <c:v>3.3960000000000004</c:v>
                </c:pt>
                <c:pt idx="1699">
                  <c:v>3.3980000000000001</c:v>
                </c:pt>
                <c:pt idx="1700">
                  <c:v>3.4000000000000004</c:v>
                </c:pt>
                <c:pt idx="1701">
                  <c:v>3.4020000000000001</c:v>
                </c:pt>
                <c:pt idx="1702">
                  <c:v>3.4039999999999999</c:v>
                </c:pt>
                <c:pt idx="1703">
                  <c:v>3.4060000000000001</c:v>
                </c:pt>
                <c:pt idx="1704">
                  <c:v>3.4079999999999999</c:v>
                </c:pt>
                <c:pt idx="1705">
                  <c:v>3.41</c:v>
                </c:pt>
                <c:pt idx="1706">
                  <c:v>3.4119999999999999</c:v>
                </c:pt>
                <c:pt idx="1707">
                  <c:v>3.4140000000000006</c:v>
                </c:pt>
                <c:pt idx="1708">
                  <c:v>3.4160000000000004</c:v>
                </c:pt>
                <c:pt idx="1709">
                  <c:v>3.4180000000000001</c:v>
                </c:pt>
                <c:pt idx="1710">
                  <c:v>3.4200000000000004</c:v>
                </c:pt>
                <c:pt idx="1711">
                  <c:v>3.4220000000000002</c:v>
                </c:pt>
                <c:pt idx="1712">
                  <c:v>3.4239999999999999</c:v>
                </c:pt>
                <c:pt idx="1713">
                  <c:v>3.4260000000000002</c:v>
                </c:pt>
                <c:pt idx="1714">
                  <c:v>3.4279999999999999</c:v>
                </c:pt>
                <c:pt idx="1715">
                  <c:v>3.4299999999999997</c:v>
                </c:pt>
                <c:pt idx="1716">
                  <c:v>3.4319999999999999</c:v>
                </c:pt>
                <c:pt idx="1717">
                  <c:v>3.4340000000000002</c:v>
                </c:pt>
                <c:pt idx="1718">
                  <c:v>3.4360000000000004</c:v>
                </c:pt>
                <c:pt idx="1719">
                  <c:v>3.4380000000000002</c:v>
                </c:pt>
                <c:pt idx="1720">
                  <c:v>3.4400000000000004</c:v>
                </c:pt>
                <c:pt idx="1721">
                  <c:v>3.4420000000000002</c:v>
                </c:pt>
                <c:pt idx="1722">
                  <c:v>3.444</c:v>
                </c:pt>
                <c:pt idx="1723">
                  <c:v>3.4460000000000002</c:v>
                </c:pt>
                <c:pt idx="1724">
                  <c:v>3.448</c:v>
                </c:pt>
                <c:pt idx="1725">
                  <c:v>3.4499999999999997</c:v>
                </c:pt>
                <c:pt idx="1726">
                  <c:v>3.4520000000000004</c:v>
                </c:pt>
                <c:pt idx="1727">
                  <c:v>3.4540000000000002</c:v>
                </c:pt>
                <c:pt idx="1728">
                  <c:v>3.456</c:v>
                </c:pt>
                <c:pt idx="1729">
                  <c:v>3.4580000000000002</c:v>
                </c:pt>
                <c:pt idx="1730">
                  <c:v>3.46</c:v>
                </c:pt>
                <c:pt idx="1731">
                  <c:v>3.4620000000000002</c:v>
                </c:pt>
                <c:pt idx="1732">
                  <c:v>3.464</c:v>
                </c:pt>
                <c:pt idx="1733">
                  <c:v>3.4660000000000002</c:v>
                </c:pt>
                <c:pt idx="1734">
                  <c:v>3.468</c:v>
                </c:pt>
                <c:pt idx="1735">
                  <c:v>3.47</c:v>
                </c:pt>
                <c:pt idx="1736">
                  <c:v>3.4720000000000004</c:v>
                </c:pt>
                <c:pt idx="1737">
                  <c:v>3.4740000000000002</c:v>
                </c:pt>
                <c:pt idx="1738">
                  <c:v>3.476</c:v>
                </c:pt>
                <c:pt idx="1739">
                  <c:v>3.4780000000000002</c:v>
                </c:pt>
                <c:pt idx="1740">
                  <c:v>3.48</c:v>
                </c:pt>
                <c:pt idx="1741">
                  <c:v>3.4820000000000002</c:v>
                </c:pt>
                <c:pt idx="1742">
                  <c:v>3.484</c:v>
                </c:pt>
                <c:pt idx="1743">
                  <c:v>3.4860000000000002</c:v>
                </c:pt>
                <c:pt idx="1744">
                  <c:v>3.4880000000000004</c:v>
                </c:pt>
                <c:pt idx="1745">
                  <c:v>3.49</c:v>
                </c:pt>
                <c:pt idx="1746">
                  <c:v>3.4920000000000004</c:v>
                </c:pt>
                <c:pt idx="1747">
                  <c:v>3.4940000000000002</c:v>
                </c:pt>
                <c:pt idx="1748">
                  <c:v>3.496</c:v>
                </c:pt>
                <c:pt idx="1749">
                  <c:v>3.4980000000000002</c:v>
                </c:pt>
                <c:pt idx="1750">
                  <c:v>3.5</c:v>
                </c:pt>
                <c:pt idx="1751">
                  <c:v>3.5019999999999998</c:v>
                </c:pt>
                <c:pt idx="1752">
                  <c:v>3.504</c:v>
                </c:pt>
                <c:pt idx="1753">
                  <c:v>3.5059999999999998</c:v>
                </c:pt>
                <c:pt idx="1754">
                  <c:v>3.5080000000000005</c:v>
                </c:pt>
                <c:pt idx="1755">
                  <c:v>3.5100000000000002</c:v>
                </c:pt>
                <c:pt idx="1756">
                  <c:v>3.5120000000000005</c:v>
                </c:pt>
                <c:pt idx="1757">
                  <c:v>3.5140000000000002</c:v>
                </c:pt>
                <c:pt idx="1758">
                  <c:v>3.516</c:v>
                </c:pt>
                <c:pt idx="1759">
                  <c:v>3.5180000000000002</c:v>
                </c:pt>
                <c:pt idx="1760">
                  <c:v>3.52</c:v>
                </c:pt>
                <c:pt idx="1761">
                  <c:v>3.5219999999999998</c:v>
                </c:pt>
                <c:pt idx="1762">
                  <c:v>3.524</c:v>
                </c:pt>
                <c:pt idx="1763">
                  <c:v>3.5260000000000002</c:v>
                </c:pt>
                <c:pt idx="1764">
                  <c:v>3.528</c:v>
                </c:pt>
                <c:pt idx="1765">
                  <c:v>3.5300000000000002</c:v>
                </c:pt>
                <c:pt idx="1766">
                  <c:v>3.532</c:v>
                </c:pt>
                <c:pt idx="1767">
                  <c:v>3.5340000000000003</c:v>
                </c:pt>
                <c:pt idx="1768">
                  <c:v>3.536</c:v>
                </c:pt>
                <c:pt idx="1769">
                  <c:v>3.5380000000000003</c:v>
                </c:pt>
                <c:pt idx="1770">
                  <c:v>3.54</c:v>
                </c:pt>
                <c:pt idx="1771">
                  <c:v>3.5419999999999998</c:v>
                </c:pt>
                <c:pt idx="1772">
                  <c:v>3.5440000000000005</c:v>
                </c:pt>
                <c:pt idx="1773">
                  <c:v>3.5460000000000003</c:v>
                </c:pt>
                <c:pt idx="1774">
                  <c:v>3.548</c:v>
                </c:pt>
                <c:pt idx="1775">
                  <c:v>3.5500000000000003</c:v>
                </c:pt>
                <c:pt idx="1776">
                  <c:v>3.552</c:v>
                </c:pt>
                <c:pt idx="1777">
                  <c:v>3.5539999999999998</c:v>
                </c:pt>
                <c:pt idx="1778">
                  <c:v>3.556</c:v>
                </c:pt>
                <c:pt idx="1779">
                  <c:v>3.5580000000000003</c:v>
                </c:pt>
                <c:pt idx="1780">
                  <c:v>3.56</c:v>
                </c:pt>
                <c:pt idx="1781">
                  <c:v>3.5620000000000003</c:v>
                </c:pt>
                <c:pt idx="1782">
                  <c:v>3.5640000000000005</c:v>
                </c:pt>
                <c:pt idx="1783">
                  <c:v>3.5660000000000003</c:v>
                </c:pt>
                <c:pt idx="1784">
                  <c:v>3.5680000000000001</c:v>
                </c:pt>
                <c:pt idx="1785">
                  <c:v>3.5700000000000003</c:v>
                </c:pt>
                <c:pt idx="1786">
                  <c:v>3.5720000000000001</c:v>
                </c:pt>
                <c:pt idx="1787">
                  <c:v>3.5739999999999998</c:v>
                </c:pt>
                <c:pt idx="1788">
                  <c:v>3.5760000000000001</c:v>
                </c:pt>
                <c:pt idx="1789">
                  <c:v>3.5779999999999998</c:v>
                </c:pt>
                <c:pt idx="1790">
                  <c:v>3.58</c:v>
                </c:pt>
                <c:pt idx="1791">
                  <c:v>3.5820000000000003</c:v>
                </c:pt>
                <c:pt idx="1792">
                  <c:v>3.5840000000000005</c:v>
                </c:pt>
                <c:pt idx="1793">
                  <c:v>3.5860000000000003</c:v>
                </c:pt>
                <c:pt idx="1794">
                  <c:v>3.5880000000000001</c:v>
                </c:pt>
                <c:pt idx="1795">
                  <c:v>3.5900000000000003</c:v>
                </c:pt>
                <c:pt idx="1796">
                  <c:v>3.5920000000000001</c:v>
                </c:pt>
                <c:pt idx="1797">
                  <c:v>3.5939999999999999</c:v>
                </c:pt>
                <c:pt idx="1798">
                  <c:v>3.5960000000000001</c:v>
                </c:pt>
                <c:pt idx="1799">
                  <c:v>3.5979999999999999</c:v>
                </c:pt>
                <c:pt idx="1800">
                  <c:v>3.6</c:v>
                </c:pt>
                <c:pt idx="1801">
                  <c:v>3.6020000000000003</c:v>
                </c:pt>
                <c:pt idx="1802">
                  <c:v>3.6040000000000001</c:v>
                </c:pt>
                <c:pt idx="1803">
                  <c:v>3.6059999999999999</c:v>
                </c:pt>
                <c:pt idx="1804">
                  <c:v>3.6080000000000001</c:v>
                </c:pt>
                <c:pt idx="1805">
                  <c:v>3.6100000000000003</c:v>
                </c:pt>
                <c:pt idx="1806">
                  <c:v>3.6120000000000001</c:v>
                </c:pt>
                <c:pt idx="1807">
                  <c:v>3.6139999999999999</c:v>
                </c:pt>
                <c:pt idx="1808">
                  <c:v>3.6160000000000001</c:v>
                </c:pt>
                <c:pt idx="1809">
                  <c:v>3.6180000000000003</c:v>
                </c:pt>
                <c:pt idx="1810">
                  <c:v>3.62</c:v>
                </c:pt>
                <c:pt idx="1811">
                  <c:v>3.6220000000000003</c:v>
                </c:pt>
                <c:pt idx="1812">
                  <c:v>3.6240000000000001</c:v>
                </c:pt>
                <c:pt idx="1813">
                  <c:v>3.6259999999999999</c:v>
                </c:pt>
                <c:pt idx="1814">
                  <c:v>3.6280000000000001</c:v>
                </c:pt>
                <c:pt idx="1815">
                  <c:v>3.6300000000000003</c:v>
                </c:pt>
                <c:pt idx="1816">
                  <c:v>3.6319999999999997</c:v>
                </c:pt>
                <c:pt idx="1817">
                  <c:v>3.6339999999999999</c:v>
                </c:pt>
                <c:pt idx="1818">
                  <c:v>3.6360000000000001</c:v>
                </c:pt>
                <c:pt idx="1819">
                  <c:v>3.6380000000000003</c:v>
                </c:pt>
                <c:pt idx="1820">
                  <c:v>3.64</c:v>
                </c:pt>
                <c:pt idx="1821">
                  <c:v>3.6420000000000003</c:v>
                </c:pt>
                <c:pt idx="1822">
                  <c:v>3.6440000000000001</c:v>
                </c:pt>
                <c:pt idx="1823">
                  <c:v>3.6459999999999999</c:v>
                </c:pt>
                <c:pt idx="1824">
                  <c:v>3.6480000000000001</c:v>
                </c:pt>
                <c:pt idx="1825">
                  <c:v>3.65</c:v>
                </c:pt>
                <c:pt idx="1826">
                  <c:v>3.6519999999999997</c:v>
                </c:pt>
                <c:pt idx="1827">
                  <c:v>3.6539999999999999</c:v>
                </c:pt>
                <c:pt idx="1828">
                  <c:v>3.6560000000000006</c:v>
                </c:pt>
                <c:pt idx="1829">
                  <c:v>3.6580000000000004</c:v>
                </c:pt>
                <c:pt idx="1830">
                  <c:v>3.66</c:v>
                </c:pt>
                <c:pt idx="1831">
                  <c:v>3.6620000000000004</c:v>
                </c:pt>
                <c:pt idx="1832">
                  <c:v>3.6640000000000001</c:v>
                </c:pt>
                <c:pt idx="1833">
                  <c:v>3.6659999999999999</c:v>
                </c:pt>
                <c:pt idx="1834">
                  <c:v>3.6680000000000001</c:v>
                </c:pt>
                <c:pt idx="1835">
                  <c:v>3.67</c:v>
                </c:pt>
                <c:pt idx="1836">
                  <c:v>3.6719999999999997</c:v>
                </c:pt>
                <c:pt idx="1837">
                  <c:v>3.6740000000000004</c:v>
                </c:pt>
                <c:pt idx="1838">
                  <c:v>3.6760000000000006</c:v>
                </c:pt>
                <c:pt idx="1839">
                  <c:v>3.6779999999999999</c:v>
                </c:pt>
                <c:pt idx="1840">
                  <c:v>3.68</c:v>
                </c:pt>
                <c:pt idx="1841">
                  <c:v>3.6820000000000004</c:v>
                </c:pt>
                <c:pt idx="1842">
                  <c:v>3.6840000000000002</c:v>
                </c:pt>
                <c:pt idx="1843">
                  <c:v>3.6859999999999999</c:v>
                </c:pt>
                <c:pt idx="1844">
                  <c:v>3.6880000000000002</c:v>
                </c:pt>
                <c:pt idx="1845">
                  <c:v>3.69</c:v>
                </c:pt>
                <c:pt idx="1846">
                  <c:v>3.6920000000000002</c:v>
                </c:pt>
                <c:pt idx="1847">
                  <c:v>3.6940000000000004</c:v>
                </c:pt>
                <c:pt idx="1848">
                  <c:v>3.6960000000000002</c:v>
                </c:pt>
                <c:pt idx="1849">
                  <c:v>3.698</c:v>
                </c:pt>
                <c:pt idx="1850">
                  <c:v>3.7</c:v>
                </c:pt>
                <c:pt idx="1851">
                  <c:v>3.7020000000000004</c:v>
                </c:pt>
                <c:pt idx="1852">
                  <c:v>3.7039999999999997</c:v>
                </c:pt>
                <c:pt idx="1853">
                  <c:v>3.706</c:v>
                </c:pt>
                <c:pt idx="1854">
                  <c:v>3.7080000000000002</c:v>
                </c:pt>
                <c:pt idx="1855">
                  <c:v>3.7100000000000004</c:v>
                </c:pt>
                <c:pt idx="1856">
                  <c:v>3.7120000000000002</c:v>
                </c:pt>
                <c:pt idx="1857">
                  <c:v>3.7140000000000004</c:v>
                </c:pt>
                <c:pt idx="1858">
                  <c:v>3.7160000000000002</c:v>
                </c:pt>
                <c:pt idx="1859">
                  <c:v>3.718</c:v>
                </c:pt>
                <c:pt idx="1860">
                  <c:v>3.72</c:v>
                </c:pt>
                <c:pt idx="1861">
                  <c:v>3.722</c:v>
                </c:pt>
                <c:pt idx="1862">
                  <c:v>3.7239999999999998</c:v>
                </c:pt>
                <c:pt idx="1863">
                  <c:v>3.726</c:v>
                </c:pt>
                <c:pt idx="1864">
                  <c:v>3.7280000000000002</c:v>
                </c:pt>
                <c:pt idx="1865">
                  <c:v>3.73</c:v>
                </c:pt>
                <c:pt idx="1866">
                  <c:v>3.7320000000000002</c:v>
                </c:pt>
                <c:pt idx="1867">
                  <c:v>3.7340000000000004</c:v>
                </c:pt>
                <c:pt idx="1868">
                  <c:v>3.7360000000000002</c:v>
                </c:pt>
                <c:pt idx="1869">
                  <c:v>3.738</c:v>
                </c:pt>
                <c:pt idx="1870">
                  <c:v>3.74</c:v>
                </c:pt>
                <c:pt idx="1871">
                  <c:v>3.742</c:v>
                </c:pt>
                <c:pt idx="1872">
                  <c:v>3.7439999999999998</c:v>
                </c:pt>
                <c:pt idx="1873">
                  <c:v>3.746</c:v>
                </c:pt>
                <c:pt idx="1874">
                  <c:v>3.7480000000000002</c:v>
                </c:pt>
                <c:pt idx="1875">
                  <c:v>3.75</c:v>
                </c:pt>
                <c:pt idx="1876">
                  <c:v>3.7520000000000002</c:v>
                </c:pt>
                <c:pt idx="1877">
                  <c:v>3.7540000000000004</c:v>
                </c:pt>
                <c:pt idx="1878">
                  <c:v>3.7560000000000002</c:v>
                </c:pt>
                <c:pt idx="1879">
                  <c:v>3.758</c:v>
                </c:pt>
                <c:pt idx="1880">
                  <c:v>3.7600000000000002</c:v>
                </c:pt>
                <c:pt idx="1881">
                  <c:v>3.762</c:v>
                </c:pt>
                <c:pt idx="1882">
                  <c:v>3.7639999999999998</c:v>
                </c:pt>
                <c:pt idx="1883">
                  <c:v>3.7660000000000005</c:v>
                </c:pt>
                <c:pt idx="1884">
                  <c:v>3.7680000000000002</c:v>
                </c:pt>
                <c:pt idx="1885">
                  <c:v>3.77</c:v>
                </c:pt>
                <c:pt idx="1886">
                  <c:v>3.7720000000000002</c:v>
                </c:pt>
                <c:pt idx="1887">
                  <c:v>3.7740000000000005</c:v>
                </c:pt>
                <c:pt idx="1888">
                  <c:v>3.7759999999999998</c:v>
                </c:pt>
                <c:pt idx="1889">
                  <c:v>3.778</c:v>
                </c:pt>
                <c:pt idx="1890">
                  <c:v>3.7800000000000002</c:v>
                </c:pt>
                <c:pt idx="1891">
                  <c:v>3.782</c:v>
                </c:pt>
                <c:pt idx="1892">
                  <c:v>3.7840000000000003</c:v>
                </c:pt>
                <c:pt idx="1893">
                  <c:v>3.7860000000000005</c:v>
                </c:pt>
                <c:pt idx="1894">
                  <c:v>3.7880000000000003</c:v>
                </c:pt>
                <c:pt idx="1895">
                  <c:v>3.79</c:v>
                </c:pt>
                <c:pt idx="1896">
                  <c:v>3.7920000000000003</c:v>
                </c:pt>
                <c:pt idx="1897">
                  <c:v>3.794</c:v>
                </c:pt>
                <c:pt idx="1898">
                  <c:v>3.7959999999999998</c:v>
                </c:pt>
                <c:pt idx="1899">
                  <c:v>3.798</c:v>
                </c:pt>
                <c:pt idx="1900">
                  <c:v>3.8000000000000003</c:v>
                </c:pt>
                <c:pt idx="1901">
                  <c:v>3.8019999999999996</c:v>
                </c:pt>
                <c:pt idx="1902">
                  <c:v>3.8040000000000003</c:v>
                </c:pt>
                <c:pt idx="1903">
                  <c:v>3.8060000000000005</c:v>
                </c:pt>
                <c:pt idx="1904">
                  <c:v>3.8080000000000003</c:v>
                </c:pt>
                <c:pt idx="1905">
                  <c:v>3.81</c:v>
                </c:pt>
                <c:pt idx="1906">
                  <c:v>3.8120000000000003</c:v>
                </c:pt>
                <c:pt idx="1907">
                  <c:v>3.8140000000000001</c:v>
                </c:pt>
                <c:pt idx="1908">
                  <c:v>3.8159999999999998</c:v>
                </c:pt>
                <c:pt idx="1909">
                  <c:v>3.8180000000000001</c:v>
                </c:pt>
                <c:pt idx="1910">
                  <c:v>3.82</c:v>
                </c:pt>
                <c:pt idx="1911">
                  <c:v>3.8220000000000001</c:v>
                </c:pt>
                <c:pt idx="1912">
                  <c:v>3.8240000000000003</c:v>
                </c:pt>
                <c:pt idx="1913">
                  <c:v>3.8260000000000005</c:v>
                </c:pt>
                <c:pt idx="1914">
                  <c:v>3.8279999999999998</c:v>
                </c:pt>
                <c:pt idx="1915">
                  <c:v>3.83</c:v>
                </c:pt>
                <c:pt idx="1916">
                  <c:v>3.8320000000000003</c:v>
                </c:pt>
                <c:pt idx="1917">
                  <c:v>3.8340000000000001</c:v>
                </c:pt>
                <c:pt idx="1918">
                  <c:v>3.8359999999999999</c:v>
                </c:pt>
                <c:pt idx="1919">
                  <c:v>3.8380000000000001</c:v>
                </c:pt>
                <c:pt idx="1920">
                  <c:v>3.8400000000000003</c:v>
                </c:pt>
                <c:pt idx="1921">
                  <c:v>3.8420000000000001</c:v>
                </c:pt>
                <c:pt idx="1922">
                  <c:v>3.8440000000000003</c:v>
                </c:pt>
                <c:pt idx="1923">
                  <c:v>3.8460000000000001</c:v>
                </c:pt>
                <c:pt idx="1924">
                  <c:v>3.8479999999999999</c:v>
                </c:pt>
                <c:pt idx="1925">
                  <c:v>3.85</c:v>
                </c:pt>
                <c:pt idx="1926">
                  <c:v>3.8520000000000003</c:v>
                </c:pt>
                <c:pt idx="1927">
                  <c:v>3.8540000000000001</c:v>
                </c:pt>
                <c:pt idx="1928">
                  <c:v>3.8559999999999999</c:v>
                </c:pt>
                <c:pt idx="1929">
                  <c:v>3.8580000000000005</c:v>
                </c:pt>
                <c:pt idx="1930">
                  <c:v>3.8600000000000003</c:v>
                </c:pt>
                <c:pt idx="1931">
                  <c:v>3.8620000000000001</c:v>
                </c:pt>
                <c:pt idx="1932">
                  <c:v>3.8640000000000003</c:v>
                </c:pt>
                <c:pt idx="1933">
                  <c:v>3.8660000000000001</c:v>
                </c:pt>
                <c:pt idx="1934">
                  <c:v>3.8679999999999999</c:v>
                </c:pt>
                <c:pt idx="1935">
                  <c:v>3.87</c:v>
                </c:pt>
                <c:pt idx="1936">
                  <c:v>3.8720000000000003</c:v>
                </c:pt>
                <c:pt idx="1937">
                  <c:v>3.8739999999999997</c:v>
                </c:pt>
                <c:pt idx="1938">
                  <c:v>3.8759999999999999</c:v>
                </c:pt>
                <c:pt idx="1939">
                  <c:v>3.8780000000000006</c:v>
                </c:pt>
                <c:pt idx="1940">
                  <c:v>3.8800000000000003</c:v>
                </c:pt>
                <c:pt idx="1941">
                  <c:v>3.8820000000000001</c:v>
                </c:pt>
                <c:pt idx="1942">
                  <c:v>3.8840000000000003</c:v>
                </c:pt>
                <c:pt idx="1943">
                  <c:v>3.8860000000000001</c:v>
                </c:pt>
                <c:pt idx="1944">
                  <c:v>3.8879999999999999</c:v>
                </c:pt>
                <c:pt idx="1945">
                  <c:v>3.89</c:v>
                </c:pt>
                <c:pt idx="1946">
                  <c:v>3.8919999999999999</c:v>
                </c:pt>
                <c:pt idx="1947">
                  <c:v>3.8939999999999997</c:v>
                </c:pt>
                <c:pt idx="1948">
                  <c:v>3.8960000000000004</c:v>
                </c:pt>
                <c:pt idx="1949">
                  <c:v>3.8980000000000006</c:v>
                </c:pt>
                <c:pt idx="1950">
                  <c:v>3.9</c:v>
                </c:pt>
                <c:pt idx="1951">
                  <c:v>3.9020000000000001</c:v>
                </c:pt>
                <c:pt idx="1952">
                  <c:v>3.9040000000000004</c:v>
                </c:pt>
                <c:pt idx="1953">
                  <c:v>3.9060000000000001</c:v>
                </c:pt>
                <c:pt idx="1954">
                  <c:v>3.9079999999999999</c:v>
                </c:pt>
                <c:pt idx="1955">
                  <c:v>3.91</c:v>
                </c:pt>
                <c:pt idx="1956">
                  <c:v>3.9120000000000004</c:v>
                </c:pt>
                <c:pt idx="1957">
                  <c:v>3.9140000000000001</c:v>
                </c:pt>
                <c:pt idx="1958">
                  <c:v>3.9160000000000004</c:v>
                </c:pt>
                <c:pt idx="1959">
                  <c:v>3.9179999999999997</c:v>
                </c:pt>
                <c:pt idx="1960">
                  <c:v>3.92</c:v>
                </c:pt>
                <c:pt idx="1961">
                  <c:v>3.9220000000000002</c:v>
                </c:pt>
                <c:pt idx="1962">
                  <c:v>3.9240000000000004</c:v>
                </c:pt>
                <c:pt idx="1963">
                  <c:v>3.9259999999999997</c:v>
                </c:pt>
                <c:pt idx="1964">
                  <c:v>3.9279999999999999</c:v>
                </c:pt>
                <c:pt idx="1965">
                  <c:v>3.93</c:v>
                </c:pt>
                <c:pt idx="1966">
                  <c:v>3.9319999999999999</c:v>
                </c:pt>
                <c:pt idx="1967">
                  <c:v>3.9340000000000002</c:v>
                </c:pt>
                <c:pt idx="1968">
                  <c:v>3.9360000000000004</c:v>
                </c:pt>
                <c:pt idx="1969">
                  <c:v>3.9380000000000006</c:v>
                </c:pt>
                <c:pt idx="1970">
                  <c:v>3.94</c:v>
                </c:pt>
                <c:pt idx="1971">
                  <c:v>3.9420000000000002</c:v>
                </c:pt>
                <c:pt idx="1972">
                  <c:v>3.9439999999999995</c:v>
                </c:pt>
                <c:pt idx="1973">
                  <c:v>3.9459999999999997</c:v>
                </c:pt>
                <c:pt idx="1974">
                  <c:v>3.948</c:v>
                </c:pt>
                <c:pt idx="1975">
                  <c:v>3.95</c:v>
                </c:pt>
                <c:pt idx="1976">
                  <c:v>3.9520000000000008</c:v>
                </c:pt>
                <c:pt idx="1977">
                  <c:v>3.9540000000000002</c:v>
                </c:pt>
                <c:pt idx="1978">
                  <c:v>3.9560000000000004</c:v>
                </c:pt>
                <c:pt idx="1979">
                  <c:v>3.9579999999999997</c:v>
                </c:pt>
                <c:pt idx="1980">
                  <c:v>3.96</c:v>
                </c:pt>
                <c:pt idx="1981">
                  <c:v>3.9620000000000002</c:v>
                </c:pt>
                <c:pt idx="1982">
                  <c:v>3.9640000000000004</c:v>
                </c:pt>
                <c:pt idx="1983">
                  <c:v>3.9659999999999997</c:v>
                </c:pt>
                <c:pt idx="1984">
                  <c:v>3.968</c:v>
                </c:pt>
                <c:pt idx="1985">
                  <c:v>3.9700000000000006</c:v>
                </c:pt>
                <c:pt idx="1986">
                  <c:v>3.972</c:v>
                </c:pt>
                <c:pt idx="1987">
                  <c:v>3.9740000000000002</c:v>
                </c:pt>
                <c:pt idx="1988">
                  <c:v>3.9760000000000004</c:v>
                </c:pt>
                <c:pt idx="1989">
                  <c:v>3.9780000000000006</c:v>
                </c:pt>
                <c:pt idx="1990">
                  <c:v>3.98</c:v>
                </c:pt>
                <c:pt idx="1991">
                  <c:v>3.9820000000000002</c:v>
                </c:pt>
                <c:pt idx="1992">
                  <c:v>3.9839999999999995</c:v>
                </c:pt>
                <c:pt idx="1993">
                  <c:v>3.9859999999999998</c:v>
                </c:pt>
                <c:pt idx="1994">
                  <c:v>3.9880000000000004</c:v>
                </c:pt>
                <c:pt idx="1995">
                  <c:v>3.9900000000000007</c:v>
                </c:pt>
                <c:pt idx="1996">
                  <c:v>3.992</c:v>
                </c:pt>
                <c:pt idx="1997">
                  <c:v>3.9940000000000002</c:v>
                </c:pt>
                <c:pt idx="1998">
                  <c:v>3.9960000000000004</c:v>
                </c:pt>
                <c:pt idx="1999">
                  <c:v>3.9979999999999998</c:v>
                </c:pt>
                <c:pt idx="2000">
                  <c:v>4</c:v>
                </c:pt>
                <c:pt idx="2001">
                  <c:v>4.0020000000000007</c:v>
                </c:pt>
                <c:pt idx="2002">
                  <c:v>4.0040000000000004</c:v>
                </c:pt>
                <c:pt idx="2003">
                  <c:v>4.0060000000000002</c:v>
                </c:pt>
                <c:pt idx="2004">
                  <c:v>4.008</c:v>
                </c:pt>
                <c:pt idx="2005">
                  <c:v>4.01</c:v>
                </c:pt>
                <c:pt idx="2006">
                  <c:v>4.0119999999999996</c:v>
                </c:pt>
                <c:pt idx="2007">
                  <c:v>4.0140000000000002</c:v>
                </c:pt>
                <c:pt idx="2008">
                  <c:v>4.0160000000000009</c:v>
                </c:pt>
                <c:pt idx="2009">
                  <c:v>4.0179999999999998</c:v>
                </c:pt>
                <c:pt idx="2010">
                  <c:v>4.0200000000000005</c:v>
                </c:pt>
                <c:pt idx="2011">
                  <c:v>4.0220000000000002</c:v>
                </c:pt>
                <c:pt idx="2012">
                  <c:v>4.024</c:v>
                </c:pt>
                <c:pt idx="2013">
                  <c:v>4.0259999999999998</c:v>
                </c:pt>
                <c:pt idx="2014">
                  <c:v>4.0280000000000005</c:v>
                </c:pt>
                <c:pt idx="2015">
                  <c:v>4.03</c:v>
                </c:pt>
                <c:pt idx="2016">
                  <c:v>4.032</c:v>
                </c:pt>
                <c:pt idx="2017">
                  <c:v>4.0340000000000007</c:v>
                </c:pt>
                <c:pt idx="2018">
                  <c:v>4.0359999999999996</c:v>
                </c:pt>
                <c:pt idx="2019">
                  <c:v>4.0380000000000003</c:v>
                </c:pt>
                <c:pt idx="2020">
                  <c:v>4.04</c:v>
                </c:pt>
                <c:pt idx="2021">
                  <c:v>4.0420000000000007</c:v>
                </c:pt>
                <c:pt idx="2022">
                  <c:v>4.0439999999999996</c:v>
                </c:pt>
                <c:pt idx="2023">
                  <c:v>4.0460000000000003</c:v>
                </c:pt>
                <c:pt idx="2024">
                  <c:v>4.048</c:v>
                </c:pt>
                <c:pt idx="2025">
                  <c:v>4.05</c:v>
                </c:pt>
                <c:pt idx="2026">
                  <c:v>4.0519999999999996</c:v>
                </c:pt>
                <c:pt idx="2027">
                  <c:v>4.0540000000000003</c:v>
                </c:pt>
                <c:pt idx="2028">
                  <c:v>4.0560000000000009</c:v>
                </c:pt>
                <c:pt idx="2029">
                  <c:v>4.0579999999999998</c:v>
                </c:pt>
                <c:pt idx="2030">
                  <c:v>4.0600000000000005</c:v>
                </c:pt>
                <c:pt idx="2031">
                  <c:v>4.0619999999999994</c:v>
                </c:pt>
                <c:pt idx="2032">
                  <c:v>4.0640000000000001</c:v>
                </c:pt>
                <c:pt idx="2033">
                  <c:v>4.0659999999999998</c:v>
                </c:pt>
                <c:pt idx="2034">
                  <c:v>4.0680000000000005</c:v>
                </c:pt>
                <c:pt idx="2035">
                  <c:v>4.0699999999999994</c:v>
                </c:pt>
                <c:pt idx="2036">
                  <c:v>4.0720000000000001</c:v>
                </c:pt>
                <c:pt idx="2037">
                  <c:v>4.0740000000000007</c:v>
                </c:pt>
                <c:pt idx="2038">
                  <c:v>4.0759999999999996</c:v>
                </c:pt>
                <c:pt idx="2039">
                  <c:v>4.0780000000000003</c:v>
                </c:pt>
                <c:pt idx="2040">
                  <c:v>4.08</c:v>
                </c:pt>
                <c:pt idx="2041">
                  <c:v>4.0820000000000007</c:v>
                </c:pt>
                <c:pt idx="2042">
                  <c:v>4.0839999999999996</c:v>
                </c:pt>
                <c:pt idx="2043">
                  <c:v>4.0860000000000003</c:v>
                </c:pt>
                <c:pt idx="2044">
                  <c:v>4.0879999999999992</c:v>
                </c:pt>
                <c:pt idx="2045">
                  <c:v>4.09</c:v>
                </c:pt>
                <c:pt idx="2046">
                  <c:v>4.0920000000000005</c:v>
                </c:pt>
                <c:pt idx="2047">
                  <c:v>4.0940000000000003</c:v>
                </c:pt>
                <c:pt idx="2048">
                  <c:v>4.0960000000000001</c:v>
                </c:pt>
                <c:pt idx="2049">
                  <c:v>4.0979999999999999</c:v>
                </c:pt>
                <c:pt idx="2050">
                  <c:v>4.1000000000000005</c:v>
                </c:pt>
                <c:pt idx="2051">
                  <c:v>4.1019999999999994</c:v>
                </c:pt>
                <c:pt idx="2052">
                  <c:v>4.1040000000000001</c:v>
                </c:pt>
                <c:pt idx="2053">
                  <c:v>4.1059999999999999</c:v>
                </c:pt>
                <c:pt idx="2054">
                  <c:v>4.1080000000000005</c:v>
                </c:pt>
                <c:pt idx="2055">
                  <c:v>4.1100000000000003</c:v>
                </c:pt>
                <c:pt idx="2056">
                  <c:v>4.1120000000000001</c:v>
                </c:pt>
                <c:pt idx="2057">
                  <c:v>4.1139999999999999</c:v>
                </c:pt>
                <c:pt idx="2058">
                  <c:v>4.1159999999999997</c:v>
                </c:pt>
                <c:pt idx="2059">
                  <c:v>4.1180000000000003</c:v>
                </c:pt>
                <c:pt idx="2060">
                  <c:v>4.12</c:v>
                </c:pt>
                <c:pt idx="2061">
                  <c:v>4.1220000000000008</c:v>
                </c:pt>
                <c:pt idx="2062">
                  <c:v>4.1239999999999997</c:v>
                </c:pt>
                <c:pt idx="2063">
                  <c:v>4.1260000000000003</c:v>
                </c:pt>
                <c:pt idx="2064">
                  <c:v>4.1280000000000001</c:v>
                </c:pt>
                <c:pt idx="2065">
                  <c:v>4.13</c:v>
                </c:pt>
                <c:pt idx="2066">
                  <c:v>4.1320000000000006</c:v>
                </c:pt>
                <c:pt idx="2067">
                  <c:v>4.1340000000000003</c:v>
                </c:pt>
                <c:pt idx="2068">
                  <c:v>4.1360000000000001</c:v>
                </c:pt>
                <c:pt idx="2069">
                  <c:v>4.1379999999999999</c:v>
                </c:pt>
                <c:pt idx="2070">
                  <c:v>4.1400000000000006</c:v>
                </c:pt>
                <c:pt idx="2071">
                  <c:v>4.1419999999999995</c:v>
                </c:pt>
                <c:pt idx="2072">
                  <c:v>4.1440000000000001</c:v>
                </c:pt>
                <c:pt idx="2073">
                  <c:v>4.1460000000000008</c:v>
                </c:pt>
                <c:pt idx="2074">
                  <c:v>4.1480000000000006</c:v>
                </c:pt>
                <c:pt idx="2075">
                  <c:v>4.1500000000000004</c:v>
                </c:pt>
                <c:pt idx="2076">
                  <c:v>4.1520000000000001</c:v>
                </c:pt>
                <c:pt idx="2077">
                  <c:v>4.1539999999999999</c:v>
                </c:pt>
                <c:pt idx="2078">
                  <c:v>4.1559999999999997</c:v>
                </c:pt>
                <c:pt idx="2079">
                  <c:v>4.1580000000000004</c:v>
                </c:pt>
                <c:pt idx="2080">
                  <c:v>4.16</c:v>
                </c:pt>
                <c:pt idx="2081">
                  <c:v>4.1619999999999999</c:v>
                </c:pt>
                <c:pt idx="2082">
                  <c:v>4.1640000000000006</c:v>
                </c:pt>
                <c:pt idx="2083">
                  <c:v>4.1660000000000004</c:v>
                </c:pt>
                <c:pt idx="2084">
                  <c:v>4.1680000000000001</c:v>
                </c:pt>
                <c:pt idx="2085">
                  <c:v>4.17</c:v>
                </c:pt>
                <c:pt idx="2086">
                  <c:v>4.1720000000000006</c:v>
                </c:pt>
                <c:pt idx="2087">
                  <c:v>4.1740000000000004</c:v>
                </c:pt>
                <c:pt idx="2088">
                  <c:v>4.1760000000000002</c:v>
                </c:pt>
                <c:pt idx="2089">
                  <c:v>4.1779999999999999</c:v>
                </c:pt>
                <c:pt idx="2090">
                  <c:v>4.18</c:v>
                </c:pt>
                <c:pt idx="2091">
                  <c:v>4.1820000000000004</c:v>
                </c:pt>
                <c:pt idx="2092">
                  <c:v>4.1840000000000002</c:v>
                </c:pt>
                <c:pt idx="2093">
                  <c:v>4.1860000000000008</c:v>
                </c:pt>
                <c:pt idx="2094">
                  <c:v>4.1879999999999997</c:v>
                </c:pt>
                <c:pt idx="2095">
                  <c:v>4.1900000000000004</c:v>
                </c:pt>
                <c:pt idx="2096">
                  <c:v>4.1920000000000002</c:v>
                </c:pt>
                <c:pt idx="2097">
                  <c:v>4.194</c:v>
                </c:pt>
                <c:pt idx="2098">
                  <c:v>4.1959999999999997</c:v>
                </c:pt>
                <c:pt idx="2099">
                  <c:v>4.1980000000000004</c:v>
                </c:pt>
                <c:pt idx="2100">
                  <c:v>4.2</c:v>
                </c:pt>
                <c:pt idx="2101">
                  <c:v>4.202</c:v>
                </c:pt>
                <c:pt idx="2102">
                  <c:v>4.2040000000000006</c:v>
                </c:pt>
                <c:pt idx="2103">
                  <c:v>4.2059999999999995</c:v>
                </c:pt>
                <c:pt idx="2104">
                  <c:v>4.2080000000000002</c:v>
                </c:pt>
                <c:pt idx="2105">
                  <c:v>4.21</c:v>
                </c:pt>
                <c:pt idx="2106">
                  <c:v>4.2120000000000006</c:v>
                </c:pt>
                <c:pt idx="2107">
                  <c:v>4.2139999999999995</c:v>
                </c:pt>
                <c:pt idx="2108">
                  <c:v>4.2160000000000002</c:v>
                </c:pt>
                <c:pt idx="2109">
                  <c:v>4.218</c:v>
                </c:pt>
                <c:pt idx="2110">
                  <c:v>4.22</c:v>
                </c:pt>
                <c:pt idx="2111">
                  <c:v>4.2220000000000004</c:v>
                </c:pt>
                <c:pt idx="2112">
                  <c:v>4.2240000000000002</c:v>
                </c:pt>
                <c:pt idx="2113">
                  <c:v>4.2260000000000009</c:v>
                </c:pt>
                <c:pt idx="2114">
                  <c:v>4.2279999999999998</c:v>
                </c:pt>
                <c:pt idx="2115">
                  <c:v>4.2300000000000004</c:v>
                </c:pt>
                <c:pt idx="2116">
                  <c:v>4.2319999999999993</c:v>
                </c:pt>
                <c:pt idx="2117">
                  <c:v>4.234</c:v>
                </c:pt>
                <c:pt idx="2118">
                  <c:v>4.2359999999999998</c:v>
                </c:pt>
                <c:pt idx="2119">
                  <c:v>4.2380000000000004</c:v>
                </c:pt>
                <c:pt idx="2120">
                  <c:v>4.24</c:v>
                </c:pt>
                <c:pt idx="2121">
                  <c:v>4.242</c:v>
                </c:pt>
                <c:pt idx="2122">
                  <c:v>4.2440000000000007</c:v>
                </c:pt>
                <c:pt idx="2123">
                  <c:v>4.2459999999999996</c:v>
                </c:pt>
                <c:pt idx="2124">
                  <c:v>4.2480000000000002</c:v>
                </c:pt>
                <c:pt idx="2125">
                  <c:v>4.25</c:v>
                </c:pt>
                <c:pt idx="2126">
                  <c:v>4.2520000000000007</c:v>
                </c:pt>
                <c:pt idx="2127">
                  <c:v>4.2539999999999996</c:v>
                </c:pt>
                <c:pt idx="2128">
                  <c:v>4.2560000000000002</c:v>
                </c:pt>
                <c:pt idx="2129">
                  <c:v>4.258</c:v>
                </c:pt>
                <c:pt idx="2130">
                  <c:v>4.26</c:v>
                </c:pt>
                <c:pt idx="2131">
                  <c:v>4.2620000000000005</c:v>
                </c:pt>
                <c:pt idx="2132">
                  <c:v>4.2640000000000002</c:v>
                </c:pt>
                <c:pt idx="2133">
                  <c:v>4.266</c:v>
                </c:pt>
                <c:pt idx="2134">
                  <c:v>4.2679999999999998</c:v>
                </c:pt>
                <c:pt idx="2135">
                  <c:v>4.2700000000000005</c:v>
                </c:pt>
                <c:pt idx="2136">
                  <c:v>4.2719999999999994</c:v>
                </c:pt>
                <c:pt idx="2137">
                  <c:v>4.274</c:v>
                </c:pt>
                <c:pt idx="2138">
                  <c:v>4.2760000000000007</c:v>
                </c:pt>
                <c:pt idx="2139">
                  <c:v>4.2780000000000005</c:v>
                </c:pt>
                <c:pt idx="2140">
                  <c:v>4.28</c:v>
                </c:pt>
                <c:pt idx="2141">
                  <c:v>4.282</c:v>
                </c:pt>
                <c:pt idx="2142">
                  <c:v>4.2839999999999998</c:v>
                </c:pt>
                <c:pt idx="2143">
                  <c:v>4.2859999999999996</c:v>
                </c:pt>
                <c:pt idx="2144">
                  <c:v>4.2880000000000003</c:v>
                </c:pt>
                <c:pt idx="2145">
                  <c:v>4.29</c:v>
                </c:pt>
                <c:pt idx="2146">
                  <c:v>4.2919999999999998</c:v>
                </c:pt>
                <c:pt idx="2147">
                  <c:v>4.2940000000000005</c:v>
                </c:pt>
                <c:pt idx="2148">
                  <c:v>4.2960000000000003</c:v>
                </c:pt>
                <c:pt idx="2149">
                  <c:v>4.298</c:v>
                </c:pt>
                <c:pt idx="2150">
                  <c:v>4.3</c:v>
                </c:pt>
                <c:pt idx="2151">
                  <c:v>4.3020000000000005</c:v>
                </c:pt>
                <c:pt idx="2152">
                  <c:v>4.3040000000000003</c:v>
                </c:pt>
                <c:pt idx="2153">
                  <c:v>4.306</c:v>
                </c:pt>
                <c:pt idx="2154">
                  <c:v>4.3079999999999998</c:v>
                </c:pt>
                <c:pt idx="2155">
                  <c:v>4.3099999999999996</c:v>
                </c:pt>
                <c:pt idx="2156">
                  <c:v>4.3120000000000003</c:v>
                </c:pt>
                <c:pt idx="2157">
                  <c:v>4.3140000000000001</c:v>
                </c:pt>
                <c:pt idx="2158">
                  <c:v>4.3160000000000007</c:v>
                </c:pt>
                <c:pt idx="2159">
                  <c:v>4.3180000000000005</c:v>
                </c:pt>
                <c:pt idx="2160">
                  <c:v>4.32</c:v>
                </c:pt>
                <c:pt idx="2161">
                  <c:v>4.3220000000000001</c:v>
                </c:pt>
                <c:pt idx="2162">
                  <c:v>4.3239999999999998</c:v>
                </c:pt>
                <c:pt idx="2163">
                  <c:v>4.3259999999999996</c:v>
                </c:pt>
                <c:pt idx="2164">
                  <c:v>4.3280000000000003</c:v>
                </c:pt>
                <c:pt idx="2165">
                  <c:v>4.33</c:v>
                </c:pt>
                <c:pt idx="2166">
                  <c:v>4.3319999999999999</c:v>
                </c:pt>
                <c:pt idx="2167">
                  <c:v>4.3340000000000005</c:v>
                </c:pt>
                <c:pt idx="2168">
                  <c:v>4.3360000000000003</c:v>
                </c:pt>
                <c:pt idx="2169">
                  <c:v>4.3380000000000001</c:v>
                </c:pt>
                <c:pt idx="2170">
                  <c:v>4.34</c:v>
                </c:pt>
                <c:pt idx="2171">
                  <c:v>4.3420000000000005</c:v>
                </c:pt>
                <c:pt idx="2172">
                  <c:v>4.3440000000000003</c:v>
                </c:pt>
                <c:pt idx="2173">
                  <c:v>4.3460000000000001</c:v>
                </c:pt>
                <c:pt idx="2174">
                  <c:v>4.3479999999999999</c:v>
                </c:pt>
                <c:pt idx="2175">
                  <c:v>4.3499999999999996</c:v>
                </c:pt>
                <c:pt idx="2176">
                  <c:v>4.3520000000000003</c:v>
                </c:pt>
                <c:pt idx="2177">
                  <c:v>4.3540000000000001</c:v>
                </c:pt>
                <c:pt idx="2178">
                  <c:v>4.3560000000000008</c:v>
                </c:pt>
                <c:pt idx="2179">
                  <c:v>4.3579999999999997</c:v>
                </c:pt>
                <c:pt idx="2180">
                  <c:v>4.3600000000000003</c:v>
                </c:pt>
                <c:pt idx="2181">
                  <c:v>4.3620000000000001</c:v>
                </c:pt>
                <c:pt idx="2182">
                  <c:v>4.3639999999999999</c:v>
                </c:pt>
                <c:pt idx="2183">
                  <c:v>4.3659999999999997</c:v>
                </c:pt>
                <c:pt idx="2184">
                  <c:v>4.3680000000000003</c:v>
                </c:pt>
                <c:pt idx="2185">
                  <c:v>4.370000000000001</c:v>
                </c:pt>
                <c:pt idx="2186">
                  <c:v>4.3719999999999999</c:v>
                </c:pt>
                <c:pt idx="2187">
                  <c:v>4.3740000000000006</c:v>
                </c:pt>
                <c:pt idx="2188">
                  <c:v>4.3759999999999994</c:v>
                </c:pt>
                <c:pt idx="2189">
                  <c:v>4.3780000000000001</c:v>
                </c:pt>
                <c:pt idx="2190">
                  <c:v>4.38</c:v>
                </c:pt>
                <c:pt idx="2191">
                  <c:v>4.3820000000000006</c:v>
                </c:pt>
                <c:pt idx="2192">
                  <c:v>4.3839999999999995</c:v>
                </c:pt>
                <c:pt idx="2193">
                  <c:v>4.3860000000000001</c:v>
                </c:pt>
                <c:pt idx="2194">
                  <c:v>4.3880000000000008</c:v>
                </c:pt>
                <c:pt idx="2195">
                  <c:v>4.3899999999999997</c:v>
                </c:pt>
                <c:pt idx="2196">
                  <c:v>4.3920000000000003</c:v>
                </c:pt>
                <c:pt idx="2197">
                  <c:v>4.3940000000000001</c:v>
                </c:pt>
                <c:pt idx="2198">
                  <c:v>4.3960000000000008</c:v>
                </c:pt>
                <c:pt idx="2199">
                  <c:v>4.3979999999999997</c:v>
                </c:pt>
                <c:pt idx="2200">
                  <c:v>4.4000000000000004</c:v>
                </c:pt>
                <c:pt idx="2201">
                  <c:v>4.4019999999999992</c:v>
                </c:pt>
                <c:pt idx="2202">
                  <c:v>4.4039999999999999</c:v>
                </c:pt>
                <c:pt idx="2203">
                  <c:v>4.4060000000000006</c:v>
                </c:pt>
                <c:pt idx="2204">
                  <c:v>4.4080000000000004</c:v>
                </c:pt>
                <c:pt idx="2205">
                  <c:v>4.41</c:v>
                </c:pt>
                <c:pt idx="2206">
                  <c:v>4.4119999999999999</c:v>
                </c:pt>
                <c:pt idx="2207">
                  <c:v>4.4140000000000006</c:v>
                </c:pt>
                <c:pt idx="2208">
                  <c:v>4.4159999999999995</c:v>
                </c:pt>
                <c:pt idx="2209">
                  <c:v>4.4180000000000001</c:v>
                </c:pt>
                <c:pt idx="2210">
                  <c:v>4.42</c:v>
                </c:pt>
                <c:pt idx="2211">
                  <c:v>4.4220000000000006</c:v>
                </c:pt>
                <c:pt idx="2212">
                  <c:v>4.4240000000000004</c:v>
                </c:pt>
                <c:pt idx="2213">
                  <c:v>4.4260000000000002</c:v>
                </c:pt>
                <c:pt idx="2214">
                  <c:v>4.4279999999999999</c:v>
                </c:pt>
                <c:pt idx="2215">
                  <c:v>4.43</c:v>
                </c:pt>
                <c:pt idx="2216">
                  <c:v>4.4320000000000004</c:v>
                </c:pt>
                <c:pt idx="2217">
                  <c:v>4.4340000000000002</c:v>
                </c:pt>
                <c:pt idx="2218">
                  <c:v>4.4359999999999999</c:v>
                </c:pt>
                <c:pt idx="2219">
                  <c:v>4.4379999999999997</c:v>
                </c:pt>
                <c:pt idx="2220">
                  <c:v>4.4400000000000004</c:v>
                </c:pt>
                <c:pt idx="2221">
                  <c:v>4.4420000000000002</c:v>
                </c:pt>
                <c:pt idx="2222">
                  <c:v>4.444</c:v>
                </c:pt>
                <c:pt idx="2223">
                  <c:v>4.4460000000000006</c:v>
                </c:pt>
                <c:pt idx="2224">
                  <c:v>4.4480000000000004</c:v>
                </c:pt>
                <c:pt idx="2225">
                  <c:v>4.45</c:v>
                </c:pt>
                <c:pt idx="2226">
                  <c:v>4.452</c:v>
                </c:pt>
                <c:pt idx="2227">
                  <c:v>4.4539999999999997</c:v>
                </c:pt>
                <c:pt idx="2228">
                  <c:v>4.4559999999999995</c:v>
                </c:pt>
                <c:pt idx="2229">
                  <c:v>4.4580000000000002</c:v>
                </c:pt>
                <c:pt idx="2230">
                  <c:v>4.4600000000000009</c:v>
                </c:pt>
                <c:pt idx="2231">
                  <c:v>4.4619999999999997</c:v>
                </c:pt>
                <c:pt idx="2232">
                  <c:v>4.4640000000000004</c:v>
                </c:pt>
                <c:pt idx="2233">
                  <c:v>4.4660000000000002</c:v>
                </c:pt>
                <c:pt idx="2234">
                  <c:v>4.468</c:v>
                </c:pt>
                <c:pt idx="2235">
                  <c:v>4.47</c:v>
                </c:pt>
                <c:pt idx="2236">
                  <c:v>4.4720000000000004</c:v>
                </c:pt>
                <c:pt idx="2237">
                  <c:v>4.4740000000000002</c:v>
                </c:pt>
                <c:pt idx="2238">
                  <c:v>4.476</c:v>
                </c:pt>
                <c:pt idx="2239">
                  <c:v>4.4780000000000006</c:v>
                </c:pt>
                <c:pt idx="2240">
                  <c:v>4.4799999999999995</c:v>
                </c:pt>
                <c:pt idx="2241">
                  <c:v>4.4820000000000002</c:v>
                </c:pt>
                <c:pt idx="2242">
                  <c:v>4.484</c:v>
                </c:pt>
                <c:pt idx="2243">
                  <c:v>4.4860000000000007</c:v>
                </c:pt>
                <c:pt idx="2244">
                  <c:v>4.4880000000000004</c:v>
                </c:pt>
                <c:pt idx="2245">
                  <c:v>4.49</c:v>
                </c:pt>
                <c:pt idx="2246">
                  <c:v>4.492</c:v>
                </c:pt>
                <c:pt idx="2247">
                  <c:v>4.4939999999999998</c:v>
                </c:pt>
                <c:pt idx="2248">
                  <c:v>4.4960000000000004</c:v>
                </c:pt>
                <c:pt idx="2249">
                  <c:v>4.4980000000000002</c:v>
                </c:pt>
                <c:pt idx="2250">
                  <c:v>4.5000000000000009</c:v>
                </c:pt>
                <c:pt idx="2251">
                  <c:v>4.5019999999999998</c:v>
                </c:pt>
                <c:pt idx="2252">
                  <c:v>4.5040000000000004</c:v>
                </c:pt>
                <c:pt idx="2253">
                  <c:v>4.5059999999999993</c:v>
                </c:pt>
                <c:pt idx="2254">
                  <c:v>4.508</c:v>
                </c:pt>
                <c:pt idx="2255">
                  <c:v>4.51</c:v>
                </c:pt>
                <c:pt idx="2256">
                  <c:v>4.5120000000000005</c:v>
                </c:pt>
                <c:pt idx="2257">
                  <c:v>4.5140000000000002</c:v>
                </c:pt>
                <c:pt idx="2258">
                  <c:v>4.516</c:v>
                </c:pt>
                <c:pt idx="2259">
                  <c:v>4.5180000000000007</c:v>
                </c:pt>
                <c:pt idx="2260">
                  <c:v>4.5199999999999996</c:v>
                </c:pt>
                <c:pt idx="2261">
                  <c:v>4.5220000000000002</c:v>
                </c:pt>
                <c:pt idx="2262">
                  <c:v>4.524</c:v>
                </c:pt>
                <c:pt idx="2263">
                  <c:v>4.5260000000000007</c:v>
                </c:pt>
                <c:pt idx="2264">
                  <c:v>4.5279999999999996</c:v>
                </c:pt>
                <c:pt idx="2265">
                  <c:v>4.53</c:v>
                </c:pt>
                <c:pt idx="2266">
                  <c:v>4.532</c:v>
                </c:pt>
                <c:pt idx="2267">
                  <c:v>4.5339999999999998</c:v>
                </c:pt>
                <c:pt idx="2268">
                  <c:v>4.5360000000000005</c:v>
                </c:pt>
                <c:pt idx="2269">
                  <c:v>4.5380000000000003</c:v>
                </c:pt>
                <c:pt idx="2270">
                  <c:v>4.5400000000000009</c:v>
                </c:pt>
                <c:pt idx="2271">
                  <c:v>4.5419999999999998</c:v>
                </c:pt>
                <c:pt idx="2272">
                  <c:v>4.5440000000000005</c:v>
                </c:pt>
                <c:pt idx="2273">
                  <c:v>4.5459999999999994</c:v>
                </c:pt>
                <c:pt idx="2274">
                  <c:v>4.548</c:v>
                </c:pt>
                <c:pt idx="2275">
                  <c:v>4.55</c:v>
                </c:pt>
                <c:pt idx="2276">
                  <c:v>4.5520000000000005</c:v>
                </c:pt>
                <c:pt idx="2277">
                  <c:v>4.5540000000000003</c:v>
                </c:pt>
                <c:pt idx="2278">
                  <c:v>4.556</c:v>
                </c:pt>
                <c:pt idx="2279">
                  <c:v>4.5580000000000007</c:v>
                </c:pt>
                <c:pt idx="2280">
                  <c:v>4.5599999999999996</c:v>
                </c:pt>
                <c:pt idx="2281">
                  <c:v>4.5620000000000003</c:v>
                </c:pt>
                <c:pt idx="2282">
                  <c:v>4.5640000000000001</c:v>
                </c:pt>
                <c:pt idx="2283">
                  <c:v>4.5660000000000007</c:v>
                </c:pt>
                <c:pt idx="2284">
                  <c:v>4.5679999999999996</c:v>
                </c:pt>
                <c:pt idx="2285">
                  <c:v>4.57</c:v>
                </c:pt>
                <c:pt idx="2286">
                  <c:v>4.5720000000000001</c:v>
                </c:pt>
                <c:pt idx="2287">
                  <c:v>4.5739999999999998</c:v>
                </c:pt>
                <c:pt idx="2288">
                  <c:v>4.5760000000000005</c:v>
                </c:pt>
                <c:pt idx="2289">
                  <c:v>4.5780000000000003</c:v>
                </c:pt>
                <c:pt idx="2290">
                  <c:v>4.58</c:v>
                </c:pt>
                <c:pt idx="2291">
                  <c:v>4.5819999999999999</c:v>
                </c:pt>
                <c:pt idx="2292">
                  <c:v>4.5839999999999996</c:v>
                </c:pt>
                <c:pt idx="2293">
                  <c:v>4.5859999999999994</c:v>
                </c:pt>
                <c:pt idx="2294">
                  <c:v>4.5880000000000001</c:v>
                </c:pt>
                <c:pt idx="2295">
                  <c:v>4.5900000000000007</c:v>
                </c:pt>
                <c:pt idx="2296">
                  <c:v>4.5920000000000005</c:v>
                </c:pt>
                <c:pt idx="2297">
                  <c:v>4.5940000000000003</c:v>
                </c:pt>
                <c:pt idx="2298">
                  <c:v>4.5960000000000001</c:v>
                </c:pt>
                <c:pt idx="2299">
                  <c:v>4.5979999999999999</c:v>
                </c:pt>
                <c:pt idx="2300">
                  <c:v>4.5999999999999996</c:v>
                </c:pt>
                <c:pt idx="2301">
                  <c:v>4.6020000000000003</c:v>
                </c:pt>
                <c:pt idx="2302">
                  <c:v>4.6040000000000001</c:v>
                </c:pt>
                <c:pt idx="2303">
                  <c:v>4.6060000000000008</c:v>
                </c:pt>
                <c:pt idx="2304">
                  <c:v>4.6080000000000005</c:v>
                </c:pt>
                <c:pt idx="2305">
                  <c:v>4.6099999999999994</c:v>
                </c:pt>
                <c:pt idx="2306">
                  <c:v>4.6120000000000001</c:v>
                </c:pt>
                <c:pt idx="2307">
                  <c:v>4.6139999999999999</c:v>
                </c:pt>
                <c:pt idx="2308">
                  <c:v>4.6160000000000005</c:v>
                </c:pt>
                <c:pt idx="2309">
                  <c:v>4.6180000000000003</c:v>
                </c:pt>
                <c:pt idx="2310">
                  <c:v>4.62</c:v>
                </c:pt>
                <c:pt idx="2311">
                  <c:v>4.6219999999999999</c:v>
                </c:pt>
                <c:pt idx="2312">
                  <c:v>4.6239999999999997</c:v>
                </c:pt>
                <c:pt idx="2313">
                  <c:v>4.6260000000000003</c:v>
                </c:pt>
                <c:pt idx="2314">
                  <c:v>4.6280000000000001</c:v>
                </c:pt>
                <c:pt idx="2315">
                  <c:v>4.6300000000000008</c:v>
                </c:pt>
                <c:pt idx="2316">
                  <c:v>4.6320000000000006</c:v>
                </c:pt>
                <c:pt idx="2317">
                  <c:v>4.6340000000000003</c:v>
                </c:pt>
                <c:pt idx="2318">
                  <c:v>4.6359999999999992</c:v>
                </c:pt>
                <c:pt idx="2319">
                  <c:v>4.6379999999999999</c:v>
                </c:pt>
                <c:pt idx="2320">
                  <c:v>4.6399999999999997</c:v>
                </c:pt>
                <c:pt idx="2321">
                  <c:v>4.6420000000000003</c:v>
                </c:pt>
                <c:pt idx="2322">
                  <c:v>4.6440000000000001</c:v>
                </c:pt>
                <c:pt idx="2323">
                  <c:v>4.6459999999999999</c:v>
                </c:pt>
                <c:pt idx="2324">
                  <c:v>4.6480000000000006</c:v>
                </c:pt>
                <c:pt idx="2325">
                  <c:v>4.6499999999999995</c:v>
                </c:pt>
                <c:pt idx="2326">
                  <c:v>4.6520000000000001</c:v>
                </c:pt>
                <c:pt idx="2327">
                  <c:v>4.6539999999999999</c:v>
                </c:pt>
                <c:pt idx="2328">
                  <c:v>4.6560000000000006</c:v>
                </c:pt>
                <c:pt idx="2329">
                  <c:v>4.6580000000000004</c:v>
                </c:pt>
                <c:pt idx="2330">
                  <c:v>4.66</c:v>
                </c:pt>
                <c:pt idx="2331">
                  <c:v>4.661999999999999</c:v>
                </c:pt>
                <c:pt idx="2332">
                  <c:v>4.6639999999999997</c:v>
                </c:pt>
                <c:pt idx="2333">
                  <c:v>4.6660000000000004</c:v>
                </c:pt>
                <c:pt idx="2334">
                  <c:v>4.6680000000000001</c:v>
                </c:pt>
                <c:pt idx="2335">
                  <c:v>4.6700000000000008</c:v>
                </c:pt>
                <c:pt idx="2336">
                  <c:v>4.6719999999999997</c:v>
                </c:pt>
                <c:pt idx="2337">
                  <c:v>4.6740000000000004</c:v>
                </c:pt>
                <c:pt idx="2338">
                  <c:v>4.6759999999999993</c:v>
                </c:pt>
                <c:pt idx="2339">
                  <c:v>4.6779999999999999</c:v>
                </c:pt>
                <c:pt idx="2340">
                  <c:v>4.68</c:v>
                </c:pt>
                <c:pt idx="2341">
                  <c:v>4.6820000000000004</c:v>
                </c:pt>
                <c:pt idx="2342">
                  <c:v>4.6840000000000011</c:v>
                </c:pt>
                <c:pt idx="2343">
                  <c:v>4.6859999999999999</c:v>
                </c:pt>
                <c:pt idx="2344">
                  <c:v>4.6880000000000006</c:v>
                </c:pt>
                <c:pt idx="2345">
                  <c:v>4.6899999999999995</c:v>
                </c:pt>
                <c:pt idx="2346">
                  <c:v>4.6920000000000002</c:v>
                </c:pt>
                <c:pt idx="2347">
                  <c:v>4.694</c:v>
                </c:pt>
                <c:pt idx="2348">
                  <c:v>4.6960000000000006</c:v>
                </c:pt>
                <c:pt idx="2349">
                  <c:v>4.6979999999999995</c:v>
                </c:pt>
                <c:pt idx="2350">
                  <c:v>4.7</c:v>
                </c:pt>
                <c:pt idx="2351">
                  <c:v>4.702</c:v>
                </c:pt>
                <c:pt idx="2352">
                  <c:v>4.7039999999999997</c:v>
                </c:pt>
                <c:pt idx="2353">
                  <c:v>4.7060000000000004</c:v>
                </c:pt>
                <c:pt idx="2354">
                  <c:v>4.7080000000000002</c:v>
                </c:pt>
                <c:pt idx="2355">
                  <c:v>4.7100000000000009</c:v>
                </c:pt>
                <c:pt idx="2356">
                  <c:v>4.7119999999999997</c:v>
                </c:pt>
                <c:pt idx="2357">
                  <c:v>4.7140000000000004</c:v>
                </c:pt>
                <c:pt idx="2358">
                  <c:v>4.7159999999999993</c:v>
                </c:pt>
                <c:pt idx="2359">
                  <c:v>4.718</c:v>
                </c:pt>
                <c:pt idx="2360">
                  <c:v>4.7200000000000006</c:v>
                </c:pt>
                <c:pt idx="2361">
                  <c:v>4.7220000000000004</c:v>
                </c:pt>
                <c:pt idx="2362">
                  <c:v>4.7240000000000011</c:v>
                </c:pt>
                <c:pt idx="2363">
                  <c:v>4.726</c:v>
                </c:pt>
                <c:pt idx="2364">
                  <c:v>4.7279999999999998</c:v>
                </c:pt>
                <c:pt idx="2365">
                  <c:v>4.7299999999999995</c:v>
                </c:pt>
                <c:pt idx="2366">
                  <c:v>4.7320000000000002</c:v>
                </c:pt>
                <c:pt idx="2367">
                  <c:v>4.734</c:v>
                </c:pt>
                <c:pt idx="2368">
                  <c:v>4.7360000000000007</c:v>
                </c:pt>
                <c:pt idx="2369">
                  <c:v>4.7380000000000004</c:v>
                </c:pt>
                <c:pt idx="2370">
                  <c:v>4.74</c:v>
                </c:pt>
                <c:pt idx="2371">
                  <c:v>4.742</c:v>
                </c:pt>
                <c:pt idx="2372">
                  <c:v>4.7439999999999998</c:v>
                </c:pt>
                <c:pt idx="2373">
                  <c:v>4.7460000000000004</c:v>
                </c:pt>
                <c:pt idx="2374">
                  <c:v>4.7480000000000002</c:v>
                </c:pt>
                <c:pt idx="2375">
                  <c:v>4.7500000000000009</c:v>
                </c:pt>
                <c:pt idx="2376">
                  <c:v>4.7519999999999998</c:v>
                </c:pt>
                <c:pt idx="2377">
                  <c:v>4.7539999999999996</c:v>
                </c:pt>
                <c:pt idx="2378">
                  <c:v>4.7560000000000002</c:v>
                </c:pt>
                <c:pt idx="2379">
                  <c:v>4.758</c:v>
                </c:pt>
                <c:pt idx="2380">
                  <c:v>4.7600000000000007</c:v>
                </c:pt>
                <c:pt idx="2381">
                  <c:v>4.7620000000000005</c:v>
                </c:pt>
                <c:pt idx="2382">
                  <c:v>4.7640000000000002</c:v>
                </c:pt>
                <c:pt idx="2383">
                  <c:v>4.766</c:v>
                </c:pt>
                <c:pt idx="2384">
                  <c:v>4.7679999999999998</c:v>
                </c:pt>
                <c:pt idx="2385">
                  <c:v>4.7699999999999996</c:v>
                </c:pt>
                <c:pt idx="2386">
                  <c:v>4.7720000000000002</c:v>
                </c:pt>
                <c:pt idx="2387">
                  <c:v>4.7740000000000009</c:v>
                </c:pt>
                <c:pt idx="2388">
                  <c:v>4.7760000000000007</c:v>
                </c:pt>
                <c:pt idx="2389">
                  <c:v>4.7780000000000005</c:v>
                </c:pt>
                <c:pt idx="2390">
                  <c:v>4.7799999999999994</c:v>
                </c:pt>
                <c:pt idx="2391">
                  <c:v>4.782</c:v>
                </c:pt>
                <c:pt idx="2392">
                  <c:v>4.7839999999999998</c:v>
                </c:pt>
                <c:pt idx="2393">
                  <c:v>4.7860000000000005</c:v>
                </c:pt>
                <c:pt idx="2394">
                  <c:v>4.7880000000000003</c:v>
                </c:pt>
                <c:pt idx="2395">
                  <c:v>4.79</c:v>
                </c:pt>
                <c:pt idx="2396">
                  <c:v>4.7919999999999998</c:v>
                </c:pt>
                <c:pt idx="2397">
                  <c:v>4.7939999999999996</c:v>
                </c:pt>
                <c:pt idx="2398">
                  <c:v>4.7960000000000003</c:v>
                </c:pt>
                <c:pt idx="2399">
                  <c:v>4.798</c:v>
                </c:pt>
                <c:pt idx="2400">
                  <c:v>4.8000000000000007</c:v>
                </c:pt>
                <c:pt idx="2401">
                  <c:v>4.8020000000000005</c:v>
                </c:pt>
                <c:pt idx="2402">
                  <c:v>4.8040000000000003</c:v>
                </c:pt>
                <c:pt idx="2403">
                  <c:v>4.8059999999999992</c:v>
                </c:pt>
                <c:pt idx="2404">
                  <c:v>4.8079999999999998</c:v>
                </c:pt>
                <c:pt idx="2405">
                  <c:v>4.8099999999999996</c:v>
                </c:pt>
                <c:pt idx="2406">
                  <c:v>4.8120000000000003</c:v>
                </c:pt>
                <c:pt idx="2407">
                  <c:v>4.8140000000000009</c:v>
                </c:pt>
                <c:pt idx="2408">
                  <c:v>4.8159999999999998</c:v>
                </c:pt>
                <c:pt idx="2409">
                  <c:v>4.8180000000000005</c:v>
                </c:pt>
                <c:pt idx="2410">
                  <c:v>4.8199999999999994</c:v>
                </c:pt>
                <c:pt idx="2411">
                  <c:v>4.8220000000000001</c:v>
                </c:pt>
                <c:pt idx="2412">
                  <c:v>4.8239999999999998</c:v>
                </c:pt>
                <c:pt idx="2413">
                  <c:v>4.8260000000000005</c:v>
                </c:pt>
                <c:pt idx="2414">
                  <c:v>4.8280000000000003</c:v>
                </c:pt>
                <c:pt idx="2415">
                  <c:v>4.83</c:v>
                </c:pt>
                <c:pt idx="2416">
                  <c:v>4.8319999999999999</c:v>
                </c:pt>
                <c:pt idx="2417">
                  <c:v>4.8339999999999996</c:v>
                </c:pt>
                <c:pt idx="2418">
                  <c:v>4.8360000000000003</c:v>
                </c:pt>
                <c:pt idx="2419">
                  <c:v>4.8380000000000001</c:v>
                </c:pt>
                <c:pt idx="2420">
                  <c:v>4.8400000000000007</c:v>
                </c:pt>
                <c:pt idx="2421">
                  <c:v>4.8419999999999996</c:v>
                </c:pt>
                <c:pt idx="2422">
                  <c:v>4.8440000000000003</c:v>
                </c:pt>
                <c:pt idx="2423">
                  <c:v>4.8459999999999992</c:v>
                </c:pt>
                <c:pt idx="2424">
                  <c:v>4.8479999999999999</c:v>
                </c:pt>
                <c:pt idx="2425">
                  <c:v>4.8500000000000005</c:v>
                </c:pt>
                <c:pt idx="2426">
                  <c:v>4.8520000000000003</c:v>
                </c:pt>
                <c:pt idx="2427">
                  <c:v>4.854000000000001</c:v>
                </c:pt>
                <c:pt idx="2428">
                  <c:v>4.8559999999999999</c:v>
                </c:pt>
                <c:pt idx="2429">
                  <c:v>4.8580000000000005</c:v>
                </c:pt>
                <c:pt idx="2430">
                  <c:v>4.8599999999999994</c:v>
                </c:pt>
                <c:pt idx="2431">
                  <c:v>4.8620000000000001</c:v>
                </c:pt>
                <c:pt idx="2432">
                  <c:v>4.8639999999999999</c:v>
                </c:pt>
                <c:pt idx="2433">
                  <c:v>4.8660000000000005</c:v>
                </c:pt>
                <c:pt idx="2434">
                  <c:v>4.8680000000000003</c:v>
                </c:pt>
                <c:pt idx="2435">
                  <c:v>4.87</c:v>
                </c:pt>
                <c:pt idx="2436">
                  <c:v>4.8719999999999999</c:v>
                </c:pt>
                <c:pt idx="2437">
                  <c:v>4.8739999999999997</c:v>
                </c:pt>
                <c:pt idx="2438">
                  <c:v>4.8760000000000003</c:v>
                </c:pt>
                <c:pt idx="2439">
                  <c:v>4.8780000000000001</c:v>
                </c:pt>
                <c:pt idx="2440">
                  <c:v>4.8800000000000008</c:v>
                </c:pt>
                <c:pt idx="2441">
                  <c:v>4.8819999999999997</c:v>
                </c:pt>
                <c:pt idx="2442">
                  <c:v>4.8840000000000003</c:v>
                </c:pt>
                <c:pt idx="2443">
                  <c:v>4.8860000000000001</c:v>
                </c:pt>
                <c:pt idx="2444">
                  <c:v>4.8879999999999999</c:v>
                </c:pt>
                <c:pt idx="2445">
                  <c:v>4.8900000000000006</c:v>
                </c:pt>
                <c:pt idx="2446">
                  <c:v>4.8920000000000003</c:v>
                </c:pt>
                <c:pt idx="2447">
                  <c:v>4.8940000000000001</c:v>
                </c:pt>
                <c:pt idx="2448">
                  <c:v>4.8959999999999999</c:v>
                </c:pt>
                <c:pt idx="2449">
                  <c:v>4.8979999999999997</c:v>
                </c:pt>
                <c:pt idx="2450">
                  <c:v>4.8999999999999995</c:v>
                </c:pt>
                <c:pt idx="2451">
                  <c:v>4.9020000000000001</c:v>
                </c:pt>
                <c:pt idx="2452">
                  <c:v>4.9040000000000008</c:v>
                </c:pt>
                <c:pt idx="2453">
                  <c:v>4.9060000000000006</c:v>
                </c:pt>
                <c:pt idx="2454">
                  <c:v>4.9080000000000004</c:v>
                </c:pt>
                <c:pt idx="2455">
                  <c:v>4.91</c:v>
                </c:pt>
                <c:pt idx="2456">
                  <c:v>4.9119999999999999</c:v>
                </c:pt>
                <c:pt idx="2457">
                  <c:v>4.9139999999999997</c:v>
                </c:pt>
                <c:pt idx="2458">
                  <c:v>4.9160000000000004</c:v>
                </c:pt>
                <c:pt idx="2459">
                  <c:v>4.9180000000000001</c:v>
                </c:pt>
                <c:pt idx="2460">
                  <c:v>4.9200000000000008</c:v>
                </c:pt>
                <c:pt idx="2461">
                  <c:v>4.9220000000000006</c:v>
                </c:pt>
                <c:pt idx="2462">
                  <c:v>4.9239999999999995</c:v>
                </c:pt>
                <c:pt idx="2463">
                  <c:v>4.9260000000000002</c:v>
                </c:pt>
                <c:pt idx="2464">
                  <c:v>4.9279999999999999</c:v>
                </c:pt>
                <c:pt idx="2465">
                  <c:v>4.9300000000000006</c:v>
                </c:pt>
                <c:pt idx="2466">
                  <c:v>4.9320000000000004</c:v>
                </c:pt>
                <c:pt idx="2467">
                  <c:v>4.9340000000000002</c:v>
                </c:pt>
                <c:pt idx="2468">
                  <c:v>4.9359999999999999</c:v>
                </c:pt>
                <c:pt idx="2469">
                  <c:v>4.9379999999999997</c:v>
                </c:pt>
                <c:pt idx="2470">
                  <c:v>4.9399999999999995</c:v>
                </c:pt>
                <c:pt idx="2471">
                  <c:v>4.9420000000000002</c:v>
                </c:pt>
                <c:pt idx="2472">
                  <c:v>4.9440000000000008</c:v>
                </c:pt>
                <c:pt idx="2473">
                  <c:v>4.9460000000000006</c:v>
                </c:pt>
                <c:pt idx="2474">
                  <c:v>4.9480000000000004</c:v>
                </c:pt>
                <c:pt idx="2475">
                  <c:v>4.9499999999999993</c:v>
                </c:pt>
                <c:pt idx="2476">
                  <c:v>4.952</c:v>
                </c:pt>
                <c:pt idx="2477">
                  <c:v>4.9539999999999997</c:v>
                </c:pt>
                <c:pt idx="2478">
                  <c:v>4.9560000000000004</c:v>
                </c:pt>
                <c:pt idx="2479">
                  <c:v>4.9580000000000002</c:v>
                </c:pt>
                <c:pt idx="2480">
                  <c:v>4.96</c:v>
                </c:pt>
                <c:pt idx="2481">
                  <c:v>4.9620000000000006</c:v>
                </c:pt>
                <c:pt idx="2482">
                  <c:v>4.9639999999999995</c:v>
                </c:pt>
                <c:pt idx="2483">
                  <c:v>4.9660000000000002</c:v>
                </c:pt>
                <c:pt idx="2484">
                  <c:v>4.968</c:v>
                </c:pt>
                <c:pt idx="2485">
                  <c:v>4.9700000000000006</c:v>
                </c:pt>
                <c:pt idx="2486">
                  <c:v>4.9720000000000004</c:v>
                </c:pt>
                <c:pt idx="2487">
                  <c:v>4.9740000000000002</c:v>
                </c:pt>
                <c:pt idx="2488">
                  <c:v>4.9759999999999991</c:v>
                </c:pt>
                <c:pt idx="2489">
                  <c:v>4.9779999999999998</c:v>
                </c:pt>
                <c:pt idx="2490">
                  <c:v>4.9800000000000004</c:v>
                </c:pt>
                <c:pt idx="2491">
                  <c:v>4.9820000000000002</c:v>
                </c:pt>
                <c:pt idx="2492">
                  <c:v>4.9840000000000009</c:v>
                </c:pt>
                <c:pt idx="2493">
                  <c:v>4.9859999999999998</c:v>
                </c:pt>
                <c:pt idx="2494">
                  <c:v>4.9880000000000004</c:v>
                </c:pt>
                <c:pt idx="2495">
                  <c:v>4.9899999999999993</c:v>
                </c:pt>
                <c:pt idx="2496">
                  <c:v>4.992</c:v>
                </c:pt>
                <c:pt idx="2497">
                  <c:v>4.9939999999999998</c:v>
                </c:pt>
                <c:pt idx="2498">
                  <c:v>4.9960000000000004</c:v>
                </c:pt>
                <c:pt idx="2499">
                  <c:v>4.9980000000000011</c:v>
                </c:pt>
              </c:numCache>
            </c:numRef>
          </c:cat>
          <c:val>
            <c:numRef>
              <c:f>sinewaveat3800!$E$1:$E$2500</c:f>
              <c:numCache>
                <c:formatCode>General</c:formatCode>
                <c:ptCount val="2500"/>
                <c:pt idx="0">
                  <c:v>0.4</c:v>
                </c:pt>
                <c:pt idx="1">
                  <c:v>0.38</c:v>
                </c:pt>
                <c:pt idx="2">
                  <c:v>0.38</c:v>
                </c:pt>
                <c:pt idx="3">
                  <c:v>0.36</c:v>
                </c:pt>
                <c:pt idx="4">
                  <c:v>0.36</c:v>
                </c:pt>
                <c:pt idx="5">
                  <c:v>0.32</c:v>
                </c:pt>
                <c:pt idx="6">
                  <c:v>0.3</c:v>
                </c:pt>
                <c:pt idx="7">
                  <c:v>0.28000000000000003</c:v>
                </c:pt>
                <c:pt idx="8">
                  <c:v>0.28000000000000003</c:v>
                </c:pt>
                <c:pt idx="9">
                  <c:v>0.24</c:v>
                </c:pt>
                <c:pt idx="10">
                  <c:v>0.22</c:v>
                </c:pt>
                <c:pt idx="11">
                  <c:v>0.2</c:v>
                </c:pt>
                <c:pt idx="12">
                  <c:v>0.18</c:v>
                </c:pt>
                <c:pt idx="13">
                  <c:v>0.16</c:v>
                </c:pt>
                <c:pt idx="14">
                  <c:v>0.12</c:v>
                </c:pt>
                <c:pt idx="15">
                  <c:v>0.1</c:v>
                </c:pt>
                <c:pt idx="16">
                  <c:v>0.06</c:v>
                </c:pt>
                <c:pt idx="17">
                  <c:v>0.06</c:v>
                </c:pt>
                <c:pt idx="18">
                  <c:v>0.02</c:v>
                </c:pt>
                <c:pt idx="19">
                  <c:v>0</c:v>
                </c:pt>
                <c:pt idx="20">
                  <c:v>-0.02</c:v>
                </c:pt>
                <c:pt idx="21">
                  <c:v>-0.04</c:v>
                </c:pt>
                <c:pt idx="22">
                  <c:v>-0.08</c:v>
                </c:pt>
                <c:pt idx="23">
                  <c:v>-0.08</c:v>
                </c:pt>
                <c:pt idx="24">
                  <c:v>-0.12</c:v>
                </c:pt>
                <c:pt idx="25">
                  <c:v>-0.16</c:v>
                </c:pt>
                <c:pt idx="26">
                  <c:v>-0.18</c:v>
                </c:pt>
                <c:pt idx="27">
                  <c:v>-0.22</c:v>
                </c:pt>
                <c:pt idx="28">
                  <c:v>-0.22</c:v>
                </c:pt>
                <c:pt idx="29">
                  <c:v>-0.24</c:v>
                </c:pt>
                <c:pt idx="30">
                  <c:v>-0.26</c:v>
                </c:pt>
                <c:pt idx="31">
                  <c:v>-0.28000000000000003</c:v>
                </c:pt>
                <c:pt idx="32">
                  <c:v>-0.3</c:v>
                </c:pt>
                <c:pt idx="33">
                  <c:v>-0.34</c:v>
                </c:pt>
                <c:pt idx="34">
                  <c:v>-0.34</c:v>
                </c:pt>
                <c:pt idx="35">
                  <c:v>-0.36</c:v>
                </c:pt>
                <c:pt idx="36">
                  <c:v>-0.38</c:v>
                </c:pt>
                <c:pt idx="37">
                  <c:v>-0.4</c:v>
                </c:pt>
                <c:pt idx="38">
                  <c:v>-0.42</c:v>
                </c:pt>
                <c:pt idx="39">
                  <c:v>-0.42</c:v>
                </c:pt>
                <c:pt idx="40">
                  <c:v>-0.44</c:v>
                </c:pt>
                <c:pt idx="41">
                  <c:v>-0.46</c:v>
                </c:pt>
                <c:pt idx="42">
                  <c:v>-0.48</c:v>
                </c:pt>
                <c:pt idx="43">
                  <c:v>-0.48</c:v>
                </c:pt>
                <c:pt idx="44">
                  <c:v>-0.5</c:v>
                </c:pt>
                <c:pt idx="45">
                  <c:v>-0.5</c:v>
                </c:pt>
                <c:pt idx="46">
                  <c:v>-0.5</c:v>
                </c:pt>
                <c:pt idx="47">
                  <c:v>-0.52</c:v>
                </c:pt>
                <c:pt idx="48">
                  <c:v>-0.54</c:v>
                </c:pt>
                <c:pt idx="49">
                  <c:v>-0.54</c:v>
                </c:pt>
                <c:pt idx="50">
                  <c:v>-0.54</c:v>
                </c:pt>
                <c:pt idx="51">
                  <c:v>-0.54</c:v>
                </c:pt>
                <c:pt idx="52">
                  <c:v>-0.56000000000000005</c:v>
                </c:pt>
                <c:pt idx="53">
                  <c:v>-0.56000000000000005</c:v>
                </c:pt>
                <c:pt idx="54">
                  <c:v>-0.54</c:v>
                </c:pt>
                <c:pt idx="55">
                  <c:v>-0.54</c:v>
                </c:pt>
                <c:pt idx="56">
                  <c:v>-0.54</c:v>
                </c:pt>
                <c:pt idx="57">
                  <c:v>-0.54</c:v>
                </c:pt>
                <c:pt idx="58">
                  <c:v>-0.52</c:v>
                </c:pt>
                <c:pt idx="59">
                  <c:v>-0.52</c:v>
                </c:pt>
                <c:pt idx="60">
                  <c:v>-0.54</c:v>
                </c:pt>
                <c:pt idx="61">
                  <c:v>-0.5</c:v>
                </c:pt>
                <c:pt idx="62">
                  <c:v>-0.5</c:v>
                </c:pt>
                <c:pt idx="63">
                  <c:v>-0.48</c:v>
                </c:pt>
                <c:pt idx="64">
                  <c:v>-0.46</c:v>
                </c:pt>
                <c:pt idx="65">
                  <c:v>-0.46</c:v>
                </c:pt>
                <c:pt idx="66">
                  <c:v>-0.44</c:v>
                </c:pt>
                <c:pt idx="67">
                  <c:v>-0.42</c:v>
                </c:pt>
                <c:pt idx="68">
                  <c:v>-0.42</c:v>
                </c:pt>
                <c:pt idx="69">
                  <c:v>-0.4</c:v>
                </c:pt>
                <c:pt idx="70">
                  <c:v>-0.38</c:v>
                </c:pt>
                <c:pt idx="71">
                  <c:v>-0.36</c:v>
                </c:pt>
                <c:pt idx="72">
                  <c:v>-0.34</c:v>
                </c:pt>
                <c:pt idx="73">
                  <c:v>-0.34</c:v>
                </c:pt>
                <c:pt idx="74">
                  <c:v>-0.32</c:v>
                </c:pt>
                <c:pt idx="75">
                  <c:v>-0.28000000000000003</c:v>
                </c:pt>
                <c:pt idx="76">
                  <c:v>-0.24</c:v>
                </c:pt>
                <c:pt idx="77">
                  <c:v>-0.24</c:v>
                </c:pt>
                <c:pt idx="78">
                  <c:v>-0.22</c:v>
                </c:pt>
                <c:pt idx="79">
                  <c:v>-0.18</c:v>
                </c:pt>
                <c:pt idx="80">
                  <c:v>-0.16</c:v>
                </c:pt>
                <c:pt idx="81">
                  <c:v>-0.16</c:v>
                </c:pt>
                <c:pt idx="82">
                  <c:v>-0.12</c:v>
                </c:pt>
                <c:pt idx="83">
                  <c:v>-0.1</c:v>
                </c:pt>
                <c:pt idx="84">
                  <c:v>-0.06</c:v>
                </c:pt>
                <c:pt idx="85">
                  <c:v>-0.02</c:v>
                </c:pt>
                <c:pt idx="86">
                  <c:v>-0.02</c:v>
                </c:pt>
                <c:pt idx="87">
                  <c:v>0.02</c:v>
                </c:pt>
                <c:pt idx="88">
                  <c:v>0.04</c:v>
                </c:pt>
                <c:pt idx="89">
                  <c:v>0.06</c:v>
                </c:pt>
                <c:pt idx="90">
                  <c:v>0.08</c:v>
                </c:pt>
                <c:pt idx="91">
                  <c:v>0.1</c:v>
                </c:pt>
                <c:pt idx="92">
                  <c:v>0.14000000000000001</c:v>
                </c:pt>
                <c:pt idx="93">
                  <c:v>0.16</c:v>
                </c:pt>
                <c:pt idx="94">
                  <c:v>0.18</c:v>
                </c:pt>
                <c:pt idx="95">
                  <c:v>0.2</c:v>
                </c:pt>
                <c:pt idx="96">
                  <c:v>0.24</c:v>
                </c:pt>
                <c:pt idx="97">
                  <c:v>0.24</c:v>
                </c:pt>
                <c:pt idx="98">
                  <c:v>0.28000000000000003</c:v>
                </c:pt>
                <c:pt idx="99">
                  <c:v>0.3</c:v>
                </c:pt>
                <c:pt idx="100">
                  <c:v>0.32</c:v>
                </c:pt>
                <c:pt idx="101">
                  <c:v>0.34</c:v>
                </c:pt>
                <c:pt idx="102">
                  <c:v>0.34</c:v>
                </c:pt>
                <c:pt idx="103">
                  <c:v>0.36</c:v>
                </c:pt>
                <c:pt idx="104">
                  <c:v>0.38</c:v>
                </c:pt>
                <c:pt idx="105">
                  <c:v>0.38</c:v>
                </c:pt>
                <c:pt idx="106">
                  <c:v>0.4</c:v>
                </c:pt>
                <c:pt idx="107">
                  <c:v>0.44</c:v>
                </c:pt>
                <c:pt idx="108">
                  <c:v>0.44</c:v>
                </c:pt>
                <c:pt idx="109">
                  <c:v>0.46</c:v>
                </c:pt>
                <c:pt idx="110">
                  <c:v>0.46</c:v>
                </c:pt>
                <c:pt idx="111">
                  <c:v>0.48</c:v>
                </c:pt>
                <c:pt idx="112">
                  <c:v>0.48</c:v>
                </c:pt>
                <c:pt idx="113">
                  <c:v>0.48</c:v>
                </c:pt>
                <c:pt idx="114">
                  <c:v>0.52</c:v>
                </c:pt>
                <c:pt idx="115">
                  <c:v>0.5</c:v>
                </c:pt>
                <c:pt idx="116">
                  <c:v>0.52</c:v>
                </c:pt>
                <c:pt idx="117">
                  <c:v>0.54</c:v>
                </c:pt>
                <c:pt idx="118">
                  <c:v>0.5</c:v>
                </c:pt>
                <c:pt idx="119">
                  <c:v>0.52</c:v>
                </c:pt>
                <c:pt idx="120">
                  <c:v>0.52</c:v>
                </c:pt>
                <c:pt idx="121">
                  <c:v>0.5</c:v>
                </c:pt>
                <c:pt idx="122">
                  <c:v>0.5</c:v>
                </c:pt>
                <c:pt idx="123">
                  <c:v>0.5</c:v>
                </c:pt>
                <c:pt idx="124">
                  <c:v>0.48</c:v>
                </c:pt>
                <c:pt idx="125">
                  <c:v>0.48</c:v>
                </c:pt>
                <c:pt idx="126">
                  <c:v>0.5</c:v>
                </c:pt>
                <c:pt idx="127">
                  <c:v>0.44</c:v>
                </c:pt>
                <c:pt idx="128">
                  <c:v>0.46</c:v>
                </c:pt>
                <c:pt idx="129">
                  <c:v>0.44</c:v>
                </c:pt>
                <c:pt idx="130">
                  <c:v>0.44</c:v>
                </c:pt>
                <c:pt idx="131">
                  <c:v>0.44</c:v>
                </c:pt>
                <c:pt idx="132">
                  <c:v>0.4</c:v>
                </c:pt>
                <c:pt idx="133">
                  <c:v>0.38</c:v>
                </c:pt>
                <c:pt idx="134">
                  <c:v>0.38</c:v>
                </c:pt>
                <c:pt idx="135">
                  <c:v>0.36</c:v>
                </c:pt>
                <c:pt idx="136">
                  <c:v>0.36</c:v>
                </c:pt>
                <c:pt idx="137">
                  <c:v>0.32</c:v>
                </c:pt>
                <c:pt idx="138">
                  <c:v>0.3</c:v>
                </c:pt>
                <c:pt idx="139">
                  <c:v>0.28000000000000003</c:v>
                </c:pt>
                <c:pt idx="140">
                  <c:v>0.26</c:v>
                </c:pt>
                <c:pt idx="141">
                  <c:v>0.24</c:v>
                </c:pt>
                <c:pt idx="142">
                  <c:v>0.22</c:v>
                </c:pt>
                <c:pt idx="143">
                  <c:v>0.2</c:v>
                </c:pt>
                <c:pt idx="144">
                  <c:v>0.16</c:v>
                </c:pt>
                <c:pt idx="145">
                  <c:v>0.14000000000000001</c:v>
                </c:pt>
                <c:pt idx="146">
                  <c:v>0.12</c:v>
                </c:pt>
                <c:pt idx="147">
                  <c:v>0.08</c:v>
                </c:pt>
                <c:pt idx="148">
                  <c:v>0.06</c:v>
                </c:pt>
                <c:pt idx="149">
                  <c:v>0.04</c:v>
                </c:pt>
                <c:pt idx="150">
                  <c:v>0.02</c:v>
                </c:pt>
                <c:pt idx="151">
                  <c:v>0.02</c:v>
                </c:pt>
                <c:pt idx="152">
                  <c:v>-0.04</c:v>
                </c:pt>
                <c:pt idx="153">
                  <c:v>-0.04</c:v>
                </c:pt>
                <c:pt idx="154">
                  <c:v>-0.08</c:v>
                </c:pt>
                <c:pt idx="155">
                  <c:v>-0.1</c:v>
                </c:pt>
                <c:pt idx="156">
                  <c:v>-0.14000000000000001</c:v>
                </c:pt>
                <c:pt idx="157">
                  <c:v>-0.16</c:v>
                </c:pt>
                <c:pt idx="158">
                  <c:v>-0.18</c:v>
                </c:pt>
                <c:pt idx="159">
                  <c:v>-0.2</c:v>
                </c:pt>
                <c:pt idx="160">
                  <c:v>-0.22</c:v>
                </c:pt>
                <c:pt idx="161">
                  <c:v>-0.22</c:v>
                </c:pt>
                <c:pt idx="162">
                  <c:v>-0.28000000000000003</c:v>
                </c:pt>
                <c:pt idx="163">
                  <c:v>-0.3</c:v>
                </c:pt>
                <c:pt idx="164">
                  <c:v>-0.32</c:v>
                </c:pt>
                <c:pt idx="165">
                  <c:v>-0.34</c:v>
                </c:pt>
                <c:pt idx="166">
                  <c:v>-0.34</c:v>
                </c:pt>
                <c:pt idx="167">
                  <c:v>-0.4</c:v>
                </c:pt>
                <c:pt idx="168">
                  <c:v>-0.38</c:v>
                </c:pt>
                <c:pt idx="169">
                  <c:v>-0.4</c:v>
                </c:pt>
                <c:pt idx="170">
                  <c:v>-0.42</c:v>
                </c:pt>
                <c:pt idx="171">
                  <c:v>-0.46</c:v>
                </c:pt>
                <c:pt idx="172">
                  <c:v>-0.46</c:v>
                </c:pt>
                <c:pt idx="173">
                  <c:v>-0.48</c:v>
                </c:pt>
                <c:pt idx="174">
                  <c:v>-0.48</c:v>
                </c:pt>
                <c:pt idx="175">
                  <c:v>-0.48</c:v>
                </c:pt>
                <c:pt idx="176">
                  <c:v>-0.5</c:v>
                </c:pt>
                <c:pt idx="177">
                  <c:v>-0.5</c:v>
                </c:pt>
                <c:pt idx="178">
                  <c:v>-0.52</c:v>
                </c:pt>
                <c:pt idx="179">
                  <c:v>-0.52</c:v>
                </c:pt>
                <c:pt idx="180">
                  <c:v>-0.52</c:v>
                </c:pt>
                <c:pt idx="181">
                  <c:v>-0.54</c:v>
                </c:pt>
                <c:pt idx="182">
                  <c:v>-0.56000000000000005</c:v>
                </c:pt>
                <c:pt idx="183">
                  <c:v>-0.56000000000000005</c:v>
                </c:pt>
                <c:pt idx="184">
                  <c:v>-0.56000000000000005</c:v>
                </c:pt>
                <c:pt idx="185">
                  <c:v>-0.54</c:v>
                </c:pt>
                <c:pt idx="186">
                  <c:v>-0.54</c:v>
                </c:pt>
                <c:pt idx="187">
                  <c:v>-0.56000000000000005</c:v>
                </c:pt>
                <c:pt idx="188">
                  <c:v>-0.54</c:v>
                </c:pt>
                <c:pt idx="189">
                  <c:v>-0.56000000000000005</c:v>
                </c:pt>
                <c:pt idx="190">
                  <c:v>-0.5</c:v>
                </c:pt>
                <c:pt idx="191">
                  <c:v>-0.52</c:v>
                </c:pt>
                <c:pt idx="192">
                  <c:v>-0.52</c:v>
                </c:pt>
                <c:pt idx="193">
                  <c:v>-0.5</c:v>
                </c:pt>
                <c:pt idx="194">
                  <c:v>-0.48</c:v>
                </c:pt>
                <c:pt idx="195">
                  <c:v>-0.48</c:v>
                </c:pt>
                <c:pt idx="196">
                  <c:v>-0.46</c:v>
                </c:pt>
                <c:pt idx="197">
                  <c:v>-0.44</c:v>
                </c:pt>
                <c:pt idx="198">
                  <c:v>-0.44</c:v>
                </c:pt>
                <c:pt idx="199">
                  <c:v>-0.42</c:v>
                </c:pt>
                <c:pt idx="200">
                  <c:v>-0.42</c:v>
                </c:pt>
                <c:pt idx="201">
                  <c:v>-0.38</c:v>
                </c:pt>
                <c:pt idx="202">
                  <c:v>-0.36</c:v>
                </c:pt>
                <c:pt idx="203">
                  <c:v>-0.36</c:v>
                </c:pt>
                <c:pt idx="204">
                  <c:v>-0.34</c:v>
                </c:pt>
                <c:pt idx="205">
                  <c:v>-0.3</c:v>
                </c:pt>
                <c:pt idx="206">
                  <c:v>-0.28000000000000003</c:v>
                </c:pt>
                <c:pt idx="207">
                  <c:v>-0.28000000000000003</c:v>
                </c:pt>
                <c:pt idx="208">
                  <c:v>-0.24</c:v>
                </c:pt>
                <c:pt idx="209">
                  <c:v>-0.22</c:v>
                </c:pt>
                <c:pt idx="210">
                  <c:v>-0.22</c:v>
                </c:pt>
                <c:pt idx="211">
                  <c:v>-0.16</c:v>
                </c:pt>
                <c:pt idx="212">
                  <c:v>-0.14000000000000001</c:v>
                </c:pt>
                <c:pt idx="213">
                  <c:v>-0.16</c:v>
                </c:pt>
                <c:pt idx="214">
                  <c:v>-0.08</c:v>
                </c:pt>
                <c:pt idx="215">
                  <c:v>-0.06</c:v>
                </c:pt>
                <c:pt idx="216">
                  <c:v>-0.04</c:v>
                </c:pt>
                <c:pt idx="217">
                  <c:v>-0.02</c:v>
                </c:pt>
                <c:pt idx="218">
                  <c:v>0</c:v>
                </c:pt>
                <c:pt idx="219">
                  <c:v>0.02</c:v>
                </c:pt>
                <c:pt idx="220">
                  <c:v>0.04</c:v>
                </c:pt>
                <c:pt idx="221">
                  <c:v>0.06</c:v>
                </c:pt>
                <c:pt idx="222">
                  <c:v>0.1</c:v>
                </c:pt>
                <c:pt idx="223">
                  <c:v>0.12</c:v>
                </c:pt>
                <c:pt idx="224">
                  <c:v>0.16</c:v>
                </c:pt>
                <c:pt idx="225">
                  <c:v>0.2</c:v>
                </c:pt>
                <c:pt idx="226">
                  <c:v>0.2</c:v>
                </c:pt>
                <c:pt idx="227">
                  <c:v>0.22</c:v>
                </c:pt>
                <c:pt idx="228">
                  <c:v>0.24</c:v>
                </c:pt>
                <c:pt idx="229">
                  <c:v>0.26</c:v>
                </c:pt>
                <c:pt idx="230">
                  <c:v>0.28000000000000003</c:v>
                </c:pt>
                <c:pt idx="231">
                  <c:v>0.3</c:v>
                </c:pt>
                <c:pt idx="232">
                  <c:v>0.34</c:v>
                </c:pt>
                <c:pt idx="233">
                  <c:v>0.34</c:v>
                </c:pt>
                <c:pt idx="234">
                  <c:v>0.36</c:v>
                </c:pt>
                <c:pt idx="235">
                  <c:v>0.38</c:v>
                </c:pt>
                <c:pt idx="236">
                  <c:v>0.38</c:v>
                </c:pt>
                <c:pt idx="237">
                  <c:v>0.4</c:v>
                </c:pt>
                <c:pt idx="238">
                  <c:v>0.44</c:v>
                </c:pt>
                <c:pt idx="239">
                  <c:v>0.44</c:v>
                </c:pt>
                <c:pt idx="240">
                  <c:v>0.44</c:v>
                </c:pt>
                <c:pt idx="241">
                  <c:v>0.46</c:v>
                </c:pt>
                <c:pt idx="242">
                  <c:v>0.44</c:v>
                </c:pt>
                <c:pt idx="243">
                  <c:v>0.48</c:v>
                </c:pt>
                <c:pt idx="244">
                  <c:v>0.48</c:v>
                </c:pt>
                <c:pt idx="245">
                  <c:v>0.5</c:v>
                </c:pt>
                <c:pt idx="246">
                  <c:v>0.5</c:v>
                </c:pt>
                <c:pt idx="247">
                  <c:v>0.5</c:v>
                </c:pt>
                <c:pt idx="248">
                  <c:v>0.48</c:v>
                </c:pt>
                <c:pt idx="249">
                  <c:v>0.5</c:v>
                </c:pt>
                <c:pt idx="250">
                  <c:v>0.5</c:v>
                </c:pt>
                <c:pt idx="251">
                  <c:v>0.5</c:v>
                </c:pt>
                <c:pt idx="252">
                  <c:v>0.5</c:v>
                </c:pt>
                <c:pt idx="253">
                  <c:v>0.5</c:v>
                </c:pt>
                <c:pt idx="254">
                  <c:v>0.5</c:v>
                </c:pt>
                <c:pt idx="255">
                  <c:v>0.5</c:v>
                </c:pt>
                <c:pt idx="256">
                  <c:v>0.5</c:v>
                </c:pt>
                <c:pt idx="257">
                  <c:v>0.48</c:v>
                </c:pt>
                <c:pt idx="258">
                  <c:v>0.48</c:v>
                </c:pt>
                <c:pt idx="259">
                  <c:v>0.44</c:v>
                </c:pt>
                <c:pt idx="260">
                  <c:v>0.42</c:v>
                </c:pt>
                <c:pt idx="261">
                  <c:v>0.44</c:v>
                </c:pt>
                <c:pt idx="262">
                  <c:v>0.42</c:v>
                </c:pt>
                <c:pt idx="263">
                  <c:v>0.42</c:v>
                </c:pt>
                <c:pt idx="264">
                  <c:v>0.42</c:v>
                </c:pt>
                <c:pt idx="265">
                  <c:v>0.38</c:v>
                </c:pt>
                <c:pt idx="266">
                  <c:v>0.38</c:v>
                </c:pt>
                <c:pt idx="267">
                  <c:v>0.36</c:v>
                </c:pt>
                <c:pt idx="268">
                  <c:v>0.32</c:v>
                </c:pt>
                <c:pt idx="269">
                  <c:v>0.3</c:v>
                </c:pt>
                <c:pt idx="270">
                  <c:v>0.3</c:v>
                </c:pt>
                <c:pt idx="271">
                  <c:v>0.26</c:v>
                </c:pt>
                <c:pt idx="272">
                  <c:v>0.24</c:v>
                </c:pt>
                <c:pt idx="273">
                  <c:v>0.22</c:v>
                </c:pt>
                <c:pt idx="274">
                  <c:v>0.2</c:v>
                </c:pt>
                <c:pt idx="275">
                  <c:v>0.18</c:v>
                </c:pt>
                <c:pt idx="276">
                  <c:v>0.16</c:v>
                </c:pt>
                <c:pt idx="277">
                  <c:v>0.14000000000000001</c:v>
                </c:pt>
                <c:pt idx="278">
                  <c:v>0.1</c:v>
                </c:pt>
                <c:pt idx="279">
                  <c:v>0.08</c:v>
                </c:pt>
                <c:pt idx="280">
                  <c:v>0.04</c:v>
                </c:pt>
                <c:pt idx="281">
                  <c:v>0.04</c:v>
                </c:pt>
                <c:pt idx="282">
                  <c:v>0.02</c:v>
                </c:pt>
                <c:pt idx="283">
                  <c:v>-0.02</c:v>
                </c:pt>
                <c:pt idx="284">
                  <c:v>-0.04</c:v>
                </c:pt>
                <c:pt idx="285">
                  <c:v>-0.06</c:v>
                </c:pt>
                <c:pt idx="286">
                  <c:v>-0.1</c:v>
                </c:pt>
                <c:pt idx="287">
                  <c:v>-0.1</c:v>
                </c:pt>
                <c:pt idx="288">
                  <c:v>-0.16</c:v>
                </c:pt>
                <c:pt idx="289">
                  <c:v>-0.16</c:v>
                </c:pt>
                <c:pt idx="290">
                  <c:v>-0.18</c:v>
                </c:pt>
                <c:pt idx="291">
                  <c:v>-0.22</c:v>
                </c:pt>
                <c:pt idx="292">
                  <c:v>-0.22</c:v>
                </c:pt>
                <c:pt idx="293">
                  <c:v>-0.26</c:v>
                </c:pt>
                <c:pt idx="294">
                  <c:v>-0.28000000000000003</c:v>
                </c:pt>
                <c:pt idx="295">
                  <c:v>-0.3</c:v>
                </c:pt>
                <c:pt idx="296">
                  <c:v>-0.32</c:v>
                </c:pt>
                <c:pt idx="297">
                  <c:v>-0.34</c:v>
                </c:pt>
                <c:pt idx="298">
                  <c:v>-0.36</c:v>
                </c:pt>
                <c:pt idx="299">
                  <c:v>-0.36</c:v>
                </c:pt>
                <c:pt idx="300">
                  <c:v>-0.4</c:v>
                </c:pt>
                <c:pt idx="301">
                  <c:v>-0.4</c:v>
                </c:pt>
                <c:pt idx="302">
                  <c:v>-0.42</c:v>
                </c:pt>
                <c:pt idx="303">
                  <c:v>-0.46</c:v>
                </c:pt>
                <c:pt idx="304">
                  <c:v>-0.46</c:v>
                </c:pt>
                <c:pt idx="305">
                  <c:v>-0.48</c:v>
                </c:pt>
                <c:pt idx="306">
                  <c:v>-0.48</c:v>
                </c:pt>
                <c:pt idx="307">
                  <c:v>-0.5</c:v>
                </c:pt>
                <c:pt idx="308">
                  <c:v>-0.52</c:v>
                </c:pt>
                <c:pt idx="309">
                  <c:v>-0.52</c:v>
                </c:pt>
                <c:pt idx="310">
                  <c:v>-0.52</c:v>
                </c:pt>
                <c:pt idx="311">
                  <c:v>-0.52</c:v>
                </c:pt>
                <c:pt idx="312">
                  <c:v>-0.56000000000000005</c:v>
                </c:pt>
                <c:pt idx="313">
                  <c:v>-0.54</c:v>
                </c:pt>
                <c:pt idx="314">
                  <c:v>-0.56000000000000005</c:v>
                </c:pt>
                <c:pt idx="315">
                  <c:v>-0.56000000000000005</c:v>
                </c:pt>
                <c:pt idx="316">
                  <c:v>-0.54</c:v>
                </c:pt>
                <c:pt idx="317">
                  <c:v>-0.56000000000000005</c:v>
                </c:pt>
                <c:pt idx="318">
                  <c:v>-0.56000000000000005</c:v>
                </c:pt>
                <c:pt idx="319">
                  <c:v>-0.56000000000000005</c:v>
                </c:pt>
                <c:pt idx="320">
                  <c:v>-0.54</c:v>
                </c:pt>
                <c:pt idx="321">
                  <c:v>-0.52</c:v>
                </c:pt>
                <c:pt idx="322">
                  <c:v>-0.52</c:v>
                </c:pt>
                <c:pt idx="323">
                  <c:v>-0.52</c:v>
                </c:pt>
                <c:pt idx="324">
                  <c:v>-0.5</c:v>
                </c:pt>
                <c:pt idx="325">
                  <c:v>-0.5</c:v>
                </c:pt>
                <c:pt idx="326">
                  <c:v>-0.5</c:v>
                </c:pt>
                <c:pt idx="327">
                  <c:v>-0.48</c:v>
                </c:pt>
                <c:pt idx="328">
                  <c:v>-0.44</c:v>
                </c:pt>
                <c:pt idx="329">
                  <c:v>-0.46</c:v>
                </c:pt>
                <c:pt idx="330">
                  <c:v>-0.44</c:v>
                </c:pt>
                <c:pt idx="331">
                  <c:v>-0.42</c:v>
                </c:pt>
                <c:pt idx="332">
                  <c:v>-0.38</c:v>
                </c:pt>
                <c:pt idx="333">
                  <c:v>-0.38</c:v>
                </c:pt>
                <c:pt idx="334">
                  <c:v>-0.36</c:v>
                </c:pt>
                <c:pt idx="335">
                  <c:v>-0.34</c:v>
                </c:pt>
                <c:pt idx="336">
                  <c:v>-0.32</c:v>
                </c:pt>
                <c:pt idx="337">
                  <c:v>-0.3</c:v>
                </c:pt>
                <c:pt idx="338">
                  <c:v>-0.28000000000000003</c:v>
                </c:pt>
                <c:pt idx="339">
                  <c:v>-0.26</c:v>
                </c:pt>
                <c:pt idx="340">
                  <c:v>-0.22</c:v>
                </c:pt>
                <c:pt idx="341">
                  <c:v>-0.2</c:v>
                </c:pt>
                <c:pt idx="342">
                  <c:v>-0.2</c:v>
                </c:pt>
                <c:pt idx="343">
                  <c:v>-0.18</c:v>
                </c:pt>
                <c:pt idx="344">
                  <c:v>-0.12</c:v>
                </c:pt>
                <c:pt idx="345">
                  <c:v>-0.1</c:v>
                </c:pt>
                <c:pt idx="346">
                  <c:v>-0.08</c:v>
                </c:pt>
                <c:pt idx="347">
                  <c:v>-0.06</c:v>
                </c:pt>
                <c:pt idx="348">
                  <c:v>-0.04</c:v>
                </c:pt>
                <c:pt idx="349">
                  <c:v>-0.02</c:v>
                </c:pt>
                <c:pt idx="350">
                  <c:v>0</c:v>
                </c:pt>
                <c:pt idx="351">
                  <c:v>0.04</c:v>
                </c:pt>
                <c:pt idx="352">
                  <c:v>0.06</c:v>
                </c:pt>
                <c:pt idx="353">
                  <c:v>0.08</c:v>
                </c:pt>
                <c:pt idx="354">
                  <c:v>0.1</c:v>
                </c:pt>
                <c:pt idx="355">
                  <c:v>0.12</c:v>
                </c:pt>
                <c:pt idx="356">
                  <c:v>0.18</c:v>
                </c:pt>
                <c:pt idx="357">
                  <c:v>0.16</c:v>
                </c:pt>
                <c:pt idx="358">
                  <c:v>0.18</c:v>
                </c:pt>
                <c:pt idx="359">
                  <c:v>0.24</c:v>
                </c:pt>
                <c:pt idx="360">
                  <c:v>0.24</c:v>
                </c:pt>
                <c:pt idx="361">
                  <c:v>0.28000000000000003</c:v>
                </c:pt>
                <c:pt idx="362">
                  <c:v>0.28000000000000003</c:v>
                </c:pt>
                <c:pt idx="363">
                  <c:v>0.3</c:v>
                </c:pt>
                <c:pt idx="364">
                  <c:v>0.32</c:v>
                </c:pt>
                <c:pt idx="365">
                  <c:v>0.34</c:v>
                </c:pt>
                <c:pt idx="366">
                  <c:v>0.36</c:v>
                </c:pt>
                <c:pt idx="367">
                  <c:v>0.38</c:v>
                </c:pt>
                <c:pt idx="368">
                  <c:v>0.4</c:v>
                </c:pt>
                <c:pt idx="369">
                  <c:v>0.42</c:v>
                </c:pt>
                <c:pt idx="370">
                  <c:v>0.42</c:v>
                </c:pt>
                <c:pt idx="371">
                  <c:v>0.44</c:v>
                </c:pt>
                <c:pt idx="372">
                  <c:v>0.44</c:v>
                </c:pt>
                <c:pt idx="373">
                  <c:v>0.46</c:v>
                </c:pt>
                <c:pt idx="374">
                  <c:v>0.5</c:v>
                </c:pt>
                <c:pt idx="375">
                  <c:v>0.48</c:v>
                </c:pt>
                <c:pt idx="376">
                  <c:v>0.5</c:v>
                </c:pt>
                <c:pt idx="377">
                  <c:v>0.5</c:v>
                </c:pt>
                <c:pt idx="378">
                  <c:v>0.5</c:v>
                </c:pt>
                <c:pt idx="379">
                  <c:v>0.5</c:v>
                </c:pt>
                <c:pt idx="380">
                  <c:v>0.52</c:v>
                </c:pt>
                <c:pt idx="381">
                  <c:v>0.52</c:v>
                </c:pt>
                <c:pt idx="382">
                  <c:v>0.5</c:v>
                </c:pt>
                <c:pt idx="383">
                  <c:v>0.5</c:v>
                </c:pt>
                <c:pt idx="384">
                  <c:v>0.5</c:v>
                </c:pt>
                <c:pt idx="385">
                  <c:v>0.5</c:v>
                </c:pt>
                <c:pt idx="386">
                  <c:v>0.5</c:v>
                </c:pt>
                <c:pt idx="387">
                  <c:v>0.5</c:v>
                </c:pt>
                <c:pt idx="388">
                  <c:v>0.48</c:v>
                </c:pt>
                <c:pt idx="389">
                  <c:v>0.46</c:v>
                </c:pt>
                <c:pt idx="390">
                  <c:v>0.46</c:v>
                </c:pt>
                <c:pt idx="391">
                  <c:v>0.44</c:v>
                </c:pt>
                <c:pt idx="392">
                  <c:v>0.44</c:v>
                </c:pt>
                <c:pt idx="393">
                  <c:v>0.44</c:v>
                </c:pt>
                <c:pt idx="394">
                  <c:v>0.42</c:v>
                </c:pt>
                <c:pt idx="395">
                  <c:v>0.4</c:v>
                </c:pt>
                <c:pt idx="396">
                  <c:v>0.38</c:v>
                </c:pt>
                <c:pt idx="397">
                  <c:v>0.38</c:v>
                </c:pt>
                <c:pt idx="398">
                  <c:v>0.36</c:v>
                </c:pt>
                <c:pt idx="399">
                  <c:v>0.32</c:v>
                </c:pt>
                <c:pt idx="400">
                  <c:v>0.32</c:v>
                </c:pt>
                <c:pt idx="401">
                  <c:v>0.3</c:v>
                </c:pt>
                <c:pt idx="402">
                  <c:v>0.26</c:v>
                </c:pt>
                <c:pt idx="403">
                  <c:v>0.26</c:v>
                </c:pt>
                <c:pt idx="404">
                  <c:v>0.22</c:v>
                </c:pt>
                <c:pt idx="405">
                  <c:v>0.22</c:v>
                </c:pt>
                <c:pt idx="406">
                  <c:v>0.2</c:v>
                </c:pt>
                <c:pt idx="407">
                  <c:v>0.18</c:v>
                </c:pt>
                <c:pt idx="408">
                  <c:v>0.14000000000000001</c:v>
                </c:pt>
                <c:pt idx="409">
                  <c:v>0.12</c:v>
                </c:pt>
                <c:pt idx="410">
                  <c:v>0.1</c:v>
                </c:pt>
                <c:pt idx="411">
                  <c:v>0.08</c:v>
                </c:pt>
                <c:pt idx="412">
                  <c:v>0.04</c:v>
                </c:pt>
                <c:pt idx="413">
                  <c:v>0.02</c:v>
                </c:pt>
                <c:pt idx="414">
                  <c:v>0</c:v>
                </c:pt>
                <c:pt idx="415">
                  <c:v>-0.02</c:v>
                </c:pt>
                <c:pt idx="416">
                  <c:v>-0.02</c:v>
                </c:pt>
                <c:pt idx="417">
                  <c:v>-0.08</c:v>
                </c:pt>
                <c:pt idx="418">
                  <c:v>-0.12</c:v>
                </c:pt>
                <c:pt idx="419">
                  <c:v>-0.14000000000000001</c:v>
                </c:pt>
                <c:pt idx="420">
                  <c:v>-0.16</c:v>
                </c:pt>
                <c:pt idx="421">
                  <c:v>-0.18</c:v>
                </c:pt>
                <c:pt idx="422">
                  <c:v>-0.2</c:v>
                </c:pt>
                <c:pt idx="423">
                  <c:v>-0.22</c:v>
                </c:pt>
                <c:pt idx="424">
                  <c:v>-0.24</c:v>
                </c:pt>
                <c:pt idx="425">
                  <c:v>-0.26</c:v>
                </c:pt>
                <c:pt idx="426">
                  <c:v>-0.3</c:v>
                </c:pt>
                <c:pt idx="427">
                  <c:v>-0.3</c:v>
                </c:pt>
                <c:pt idx="428">
                  <c:v>-0.34</c:v>
                </c:pt>
                <c:pt idx="429">
                  <c:v>-0.36</c:v>
                </c:pt>
                <c:pt idx="430">
                  <c:v>-0.36</c:v>
                </c:pt>
                <c:pt idx="431">
                  <c:v>-0.38</c:v>
                </c:pt>
                <c:pt idx="432">
                  <c:v>-0.4</c:v>
                </c:pt>
                <c:pt idx="433">
                  <c:v>-0.42</c:v>
                </c:pt>
                <c:pt idx="434">
                  <c:v>-0.42</c:v>
                </c:pt>
                <c:pt idx="435">
                  <c:v>-0.46</c:v>
                </c:pt>
                <c:pt idx="436">
                  <c:v>-0.48</c:v>
                </c:pt>
                <c:pt idx="437">
                  <c:v>-0.48</c:v>
                </c:pt>
                <c:pt idx="438">
                  <c:v>-0.48</c:v>
                </c:pt>
                <c:pt idx="439">
                  <c:v>-0.52</c:v>
                </c:pt>
                <c:pt idx="440">
                  <c:v>-0.5</c:v>
                </c:pt>
                <c:pt idx="441">
                  <c:v>-0.52</c:v>
                </c:pt>
                <c:pt idx="442">
                  <c:v>-0.5</c:v>
                </c:pt>
                <c:pt idx="443">
                  <c:v>-0.54</c:v>
                </c:pt>
                <c:pt idx="444">
                  <c:v>-0.56000000000000005</c:v>
                </c:pt>
                <c:pt idx="445">
                  <c:v>-0.56000000000000005</c:v>
                </c:pt>
                <c:pt idx="446">
                  <c:v>-0.56000000000000005</c:v>
                </c:pt>
                <c:pt idx="447">
                  <c:v>-0.54</c:v>
                </c:pt>
                <c:pt idx="448">
                  <c:v>-0.56000000000000005</c:v>
                </c:pt>
                <c:pt idx="449">
                  <c:v>-0.54</c:v>
                </c:pt>
                <c:pt idx="450">
                  <c:v>-0.54</c:v>
                </c:pt>
                <c:pt idx="451">
                  <c:v>-0.54</c:v>
                </c:pt>
                <c:pt idx="452">
                  <c:v>-0.56000000000000005</c:v>
                </c:pt>
                <c:pt idx="453">
                  <c:v>-0.52</c:v>
                </c:pt>
                <c:pt idx="454">
                  <c:v>-0.52</c:v>
                </c:pt>
                <c:pt idx="455">
                  <c:v>-0.5</c:v>
                </c:pt>
                <c:pt idx="456">
                  <c:v>-0.5</c:v>
                </c:pt>
                <c:pt idx="457">
                  <c:v>-0.5</c:v>
                </c:pt>
                <c:pt idx="458">
                  <c:v>-0.48</c:v>
                </c:pt>
                <c:pt idx="459">
                  <c:v>-0.48</c:v>
                </c:pt>
                <c:pt idx="460">
                  <c:v>-0.46</c:v>
                </c:pt>
                <c:pt idx="461">
                  <c:v>-0.42</c:v>
                </c:pt>
                <c:pt idx="462">
                  <c:v>-0.44</c:v>
                </c:pt>
                <c:pt idx="463">
                  <c:v>-0.38</c:v>
                </c:pt>
                <c:pt idx="464">
                  <c:v>-0.38</c:v>
                </c:pt>
                <c:pt idx="465">
                  <c:v>-0.36</c:v>
                </c:pt>
                <c:pt idx="466">
                  <c:v>-0.36</c:v>
                </c:pt>
                <c:pt idx="467">
                  <c:v>-0.34</c:v>
                </c:pt>
                <c:pt idx="468">
                  <c:v>-0.32</c:v>
                </c:pt>
                <c:pt idx="469">
                  <c:v>-0.3</c:v>
                </c:pt>
                <c:pt idx="470">
                  <c:v>-0.28000000000000003</c:v>
                </c:pt>
                <c:pt idx="471">
                  <c:v>-0.24</c:v>
                </c:pt>
                <c:pt idx="472">
                  <c:v>-0.22</c:v>
                </c:pt>
                <c:pt idx="473">
                  <c:v>-0.2</c:v>
                </c:pt>
                <c:pt idx="474">
                  <c:v>-0.18</c:v>
                </c:pt>
                <c:pt idx="475">
                  <c:v>-0.18</c:v>
                </c:pt>
                <c:pt idx="476">
                  <c:v>-0.14000000000000001</c:v>
                </c:pt>
                <c:pt idx="477">
                  <c:v>-0.12</c:v>
                </c:pt>
                <c:pt idx="478">
                  <c:v>-0.08</c:v>
                </c:pt>
                <c:pt idx="479">
                  <c:v>-0.06</c:v>
                </c:pt>
                <c:pt idx="480">
                  <c:v>-0.02</c:v>
                </c:pt>
                <c:pt idx="481">
                  <c:v>-0.02</c:v>
                </c:pt>
                <c:pt idx="482">
                  <c:v>0.02</c:v>
                </c:pt>
                <c:pt idx="483">
                  <c:v>0.04</c:v>
                </c:pt>
                <c:pt idx="484">
                  <c:v>0.08</c:v>
                </c:pt>
                <c:pt idx="485">
                  <c:v>0.1</c:v>
                </c:pt>
                <c:pt idx="486">
                  <c:v>0.12</c:v>
                </c:pt>
                <c:pt idx="487">
                  <c:v>0.14000000000000001</c:v>
                </c:pt>
                <c:pt idx="488">
                  <c:v>0.18</c:v>
                </c:pt>
                <c:pt idx="489">
                  <c:v>0.2</c:v>
                </c:pt>
                <c:pt idx="490">
                  <c:v>0.2</c:v>
                </c:pt>
                <c:pt idx="491">
                  <c:v>0.24</c:v>
                </c:pt>
                <c:pt idx="492">
                  <c:v>0.24</c:v>
                </c:pt>
                <c:pt idx="493">
                  <c:v>0.28000000000000003</c:v>
                </c:pt>
                <c:pt idx="494">
                  <c:v>0.3</c:v>
                </c:pt>
                <c:pt idx="495">
                  <c:v>0.32</c:v>
                </c:pt>
                <c:pt idx="496">
                  <c:v>0.34</c:v>
                </c:pt>
                <c:pt idx="497">
                  <c:v>0.36</c:v>
                </c:pt>
                <c:pt idx="498">
                  <c:v>0.38</c:v>
                </c:pt>
                <c:pt idx="499">
                  <c:v>0.4</c:v>
                </c:pt>
                <c:pt idx="500">
                  <c:v>0.4</c:v>
                </c:pt>
                <c:pt idx="501">
                  <c:v>0.44</c:v>
                </c:pt>
                <c:pt idx="502">
                  <c:v>0.42</c:v>
                </c:pt>
                <c:pt idx="503">
                  <c:v>0.44</c:v>
                </c:pt>
                <c:pt idx="504">
                  <c:v>0.46</c:v>
                </c:pt>
                <c:pt idx="505">
                  <c:v>0.48</c:v>
                </c:pt>
                <c:pt idx="506">
                  <c:v>0.46</c:v>
                </c:pt>
                <c:pt idx="507">
                  <c:v>0.5</c:v>
                </c:pt>
                <c:pt idx="508">
                  <c:v>0.5</c:v>
                </c:pt>
                <c:pt idx="509">
                  <c:v>0.5</c:v>
                </c:pt>
                <c:pt idx="510">
                  <c:v>0.5</c:v>
                </c:pt>
                <c:pt idx="511">
                  <c:v>0.5</c:v>
                </c:pt>
                <c:pt idx="512">
                  <c:v>0.5</c:v>
                </c:pt>
                <c:pt idx="513">
                  <c:v>0.5</c:v>
                </c:pt>
                <c:pt idx="514">
                  <c:v>0.5</c:v>
                </c:pt>
                <c:pt idx="515">
                  <c:v>0.5</c:v>
                </c:pt>
                <c:pt idx="516">
                  <c:v>0.5</c:v>
                </c:pt>
                <c:pt idx="517">
                  <c:v>0.5</c:v>
                </c:pt>
                <c:pt idx="518">
                  <c:v>0.5</c:v>
                </c:pt>
                <c:pt idx="519">
                  <c:v>0.48</c:v>
                </c:pt>
                <c:pt idx="520">
                  <c:v>0.48</c:v>
                </c:pt>
                <c:pt idx="521">
                  <c:v>0.48</c:v>
                </c:pt>
                <c:pt idx="522">
                  <c:v>0.46</c:v>
                </c:pt>
                <c:pt idx="523">
                  <c:v>0.44</c:v>
                </c:pt>
                <c:pt idx="524">
                  <c:v>0.44</c:v>
                </c:pt>
                <c:pt idx="525">
                  <c:v>0.42</c:v>
                </c:pt>
                <c:pt idx="526">
                  <c:v>0.4</c:v>
                </c:pt>
                <c:pt idx="527">
                  <c:v>0.4</c:v>
                </c:pt>
                <c:pt idx="528">
                  <c:v>0.38</c:v>
                </c:pt>
                <c:pt idx="529">
                  <c:v>0.36</c:v>
                </c:pt>
                <c:pt idx="530">
                  <c:v>0.36</c:v>
                </c:pt>
                <c:pt idx="531">
                  <c:v>0.32</c:v>
                </c:pt>
                <c:pt idx="532">
                  <c:v>0.34</c:v>
                </c:pt>
                <c:pt idx="533">
                  <c:v>0.32</c:v>
                </c:pt>
                <c:pt idx="534">
                  <c:v>0.28000000000000003</c:v>
                </c:pt>
                <c:pt idx="535">
                  <c:v>0.24</c:v>
                </c:pt>
                <c:pt idx="536">
                  <c:v>0.22</c:v>
                </c:pt>
                <c:pt idx="537">
                  <c:v>0.2</c:v>
                </c:pt>
                <c:pt idx="538">
                  <c:v>0.2</c:v>
                </c:pt>
                <c:pt idx="539">
                  <c:v>0.16</c:v>
                </c:pt>
                <c:pt idx="540">
                  <c:v>0.12</c:v>
                </c:pt>
                <c:pt idx="541">
                  <c:v>0.12</c:v>
                </c:pt>
                <c:pt idx="542">
                  <c:v>0.08</c:v>
                </c:pt>
                <c:pt idx="543">
                  <c:v>0.06</c:v>
                </c:pt>
                <c:pt idx="544">
                  <c:v>0.02</c:v>
                </c:pt>
                <c:pt idx="545">
                  <c:v>0.02</c:v>
                </c:pt>
                <c:pt idx="546">
                  <c:v>0.02</c:v>
                </c:pt>
                <c:pt idx="547">
                  <c:v>-0.02</c:v>
                </c:pt>
                <c:pt idx="548">
                  <c:v>-0.08</c:v>
                </c:pt>
                <c:pt idx="549">
                  <c:v>-0.1</c:v>
                </c:pt>
                <c:pt idx="550">
                  <c:v>-0.12</c:v>
                </c:pt>
                <c:pt idx="551">
                  <c:v>-0.16</c:v>
                </c:pt>
                <c:pt idx="552">
                  <c:v>-0.16</c:v>
                </c:pt>
                <c:pt idx="553">
                  <c:v>-0.16</c:v>
                </c:pt>
                <c:pt idx="554">
                  <c:v>-0.2</c:v>
                </c:pt>
                <c:pt idx="555">
                  <c:v>-0.24</c:v>
                </c:pt>
                <c:pt idx="556">
                  <c:v>-0.26</c:v>
                </c:pt>
                <c:pt idx="557">
                  <c:v>-0.28000000000000003</c:v>
                </c:pt>
                <c:pt idx="558">
                  <c:v>-0.3</c:v>
                </c:pt>
                <c:pt idx="559">
                  <c:v>-0.3</c:v>
                </c:pt>
                <c:pt idx="560">
                  <c:v>-0.34</c:v>
                </c:pt>
                <c:pt idx="561">
                  <c:v>-0.34</c:v>
                </c:pt>
                <c:pt idx="562">
                  <c:v>-0.36</c:v>
                </c:pt>
                <c:pt idx="563">
                  <c:v>-0.38</c:v>
                </c:pt>
                <c:pt idx="564">
                  <c:v>-0.42</c:v>
                </c:pt>
                <c:pt idx="565">
                  <c:v>-0.44</c:v>
                </c:pt>
                <c:pt idx="566">
                  <c:v>-0.44</c:v>
                </c:pt>
                <c:pt idx="567">
                  <c:v>-0.46</c:v>
                </c:pt>
                <c:pt idx="568">
                  <c:v>-0.46</c:v>
                </c:pt>
                <c:pt idx="569">
                  <c:v>-0.5</c:v>
                </c:pt>
                <c:pt idx="570">
                  <c:v>-0.48</c:v>
                </c:pt>
                <c:pt idx="571">
                  <c:v>-0.5</c:v>
                </c:pt>
                <c:pt idx="572">
                  <c:v>-0.5</c:v>
                </c:pt>
                <c:pt idx="573">
                  <c:v>-0.52</c:v>
                </c:pt>
                <c:pt idx="574">
                  <c:v>-0.54</c:v>
                </c:pt>
                <c:pt idx="575">
                  <c:v>-0.54</c:v>
                </c:pt>
                <c:pt idx="576">
                  <c:v>-0.54</c:v>
                </c:pt>
                <c:pt idx="577">
                  <c:v>-0.54</c:v>
                </c:pt>
                <c:pt idx="578">
                  <c:v>-0.56000000000000005</c:v>
                </c:pt>
                <c:pt idx="579">
                  <c:v>-0.56000000000000005</c:v>
                </c:pt>
                <c:pt idx="580">
                  <c:v>-0.54</c:v>
                </c:pt>
                <c:pt idx="581">
                  <c:v>-0.54</c:v>
                </c:pt>
                <c:pt idx="582">
                  <c:v>-0.56000000000000005</c:v>
                </c:pt>
                <c:pt idx="583">
                  <c:v>-0.54</c:v>
                </c:pt>
                <c:pt idx="584">
                  <c:v>-0.52</c:v>
                </c:pt>
                <c:pt idx="585">
                  <c:v>-0.5</c:v>
                </c:pt>
                <c:pt idx="586">
                  <c:v>-0.52</c:v>
                </c:pt>
                <c:pt idx="587">
                  <c:v>-0.52</c:v>
                </c:pt>
                <c:pt idx="588">
                  <c:v>-0.5</c:v>
                </c:pt>
                <c:pt idx="589">
                  <c:v>-0.48</c:v>
                </c:pt>
                <c:pt idx="590">
                  <c:v>-0.48</c:v>
                </c:pt>
                <c:pt idx="591">
                  <c:v>-0.48</c:v>
                </c:pt>
                <c:pt idx="592">
                  <c:v>-0.44</c:v>
                </c:pt>
                <c:pt idx="593">
                  <c:v>-0.42</c:v>
                </c:pt>
                <c:pt idx="594">
                  <c:v>-0.4</c:v>
                </c:pt>
                <c:pt idx="595">
                  <c:v>-0.4</c:v>
                </c:pt>
                <c:pt idx="596">
                  <c:v>-0.36</c:v>
                </c:pt>
                <c:pt idx="597">
                  <c:v>-0.36</c:v>
                </c:pt>
                <c:pt idx="598">
                  <c:v>-0.34</c:v>
                </c:pt>
                <c:pt idx="599">
                  <c:v>-0.32</c:v>
                </c:pt>
                <c:pt idx="600">
                  <c:v>-0.3</c:v>
                </c:pt>
                <c:pt idx="601">
                  <c:v>-0.28000000000000003</c:v>
                </c:pt>
                <c:pt idx="602">
                  <c:v>-0.26</c:v>
                </c:pt>
                <c:pt idx="603">
                  <c:v>-0.24</c:v>
                </c:pt>
                <c:pt idx="604">
                  <c:v>-0.22</c:v>
                </c:pt>
                <c:pt idx="605">
                  <c:v>-0.2</c:v>
                </c:pt>
                <c:pt idx="606">
                  <c:v>-0.16</c:v>
                </c:pt>
                <c:pt idx="607">
                  <c:v>-0.14000000000000001</c:v>
                </c:pt>
                <c:pt idx="608">
                  <c:v>-0.12</c:v>
                </c:pt>
                <c:pt idx="609">
                  <c:v>-0.08</c:v>
                </c:pt>
                <c:pt idx="610">
                  <c:v>-0.06</c:v>
                </c:pt>
                <c:pt idx="611">
                  <c:v>-0.06</c:v>
                </c:pt>
                <c:pt idx="612">
                  <c:v>0</c:v>
                </c:pt>
                <c:pt idx="613">
                  <c:v>0.02</c:v>
                </c:pt>
                <c:pt idx="614">
                  <c:v>0.02</c:v>
                </c:pt>
                <c:pt idx="615">
                  <c:v>0.06</c:v>
                </c:pt>
                <c:pt idx="616">
                  <c:v>0.08</c:v>
                </c:pt>
                <c:pt idx="617">
                  <c:v>0.1</c:v>
                </c:pt>
                <c:pt idx="618">
                  <c:v>0.14000000000000001</c:v>
                </c:pt>
                <c:pt idx="619">
                  <c:v>0.16</c:v>
                </c:pt>
                <c:pt idx="620">
                  <c:v>0.18</c:v>
                </c:pt>
                <c:pt idx="621">
                  <c:v>0.22</c:v>
                </c:pt>
                <c:pt idx="622">
                  <c:v>0.24</c:v>
                </c:pt>
                <c:pt idx="623">
                  <c:v>0.24</c:v>
                </c:pt>
                <c:pt idx="624">
                  <c:v>0.28000000000000003</c:v>
                </c:pt>
                <c:pt idx="625">
                  <c:v>0.3</c:v>
                </c:pt>
                <c:pt idx="626">
                  <c:v>0.3</c:v>
                </c:pt>
                <c:pt idx="627">
                  <c:v>0.32</c:v>
                </c:pt>
                <c:pt idx="628">
                  <c:v>0.36</c:v>
                </c:pt>
                <c:pt idx="629">
                  <c:v>0.36</c:v>
                </c:pt>
                <c:pt idx="630">
                  <c:v>0.36</c:v>
                </c:pt>
                <c:pt idx="631">
                  <c:v>0.4</c:v>
                </c:pt>
                <c:pt idx="632">
                  <c:v>0.42</c:v>
                </c:pt>
                <c:pt idx="633">
                  <c:v>0.42</c:v>
                </c:pt>
                <c:pt idx="634">
                  <c:v>0.44</c:v>
                </c:pt>
                <c:pt idx="635">
                  <c:v>0.44</c:v>
                </c:pt>
                <c:pt idx="636">
                  <c:v>0.48</c:v>
                </c:pt>
                <c:pt idx="637">
                  <c:v>0.46</c:v>
                </c:pt>
                <c:pt idx="638">
                  <c:v>0.5</c:v>
                </c:pt>
                <c:pt idx="639">
                  <c:v>0.5</c:v>
                </c:pt>
                <c:pt idx="640">
                  <c:v>0.48</c:v>
                </c:pt>
                <c:pt idx="641">
                  <c:v>0.5</c:v>
                </c:pt>
                <c:pt idx="642">
                  <c:v>0.5</c:v>
                </c:pt>
                <c:pt idx="643">
                  <c:v>0.5</c:v>
                </c:pt>
                <c:pt idx="644">
                  <c:v>0.5</c:v>
                </c:pt>
                <c:pt idx="645">
                  <c:v>0.52</c:v>
                </c:pt>
                <c:pt idx="646">
                  <c:v>0.52</c:v>
                </c:pt>
                <c:pt idx="647">
                  <c:v>0.5</c:v>
                </c:pt>
                <c:pt idx="648">
                  <c:v>0.5</c:v>
                </c:pt>
                <c:pt idx="649">
                  <c:v>0.5</c:v>
                </c:pt>
                <c:pt idx="650">
                  <c:v>0.5</c:v>
                </c:pt>
                <c:pt idx="651">
                  <c:v>0.46</c:v>
                </c:pt>
                <c:pt idx="652">
                  <c:v>0.48</c:v>
                </c:pt>
                <c:pt idx="653">
                  <c:v>0.46</c:v>
                </c:pt>
                <c:pt idx="654">
                  <c:v>0.46</c:v>
                </c:pt>
                <c:pt idx="655">
                  <c:v>0.44</c:v>
                </c:pt>
                <c:pt idx="656">
                  <c:v>0.42</c:v>
                </c:pt>
                <c:pt idx="657">
                  <c:v>0.42</c:v>
                </c:pt>
                <c:pt idx="658">
                  <c:v>0.4</c:v>
                </c:pt>
                <c:pt idx="659">
                  <c:v>0.38</c:v>
                </c:pt>
                <c:pt idx="660">
                  <c:v>0.38</c:v>
                </c:pt>
                <c:pt idx="661">
                  <c:v>0.36</c:v>
                </c:pt>
                <c:pt idx="662">
                  <c:v>0.34</c:v>
                </c:pt>
                <c:pt idx="663">
                  <c:v>0.34</c:v>
                </c:pt>
                <c:pt idx="664">
                  <c:v>0.3</c:v>
                </c:pt>
                <c:pt idx="665">
                  <c:v>0.28000000000000003</c:v>
                </c:pt>
                <c:pt idx="666">
                  <c:v>0.28000000000000003</c:v>
                </c:pt>
                <c:pt idx="667">
                  <c:v>0.24</c:v>
                </c:pt>
                <c:pt idx="668">
                  <c:v>0.22</c:v>
                </c:pt>
                <c:pt idx="669">
                  <c:v>0.22</c:v>
                </c:pt>
                <c:pt idx="670">
                  <c:v>0.16</c:v>
                </c:pt>
                <c:pt idx="671">
                  <c:v>0.14000000000000001</c:v>
                </c:pt>
                <c:pt idx="672">
                  <c:v>0.12</c:v>
                </c:pt>
                <c:pt idx="673">
                  <c:v>0.1</c:v>
                </c:pt>
                <c:pt idx="674">
                  <c:v>0.08</c:v>
                </c:pt>
                <c:pt idx="675">
                  <c:v>0.06</c:v>
                </c:pt>
                <c:pt idx="676">
                  <c:v>0.02</c:v>
                </c:pt>
                <c:pt idx="677">
                  <c:v>0</c:v>
                </c:pt>
                <c:pt idx="678">
                  <c:v>-0.02</c:v>
                </c:pt>
                <c:pt idx="679">
                  <c:v>-0.06</c:v>
                </c:pt>
                <c:pt idx="680">
                  <c:v>-0.08</c:v>
                </c:pt>
                <c:pt idx="681">
                  <c:v>-0.1</c:v>
                </c:pt>
                <c:pt idx="682">
                  <c:v>-0.14000000000000001</c:v>
                </c:pt>
                <c:pt idx="683">
                  <c:v>-0.16</c:v>
                </c:pt>
                <c:pt idx="684">
                  <c:v>-0.16</c:v>
                </c:pt>
                <c:pt idx="685">
                  <c:v>-0.18</c:v>
                </c:pt>
                <c:pt idx="686">
                  <c:v>-0.22</c:v>
                </c:pt>
                <c:pt idx="687">
                  <c:v>-0.22</c:v>
                </c:pt>
                <c:pt idx="688">
                  <c:v>-0.26</c:v>
                </c:pt>
                <c:pt idx="689">
                  <c:v>-0.3</c:v>
                </c:pt>
                <c:pt idx="690">
                  <c:v>-0.3</c:v>
                </c:pt>
                <c:pt idx="691">
                  <c:v>-0.34</c:v>
                </c:pt>
                <c:pt idx="692">
                  <c:v>-0.34</c:v>
                </c:pt>
                <c:pt idx="693">
                  <c:v>-0.36</c:v>
                </c:pt>
                <c:pt idx="694">
                  <c:v>-0.38</c:v>
                </c:pt>
                <c:pt idx="695">
                  <c:v>-0.42</c:v>
                </c:pt>
                <c:pt idx="696">
                  <c:v>-0.44</c:v>
                </c:pt>
                <c:pt idx="697">
                  <c:v>-0.46</c:v>
                </c:pt>
                <c:pt idx="698">
                  <c:v>-0.46</c:v>
                </c:pt>
                <c:pt idx="699">
                  <c:v>-0.46</c:v>
                </c:pt>
                <c:pt idx="700">
                  <c:v>-0.48</c:v>
                </c:pt>
                <c:pt idx="701">
                  <c:v>-0.48</c:v>
                </c:pt>
                <c:pt idx="702">
                  <c:v>-0.5</c:v>
                </c:pt>
                <c:pt idx="703">
                  <c:v>-0.5</c:v>
                </c:pt>
                <c:pt idx="704">
                  <c:v>-0.52</c:v>
                </c:pt>
                <c:pt idx="705">
                  <c:v>-0.52</c:v>
                </c:pt>
                <c:pt idx="706">
                  <c:v>-0.54</c:v>
                </c:pt>
                <c:pt idx="707">
                  <c:v>-0.56000000000000005</c:v>
                </c:pt>
                <c:pt idx="708">
                  <c:v>-0.56000000000000005</c:v>
                </c:pt>
                <c:pt idx="709">
                  <c:v>-0.54</c:v>
                </c:pt>
                <c:pt idx="710">
                  <c:v>-0.54</c:v>
                </c:pt>
                <c:pt idx="711">
                  <c:v>-0.54</c:v>
                </c:pt>
                <c:pt idx="712">
                  <c:v>-0.54</c:v>
                </c:pt>
                <c:pt idx="713">
                  <c:v>-0.54</c:v>
                </c:pt>
                <c:pt idx="714">
                  <c:v>-0.54</c:v>
                </c:pt>
                <c:pt idx="715">
                  <c:v>-0.56000000000000005</c:v>
                </c:pt>
                <c:pt idx="716">
                  <c:v>-0.54</c:v>
                </c:pt>
                <c:pt idx="717">
                  <c:v>-0.5</c:v>
                </c:pt>
                <c:pt idx="718">
                  <c:v>-0.52</c:v>
                </c:pt>
                <c:pt idx="719">
                  <c:v>-0.5</c:v>
                </c:pt>
                <c:pt idx="720">
                  <c:v>-0.48</c:v>
                </c:pt>
                <c:pt idx="721">
                  <c:v>-0.48</c:v>
                </c:pt>
                <c:pt idx="722">
                  <c:v>-0.46</c:v>
                </c:pt>
                <c:pt idx="723">
                  <c:v>-0.44</c:v>
                </c:pt>
                <c:pt idx="724">
                  <c:v>-0.46</c:v>
                </c:pt>
                <c:pt idx="725">
                  <c:v>-0.42</c:v>
                </c:pt>
                <c:pt idx="726">
                  <c:v>-0.4</c:v>
                </c:pt>
                <c:pt idx="727">
                  <c:v>-0.4</c:v>
                </c:pt>
                <c:pt idx="728">
                  <c:v>-0.38</c:v>
                </c:pt>
                <c:pt idx="729">
                  <c:v>-0.38</c:v>
                </c:pt>
                <c:pt idx="730">
                  <c:v>-0.34</c:v>
                </c:pt>
                <c:pt idx="731">
                  <c:v>-0.34</c:v>
                </c:pt>
                <c:pt idx="732">
                  <c:v>-0.3</c:v>
                </c:pt>
                <c:pt idx="733">
                  <c:v>-0.28000000000000003</c:v>
                </c:pt>
                <c:pt idx="734">
                  <c:v>-0.24</c:v>
                </c:pt>
                <c:pt idx="735">
                  <c:v>-0.22</c:v>
                </c:pt>
                <c:pt idx="736">
                  <c:v>-0.18</c:v>
                </c:pt>
                <c:pt idx="737">
                  <c:v>-0.18</c:v>
                </c:pt>
                <c:pt idx="738">
                  <c:v>-0.16</c:v>
                </c:pt>
                <c:pt idx="739">
                  <c:v>-0.12</c:v>
                </c:pt>
                <c:pt idx="740">
                  <c:v>-0.1</c:v>
                </c:pt>
                <c:pt idx="741">
                  <c:v>-0.08</c:v>
                </c:pt>
                <c:pt idx="742">
                  <c:v>-0.04</c:v>
                </c:pt>
                <c:pt idx="743">
                  <c:v>-0.02</c:v>
                </c:pt>
                <c:pt idx="744">
                  <c:v>0</c:v>
                </c:pt>
                <c:pt idx="745">
                  <c:v>0.02</c:v>
                </c:pt>
                <c:pt idx="746">
                  <c:v>0.04</c:v>
                </c:pt>
                <c:pt idx="747">
                  <c:v>0.08</c:v>
                </c:pt>
                <c:pt idx="748">
                  <c:v>0.1</c:v>
                </c:pt>
                <c:pt idx="749">
                  <c:v>0.1</c:v>
                </c:pt>
                <c:pt idx="750">
                  <c:v>0.12</c:v>
                </c:pt>
                <c:pt idx="751">
                  <c:v>0.16</c:v>
                </c:pt>
                <c:pt idx="752">
                  <c:v>0.18</c:v>
                </c:pt>
                <c:pt idx="753">
                  <c:v>0.2</c:v>
                </c:pt>
                <c:pt idx="754">
                  <c:v>0.24</c:v>
                </c:pt>
                <c:pt idx="755">
                  <c:v>0.24</c:v>
                </c:pt>
                <c:pt idx="756">
                  <c:v>0.28000000000000003</c:v>
                </c:pt>
                <c:pt idx="757">
                  <c:v>0.3</c:v>
                </c:pt>
                <c:pt idx="758">
                  <c:v>0.3</c:v>
                </c:pt>
                <c:pt idx="759">
                  <c:v>0.32</c:v>
                </c:pt>
                <c:pt idx="760">
                  <c:v>0.36</c:v>
                </c:pt>
                <c:pt idx="761">
                  <c:v>0.36</c:v>
                </c:pt>
                <c:pt idx="762">
                  <c:v>0.42</c:v>
                </c:pt>
                <c:pt idx="763">
                  <c:v>0.4</c:v>
                </c:pt>
                <c:pt idx="764">
                  <c:v>0.4</c:v>
                </c:pt>
                <c:pt idx="765">
                  <c:v>0.44</c:v>
                </c:pt>
                <c:pt idx="766">
                  <c:v>0.44</c:v>
                </c:pt>
                <c:pt idx="767">
                  <c:v>0.44</c:v>
                </c:pt>
                <c:pt idx="768">
                  <c:v>0.46</c:v>
                </c:pt>
                <c:pt idx="769">
                  <c:v>0.5</c:v>
                </c:pt>
                <c:pt idx="770">
                  <c:v>0.5</c:v>
                </c:pt>
                <c:pt idx="771">
                  <c:v>0.5</c:v>
                </c:pt>
                <c:pt idx="772">
                  <c:v>0.5</c:v>
                </c:pt>
                <c:pt idx="773">
                  <c:v>0.5</c:v>
                </c:pt>
                <c:pt idx="774">
                  <c:v>0.5</c:v>
                </c:pt>
                <c:pt idx="775">
                  <c:v>0.52</c:v>
                </c:pt>
                <c:pt idx="776">
                  <c:v>0.5</c:v>
                </c:pt>
                <c:pt idx="777">
                  <c:v>0.5</c:v>
                </c:pt>
                <c:pt idx="778">
                  <c:v>0.52</c:v>
                </c:pt>
                <c:pt idx="779">
                  <c:v>0.52</c:v>
                </c:pt>
                <c:pt idx="780">
                  <c:v>0.5</c:v>
                </c:pt>
                <c:pt idx="781">
                  <c:v>0.5</c:v>
                </c:pt>
                <c:pt idx="782">
                  <c:v>0.5</c:v>
                </c:pt>
                <c:pt idx="783">
                  <c:v>0.48</c:v>
                </c:pt>
                <c:pt idx="784">
                  <c:v>0.48</c:v>
                </c:pt>
                <c:pt idx="785">
                  <c:v>0.44</c:v>
                </c:pt>
                <c:pt idx="786">
                  <c:v>0.44</c:v>
                </c:pt>
                <c:pt idx="787">
                  <c:v>0.46</c:v>
                </c:pt>
                <c:pt idx="788">
                  <c:v>0.44</c:v>
                </c:pt>
                <c:pt idx="789">
                  <c:v>0.44</c:v>
                </c:pt>
                <c:pt idx="790">
                  <c:v>0.4</c:v>
                </c:pt>
                <c:pt idx="791">
                  <c:v>0.38</c:v>
                </c:pt>
                <c:pt idx="792">
                  <c:v>0.36</c:v>
                </c:pt>
                <c:pt idx="793">
                  <c:v>0.36</c:v>
                </c:pt>
                <c:pt idx="794">
                  <c:v>0.36</c:v>
                </c:pt>
                <c:pt idx="795">
                  <c:v>0.32</c:v>
                </c:pt>
                <c:pt idx="796">
                  <c:v>0.3</c:v>
                </c:pt>
                <c:pt idx="797">
                  <c:v>0.28000000000000003</c:v>
                </c:pt>
                <c:pt idx="798">
                  <c:v>0.26</c:v>
                </c:pt>
                <c:pt idx="799">
                  <c:v>0.24</c:v>
                </c:pt>
                <c:pt idx="800">
                  <c:v>0.22</c:v>
                </c:pt>
                <c:pt idx="801">
                  <c:v>0.2</c:v>
                </c:pt>
                <c:pt idx="802">
                  <c:v>0.18</c:v>
                </c:pt>
                <c:pt idx="803">
                  <c:v>0.14000000000000001</c:v>
                </c:pt>
                <c:pt idx="804">
                  <c:v>0.1</c:v>
                </c:pt>
                <c:pt idx="805">
                  <c:v>0.08</c:v>
                </c:pt>
                <c:pt idx="806">
                  <c:v>0.08</c:v>
                </c:pt>
                <c:pt idx="807">
                  <c:v>0.02</c:v>
                </c:pt>
                <c:pt idx="808">
                  <c:v>0.02</c:v>
                </c:pt>
                <c:pt idx="809">
                  <c:v>0.02</c:v>
                </c:pt>
                <c:pt idx="810">
                  <c:v>-0.02</c:v>
                </c:pt>
                <c:pt idx="811">
                  <c:v>-0.06</c:v>
                </c:pt>
                <c:pt idx="812">
                  <c:v>-0.08</c:v>
                </c:pt>
                <c:pt idx="813">
                  <c:v>-0.1</c:v>
                </c:pt>
                <c:pt idx="814">
                  <c:v>-0.14000000000000001</c:v>
                </c:pt>
                <c:pt idx="815">
                  <c:v>-0.16</c:v>
                </c:pt>
                <c:pt idx="816">
                  <c:v>-0.2</c:v>
                </c:pt>
                <c:pt idx="817">
                  <c:v>-0.2</c:v>
                </c:pt>
                <c:pt idx="818">
                  <c:v>-0.24</c:v>
                </c:pt>
                <c:pt idx="819">
                  <c:v>-0.24</c:v>
                </c:pt>
                <c:pt idx="820">
                  <c:v>-0.28000000000000003</c:v>
                </c:pt>
                <c:pt idx="821">
                  <c:v>-0.28000000000000003</c:v>
                </c:pt>
                <c:pt idx="822">
                  <c:v>-0.32</c:v>
                </c:pt>
                <c:pt idx="823">
                  <c:v>-0.34</c:v>
                </c:pt>
                <c:pt idx="824">
                  <c:v>-0.34</c:v>
                </c:pt>
                <c:pt idx="825">
                  <c:v>-0.36</c:v>
                </c:pt>
                <c:pt idx="826">
                  <c:v>-0.4</c:v>
                </c:pt>
                <c:pt idx="827">
                  <c:v>-0.4</c:v>
                </c:pt>
                <c:pt idx="828">
                  <c:v>-0.4</c:v>
                </c:pt>
                <c:pt idx="829">
                  <c:v>-0.44</c:v>
                </c:pt>
                <c:pt idx="830">
                  <c:v>-0.44</c:v>
                </c:pt>
                <c:pt idx="831">
                  <c:v>-0.48</c:v>
                </c:pt>
                <c:pt idx="832">
                  <c:v>-0.48</c:v>
                </c:pt>
                <c:pt idx="833">
                  <c:v>-0.48</c:v>
                </c:pt>
                <c:pt idx="834">
                  <c:v>-0.5</c:v>
                </c:pt>
                <c:pt idx="835">
                  <c:v>-0.52</c:v>
                </c:pt>
                <c:pt idx="836">
                  <c:v>-0.52</c:v>
                </c:pt>
                <c:pt idx="837">
                  <c:v>-0.5</c:v>
                </c:pt>
                <c:pt idx="838">
                  <c:v>-0.52</c:v>
                </c:pt>
                <c:pt idx="839">
                  <c:v>-0.54</c:v>
                </c:pt>
                <c:pt idx="840">
                  <c:v>-0.52</c:v>
                </c:pt>
                <c:pt idx="841">
                  <c:v>-0.56000000000000005</c:v>
                </c:pt>
                <c:pt idx="842">
                  <c:v>-0.56000000000000005</c:v>
                </c:pt>
                <c:pt idx="843">
                  <c:v>-0.54</c:v>
                </c:pt>
                <c:pt idx="844">
                  <c:v>-0.54</c:v>
                </c:pt>
                <c:pt idx="845">
                  <c:v>-0.54</c:v>
                </c:pt>
                <c:pt idx="846">
                  <c:v>-0.54</c:v>
                </c:pt>
                <c:pt idx="847">
                  <c:v>-0.54</c:v>
                </c:pt>
                <c:pt idx="848">
                  <c:v>-0.54</c:v>
                </c:pt>
                <c:pt idx="849">
                  <c:v>-0.54</c:v>
                </c:pt>
                <c:pt idx="850">
                  <c:v>-0.52</c:v>
                </c:pt>
                <c:pt idx="851">
                  <c:v>-0.5</c:v>
                </c:pt>
                <c:pt idx="852">
                  <c:v>-0.48</c:v>
                </c:pt>
                <c:pt idx="853">
                  <c:v>-0.48</c:v>
                </c:pt>
                <c:pt idx="854">
                  <c:v>-0.46</c:v>
                </c:pt>
                <c:pt idx="855">
                  <c:v>-0.46</c:v>
                </c:pt>
                <c:pt idx="856">
                  <c:v>-0.42</c:v>
                </c:pt>
                <c:pt idx="857">
                  <c:v>-0.4</c:v>
                </c:pt>
                <c:pt idx="858">
                  <c:v>-0.4</c:v>
                </c:pt>
                <c:pt idx="859">
                  <c:v>-0.38</c:v>
                </c:pt>
                <c:pt idx="860">
                  <c:v>-0.36</c:v>
                </c:pt>
                <c:pt idx="861">
                  <c:v>-0.34</c:v>
                </c:pt>
                <c:pt idx="862">
                  <c:v>-0.32</c:v>
                </c:pt>
                <c:pt idx="863">
                  <c:v>-0.28000000000000003</c:v>
                </c:pt>
                <c:pt idx="864">
                  <c:v>-0.28000000000000003</c:v>
                </c:pt>
                <c:pt idx="865">
                  <c:v>-0.26</c:v>
                </c:pt>
                <c:pt idx="866">
                  <c:v>-0.26</c:v>
                </c:pt>
                <c:pt idx="867">
                  <c:v>-0.24</c:v>
                </c:pt>
                <c:pt idx="868">
                  <c:v>-0.2</c:v>
                </c:pt>
                <c:pt idx="869">
                  <c:v>-0.16</c:v>
                </c:pt>
                <c:pt idx="870">
                  <c:v>-0.16</c:v>
                </c:pt>
                <c:pt idx="871">
                  <c:v>-0.14000000000000001</c:v>
                </c:pt>
                <c:pt idx="872">
                  <c:v>-0.1</c:v>
                </c:pt>
                <c:pt idx="873">
                  <c:v>-0.08</c:v>
                </c:pt>
                <c:pt idx="874">
                  <c:v>-0.02</c:v>
                </c:pt>
                <c:pt idx="875">
                  <c:v>-0.02</c:v>
                </c:pt>
                <c:pt idx="876">
                  <c:v>0</c:v>
                </c:pt>
                <c:pt idx="877">
                  <c:v>0.02</c:v>
                </c:pt>
                <c:pt idx="878">
                  <c:v>0.04</c:v>
                </c:pt>
                <c:pt idx="879">
                  <c:v>0.08</c:v>
                </c:pt>
                <c:pt idx="880">
                  <c:v>0.1</c:v>
                </c:pt>
                <c:pt idx="881">
                  <c:v>0.12</c:v>
                </c:pt>
                <c:pt idx="882">
                  <c:v>0.14000000000000001</c:v>
                </c:pt>
                <c:pt idx="883">
                  <c:v>0.18</c:v>
                </c:pt>
                <c:pt idx="884">
                  <c:v>0.2</c:v>
                </c:pt>
                <c:pt idx="885">
                  <c:v>0.22</c:v>
                </c:pt>
                <c:pt idx="886">
                  <c:v>0.24</c:v>
                </c:pt>
                <c:pt idx="887">
                  <c:v>0.26</c:v>
                </c:pt>
                <c:pt idx="888">
                  <c:v>0.28000000000000003</c:v>
                </c:pt>
                <c:pt idx="889">
                  <c:v>0.32</c:v>
                </c:pt>
                <c:pt idx="890">
                  <c:v>0.34</c:v>
                </c:pt>
                <c:pt idx="891">
                  <c:v>0.34</c:v>
                </c:pt>
                <c:pt idx="892">
                  <c:v>0.38</c:v>
                </c:pt>
                <c:pt idx="893">
                  <c:v>0.36</c:v>
                </c:pt>
                <c:pt idx="894">
                  <c:v>0.4</c:v>
                </c:pt>
                <c:pt idx="895">
                  <c:v>0.4</c:v>
                </c:pt>
                <c:pt idx="896">
                  <c:v>0.42</c:v>
                </c:pt>
                <c:pt idx="897">
                  <c:v>0.44</c:v>
                </c:pt>
                <c:pt idx="898">
                  <c:v>0.44</c:v>
                </c:pt>
                <c:pt idx="899">
                  <c:v>0.46</c:v>
                </c:pt>
                <c:pt idx="900">
                  <c:v>0.46</c:v>
                </c:pt>
                <c:pt idx="901">
                  <c:v>0.48</c:v>
                </c:pt>
                <c:pt idx="902">
                  <c:v>0.48</c:v>
                </c:pt>
                <c:pt idx="903">
                  <c:v>0.5</c:v>
                </c:pt>
                <c:pt idx="904">
                  <c:v>0.5</c:v>
                </c:pt>
                <c:pt idx="905">
                  <c:v>0.5</c:v>
                </c:pt>
                <c:pt idx="906">
                  <c:v>0.52</c:v>
                </c:pt>
                <c:pt idx="907">
                  <c:v>0.5</c:v>
                </c:pt>
                <c:pt idx="908">
                  <c:v>0.5</c:v>
                </c:pt>
                <c:pt idx="909">
                  <c:v>0.5</c:v>
                </c:pt>
                <c:pt idx="910">
                  <c:v>0.52</c:v>
                </c:pt>
                <c:pt idx="911">
                  <c:v>0.5</c:v>
                </c:pt>
                <c:pt idx="912">
                  <c:v>0.5</c:v>
                </c:pt>
                <c:pt idx="913">
                  <c:v>0.5</c:v>
                </c:pt>
                <c:pt idx="914">
                  <c:v>0.5</c:v>
                </c:pt>
                <c:pt idx="915">
                  <c:v>0.48</c:v>
                </c:pt>
                <c:pt idx="916">
                  <c:v>0.46</c:v>
                </c:pt>
                <c:pt idx="917">
                  <c:v>0.46</c:v>
                </c:pt>
                <c:pt idx="918">
                  <c:v>0.44</c:v>
                </c:pt>
                <c:pt idx="919">
                  <c:v>0.44</c:v>
                </c:pt>
                <c:pt idx="920">
                  <c:v>0.42</c:v>
                </c:pt>
                <c:pt idx="921">
                  <c:v>0.42</c:v>
                </c:pt>
                <c:pt idx="922">
                  <c:v>0.4</c:v>
                </c:pt>
                <c:pt idx="923">
                  <c:v>0.38</c:v>
                </c:pt>
                <c:pt idx="924">
                  <c:v>0.36</c:v>
                </c:pt>
                <c:pt idx="925">
                  <c:v>0.34</c:v>
                </c:pt>
                <c:pt idx="926">
                  <c:v>0.32</c:v>
                </c:pt>
                <c:pt idx="927">
                  <c:v>0.3</c:v>
                </c:pt>
                <c:pt idx="928">
                  <c:v>0.28000000000000003</c:v>
                </c:pt>
                <c:pt idx="929">
                  <c:v>0.28000000000000003</c:v>
                </c:pt>
                <c:pt idx="930">
                  <c:v>0.24</c:v>
                </c:pt>
                <c:pt idx="931">
                  <c:v>0.22</c:v>
                </c:pt>
                <c:pt idx="932">
                  <c:v>0.22</c:v>
                </c:pt>
                <c:pt idx="933">
                  <c:v>0.18</c:v>
                </c:pt>
                <c:pt idx="934">
                  <c:v>0.16</c:v>
                </c:pt>
                <c:pt idx="935">
                  <c:v>0.14000000000000001</c:v>
                </c:pt>
                <c:pt idx="936">
                  <c:v>0.1</c:v>
                </c:pt>
                <c:pt idx="937">
                  <c:v>0.08</c:v>
                </c:pt>
                <c:pt idx="938">
                  <c:v>0.04</c:v>
                </c:pt>
                <c:pt idx="939">
                  <c:v>0.04</c:v>
                </c:pt>
                <c:pt idx="940">
                  <c:v>0</c:v>
                </c:pt>
                <c:pt idx="941">
                  <c:v>-0.02</c:v>
                </c:pt>
                <c:pt idx="942">
                  <c:v>-0.04</c:v>
                </c:pt>
                <c:pt idx="943">
                  <c:v>-0.06</c:v>
                </c:pt>
                <c:pt idx="944">
                  <c:v>-0.08</c:v>
                </c:pt>
                <c:pt idx="945">
                  <c:v>-0.14000000000000001</c:v>
                </c:pt>
                <c:pt idx="946">
                  <c:v>-0.16</c:v>
                </c:pt>
                <c:pt idx="947">
                  <c:v>-0.16</c:v>
                </c:pt>
                <c:pt idx="948">
                  <c:v>-0.18</c:v>
                </c:pt>
                <c:pt idx="949">
                  <c:v>-0.22</c:v>
                </c:pt>
                <c:pt idx="950">
                  <c:v>-0.24</c:v>
                </c:pt>
                <c:pt idx="951">
                  <c:v>-0.26</c:v>
                </c:pt>
                <c:pt idx="952">
                  <c:v>-0.28000000000000003</c:v>
                </c:pt>
                <c:pt idx="953">
                  <c:v>-0.32</c:v>
                </c:pt>
                <c:pt idx="954">
                  <c:v>-0.32</c:v>
                </c:pt>
                <c:pt idx="955">
                  <c:v>-0.36</c:v>
                </c:pt>
                <c:pt idx="956">
                  <c:v>-0.36</c:v>
                </c:pt>
                <c:pt idx="957">
                  <c:v>-0.36</c:v>
                </c:pt>
                <c:pt idx="958">
                  <c:v>-0.4</c:v>
                </c:pt>
                <c:pt idx="959">
                  <c:v>-0.4</c:v>
                </c:pt>
                <c:pt idx="960">
                  <c:v>-0.42</c:v>
                </c:pt>
                <c:pt idx="961">
                  <c:v>-0.44</c:v>
                </c:pt>
                <c:pt idx="962">
                  <c:v>-0.46</c:v>
                </c:pt>
                <c:pt idx="963">
                  <c:v>-0.46</c:v>
                </c:pt>
                <c:pt idx="964">
                  <c:v>-0.48</c:v>
                </c:pt>
                <c:pt idx="965">
                  <c:v>-0.5</c:v>
                </c:pt>
                <c:pt idx="966">
                  <c:v>-0.5</c:v>
                </c:pt>
                <c:pt idx="967">
                  <c:v>-0.52</c:v>
                </c:pt>
                <c:pt idx="968">
                  <c:v>-0.52</c:v>
                </c:pt>
                <c:pt idx="969">
                  <c:v>-0.54</c:v>
                </c:pt>
                <c:pt idx="970">
                  <c:v>-0.54</c:v>
                </c:pt>
                <c:pt idx="971">
                  <c:v>-0.54</c:v>
                </c:pt>
                <c:pt idx="972">
                  <c:v>-0.54</c:v>
                </c:pt>
                <c:pt idx="973">
                  <c:v>-0.54</c:v>
                </c:pt>
                <c:pt idx="974">
                  <c:v>-0.56000000000000005</c:v>
                </c:pt>
                <c:pt idx="975">
                  <c:v>-0.54</c:v>
                </c:pt>
                <c:pt idx="976">
                  <c:v>-0.56000000000000005</c:v>
                </c:pt>
                <c:pt idx="977">
                  <c:v>-0.54</c:v>
                </c:pt>
                <c:pt idx="978">
                  <c:v>-0.54</c:v>
                </c:pt>
                <c:pt idx="979">
                  <c:v>-0.52</c:v>
                </c:pt>
                <c:pt idx="980">
                  <c:v>-0.54</c:v>
                </c:pt>
                <c:pt idx="981">
                  <c:v>-0.52</c:v>
                </c:pt>
                <c:pt idx="982">
                  <c:v>-0.5</c:v>
                </c:pt>
                <c:pt idx="983">
                  <c:v>-0.5</c:v>
                </c:pt>
                <c:pt idx="984">
                  <c:v>-0.48</c:v>
                </c:pt>
                <c:pt idx="985">
                  <c:v>-0.48</c:v>
                </c:pt>
                <c:pt idx="986">
                  <c:v>-0.46</c:v>
                </c:pt>
                <c:pt idx="987">
                  <c:v>-0.44</c:v>
                </c:pt>
                <c:pt idx="988">
                  <c:v>-0.42</c:v>
                </c:pt>
                <c:pt idx="989">
                  <c:v>-0.42</c:v>
                </c:pt>
                <c:pt idx="990">
                  <c:v>-0.4</c:v>
                </c:pt>
                <c:pt idx="991">
                  <c:v>-0.36</c:v>
                </c:pt>
                <c:pt idx="992">
                  <c:v>-0.34</c:v>
                </c:pt>
                <c:pt idx="993">
                  <c:v>-0.34</c:v>
                </c:pt>
                <c:pt idx="994">
                  <c:v>-0.32</c:v>
                </c:pt>
                <c:pt idx="995">
                  <c:v>-0.3</c:v>
                </c:pt>
                <c:pt idx="996">
                  <c:v>-0.3</c:v>
                </c:pt>
                <c:pt idx="997">
                  <c:v>-0.26</c:v>
                </c:pt>
                <c:pt idx="998">
                  <c:v>-0.24</c:v>
                </c:pt>
                <c:pt idx="999">
                  <c:v>-0.2</c:v>
                </c:pt>
                <c:pt idx="1000">
                  <c:v>-0.16</c:v>
                </c:pt>
                <c:pt idx="1001">
                  <c:v>-0.16</c:v>
                </c:pt>
                <c:pt idx="1002">
                  <c:v>-0.14000000000000001</c:v>
                </c:pt>
                <c:pt idx="1003">
                  <c:v>-0.12</c:v>
                </c:pt>
                <c:pt idx="1004">
                  <c:v>-0.08</c:v>
                </c:pt>
                <c:pt idx="1005">
                  <c:v>-0.06</c:v>
                </c:pt>
                <c:pt idx="1006">
                  <c:v>-0.02</c:v>
                </c:pt>
                <c:pt idx="1007">
                  <c:v>0</c:v>
                </c:pt>
                <c:pt idx="1008">
                  <c:v>0.02</c:v>
                </c:pt>
                <c:pt idx="1009">
                  <c:v>0.02</c:v>
                </c:pt>
                <c:pt idx="1010">
                  <c:v>0.04</c:v>
                </c:pt>
                <c:pt idx="1011">
                  <c:v>0.08</c:v>
                </c:pt>
                <c:pt idx="1012">
                  <c:v>0.1</c:v>
                </c:pt>
                <c:pt idx="1013">
                  <c:v>0.12</c:v>
                </c:pt>
                <c:pt idx="1014">
                  <c:v>0.14000000000000001</c:v>
                </c:pt>
                <c:pt idx="1015">
                  <c:v>0.18</c:v>
                </c:pt>
                <c:pt idx="1016">
                  <c:v>0.2</c:v>
                </c:pt>
                <c:pt idx="1017">
                  <c:v>0.24</c:v>
                </c:pt>
                <c:pt idx="1018">
                  <c:v>0.24</c:v>
                </c:pt>
                <c:pt idx="1019">
                  <c:v>0.26</c:v>
                </c:pt>
                <c:pt idx="1020">
                  <c:v>0.28000000000000003</c:v>
                </c:pt>
                <c:pt idx="1021">
                  <c:v>0.32</c:v>
                </c:pt>
                <c:pt idx="1022">
                  <c:v>0.34</c:v>
                </c:pt>
                <c:pt idx="1023">
                  <c:v>0.36</c:v>
                </c:pt>
                <c:pt idx="1024">
                  <c:v>0.38</c:v>
                </c:pt>
                <c:pt idx="1025">
                  <c:v>0.36</c:v>
                </c:pt>
                <c:pt idx="1026">
                  <c:v>0.4</c:v>
                </c:pt>
                <c:pt idx="1027">
                  <c:v>0.42</c:v>
                </c:pt>
                <c:pt idx="1028">
                  <c:v>0.42</c:v>
                </c:pt>
                <c:pt idx="1029">
                  <c:v>0.42</c:v>
                </c:pt>
                <c:pt idx="1030">
                  <c:v>0.44</c:v>
                </c:pt>
                <c:pt idx="1031">
                  <c:v>0.46</c:v>
                </c:pt>
                <c:pt idx="1032">
                  <c:v>0.46</c:v>
                </c:pt>
                <c:pt idx="1033">
                  <c:v>0.5</c:v>
                </c:pt>
                <c:pt idx="1034">
                  <c:v>0.48</c:v>
                </c:pt>
                <c:pt idx="1035">
                  <c:v>0.5</c:v>
                </c:pt>
                <c:pt idx="1036">
                  <c:v>0.5</c:v>
                </c:pt>
                <c:pt idx="1037">
                  <c:v>0.5</c:v>
                </c:pt>
                <c:pt idx="1038">
                  <c:v>0.5</c:v>
                </c:pt>
                <c:pt idx="1039">
                  <c:v>0.5</c:v>
                </c:pt>
                <c:pt idx="1040">
                  <c:v>0.52</c:v>
                </c:pt>
                <c:pt idx="1041">
                  <c:v>0.52</c:v>
                </c:pt>
                <c:pt idx="1042">
                  <c:v>0.5</c:v>
                </c:pt>
                <c:pt idx="1043">
                  <c:v>0.5</c:v>
                </c:pt>
                <c:pt idx="1044">
                  <c:v>0.5</c:v>
                </c:pt>
                <c:pt idx="1045">
                  <c:v>0.48</c:v>
                </c:pt>
                <c:pt idx="1046">
                  <c:v>0.48</c:v>
                </c:pt>
                <c:pt idx="1047">
                  <c:v>0.48</c:v>
                </c:pt>
                <c:pt idx="1048">
                  <c:v>0.48</c:v>
                </c:pt>
                <c:pt idx="1049">
                  <c:v>0.46</c:v>
                </c:pt>
                <c:pt idx="1050">
                  <c:v>0.48</c:v>
                </c:pt>
                <c:pt idx="1051">
                  <c:v>0.42</c:v>
                </c:pt>
                <c:pt idx="1052">
                  <c:v>0.44</c:v>
                </c:pt>
                <c:pt idx="1053">
                  <c:v>0.42</c:v>
                </c:pt>
                <c:pt idx="1054">
                  <c:v>0.38</c:v>
                </c:pt>
                <c:pt idx="1055">
                  <c:v>0.36</c:v>
                </c:pt>
                <c:pt idx="1056">
                  <c:v>0.36</c:v>
                </c:pt>
                <c:pt idx="1057">
                  <c:v>0.34</c:v>
                </c:pt>
                <c:pt idx="1058">
                  <c:v>0.32</c:v>
                </c:pt>
                <c:pt idx="1059">
                  <c:v>0.3</c:v>
                </c:pt>
                <c:pt idx="1060">
                  <c:v>0.28000000000000003</c:v>
                </c:pt>
                <c:pt idx="1061">
                  <c:v>0.26</c:v>
                </c:pt>
                <c:pt idx="1062">
                  <c:v>0.24</c:v>
                </c:pt>
                <c:pt idx="1063">
                  <c:v>0.2</c:v>
                </c:pt>
                <c:pt idx="1064">
                  <c:v>0.18</c:v>
                </c:pt>
                <c:pt idx="1065">
                  <c:v>0.16</c:v>
                </c:pt>
                <c:pt idx="1066">
                  <c:v>0.14000000000000001</c:v>
                </c:pt>
                <c:pt idx="1067">
                  <c:v>0.12</c:v>
                </c:pt>
                <c:pt idx="1068">
                  <c:v>0.08</c:v>
                </c:pt>
                <c:pt idx="1069">
                  <c:v>0.06</c:v>
                </c:pt>
                <c:pt idx="1070">
                  <c:v>0.04</c:v>
                </c:pt>
                <c:pt idx="1071">
                  <c:v>0.02</c:v>
                </c:pt>
                <c:pt idx="1072">
                  <c:v>0</c:v>
                </c:pt>
                <c:pt idx="1073">
                  <c:v>-0.02</c:v>
                </c:pt>
                <c:pt idx="1074">
                  <c:v>-0.06</c:v>
                </c:pt>
                <c:pt idx="1075">
                  <c:v>-0.1</c:v>
                </c:pt>
                <c:pt idx="1076">
                  <c:v>-0.1</c:v>
                </c:pt>
                <c:pt idx="1077">
                  <c:v>-0.12</c:v>
                </c:pt>
                <c:pt idx="1078">
                  <c:v>-0.16</c:v>
                </c:pt>
                <c:pt idx="1079">
                  <c:v>-0.16</c:v>
                </c:pt>
                <c:pt idx="1080">
                  <c:v>-0.2</c:v>
                </c:pt>
                <c:pt idx="1081">
                  <c:v>-0.22</c:v>
                </c:pt>
                <c:pt idx="1082">
                  <c:v>-0.24</c:v>
                </c:pt>
                <c:pt idx="1083">
                  <c:v>-0.26</c:v>
                </c:pt>
                <c:pt idx="1084">
                  <c:v>-0.28000000000000003</c:v>
                </c:pt>
                <c:pt idx="1085">
                  <c:v>-0.32</c:v>
                </c:pt>
                <c:pt idx="1086">
                  <c:v>-0.34</c:v>
                </c:pt>
                <c:pt idx="1087">
                  <c:v>-0.36</c:v>
                </c:pt>
                <c:pt idx="1088">
                  <c:v>-0.38</c:v>
                </c:pt>
                <c:pt idx="1089">
                  <c:v>-0.38</c:v>
                </c:pt>
                <c:pt idx="1090">
                  <c:v>-0.42</c:v>
                </c:pt>
                <c:pt idx="1091">
                  <c:v>-0.42</c:v>
                </c:pt>
                <c:pt idx="1092">
                  <c:v>-0.44</c:v>
                </c:pt>
                <c:pt idx="1093">
                  <c:v>-0.44</c:v>
                </c:pt>
                <c:pt idx="1094">
                  <c:v>-0.46</c:v>
                </c:pt>
                <c:pt idx="1095">
                  <c:v>-0.48</c:v>
                </c:pt>
                <c:pt idx="1096">
                  <c:v>-0.5</c:v>
                </c:pt>
                <c:pt idx="1097">
                  <c:v>-0.5</c:v>
                </c:pt>
                <c:pt idx="1098">
                  <c:v>-0.5</c:v>
                </c:pt>
                <c:pt idx="1099">
                  <c:v>-0.54</c:v>
                </c:pt>
                <c:pt idx="1100">
                  <c:v>-0.52</c:v>
                </c:pt>
                <c:pt idx="1101">
                  <c:v>-0.54</c:v>
                </c:pt>
                <c:pt idx="1102">
                  <c:v>-0.54</c:v>
                </c:pt>
                <c:pt idx="1103">
                  <c:v>-0.56000000000000005</c:v>
                </c:pt>
                <c:pt idx="1104">
                  <c:v>-0.54</c:v>
                </c:pt>
                <c:pt idx="1105">
                  <c:v>-0.56000000000000005</c:v>
                </c:pt>
                <c:pt idx="1106">
                  <c:v>-0.56000000000000005</c:v>
                </c:pt>
                <c:pt idx="1107">
                  <c:v>-0.54</c:v>
                </c:pt>
                <c:pt idx="1108">
                  <c:v>-0.54</c:v>
                </c:pt>
                <c:pt idx="1109">
                  <c:v>-0.54</c:v>
                </c:pt>
                <c:pt idx="1110">
                  <c:v>-0.5</c:v>
                </c:pt>
                <c:pt idx="1111">
                  <c:v>-0.5</c:v>
                </c:pt>
                <c:pt idx="1112">
                  <c:v>-0.52</c:v>
                </c:pt>
                <c:pt idx="1113">
                  <c:v>-0.5</c:v>
                </c:pt>
                <c:pt idx="1114">
                  <c:v>-0.5</c:v>
                </c:pt>
                <c:pt idx="1115">
                  <c:v>-0.48</c:v>
                </c:pt>
                <c:pt idx="1116">
                  <c:v>-0.48</c:v>
                </c:pt>
                <c:pt idx="1117">
                  <c:v>-0.46</c:v>
                </c:pt>
                <c:pt idx="1118">
                  <c:v>-0.44</c:v>
                </c:pt>
                <c:pt idx="1119">
                  <c:v>-0.42</c:v>
                </c:pt>
                <c:pt idx="1120">
                  <c:v>-0.42</c:v>
                </c:pt>
                <c:pt idx="1121">
                  <c:v>-0.4</c:v>
                </c:pt>
                <c:pt idx="1122">
                  <c:v>-0.4</c:v>
                </c:pt>
                <c:pt idx="1123">
                  <c:v>-0.36</c:v>
                </c:pt>
                <c:pt idx="1124">
                  <c:v>-0.36</c:v>
                </c:pt>
                <c:pt idx="1125">
                  <c:v>-0.34</c:v>
                </c:pt>
                <c:pt idx="1126">
                  <c:v>-0.3</c:v>
                </c:pt>
                <c:pt idx="1127">
                  <c:v>-0.28000000000000003</c:v>
                </c:pt>
                <c:pt idx="1128">
                  <c:v>-0.28000000000000003</c:v>
                </c:pt>
                <c:pt idx="1129">
                  <c:v>-0.26</c:v>
                </c:pt>
                <c:pt idx="1130">
                  <c:v>-0.22</c:v>
                </c:pt>
                <c:pt idx="1131">
                  <c:v>-0.18</c:v>
                </c:pt>
                <c:pt idx="1132">
                  <c:v>-0.18</c:v>
                </c:pt>
                <c:pt idx="1133">
                  <c:v>-0.16</c:v>
                </c:pt>
                <c:pt idx="1134">
                  <c:v>-0.12</c:v>
                </c:pt>
                <c:pt idx="1135">
                  <c:v>-0.1</c:v>
                </c:pt>
                <c:pt idx="1136">
                  <c:v>-0.08</c:v>
                </c:pt>
                <c:pt idx="1137">
                  <c:v>-0.04</c:v>
                </c:pt>
                <c:pt idx="1138">
                  <c:v>-0.04</c:v>
                </c:pt>
                <c:pt idx="1139">
                  <c:v>0.02</c:v>
                </c:pt>
                <c:pt idx="1140">
                  <c:v>0.02</c:v>
                </c:pt>
                <c:pt idx="1141">
                  <c:v>0.04</c:v>
                </c:pt>
                <c:pt idx="1142">
                  <c:v>0.08</c:v>
                </c:pt>
                <c:pt idx="1143">
                  <c:v>0.1</c:v>
                </c:pt>
                <c:pt idx="1144">
                  <c:v>0.12</c:v>
                </c:pt>
                <c:pt idx="1145">
                  <c:v>0.16</c:v>
                </c:pt>
                <c:pt idx="1146">
                  <c:v>0.16</c:v>
                </c:pt>
                <c:pt idx="1147">
                  <c:v>0.2</c:v>
                </c:pt>
                <c:pt idx="1148">
                  <c:v>0.22</c:v>
                </c:pt>
                <c:pt idx="1149">
                  <c:v>0.22</c:v>
                </c:pt>
                <c:pt idx="1150">
                  <c:v>0.24</c:v>
                </c:pt>
                <c:pt idx="1151">
                  <c:v>0.28000000000000003</c:v>
                </c:pt>
                <c:pt idx="1152">
                  <c:v>0.3</c:v>
                </c:pt>
                <c:pt idx="1153">
                  <c:v>0.32</c:v>
                </c:pt>
                <c:pt idx="1154">
                  <c:v>0.34</c:v>
                </c:pt>
                <c:pt idx="1155">
                  <c:v>0.34</c:v>
                </c:pt>
                <c:pt idx="1156">
                  <c:v>0.38</c:v>
                </c:pt>
                <c:pt idx="1157">
                  <c:v>0.38</c:v>
                </c:pt>
                <c:pt idx="1158">
                  <c:v>0.38</c:v>
                </c:pt>
                <c:pt idx="1159">
                  <c:v>0.42</c:v>
                </c:pt>
                <c:pt idx="1160">
                  <c:v>0.44</c:v>
                </c:pt>
                <c:pt idx="1161">
                  <c:v>0.44</c:v>
                </c:pt>
                <c:pt idx="1162">
                  <c:v>0.46</c:v>
                </c:pt>
                <c:pt idx="1163">
                  <c:v>0.48</c:v>
                </c:pt>
                <c:pt idx="1164">
                  <c:v>0.48</c:v>
                </c:pt>
                <c:pt idx="1165">
                  <c:v>0.48</c:v>
                </c:pt>
                <c:pt idx="1166">
                  <c:v>0.5</c:v>
                </c:pt>
                <c:pt idx="1167">
                  <c:v>0.5</c:v>
                </c:pt>
                <c:pt idx="1168">
                  <c:v>0.5</c:v>
                </c:pt>
                <c:pt idx="1169">
                  <c:v>0.5</c:v>
                </c:pt>
                <c:pt idx="1170">
                  <c:v>0.5</c:v>
                </c:pt>
                <c:pt idx="1171">
                  <c:v>0.5</c:v>
                </c:pt>
                <c:pt idx="1172">
                  <c:v>0.52</c:v>
                </c:pt>
                <c:pt idx="1173">
                  <c:v>0.5</c:v>
                </c:pt>
                <c:pt idx="1174">
                  <c:v>0.48</c:v>
                </c:pt>
                <c:pt idx="1175">
                  <c:v>0.48</c:v>
                </c:pt>
                <c:pt idx="1176">
                  <c:v>0.48</c:v>
                </c:pt>
                <c:pt idx="1177">
                  <c:v>0.48</c:v>
                </c:pt>
                <c:pt idx="1178">
                  <c:v>0.48</c:v>
                </c:pt>
                <c:pt idx="1179">
                  <c:v>0.48</c:v>
                </c:pt>
                <c:pt idx="1180">
                  <c:v>0.46</c:v>
                </c:pt>
                <c:pt idx="1181">
                  <c:v>0.46</c:v>
                </c:pt>
                <c:pt idx="1182">
                  <c:v>0.44</c:v>
                </c:pt>
                <c:pt idx="1183">
                  <c:v>0.42</c:v>
                </c:pt>
                <c:pt idx="1184">
                  <c:v>0.42</c:v>
                </c:pt>
                <c:pt idx="1185">
                  <c:v>0.4</c:v>
                </c:pt>
                <c:pt idx="1186">
                  <c:v>0.36</c:v>
                </c:pt>
                <c:pt idx="1187">
                  <c:v>0.36</c:v>
                </c:pt>
                <c:pt idx="1188">
                  <c:v>0.34</c:v>
                </c:pt>
                <c:pt idx="1189">
                  <c:v>0.32</c:v>
                </c:pt>
                <c:pt idx="1190">
                  <c:v>0.3</c:v>
                </c:pt>
                <c:pt idx="1191">
                  <c:v>0.28000000000000003</c:v>
                </c:pt>
                <c:pt idx="1192">
                  <c:v>0.28000000000000003</c:v>
                </c:pt>
                <c:pt idx="1193">
                  <c:v>0.24</c:v>
                </c:pt>
                <c:pt idx="1194">
                  <c:v>0.22</c:v>
                </c:pt>
                <c:pt idx="1195">
                  <c:v>0.2</c:v>
                </c:pt>
                <c:pt idx="1196">
                  <c:v>0.18</c:v>
                </c:pt>
                <c:pt idx="1197">
                  <c:v>0.16</c:v>
                </c:pt>
                <c:pt idx="1198">
                  <c:v>0.14000000000000001</c:v>
                </c:pt>
                <c:pt idx="1199">
                  <c:v>0.1</c:v>
                </c:pt>
                <c:pt idx="1200">
                  <c:v>0.1</c:v>
                </c:pt>
                <c:pt idx="1201">
                  <c:v>0.06</c:v>
                </c:pt>
                <c:pt idx="1202">
                  <c:v>0.04</c:v>
                </c:pt>
                <c:pt idx="1203">
                  <c:v>0.02</c:v>
                </c:pt>
                <c:pt idx="1204">
                  <c:v>-0.02</c:v>
                </c:pt>
                <c:pt idx="1205">
                  <c:v>-0.02</c:v>
                </c:pt>
                <c:pt idx="1206">
                  <c:v>-0.06</c:v>
                </c:pt>
                <c:pt idx="1207">
                  <c:v>-0.08</c:v>
                </c:pt>
                <c:pt idx="1208">
                  <c:v>-0.12</c:v>
                </c:pt>
                <c:pt idx="1209">
                  <c:v>-0.16</c:v>
                </c:pt>
                <c:pt idx="1210">
                  <c:v>-0.16</c:v>
                </c:pt>
                <c:pt idx="1211">
                  <c:v>-0.2</c:v>
                </c:pt>
                <c:pt idx="1212">
                  <c:v>-0.2</c:v>
                </c:pt>
                <c:pt idx="1213">
                  <c:v>-0.24</c:v>
                </c:pt>
                <c:pt idx="1214">
                  <c:v>-0.28000000000000003</c:v>
                </c:pt>
                <c:pt idx="1215">
                  <c:v>-0.28000000000000003</c:v>
                </c:pt>
                <c:pt idx="1216">
                  <c:v>-0.3</c:v>
                </c:pt>
                <c:pt idx="1217">
                  <c:v>-0.32</c:v>
                </c:pt>
                <c:pt idx="1218">
                  <c:v>-0.34</c:v>
                </c:pt>
                <c:pt idx="1219">
                  <c:v>-0.38</c:v>
                </c:pt>
                <c:pt idx="1220">
                  <c:v>-0.38</c:v>
                </c:pt>
                <c:pt idx="1221">
                  <c:v>-0.38</c:v>
                </c:pt>
                <c:pt idx="1222">
                  <c:v>-0.4</c:v>
                </c:pt>
                <c:pt idx="1223">
                  <c:v>-0.42</c:v>
                </c:pt>
                <c:pt idx="1224">
                  <c:v>-0.44</c:v>
                </c:pt>
                <c:pt idx="1225">
                  <c:v>-0.44</c:v>
                </c:pt>
                <c:pt idx="1226">
                  <c:v>-0.48</c:v>
                </c:pt>
                <c:pt idx="1227">
                  <c:v>-0.48</c:v>
                </c:pt>
                <c:pt idx="1228">
                  <c:v>-0.48</c:v>
                </c:pt>
                <c:pt idx="1229">
                  <c:v>-0.5</c:v>
                </c:pt>
                <c:pt idx="1230">
                  <c:v>-0.48</c:v>
                </c:pt>
                <c:pt idx="1231">
                  <c:v>-0.52</c:v>
                </c:pt>
                <c:pt idx="1232">
                  <c:v>-0.52</c:v>
                </c:pt>
                <c:pt idx="1233">
                  <c:v>-0.56000000000000005</c:v>
                </c:pt>
                <c:pt idx="1234">
                  <c:v>-0.54</c:v>
                </c:pt>
                <c:pt idx="1235">
                  <c:v>-0.54</c:v>
                </c:pt>
                <c:pt idx="1236">
                  <c:v>-0.54</c:v>
                </c:pt>
                <c:pt idx="1237">
                  <c:v>-0.52</c:v>
                </c:pt>
                <c:pt idx="1238">
                  <c:v>-0.56000000000000005</c:v>
                </c:pt>
                <c:pt idx="1239">
                  <c:v>-0.56000000000000005</c:v>
                </c:pt>
                <c:pt idx="1240">
                  <c:v>-0.54</c:v>
                </c:pt>
                <c:pt idx="1241">
                  <c:v>-0.54</c:v>
                </c:pt>
                <c:pt idx="1242">
                  <c:v>-0.56000000000000005</c:v>
                </c:pt>
                <c:pt idx="1243">
                  <c:v>-0.52</c:v>
                </c:pt>
                <c:pt idx="1244">
                  <c:v>-0.52</c:v>
                </c:pt>
                <c:pt idx="1245">
                  <c:v>-0.5</c:v>
                </c:pt>
                <c:pt idx="1246">
                  <c:v>-0.5</c:v>
                </c:pt>
                <c:pt idx="1247">
                  <c:v>-0.46</c:v>
                </c:pt>
                <c:pt idx="1248">
                  <c:v>-0.48</c:v>
                </c:pt>
                <c:pt idx="1249">
                  <c:v>-0.48</c:v>
                </c:pt>
                <c:pt idx="1250">
                  <c:v>-0.44</c:v>
                </c:pt>
                <c:pt idx="1251">
                  <c:v>-0.44</c:v>
                </c:pt>
                <c:pt idx="1252">
                  <c:v>-0.42</c:v>
                </c:pt>
                <c:pt idx="1253">
                  <c:v>-0.4</c:v>
                </c:pt>
                <c:pt idx="1254">
                  <c:v>-0.4</c:v>
                </c:pt>
                <c:pt idx="1255">
                  <c:v>-0.36</c:v>
                </c:pt>
                <c:pt idx="1256">
                  <c:v>-0.34</c:v>
                </c:pt>
                <c:pt idx="1257">
                  <c:v>-0.32</c:v>
                </c:pt>
                <c:pt idx="1258">
                  <c:v>-0.3</c:v>
                </c:pt>
                <c:pt idx="1259">
                  <c:v>-0.28000000000000003</c:v>
                </c:pt>
                <c:pt idx="1260">
                  <c:v>-0.26</c:v>
                </c:pt>
                <c:pt idx="1261">
                  <c:v>-0.22</c:v>
                </c:pt>
                <c:pt idx="1262">
                  <c:v>-0.22</c:v>
                </c:pt>
                <c:pt idx="1263">
                  <c:v>-0.18</c:v>
                </c:pt>
                <c:pt idx="1264">
                  <c:v>-0.16</c:v>
                </c:pt>
                <c:pt idx="1265">
                  <c:v>-0.14000000000000001</c:v>
                </c:pt>
                <c:pt idx="1266">
                  <c:v>-0.12</c:v>
                </c:pt>
                <c:pt idx="1267">
                  <c:v>-0.08</c:v>
                </c:pt>
                <c:pt idx="1268">
                  <c:v>-0.06</c:v>
                </c:pt>
                <c:pt idx="1269">
                  <c:v>-0.04</c:v>
                </c:pt>
                <c:pt idx="1270">
                  <c:v>-0.02</c:v>
                </c:pt>
                <c:pt idx="1271">
                  <c:v>0.02</c:v>
                </c:pt>
                <c:pt idx="1272">
                  <c:v>0.02</c:v>
                </c:pt>
                <c:pt idx="1273">
                  <c:v>0.06</c:v>
                </c:pt>
                <c:pt idx="1274">
                  <c:v>0.06</c:v>
                </c:pt>
                <c:pt idx="1275">
                  <c:v>0.1</c:v>
                </c:pt>
                <c:pt idx="1276">
                  <c:v>0.14000000000000001</c:v>
                </c:pt>
                <c:pt idx="1277">
                  <c:v>0.16</c:v>
                </c:pt>
                <c:pt idx="1278">
                  <c:v>0.2</c:v>
                </c:pt>
                <c:pt idx="1279">
                  <c:v>0.22</c:v>
                </c:pt>
                <c:pt idx="1280">
                  <c:v>0.22</c:v>
                </c:pt>
                <c:pt idx="1281">
                  <c:v>0.24</c:v>
                </c:pt>
                <c:pt idx="1282">
                  <c:v>0.26</c:v>
                </c:pt>
                <c:pt idx="1283">
                  <c:v>0.3</c:v>
                </c:pt>
                <c:pt idx="1284">
                  <c:v>0.3</c:v>
                </c:pt>
                <c:pt idx="1285">
                  <c:v>0.32</c:v>
                </c:pt>
                <c:pt idx="1286">
                  <c:v>0.36</c:v>
                </c:pt>
                <c:pt idx="1287">
                  <c:v>0.34</c:v>
                </c:pt>
                <c:pt idx="1288">
                  <c:v>0.38</c:v>
                </c:pt>
                <c:pt idx="1289">
                  <c:v>0.38</c:v>
                </c:pt>
                <c:pt idx="1290">
                  <c:v>0.42</c:v>
                </c:pt>
                <c:pt idx="1291">
                  <c:v>0.42</c:v>
                </c:pt>
                <c:pt idx="1292">
                  <c:v>0.44</c:v>
                </c:pt>
                <c:pt idx="1293">
                  <c:v>0.46</c:v>
                </c:pt>
                <c:pt idx="1294">
                  <c:v>0.46</c:v>
                </c:pt>
                <c:pt idx="1295">
                  <c:v>0.46</c:v>
                </c:pt>
                <c:pt idx="1296">
                  <c:v>0.46</c:v>
                </c:pt>
                <c:pt idx="1297">
                  <c:v>0.48</c:v>
                </c:pt>
                <c:pt idx="1298">
                  <c:v>0.5</c:v>
                </c:pt>
                <c:pt idx="1299">
                  <c:v>0.5</c:v>
                </c:pt>
                <c:pt idx="1300">
                  <c:v>0.5</c:v>
                </c:pt>
                <c:pt idx="1301">
                  <c:v>0.5</c:v>
                </c:pt>
                <c:pt idx="1302">
                  <c:v>0.48</c:v>
                </c:pt>
                <c:pt idx="1303">
                  <c:v>0.5</c:v>
                </c:pt>
                <c:pt idx="1304">
                  <c:v>0.5</c:v>
                </c:pt>
                <c:pt idx="1305">
                  <c:v>0.5</c:v>
                </c:pt>
                <c:pt idx="1306">
                  <c:v>0.5</c:v>
                </c:pt>
                <c:pt idx="1307">
                  <c:v>0.5</c:v>
                </c:pt>
                <c:pt idx="1308">
                  <c:v>0.5</c:v>
                </c:pt>
                <c:pt idx="1309">
                  <c:v>0.5</c:v>
                </c:pt>
                <c:pt idx="1310">
                  <c:v>0.48</c:v>
                </c:pt>
                <c:pt idx="1311">
                  <c:v>0.48</c:v>
                </c:pt>
                <c:pt idx="1312">
                  <c:v>0.46</c:v>
                </c:pt>
                <c:pt idx="1313">
                  <c:v>0.44</c:v>
                </c:pt>
                <c:pt idx="1314">
                  <c:v>0.44</c:v>
                </c:pt>
                <c:pt idx="1315">
                  <c:v>0.42</c:v>
                </c:pt>
                <c:pt idx="1316">
                  <c:v>0.38</c:v>
                </c:pt>
                <c:pt idx="1317">
                  <c:v>0.38</c:v>
                </c:pt>
                <c:pt idx="1318">
                  <c:v>0.36</c:v>
                </c:pt>
                <c:pt idx="1319">
                  <c:v>0.36</c:v>
                </c:pt>
                <c:pt idx="1320">
                  <c:v>0.34</c:v>
                </c:pt>
                <c:pt idx="1321">
                  <c:v>0.3</c:v>
                </c:pt>
                <c:pt idx="1322">
                  <c:v>0.3</c:v>
                </c:pt>
                <c:pt idx="1323">
                  <c:v>0.3</c:v>
                </c:pt>
                <c:pt idx="1324">
                  <c:v>0.28000000000000003</c:v>
                </c:pt>
                <c:pt idx="1325">
                  <c:v>0.24</c:v>
                </c:pt>
                <c:pt idx="1326">
                  <c:v>0.22</c:v>
                </c:pt>
                <c:pt idx="1327">
                  <c:v>0.18</c:v>
                </c:pt>
                <c:pt idx="1328">
                  <c:v>0.16</c:v>
                </c:pt>
                <c:pt idx="1329">
                  <c:v>0.14000000000000001</c:v>
                </c:pt>
                <c:pt idx="1330">
                  <c:v>0.1</c:v>
                </c:pt>
                <c:pt idx="1331">
                  <c:v>0.1</c:v>
                </c:pt>
                <c:pt idx="1332">
                  <c:v>0.06</c:v>
                </c:pt>
                <c:pt idx="1333">
                  <c:v>0.04</c:v>
                </c:pt>
                <c:pt idx="1334">
                  <c:v>0.02</c:v>
                </c:pt>
                <c:pt idx="1335">
                  <c:v>0.02</c:v>
                </c:pt>
                <c:pt idx="1336">
                  <c:v>-0.02</c:v>
                </c:pt>
                <c:pt idx="1337">
                  <c:v>-0.06</c:v>
                </c:pt>
                <c:pt idx="1338">
                  <c:v>-0.08</c:v>
                </c:pt>
                <c:pt idx="1339">
                  <c:v>-0.1</c:v>
                </c:pt>
                <c:pt idx="1340">
                  <c:v>-0.12</c:v>
                </c:pt>
                <c:pt idx="1341">
                  <c:v>-0.14000000000000001</c:v>
                </c:pt>
                <c:pt idx="1342">
                  <c:v>-0.18</c:v>
                </c:pt>
                <c:pt idx="1343">
                  <c:v>-0.18</c:v>
                </c:pt>
                <c:pt idx="1344">
                  <c:v>-0.22</c:v>
                </c:pt>
                <c:pt idx="1345">
                  <c:v>-0.24</c:v>
                </c:pt>
                <c:pt idx="1346">
                  <c:v>-0.28000000000000003</c:v>
                </c:pt>
                <c:pt idx="1347">
                  <c:v>-0.3</c:v>
                </c:pt>
                <c:pt idx="1348">
                  <c:v>-0.3</c:v>
                </c:pt>
                <c:pt idx="1349">
                  <c:v>-0.32</c:v>
                </c:pt>
                <c:pt idx="1350">
                  <c:v>-0.34</c:v>
                </c:pt>
                <c:pt idx="1351">
                  <c:v>-0.36</c:v>
                </c:pt>
                <c:pt idx="1352">
                  <c:v>-0.38</c:v>
                </c:pt>
                <c:pt idx="1353">
                  <c:v>-0.4</c:v>
                </c:pt>
                <c:pt idx="1354">
                  <c:v>-0.42</c:v>
                </c:pt>
                <c:pt idx="1355">
                  <c:v>-0.44</c:v>
                </c:pt>
                <c:pt idx="1356">
                  <c:v>-0.46</c:v>
                </c:pt>
                <c:pt idx="1357">
                  <c:v>-0.48</c:v>
                </c:pt>
                <c:pt idx="1358">
                  <c:v>-0.46</c:v>
                </c:pt>
                <c:pt idx="1359">
                  <c:v>-0.5</c:v>
                </c:pt>
                <c:pt idx="1360">
                  <c:v>-0.5</c:v>
                </c:pt>
                <c:pt idx="1361">
                  <c:v>-0.52</c:v>
                </c:pt>
                <c:pt idx="1362">
                  <c:v>-0.52</c:v>
                </c:pt>
                <c:pt idx="1363">
                  <c:v>-0.54</c:v>
                </c:pt>
                <c:pt idx="1364">
                  <c:v>-0.52</c:v>
                </c:pt>
                <c:pt idx="1365">
                  <c:v>-0.54</c:v>
                </c:pt>
                <c:pt idx="1366">
                  <c:v>-0.54</c:v>
                </c:pt>
                <c:pt idx="1367">
                  <c:v>-0.54</c:v>
                </c:pt>
                <c:pt idx="1368">
                  <c:v>-0.56000000000000005</c:v>
                </c:pt>
                <c:pt idx="1369">
                  <c:v>-0.54</c:v>
                </c:pt>
                <c:pt idx="1370">
                  <c:v>-0.56000000000000005</c:v>
                </c:pt>
                <c:pt idx="1371">
                  <c:v>-0.54</c:v>
                </c:pt>
                <c:pt idx="1372">
                  <c:v>-0.54</c:v>
                </c:pt>
                <c:pt idx="1373">
                  <c:v>-0.54</c:v>
                </c:pt>
                <c:pt idx="1374">
                  <c:v>-0.5</c:v>
                </c:pt>
                <c:pt idx="1375">
                  <c:v>-0.52</c:v>
                </c:pt>
                <c:pt idx="1376">
                  <c:v>-0.52</c:v>
                </c:pt>
                <c:pt idx="1377">
                  <c:v>-0.5</c:v>
                </c:pt>
                <c:pt idx="1378">
                  <c:v>-0.48</c:v>
                </c:pt>
                <c:pt idx="1379">
                  <c:v>-0.48</c:v>
                </c:pt>
                <c:pt idx="1380">
                  <c:v>-0.46</c:v>
                </c:pt>
                <c:pt idx="1381">
                  <c:v>-0.44</c:v>
                </c:pt>
                <c:pt idx="1382">
                  <c:v>-0.44</c:v>
                </c:pt>
                <c:pt idx="1383">
                  <c:v>-0.42</c:v>
                </c:pt>
                <c:pt idx="1384">
                  <c:v>-0.4</c:v>
                </c:pt>
                <c:pt idx="1385">
                  <c:v>-0.4</c:v>
                </c:pt>
                <c:pt idx="1386">
                  <c:v>-0.36</c:v>
                </c:pt>
                <c:pt idx="1387">
                  <c:v>-0.34</c:v>
                </c:pt>
                <c:pt idx="1388">
                  <c:v>-0.34</c:v>
                </c:pt>
                <c:pt idx="1389">
                  <c:v>-0.3</c:v>
                </c:pt>
                <c:pt idx="1390">
                  <c:v>-0.28000000000000003</c:v>
                </c:pt>
                <c:pt idx="1391">
                  <c:v>-0.28000000000000003</c:v>
                </c:pt>
                <c:pt idx="1392">
                  <c:v>-0.24</c:v>
                </c:pt>
                <c:pt idx="1393">
                  <c:v>-0.22</c:v>
                </c:pt>
                <c:pt idx="1394">
                  <c:v>-0.22</c:v>
                </c:pt>
                <c:pt idx="1395">
                  <c:v>-0.18</c:v>
                </c:pt>
                <c:pt idx="1396">
                  <c:v>-0.16</c:v>
                </c:pt>
                <c:pt idx="1397">
                  <c:v>-0.14000000000000001</c:v>
                </c:pt>
                <c:pt idx="1398">
                  <c:v>-0.08</c:v>
                </c:pt>
                <c:pt idx="1399">
                  <c:v>-0.08</c:v>
                </c:pt>
                <c:pt idx="1400">
                  <c:v>-0.04</c:v>
                </c:pt>
                <c:pt idx="1401">
                  <c:v>-0.02</c:v>
                </c:pt>
                <c:pt idx="1402">
                  <c:v>0</c:v>
                </c:pt>
                <c:pt idx="1403">
                  <c:v>0.02</c:v>
                </c:pt>
                <c:pt idx="1404">
                  <c:v>0.04</c:v>
                </c:pt>
                <c:pt idx="1405">
                  <c:v>0.06</c:v>
                </c:pt>
                <c:pt idx="1406">
                  <c:v>0.08</c:v>
                </c:pt>
                <c:pt idx="1407">
                  <c:v>0.12</c:v>
                </c:pt>
                <c:pt idx="1408">
                  <c:v>0.16</c:v>
                </c:pt>
                <c:pt idx="1409">
                  <c:v>0.18</c:v>
                </c:pt>
                <c:pt idx="1410">
                  <c:v>0.18</c:v>
                </c:pt>
                <c:pt idx="1411">
                  <c:v>0.22</c:v>
                </c:pt>
                <c:pt idx="1412">
                  <c:v>0.24</c:v>
                </c:pt>
                <c:pt idx="1413">
                  <c:v>0.26</c:v>
                </c:pt>
                <c:pt idx="1414">
                  <c:v>0.28000000000000003</c:v>
                </c:pt>
                <c:pt idx="1415">
                  <c:v>0.28000000000000003</c:v>
                </c:pt>
                <c:pt idx="1416">
                  <c:v>0.32</c:v>
                </c:pt>
                <c:pt idx="1417">
                  <c:v>0.34</c:v>
                </c:pt>
                <c:pt idx="1418">
                  <c:v>0.36</c:v>
                </c:pt>
                <c:pt idx="1419">
                  <c:v>0.38</c:v>
                </c:pt>
                <c:pt idx="1420">
                  <c:v>0.38</c:v>
                </c:pt>
                <c:pt idx="1421">
                  <c:v>0.38</c:v>
                </c:pt>
                <c:pt idx="1422">
                  <c:v>0.44</c:v>
                </c:pt>
                <c:pt idx="1423">
                  <c:v>0.42</c:v>
                </c:pt>
                <c:pt idx="1424">
                  <c:v>0.46</c:v>
                </c:pt>
                <c:pt idx="1425">
                  <c:v>0.46</c:v>
                </c:pt>
                <c:pt idx="1426">
                  <c:v>0.46</c:v>
                </c:pt>
                <c:pt idx="1427">
                  <c:v>0.48</c:v>
                </c:pt>
                <c:pt idx="1428">
                  <c:v>0.48</c:v>
                </c:pt>
                <c:pt idx="1429">
                  <c:v>0.48</c:v>
                </c:pt>
                <c:pt idx="1430">
                  <c:v>0.48</c:v>
                </c:pt>
                <c:pt idx="1431">
                  <c:v>0.5</c:v>
                </c:pt>
                <c:pt idx="1432">
                  <c:v>0.48</c:v>
                </c:pt>
                <c:pt idx="1433">
                  <c:v>0.5</c:v>
                </c:pt>
                <c:pt idx="1434">
                  <c:v>0.52</c:v>
                </c:pt>
                <c:pt idx="1435">
                  <c:v>0.5</c:v>
                </c:pt>
                <c:pt idx="1436">
                  <c:v>0.5</c:v>
                </c:pt>
                <c:pt idx="1437">
                  <c:v>0.5</c:v>
                </c:pt>
                <c:pt idx="1438">
                  <c:v>0.5</c:v>
                </c:pt>
                <c:pt idx="1439">
                  <c:v>0.5</c:v>
                </c:pt>
                <c:pt idx="1440">
                  <c:v>0.5</c:v>
                </c:pt>
                <c:pt idx="1441">
                  <c:v>0.48</c:v>
                </c:pt>
                <c:pt idx="1442">
                  <c:v>0.48</c:v>
                </c:pt>
                <c:pt idx="1443">
                  <c:v>0.46</c:v>
                </c:pt>
                <c:pt idx="1444">
                  <c:v>0.46</c:v>
                </c:pt>
                <c:pt idx="1445">
                  <c:v>0.44</c:v>
                </c:pt>
                <c:pt idx="1446">
                  <c:v>0.42</c:v>
                </c:pt>
                <c:pt idx="1447">
                  <c:v>0.4</c:v>
                </c:pt>
                <c:pt idx="1448">
                  <c:v>0.4</c:v>
                </c:pt>
                <c:pt idx="1449">
                  <c:v>0.38</c:v>
                </c:pt>
                <c:pt idx="1450">
                  <c:v>0.38</c:v>
                </c:pt>
                <c:pt idx="1451">
                  <c:v>0.36</c:v>
                </c:pt>
                <c:pt idx="1452">
                  <c:v>0.34</c:v>
                </c:pt>
                <c:pt idx="1453">
                  <c:v>0.3</c:v>
                </c:pt>
                <c:pt idx="1454">
                  <c:v>0.3</c:v>
                </c:pt>
                <c:pt idx="1455">
                  <c:v>0.28000000000000003</c:v>
                </c:pt>
                <c:pt idx="1456">
                  <c:v>0.24</c:v>
                </c:pt>
                <c:pt idx="1457">
                  <c:v>0.22</c:v>
                </c:pt>
                <c:pt idx="1458">
                  <c:v>0.2</c:v>
                </c:pt>
                <c:pt idx="1459">
                  <c:v>0.18</c:v>
                </c:pt>
                <c:pt idx="1460">
                  <c:v>0.18</c:v>
                </c:pt>
                <c:pt idx="1461">
                  <c:v>0.12</c:v>
                </c:pt>
                <c:pt idx="1462">
                  <c:v>0.12</c:v>
                </c:pt>
                <c:pt idx="1463">
                  <c:v>0.1</c:v>
                </c:pt>
                <c:pt idx="1464">
                  <c:v>0.06</c:v>
                </c:pt>
                <c:pt idx="1465">
                  <c:v>0.06</c:v>
                </c:pt>
                <c:pt idx="1466">
                  <c:v>0</c:v>
                </c:pt>
                <c:pt idx="1467">
                  <c:v>-0.02</c:v>
                </c:pt>
                <c:pt idx="1468">
                  <c:v>-0.04</c:v>
                </c:pt>
                <c:pt idx="1469">
                  <c:v>-0.06</c:v>
                </c:pt>
                <c:pt idx="1470">
                  <c:v>-0.08</c:v>
                </c:pt>
                <c:pt idx="1471">
                  <c:v>-0.1</c:v>
                </c:pt>
                <c:pt idx="1472">
                  <c:v>-0.14000000000000001</c:v>
                </c:pt>
                <c:pt idx="1473">
                  <c:v>-0.16</c:v>
                </c:pt>
                <c:pt idx="1474">
                  <c:v>-0.18</c:v>
                </c:pt>
                <c:pt idx="1475">
                  <c:v>-0.2</c:v>
                </c:pt>
                <c:pt idx="1476">
                  <c:v>-0.24</c:v>
                </c:pt>
                <c:pt idx="1477">
                  <c:v>-0.26</c:v>
                </c:pt>
                <c:pt idx="1478">
                  <c:v>-0.28000000000000003</c:v>
                </c:pt>
                <c:pt idx="1479">
                  <c:v>-0.3</c:v>
                </c:pt>
                <c:pt idx="1480">
                  <c:v>-0.32</c:v>
                </c:pt>
                <c:pt idx="1481">
                  <c:v>-0.34</c:v>
                </c:pt>
                <c:pt idx="1482">
                  <c:v>-0.36</c:v>
                </c:pt>
                <c:pt idx="1483">
                  <c:v>-0.38</c:v>
                </c:pt>
                <c:pt idx="1484">
                  <c:v>-0.4</c:v>
                </c:pt>
                <c:pt idx="1485">
                  <c:v>-0.42</c:v>
                </c:pt>
                <c:pt idx="1486">
                  <c:v>-0.42</c:v>
                </c:pt>
                <c:pt idx="1487">
                  <c:v>-0.42</c:v>
                </c:pt>
                <c:pt idx="1488">
                  <c:v>-0.46</c:v>
                </c:pt>
                <c:pt idx="1489">
                  <c:v>-0.48</c:v>
                </c:pt>
                <c:pt idx="1490">
                  <c:v>-0.48</c:v>
                </c:pt>
                <c:pt idx="1491">
                  <c:v>-0.5</c:v>
                </c:pt>
                <c:pt idx="1492">
                  <c:v>-0.52</c:v>
                </c:pt>
                <c:pt idx="1493">
                  <c:v>-0.52</c:v>
                </c:pt>
                <c:pt idx="1494">
                  <c:v>-0.5</c:v>
                </c:pt>
                <c:pt idx="1495">
                  <c:v>-0.54</c:v>
                </c:pt>
                <c:pt idx="1496">
                  <c:v>-0.54</c:v>
                </c:pt>
                <c:pt idx="1497">
                  <c:v>-0.54</c:v>
                </c:pt>
                <c:pt idx="1498">
                  <c:v>-0.54</c:v>
                </c:pt>
                <c:pt idx="1499">
                  <c:v>-0.52</c:v>
                </c:pt>
                <c:pt idx="1500">
                  <c:v>-0.56000000000000005</c:v>
                </c:pt>
                <c:pt idx="1501">
                  <c:v>-0.52</c:v>
                </c:pt>
                <c:pt idx="1502">
                  <c:v>-0.56000000000000005</c:v>
                </c:pt>
                <c:pt idx="1503">
                  <c:v>-0.52</c:v>
                </c:pt>
                <c:pt idx="1504">
                  <c:v>-0.56000000000000005</c:v>
                </c:pt>
                <c:pt idx="1505">
                  <c:v>-0.52</c:v>
                </c:pt>
                <c:pt idx="1506">
                  <c:v>-0.52</c:v>
                </c:pt>
                <c:pt idx="1507">
                  <c:v>-0.5</c:v>
                </c:pt>
                <c:pt idx="1508">
                  <c:v>-0.5</c:v>
                </c:pt>
                <c:pt idx="1509">
                  <c:v>-0.48</c:v>
                </c:pt>
                <c:pt idx="1510">
                  <c:v>-0.48</c:v>
                </c:pt>
                <c:pt idx="1511">
                  <c:v>-0.48</c:v>
                </c:pt>
                <c:pt idx="1512">
                  <c:v>-0.46</c:v>
                </c:pt>
                <c:pt idx="1513">
                  <c:v>-0.46</c:v>
                </c:pt>
                <c:pt idx="1514">
                  <c:v>-0.44</c:v>
                </c:pt>
                <c:pt idx="1515">
                  <c:v>-0.42</c:v>
                </c:pt>
                <c:pt idx="1516">
                  <c:v>-0.42</c:v>
                </c:pt>
                <c:pt idx="1517">
                  <c:v>-0.36</c:v>
                </c:pt>
                <c:pt idx="1518">
                  <c:v>-0.38</c:v>
                </c:pt>
                <c:pt idx="1519">
                  <c:v>-0.36</c:v>
                </c:pt>
                <c:pt idx="1520">
                  <c:v>-0.34</c:v>
                </c:pt>
                <c:pt idx="1521">
                  <c:v>-0.3</c:v>
                </c:pt>
                <c:pt idx="1522">
                  <c:v>-0.28000000000000003</c:v>
                </c:pt>
                <c:pt idx="1523">
                  <c:v>-0.24</c:v>
                </c:pt>
                <c:pt idx="1524">
                  <c:v>-0.24</c:v>
                </c:pt>
                <c:pt idx="1525">
                  <c:v>-0.22</c:v>
                </c:pt>
                <c:pt idx="1526">
                  <c:v>-0.2</c:v>
                </c:pt>
                <c:pt idx="1527">
                  <c:v>-0.16</c:v>
                </c:pt>
                <c:pt idx="1528">
                  <c:v>-0.16</c:v>
                </c:pt>
                <c:pt idx="1529">
                  <c:v>-0.14000000000000001</c:v>
                </c:pt>
                <c:pt idx="1530">
                  <c:v>-0.1</c:v>
                </c:pt>
                <c:pt idx="1531">
                  <c:v>-0.06</c:v>
                </c:pt>
                <c:pt idx="1532">
                  <c:v>-0.06</c:v>
                </c:pt>
                <c:pt idx="1533">
                  <c:v>-0.02</c:v>
                </c:pt>
                <c:pt idx="1534">
                  <c:v>0.02</c:v>
                </c:pt>
                <c:pt idx="1535">
                  <c:v>0.02</c:v>
                </c:pt>
                <c:pt idx="1536">
                  <c:v>0.06</c:v>
                </c:pt>
                <c:pt idx="1537">
                  <c:v>0.06</c:v>
                </c:pt>
                <c:pt idx="1538">
                  <c:v>0.1</c:v>
                </c:pt>
                <c:pt idx="1539">
                  <c:v>0.12</c:v>
                </c:pt>
                <c:pt idx="1540">
                  <c:v>0.14000000000000001</c:v>
                </c:pt>
                <c:pt idx="1541">
                  <c:v>0.16</c:v>
                </c:pt>
                <c:pt idx="1542">
                  <c:v>0.2</c:v>
                </c:pt>
                <c:pt idx="1543">
                  <c:v>0.22</c:v>
                </c:pt>
                <c:pt idx="1544">
                  <c:v>0.24</c:v>
                </c:pt>
                <c:pt idx="1545">
                  <c:v>0.28000000000000003</c:v>
                </c:pt>
                <c:pt idx="1546">
                  <c:v>0.28000000000000003</c:v>
                </c:pt>
                <c:pt idx="1547">
                  <c:v>0.3</c:v>
                </c:pt>
                <c:pt idx="1548">
                  <c:v>0.34</c:v>
                </c:pt>
                <c:pt idx="1549">
                  <c:v>0.34</c:v>
                </c:pt>
                <c:pt idx="1550">
                  <c:v>0.36</c:v>
                </c:pt>
                <c:pt idx="1551">
                  <c:v>0.38</c:v>
                </c:pt>
                <c:pt idx="1552">
                  <c:v>0.38</c:v>
                </c:pt>
                <c:pt idx="1553">
                  <c:v>0.38</c:v>
                </c:pt>
                <c:pt idx="1554">
                  <c:v>0.42</c:v>
                </c:pt>
                <c:pt idx="1555">
                  <c:v>0.44</c:v>
                </c:pt>
                <c:pt idx="1556">
                  <c:v>0.46</c:v>
                </c:pt>
                <c:pt idx="1557">
                  <c:v>0.46</c:v>
                </c:pt>
                <c:pt idx="1558">
                  <c:v>0.5</c:v>
                </c:pt>
                <c:pt idx="1559">
                  <c:v>0.5</c:v>
                </c:pt>
                <c:pt idx="1560">
                  <c:v>0.48</c:v>
                </c:pt>
                <c:pt idx="1561">
                  <c:v>0.5</c:v>
                </c:pt>
                <c:pt idx="1562">
                  <c:v>0.5</c:v>
                </c:pt>
                <c:pt idx="1563">
                  <c:v>0.52</c:v>
                </c:pt>
                <c:pt idx="1564">
                  <c:v>0.5</c:v>
                </c:pt>
                <c:pt idx="1565">
                  <c:v>0.5</c:v>
                </c:pt>
                <c:pt idx="1566">
                  <c:v>0.5</c:v>
                </c:pt>
                <c:pt idx="1567">
                  <c:v>0.5</c:v>
                </c:pt>
                <c:pt idx="1568">
                  <c:v>0.5</c:v>
                </c:pt>
                <c:pt idx="1569">
                  <c:v>0.5</c:v>
                </c:pt>
                <c:pt idx="1570">
                  <c:v>0.5</c:v>
                </c:pt>
                <c:pt idx="1571">
                  <c:v>0.48</c:v>
                </c:pt>
                <c:pt idx="1572">
                  <c:v>0.5</c:v>
                </c:pt>
                <c:pt idx="1573">
                  <c:v>0.5</c:v>
                </c:pt>
                <c:pt idx="1574">
                  <c:v>0.48</c:v>
                </c:pt>
                <c:pt idx="1575">
                  <c:v>0.48</c:v>
                </c:pt>
                <c:pt idx="1576">
                  <c:v>0.44</c:v>
                </c:pt>
                <c:pt idx="1577">
                  <c:v>0.44</c:v>
                </c:pt>
                <c:pt idx="1578">
                  <c:v>0.42</c:v>
                </c:pt>
                <c:pt idx="1579">
                  <c:v>0.4</c:v>
                </c:pt>
                <c:pt idx="1580">
                  <c:v>0.4</c:v>
                </c:pt>
                <c:pt idx="1581">
                  <c:v>0.38</c:v>
                </c:pt>
                <c:pt idx="1582">
                  <c:v>0.36</c:v>
                </c:pt>
                <c:pt idx="1583">
                  <c:v>0.34</c:v>
                </c:pt>
                <c:pt idx="1584">
                  <c:v>0.32</c:v>
                </c:pt>
                <c:pt idx="1585">
                  <c:v>0.32</c:v>
                </c:pt>
                <c:pt idx="1586">
                  <c:v>0.28000000000000003</c:v>
                </c:pt>
                <c:pt idx="1587">
                  <c:v>0.24</c:v>
                </c:pt>
                <c:pt idx="1588">
                  <c:v>0.24</c:v>
                </c:pt>
                <c:pt idx="1589">
                  <c:v>0.22</c:v>
                </c:pt>
                <c:pt idx="1590">
                  <c:v>0.22</c:v>
                </c:pt>
                <c:pt idx="1591">
                  <c:v>0.18</c:v>
                </c:pt>
                <c:pt idx="1592">
                  <c:v>0.14000000000000001</c:v>
                </c:pt>
                <c:pt idx="1593">
                  <c:v>0.14000000000000001</c:v>
                </c:pt>
                <c:pt idx="1594">
                  <c:v>0.08</c:v>
                </c:pt>
                <c:pt idx="1595">
                  <c:v>0.08</c:v>
                </c:pt>
                <c:pt idx="1596">
                  <c:v>0.06</c:v>
                </c:pt>
                <c:pt idx="1597">
                  <c:v>0.02</c:v>
                </c:pt>
                <c:pt idx="1598">
                  <c:v>0</c:v>
                </c:pt>
                <c:pt idx="1599">
                  <c:v>-0.02</c:v>
                </c:pt>
                <c:pt idx="1600">
                  <c:v>-0.02</c:v>
                </c:pt>
                <c:pt idx="1601">
                  <c:v>-0.08</c:v>
                </c:pt>
                <c:pt idx="1602">
                  <c:v>-0.08</c:v>
                </c:pt>
                <c:pt idx="1603">
                  <c:v>-0.1</c:v>
                </c:pt>
                <c:pt idx="1604">
                  <c:v>-0.14000000000000001</c:v>
                </c:pt>
                <c:pt idx="1605">
                  <c:v>-0.16</c:v>
                </c:pt>
                <c:pt idx="1606">
                  <c:v>-0.18</c:v>
                </c:pt>
                <c:pt idx="1607">
                  <c:v>-0.22</c:v>
                </c:pt>
                <c:pt idx="1608">
                  <c:v>-0.24</c:v>
                </c:pt>
                <c:pt idx="1609">
                  <c:v>-0.26</c:v>
                </c:pt>
                <c:pt idx="1610">
                  <c:v>-0.3</c:v>
                </c:pt>
                <c:pt idx="1611">
                  <c:v>-0.32</c:v>
                </c:pt>
                <c:pt idx="1612">
                  <c:v>-0.34</c:v>
                </c:pt>
                <c:pt idx="1613">
                  <c:v>-0.34</c:v>
                </c:pt>
                <c:pt idx="1614">
                  <c:v>-0.36</c:v>
                </c:pt>
                <c:pt idx="1615">
                  <c:v>-0.38</c:v>
                </c:pt>
                <c:pt idx="1616">
                  <c:v>-0.4</c:v>
                </c:pt>
                <c:pt idx="1617">
                  <c:v>-0.42</c:v>
                </c:pt>
                <c:pt idx="1618">
                  <c:v>-0.44</c:v>
                </c:pt>
                <c:pt idx="1619">
                  <c:v>-0.46</c:v>
                </c:pt>
                <c:pt idx="1620">
                  <c:v>-0.46</c:v>
                </c:pt>
                <c:pt idx="1621">
                  <c:v>-0.48</c:v>
                </c:pt>
                <c:pt idx="1622">
                  <c:v>-0.5</c:v>
                </c:pt>
                <c:pt idx="1623">
                  <c:v>-0.5</c:v>
                </c:pt>
                <c:pt idx="1624">
                  <c:v>-0.52</c:v>
                </c:pt>
                <c:pt idx="1625">
                  <c:v>-0.5</c:v>
                </c:pt>
                <c:pt idx="1626">
                  <c:v>-0.54</c:v>
                </c:pt>
                <c:pt idx="1627">
                  <c:v>-0.56000000000000005</c:v>
                </c:pt>
                <c:pt idx="1628">
                  <c:v>-0.54</c:v>
                </c:pt>
                <c:pt idx="1629">
                  <c:v>-0.56000000000000005</c:v>
                </c:pt>
                <c:pt idx="1630">
                  <c:v>-0.56000000000000005</c:v>
                </c:pt>
                <c:pt idx="1631">
                  <c:v>-0.54</c:v>
                </c:pt>
                <c:pt idx="1632">
                  <c:v>-0.54</c:v>
                </c:pt>
                <c:pt idx="1633">
                  <c:v>-0.54</c:v>
                </c:pt>
                <c:pt idx="1634">
                  <c:v>-0.54</c:v>
                </c:pt>
                <c:pt idx="1635">
                  <c:v>-0.54</c:v>
                </c:pt>
                <c:pt idx="1636">
                  <c:v>-0.54</c:v>
                </c:pt>
                <c:pt idx="1637">
                  <c:v>-0.52</c:v>
                </c:pt>
                <c:pt idx="1638">
                  <c:v>-0.54</c:v>
                </c:pt>
                <c:pt idx="1639">
                  <c:v>-0.5</c:v>
                </c:pt>
                <c:pt idx="1640">
                  <c:v>-0.5</c:v>
                </c:pt>
                <c:pt idx="1641">
                  <c:v>-0.48</c:v>
                </c:pt>
                <c:pt idx="1642">
                  <c:v>-0.48</c:v>
                </c:pt>
                <c:pt idx="1643">
                  <c:v>-0.46</c:v>
                </c:pt>
                <c:pt idx="1644">
                  <c:v>-0.46</c:v>
                </c:pt>
                <c:pt idx="1645">
                  <c:v>-0.44</c:v>
                </c:pt>
                <c:pt idx="1646">
                  <c:v>-0.42</c:v>
                </c:pt>
                <c:pt idx="1647">
                  <c:v>-0.4</c:v>
                </c:pt>
                <c:pt idx="1648">
                  <c:v>-0.38</c:v>
                </c:pt>
                <c:pt idx="1649">
                  <c:v>-0.38</c:v>
                </c:pt>
                <c:pt idx="1650">
                  <c:v>-0.36</c:v>
                </c:pt>
                <c:pt idx="1651">
                  <c:v>-0.34</c:v>
                </c:pt>
                <c:pt idx="1652">
                  <c:v>-0.32</c:v>
                </c:pt>
                <c:pt idx="1653">
                  <c:v>-0.3</c:v>
                </c:pt>
                <c:pt idx="1654">
                  <c:v>-0.28000000000000003</c:v>
                </c:pt>
                <c:pt idx="1655">
                  <c:v>-0.24</c:v>
                </c:pt>
                <c:pt idx="1656">
                  <c:v>-0.22</c:v>
                </c:pt>
                <c:pt idx="1657">
                  <c:v>-0.22</c:v>
                </c:pt>
                <c:pt idx="1658">
                  <c:v>-0.18</c:v>
                </c:pt>
                <c:pt idx="1659">
                  <c:v>-0.14000000000000001</c:v>
                </c:pt>
                <c:pt idx="1660">
                  <c:v>-0.14000000000000001</c:v>
                </c:pt>
                <c:pt idx="1661">
                  <c:v>-0.1</c:v>
                </c:pt>
                <c:pt idx="1662">
                  <c:v>-0.1</c:v>
                </c:pt>
                <c:pt idx="1663">
                  <c:v>-0.04</c:v>
                </c:pt>
                <c:pt idx="1664">
                  <c:v>-0.02</c:v>
                </c:pt>
                <c:pt idx="1665">
                  <c:v>0</c:v>
                </c:pt>
                <c:pt idx="1666">
                  <c:v>0.02</c:v>
                </c:pt>
                <c:pt idx="1667">
                  <c:v>0.06</c:v>
                </c:pt>
                <c:pt idx="1668">
                  <c:v>0.06</c:v>
                </c:pt>
                <c:pt idx="1669">
                  <c:v>0.1</c:v>
                </c:pt>
                <c:pt idx="1670">
                  <c:v>0.1</c:v>
                </c:pt>
                <c:pt idx="1671">
                  <c:v>0.14000000000000001</c:v>
                </c:pt>
                <c:pt idx="1672">
                  <c:v>0.16</c:v>
                </c:pt>
                <c:pt idx="1673">
                  <c:v>0.18</c:v>
                </c:pt>
                <c:pt idx="1674">
                  <c:v>0.2</c:v>
                </c:pt>
                <c:pt idx="1675">
                  <c:v>0.24</c:v>
                </c:pt>
                <c:pt idx="1676">
                  <c:v>0.26</c:v>
                </c:pt>
                <c:pt idx="1677">
                  <c:v>0.26</c:v>
                </c:pt>
                <c:pt idx="1678">
                  <c:v>0.3</c:v>
                </c:pt>
                <c:pt idx="1679">
                  <c:v>0.3</c:v>
                </c:pt>
                <c:pt idx="1680">
                  <c:v>0.32</c:v>
                </c:pt>
                <c:pt idx="1681">
                  <c:v>0.36</c:v>
                </c:pt>
                <c:pt idx="1682">
                  <c:v>0.36</c:v>
                </c:pt>
                <c:pt idx="1683">
                  <c:v>0.4</c:v>
                </c:pt>
                <c:pt idx="1684">
                  <c:v>0.42</c:v>
                </c:pt>
                <c:pt idx="1685">
                  <c:v>0.42</c:v>
                </c:pt>
                <c:pt idx="1686">
                  <c:v>0.44</c:v>
                </c:pt>
                <c:pt idx="1687">
                  <c:v>0.42</c:v>
                </c:pt>
                <c:pt idx="1688">
                  <c:v>0.46</c:v>
                </c:pt>
                <c:pt idx="1689">
                  <c:v>0.44</c:v>
                </c:pt>
                <c:pt idx="1690">
                  <c:v>0.48</c:v>
                </c:pt>
                <c:pt idx="1691">
                  <c:v>0.48</c:v>
                </c:pt>
                <c:pt idx="1692">
                  <c:v>0.5</c:v>
                </c:pt>
                <c:pt idx="1693">
                  <c:v>0.48</c:v>
                </c:pt>
                <c:pt idx="1694">
                  <c:v>0.48</c:v>
                </c:pt>
                <c:pt idx="1695">
                  <c:v>0.5</c:v>
                </c:pt>
                <c:pt idx="1696">
                  <c:v>0.5</c:v>
                </c:pt>
                <c:pt idx="1697">
                  <c:v>0.52</c:v>
                </c:pt>
                <c:pt idx="1698">
                  <c:v>0.5</c:v>
                </c:pt>
                <c:pt idx="1699">
                  <c:v>0.48</c:v>
                </c:pt>
                <c:pt idx="1700">
                  <c:v>0.5</c:v>
                </c:pt>
                <c:pt idx="1701">
                  <c:v>0.48</c:v>
                </c:pt>
                <c:pt idx="1702">
                  <c:v>0.48</c:v>
                </c:pt>
                <c:pt idx="1703">
                  <c:v>0.48</c:v>
                </c:pt>
                <c:pt idx="1704">
                  <c:v>0.48</c:v>
                </c:pt>
                <c:pt idx="1705">
                  <c:v>0.48</c:v>
                </c:pt>
                <c:pt idx="1706">
                  <c:v>0.46</c:v>
                </c:pt>
                <c:pt idx="1707">
                  <c:v>0.44</c:v>
                </c:pt>
                <c:pt idx="1708">
                  <c:v>0.44</c:v>
                </c:pt>
                <c:pt idx="1709">
                  <c:v>0.44</c:v>
                </c:pt>
                <c:pt idx="1710">
                  <c:v>0.42</c:v>
                </c:pt>
                <c:pt idx="1711">
                  <c:v>0.42</c:v>
                </c:pt>
                <c:pt idx="1712">
                  <c:v>0.4</c:v>
                </c:pt>
                <c:pt idx="1713">
                  <c:v>0.36</c:v>
                </c:pt>
                <c:pt idx="1714">
                  <c:v>0.36</c:v>
                </c:pt>
                <c:pt idx="1715">
                  <c:v>0.32</c:v>
                </c:pt>
                <c:pt idx="1716">
                  <c:v>0.3</c:v>
                </c:pt>
                <c:pt idx="1717">
                  <c:v>0.28000000000000003</c:v>
                </c:pt>
                <c:pt idx="1718">
                  <c:v>0.26</c:v>
                </c:pt>
                <c:pt idx="1719">
                  <c:v>0.26</c:v>
                </c:pt>
                <c:pt idx="1720">
                  <c:v>0.24</c:v>
                </c:pt>
                <c:pt idx="1721">
                  <c:v>0.22</c:v>
                </c:pt>
                <c:pt idx="1722">
                  <c:v>0.2</c:v>
                </c:pt>
                <c:pt idx="1723">
                  <c:v>0.18</c:v>
                </c:pt>
                <c:pt idx="1724">
                  <c:v>0.16</c:v>
                </c:pt>
                <c:pt idx="1725">
                  <c:v>0.12</c:v>
                </c:pt>
                <c:pt idx="1726">
                  <c:v>0.08</c:v>
                </c:pt>
                <c:pt idx="1727">
                  <c:v>0.08</c:v>
                </c:pt>
                <c:pt idx="1728">
                  <c:v>0.04</c:v>
                </c:pt>
                <c:pt idx="1729">
                  <c:v>0.02</c:v>
                </c:pt>
                <c:pt idx="1730">
                  <c:v>0.02</c:v>
                </c:pt>
                <c:pt idx="1731">
                  <c:v>-0.02</c:v>
                </c:pt>
                <c:pt idx="1732">
                  <c:v>-0.02</c:v>
                </c:pt>
                <c:pt idx="1733">
                  <c:v>-0.08</c:v>
                </c:pt>
                <c:pt idx="1734">
                  <c:v>-0.1</c:v>
                </c:pt>
                <c:pt idx="1735">
                  <c:v>-0.12</c:v>
                </c:pt>
                <c:pt idx="1736">
                  <c:v>-0.16</c:v>
                </c:pt>
                <c:pt idx="1737">
                  <c:v>-0.16</c:v>
                </c:pt>
                <c:pt idx="1738">
                  <c:v>-0.2</c:v>
                </c:pt>
                <c:pt idx="1739">
                  <c:v>-0.22</c:v>
                </c:pt>
                <c:pt idx="1740">
                  <c:v>-0.24</c:v>
                </c:pt>
                <c:pt idx="1741">
                  <c:v>-0.28000000000000003</c:v>
                </c:pt>
                <c:pt idx="1742">
                  <c:v>-0.28000000000000003</c:v>
                </c:pt>
                <c:pt idx="1743">
                  <c:v>-0.32</c:v>
                </c:pt>
                <c:pt idx="1744">
                  <c:v>-0.34</c:v>
                </c:pt>
                <c:pt idx="1745">
                  <c:v>-0.36</c:v>
                </c:pt>
                <c:pt idx="1746">
                  <c:v>-0.36</c:v>
                </c:pt>
                <c:pt idx="1747">
                  <c:v>-0.4</c:v>
                </c:pt>
                <c:pt idx="1748">
                  <c:v>-0.42</c:v>
                </c:pt>
                <c:pt idx="1749">
                  <c:v>-0.42</c:v>
                </c:pt>
                <c:pt idx="1750">
                  <c:v>-0.42</c:v>
                </c:pt>
                <c:pt idx="1751">
                  <c:v>-0.46</c:v>
                </c:pt>
                <c:pt idx="1752">
                  <c:v>-0.48</c:v>
                </c:pt>
                <c:pt idx="1753">
                  <c:v>-0.46</c:v>
                </c:pt>
                <c:pt idx="1754">
                  <c:v>-0.48</c:v>
                </c:pt>
                <c:pt idx="1755">
                  <c:v>-0.5</c:v>
                </c:pt>
                <c:pt idx="1756">
                  <c:v>-0.5</c:v>
                </c:pt>
                <c:pt idx="1757">
                  <c:v>-0.5</c:v>
                </c:pt>
                <c:pt idx="1758">
                  <c:v>-0.52</c:v>
                </c:pt>
                <c:pt idx="1759">
                  <c:v>-0.52</c:v>
                </c:pt>
                <c:pt idx="1760">
                  <c:v>-0.56000000000000005</c:v>
                </c:pt>
                <c:pt idx="1761">
                  <c:v>-0.54</c:v>
                </c:pt>
                <c:pt idx="1762">
                  <c:v>-0.54</c:v>
                </c:pt>
                <c:pt idx="1763">
                  <c:v>-0.52</c:v>
                </c:pt>
                <c:pt idx="1764">
                  <c:v>-0.54</c:v>
                </c:pt>
                <c:pt idx="1765">
                  <c:v>-0.56000000000000005</c:v>
                </c:pt>
                <c:pt idx="1766">
                  <c:v>-0.56000000000000005</c:v>
                </c:pt>
                <c:pt idx="1767">
                  <c:v>-0.56000000000000005</c:v>
                </c:pt>
                <c:pt idx="1768">
                  <c:v>-0.54</c:v>
                </c:pt>
                <c:pt idx="1769">
                  <c:v>-0.54</c:v>
                </c:pt>
                <c:pt idx="1770">
                  <c:v>-0.54</c:v>
                </c:pt>
                <c:pt idx="1771">
                  <c:v>-0.52</c:v>
                </c:pt>
                <c:pt idx="1772">
                  <c:v>-0.5</c:v>
                </c:pt>
                <c:pt idx="1773">
                  <c:v>-0.5</c:v>
                </c:pt>
                <c:pt idx="1774">
                  <c:v>-0.48</c:v>
                </c:pt>
                <c:pt idx="1775">
                  <c:v>-0.46</c:v>
                </c:pt>
                <c:pt idx="1776">
                  <c:v>-0.44</c:v>
                </c:pt>
                <c:pt idx="1777">
                  <c:v>-0.44</c:v>
                </c:pt>
                <c:pt idx="1778">
                  <c:v>-0.42</c:v>
                </c:pt>
                <c:pt idx="1779">
                  <c:v>-0.4</c:v>
                </c:pt>
                <c:pt idx="1780">
                  <c:v>-0.38</c:v>
                </c:pt>
                <c:pt idx="1781">
                  <c:v>-0.36</c:v>
                </c:pt>
                <c:pt idx="1782">
                  <c:v>-0.34</c:v>
                </c:pt>
                <c:pt idx="1783">
                  <c:v>-0.32</c:v>
                </c:pt>
                <c:pt idx="1784">
                  <c:v>-0.32</c:v>
                </c:pt>
                <c:pt idx="1785">
                  <c:v>-0.3</c:v>
                </c:pt>
                <c:pt idx="1786">
                  <c:v>-0.28000000000000003</c:v>
                </c:pt>
                <c:pt idx="1787">
                  <c:v>-0.24</c:v>
                </c:pt>
                <c:pt idx="1788">
                  <c:v>-0.22</c:v>
                </c:pt>
                <c:pt idx="1789">
                  <c:v>-0.2</c:v>
                </c:pt>
                <c:pt idx="1790">
                  <c:v>-0.16</c:v>
                </c:pt>
                <c:pt idx="1791">
                  <c:v>-0.16</c:v>
                </c:pt>
                <c:pt idx="1792">
                  <c:v>-0.12</c:v>
                </c:pt>
                <c:pt idx="1793">
                  <c:v>-0.1</c:v>
                </c:pt>
                <c:pt idx="1794">
                  <c:v>-0.08</c:v>
                </c:pt>
                <c:pt idx="1795">
                  <c:v>-0.04</c:v>
                </c:pt>
                <c:pt idx="1796">
                  <c:v>-0.02</c:v>
                </c:pt>
                <c:pt idx="1797">
                  <c:v>0</c:v>
                </c:pt>
                <c:pt idx="1798">
                  <c:v>0.02</c:v>
                </c:pt>
                <c:pt idx="1799">
                  <c:v>0.06</c:v>
                </c:pt>
                <c:pt idx="1800">
                  <c:v>0.06</c:v>
                </c:pt>
                <c:pt idx="1801">
                  <c:v>0.12</c:v>
                </c:pt>
                <c:pt idx="1802">
                  <c:v>0.12</c:v>
                </c:pt>
                <c:pt idx="1803">
                  <c:v>0.14000000000000001</c:v>
                </c:pt>
                <c:pt idx="1804">
                  <c:v>0.18</c:v>
                </c:pt>
                <c:pt idx="1805">
                  <c:v>0.2</c:v>
                </c:pt>
                <c:pt idx="1806">
                  <c:v>0.22</c:v>
                </c:pt>
                <c:pt idx="1807">
                  <c:v>0.24</c:v>
                </c:pt>
                <c:pt idx="1808">
                  <c:v>0.24</c:v>
                </c:pt>
                <c:pt idx="1809">
                  <c:v>0.28000000000000003</c:v>
                </c:pt>
                <c:pt idx="1810">
                  <c:v>0.32</c:v>
                </c:pt>
                <c:pt idx="1811">
                  <c:v>0.32</c:v>
                </c:pt>
                <c:pt idx="1812">
                  <c:v>0.34</c:v>
                </c:pt>
                <c:pt idx="1813">
                  <c:v>0.38</c:v>
                </c:pt>
                <c:pt idx="1814">
                  <c:v>0.38</c:v>
                </c:pt>
                <c:pt idx="1815">
                  <c:v>0.38</c:v>
                </c:pt>
                <c:pt idx="1816">
                  <c:v>0.4</c:v>
                </c:pt>
                <c:pt idx="1817">
                  <c:v>0.44</c:v>
                </c:pt>
                <c:pt idx="1818">
                  <c:v>0.44</c:v>
                </c:pt>
                <c:pt idx="1819">
                  <c:v>0.46</c:v>
                </c:pt>
                <c:pt idx="1820">
                  <c:v>0.46</c:v>
                </c:pt>
                <c:pt idx="1821">
                  <c:v>0.46</c:v>
                </c:pt>
                <c:pt idx="1822">
                  <c:v>0.46</c:v>
                </c:pt>
                <c:pt idx="1823">
                  <c:v>0.48</c:v>
                </c:pt>
                <c:pt idx="1824">
                  <c:v>0.5</c:v>
                </c:pt>
                <c:pt idx="1825">
                  <c:v>0.5</c:v>
                </c:pt>
                <c:pt idx="1826">
                  <c:v>0.5</c:v>
                </c:pt>
                <c:pt idx="1827">
                  <c:v>0.5</c:v>
                </c:pt>
                <c:pt idx="1828">
                  <c:v>0.5</c:v>
                </c:pt>
                <c:pt idx="1829">
                  <c:v>0.5</c:v>
                </c:pt>
                <c:pt idx="1830">
                  <c:v>0.5</c:v>
                </c:pt>
                <c:pt idx="1831">
                  <c:v>0.5</c:v>
                </c:pt>
                <c:pt idx="1832">
                  <c:v>0.5</c:v>
                </c:pt>
                <c:pt idx="1833">
                  <c:v>0.5</c:v>
                </c:pt>
                <c:pt idx="1834">
                  <c:v>0.48</c:v>
                </c:pt>
                <c:pt idx="1835">
                  <c:v>0.5</c:v>
                </c:pt>
                <c:pt idx="1836">
                  <c:v>0.48</c:v>
                </c:pt>
                <c:pt idx="1837">
                  <c:v>0.46</c:v>
                </c:pt>
                <c:pt idx="1838">
                  <c:v>0.46</c:v>
                </c:pt>
                <c:pt idx="1839">
                  <c:v>0.44</c:v>
                </c:pt>
                <c:pt idx="1840">
                  <c:v>0.44</c:v>
                </c:pt>
                <c:pt idx="1841">
                  <c:v>0.44</c:v>
                </c:pt>
                <c:pt idx="1842">
                  <c:v>0.4</c:v>
                </c:pt>
                <c:pt idx="1843">
                  <c:v>0.38</c:v>
                </c:pt>
                <c:pt idx="1844">
                  <c:v>0.38</c:v>
                </c:pt>
                <c:pt idx="1845">
                  <c:v>0.38</c:v>
                </c:pt>
                <c:pt idx="1846">
                  <c:v>0.34</c:v>
                </c:pt>
                <c:pt idx="1847">
                  <c:v>0.32</c:v>
                </c:pt>
                <c:pt idx="1848">
                  <c:v>0.3</c:v>
                </c:pt>
                <c:pt idx="1849">
                  <c:v>0.28000000000000003</c:v>
                </c:pt>
                <c:pt idx="1850">
                  <c:v>0.26</c:v>
                </c:pt>
                <c:pt idx="1851">
                  <c:v>0.24</c:v>
                </c:pt>
                <c:pt idx="1852">
                  <c:v>0.22</c:v>
                </c:pt>
                <c:pt idx="1853">
                  <c:v>0.2</c:v>
                </c:pt>
                <c:pt idx="1854">
                  <c:v>0.18</c:v>
                </c:pt>
                <c:pt idx="1855">
                  <c:v>0.14000000000000001</c:v>
                </c:pt>
                <c:pt idx="1856">
                  <c:v>0.14000000000000001</c:v>
                </c:pt>
                <c:pt idx="1857">
                  <c:v>0.12</c:v>
                </c:pt>
                <c:pt idx="1858">
                  <c:v>0.08</c:v>
                </c:pt>
                <c:pt idx="1859">
                  <c:v>0.06</c:v>
                </c:pt>
                <c:pt idx="1860">
                  <c:v>0.04</c:v>
                </c:pt>
                <c:pt idx="1861">
                  <c:v>0.02</c:v>
                </c:pt>
                <c:pt idx="1862">
                  <c:v>-0.02</c:v>
                </c:pt>
                <c:pt idx="1863">
                  <c:v>-0.04</c:v>
                </c:pt>
                <c:pt idx="1864">
                  <c:v>-0.06</c:v>
                </c:pt>
                <c:pt idx="1865">
                  <c:v>-0.08</c:v>
                </c:pt>
                <c:pt idx="1866">
                  <c:v>-0.12</c:v>
                </c:pt>
                <c:pt idx="1867">
                  <c:v>-0.16</c:v>
                </c:pt>
                <c:pt idx="1868">
                  <c:v>-0.16</c:v>
                </c:pt>
                <c:pt idx="1869">
                  <c:v>-0.2</c:v>
                </c:pt>
                <c:pt idx="1870">
                  <c:v>-0.22</c:v>
                </c:pt>
                <c:pt idx="1871">
                  <c:v>-0.24</c:v>
                </c:pt>
                <c:pt idx="1872">
                  <c:v>-0.26</c:v>
                </c:pt>
                <c:pt idx="1873">
                  <c:v>-0.28000000000000003</c:v>
                </c:pt>
                <c:pt idx="1874">
                  <c:v>-0.28000000000000003</c:v>
                </c:pt>
                <c:pt idx="1875">
                  <c:v>-0.34</c:v>
                </c:pt>
                <c:pt idx="1876">
                  <c:v>-0.34</c:v>
                </c:pt>
                <c:pt idx="1877">
                  <c:v>-0.36</c:v>
                </c:pt>
                <c:pt idx="1878">
                  <c:v>-0.38</c:v>
                </c:pt>
                <c:pt idx="1879">
                  <c:v>-0.4</c:v>
                </c:pt>
                <c:pt idx="1880">
                  <c:v>-0.4</c:v>
                </c:pt>
                <c:pt idx="1881">
                  <c:v>-0.42</c:v>
                </c:pt>
                <c:pt idx="1882">
                  <c:v>-0.44</c:v>
                </c:pt>
                <c:pt idx="1883">
                  <c:v>-0.48</c:v>
                </c:pt>
                <c:pt idx="1884">
                  <c:v>-0.48</c:v>
                </c:pt>
                <c:pt idx="1885">
                  <c:v>-0.48</c:v>
                </c:pt>
                <c:pt idx="1886">
                  <c:v>-0.5</c:v>
                </c:pt>
                <c:pt idx="1887">
                  <c:v>-0.5</c:v>
                </c:pt>
                <c:pt idx="1888">
                  <c:v>-0.5</c:v>
                </c:pt>
                <c:pt idx="1889">
                  <c:v>-0.54</c:v>
                </c:pt>
                <c:pt idx="1890">
                  <c:v>-0.54</c:v>
                </c:pt>
                <c:pt idx="1891">
                  <c:v>-0.54</c:v>
                </c:pt>
                <c:pt idx="1892">
                  <c:v>-0.56000000000000005</c:v>
                </c:pt>
                <c:pt idx="1893">
                  <c:v>-0.52</c:v>
                </c:pt>
                <c:pt idx="1894">
                  <c:v>-0.54</c:v>
                </c:pt>
                <c:pt idx="1895">
                  <c:v>-0.54</c:v>
                </c:pt>
                <c:pt idx="1896">
                  <c:v>-0.54</c:v>
                </c:pt>
                <c:pt idx="1897">
                  <c:v>-0.56000000000000005</c:v>
                </c:pt>
                <c:pt idx="1898">
                  <c:v>-0.54</c:v>
                </c:pt>
                <c:pt idx="1899">
                  <c:v>-0.54</c:v>
                </c:pt>
                <c:pt idx="1900">
                  <c:v>-0.54</c:v>
                </c:pt>
                <c:pt idx="1901">
                  <c:v>-0.54</c:v>
                </c:pt>
                <c:pt idx="1902">
                  <c:v>-0.52</c:v>
                </c:pt>
                <c:pt idx="1903">
                  <c:v>-0.5</c:v>
                </c:pt>
                <c:pt idx="1904">
                  <c:v>-0.5</c:v>
                </c:pt>
                <c:pt idx="1905">
                  <c:v>-0.48</c:v>
                </c:pt>
                <c:pt idx="1906">
                  <c:v>-0.48</c:v>
                </c:pt>
                <c:pt idx="1907">
                  <c:v>-0.46</c:v>
                </c:pt>
                <c:pt idx="1908">
                  <c:v>-0.44</c:v>
                </c:pt>
                <c:pt idx="1909">
                  <c:v>-0.42</c:v>
                </c:pt>
                <c:pt idx="1910">
                  <c:v>-0.42</c:v>
                </c:pt>
                <c:pt idx="1911">
                  <c:v>-0.4</c:v>
                </c:pt>
                <c:pt idx="1912">
                  <c:v>-0.38</c:v>
                </c:pt>
                <c:pt idx="1913">
                  <c:v>-0.36</c:v>
                </c:pt>
                <c:pt idx="1914">
                  <c:v>-0.34</c:v>
                </c:pt>
                <c:pt idx="1915">
                  <c:v>-0.34</c:v>
                </c:pt>
                <c:pt idx="1916">
                  <c:v>-0.3</c:v>
                </c:pt>
                <c:pt idx="1917">
                  <c:v>-0.28000000000000003</c:v>
                </c:pt>
                <c:pt idx="1918">
                  <c:v>-0.26</c:v>
                </c:pt>
                <c:pt idx="1919">
                  <c:v>-0.24</c:v>
                </c:pt>
                <c:pt idx="1920">
                  <c:v>-0.22</c:v>
                </c:pt>
                <c:pt idx="1921">
                  <c:v>-0.18</c:v>
                </c:pt>
                <c:pt idx="1922">
                  <c:v>-0.16</c:v>
                </c:pt>
                <c:pt idx="1923">
                  <c:v>-0.14000000000000001</c:v>
                </c:pt>
                <c:pt idx="1924">
                  <c:v>-0.1</c:v>
                </c:pt>
                <c:pt idx="1925">
                  <c:v>-0.08</c:v>
                </c:pt>
                <c:pt idx="1926">
                  <c:v>-0.06</c:v>
                </c:pt>
                <c:pt idx="1927">
                  <c:v>-0.04</c:v>
                </c:pt>
                <c:pt idx="1928">
                  <c:v>-0.02</c:v>
                </c:pt>
                <c:pt idx="1929">
                  <c:v>0.02</c:v>
                </c:pt>
                <c:pt idx="1930">
                  <c:v>0.04</c:v>
                </c:pt>
                <c:pt idx="1931">
                  <c:v>0.06</c:v>
                </c:pt>
                <c:pt idx="1932">
                  <c:v>0.1</c:v>
                </c:pt>
                <c:pt idx="1933">
                  <c:v>0.1</c:v>
                </c:pt>
                <c:pt idx="1934">
                  <c:v>0.14000000000000001</c:v>
                </c:pt>
                <c:pt idx="1935">
                  <c:v>0.14000000000000001</c:v>
                </c:pt>
                <c:pt idx="1936">
                  <c:v>0.18</c:v>
                </c:pt>
                <c:pt idx="1937">
                  <c:v>0.2</c:v>
                </c:pt>
                <c:pt idx="1938">
                  <c:v>0.22</c:v>
                </c:pt>
                <c:pt idx="1939">
                  <c:v>0.24</c:v>
                </c:pt>
                <c:pt idx="1940">
                  <c:v>0.26</c:v>
                </c:pt>
                <c:pt idx="1941">
                  <c:v>0.28000000000000003</c:v>
                </c:pt>
                <c:pt idx="1942">
                  <c:v>0.3</c:v>
                </c:pt>
                <c:pt idx="1943">
                  <c:v>0.3</c:v>
                </c:pt>
                <c:pt idx="1944">
                  <c:v>0.34</c:v>
                </c:pt>
                <c:pt idx="1945">
                  <c:v>0.36</c:v>
                </c:pt>
                <c:pt idx="1946">
                  <c:v>0.36</c:v>
                </c:pt>
                <c:pt idx="1947">
                  <c:v>0.4</c:v>
                </c:pt>
                <c:pt idx="1948">
                  <c:v>0.42</c:v>
                </c:pt>
                <c:pt idx="1949">
                  <c:v>0.44</c:v>
                </c:pt>
                <c:pt idx="1950">
                  <c:v>0.44</c:v>
                </c:pt>
                <c:pt idx="1951">
                  <c:v>0.46</c:v>
                </c:pt>
                <c:pt idx="1952">
                  <c:v>0.46</c:v>
                </c:pt>
                <c:pt idx="1953">
                  <c:v>0.46</c:v>
                </c:pt>
                <c:pt idx="1954">
                  <c:v>0.5</c:v>
                </c:pt>
                <c:pt idx="1955">
                  <c:v>0.48</c:v>
                </c:pt>
                <c:pt idx="1956">
                  <c:v>0.5</c:v>
                </c:pt>
                <c:pt idx="1957">
                  <c:v>0.5</c:v>
                </c:pt>
                <c:pt idx="1958">
                  <c:v>0.5</c:v>
                </c:pt>
                <c:pt idx="1959">
                  <c:v>0.52</c:v>
                </c:pt>
                <c:pt idx="1960">
                  <c:v>0.52</c:v>
                </c:pt>
                <c:pt idx="1961">
                  <c:v>0.5</c:v>
                </c:pt>
                <c:pt idx="1962">
                  <c:v>0.54</c:v>
                </c:pt>
                <c:pt idx="1963">
                  <c:v>0.5</c:v>
                </c:pt>
                <c:pt idx="1964">
                  <c:v>0.5</c:v>
                </c:pt>
                <c:pt idx="1965">
                  <c:v>0.5</c:v>
                </c:pt>
                <c:pt idx="1966">
                  <c:v>0.5</c:v>
                </c:pt>
                <c:pt idx="1967">
                  <c:v>0.46</c:v>
                </c:pt>
                <c:pt idx="1968">
                  <c:v>0.46</c:v>
                </c:pt>
                <c:pt idx="1969">
                  <c:v>0.46</c:v>
                </c:pt>
                <c:pt idx="1970">
                  <c:v>0.46</c:v>
                </c:pt>
                <c:pt idx="1971">
                  <c:v>0.44</c:v>
                </c:pt>
                <c:pt idx="1972">
                  <c:v>0.44</c:v>
                </c:pt>
                <c:pt idx="1973">
                  <c:v>0.42</c:v>
                </c:pt>
                <c:pt idx="1974">
                  <c:v>0.38</c:v>
                </c:pt>
                <c:pt idx="1975">
                  <c:v>0.38</c:v>
                </c:pt>
                <c:pt idx="1976">
                  <c:v>0.38</c:v>
                </c:pt>
                <c:pt idx="1977">
                  <c:v>0.36</c:v>
                </c:pt>
                <c:pt idx="1978">
                  <c:v>0.34</c:v>
                </c:pt>
                <c:pt idx="1979">
                  <c:v>0.32</c:v>
                </c:pt>
                <c:pt idx="1980">
                  <c:v>0.28000000000000003</c:v>
                </c:pt>
                <c:pt idx="1981">
                  <c:v>0.28000000000000003</c:v>
                </c:pt>
                <c:pt idx="1982">
                  <c:v>0.24</c:v>
                </c:pt>
                <c:pt idx="1983">
                  <c:v>0.24</c:v>
                </c:pt>
                <c:pt idx="1984">
                  <c:v>0.22</c:v>
                </c:pt>
                <c:pt idx="1985">
                  <c:v>0.2</c:v>
                </c:pt>
                <c:pt idx="1986">
                  <c:v>0.14000000000000001</c:v>
                </c:pt>
                <c:pt idx="1987">
                  <c:v>0.14000000000000001</c:v>
                </c:pt>
                <c:pt idx="1988">
                  <c:v>0.12</c:v>
                </c:pt>
                <c:pt idx="1989">
                  <c:v>0.1</c:v>
                </c:pt>
                <c:pt idx="1990">
                  <c:v>0.1</c:v>
                </c:pt>
                <c:pt idx="1991">
                  <c:v>0.04</c:v>
                </c:pt>
                <c:pt idx="1992">
                  <c:v>0.02</c:v>
                </c:pt>
                <c:pt idx="1993">
                  <c:v>0.02</c:v>
                </c:pt>
                <c:pt idx="1994">
                  <c:v>-0.02</c:v>
                </c:pt>
                <c:pt idx="1995">
                  <c:v>-0.04</c:v>
                </c:pt>
                <c:pt idx="1996">
                  <c:v>-0.06</c:v>
                </c:pt>
                <c:pt idx="1997">
                  <c:v>-0.1</c:v>
                </c:pt>
                <c:pt idx="1998">
                  <c:v>-0.14000000000000001</c:v>
                </c:pt>
                <c:pt idx="1999">
                  <c:v>-0.16</c:v>
                </c:pt>
                <c:pt idx="2000">
                  <c:v>-0.18</c:v>
                </c:pt>
                <c:pt idx="2001">
                  <c:v>-0.22</c:v>
                </c:pt>
                <c:pt idx="2002">
                  <c:v>-0.22</c:v>
                </c:pt>
                <c:pt idx="2003">
                  <c:v>-0.24</c:v>
                </c:pt>
                <c:pt idx="2004">
                  <c:v>-0.26</c:v>
                </c:pt>
                <c:pt idx="2005">
                  <c:v>-0.3</c:v>
                </c:pt>
                <c:pt idx="2006">
                  <c:v>-0.32</c:v>
                </c:pt>
                <c:pt idx="2007">
                  <c:v>-0.34</c:v>
                </c:pt>
                <c:pt idx="2008">
                  <c:v>-0.36</c:v>
                </c:pt>
                <c:pt idx="2009">
                  <c:v>-0.36</c:v>
                </c:pt>
                <c:pt idx="2010">
                  <c:v>-0.4</c:v>
                </c:pt>
                <c:pt idx="2011">
                  <c:v>-0.4</c:v>
                </c:pt>
                <c:pt idx="2012">
                  <c:v>-0.42</c:v>
                </c:pt>
                <c:pt idx="2013">
                  <c:v>-0.42</c:v>
                </c:pt>
                <c:pt idx="2014">
                  <c:v>-0.46</c:v>
                </c:pt>
                <c:pt idx="2015">
                  <c:v>-0.46</c:v>
                </c:pt>
                <c:pt idx="2016">
                  <c:v>-0.48</c:v>
                </c:pt>
                <c:pt idx="2017">
                  <c:v>-0.48</c:v>
                </c:pt>
                <c:pt idx="2018">
                  <c:v>-0.5</c:v>
                </c:pt>
                <c:pt idx="2019">
                  <c:v>-0.5</c:v>
                </c:pt>
                <c:pt idx="2020">
                  <c:v>-0.52</c:v>
                </c:pt>
                <c:pt idx="2021">
                  <c:v>-0.52</c:v>
                </c:pt>
                <c:pt idx="2022">
                  <c:v>-0.54</c:v>
                </c:pt>
                <c:pt idx="2023">
                  <c:v>-0.52</c:v>
                </c:pt>
                <c:pt idx="2024">
                  <c:v>-0.54</c:v>
                </c:pt>
                <c:pt idx="2025">
                  <c:v>-0.54</c:v>
                </c:pt>
                <c:pt idx="2026">
                  <c:v>-0.54</c:v>
                </c:pt>
                <c:pt idx="2027">
                  <c:v>-0.54</c:v>
                </c:pt>
                <c:pt idx="2028">
                  <c:v>-0.56000000000000005</c:v>
                </c:pt>
                <c:pt idx="2029">
                  <c:v>-0.54</c:v>
                </c:pt>
                <c:pt idx="2030">
                  <c:v>-0.54</c:v>
                </c:pt>
                <c:pt idx="2031">
                  <c:v>-0.56000000000000005</c:v>
                </c:pt>
                <c:pt idx="2032">
                  <c:v>-0.52</c:v>
                </c:pt>
                <c:pt idx="2033">
                  <c:v>-0.54</c:v>
                </c:pt>
                <c:pt idx="2034">
                  <c:v>-0.5</c:v>
                </c:pt>
                <c:pt idx="2035">
                  <c:v>-0.52</c:v>
                </c:pt>
                <c:pt idx="2036">
                  <c:v>-0.5</c:v>
                </c:pt>
                <c:pt idx="2037">
                  <c:v>-0.48</c:v>
                </c:pt>
                <c:pt idx="2038">
                  <c:v>-0.48</c:v>
                </c:pt>
                <c:pt idx="2039">
                  <c:v>-0.46</c:v>
                </c:pt>
                <c:pt idx="2040">
                  <c:v>-0.44</c:v>
                </c:pt>
                <c:pt idx="2041">
                  <c:v>-0.42</c:v>
                </c:pt>
                <c:pt idx="2042">
                  <c:v>-0.4</c:v>
                </c:pt>
                <c:pt idx="2043">
                  <c:v>-0.4</c:v>
                </c:pt>
                <c:pt idx="2044">
                  <c:v>-0.4</c:v>
                </c:pt>
                <c:pt idx="2045">
                  <c:v>-0.34</c:v>
                </c:pt>
                <c:pt idx="2046">
                  <c:v>-0.34</c:v>
                </c:pt>
                <c:pt idx="2047">
                  <c:v>-0.3</c:v>
                </c:pt>
                <c:pt idx="2048">
                  <c:v>-0.28000000000000003</c:v>
                </c:pt>
                <c:pt idx="2049">
                  <c:v>-0.26</c:v>
                </c:pt>
                <c:pt idx="2050">
                  <c:v>-0.24</c:v>
                </c:pt>
                <c:pt idx="2051">
                  <c:v>-0.22</c:v>
                </c:pt>
                <c:pt idx="2052">
                  <c:v>-0.22</c:v>
                </c:pt>
                <c:pt idx="2053">
                  <c:v>-0.2</c:v>
                </c:pt>
                <c:pt idx="2054">
                  <c:v>-0.16</c:v>
                </c:pt>
                <c:pt idx="2055">
                  <c:v>-0.14000000000000001</c:v>
                </c:pt>
                <c:pt idx="2056">
                  <c:v>-0.1</c:v>
                </c:pt>
                <c:pt idx="2057">
                  <c:v>-0.08</c:v>
                </c:pt>
                <c:pt idx="2058">
                  <c:v>-0.04</c:v>
                </c:pt>
                <c:pt idx="2059">
                  <c:v>-0.02</c:v>
                </c:pt>
                <c:pt idx="2060">
                  <c:v>0.02</c:v>
                </c:pt>
                <c:pt idx="2061">
                  <c:v>0.02</c:v>
                </c:pt>
                <c:pt idx="2062">
                  <c:v>0.04</c:v>
                </c:pt>
                <c:pt idx="2063">
                  <c:v>0.04</c:v>
                </c:pt>
                <c:pt idx="2064">
                  <c:v>0.1</c:v>
                </c:pt>
                <c:pt idx="2065">
                  <c:v>0.14000000000000001</c:v>
                </c:pt>
                <c:pt idx="2066">
                  <c:v>0.14000000000000001</c:v>
                </c:pt>
                <c:pt idx="2067">
                  <c:v>0.18</c:v>
                </c:pt>
                <c:pt idx="2068">
                  <c:v>0.18</c:v>
                </c:pt>
                <c:pt idx="2069">
                  <c:v>0.2</c:v>
                </c:pt>
                <c:pt idx="2070">
                  <c:v>0.24</c:v>
                </c:pt>
                <c:pt idx="2071">
                  <c:v>0.24</c:v>
                </c:pt>
                <c:pt idx="2072">
                  <c:v>0.3</c:v>
                </c:pt>
                <c:pt idx="2073">
                  <c:v>0.3</c:v>
                </c:pt>
                <c:pt idx="2074">
                  <c:v>0.34</c:v>
                </c:pt>
                <c:pt idx="2075">
                  <c:v>0.34</c:v>
                </c:pt>
                <c:pt idx="2076">
                  <c:v>0.36</c:v>
                </c:pt>
                <c:pt idx="2077">
                  <c:v>0.38</c:v>
                </c:pt>
                <c:pt idx="2078">
                  <c:v>0.38</c:v>
                </c:pt>
                <c:pt idx="2079">
                  <c:v>0.42</c:v>
                </c:pt>
                <c:pt idx="2080">
                  <c:v>0.42</c:v>
                </c:pt>
                <c:pt idx="2081">
                  <c:v>0.44</c:v>
                </c:pt>
                <c:pt idx="2082">
                  <c:v>0.44</c:v>
                </c:pt>
                <c:pt idx="2083">
                  <c:v>0.46</c:v>
                </c:pt>
                <c:pt idx="2084">
                  <c:v>0.48</c:v>
                </c:pt>
                <c:pt idx="2085">
                  <c:v>0.48</c:v>
                </c:pt>
                <c:pt idx="2086">
                  <c:v>0.46</c:v>
                </c:pt>
                <c:pt idx="2087">
                  <c:v>0.5</c:v>
                </c:pt>
                <c:pt idx="2088">
                  <c:v>0.5</c:v>
                </c:pt>
                <c:pt idx="2089">
                  <c:v>0.5</c:v>
                </c:pt>
                <c:pt idx="2090">
                  <c:v>0.5</c:v>
                </c:pt>
                <c:pt idx="2091">
                  <c:v>0.5</c:v>
                </c:pt>
                <c:pt idx="2092">
                  <c:v>0.54</c:v>
                </c:pt>
                <c:pt idx="2093">
                  <c:v>0.5</c:v>
                </c:pt>
                <c:pt idx="2094">
                  <c:v>0.5</c:v>
                </c:pt>
                <c:pt idx="2095">
                  <c:v>0.52</c:v>
                </c:pt>
                <c:pt idx="2096">
                  <c:v>0.5</c:v>
                </c:pt>
                <c:pt idx="2097">
                  <c:v>0.5</c:v>
                </c:pt>
                <c:pt idx="2098">
                  <c:v>0.48</c:v>
                </c:pt>
                <c:pt idx="2099">
                  <c:v>0.5</c:v>
                </c:pt>
                <c:pt idx="2100">
                  <c:v>0.48</c:v>
                </c:pt>
                <c:pt idx="2101">
                  <c:v>0.46</c:v>
                </c:pt>
                <c:pt idx="2102">
                  <c:v>0.46</c:v>
                </c:pt>
                <c:pt idx="2103">
                  <c:v>0.46</c:v>
                </c:pt>
                <c:pt idx="2104">
                  <c:v>0.42</c:v>
                </c:pt>
                <c:pt idx="2105">
                  <c:v>0.4</c:v>
                </c:pt>
                <c:pt idx="2106">
                  <c:v>0.38</c:v>
                </c:pt>
                <c:pt idx="2107">
                  <c:v>0.38</c:v>
                </c:pt>
                <c:pt idx="2108">
                  <c:v>0.38</c:v>
                </c:pt>
                <c:pt idx="2109">
                  <c:v>0.36</c:v>
                </c:pt>
                <c:pt idx="2110">
                  <c:v>0.32</c:v>
                </c:pt>
                <c:pt idx="2111">
                  <c:v>0.3</c:v>
                </c:pt>
                <c:pt idx="2112">
                  <c:v>0.3</c:v>
                </c:pt>
                <c:pt idx="2113">
                  <c:v>0.28000000000000003</c:v>
                </c:pt>
                <c:pt idx="2114">
                  <c:v>0.26</c:v>
                </c:pt>
                <c:pt idx="2115">
                  <c:v>0.22</c:v>
                </c:pt>
                <c:pt idx="2116">
                  <c:v>0.22</c:v>
                </c:pt>
                <c:pt idx="2117">
                  <c:v>0.18</c:v>
                </c:pt>
                <c:pt idx="2118">
                  <c:v>0.16</c:v>
                </c:pt>
                <c:pt idx="2119">
                  <c:v>0.12</c:v>
                </c:pt>
                <c:pt idx="2120">
                  <c:v>0.1</c:v>
                </c:pt>
                <c:pt idx="2121">
                  <c:v>0.1</c:v>
                </c:pt>
                <c:pt idx="2122">
                  <c:v>0.08</c:v>
                </c:pt>
                <c:pt idx="2123">
                  <c:v>0.04</c:v>
                </c:pt>
                <c:pt idx="2124">
                  <c:v>0</c:v>
                </c:pt>
                <c:pt idx="2125">
                  <c:v>-0.02</c:v>
                </c:pt>
                <c:pt idx="2126">
                  <c:v>-0.04</c:v>
                </c:pt>
                <c:pt idx="2127">
                  <c:v>-0.06</c:v>
                </c:pt>
                <c:pt idx="2128">
                  <c:v>-0.1</c:v>
                </c:pt>
                <c:pt idx="2129">
                  <c:v>-0.1</c:v>
                </c:pt>
                <c:pt idx="2130">
                  <c:v>-0.16</c:v>
                </c:pt>
                <c:pt idx="2131">
                  <c:v>-0.16</c:v>
                </c:pt>
                <c:pt idx="2132">
                  <c:v>-0.2</c:v>
                </c:pt>
                <c:pt idx="2133">
                  <c:v>-0.2</c:v>
                </c:pt>
                <c:pt idx="2134">
                  <c:v>-0.2</c:v>
                </c:pt>
                <c:pt idx="2135">
                  <c:v>-0.24</c:v>
                </c:pt>
                <c:pt idx="2136">
                  <c:v>-0.28000000000000003</c:v>
                </c:pt>
                <c:pt idx="2137">
                  <c:v>-0.28000000000000003</c:v>
                </c:pt>
                <c:pt idx="2138">
                  <c:v>-0.32</c:v>
                </c:pt>
                <c:pt idx="2139">
                  <c:v>-0.34</c:v>
                </c:pt>
                <c:pt idx="2140">
                  <c:v>-0.36</c:v>
                </c:pt>
                <c:pt idx="2141">
                  <c:v>-0.38</c:v>
                </c:pt>
                <c:pt idx="2142">
                  <c:v>-0.42</c:v>
                </c:pt>
                <c:pt idx="2143">
                  <c:v>-0.42</c:v>
                </c:pt>
                <c:pt idx="2144">
                  <c:v>-0.42</c:v>
                </c:pt>
                <c:pt idx="2145">
                  <c:v>-0.44</c:v>
                </c:pt>
                <c:pt idx="2146">
                  <c:v>-0.46</c:v>
                </c:pt>
                <c:pt idx="2147">
                  <c:v>-0.48</c:v>
                </c:pt>
                <c:pt idx="2148">
                  <c:v>-0.46</c:v>
                </c:pt>
                <c:pt idx="2149">
                  <c:v>-0.48</c:v>
                </c:pt>
                <c:pt idx="2150">
                  <c:v>-0.52</c:v>
                </c:pt>
                <c:pt idx="2151">
                  <c:v>-0.52</c:v>
                </c:pt>
                <c:pt idx="2152">
                  <c:v>-0.52</c:v>
                </c:pt>
                <c:pt idx="2153">
                  <c:v>-0.56000000000000005</c:v>
                </c:pt>
                <c:pt idx="2154">
                  <c:v>-0.54</c:v>
                </c:pt>
                <c:pt idx="2155">
                  <c:v>-0.54</c:v>
                </c:pt>
                <c:pt idx="2156">
                  <c:v>-0.56000000000000005</c:v>
                </c:pt>
                <c:pt idx="2157">
                  <c:v>-0.56000000000000005</c:v>
                </c:pt>
                <c:pt idx="2158">
                  <c:v>-0.54</c:v>
                </c:pt>
                <c:pt idx="2159">
                  <c:v>-0.54</c:v>
                </c:pt>
                <c:pt idx="2160">
                  <c:v>-0.54</c:v>
                </c:pt>
                <c:pt idx="2161">
                  <c:v>-0.54</c:v>
                </c:pt>
                <c:pt idx="2162">
                  <c:v>-0.54</c:v>
                </c:pt>
                <c:pt idx="2163">
                  <c:v>-0.52</c:v>
                </c:pt>
                <c:pt idx="2164">
                  <c:v>-0.5</c:v>
                </c:pt>
                <c:pt idx="2165">
                  <c:v>-0.52</c:v>
                </c:pt>
                <c:pt idx="2166">
                  <c:v>-0.52</c:v>
                </c:pt>
                <c:pt idx="2167">
                  <c:v>-0.52</c:v>
                </c:pt>
                <c:pt idx="2168">
                  <c:v>-0.5</c:v>
                </c:pt>
                <c:pt idx="2169">
                  <c:v>-0.46</c:v>
                </c:pt>
                <c:pt idx="2170">
                  <c:v>-0.46</c:v>
                </c:pt>
                <c:pt idx="2171">
                  <c:v>-0.44</c:v>
                </c:pt>
                <c:pt idx="2172">
                  <c:v>-0.42</c:v>
                </c:pt>
                <c:pt idx="2173">
                  <c:v>-0.42</c:v>
                </c:pt>
                <c:pt idx="2174">
                  <c:v>-0.4</c:v>
                </c:pt>
                <c:pt idx="2175">
                  <c:v>-0.4</c:v>
                </c:pt>
                <c:pt idx="2176">
                  <c:v>-0.38</c:v>
                </c:pt>
                <c:pt idx="2177">
                  <c:v>-0.34</c:v>
                </c:pt>
                <c:pt idx="2178">
                  <c:v>-0.34</c:v>
                </c:pt>
                <c:pt idx="2179">
                  <c:v>-0.32</c:v>
                </c:pt>
                <c:pt idx="2180">
                  <c:v>-0.28000000000000003</c:v>
                </c:pt>
                <c:pt idx="2181">
                  <c:v>-0.26</c:v>
                </c:pt>
                <c:pt idx="2182">
                  <c:v>-0.22</c:v>
                </c:pt>
                <c:pt idx="2183">
                  <c:v>-0.22</c:v>
                </c:pt>
                <c:pt idx="2184">
                  <c:v>-0.18</c:v>
                </c:pt>
                <c:pt idx="2185">
                  <c:v>-0.16</c:v>
                </c:pt>
                <c:pt idx="2186">
                  <c:v>-0.14000000000000001</c:v>
                </c:pt>
                <c:pt idx="2187">
                  <c:v>-0.1</c:v>
                </c:pt>
                <c:pt idx="2188">
                  <c:v>-0.08</c:v>
                </c:pt>
                <c:pt idx="2189">
                  <c:v>-0.08</c:v>
                </c:pt>
                <c:pt idx="2190">
                  <c:v>-0.04</c:v>
                </c:pt>
                <c:pt idx="2191">
                  <c:v>-0.02</c:v>
                </c:pt>
                <c:pt idx="2192">
                  <c:v>0</c:v>
                </c:pt>
                <c:pt idx="2193">
                  <c:v>0.02</c:v>
                </c:pt>
                <c:pt idx="2194">
                  <c:v>0.04</c:v>
                </c:pt>
                <c:pt idx="2195">
                  <c:v>0.08</c:v>
                </c:pt>
                <c:pt idx="2196">
                  <c:v>0.1</c:v>
                </c:pt>
                <c:pt idx="2197">
                  <c:v>0.12</c:v>
                </c:pt>
                <c:pt idx="2198">
                  <c:v>0.16</c:v>
                </c:pt>
                <c:pt idx="2199">
                  <c:v>0.16</c:v>
                </c:pt>
                <c:pt idx="2200">
                  <c:v>0.2</c:v>
                </c:pt>
                <c:pt idx="2201">
                  <c:v>0.22</c:v>
                </c:pt>
                <c:pt idx="2202">
                  <c:v>0.26</c:v>
                </c:pt>
                <c:pt idx="2203">
                  <c:v>0.28000000000000003</c:v>
                </c:pt>
                <c:pt idx="2204">
                  <c:v>0.28000000000000003</c:v>
                </c:pt>
                <c:pt idx="2205">
                  <c:v>0.3</c:v>
                </c:pt>
                <c:pt idx="2206">
                  <c:v>0.32</c:v>
                </c:pt>
                <c:pt idx="2207">
                  <c:v>0.36</c:v>
                </c:pt>
                <c:pt idx="2208">
                  <c:v>0.38</c:v>
                </c:pt>
                <c:pt idx="2209">
                  <c:v>0.36</c:v>
                </c:pt>
                <c:pt idx="2210">
                  <c:v>0.38</c:v>
                </c:pt>
                <c:pt idx="2211">
                  <c:v>0.42</c:v>
                </c:pt>
                <c:pt idx="2212">
                  <c:v>0.42</c:v>
                </c:pt>
                <c:pt idx="2213">
                  <c:v>0.42</c:v>
                </c:pt>
                <c:pt idx="2214">
                  <c:v>0.46</c:v>
                </c:pt>
                <c:pt idx="2215">
                  <c:v>0.46</c:v>
                </c:pt>
                <c:pt idx="2216">
                  <c:v>0.46</c:v>
                </c:pt>
                <c:pt idx="2217">
                  <c:v>0.48</c:v>
                </c:pt>
                <c:pt idx="2218">
                  <c:v>0.5</c:v>
                </c:pt>
                <c:pt idx="2219">
                  <c:v>0.5</c:v>
                </c:pt>
                <c:pt idx="2220">
                  <c:v>0.5</c:v>
                </c:pt>
                <c:pt idx="2221">
                  <c:v>0.5</c:v>
                </c:pt>
                <c:pt idx="2222">
                  <c:v>0.5</c:v>
                </c:pt>
                <c:pt idx="2223">
                  <c:v>0.5</c:v>
                </c:pt>
                <c:pt idx="2224">
                  <c:v>0.5</c:v>
                </c:pt>
                <c:pt idx="2225">
                  <c:v>0.52</c:v>
                </c:pt>
                <c:pt idx="2226">
                  <c:v>0.52</c:v>
                </c:pt>
                <c:pt idx="2227">
                  <c:v>0.5</c:v>
                </c:pt>
                <c:pt idx="2228">
                  <c:v>0.5</c:v>
                </c:pt>
                <c:pt idx="2229">
                  <c:v>0.5</c:v>
                </c:pt>
                <c:pt idx="2230">
                  <c:v>0.48</c:v>
                </c:pt>
                <c:pt idx="2231">
                  <c:v>0.46</c:v>
                </c:pt>
                <c:pt idx="2232">
                  <c:v>0.46</c:v>
                </c:pt>
                <c:pt idx="2233">
                  <c:v>0.46</c:v>
                </c:pt>
                <c:pt idx="2234">
                  <c:v>0.46</c:v>
                </c:pt>
                <c:pt idx="2235">
                  <c:v>0.44</c:v>
                </c:pt>
                <c:pt idx="2236">
                  <c:v>0.42</c:v>
                </c:pt>
                <c:pt idx="2237">
                  <c:v>0.42</c:v>
                </c:pt>
                <c:pt idx="2238">
                  <c:v>0.38</c:v>
                </c:pt>
                <c:pt idx="2239">
                  <c:v>0.36</c:v>
                </c:pt>
                <c:pt idx="2240">
                  <c:v>0.36</c:v>
                </c:pt>
                <c:pt idx="2241">
                  <c:v>0.36</c:v>
                </c:pt>
                <c:pt idx="2242">
                  <c:v>0.34</c:v>
                </c:pt>
                <c:pt idx="2243">
                  <c:v>0.3</c:v>
                </c:pt>
                <c:pt idx="2244">
                  <c:v>0.28000000000000003</c:v>
                </c:pt>
                <c:pt idx="2245">
                  <c:v>0.28000000000000003</c:v>
                </c:pt>
                <c:pt idx="2246">
                  <c:v>0.24</c:v>
                </c:pt>
                <c:pt idx="2247">
                  <c:v>0.22</c:v>
                </c:pt>
                <c:pt idx="2248">
                  <c:v>0.2</c:v>
                </c:pt>
                <c:pt idx="2249">
                  <c:v>0.16</c:v>
                </c:pt>
                <c:pt idx="2250">
                  <c:v>0.14000000000000001</c:v>
                </c:pt>
                <c:pt idx="2251">
                  <c:v>0.12</c:v>
                </c:pt>
                <c:pt idx="2252">
                  <c:v>0.1</c:v>
                </c:pt>
                <c:pt idx="2253">
                  <c:v>0.06</c:v>
                </c:pt>
                <c:pt idx="2254">
                  <c:v>0.04</c:v>
                </c:pt>
                <c:pt idx="2255">
                  <c:v>0.02</c:v>
                </c:pt>
                <c:pt idx="2256">
                  <c:v>0</c:v>
                </c:pt>
                <c:pt idx="2257">
                  <c:v>-0.02</c:v>
                </c:pt>
                <c:pt idx="2258">
                  <c:v>-0.04</c:v>
                </c:pt>
                <c:pt idx="2259">
                  <c:v>-0.06</c:v>
                </c:pt>
                <c:pt idx="2260">
                  <c:v>-0.08</c:v>
                </c:pt>
                <c:pt idx="2261">
                  <c:v>-0.14000000000000001</c:v>
                </c:pt>
                <c:pt idx="2262">
                  <c:v>-0.16</c:v>
                </c:pt>
                <c:pt idx="2263">
                  <c:v>-0.18</c:v>
                </c:pt>
                <c:pt idx="2264">
                  <c:v>-0.2</c:v>
                </c:pt>
                <c:pt idx="2265">
                  <c:v>-0.22</c:v>
                </c:pt>
                <c:pt idx="2266">
                  <c:v>-0.22</c:v>
                </c:pt>
                <c:pt idx="2267">
                  <c:v>-0.28000000000000003</c:v>
                </c:pt>
                <c:pt idx="2268">
                  <c:v>-0.3</c:v>
                </c:pt>
                <c:pt idx="2269">
                  <c:v>-0.32</c:v>
                </c:pt>
                <c:pt idx="2270">
                  <c:v>-0.34</c:v>
                </c:pt>
                <c:pt idx="2271">
                  <c:v>-0.34</c:v>
                </c:pt>
                <c:pt idx="2272">
                  <c:v>-0.36</c:v>
                </c:pt>
                <c:pt idx="2273">
                  <c:v>-0.38</c:v>
                </c:pt>
                <c:pt idx="2274">
                  <c:v>-0.42</c:v>
                </c:pt>
                <c:pt idx="2275">
                  <c:v>-0.42</c:v>
                </c:pt>
                <c:pt idx="2276">
                  <c:v>-0.44</c:v>
                </c:pt>
                <c:pt idx="2277">
                  <c:v>-0.44</c:v>
                </c:pt>
                <c:pt idx="2278">
                  <c:v>-0.44</c:v>
                </c:pt>
                <c:pt idx="2279">
                  <c:v>-0.5</c:v>
                </c:pt>
                <c:pt idx="2280">
                  <c:v>-0.5</c:v>
                </c:pt>
                <c:pt idx="2281">
                  <c:v>-0.52</c:v>
                </c:pt>
                <c:pt idx="2282">
                  <c:v>-0.5</c:v>
                </c:pt>
                <c:pt idx="2283">
                  <c:v>-0.52</c:v>
                </c:pt>
                <c:pt idx="2284">
                  <c:v>-0.57999999999999996</c:v>
                </c:pt>
                <c:pt idx="2285">
                  <c:v>-0.56000000000000005</c:v>
                </c:pt>
                <c:pt idx="2286">
                  <c:v>-0.54</c:v>
                </c:pt>
                <c:pt idx="2287">
                  <c:v>-0.54</c:v>
                </c:pt>
                <c:pt idx="2288">
                  <c:v>-0.54</c:v>
                </c:pt>
                <c:pt idx="2289">
                  <c:v>-0.54</c:v>
                </c:pt>
                <c:pt idx="2290">
                  <c:v>-0.54</c:v>
                </c:pt>
                <c:pt idx="2291">
                  <c:v>-0.54</c:v>
                </c:pt>
                <c:pt idx="2292">
                  <c:v>-0.54</c:v>
                </c:pt>
                <c:pt idx="2293">
                  <c:v>-0.56000000000000005</c:v>
                </c:pt>
                <c:pt idx="2294">
                  <c:v>-0.52</c:v>
                </c:pt>
                <c:pt idx="2295">
                  <c:v>-0.52</c:v>
                </c:pt>
                <c:pt idx="2296">
                  <c:v>-0.52</c:v>
                </c:pt>
                <c:pt idx="2297">
                  <c:v>-0.5</c:v>
                </c:pt>
                <c:pt idx="2298">
                  <c:v>-0.48</c:v>
                </c:pt>
                <c:pt idx="2299">
                  <c:v>-0.48</c:v>
                </c:pt>
                <c:pt idx="2300">
                  <c:v>-0.48</c:v>
                </c:pt>
                <c:pt idx="2301">
                  <c:v>-0.48</c:v>
                </c:pt>
                <c:pt idx="2302">
                  <c:v>-0.46</c:v>
                </c:pt>
                <c:pt idx="2303">
                  <c:v>-0.44</c:v>
                </c:pt>
                <c:pt idx="2304">
                  <c:v>-0.42</c:v>
                </c:pt>
                <c:pt idx="2305">
                  <c:v>-0.38</c:v>
                </c:pt>
                <c:pt idx="2306">
                  <c:v>-0.38</c:v>
                </c:pt>
                <c:pt idx="2307">
                  <c:v>-0.38</c:v>
                </c:pt>
                <c:pt idx="2308">
                  <c:v>-0.34</c:v>
                </c:pt>
                <c:pt idx="2309">
                  <c:v>-0.34</c:v>
                </c:pt>
                <c:pt idx="2310">
                  <c:v>-0.34</c:v>
                </c:pt>
                <c:pt idx="2311">
                  <c:v>-0.3</c:v>
                </c:pt>
                <c:pt idx="2312">
                  <c:v>-0.28000000000000003</c:v>
                </c:pt>
                <c:pt idx="2313">
                  <c:v>-0.26</c:v>
                </c:pt>
                <c:pt idx="2314">
                  <c:v>-0.22</c:v>
                </c:pt>
                <c:pt idx="2315">
                  <c:v>-0.22</c:v>
                </c:pt>
                <c:pt idx="2316">
                  <c:v>-0.18</c:v>
                </c:pt>
                <c:pt idx="2317">
                  <c:v>-0.16</c:v>
                </c:pt>
                <c:pt idx="2318">
                  <c:v>-0.14000000000000001</c:v>
                </c:pt>
                <c:pt idx="2319">
                  <c:v>-0.12</c:v>
                </c:pt>
                <c:pt idx="2320">
                  <c:v>-0.08</c:v>
                </c:pt>
                <c:pt idx="2321">
                  <c:v>-0.06</c:v>
                </c:pt>
                <c:pt idx="2322">
                  <c:v>-0.04</c:v>
                </c:pt>
                <c:pt idx="2323">
                  <c:v>0.02</c:v>
                </c:pt>
                <c:pt idx="2324">
                  <c:v>0.02</c:v>
                </c:pt>
                <c:pt idx="2325">
                  <c:v>0.04</c:v>
                </c:pt>
                <c:pt idx="2326">
                  <c:v>0.06</c:v>
                </c:pt>
                <c:pt idx="2327">
                  <c:v>0.1</c:v>
                </c:pt>
                <c:pt idx="2328">
                  <c:v>0.14000000000000001</c:v>
                </c:pt>
                <c:pt idx="2329">
                  <c:v>0.14000000000000001</c:v>
                </c:pt>
                <c:pt idx="2330">
                  <c:v>0.16</c:v>
                </c:pt>
                <c:pt idx="2331">
                  <c:v>0.18</c:v>
                </c:pt>
                <c:pt idx="2332">
                  <c:v>0.22</c:v>
                </c:pt>
                <c:pt idx="2333">
                  <c:v>0.22</c:v>
                </c:pt>
                <c:pt idx="2334">
                  <c:v>0.24</c:v>
                </c:pt>
                <c:pt idx="2335">
                  <c:v>0.26</c:v>
                </c:pt>
                <c:pt idx="2336">
                  <c:v>0.28000000000000003</c:v>
                </c:pt>
                <c:pt idx="2337">
                  <c:v>0.3</c:v>
                </c:pt>
                <c:pt idx="2338">
                  <c:v>0.34</c:v>
                </c:pt>
                <c:pt idx="2339">
                  <c:v>0.36</c:v>
                </c:pt>
                <c:pt idx="2340">
                  <c:v>0.36</c:v>
                </c:pt>
                <c:pt idx="2341">
                  <c:v>0.38</c:v>
                </c:pt>
                <c:pt idx="2342">
                  <c:v>0.38</c:v>
                </c:pt>
                <c:pt idx="2343">
                  <c:v>0.42</c:v>
                </c:pt>
                <c:pt idx="2344">
                  <c:v>0.44</c:v>
                </c:pt>
                <c:pt idx="2345">
                  <c:v>0.44</c:v>
                </c:pt>
                <c:pt idx="2346">
                  <c:v>0.46</c:v>
                </c:pt>
                <c:pt idx="2347">
                  <c:v>0.46</c:v>
                </c:pt>
                <c:pt idx="2348">
                  <c:v>0.48</c:v>
                </c:pt>
                <c:pt idx="2349">
                  <c:v>0.5</c:v>
                </c:pt>
                <c:pt idx="2350">
                  <c:v>0.5</c:v>
                </c:pt>
                <c:pt idx="2351">
                  <c:v>0.5</c:v>
                </c:pt>
                <c:pt idx="2352">
                  <c:v>0.52</c:v>
                </c:pt>
                <c:pt idx="2353">
                  <c:v>0.5</c:v>
                </c:pt>
                <c:pt idx="2354">
                  <c:v>0.5</c:v>
                </c:pt>
                <c:pt idx="2355">
                  <c:v>0.5</c:v>
                </c:pt>
                <c:pt idx="2356">
                  <c:v>0.52</c:v>
                </c:pt>
                <c:pt idx="2357">
                  <c:v>0.5</c:v>
                </c:pt>
                <c:pt idx="2358">
                  <c:v>0.5</c:v>
                </c:pt>
                <c:pt idx="2359">
                  <c:v>0.5</c:v>
                </c:pt>
                <c:pt idx="2360">
                  <c:v>0.48</c:v>
                </c:pt>
                <c:pt idx="2361">
                  <c:v>0.5</c:v>
                </c:pt>
                <c:pt idx="2362">
                  <c:v>0.5</c:v>
                </c:pt>
                <c:pt idx="2363">
                  <c:v>0.48</c:v>
                </c:pt>
                <c:pt idx="2364">
                  <c:v>0.48</c:v>
                </c:pt>
                <c:pt idx="2365">
                  <c:v>0.48</c:v>
                </c:pt>
                <c:pt idx="2366">
                  <c:v>0.44</c:v>
                </c:pt>
                <c:pt idx="2367">
                  <c:v>0.46</c:v>
                </c:pt>
                <c:pt idx="2368">
                  <c:v>0.42</c:v>
                </c:pt>
                <c:pt idx="2369">
                  <c:v>0.38</c:v>
                </c:pt>
                <c:pt idx="2370">
                  <c:v>0.38</c:v>
                </c:pt>
                <c:pt idx="2371">
                  <c:v>0.36</c:v>
                </c:pt>
                <c:pt idx="2372">
                  <c:v>0.36</c:v>
                </c:pt>
                <c:pt idx="2373">
                  <c:v>0.34</c:v>
                </c:pt>
                <c:pt idx="2374">
                  <c:v>0.32</c:v>
                </c:pt>
                <c:pt idx="2375">
                  <c:v>0.32</c:v>
                </c:pt>
                <c:pt idx="2376">
                  <c:v>0.28000000000000003</c:v>
                </c:pt>
                <c:pt idx="2377">
                  <c:v>0.24</c:v>
                </c:pt>
                <c:pt idx="2378">
                  <c:v>0.24</c:v>
                </c:pt>
                <c:pt idx="2379">
                  <c:v>0.2</c:v>
                </c:pt>
                <c:pt idx="2380">
                  <c:v>0.18</c:v>
                </c:pt>
                <c:pt idx="2381">
                  <c:v>0.16</c:v>
                </c:pt>
                <c:pt idx="2382">
                  <c:v>0.14000000000000001</c:v>
                </c:pt>
                <c:pt idx="2383">
                  <c:v>0.12</c:v>
                </c:pt>
                <c:pt idx="2384">
                  <c:v>0.08</c:v>
                </c:pt>
                <c:pt idx="2385">
                  <c:v>0.06</c:v>
                </c:pt>
                <c:pt idx="2386">
                  <c:v>0.04</c:v>
                </c:pt>
                <c:pt idx="2387">
                  <c:v>0.02</c:v>
                </c:pt>
                <c:pt idx="2388">
                  <c:v>0</c:v>
                </c:pt>
                <c:pt idx="2389">
                  <c:v>-0.04</c:v>
                </c:pt>
                <c:pt idx="2390">
                  <c:v>-0.04</c:v>
                </c:pt>
                <c:pt idx="2391">
                  <c:v>-0.08</c:v>
                </c:pt>
                <c:pt idx="2392">
                  <c:v>-0.12</c:v>
                </c:pt>
                <c:pt idx="2393">
                  <c:v>-0.12</c:v>
                </c:pt>
                <c:pt idx="2394">
                  <c:v>-0.16</c:v>
                </c:pt>
                <c:pt idx="2395">
                  <c:v>-0.18</c:v>
                </c:pt>
                <c:pt idx="2396">
                  <c:v>-0.2</c:v>
                </c:pt>
                <c:pt idx="2397">
                  <c:v>-0.22</c:v>
                </c:pt>
                <c:pt idx="2398">
                  <c:v>-0.26</c:v>
                </c:pt>
                <c:pt idx="2399">
                  <c:v>-0.28000000000000003</c:v>
                </c:pt>
                <c:pt idx="2400">
                  <c:v>-0.28000000000000003</c:v>
                </c:pt>
                <c:pt idx="2401">
                  <c:v>-0.32</c:v>
                </c:pt>
                <c:pt idx="2402">
                  <c:v>-0.34</c:v>
                </c:pt>
                <c:pt idx="2403">
                  <c:v>-0.36</c:v>
                </c:pt>
                <c:pt idx="2404">
                  <c:v>-0.38</c:v>
                </c:pt>
                <c:pt idx="2405">
                  <c:v>-0.4</c:v>
                </c:pt>
                <c:pt idx="2406">
                  <c:v>-0.4</c:v>
                </c:pt>
                <c:pt idx="2407">
                  <c:v>-0.42</c:v>
                </c:pt>
                <c:pt idx="2408">
                  <c:v>-0.44</c:v>
                </c:pt>
                <c:pt idx="2409">
                  <c:v>-0.46</c:v>
                </c:pt>
                <c:pt idx="2410">
                  <c:v>-0.46</c:v>
                </c:pt>
                <c:pt idx="2411">
                  <c:v>-0.48</c:v>
                </c:pt>
                <c:pt idx="2412">
                  <c:v>-0.5</c:v>
                </c:pt>
                <c:pt idx="2413">
                  <c:v>-0.52</c:v>
                </c:pt>
                <c:pt idx="2414">
                  <c:v>-0.52</c:v>
                </c:pt>
                <c:pt idx="2415">
                  <c:v>-0.54</c:v>
                </c:pt>
                <c:pt idx="2416">
                  <c:v>-0.54</c:v>
                </c:pt>
                <c:pt idx="2417">
                  <c:v>-0.56000000000000005</c:v>
                </c:pt>
                <c:pt idx="2418">
                  <c:v>-0.54</c:v>
                </c:pt>
                <c:pt idx="2419">
                  <c:v>-0.54</c:v>
                </c:pt>
                <c:pt idx="2420">
                  <c:v>-0.56000000000000005</c:v>
                </c:pt>
                <c:pt idx="2421">
                  <c:v>-0.54</c:v>
                </c:pt>
                <c:pt idx="2422">
                  <c:v>-0.56000000000000005</c:v>
                </c:pt>
                <c:pt idx="2423">
                  <c:v>-0.56000000000000005</c:v>
                </c:pt>
                <c:pt idx="2424">
                  <c:v>-0.56000000000000005</c:v>
                </c:pt>
                <c:pt idx="2425">
                  <c:v>-0.54</c:v>
                </c:pt>
                <c:pt idx="2426">
                  <c:v>-0.54</c:v>
                </c:pt>
                <c:pt idx="2427">
                  <c:v>-0.52</c:v>
                </c:pt>
                <c:pt idx="2428">
                  <c:v>-0.52</c:v>
                </c:pt>
                <c:pt idx="2429">
                  <c:v>-0.52</c:v>
                </c:pt>
                <c:pt idx="2430">
                  <c:v>-0.5</c:v>
                </c:pt>
                <c:pt idx="2431">
                  <c:v>-0.48</c:v>
                </c:pt>
                <c:pt idx="2432">
                  <c:v>-0.48</c:v>
                </c:pt>
                <c:pt idx="2433">
                  <c:v>-0.44</c:v>
                </c:pt>
                <c:pt idx="2434">
                  <c:v>-0.44</c:v>
                </c:pt>
                <c:pt idx="2435">
                  <c:v>-0.44</c:v>
                </c:pt>
                <c:pt idx="2436">
                  <c:v>-0.42</c:v>
                </c:pt>
                <c:pt idx="2437">
                  <c:v>-0.42</c:v>
                </c:pt>
                <c:pt idx="2438">
                  <c:v>-0.4</c:v>
                </c:pt>
                <c:pt idx="2439">
                  <c:v>-0.36</c:v>
                </c:pt>
                <c:pt idx="2440">
                  <c:v>-0.34</c:v>
                </c:pt>
                <c:pt idx="2441">
                  <c:v>-0.34</c:v>
                </c:pt>
                <c:pt idx="2442">
                  <c:v>-0.3</c:v>
                </c:pt>
                <c:pt idx="2443">
                  <c:v>-0.28000000000000003</c:v>
                </c:pt>
                <c:pt idx="2444">
                  <c:v>-0.26</c:v>
                </c:pt>
                <c:pt idx="2445">
                  <c:v>-0.26</c:v>
                </c:pt>
                <c:pt idx="2446">
                  <c:v>-0.2</c:v>
                </c:pt>
                <c:pt idx="2447">
                  <c:v>-0.2</c:v>
                </c:pt>
                <c:pt idx="2448">
                  <c:v>-0.16</c:v>
                </c:pt>
                <c:pt idx="2449">
                  <c:v>-0.14000000000000001</c:v>
                </c:pt>
                <c:pt idx="2450">
                  <c:v>-0.12</c:v>
                </c:pt>
                <c:pt idx="2451">
                  <c:v>-0.08</c:v>
                </c:pt>
                <c:pt idx="2452">
                  <c:v>-0.08</c:v>
                </c:pt>
                <c:pt idx="2453">
                  <c:v>-0.08</c:v>
                </c:pt>
                <c:pt idx="2454">
                  <c:v>-0.02</c:v>
                </c:pt>
                <c:pt idx="2455">
                  <c:v>0</c:v>
                </c:pt>
                <c:pt idx="2456">
                  <c:v>0.04</c:v>
                </c:pt>
                <c:pt idx="2457">
                  <c:v>0.06</c:v>
                </c:pt>
                <c:pt idx="2458">
                  <c:v>0.08</c:v>
                </c:pt>
                <c:pt idx="2459">
                  <c:v>0.1</c:v>
                </c:pt>
                <c:pt idx="2460">
                  <c:v>0.12</c:v>
                </c:pt>
                <c:pt idx="2461">
                  <c:v>0.16</c:v>
                </c:pt>
                <c:pt idx="2462">
                  <c:v>0.18</c:v>
                </c:pt>
                <c:pt idx="2463">
                  <c:v>0.22</c:v>
                </c:pt>
                <c:pt idx="2464">
                  <c:v>0.22</c:v>
                </c:pt>
                <c:pt idx="2465">
                  <c:v>0.24</c:v>
                </c:pt>
                <c:pt idx="2466">
                  <c:v>0.24</c:v>
                </c:pt>
                <c:pt idx="2467">
                  <c:v>0.28000000000000003</c:v>
                </c:pt>
                <c:pt idx="2468">
                  <c:v>0.3</c:v>
                </c:pt>
                <c:pt idx="2469">
                  <c:v>0.34</c:v>
                </c:pt>
                <c:pt idx="2470">
                  <c:v>0.34</c:v>
                </c:pt>
                <c:pt idx="2471">
                  <c:v>0.36</c:v>
                </c:pt>
                <c:pt idx="2472">
                  <c:v>0.38</c:v>
                </c:pt>
                <c:pt idx="2473">
                  <c:v>0.38</c:v>
                </c:pt>
                <c:pt idx="2474">
                  <c:v>0.42</c:v>
                </c:pt>
                <c:pt idx="2475">
                  <c:v>0.42</c:v>
                </c:pt>
                <c:pt idx="2476">
                  <c:v>0.42</c:v>
                </c:pt>
                <c:pt idx="2477">
                  <c:v>0.42</c:v>
                </c:pt>
                <c:pt idx="2478">
                  <c:v>0.46</c:v>
                </c:pt>
                <c:pt idx="2479">
                  <c:v>0.46</c:v>
                </c:pt>
                <c:pt idx="2480">
                  <c:v>0.46</c:v>
                </c:pt>
                <c:pt idx="2481">
                  <c:v>0.5</c:v>
                </c:pt>
                <c:pt idx="2482">
                  <c:v>0.5</c:v>
                </c:pt>
                <c:pt idx="2483">
                  <c:v>0.52</c:v>
                </c:pt>
                <c:pt idx="2484">
                  <c:v>0.5</c:v>
                </c:pt>
                <c:pt idx="2485">
                  <c:v>0.5</c:v>
                </c:pt>
                <c:pt idx="2486">
                  <c:v>0.5</c:v>
                </c:pt>
                <c:pt idx="2487">
                  <c:v>0.5</c:v>
                </c:pt>
                <c:pt idx="2488">
                  <c:v>0.5</c:v>
                </c:pt>
                <c:pt idx="2489">
                  <c:v>0.5</c:v>
                </c:pt>
                <c:pt idx="2490">
                  <c:v>0.5</c:v>
                </c:pt>
                <c:pt idx="2491">
                  <c:v>0.48</c:v>
                </c:pt>
                <c:pt idx="2492">
                  <c:v>0.5</c:v>
                </c:pt>
                <c:pt idx="2493">
                  <c:v>0.48</c:v>
                </c:pt>
                <c:pt idx="2494">
                  <c:v>0.48</c:v>
                </c:pt>
                <c:pt idx="2495">
                  <c:v>0.44</c:v>
                </c:pt>
                <c:pt idx="2496">
                  <c:v>0.46</c:v>
                </c:pt>
                <c:pt idx="2497">
                  <c:v>0.44</c:v>
                </c:pt>
                <c:pt idx="2498">
                  <c:v>0.42</c:v>
                </c:pt>
                <c:pt idx="2499">
                  <c:v>0.44</c:v>
                </c:pt>
              </c:numCache>
            </c:numRef>
          </c:val>
          <c:smooth val="0"/>
        </c:ser>
        <c:dLbls>
          <c:showLegendKey val="0"/>
          <c:showVal val="0"/>
          <c:showCatName val="0"/>
          <c:showSerName val="0"/>
          <c:showPercent val="0"/>
          <c:showBubbleSize val="0"/>
        </c:dLbls>
        <c:marker val="1"/>
        <c:smooth val="0"/>
        <c:axId val="39199872"/>
        <c:axId val="39201792"/>
      </c:lineChart>
      <c:lineChart>
        <c:grouping val="standard"/>
        <c:varyColors val="0"/>
        <c:ser>
          <c:idx val="1"/>
          <c:order val="1"/>
          <c:tx>
            <c:v>Output</c:v>
          </c:tx>
          <c:spPr>
            <a:ln w="12700"/>
          </c:spPr>
          <c:marker>
            <c:symbol val="none"/>
          </c:marker>
          <c:val>
            <c:numRef>
              <c:f>sinewaveat3800!$F$1:$F$2500</c:f>
              <c:numCache>
                <c:formatCode>General</c:formatCode>
                <c:ptCount val="2500"/>
                <c:pt idx="0">
                  <c:v>-2.4E-2</c:v>
                </c:pt>
                <c:pt idx="1">
                  <c:v>-2.8000000000000001E-2</c:v>
                </c:pt>
                <c:pt idx="2">
                  <c:v>-2.4E-2</c:v>
                </c:pt>
                <c:pt idx="3">
                  <c:v>-2.4E-2</c:v>
                </c:pt>
                <c:pt idx="4">
                  <c:v>-2.8000000000000001E-2</c:v>
                </c:pt>
                <c:pt idx="5">
                  <c:v>-2.4E-2</c:v>
                </c:pt>
                <c:pt idx="6">
                  <c:v>-2.4E-2</c:v>
                </c:pt>
                <c:pt idx="7">
                  <c:v>-2.8000000000000001E-2</c:v>
                </c:pt>
                <c:pt idx="8">
                  <c:v>-0.02</c:v>
                </c:pt>
                <c:pt idx="9">
                  <c:v>-2.8000000000000001E-2</c:v>
                </c:pt>
                <c:pt idx="10">
                  <c:v>-2.8000000000000001E-2</c:v>
                </c:pt>
                <c:pt idx="11">
                  <c:v>-2.4E-2</c:v>
                </c:pt>
                <c:pt idx="12">
                  <c:v>-2.4E-2</c:v>
                </c:pt>
                <c:pt idx="13">
                  <c:v>-2.8000000000000001E-2</c:v>
                </c:pt>
                <c:pt idx="14">
                  <c:v>-2.8000000000000001E-2</c:v>
                </c:pt>
                <c:pt idx="15">
                  <c:v>-2.8000000000000001E-2</c:v>
                </c:pt>
                <c:pt idx="16">
                  <c:v>-2.8000000000000001E-2</c:v>
                </c:pt>
                <c:pt idx="17">
                  <c:v>-3.2000000000000001E-2</c:v>
                </c:pt>
                <c:pt idx="18">
                  <c:v>-2.8000000000000001E-2</c:v>
                </c:pt>
                <c:pt idx="19">
                  <c:v>-3.2000000000000001E-2</c:v>
                </c:pt>
                <c:pt idx="20">
                  <c:v>-3.2000000000000001E-2</c:v>
                </c:pt>
                <c:pt idx="21">
                  <c:v>-3.2000000000000001E-2</c:v>
                </c:pt>
                <c:pt idx="22">
                  <c:v>-2.8000000000000001E-2</c:v>
                </c:pt>
                <c:pt idx="23">
                  <c:v>-2.8000000000000001E-2</c:v>
                </c:pt>
                <c:pt idx="24">
                  <c:v>-2.8000000000000001E-2</c:v>
                </c:pt>
                <c:pt idx="25">
                  <c:v>-3.2000000000000001E-2</c:v>
                </c:pt>
                <c:pt idx="26">
                  <c:v>-3.2000000000000001E-2</c:v>
                </c:pt>
                <c:pt idx="27">
                  <c:v>-2.8000000000000001E-2</c:v>
                </c:pt>
                <c:pt idx="28">
                  <c:v>-2.8000000000000001E-2</c:v>
                </c:pt>
                <c:pt idx="29">
                  <c:v>-3.2000000000000001E-2</c:v>
                </c:pt>
                <c:pt idx="30">
                  <c:v>-3.2000000000000001E-2</c:v>
                </c:pt>
                <c:pt idx="31">
                  <c:v>-3.2000000000000001E-2</c:v>
                </c:pt>
                <c:pt idx="32">
                  <c:v>-3.2000000000000001E-2</c:v>
                </c:pt>
                <c:pt idx="33">
                  <c:v>-3.5999999999999997E-2</c:v>
                </c:pt>
                <c:pt idx="34">
                  <c:v>-3.2000000000000001E-2</c:v>
                </c:pt>
                <c:pt idx="35">
                  <c:v>-3.5999999999999997E-2</c:v>
                </c:pt>
                <c:pt idx="36">
                  <c:v>-3.2000000000000001E-2</c:v>
                </c:pt>
                <c:pt idx="37">
                  <c:v>-3.2000000000000001E-2</c:v>
                </c:pt>
                <c:pt idx="38">
                  <c:v>-3.2000000000000001E-2</c:v>
                </c:pt>
                <c:pt idx="39">
                  <c:v>-3.2000000000000001E-2</c:v>
                </c:pt>
                <c:pt idx="40">
                  <c:v>-2.8000000000000001E-2</c:v>
                </c:pt>
                <c:pt idx="41">
                  <c:v>-3.5999999999999997E-2</c:v>
                </c:pt>
                <c:pt idx="42">
                  <c:v>-3.2000000000000001E-2</c:v>
                </c:pt>
                <c:pt idx="43">
                  <c:v>-2.8000000000000001E-2</c:v>
                </c:pt>
                <c:pt idx="44">
                  <c:v>-3.2000000000000001E-2</c:v>
                </c:pt>
                <c:pt idx="45">
                  <c:v>-3.5999999999999997E-2</c:v>
                </c:pt>
                <c:pt idx="46">
                  <c:v>-3.2000000000000001E-2</c:v>
                </c:pt>
                <c:pt idx="47">
                  <c:v>-3.2000000000000001E-2</c:v>
                </c:pt>
                <c:pt idx="48">
                  <c:v>-3.5999999999999997E-2</c:v>
                </c:pt>
                <c:pt idx="49">
                  <c:v>-3.5999999999999997E-2</c:v>
                </c:pt>
                <c:pt idx="50">
                  <c:v>-3.5999999999999997E-2</c:v>
                </c:pt>
                <c:pt idx="51">
                  <c:v>-3.5999999999999997E-2</c:v>
                </c:pt>
                <c:pt idx="52">
                  <c:v>-0.04</c:v>
                </c:pt>
                <c:pt idx="53">
                  <c:v>-3.5999999999999997E-2</c:v>
                </c:pt>
                <c:pt idx="54">
                  <c:v>-0.04</c:v>
                </c:pt>
                <c:pt idx="55">
                  <c:v>-3.5999999999999997E-2</c:v>
                </c:pt>
                <c:pt idx="56">
                  <c:v>-0.04</c:v>
                </c:pt>
                <c:pt idx="57">
                  <c:v>-0.04</c:v>
                </c:pt>
                <c:pt idx="58">
                  <c:v>-3.5999999999999997E-2</c:v>
                </c:pt>
                <c:pt idx="59">
                  <c:v>-0.04</c:v>
                </c:pt>
                <c:pt idx="60">
                  <c:v>-3.5999999999999997E-2</c:v>
                </c:pt>
                <c:pt idx="61">
                  <c:v>-3.5999999999999997E-2</c:v>
                </c:pt>
                <c:pt idx="62">
                  <c:v>-3.5999999999999997E-2</c:v>
                </c:pt>
                <c:pt idx="63">
                  <c:v>-3.5999999999999997E-2</c:v>
                </c:pt>
                <c:pt idx="64">
                  <c:v>-0.04</c:v>
                </c:pt>
                <c:pt idx="65">
                  <c:v>-0.04</c:v>
                </c:pt>
                <c:pt idx="66">
                  <c:v>-3.5999999999999997E-2</c:v>
                </c:pt>
                <c:pt idx="67">
                  <c:v>-3.5999999999999997E-2</c:v>
                </c:pt>
                <c:pt idx="68">
                  <c:v>-0.04</c:v>
                </c:pt>
                <c:pt idx="69">
                  <c:v>-0.04</c:v>
                </c:pt>
                <c:pt idx="70">
                  <c:v>-0.04</c:v>
                </c:pt>
                <c:pt idx="71">
                  <c:v>-3.5999999999999997E-2</c:v>
                </c:pt>
                <c:pt idx="72">
                  <c:v>-0.04</c:v>
                </c:pt>
                <c:pt idx="73">
                  <c:v>-0.04</c:v>
                </c:pt>
                <c:pt idx="74">
                  <c:v>-3.5999999999999997E-2</c:v>
                </c:pt>
                <c:pt idx="75">
                  <c:v>-4.3999999999999997E-2</c:v>
                </c:pt>
                <c:pt idx="76">
                  <c:v>-4.3999999999999997E-2</c:v>
                </c:pt>
                <c:pt idx="77">
                  <c:v>-0.04</c:v>
                </c:pt>
                <c:pt idx="78">
                  <c:v>-4.3999999999999997E-2</c:v>
                </c:pt>
                <c:pt idx="79">
                  <c:v>-0.04</c:v>
                </c:pt>
                <c:pt idx="80">
                  <c:v>-4.3999999999999997E-2</c:v>
                </c:pt>
                <c:pt idx="81">
                  <c:v>-0.04</c:v>
                </c:pt>
                <c:pt idx="82">
                  <c:v>-4.3999999999999997E-2</c:v>
                </c:pt>
                <c:pt idx="83">
                  <c:v>-4.3999999999999997E-2</c:v>
                </c:pt>
                <c:pt idx="84">
                  <c:v>-4.3999999999999997E-2</c:v>
                </c:pt>
                <c:pt idx="85">
                  <c:v>-4.3999999999999997E-2</c:v>
                </c:pt>
                <c:pt idx="86">
                  <c:v>-0.04</c:v>
                </c:pt>
                <c:pt idx="87">
                  <c:v>-4.3999999999999997E-2</c:v>
                </c:pt>
                <c:pt idx="88">
                  <c:v>-4.8000000000000001E-2</c:v>
                </c:pt>
                <c:pt idx="89">
                  <c:v>-4.3999999999999997E-2</c:v>
                </c:pt>
                <c:pt idx="90">
                  <c:v>-4.3999999999999997E-2</c:v>
                </c:pt>
                <c:pt idx="91">
                  <c:v>-4.3999999999999997E-2</c:v>
                </c:pt>
                <c:pt idx="92">
                  <c:v>-4.3999999999999997E-2</c:v>
                </c:pt>
                <c:pt idx="93">
                  <c:v>-4.3999999999999997E-2</c:v>
                </c:pt>
                <c:pt idx="94">
                  <c:v>-4.3999999999999997E-2</c:v>
                </c:pt>
                <c:pt idx="95">
                  <c:v>-4.3999999999999997E-2</c:v>
                </c:pt>
                <c:pt idx="96">
                  <c:v>-4.3999999999999997E-2</c:v>
                </c:pt>
                <c:pt idx="97">
                  <c:v>-4.3999999999999997E-2</c:v>
                </c:pt>
                <c:pt idx="98">
                  <c:v>-4.3999999999999997E-2</c:v>
                </c:pt>
                <c:pt idx="99">
                  <c:v>-4.3999999999999997E-2</c:v>
                </c:pt>
                <c:pt idx="100">
                  <c:v>-4.3999999999999997E-2</c:v>
                </c:pt>
                <c:pt idx="101">
                  <c:v>-4.8000000000000001E-2</c:v>
                </c:pt>
                <c:pt idx="102">
                  <c:v>-4.3999999999999997E-2</c:v>
                </c:pt>
                <c:pt idx="103">
                  <c:v>-4.8000000000000001E-2</c:v>
                </c:pt>
                <c:pt idx="104">
                  <c:v>-4.8000000000000001E-2</c:v>
                </c:pt>
                <c:pt idx="105">
                  <c:v>-4.8000000000000001E-2</c:v>
                </c:pt>
                <c:pt idx="106">
                  <c:v>-4.3999999999999997E-2</c:v>
                </c:pt>
                <c:pt idx="107">
                  <c:v>-4.3999999999999997E-2</c:v>
                </c:pt>
                <c:pt idx="108">
                  <c:v>-4.8000000000000001E-2</c:v>
                </c:pt>
                <c:pt idx="109">
                  <c:v>-5.1999999999999998E-2</c:v>
                </c:pt>
                <c:pt idx="110">
                  <c:v>-4.8000000000000001E-2</c:v>
                </c:pt>
                <c:pt idx="111">
                  <c:v>-4.8000000000000001E-2</c:v>
                </c:pt>
                <c:pt idx="112">
                  <c:v>-5.1999999999999998E-2</c:v>
                </c:pt>
                <c:pt idx="113">
                  <c:v>-4.8000000000000001E-2</c:v>
                </c:pt>
                <c:pt idx="114">
                  <c:v>-4.8000000000000001E-2</c:v>
                </c:pt>
                <c:pt idx="115">
                  <c:v>-5.1999999999999998E-2</c:v>
                </c:pt>
                <c:pt idx="116">
                  <c:v>-5.1999999999999998E-2</c:v>
                </c:pt>
                <c:pt idx="117">
                  <c:v>-4.8000000000000001E-2</c:v>
                </c:pt>
                <c:pt idx="118">
                  <c:v>-4.8000000000000001E-2</c:v>
                </c:pt>
                <c:pt idx="119">
                  <c:v>-5.1999999999999998E-2</c:v>
                </c:pt>
                <c:pt idx="120">
                  <c:v>-5.1999999999999998E-2</c:v>
                </c:pt>
                <c:pt idx="121">
                  <c:v>-5.1999999999999998E-2</c:v>
                </c:pt>
                <c:pt idx="122">
                  <c:v>-5.1999999999999998E-2</c:v>
                </c:pt>
                <c:pt idx="123">
                  <c:v>-5.1999999999999998E-2</c:v>
                </c:pt>
                <c:pt idx="124">
                  <c:v>-4.8000000000000001E-2</c:v>
                </c:pt>
                <c:pt idx="125">
                  <c:v>-5.1999999999999998E-2</c:v>
                </c:pt>
                <c:pt idx="126">
                  <c:v>-5.1999999999999998E-2</c:v>
                </c:pt>
                <c:pt idx="127">
                  <c:v>-5.6000000000000001E-2</c:v>
                </c:pt>
                <c:pt idx="128">
                  <c:v>-5.1999999999999998E-2</c:v>
                </c:pt>
                <c:pt idx="129">
                  <c:v>-5.6000000000000001E-2</c:v>
                </c:pt>
                <c:pt idx="130">
                  <c:v>-5.1999999999999998E-2</c:v>
                </c:pt>
                <c:pt idx="131">
                  <c:v>-5.1999999999999998E-2</c:v>
                </c:pt>
                <c:pt idx="132">
                  <c:v>-5.1999999999999998E-2</c:v>
                </c:pt>
                <c:pt idx="133">
                  <c:v>-5.6000000000000001E-2</c:v>
                </c:pt>
                <c:pt idx="134">
                  <c:v>-5.6000000000000001E-2</c:v>
                </c:pt>
                <c:pt idx="135">
                  <c:v>-5.1999999999999998E-2</c:v>
                </c:pt>
                <c:pt idx="136">
                  <c:v>-5.1999999999999998E-2</c:v>
                </c:pt>
                <c:pt idx="137">
                  <c:v>-5.6000000000000001E-2</c:v>
                </c:pt>
                <c:pt idx="138">
                  <c:v>-5.6000000000000001E-2</c:v>
                </c:pt>
                <c:pt idx="139">
                  <c:v>-5.1999999999999998E-2</c:v>
                </c:pt>
                <c:pt idx="140">
                  <c:v>-5.6000000000000001E-2</c:v>
                </c:pt>
                <c:pt idx="141">
                  <c:v>-5.6000000000000001E-2</c:v>
                </c:pt>
                <c:pt idx="142">
                  <c:v>-5.1999999999999998E-2</c:v>
                </c:pt>
                <c:pt idx="143">
                  <c:v>-5.6000000000000001E-2</c:v>
                </c:pt>
                <c:pt idx="144">
                  <c:v>-0.06</c:v>
                </c:pt>
                <c:pt idx="145">
                  <c:v>-5.1999999999999998E-2</c:v>
                </c:pt>
                <c:pt idx="146">
                  <c:v>-5.6000000000000001E-2</c:v>
                </c:pt>
                <c:pt idx="147">
                  <c:v>-5.1999999999999998E-2</c:v>
                </c:pt>
                <c:pt idx="148">
                  <c:v>-0.06</c:v>
                </c:pt>
                <c:pt idx="149">
                  <c:v>-5.6000000000000001E-2</c:v>
                </c:pt>
                <c:pt idx="150">
                  <c:v>-5.6000000000000001E-2</c:v>
                </c:pt>
                <c:pt idx="151">
                  <c:v>-5.6000000000000001E-2</c:v>
                </c:pt>
                <c:pt idx="152">
                  <c:v>-5.6000000000000001E-2</c:v>
                </c:pt>
                <c:pt idx="153">
                  <c:v>-5.6000000000000001E-2</c:v>
                </c:pt>
                <c:pt idx="154">
                  <c:v>-5.6000000000000001E-2</c:v>
                </c:pt>
                <c:pt idx="155">
                  <c:v>-5.6000000000000001E-2</c:v>
                </c:pt>
                <c:pt idx="156">
                  <c:v>-0.06</c:v>
                </c:pt>
                <c:pt idx="157">
                  <c:v>-0.06</c:v>
                </c:pt>
                <c:pt idx="158">
                  <c:v>-0.06</c:v>
                </c:pt>
                <c:pt idx="159">
                  <c:v>-0.06</c:v>
                </c:pt>
                <c:pt idx="160">
                  <c:v>-0.06</c:v>
                </c:pt>
                <c:pt idx="161">
                  <c:v>-5.6000000000000001E-2</c:v>
                </c:pt>
                <c:pt idx="162">
                  <c:v>-5.6000000000000001E-2</c:v>
                </c:pt>
                <c:pt idx="163">
                  <c:v>-0.06</c:v>
                </c:pt>
                <c:pt idx="164">
                  <c:v>-5.6000000000000001E-2</c:v>
                </c:pt>
                <c:pt idx="165">
                  <c:v>-0.06</c:v>
                </c:pt>
                <c:pt idx="166">
                  <c:v>-5.6000000000000001E-2</c:v>
                </c:pt>
                <c:pt idx="167">
                  <c:v>-5.6000000000000001E-2</c:v>
                </c:pt>
                <c:pt idx="168">
                  <c:v>-0.06</c:v>
                </c:pt>
                <c:pt idx="169">
                  <c:v>-0.06</c:v>
                </c:pt>
                <c:pt idx="170">
                  <c:v>-0.06</c:v>
                </c:pt>
                <c:pt idx="171">
                  <c:v>-5.6000000000000001E-2</c:v>
                </c:pt>
                <c:pt idx="172">
                  <c:v>-0.06</c:v>
                </c:pt>
                <c:pt idx="173">
                  <c:v>-0.06</c:v>
                </c:pt>
                <c:pt idx="174">
                  <c:v>-0.06</c:v>
                </c:pt>
                <c:pt idx="175">
                  <c:v>-0.06</c:v>
                </c:pt>
                <c:pt idx="176">
                  <c:v>-0.06</c:v>
                </c:pt>
                <c:pt idx="177">
                  <c:v>-0.06</c:v>
                </c:pt>
                <c:pt idx="178">
                  <c:v>-0.06</c:v>
                </c:pt>
                <c:pt idx="179">
                  <c:v>-0.06</c:v>
                </c:pt>
                <c:pt idx="180">
                  <c:v>-5.6000000000000001E-2</c:v>
                </c:pt>
                <c:pt idx="181">
                  <c:v>-0.06</c:v>
                </c:pt>
                <c:pt idx="182">
                  <c:v>-0.06</c:v>
                </c:pt>
                <c:pt idx="183">
                  <c:v>-5.6000000000000001E-2</c:v>
                </c:pt>
                <c:pt idx="184">
                  <c:v>-5.6000000000000001E-2</c:v>
                </c:pt>
                <c:pt idx="185">
                  <c:v>-0.06</c:v>
                </c:pt>
                <c:pt idx="186">
                  <c:v>-0.06</c:v>
                </c:pt>
                <c:pt idx="187">
                  <c:v>-5.6000000000000001E-2</c:v>
                </c:pt>
                <c:pt idx="188">
                  <c:v>-0.06</c:v>
                </c:pt>
                <c:pt idx="189">
                  <c:v>-5.6000000000000001E-2</c:v>
                </c:pt>
                <c:pt idx="190">
                  <c:v>-5.6000000000000001E-2</c:v>
                </c:pt>
                <c:pt idx="191">
                  <c:v>-5.6000000000000001E-2</c:v>
                </c:pt>
                <c:pt idx="192">
                  <c:v>-5.6000000000000001E-2</c:v>
                </c:pt>
                <c:pt idx="193">
                  <c:v>-5.6000000000000001E-2</c:v>
                </c:pt>
                <c:pt idx="194">
                  <c:v>-5.6000000000000001E-2</c:v>
                </c:pt>
                <c:pt idx="195">
                  <c:v>-5.6000000000000001E-2</c:v>
                </c:pt>
                <c:pt idx="196">
                  <c:v>-5.1999999999999998E-2</c:v>
                </c:pt>
                <c:pt idx="197">
                  <c:v>-5.6000000000000001E-2</c:v>
                </c:pt>
                <c:pt idx="198">
                  <c:v>-5.1999999999999998E-2</c:v>
                </c:pt>
                <c:pt idx="199">
                  <c:v>-0.06</c:v>
                </c:pt>
                <c:pt idx="200">
                  <c:v>-5.6000000000000001E-2</c:v>
                </c:pt>
                <c:pt idx="201">
                  <c:v>-5.1999999999999998E-2</c:v>
                </c:pt>
                <c:pt idx="202">
                  <c:v>-5.6000000000000001E-2</c:v>
                </c:pt>
                <c:pt idx="203">
                  <c:v>-5.6000000000000001E-2</c:v>
                </c:pt>
                <c:pt idx="204">
                  <c:v>-5.1999999999999998E-2</c:v>
                </c:pt>
                <c:pt idx="205">
                  <c:v>-5.6000000000000001E-2</c:v>
                </c:pt>
                <c:pt idx="206">
                  <c:v>-5.1999999999999998E-2</c:v>
                </c:pt>
                <c:pt idx="207">
                  <c:v>-5.1999999999999998E-2</c:v>
                </c:pt>
                <c:pt idx="208">
                  <c:v>-5.6000000000000001E-2</c:v>
                </c:pt>
                <c:pt idx="209">
                  <c:v>-5.6000000000000001E-2</c:v>
                </c:pt>
                <c:pt idx="210">
                  <c:v>-5.6000000000000001E-2</c:v>
                </c:pt>
                <c:pt idx="211">
                  <c:v>-5.6000000000000001E-2</c:v>
                </c:pt>
                <c:pt idx="212">
                  <c:v>-5.1999999999999998E-2</c:v>
                </c:pt>
                <c:pt idx="213">
                  <c:v>-5.1999999999999998E-2</c:v>
                </c:pt>
                <c:pt idx="214">
                  <c:v>-5.6000000000000001E-2</c:v>
                </c:pt>
                <c:pt idx="215">
                  <c:v>-5.1999999999999998E-2</c:v>
                </c:pt>
                <c:pt idx="216">
                  <c:v>-5.6000000000000001E-2</c:v>
                </c:pt>
                <c:pt idx="217">
                  <c:v>-5.1999999999999998E-2</c:v>
                </c:pt>
                <c:pt idx="218">
                  <c:v>-5.1999999999999998E-2</c:v>
                </c:pt>
                <c:pt idx="219">
                  <c:v>-5.1999999999999998E-2</c:v>
                </c:pt>
                <c:pt idx="220">
                  <c:v>-5.1999999999999998E-2</c:v>
                </c:pt>
                <c:pt idx="221">
                  <c:v>-5.1999999999999998E-2</c:v>
                </c:pt>
                <c:pt idx="222">
                  <c:v>-5.1999999999999998E-2</c:v>
                </c:pt>
                <c:pt idx="223">
                  <c:v>-5.1999999999999998E-2</c:v>
                </c:pt>
                <c:pt idx="224">
                  <c:v>-5.1999999999999998E-2</c:v>
                </c:pt>
                <c:pt idx="225">
                  <c:v>-5.1999999999999998E-2</c:v>
                </c:pt>
                <c:pt idx="226">
                  <c:v>-4.8000000000000001E-2</c:v>
                </c:pt>
                <c:pt idx="227">
                  <c:v>-5.1999999999999998E-2</c:v>
                </c:pt>
                <c:pt idx="228">
                  <c:v>-4.8000000000000001E-2</c:v>
                </c:pt>
                <c:pt idx="229">
                  <c:v>-4.8000000000000001E-2</c:v>
                </c:pt>
                <c:pt idx="230">
                  <c:v>-5.1999999999999998E-2</c:v>
                </c:pt>
                <c:pt idx="231">
                  <c:v>-5.1999999999999998E-2</c:v>
                </c:pt>
                <c:pt idx="232">
                  <c:v>-4.8000000000000001E-2</c:v>
                </c:pt>
                <c:pt idx="233">
                  <c:v>-5.1999999999999998E-2</c:v>
                </c:pt>
                <c:pt idx="234">
                  <c:v>-4.8000000000000001E-2</c:v>
                </c:pt>
                <c:pt idx="235">
                  <c:v>-4.8000000000000001E-2</c:v>
                </c:pt>
                <c:pt idx="236">
                  <c:v>-4.8000000000000001E-2</c:v>
                </c:pt>
                <c:pt idx="237">
                  <c:v>-4.8000000000000001E-2</c:v>
                </c:pt>
                <c:pt idx="238">
                  <c:v>-4.8000000000000001E-2</c:v>
                </c:pt>
                <c:pt idx="239">
                  <c:v>-5.1999999999999998E-2</c:v>
                </c:pt>
                <c:pt idx="240">
                  <c:v>-4.8000000000000001E-2</c:v>
                </c:pt>
                <c:pt idx="241">
                  <c:v>-4.8000000000000001E-2</c:v>
                </c:pt>
                <c:pt idx="242">
                  <c:v>-4.8000000000000001E-2</c:v>
                </c:pt>
                <c:pt idx="243">
                  <c:v>-4.8000000000000001E-2</c:v>
                </c:pt>
                <c:pt idx="244">
                  <c:v>-4.3999999999999997E-2</c:v>
                </c:pt>
                <c:pt idx="245">
                  <c:v>-4.3999999999999997E-2</c:v>
                </c:pt>
                <c:pt idx="246">
                  <c:v>-4.8000000000000001E-2</c:v>
                </c:pt>
                <c:pt idx="247">
                  <c:v>-4.3999999999999997E-2</c:v>
                </c:pt>
                <c:pt idx="248">
                  <c:v>-4.8000000000000001E-2</c:v>
                </c:pt>
                <c:pt idx="249">
                  <c:v>-4.8000000000000001E-2</c:v>
                </c:pt>
                <c:pt idx="250">
                  <c:v>-4.8000000000000001E-2</c:v>
                </c:pt>
                <c:pt idx="251">
                  <c:v>-4.3999999999999997E-2</c:v>
                </c:pt>
                <c:pt idx="252">
                  <c:v>-4.3999999999999997E-2</c:v>
                </c:pt>
                <c:pt idx="253">
                  <c:v>-4.3999999999999997E-2</c:v>
                </c:pt>
                <c:pt idx="254">
                  <c:v>-4.3999999999999997E-2</c:v>
                </c:pt>
                <c:pt idx="255">
                  <c:v>-4.3999999999999997E-2</c:v>
                </c:pt>
                <c:pt idx="256">
                  <c:v>-4.3999999999999997E-2</c:v>
                </c:pt>
                <c:pt idx="257">
                  <c:v>-4.3999999999999997E-2</c:v>
                </c:pt>
                <c:pt idx="258">
                  <c:v>-0.04</c:v>
                </c:pt>
                <c:pt idx="259">
                  <c:v>-0.04</c:v>
                </c:pt>
                <c:pt idx="260">
                  <c:v>-0.04</c:v>
                </c:pt>
                <c:pt idx="261">
                  <c:v>-4.8000000000000001E-2</c:v>
                </c:pt>
                <c:pt idx="262">
                  <c:v>-4.3999999999999997E-2</c:v>
                </c:pt>
                <c:pt idx="263">
                  <c:v>-0.04</c:v>
                </c:pt>
                <c:pt idx="264">
                  <c:v>-0.04</c:v>
                </c:pt>
                <c:pt idx="265">
                  <c:v>-4.3999999999999997E-2</c:v>
                </c:pt>
                <c:pt idx="266">
                  <c:v>-0.04</c:v>
                </c:pt>
                <c:pt idx="267">
                  <c:v>-0.04</c:v>
                </c:pt>
                <c:pt idx="268">
                  <c:v>-4.3999999999999997E-2</c:v>
                </c:pt>
                <c:pt idx="269">
                  <c:v>-4.3999999999999997E-2</c:v>
                </c:pt>
                <c:pt idx="270">
                  <c:v>-0.04</c:v>
                </c:pt>
                <c:pt idx="271">
                  <c:v>-0.04</c:v>
                </c:pt>
                <c:pt idx="272">
                  <c:v>-4.3999999999999997E-2</c:v>
                </c:pt>
                <c:pt idx="273">
                  <c:v>-4.3999999999999997E-2</c:v>
                </c:pt>
                <c:pt idx="274">
                  <c:v>-4.3999999999999997E-2</c:v>
                </c:pt>
                <c:pt idx="275">
                  <c:v>-4.3999999999999997E-2</c:v>
                </c:pt>
                <c:pt idx="276">
                  <c:v>-4.3999999999999997E-2</c:v>
                </c:pt>
                <c:pt idx="277">
                  <c:v>-0.04</c:v>
                </c:pt>
                <c:pt idx="278">
                  <c:v>-0.04</c:v>
                </c:pt>
                <c:pt idx="279">
                  <c:v>-0.04</c:v>
                </c:pt>
                <c:pt idx="280">
                  <c:v>-0.04</c:v>
                </c:pt>
                <c:pt idx="281">
                  <c:v>-0.04</c:v>
                </c:pt>
                <c:pt idx="282">
                  <c:v>-0.04</c:v>
                </c:pt>
                <c:pt idx="283">
                  <c:v>-0.04</c:v>
                </c:pt>
                <c:pt idx="284">
                  <c:v>-0.04</c:v>
                </c:pt>
                <c:pt idx="285">
                  <c:v>-0.04</c:v>
                </c:pt>
                <c:pt idx="286">
                  <c:v>-3.5999999999999997E-2</c:v>
                </c:pt>
                <c:pt idx="287">
                  <c:v>-0.04</c:v>
                </c:pt>
                <c:pt idx="288">
                  <c:v>-0.04</c:v>
                </c:pt>
                <c:pt idx="289">
                  <c:v>-3.5999999999999997E-2</c:v>
                </c:pt>
                <c:pt idx="290">
                  <c:v>-3.5999999999999997E-2</c:v>
                </c:pt>
                <c:pt idx="291">
                  <c:v>-3.5999999999999997E-2</c:v>
                </c:pt>
                <c:pt idx="292">
                  <c:v>-3.5999999999999997E-2</c:v>
                </c:pt>
                <c:pt idx="293">
                  <c:v>-3.2000000000000001E-2</c:v>
                </c:pt>
                <c:pt idx="294">
                  <c:v>-3.5999999999999997E-2</c:v>
                </c:pt>
                <c:pt idx="295">
                  <c:v>-0.04</c:v>
                </c:pt>
                <c:pt idx="296">
                  <c:v>-0.04</c:v>
                </c:pt>
                <c:pt idx="297">
                  <c:v>-3.2000000000000001E-2</c:v>
                </c:pt>
                <c:pt idx="298">
                  <c:v>-3.5999999999999997E-2</c:v>
                </c:pt>
                <c:pt idx="299">
                  <c:v>-3.5999999999999997E-2</c:v>
                </c:pt>
                <c:pt idx="300">
                  <c:v>-3.2000000000000001E-2</c:v>
                </c:pt>
                <c:pt idx="301">
                  <c:v>-3.2000000000000001E-2</c:v>
                </c:pt>
                <c:pt idx="302">
                  <c:v>-3.2000000000000001E-2</c:v>
                </c:pt>
                <c:pt idx="303">
                  <c:v>-3.5999999999999997E-2</c:v>
                </c:pt>
                <c:pt idx="304">
                  <c:v>-3.5999999999999997E-2</c:v>
                </c:pt>
                <c:pt idx="305">
                  <c:v>-3.2000000000000001E-2</c:v>
                </c:pt>
                <c:pt idx="306">
                  <c:v>-3.5999999999999997E-2</c:v>
                </c:pt>
                <c:pt idx="307">
                  <c:v>-3.5999999999999997E-2</c:v>
                </c:pt>
                <c:pt idx="308">
                  <c:v>-3.5999999999999997E-2</c:v>
                </c:pt>
                <c:pt idx="309">
                  <c:v>-3.2000000000000001E-2</c:v>
                </c:pt>
                <c:pt idx="310">
                  <c:v>-3.2000000000000001E-2</c:v>
                </c:pt>
                <c:pt idx="311">
                  <c:v>-3.2000000000000001E-2</c:v>
                </c:pt>
                <c:pt idx="312">
                  <c:v>-3.2000000000000001E-2</c:v>
                </c:pt>
                <c:pt idx="313">
                  <c:v>-3.5999999999999997E-2</c:v>
                </c:pt>
                <c:pt idx="314">
                  <c:v>-2.8000000000000001E-2</c:v>
                </c:pt>
                <c:pt idx="315">
                  <c:v>-3.2000000000000001E-2</c:v>
                </c:pt>
                <c:pt idx="316">
                  <c:v>-3.2000000000000001E-2</c:v>
                </c:pt>
                <c:pt idx="317">
                  <c:v>-3.2000000000000001E-2</c:v>
                </c:pt>
                <c:pt idx="318">
                  <c:v>-3.5999999999999997E-2</c:v>
                </c:pt>
                <c:pt idx="319">
                  <c:v>-3.2000000000000001E-2</c:v>
                </c:pt>
                <c:pt idx="320">
                  <c:v>-3.2000000000000001E-2</c:v>
                </c:pt>
                <c:pt idx="321">
                  <c:v>-3.2000000000000001E-2</c:v>
                </c:pt>
                <c:pt idx="322">
                  <c:v>-2.8000000000000001E-2</c:v>
                </c:pt>
                <c:pt idx="323">
                  <c:v>-2.8000000000000001E-2</c:v>
                </c:pt>
                <c:pt idx="324">
                  <c:v>-3.2000000000000001E-2</c:v>
                </c:pt>
                <c:pt idx="325">
                  <c:v>-2.8000000000000001E-2</c:v>
                </c:pt>
                <c:pt idx="326">
                  <c:v>-3.2000000000000001E-2</c:v>
                </c:pt>
                <c:pt idx="327">
                  <c:v>-2.8000000000000001E-2</c:v>
                </c:pt>
                <c:pt idx="328">
                  <c:v>-2.8000000000000001E-2</c:v>
                </c:pt>
                <c:pt idx="329">
                  <c:v>-3.2000000000000001E-2</c:v>
                </c:pt>
                <c:pt idx="330">
                  <c:v>-2.8000000000000001E-2</c:v>
                </c:pt>
                <c:pt idx="331">
                  <c:v>-3.2000000000000001E-2</c:v>
                </c:pt>
                <c:pt idx="332">
                  <c:v>-2.8000000000000001E-2</c:v>
                </c:pt>
                <c:pt idx="333">
                  <c:v>-2.8000000000000001E-2</c:v>
                </c:pt>
                <c:pt idx="334">
                  <c:v>-2.8000000000000001E-2</c:v>
                </c:pt>
                <c:pt idx="335">
                  <c:v>-2.8000000000000001E-2</c:v>
                </c:pt>
                <c:pt idx="336">
                  <c:v>-2.8000000000000001E-2</c:v>
                </c:pt>
                <c:pt idx="337">
                  <c:v>-2.8000000000000001E-2</c:v>
                </c:pt>
                <c:pt idx="338">
                  <c:v>-2.4E-2</c:v>
                </c:pt>
                <c:pt idx="339">
                  <c:v>-2.4E-2</c:v>
                </c:pt>
                <c:pt idx="340">
                  <c:v>-2.4E-2</c:v>
                </c:pt>
                <c:pt idx="341">
                  <c:v>-2.8000000000000001E-2</c:v>
                </c:pt>
                <c:pt idx="342">
                  <c:v>-2.8000000000000001E-2</c:v>
                </c:pt>
                <c:pt idx="343">
                  <c:v>-2.4E-2</c:v>
                </c:pt>
                <c:pt idx="344">
                  <c:v>-2.8000000000000001E-2</c:v>
                </c:pt>
                <c:pt idx="345">
                  <c:v>-2.4E-2</c:v>
                </c:pt>
                <c:pt idx="346">
                  <c:v>-2.4E-2</c:v>
                </c:pt>
                <c:pt idx="347">
                  <c:v>-2.4E-2</c:v>
                </c:pt>
                <c:pt idx="348">
                  <c:v>-2.4E-2</c:v>
                </c:pt>
                <c:pt idx="349">
                  <c:v>-2.4E-2</c:v>
                </c:pt>
                <c:pt idx="350">
                  <c:v>-2.4E-2</c:v>
                </c:pt>
                <c:pt idx="351">
                  <c:v>-2.4E-2</c:v>
                </c:pt>
                <c:pt idx="352">
                  <c:v>-2.4E-2</c:v>
                </c:pt>
                <c:pt idx="353">
                  <c:v>-2.4E-2</c:v>
                </c:pt>
                <c:pt idx="354">
                  <c:v>-0.02</c:v>
                </c:pt>
                <c:pt idx="355">
                  <c:v>-2.4E-2</c:v>
                </c:pt>
                <c:pt idx="356">
                  <c:v>-2.4E-2</c:v>
                </c:pt>
                <c:pt idx="357">
                  <c:v>-0.02</c:v>
                </c:pt>
                <c:pt idx="358">
                  <c:v>-2.4E-2</c:v>
                </c:pt>
                <c:pt idx="359">
                  <c:v>-0.02</c:v>
                </c:pt>
                <c:pt idx="360">
                  <c:v>-0.02</c:v>
                </c:pt>
                <c:pt idx="361">
                  <c:v>-0.02</c:v>
                </c:pt>
                <c:pt idx="362">
                  <c:v>-0.02</c:v>
                </c:pt>
                <c:pt idx="363">
                  <c:v>-0.02</c:v>
                </c:pt>
                <c:pt idx="364">
                  <c:v>-0.02</c:v>
                </c:pt>
                <c:pt idx="365">
                  <c:v>-0.02</c:v>
                </c:pt>
                <c:pt idx="366">
                  <c:v>-0.02</c:v>
                </c:pt>
                <c:pt idx="367">
                  <c:v>-0.02</c:v>
                </c:pt>
                <c:pt idx="368">
                  <c:v>-0.02</c:v>
                </c:pt>
                <c:pt idx="369">
                  <c:v>-0.02</c:v>
                </c:pt>
                <c:pt idx="370">
                  <c:v>-1.6E-2</c:v>
                </c:pt>
                <c:pt idx="371">
                  <c:v>-0.02</c:v>
                </c:pt>
                <c:pt idx="372">
                  <c:v>-2.4E-2</c:v>
                </c:pt>
                <c:pt idx="373">
                  <c:v>-0.02</c:v>
                </c:pt>
                <c:pt idx="374">
                  <c:v>-0.02</c:v>
                </c:pt>
                <c:pt idx="375">
                  <c:v>-0.02</c:v>
                </c:pt>
                <c:pt idx="376">
                  <c:v>-1.6E-2</c:v>
                </c:pt>
                <c:pt idx="377">
                  <c:v>-0.02</c:v>
                </c:pt>
                <c:pt idx="378">
                  <c:v>-1.6E-2</c:v>
                </c:pt>
                <c:pt idx="379">
                  <c:v>-1.6E-2</c:v>
                </c:pt>
                <c:pt idx="380">
                  <c:v>-0.02</c:v>
                </c:pt>
                <c:pt idx="381">
                  <c:v>-1.6E-2</c:v>
                </c:pt>
                <c:pt idx="382">
                  <c:v>-1.6E-2</c:v>
                </c:pt>
                <c:pt idx="383">
                  <c:v>-1.6E-2</c:v>
                </c:pt>
                <c:pt idx="384">
                  <c:v>-1.6E-2</c:v>
                </c:pt>
                <c:pt idx="385">
                  <c:v>-1.6E-2</c:v>
                </c:pt>
                <c:pt idx="386">
                  <c:v>-1.2E-2</c:v>
                </c:pt>
                <c:pt idx="387">
                  <c:v>-1.6E-2</c:v>
                </c:pt>
                <c:pt idx="388">
                  <c:v>-1.6E-2</c:v>
                </c:pt>
                <c:pt idx="389">
                  <c:v>-1.6E-2</c:v>
                </c:pt>
                <c:pt idx="390">
                  <c:v>-1.6E-2</c:v>
                </c:pt>
                <c:pt idx="391">
                  <c:v>-1.6E-2</c:v>
                </c:pt>
                <c:pt idx="392">
                  <c:v>-1.6E-2</c:v>
                </c:pt>
                <c:pt idx="393">
                  <c:v>-1.6E-2</c:v>
                </c:pt>
                <c:pt idx="394">
                  <c:v>-1.2E-2</c:v>
                </c:pt>
                <c:pt idx="395">
                  <c:v>-1.6E-2</c:v>
                </c:pt>
                <c:pt idx="396">
                  <c:v>-1.6E-2</c:v>
                </c:pt>
                <c:pt idx="397">
                  <c:v>-1.2E-2</c:v>
                </c:pt>
                <c:pt idx="398">
                  <c:v>-1.6E-2</c:v>
                </c:pt>
                <c:pt idx="399">
                  <c:v>-1.6E-2</c:v>
                </c:pt>
                <c:pt idx="400">
                  <c:v>-1.2E-2</c:v>
                </c:pt>
                <c:pt idx="401">
                  <c:v>-1.2E-2</c:v>
                </c:pt>
                <c:pt idx="402">
                  <c:v>-1.2E-2</c:v>
                </c:pt>
                <c:pt idx="403">
                  <c:v>-1.2E-2</c:v>
                </c:pt>
                <c:pt idx="404">
                  <c:v>-1.2E-2</c:v>
                </c:pt>
                <c:pt idx="405">
                  <c:v>-1.2E-2</c:v>
                </c:pt>
                <c:pt idx="406">
                  <c:v>-1.2E-2</c:v>
                </c:pt>
                <c:pt idx="407">
                  <c:v>-1.2E-2</c:v>
                </c:pt>
                <c:pt idx="408">
                  <c:v>-1.2E-2</c:v>
                </c:pt>
                <c:pt idx="409">
                  <c:v>-1.2E-2</c:v>
                </c:pt>
                <c:pt idx="410">
                  <c:v>-8.0000000000000002E-3</c:v>
                </c:pt>
                <c:pt idx="411">
                  <c:v>-1.2E-2</c:v>
                </c:pt>
                <c:pt idx="412">
                  <c:v>-8.0000000000000002E-3</c:v>
                </c:pt>
                <c:pt idx="413">
                  <c:v>-8.0000000000000002E-3</c:v>
                </c:pt>
                <c:pt idx="414">
                  <c:v>-1.2E-2</c:v>
                </c:pt>
                <c:pt idx="415">
                  <c:v>-8.0000000000000002E-3</c:v>
                </c:pt>
                <c:pt idx="416">
                  <c:v>-8.0000000000000002E-3</c:v>
                </c:pt>
                <c:pt idx="417">
                  <c:v>-8.0000000000000002E-3</c:v>
                </c:pt>
                <c:pt idx="418">
                  <c:v>-1.2E-2</c:v>
                </c:pt>
                <c:pt idx="419">
                  <c:v>-1.2E-2</c:v>
                </c:pt>
                <c:pt idx="420">
                  <c:v>-1.2E-2</c:v>
                </c:pt>
                <c:pt idx="421">
                  <c:v>-8.0000000000000002E-3</c:v>
                </c:pt>
                <c:pt idx="422">
                  <c:v>-8.0000000000000002E-3</c:v>
                </c:pt>
                <c:pt idx="423">
                  <c:v>-8.0000000000000002E-3</c:v>
                </c:pt>
                <c:pt idx="424">
                  <c:v>-8.0000000000000002E-3</c:v>
                </c:pt>
                <c:pt idx="425">
                  <c:v>-8.0000000000000002E-3</c:v>
                </c:pt>
                <c:pt idx="426">
                  <c:v>-8.0000000000000002E-3</c:v>
                </c:pt>
                <c:pt idx="427">
                  <c:v>-8.0000000000000002E-3</c:v>
                </c:pt>
                <c:pt idx="428">
                  <c:v>-8.0000000000000002E-3</c:v>
                </c:pt>
                <c:pt idx="429">
                  <c:v>-8.0000000000000002E-3</c:v>
                </c:pt>
                <c:pt idx="430">
                  <c:v>-8.0000000000000002E-3</c:v>
                </c:pt>
                <c:pt idx="431">
                  <c:v>-8.0000000000000002E-3</c:v>
                </c:pt>
                <c:pt idx="432">
                  <c:v>-8.0000000000000002E-3</c:v>
                </c:pt>
                <c:pt idx="433">
                  <c:v>-8.0000000000000002E-3</c:v>
                </c:pt>
                <c:pt idx="434">
                  <c:v>-8.0000000000000002E-3</c:v>
                </c:pt>
                <c:pt idx="435">
                  <c:v>-8.0000000000000002E-3</c:v>
                </c:pt>
                <c:pt idx="436">
                  <c:v>-4.0000000000000001E-3</c:v>
                </c:pt>
                <c:pt idx="437">
                  <c:v>-8.0000000000000002E-3</c:v>
                </c:pt>
                <c:pt idx="438">
                  <c:v>-8.0000000000000002E-3</c:v>
                </c:pt>
                <c:pt idx="439">
                  <c:v>-4.0000000000000001E-3</c:v>
                </c:pt>
                <c:pt idx="440">
                  <c:v>-8.0000000000000002E-3</c:v>
                </c:pt>
                <c:pt idx="441">
                  <c:v>-4.0000000000000001E-3</c:v>
                </c:pt>
                <c:pt idx="442">
                  <c:v>-4.0000000000000001E-3</c:v>
                </c:pt>
                <c:pt idx="443">
                  <c:v>-4.0000000000000001E-3</c:v>
                </c:pt>
                <c:pt idx="444">
                  <c:v>-8.0000000000000002E-3</c:v>
                </c:pt>
                <c:pt idx="445">
                  <c:v>-8.0000000000000002E-3</c:v>
                </c:pt>
                <c:pt idx="446">
                  <c:v>-4.0000000000000001E-3</c:v>
                </c:pt>
                <c:pt idx="447">
                  <c:v>-8.0000000000000002E-3</c:v>
                </c:pt>
                <c:pt idx="448">
                  <c:v>-4.0000000000000001E-3</c:v>
                </c:pt>
                <c:pt idx="449">
                  <c:v>-4.0000000000000001E-3</c:v>
                </c:pt>
                <c:pt idx="450">
                  <c:v>-4.0000000000000001E-3</c:v>
                </c:pt>
                <c:pt idx="451">
                  <c:v>-8.0000000000000002E-3</c:v>
                </c:pt>
                <c:pt idx="452">
                  <c:v>-4.0000000000000001E-3</c:v>
                </c:pt>
                <c:pt idx="453">
                  <c:v>-4.0000000000000001E-3</c:v>
                </c:pt>
                <c:pt idx="454">
                  <c:v>-4.0000000000000001E-3</c:v>
                </c:pt>
                <c:pt idx="455">
                  <c:v>-4.0000000000000001E-3</c:v>
                </c:pt>
                <c:pt idx="456">
                  <c:v>-4.0000000000000001E-3</c:v>
                </c:pt>
                <c:pt idx="457">
                  <c:v>0</c:v>
                </c:pt>
                <c:pt idx="458">
                  <c:v>-4.0000000000000001E-3</c:v>
                </c:pt>
                <c:pt idx="459">
                  <c:v>-4.0000000000000001E-3</c:v>
                </c:pt>
                <c:pt idx="460">
                  <c:v>0</c:v>
                </c:pt>
                <c:pt idx="461">
                  <c:v>-4.0000000000000001E-3</c:v>
                </c:pt>
                <c:pt idx="462">
                  <c:v>-4.0000000000000001E-3</c:v>
                </c:pt>
                <c:pt idx="463">
                  <c:v>-4.0000000000000001E-3</c:v>
                </c:pt>
                <c:pt idx="464">
                  <c:v>0</c:v>
                </c:pt>
                <c:pt idx="465">
                  <c:v>-4.0000000000000001E-3</c:v>
                </c:pt>
                <c:pt idx="466">
                  <c:v>-4.0000000000000001E-3</c:v>
                </c:pt>
                <c:pt idx="467">
                  <c:v>-4.0000000000000001E-3</c:v>
                </c:pt>
                <c:pt idx="468">
                  <c:v>-4.0000000000000001E-3</c:v>
                </c:pt>
                <c:pt idx="469">
                  <c:v>0</c:v>
                </c:pt>
                <c:pt idx="470">
                  <c:v>0</c:v>
                </c:pt>
                <c:pt idx="471">
                  <c:v>0</c:v>
                </c:pt>
                <c:pt idx="472">
                  <c:v>0</c:v>
                </c:pt>
                <c:pt idx="473">
                  <c:v>-4.0000000000000001E-3</c:v>
                </c:pt>
                <c:pt idx="474">
                  <c:v>0</c:v>
                </c:pt>
                <c:pt idx="475">
                  <c:v>0</c:v>
                </c:pt>
                <c:pt idx="476">
                  <c:v>0</c:v>
                </c:pt>
                <c:pt idx="477">
                  <c:v>0</c:v>
                </c:pt>
                <c:pt idx="478">
                  <c:v>0</c:v>
                </c:pt>
                <c:pt idx="479">
                  <c:v>0</c:v>
                </c:pt>
                <c:pt idx="480">
                  <c:v>0</c:v>
                </c:pt>
                <c:pt idx="481">
                  <c:v>0</c:v>
                </c:pt>
                <c:pt idx="482">
                  <c:v>4.0000000000000001E-3</c:v>
                </c:pt>
                <c:pt idx="483">
                  <c:v>-4.0000000000000001E-3</c:v>
                </c:pt>
                <c:pt idx="484">
                  <c:v>0</c:v>
                </c:pt>
                <c:pt idx="485">
                  <c:v>0</c:v>
                </c:pt>
                <c:pt idx="486">
                  <c:v>4.0000000000000001E-3</c:v>
                </c:pt>
                <c:pt idx="487">
                  <c:v>4.0000000000000001E-3</c:v>
                </c:pt>
                <c:pt idx="488">
                  <c:v>4.0000000000000001E-3</c:v>
                </c:pt>
                <c:pt idx="489">
                  <c:v>4.0000000000000001E-3</c:v>
                </c:pt>
                <c:pt idx="490">
                  <c:v>4.0000000000000001E-3</c:v>
                </c:pt>
                <c:pt idx="491">
                  <c:v>0</c:v>
                </c:pt>
                <c:pt idx="492">
                  <c:v>0</c:v>
                </c:pt>
                <c:pt idx="493">
                  <c:v>0</c:v>
                </c:pt>
                <c:pt idx="494">
                  <c:v>0</c:v>
                </c:pt>
                <c:pt idx="495">
                  <c:v>4.0000000000000001E-3</c:v>
                </c:pt>
                <c:pt idx="496">
                  <c:v>0</c:v>
                </c:pt>
                <c:pt idx="497">
                  <c:v>0</c:v>
                </c:pt>
                <c:pt idx="498">
                  <c:v>0</c:v>
                </c:pt>
                <c:pt idx="499">
                  <c:v>4.0000000000000001E-3</c:v>
                </c:pt>
                <c:pt idx="500">
                  <c:v>4.0000000000000001E-3</c:v>
                </c:pt>
                <c:pt idx="501">
                  <c:v>0</c:v>
                </c:pt>
                <c:pt idx="502">
                  <c:v>4.0000000000000001E-3</c:v>
                </c:pt>
                <c:pt idx="503">
                  <c:v>0</c:v>
                </c:pt>
                <c:pt idx="504">
                  <c:v>0</c:v>
                </c:pt>
                <c:pt idx="505">
                  <c:v>4.0000000000000001E-3</c:v>
                </c:pt>
                <c:pt idx="506">
                  <c:v>4.0000000000000001E-3</c:v>
                </c:pt>
                <c:pt idx="507">
                  <c:v>4.0000000000000001E-3</c:v>
                </c:pt>
                <c:pt idx="508">
                  <c:v>4.0000000000000001E-3</c:v>
                </c:pt>
                <c:pt idx="509">
                  <c:v>8.0000000000000002E-3</c:v>
                </c:pt>
                <c:pt idx="510">
                  <c:v>4.0000000000000001E-3</c:v>
                </c:pt>
                <c:pt idx="511">
                  <c:v>4.0000000000000001E-3</c:v>
                </c:pt>
                <c:pt idx="512">
                  <c:v>8.0000000000000002E-3</c:v>
                </c:pt>
                <c:pt idx="513">
                  <c:v>8.0000000000000002E-3</c:v>
                </c:pt>
                <c:pt idx="514">
                  <c:v>4.0000000000000001E-3</c:v>
                </c:pt>
                <c:pt idx="515">
                  <c:v>8.0000000000000002E-3</c:v>
                </c:pt>
                <c:pt idx="516">
                  <c:v>4.0000000000000001E-3</c:v>
                </c:pt>
                <c:pt idx="517">
                  <c:v>8.0000000000000002E-3</c:v>
                </c:pt>
                <c:pt idx="518">
                  <c:v>4.0000000000000001E-3</c:v>
                </c:pt>
                <c:pt idx="519">
                  <c:v>4.0000000000000001E-3</c:v>
                </c:pt>
                <c:pt idx="520">
                  <c:v>4.0000000000000001E-3</c:v>
                </c:pt>
                <c:pt idx="521">
                  <c:v>8.0000000000000002E-3</c:v>
                </c:pt>
                <c:pt idx="522">
                  <c:v>4.0000000000000001E-3</c:v>
                </c:pt>
                <c:pt idx="523">
                  <c:v>8.0000000000000002E-3</c:v>
                </c:pt>
                <c:pt idx="524">
                  <c:v>4.0000000000000001E-3</c:v>
                </c:pt>
                <c:pt idx="525">
                  <c:v>4.0000000000000001E-3</c:v>
                </c:pt>
                <c:pt idx="526">
                  <c:v>8.0000000000000002E-3</c:v>
                </c:pt>
                <c:pt idx="527">
                  <c:v>4.0000000000000001E-3</c:v>
                </c:pt>
                <c:pt idx="528">
                  <c:v>1.2E-2</c:v>
                </c:pt>
                <c:pt idx="529">
                  <c:v>8.0000000000000002E-3</c:v>
                </c:pt>
                <c:pt idx="530">
                  <c:v>8.0000000000000002E-3</c:v>
                </c:pt>
                <c:pt idx="531">
                  <c:v>8.0000000000000002E-3</c:v>
                </c:pt>
                <c:pt idx="532">
                  <c:v>1.2E-2</c:v>
                </c:pt>
                <c:pt idx="533">
                  <c:v>8.0000000000000002E-3</c:v>
                </c:pt>
                <c:pt idx="534">
                  <c:v>4.0000000000000001E-3</c:v>
                </c:pt>
                <c:pt idx="535">
                  <c:v>8.0000000000000002E-3</c:v>
                </c:pt>
                <c:pt idx="536">
                  <c:v>8.0000000000000002E-3</c:v>
                </c:pt>
                <c:pt idx="537">
                  <c:v>4.0000000000000001E-3</c:v>
                </c:pt>
                <c:pt idx="538">
                  <c:v>8.0000000000000002E-3</c:v>
                </c:pt>
                <c:pt idx="539">
                  <c:v>1.2E-2</c:v>
                </c:pt>
                <c:pt idx="540">
                  <c:v>8.0000000000000002E-3</c:v>
                </c:pt>
                <c:pt idx="541">
                  <c:v>8.0000000000000002E-3</c:v>
                </c:pt>
                <c:pt idx="542">
                  <c:v>8.0000000000000002E-3</c:v>
                </c:pt>
                <c:pt idx="543">
                  <c:v>1.2E-2</c:v>
                </c:pt>
                <c:pt idx="544">
                  <c:v>8.0000000000000002E-3</c:v>
                </c:pt>
                <c:pt idx="545">
                  <c:v>1.2E-2</c:v>
                </c:pt>
                <c:pt idx="546">
                  <c:v>8.0000000000000002E-3</c:v>
                </c:pt>
                <c:pt idx="547">
                  <c:v>8.0000000000000002E-3</c:v>
                </c:pt>
                <c:pt idx="548">
                  <c:v>1.2E-2</c:v>
                </c:pt>
                <c:pt idx="549">
                  <c:v>8.0000000000000002E-3</c:v>
                </c:pt>
                <c:pt idx="550">
                  <c:v>1.2E-2</c:v>
                </c:pt>
                <c:pt idx="551">
                  <c:v>1.2E-2</c:v>
                </c:pt>
                <c:pt idx="552">
                  <c:v>8.0000000000000002E-3</c:v>
                </c:pt>
                <c:pt idx="553">
                  <c:v>1.2E-2</c:v>
                </c:pt>
                <c:pt idx="554">
                  <c:v>1.2E-2</c:v>
                </c:pt>
                <c:pt idx="555">
                  <c:v>8.0000000000000002E-3</c:v>
                </c:pt>
                <c:pt idx="556">
                  <c:v>1.2E-2</c:v>
                </c:pt>
                <c:pt idx="557">
                  <c:v>1.2E-2</c:v>
                </c:pt>
                <c:pt idx="558">
                  <c:v>1.2E-2</c:v>
                </c:pt>
                <c:pt idx="559">
                  <c:v>8.0000000000000002E-3</c:v>
                </c:pt>
                <c:pt idx="560">
                  <c:v>1.2E-2</c:v>
                </c:pt>
                <c:pt idx="561">
                  <c:v>1.6E-2</c:v>
                </c:pt>
                <c:pt idx="562">
                  <c:v>1.2E-2</c:v>
                </c:pt>
                <c:pt idx="563">
                  <c:v>1.2E-2</c:v>
                </c:pt>
                <c:pt idx="564">
                  <c:v>1.2E-2</c:v>
                </c:pt>
                <c:pt idx="565">
                  <c:v>1.2E-2</c:v>
                </c:pt>
                <c:pt idx="566">
                  <c:v>1.2E-2</c:v>
                </c:pt>
                <c:pt idx="567">
                  <c:v>1.2E-2</c:v>
                </c:pt>
                <c:pt idx="568">
                  <c:v>1.6E-2</c:v>
                </c:pt>
                <c:pt idx="569">
                  <c:v>1.2E-2</c:v>
                </c:pt>
                <c:pt idx="570">
                  <c:v>1.6E-2</c:v>
                </c:pt>
                <c:pt idx="571">
                  <c:v>1.6E-2</c:v>
                </c:pt>
                <c:pt idx="572">
                  <c:v>1.2E-2</c:v>
                </c:pt>
                <c:pt idx="573">
                  <c:v>1.6E-2</c:v>
                </c:pt>
                <c:pt idx="574">
                  <c:v>1.6E-2</c:v>
                </c:pt>
                <c:pt idx="575">
                  <c:v>1.6E-2</c:v>
                </c:pt>
                <c:pt idx="576">
                  <c:v>1.2E-2</c:v>
                </c:pt>
                <c:pt idx="577">
                  <c:v>1.6E-2</c:v>
                </c:pt>
                <c:pt idx="578">
                  <c:v>1.2E-2</c:v>
                </c:pt>
                <c:pt idx="579">
                  <c:v>1.6E-2</c:v>
                </c:pt>
                <c:pt idx="580">
                  <c:v>1.6E-2</c:v>
                </c:pt>
                <c:pt idx="581">
                  <c:v>1.6E-2</c:v>
                </c:pt>
                <c:pt idx="582">
                  <c:v>1.6E-2</c:v>
                </c:pt>
                <c:pt idx="583">
                  <c:v>1.2E-2</c:v>
                </c:pt>
                <c:pt idx="584">
                  <c:v>1.6E-2</c:v>
                </c:pt>
                <c:pt idx="585">
                  <c:v>1.6E-2</c:v>
                </c:pt>
                <c:pt idx="586">
                  <c:v>1.6E-2</c:v>
                </c:pt>
                <c:pt idx="587">
                  <c:v>1.6E-2</c:v>
                </c:pt>
                <c:pt idx="588">
                  <c:v>1.6E-2</c:v>
                </c:pt>
                <c:pt idx="589">
                  <c:v>1.6E-2</c:v>
                </c:pt>
                <c:pt idx="590">
                  <c:v>1.6E-2</c:v>
                </c:pt>
                <c:pt idx="591">
                  <c:v>1.2E-2</c:v>
                </c:pt>
                <c:pt idx="592">
                  <c:v>1.6E-2</c:v>
                </c:pt>
                <c:pt idx="593">
                  <c:v>1.6E-2</c:v>
                </c:pt>
                <c:pt idx="594">
                  <c:v>1.6E-2</c:v>
                </c:pt>
                <c:pt idx="595">
                  <c:v>1.2E-2</c:v>
                </c:pt>
                <c:pt idx="596">
                  <c:v>1.6E-2</c:v>
                </c:pt>
                <c:pt idx="597">
                  <c:v>1.6E-2</c:v>
                </c:pt>
                <c:pt idx="598">
                  <c:v>1.6E-2</c:v>
                </c:pt>
                <c:pt idx="599">
                  <c:v>1.6E-2</c:v>
                </c:pt>
                <c:pt idx="600">
                  <c:v>1.6E-2</c:v>
                </c:pt>
                <c:pt idx="601">
                  <c:v>1.6E-2</c:v>
                </c:pt>
                <c:pt idx="602">
                  <c:v>1.6E-2</c:v>
                </c:pt>
                <c:pt idx="603">
                  <c:v>0.02</c:v>
                </c:pt>
                <c:pt idx="604">
                  <c:v>1.6E-2</c:v>
                </c:pt>
                <c:pt idx="605">
                  <c:v>0.02</c:v>
                </c:pt>
                <c:pt idx="606">
                  <c:v>0.02</c:v>
                </c:pt>
                <c:pt idx="607">
                  <c:v>0.02</c:v>
                </c:pt>
                <c:pt idx="608">
                  <c:v>0.02</c:v>
                </c:pt>
                <c:pt idx="609">
                  <c:v>0.02</c:v>
                </c:pt>
                <c:pt idx="610">
                  <c:v>1.6E-2</c:v>
                </c:pt>
                <c:pt idx="611">
                  <c:v>0.02</c:v>
                </c:pt>
                <c:pt idx="612">
                  <c:v>1.6E-2</c:v>
                </c:pt>
                <c:pt idx="613">
                  <c:v>0.02</c:v>
                </c:pt>
                <c:pt idx="614">
                  <c:v>0.02</c:v>
                </c:pt>
                <c:pt idx="615">
                  <c:v>1.6E-2</c:v>
                </c:pt>
                <c:pt idx="616">
                  <c:v>0.02</c:v>
                </c:pt>
                <c:pt idx="617">
                  <c:v>0.02</c:v>
                </c:pt>
                <c:pt idx="618">
                  <c:v>1.6E-2</c:v>
                </c:pt>
                <c:pt idx="619">
                  <c:v>0.02</c:v>
                </c:pt>
                <c:pt idx="620">
                  <c:v>0.02</c:v>
                </c:pt>
                <c:pt idx="621">
                  <c:v>1.6E-2</c:v>
                </c:pt>
                <c:pt idx="622">
                  <c:v>0.02</c:v>
                </c:pt>
                <c:pt idx="623">
                  <c:v>0.02</c:v>
                </c:pt>
                <c:pt idx="624">
                  <c:v>0.02</c:v>
                </c:pt>
                <c:pt idx="625">
                  <c:v>0.02</c:v>
                </c:pt>
                <c:pt idx="626">
                  <c:v>0.02</c:v>
                </c:pt>
                <c:pt idx="627">
                  <c:v>0.02</c:v>
                </c:pt>
                <c:pt idx="628">
                  <c:v>1.6E-2</c:v>
                </c:pt>
                <c:pt idx="629">
                  <c:v>0.02</c:v>
                </c:pt>
                <c:pt idx="630">
                  <c:v>0.02</c:v>
                </c:pt>
                <c:pt idx="631">
                  <c:v>0.02</c:v>
                </c:pt>
                <c:pt idx="632">
                  <c:v>0.02</c:v>
                </c:pt>
                <c:pt idx="633">
                  <c:v>0.02</c:v>
                </c:pt>
                <c:pt idx="634">
                  <c:v>0.02</c:v>
                </c:pt>
                <c:pt idx="635">
                  <c:v>2.4E-2</c:v>
                </c:pt>
                <c:pt idx="636">
                  <c:v>2.4E-2</c:v>
                </c:pt>
                <c:pt idx="637">
                  <c:v>0.02</c:v>
                </c:pt>
                <c:pt idx="638">
                  <c:v>0.02</c:v>
                </c:pt>
                <c:pt idx="639">
                  <c:v>0.02</c:v>
                </c:pt>
                <c:pt idx="640">
                  <c:v>0.02</c:v>
                </c:pt>
                <c:pt idx="641">
                  <c:v>0.02</c:v>
                </c:pt>
                <c:pt idx="642">
                  <c:v>2.4E-2</c:v>
                </c:pt>
                <c:pt idx="643">
                  <c:v>2.4E-2</c:v>
                </c:pt>
                <c:pt idx="644">
                  <c:v>0.02</c:v>
                </c:pt>
                <c:pt idx="645">
                  <c:v>2.4E-2</c:v>
                </c:pt>
                <c:pt idx="646">
                  <c:v>2.4E-2</c:v>
                </c:pt>
                <c:pt idx="647">
                  <c:v>2.4E-2</c:v>
                </c:pt>
                <c:pt idx="648">
                  <c:v>2.4E-2</c:v>
                </c:pt>
                <c:pt idx="649">
                  <c:v>0.02</c:v>
                </c:pt>
                <c:pt idx="650">
                  <c:v>0.02</c:v>
                </c:pt>
                <c:pt idx="651">
                  <c:v>2.4E-2</c:v>
                </c:pt>
                <c:pt idx="652">
                  <c:v>0.02</c:v>
                </c:pt>
                <c:pt idx="653">
                  <c:v>2.4E-2</c:v>
                </c:pt>
                <c:pt idx="654">
                  <c:v>1.6E-2</c:v>
                </c:pt>
                <c:pt idx="655">
                  <c:v>0.02</c:v>
                </c:pt>
                <c:pt idx="656">
                  <c:v>2.4E-2</c:v>
                </c:pt>
                <c:pt idx="657">
                  <c:v>2.4E-2</c:v>
                </c:pt>
                <c:pt idx="658">
                  <c:v>0.02</c:v>
                </c:pt>
                <c:pt idx="659">
                  <c:v>0.02</c:v>
                </c:pt>
                <c:pt idx="660">
                  <c:v>0.02</c:v>
                </c:pt>
                <c:pt idx="661">
                  <c:v>2.4E-2</c:v>
                </c:pt>
                <c:pt idx="662">
                  <c:v>0.02</c:v>
                </c:pt>
                <c:pt idx="663">
                  <c:v>0.02</c:v>
                </c:pt>
                <c:pt idx="664">
                  <c:v>2.4E-2</c:v>
                </c:pt>
                <c:pt idx="665">
                  <c:v>2.4E-2</c:v>
                </c:pt>
                <c:pt idx="666">
                  <c:v>2.4E-2</c:v>
                </c:pt>
                <c:pt idx="667">
                  <c:v>2.4E-2</c:v>
                </c:pt>
                <c:pt idx="668">
                  <c:v>2.4E-2</c:v>
                </c:pt>
                <c:pt idx="669">
                  <c:v>2.4E-2</c:v>
                </c:pt>
                <c:pt idx="670">
                  <c:v>2.4E-2</c:v>
                </c:pt>
                <c:pt idx="671">
                  <c:v>2.4E-2</c:v>
                </c:pt>
                <c:pt idx="672">
                  <c:v>2.4E-2</c:v>
                </c:pt>
                <c:pt idx="673">
                  <c:v>2.8000000000000001E-2</c:v>
                </c:pt>
                <c:pt idx="674">
                  <c:v>2.4E-2</c:v>
                </c:pt>
                <c:pt idx="675">
                  <c:v>2.4E-2</c:v>
                </c:pt>
                <c:pt idx="676">
                  <c:v>2.4E-2</c:v>
                </c:pt>
                <c:pt idx="677">
                  <c:v>2.4E-2</c:v>
                </c:pt>
                <c:pt idx="678">
                  <c:v>2.4E-2</c:v>
                </c:pt>
                <c:pt idx="679">
                  <c:v>0.02</c:v>
                </c:pt>
                <c:pt idx="680">
                  <c:v>0.02</c:v>
                </c:pt>
                <c:pt idx="681">
                  <c:v>2.4E-2</c:v>
                </c:pt>
                <c:pt idx="682">
                  <c:v>2.4E-2</c:v>
                </c:pt>
                <c:pt idx="683">
                  <c:v>2.4E-2</c:v>
                </c:pt>
                <c:pt idx="684">
                  <c:v>2.4E-2</c:v>
                </c:pt>
                <c:pt idx="685">
                  <c:v>2.4E-2</c:v>
                </c:pt>
                <c:pt idx="686">
                  <c:v>0.02</c:v>
                </c:pt>
                <c:pt idx="687">
                  <c:v>0.02</c:v>
                </c:pt>
                <c:pt idx="688">
                  <c:v>2.4E-2</c:v>
                </c:pt>
                <c:pt idx="689">
                  <c:v>0.02</c:v>
                </c:pt>
                <c:pt idx="690">
                  <c:v>2.4E-2</c:v>
                </c:pt>
                <c:pt idx="691">
                  <c:v>2.8000000000000001E-2</c:v>
                </c:pt>
                <c:pt idx="692">
                  <c:v>2.8000000000000001E-2</c:v>
                </c:pt>
                <c:pt idx="693">
                  <c:v>2.4E-2</c:v>
                </c:pt>
                <c:pt idx="694">
                  <c:v>2.4E-2</c:v>
                </c:pt>
                <c:pt idx="695">
                  <c:v>2.4E-2</c:v>
                </c:pt>
                <c:pt idx="696">
                  <c:v>2.4E-2</c:v>
                </c:pt>
                <c:pt idx="697">
                  <c:v>2.8000000000000001E-2</c:v>
                </c:pt>
                <c:pt idx="698">
                  <c:v>2.8000000000000001E-2</c:v>
                </c:pt>
                <c:pt idx="699">
                  <c:v>2.4E-2</c:v>
                </c:pt>
                <c:pt idx="700">
                  <c:v>2.8000000000000001E-2</c:v>
                </c:pt>
                <c:pt idx="701">
                  <c:v>2.4E-2</c:v>
                </c:pt>
                <c:pt idx="702">
                  <c:v>2.4E-2</c:v>
                </c:pt>
                <c:pt idx="703">
                  <c:v>2.4E-2</c:v>
                </c:pt>
                <c:pt idx="704">
                  <c:v>2.4E-2</c:v>
                </c:pt>
                <c:pt idx="705">
                  <c:v>2.4E-2</c:v>
                </c:pt>
                <c:pt idx="706">
                  <c:v>2.4E-2</c:v>
                </c:pt>
                <c:pt idx="707">
                  <c:v>2.8000000000000001E-2</c:v>
                </c:pt>
                <c:pt idx="708">
                  <c:v>2.4E-2</c:v>
                </c:pt>
                <c:pt idx="709">
                  <c:v>2.8000000000000001E-2</c:v>
                </c:pt>
                <c:pt idx="710">
                  <c:v>2.4E-2</c:v>
                </c:pt>
                <c:pt idx="711">
                  <c:v>2.8000000000000001E-2</c:v>
                </c:pt>
                <c:pt idx="712">
                  <c:v>2.4E-2</c:v>
                </c:pt>
                <c:pt idx="713">
                  <c:v>2.4E-2</c:v>
                </c:pt>
                <c:pt idx="714">
                  <c:v>2.8000000000000001E-2</c:v>
                </c:pt>
                <c:pt idx="715">
                  <c:v>2.4E-2</c:v>
                </c:pt>
                <c:pt idx="716">
                  <c:v>2.4E-2</c:v>
                </c:pt>
                <c:pt idx="717">
                  <c:v>2.4E-2</c:v>
                </c:pt>
                <c:pt idx="718">
                  <c:v>2.8000000000000001E-2</c:v>
                </c:pt>
                <c:pt idx="719">
                  <c:v>2.8000000000000001E-2</c:v>
                </c:pt>
                <c:pt idx="720">
                  <c:v>2.4E-2</c:v>
                </c:pt>
                <c:pt idx="721">
                  <c:v>2.4E-2</c:v>
                </c:pt>
                <c:pt idx="722">
                  <c:v>2.4E-2</c:v>
                </c:pt>
                <c:pt idx="723">
                  <c:v>2.4E-2</c:v>
                </c:pt>
                <c:pt idx="724">
                  <c:v>2.4E-2</c:v>
                </c:pt>
                <c:pt idx="725">
                  <c:v>2.8000000000000001E-2</c:v>
                </c:pt>
                <c:pt idx="726">
                  <c:v>2.4E-2</c:v>
                </c:pt>
                <c:pt idx="727">
                  <c:v>2.4E-2</c:v>
                </c:pt>
                <c:pt idx="728">
                  <c:v>2.4E-2</c:v>
                </c:pt>
                <c:pt idx="729">
                  <c:v>2.8000000000000001E-2</c:v>
                </c:pt>
                <c:pt idx="730">
                  <c:v>2.4E-2</c:v>
                </c:pt>
                <c:pt idx="731">
                  <c:v>2.8000000000000001E-2</c:v>
                </c:pt>
                <c:pt idx="732">
                  <c:v>2.8000000000000001E-2</c:v>
                </c:pt>
                <c:pt idx="733">
                  <c:v>2.4E-2</c:v>
                </c:pt>
                <c:pt idx="734">
                  <c:v>2.8000000000000001E-2</c:v>
                </c:pt>
                <c:pt idx="735">
                  <c:v>2.4E-2</c:v>
                </c:pt>
                <c:pt idx="736">
                  <c:v>2.8000000000000001E-2</c:v>
                </c:pt>
                <c:pt idx="737">
                  <c:v>2.8000000000000001E-2</c:v>
                </c:pt>
                <c:pt idx="738">
                  <c:v>2.8000000000000001E-2</c:v>
                </c:pt>
                <c:pt idx="739">
                  <c:v>3.2000000000000001E-2</c:v>
                </c:pt>
                <c:pt idx="740">
                  <c:v>2.8000000000000001E-2</c:v>
                </c:pt>
                <c:pt idx="741">
                  <c:v>2.8000000000000001E-2</c:v>
                </c:pt>
                <c:pt idx="742">
                  <c:v>2.8000000000000001E-2</c:v>
                </c:pt>
                <c:pt idx="743">
                  <c:v>2.4E-2</c:v>
                </c:pt>
                <c:pt idx="744">
                  <c:v>2.8000000000000001E-2</c:v>
                </c:pt>
                <c:pt idx="745">
                  <c:v>2.4E-2</c:v>
                </c:pt>
                <c:pt idx="746">
                  <c:v>2.8000000000000001E-2</c:v>
                </c:pt>
                <c:pt idx="747">
                  <c:v>2.8000000000000001E-2</c:v>
                </c:pt>
                <c:pt idx="748">
                  <c:v>2.4E-2</c:v>
                </c:pt>
                <c:pt idx="749">
                  <c:v>2.8000000000000001E-2</c:v>
                </c:pt>
                <c:pt idx="750">
                  <c:v>2.8000000000000001E-2</c:v>
                </c:pt>
                <c:pt idx="751">
                  <c:v>2.8000000000000001E-2</c:v>
                </c:pt>
                <c:pt idx="752">
                  <c:v>2.8000000000000001E-2</c:v>
                </c:pt>
                <c:pt idx="753">
                  <c:v>2.4E-2</c:v>
                </c:pt>
                <c:pt idx="754">
                  <c:v>2.4E-2</c:v>
                </c:pt>
                <c:pt idx="755">
                  <c:v>2.8000000000000001E-2</c:v>
                </c:pt>
                <c:pt idx="756">
                  <c:v>2.4E-2</c:v>
                </c:pt>
                <c:pt idx="757">
                  <c:v>2.8000000000000001E-2</c:v>
                </c:pt>
                <c:pt idx="758">
                  <c:v>2.4E-2</c:v>
                </c:pt>
                <c:pt idx="759">
                  <c:v>2.8000000000000001E-2</c:v>
                </c:pt>
                <c:pt idx="760">
                  <c:v>2.8000000000000001E-2</c:v>
                </c:pt>
                <c:pt idx="761">
                  <c:v>2.4E-2</c:v>
                </c:pt>
                <c:pt idx="762">
                  <c:v>2.8000000000000001E-2</c:v>
                </c:pt>
                <c:pt idx="763">
                  <c:v>3.2000000000000001E-2</c:v>
                </c:pt>
                <c:pt idx="764">
                  <c:v>2.4E-2</c:v>
                </c:pt>
                <c:pt idx="765">
                  <c:v>2.8000000000000001E-2</c:v>
                </c:pt>
                <c:pt idx="766">
                  <c:v>2.8000000000000001E-2</c:v>
                </c:pt>
                <c:pt idx="767">
                  <c:v>2.8000000000000001E-2</c:v>
                </c:pt>
                <c:pt idx="768">
                  <c:v>2.8000000000000001E-2</c:v>
                </c:pt>
                <c:pt idx="769">
                  <c:v>2.8000000000000001E-2</c:v>
                </c:pt>
                <c:pt idx="770">
                  <c:v>2.4E-2</c:v>
                </c:pt>
                <c:pt idx="771">
                  <c:v>2.8000000000000001E-2</c:v>
                </c:pt>
                <c:pt idx="772">
                  <c:v>2.8000000000000001E-2</c:v>
                </c:pt>
                <c:pt idx="773">
                  <c:v>2.4E-2</c:v>
                </c:pt>
                <c:pt idx="774">
                  <c:v>2.8000000000000001E-2</c:v>
                </c:pt>
                <c:pt idx="775">
                  <c:v>2.8000000000000001E-2</c:v>
                </c:pt>
                <c:pt idx="776">
                  <c:v>2.4E-2</c:v>
                </c:pt>
                <c:pt idx="777">
                  <c:v>2.4E-2</c:v>
                </c:pt>
                <c:pt idx="778">
                  <c:v>2.4E-2</c:v>
                </c:pt>
                <c:pt idx="779">
                  <c:v>2.4E-2</c:v>
                </c:pt>
                <c:pt idx="780">
                  <c:v>2.4E-2</c:v>
                </c:pt>
                <c:pt idx="781">
                  <c:v>2.8000000000000001E-2</c:v>
                </c:pt>
                <c:pt idx="782">
                  <c:v>2.8000000000000001E-2</c:v>
                </c:pt>
                <c:pt idx="783">
                  <c:v>2.8000000000000001E-2</c:v>
                </c:pt>
                <c:pt idx="784">
                  <c:v>2.8000000000000001E-2</c:v>
                </c:pt>
                <c:pt idx="785">
                  <c:v>2.8000000000000001E-2</c:v>
                </c:pt>
                <c:pt idx="786">
                  <c:v>2.8000000000000001E-2</c:v>
                </c:pt>
                <c:pt idx="787">
                  <c:v>2.8000000000000001E-2</c:v>
                </c:pt>
                <c:pt idx="788">
                  <c:v>2.8000000000000001E-2</c:v>
                </c:pt>
                <c:pt idx="789">
                  <c:v>2.8000000000000001E-2</c:v>
                </c:pt>
                <c:pt idx="790">
                  <c:v>2.8000000000000001E-2</c:v>
                </c:pt>
                <c:pt idx="791">
                  <c:v>2.8000000000000001E-2</c:v>
                </c:pt>
                <c:pt idx="792">
                  <c:v>2.8000000000000001E-2</c:v>
                </c:pt>
                <c:pt idx="793">
                  <c:v>2.8000000000000001E-2</c:v>
                </c:pt>
                <c:pt idx="794">
                  <c:v>2.4E-2</c:v>
                </c:pt>
                <c:pt idx="795">
                  <c:v>2.8000000000000001E-2</c:v>
                </c:pt>
                <c:pt idx="796">
                  <c:v>2.4E-2</c:v>
                </c:pt>
                <c:pt idx="797">
                  <c:v>2.8000000000000001E-2</c:v>
                </c:pt>
                <c:pt idx="798">
                  <c:v>2.8000000000000001E-2</c:v>
                </c:pt>
                <c:pt idx="799">
                  <c:v>2.8000000000000001E-2</c:v>
                </c:pt>
                <c:pt idx="800">
                  <c:v>2.8000000000000001E-2</c:v>
                </c:pt>
                <c:pt idx="801">
                  <c:v>2.8000000000000001E-2</c:v>
                </c:pt>
                <c:pt idx="802">
                  <c:v>2.4E-2</c:v>
                </c:pt>
                <c:pt idx="803">
                  <c:v>2.8000000000000001E-2</c:v>
                </c:pt>
                <c:pt idx="804">
                  <c:v>2.8000000000000001E-2</c:v>
                </c:pt>
                <c:pt idx="805">
                  <c:v>2.4E-2</c:v>
                </c:pt>
                <c:pt idx="806">
                  <c:v>2.8000000000000001E-2</c:v>
                </c:pt>
                <c:pt idx="807">
                  <c:v>2.8000000000000001E-2</c:v>
                </c:pt>
                <c:pt idx="808">
                  <c:v>2.8000000000000001E-2</c:v>
                </c:pt>
                <c:pt idx="809">
                  <c:v>2.8000000000000001E-2</c:v>
                </c:pt>
                <c:pt idx="810">
                  <c:v>2.8000000000000001E-2</c:v>
                </c:pt>
                <c:pt idx="811">
                  <c:v>2.8000000000000001E-2</c:v>
                </c:pt>
                <c:pt idx="812">
                  <c:v>2.4E-2</c:v>
                </c:pt>
                <c:pt idx="813">
                  <c:v>2.8000000000000001E-2</c:v>
                </c:pt>
                <c:pt idx="814">
                  <c:v>2.4E-2</c:v>
                </c:pt>
                <c:pt idx="815">
                  <c:v>2.8000000000000001E-2</c:v>
                </c:pt>
                <c:pt idx="816">
                  <c:v>2.8000000000000001E-2</c:v>
                </c:pt>
                <c:pt idx="817">
                  <c:v>2.8000000000000001E-2</c:v>
                </c:pt>
                <c:pt idx="818">
                  <c:v>2.4E-2</c:v>
                </c:pt>
                <c:pt idx="819">
                  <c:v>2.8000000000000001E-2</c:v>
                </c:pt>
                <c:pt idx="820">
                  <c:v>2.8000000000000001E-2</c:v>
                </c:pt>
                <c:pt idx="821">
                  <c:v>2.4E-2</c:v>
                </c:pt>
                <c:pt idx="822">
                  <c:v>2.8000000000000001E-2</c:v>
                </c:pt>
                <c:pt idx="823">
                  <c:v>2.8000000000000001E-2</c:v>
                </c:pt>
                <c:pt idx="824">
                  <c:v>2.8000000000000001E-2</c:v>
                </c:pt>
                <c:pt idx="825">
                  <c:v>2.4E-2</c:v>
                </c:pt>
                <c:pt idx="826">
                  <c:v>2.8000000000000001E-2</c:v>
                </c:pt>
                <c:pt idx="827">
                  <c:v>2.4E-2</c:v>
                </c:pt>
                <c:pt idx="828">
                  <c:v>2.8000000000000001E-2</c:v>
                </c:pt>
                <c:pt idx="829">
                  <c:v>2.8000000000000001E-2</c:v>
                </c:pt>
                <c:pt idx="830">
                  <c:v>2.8000000000000001E-2</c:v>
                </c:pt>
                <c:pt idx="831">
                  <c:v>2.4E-2</c:v>
                </c:pt>
                <c:pt idx="832">
                  <c:v>2.8000000000000001E-2</c:v>
                </c:pt>
                <c:pt idx="833">
                  <c:v>2.4E-2</c:v>
                </c:pt>
                <c:pt idx="834">
                  <c:v>2.8000000000000001E-2</c:v>
                </c:pt>
                <c:pt idx="835">
                  <c:v>2.4E-2</c:v>
                </c:pt>
                <c:pt idx="836">
                  <c:v>2.8000000000000001E-2</c:v>
                </c:pt>
                <c:pt idx="837">
                  <c:v>2.4E-2</c:v>
                </c:pt>
                <c:pt idx="838">
                  <c:v>2.8000000000000001E-2</c:v>
                </c:pt>
                <c:pt idx="839">
                  <c:v>2.8000000000000001E-2</c:v>
                </c:pt>
                <c:pt idx="840">
                  <c:v>2.8000000000000001E-2</c:v>
                </c:pt>
                <c:pt idx="841">
                  <c:v>2.8000000000000001E-2</c:v>
                </c:pt>
                <c:pt idx="842">
                  <c:v>2.8000000000000001E-2</c:v>
                </c:pt>
                <c:pt idx="843">
                  <c:v>2.8000000000000001E-2</c:v>
                </c:pt>
                <c:pt idx="844">
                  <c:v>2.4E-2</c:v>
                </c:pt>
                <c:pt idx="845">
                  <c:v>2.4E-2</c:v>
                </c:pt>
                <c:pt idx="846">
                  <c:v>2.4E-2</c:v>
                </c:pt>
                <c:pt idx="847">
                  <c:v>2.4E-2</c:v>
                </c:pt>
                <c:pt idx="848">
                  <c:v>2.4E-2</c:v>
                </c:pt>
                <c:pt idx="849">
                  <c:v>2.4E-2</c:v>
                </c:pt>
                <c:pt idx="850">
                  <c:v>2.8000000000000001E-2</c:v>
                </c:pt>
                <c:pt idx="851">
                  <c:v>2.8000000000000001E-2</c:v>
                </c:pt>
                <c:pt idx="852">
                  <c:v>2.4E-2</c:v>
                </c:pt>
                <c:pt idx="853">
                  <c:v>2.4E-2</c:v>
                </c:pt>
                <c:pt idx="854">
                  <c:v>2.8000000000000001E-2</c:v>
                </c:pt>
                <c:pt idx="855">
                  <c:v>2.8000000000000001E-2</c:v>
                </c:pt>
                <c:pt idx="856">
                  <c:v>2.4E-2</c:v>
                </c:pt>
                <c:pt idx="857">
                  <c:v>2.8000000000000001E-2</c:v>
                </c:pt>
                <c:pt idx="858">
                  <c:v>3.2000000000000001E-2</c:v>
                </c:pt>
                <c:pt idx="859">
                  <c:v>2.8000000000000001E-2</c:v>
                </c:pt>
                <c:pt idx="860">
                  <c:v>2.8000000000000001E-2</c:v>
                </c:pt>
                <c:pt idx="861">
                  <c:v>2.4E-2</c:v>
                </c:pt>
                <c:pt idx="862">
                  <c:v>2.8000000000000001E-2</c:v>
                </c:pt>
                <c:pt idx="863">
                  <c:v>2.4E-2</c:v>
                </c:pt>
                <c:pt idx="864">
                  <c:v>2.8000000000000001E-2</c:v>
                </c:pt>
                <c:pt idx="865">
                  <c:v>2.8000000000000001E-2</c:v>
                </c:pt>
                <c:pt idx="866">
                  <c:v>2.8000000000000001E-2</c:v>
                </c:pt>
                <c:pt idx="867">
                  <c:v>2.4E-2</c:v>
                </c:pt>
                <c:pt idx="868">
                  <c:v>2.8000000000000001E-2</c:v>
                </c:pt>
                <c:pt idx="869">
                  <c:v>2.4E-2</c:v>
                </c:pt>
                <c:pt idx="870">
                  <c:v>2.4E-2</c:v>
                </c:pt>
                <c:pt idx="871">
                  <c:v>2.4E-2</c:v>
                </c:pt>
                <c:pt idx="872">
                  <c:v>2.4E-2</c:v>
                </c:pt>
                <c:pt idx="873">
                  <c:v>2.4E-2</c:v>
                </c:pt>
                <c:pt idx="874">
                  <c:v>2.4E-2</c:v>
                </c:pt>
                <c:pt idx="875">
                  <c:v>2.8000000000000001E-2</c:v>
                </c:pt>
                <c:pt idx="876">
                  <c:v>2.4E-2</c:v>
                </c:pt>
                <c:pt idx="877">
                  <c:v>2.4E-2</c:v>
                </c:pt>
                <c:pt idx="878">
                  <c:v>2.4E-2</c:v>
                </c:pt>
                <c:pt idx="879">
                  <c:v>0.02</c:v>
                </c:pt>
                <c:pt idx="880">
                  <c:v>2.4E-2</c:v>
                </c:pt>
                <c:pt idx="881">
                  <c:v>2.4E-2</c:v>
                </c:pt>
                <c:pt idx="882">
                  <c:v>2.4E-2</c:v>
                </c:pt>
                <c:pt idx="883">
                  <c:v>2.4E-2</c:v>
                </c:pt>
                <c:pt idx="884">
                  <c:v>2.8000000000000001E-2</c:v>
                </c:pt>
                <c:pt idx="885">
                  <c:v>2.4E-2</c:v>
                </c:pt>
                <c:pt idx="886">
                  <c:v>2.8000000000000001E-2</c:v>
                </c:pt>
                <c:pt idx="887">
                  <c:v>2.8000000000000001E-2</c:v>
                </c:pt>
                <c:pt idx="888">
                  <c:v>2.4E-2</c:v>
                </c:pt>
                <c:pt idx="889">
                  <c:v>2.4E-2</c:v>
                </c:pt>
                <c:pt idx="890">
                  <c:v>2.4E-2</c:v>
                </c:pt>
                <c:pt idx="891">
                  <c:v>2.4E-2</c:v>
                </c:pt>
                <c:pt idx="892">
                  <c:v>2.8000000000000001E-2</c:v>
                </c:pt>
                <c:pt idx="893">
                  <c:v>2.4E-2</c:v>
                </c:pt>
                <c:pt idx="894">
                  <c:v>2.8000000000000001E-2</c:v>
                </c:pt>
                <c:pt idx="895">
                  <c:v>2.4E-2</c:v>
                </c:pt>
                <c:pt idx="896">
                  <c:v>2.4E-2</c:v>
                </c:pt>
                <c:pt idx="897">
                  <c:v>2.4E-2</c:v>
                </c:pt>
                <c:pt idx="898">
                  <c:v>2.4E-2</c:v>
                </c:pt>
                <c:pt idx="899">
                  <c:v>2.8000000000000001E-2</c:v>
                </c:pt>
                <c:pt idx="900">
                  <c:v>2.4E-2</c:v>
                </c:pt>
                <c:pt idx="901">
                  <c:v>2.4E-2</c:v>
                </c:pt>
                <c:pt idx="902">
                  <c:v>2.4E-2</c:v>
                </c:pt>
                <c:pt idx="903">
                  <c:v>2.4E-2</c:v>
                </c:pt>
                <c:pt idx="904">
                  <c:v>2.8000000000000001E-2</c:v>
                </c:pt>
                <c:pt idx="905">
                  <c:v>2.4E-2</c:v>
                </c:pt>
                <c:pt idx="906">
                  <c:v>2.4E-2</c:v>
                </c:pt>
                <c:pt idx="907">
                  <c:v>2.4E-2</c:v>
                </c:pt>
                <c:pt idx="908">
                  <c:v>0.02</c:v>
                </c:pt>
                <c:pt idx="909">
                  <c:v>2.4E-2</c:v>
                </c:pt>
                <c:pt idx="910">
                  <c:v>0.02</c:v>
                </c:pt>
                <c:pt idx="911">
                  <c:v>2.4E-2</c:v>
                </c:pt>
                <c:pt idx="912">
                  <c:v>0.02</c:v>
                </c:pt>
                <c:pt idx="913">
                  <c:v>2.4E-2</c:v>
                </c:pt>
                <c:pt idx="914">
                  <c:v>0.02</c:v>
                </c:pt>
                <c:pt idx="915">
                  <c:v>2.4E-2</c:v>
                </c:pt>
                <c:pt idx="916">
                  <c:v>2.4E-2</c:v>
                </c:pt>
                <c:pt idx="917">
                  <c:v>2.4E-2</c:v>
                </c:pt>
                <c:pt idx="918">
                  <c:v>2.4E-2</c:v>
                </c:pt>
                <c:pt idx="919">
                  <c:v>2.4E-2</c:v>
                </c:pt>
                <c:pt idx="920">
                  <c:v>2.4E-2</c:v>
                </c:pt>
                <c:pt idx="921">
                  <c:v>0.02</c:v>
                </c:pt>
                <c:pt idx="922">
                  <c:v>0.02</c:v>
                </c:pt>
                <c:pt idx="923">
                  <c:v>2.4E-2</c:v>
                </c:pt>
                <c:pt idx="924">
                  <c:v>2.4E-2</c:v>
                </c:pt>
                <c:pt idx="925">
                  <c:v>0.02</c:v>
                </c:pt>
                <c:pt idx="926">
                  <c:v>0.02</c:v>
                </c:pt>
                <c:pt idx="927">
                  <c:v>0.02</c:v>
                </c:pt>
                <c:pt idx="928">
                  <c:v>2.4E-2</c:v>
                </c:pt>
                <c:pt idx="929">
                  <c:v>2.4E-2</c:v>
                </c:pt>
                <c:pt idx="930">
                  <c:v>2.4E-2</c:v>
                </c:pt>
                <c:pt idx="931">
                  <c:v>2.4E-2</c:v>
                </c:pt>
                <c:pt idx="932">
                  <c:v>0.02</c:v>
                </c:pt>
                <c:pt idx="933">
                  <c:v>2.4E-2</c:v>
                </c:pt>
                <c:pt idx="934">
                  <c:v>2.4E-2</c:v>
                </c:pt>
                <c:pt idx="935">
                  <c:v>0.02</c:v>
                </c:pt>
                <c:pt idx="936">
                  <c:v>0.02</c:v>
                </c:pt>
                <c:pt idx="937">
                  <c:v>0.02</c:v>
                </c:pt>
                <c:pt idx="938">
                  <c:v>0.02</c:v>
                </c:pt>
                <c:pt idx="939">
                  <c:v>2.4E-2</c:v>
                </c:pt>
                <c:pt idx="940">
                  <c:v>0.02</c:v>
                </c:pt>
                <c:pt idx="941">
                  <c:v>0.02</c:v>
                </c:pt>
                <c:pt idx="942">
                  <c:v>0.02</c:v>
                </c:pt>
                <c:pt idx="943">
                  <c:v>0.02</c:v>
                </c:pt>
                <c:pt idx="944">
                  <c:v>0.02</c:v>
                </c:pt>
                <c:pt idx="945">
                  <c:v>2.4E-2</c:v>
                </c:pt>
                <c:pt idx="946">
                  <c:v>0.02</c:v>
                </c:pt>
                <c:pt idx="947">
                  <c:v>2.4E-2</c:v>
                </c:pt>
                <c:pt idx="948">
                  <c:v>2.4E-2</c:v>
                </c:pt>
                <c:pt idx="949">
                  <c:v>2.4E-2</c:v>
                </c:pt>
                <c:pt idx="950">
                  <c:v>0.02</c:v>
                </c:pt>
                <c:pt idx="951">
                  <c:v>0.02</c:v>
                </c:pt>
                <c:pt idx="952">
                  <c:v>2.4E-2</c:v>
                </c:pt>
                <c:pt idx="953">
                  <c:v>1.6E-2</c:v>
                </c:pt>
                <c:pt idx="954">
                  <c:v>0.02</c:v>
                </c:pt>
                <c:pt idx="955">
                  <c:v>0.02</c:v>
                </c:pt>
                <c:pt idx="956">
                  <c:v>0.02</c:v>
                </c:pt>
                <c:pt idx="957">
                  <c:v>0.02</c:v>
                </c:pt>
                <c:pt idx="958">
                  <c:v>2.4E-2</c:v>
                </c:pt>
                <c:pt idx="959">
                  <c:v>0.02</c:v>
                </c:pt>
                <c:pt idx="960">
                  <c:v>0.02</c:v>
                </c:pt>
                <c:pt idx="961">
                  <c:v>0.02</c:v>
                </c:pt>
                <c:pt idx="962">
                  <c:v>0.02</c:v>
                </c:pt>
                <c:pt idx="963">
                  <c:v>0.02</c:v>
                </c:pt>
                <c:pt idx="964">
                  <c:v>1.6E-2</c:v>
                </c:pt>
                <c:pt idx="965">
                  <c:v>0.02</c:v>
                </c:pt>
                <c:pt idx="966">
                  <c:v>0.02</c:v>
                </c:pt>
                <c:pt idx="967">
                  <c:v>0.02</c:v>
                </c:pt>
                <c:pt idx="968">
                  <c:v>0.02</c:v>
                </c:pt>
                <c:pt idx="969">
                  <c:v>1.6E-2</c:v>
                </c:pt>
                <c:pt idx="970">
                  <c:v>0.02</c:v>
                </c:pt>
                <c:pt idx="971">
                  <c:v>1.6E-2</c:v>
                </c:pt>
                <c:pt idx="972">
                  <c:v>0.02</c:v>
                </c:pt>
                <c:pt idx="973">
                  <c:v>0.02</c:v>
                </c:pt>
                <c:pt idx="974">
                  <c:v>0.02</c:v>
                </c:pt>
                <c:pt idx="975">
                  <c:v>0.02</c:v>
                </c:pt>
                <c:pt idx="976">
                  <c:v>0.02</c:v>
                </c:pt>
                <c:pt idx="977">
                  <c:v>0.02</c:v>
                </c:pt>
                <c:pt idx="978">
                  <c:v>1.6E-2</c:v>
                </c:pt>
                <c:pt idx="979">
                  <c:v>1.6E-2</c:v>
                </c:pt>
                <c:pt idx="980">
                  <c:v>0.02</c:v>
                </c:pt>
                <c:pt idx="981">
                  <c:v>1.6E-2</c:v>
                </c:pt>
                <c:pt idx="982">
                  <c:v>1.6E-2</c:v>
                </c:pt>
                <c:pt idx="983">
                  <c:v>1.6E-2</c:v>
                </c:pt>
                <c:pt idx="984">
                  <c:v>1.6E-2</c:v>
                </c:pt>
                <c:pt idx="985">
                  <c:v>1.6E-2</c:v>
                </c:pt>
                <c:pt idx="986">
                  <c:v>1.6E-2</c:v>
                </c:pt>
                <c:pt idx="987">
                  <c:v>1.2E-2</c:v>
                </c:pt>
                <c:pt idx="988">
                  <c:v>1.6E-2</c:v>
                </c:pt>
                <c:pt idx="989">
                  <c:v>1.6E-2</c:v>
                </c:pt>
                <c:pt idx="990">
                  <c:v>0.02</c:v>
                </c:pt>
                <c:pt idx="991">
                  <c:v>1.6E-2</c:v>
                </c:pt>
                <c:pt idx="992">
                  <c:v>0.02</c:v>
                </c:pt>
                <c:pt idx="993">
                  <c:v>0.02</c:v>
                </c:pt>
                <c:pt idx="994">
                  <c:v>1.2E-2</c:v>
                </c:pt>
                <c:pt idx="995">
                  <c:v>1.6E-2</c:v>
                </c:pt>
                <c:pt idx="996">
                  <c:v>1.6E-2</c:v>
                </c:pt>
                <c:pt idx="997">
                  <c:v>1.2E-2</c:v>
                </c:pt>
                <c:pt idx="998">
                  <c:v>1.6E-2</c:v>
                </c:pt>
                <c:pt idx="999">
                  <c:v>1.6E-2</c:v>
                </c:pt>
                <c:pt idx="1000">
                  <c:v>1.6E-2</c:v>
                </c:pt>
                <c:pt idx="1001">
                  <c:v>1.6E-2</c:v>
                </c:pt>
                <c:pt idx="1002">
                  <c:v>1.2E-2</c:v>
                </c:pt>
                <c:pt idx="1003">
                  <c:v>1.2E-2</c:v>
                </c:pt>
                <c:pt idx="1004">
                  <c:v>1.2E-2</c:v>
                </c:pt>
                <c:pt idx="1005">
                  <c:v>0.02</c:v>
                </c:pt>
                <c:pt idx="1006">
                  <c:v>1.2E-2</c:v>
                </c:pt>
                <c:pt idx="1007">
                  <c:v>1.2E-2</c:v>
                </c:pt>
                <c:pt idx="1008">
                  <c:v>1.2E-2</c:v>
                </c:pt>
                <c:pt idx="1009">
                  <c:v>1.6E-2</c:v>
                </c:pt>
                <c:pt idx="1010">
                  <c:v>1.6E-2</c:v>
                </c:pt>
                <c:pt idx="1011">
                  <c:v>1.2E-2</c:v>
                </c:pt>
                <c:pt idx="1012">
                  <c:v>1.6E-2</c:v>
                </c:pt>
                <c:pt idx="1013">
                  <c:v>1.6E-2</c:v>
                </c:pt>
                <c:pt idx="1014">
                  <c:v>1.2E-2</c:v>
                </c:pt>
                <c:pt idx="1015">
                  <c:v>0.02</c:v>
                </c:pt>
                <c:pt idx="1016">
                  <c:v>1.6E-2</c:v>
                </c:pt>
                <c:pt idx="1017">
                  <c:v>1.6E-2</c:v>
                </c:pt>
                <c:pt idx="1018">
                  <c:v>1.2E-2</c:v>
                </c:pt>
                <c:pt idx="1019">
                  <c:v>1.2E-2</c:v>
                </c:pt>
                <c:pt idx="1020">
                  <c:v>8.0000000000000002E-3</c:v>
                </c:pt>
                <c:pt idx="1021">
                  <c:v>1.6E-2</c:v>
                </c:pt>
                <c:pt idx="1022">
                  <c:v>1.2E-2</c:v>
                </c:pt>
                <c:pt idx="1023">
                  <c:v>1.2E-2</c:v>
                </c:pt>
                <c:pt idx="1024">
                  <c:v>1.2E-2</c:v>
                </c:pt>
                <c:pt idx="1025">
                  <c:v>1.2E-2</c:v>
                </c:pt>
                <c:pt idx="1026">
                  <c:v>1.2E-2</c:v>
                </c:pt>
                <c:pt idx="1027">
                  <c:v>8.0000000000000002E-3</c:v>
                </c:pt>
                <c:pt idx="1028">
                  <c:v>1.2E-2</c:v>
                </c:pt>
                <c:pt idx="1029">
                  <c:v>1.2E-2</c:v>
                </c:pt>
                <c:pt idx="1030">
                  <c:v>1.2E-2</c:v>
                </c:pt>
                <c:pt idx="1031">
                  <c:v>1.2E-2</c:v>
                </c:pt>
                <c:pt idx="1032">
                  <c:v>8.0000000000000002E-3</c:v>
                </c:pt>
                <c:pt idx="1033">
                  <c:v>1.2E-2</c:v>
                </c:pt>
                <c:pt idx="1034">
                  <c:v>8.0000000000000002E-3</c:v>
                </c:pt>
                <c:pt idx="1035">
                  <c:v>1.2E-2</c:v>
                </c:pt>
                <c:pt idx="1036">
                  <c:v>1.2E-2</c:v>
                </c:pt>
                <c:pt idx="1037">
                  <c:v>8.0000000000000002E-3</c:v>
                </c:pt>
                <c:pt idx="1038">
                  <c:v>1.2E-2</c:v>
                </c:pt>
                <c:pt idx="1039">
                  <c:v>1.2E-2</c:v>
                </c:pt>
                <c:pt idx="1040">
                  <c:v>8.0000000000000002E-3</c:v>
                </c:pt>
                <c:pt idx="1041">
                  <c:v>1.6E-2</c:v>
                </c:pt>
                <c:pt idx="1042">
                  <c:v>1.2E-2</c:v>
                </c:pt>
                <c:pt idx="1043">
                  <c:v>1.2E-2</c:v>
                </c:pt>
                <c:pt idx="1044">
                  <c:v>1.2E-2</c:v>
                </c:pt>
                <c:pt idx="1045">
                  <c:v>1.2E-2</c:v>
                </c:pt>
                <c:pt idx="1046">
                  <c:v>1.2E-2</c:v>
                </c:pt>
                <c:pt idx="1047">
                  <c:v>1.2E-2</c:v>
                </c:pt>
                <c:pt idx="1048">
                  <c:v>1.2E-2</c:v>
                </c:pt>
                <c:pt idx="1049">
                  <c:v>8.0000000000000002E-3</c:v>
                </c:pt>
                <c:pt idx="1050">
                  <c:v>1.6E-2</c:v>
                </c:pt>
                <c:pt idx="1051">
                  <c:v>8.0000000000000002E-3</c:v>
                </c:pt>
                <c:pt idx="1052">
                  <c:v>1.2E-2</c:v>
                </c:pt>
                <c:pt idx="1053">
                  <c:v>1.2E-2</c:v>
                </c:pt>
                <c:pt idx="1054">
                  <c:v>8.0000000000000002E-3</c:v>
                </c:pt>
                <c:pt idx="1055">
                  <c:v>1.2E-2</c:v>
                </c:pt>
                <c:pt idx="1056">
                  <c:v>8.0000000000000002E-3</c:v>
                </c:pt>
                <c:pt idx="1057">
                  <c:v>8.0000000000000002E-3</c:v>
                </c:pt>
                <c:pt idx="1058">
                  <c:v>4.0000000000000001E-3</c:v>
                </c:pt>
                <c:pt idx="1059">
                  <c:v>4.0000000000000001E-3</c:v>
                </c:pt>
                <c:pt idx="1060">
                  <c:v>8.0000000000000002E-3</c:v>
                </c:pt>
                <c:pt idx="1061">
                  <c:v>1.2E-2</c:v>
                </c:pt>
                <c:pt idx="1062">
                  <c:v>8.0000000000000002E-3</c:v>
                </c:pt>
                <c:pt idx="1063">
                  <c:v>4.0000000000000001E-3</c:v>
                </c:pt>
                <c:pt idx="1064">
                  <c:v>8.0000000000000002E-3</c:v>
                </c:pt>
                <c:pt idx="1065">
                  <c:v>4.0000000000000001E-3</c:v>
                </c:pt>
                <c:pt idx="1066">
                  <c:v>4.0000000000000001E-3</c:v>
                </c:pt>
                <c:pt idx="1067">
                  <c:v>8.0000000000000002E-3</c:v>
                </c:pt>
                <c:pt idx="1068">
                  <c:v>8.0000000000000002E-3</c:v>
                </c:pt>
                <c:pt idx="1069">
                  <c:v>8.0000000000000002E-3</c:v>
                </c:pt>
                <c:pt idx="1070">
                  <c:v>8.0000000000000002E-3</c:v>
                </c:pt>
                <c:pt idx="1071">
                  <c:v>8.0000000000000002E-3</c:v>
                </c:pt>
                <c:pt idx="1072">
                  <c:v>4.0000000000000001E-3</c:v>
                </c:pt>
                <c:pt idx="1073">
                  <c:v>4.0000000000000001E-3</c:v>
                </c:pt>
                <c:pt idx="1074">
                  <c:v>8.0000000000000002E-3</c:v>
                </c:pt>
                <c:pt idx="1075">
                  <c:v>8.0000000000000002E-3</c:v>
                </c:pt>
                <c:pt idx="1076">
                  <c:v>4.0000000000000001E-3</c:v>
                </c:pt>
                <c:pt idx="1077">
                  <c:v>4.0000000000000001E-3</c:v>
                </c:pt>
                <c:pt idx="1078">
                  <c:v>4.0000000000000001E-3</c:v>
                </c:pt>
                <c:pt idx="1079">
                  <c:v>4.0000000000000001E-3</c:v>
                </c:pt>
                <c:pt idx="1080">
                  <c:v>8.0000000000000002E-3</c:v>
                </c:pt>
                <c:pt idx="1081">
                  <c:v>4.0000000000000001E-3</c:v>
                </c:pt>
                <c:pt idx="1082">
                  <c:v>4.0000000000000001E-3</c:v>
                </c:pt>
                <c:pt idx="1083">
                  <c:v>4.0000000000000001E-3</c:v>
                </c:pt>
                <c:pt idx="1084">
                  <c:v>8.0000000000000002E-3</c:v>
                </c:pt>
                <c:pt idx="1085">
                  <c:v>4.0000000000000001E-3</c:v>
                </c:pt>
                <c:pt idx="1086">
                  <c:v>4.0000000000000001E-3</c:v>
                </c:pt>
                <c:pt idx="1087">
                  <c:v>4.0000000000000001E-3</c:v>
                </c:pt>
                <c:pt idx="1088">
                  <c:v>0</c:v>
                </c:pt>
                <c:pt idx="1089">
                  <c:v>4.0000000000000001E-3</c:v>
                </c:pt>
                <c:pt idx="1090">
                  <c:v>0</c:v>
                </c:pt>
                <c:pt idx="1091">
                  <c:v>4.0000000000000001E-3</c:v>
                </c:pt>
                <c:pt idx="1092">
                  <c:v>4.0000000000000001E-3</c:v>
                </c:pt>
                <c:pt idx="1093">
                  <c:v>4.0000000000000001E-3</c:v>
                </c:pt>
                <c:pt idx="1094">
                  <c:v>0</c:v>
                </c:pt>
                <c:pt idx="1095">
                  <c:v>0</c:v>
                </c:pt>
                <c:pt idx="1096">
                  <c:v>0</c:v>
                </c:pt>
                <c:pt idx="1097">
                  <c:v>4.0000000000000001E-3</c:v>
                </c:pt>
                <c:pt idx="1098">
                  <c:v>0</c:v>
                </c:pt>
                <c:pt idx="1099">
                  <c:v>0</c:v>
                </c:pt>
                <c:pt idx="1100">
                  <c:v>4.0000000000000001E-3</c:v>
                </c:pt>
                <c:pt idx="1101">
                  <c:v>0</c:v>
                </c:pt>
                <c:pt idx="1102">
                  <c:v>4.0000000000000001E-3</c:v>
                </c:pt>
                <c:pt idx="1103">
                  <c:v>0</c:v>
                </c:pt>
                <c:pt idx="1104">
                  <c:v>4.0000000000000001E-3</c:v>
                </c:pt>
                <c:pt idx="1105">
                  <c:v>0</c:v>
                </c:pt>
                <c:pt idx="1106">
                  <c:v>4.0000000000000001E-3</c:v>
                </c:pt>
                <c:pt idx="1107">
                  <c:v>0</c:v>
                </c:pt>
                <c:pt idx="1108">
                  <c:v>0</c:v>
                </c:pt>
                <c:pt idx="1109">
                  <c:v>0</c:v>
                </c:pt>
                <c:pt idx="1110">
                  <c:v>4.0000000000000001E-3</c:v>
                </c:pt>
                <c:pt idx="1111">
                  <c:v>0</c:v>
                </c:pt>
                <c:pt idx="1112">
                  <c:v>0</c:v>
                </c:pt>
                <c:pt idx="1113">
                  <c:v>0</c:v>
                </c:pt>
                <c:pt idx="1114">
                  <c:v>4.0000000000000001E-3</c:v>
                </c:pt>
                <c:pt idx="1115">
                  <c:v>-4.0000000000000001E-3</c:v>
                </c:pt>
                <c:pt idx="1116">
                  <c:v>0</c:v>
                </c:pt>
                <c:pt idx="1117">
                  <c:v>0</c:v>
                </c:pt>
                <c:pt idx="1118">
                  <c:v>-4.0000000000000001E-3</c:v>
                </c:pt>
                <c:pt idx="1119">
                  <c:v>-8.0000000000000002E-3</c:v>
                </c:pt>
                <c:pt idx="1120">
                  <c:v>0</c:v>
                </c:pt>
                <c:pt idx="1121">
                  <c:v>-4.0000000000000001E-3</c:v>
                </c:pt>
                <c:pt idx="1122">
                  <c:v>-4.0000000000000001E-3</c:v>
                </c:pt>
                <c:pt idx="1123">
                  <c:v>0</c:v>
                </c:pt>
                <c:pt idx="1124">
                  <c:v>-8.0000000000000002E-3</c:v>
                </c:pt>
                <c:pt idx="1125">
                  <c:v>-4.0000000000000001E-3</c:v>
                </c:pt>
                <c:pt idx="1126">
                  <c:v>-4.0000000000000001E-3</c:v>
                </c:pt>
                <c:pt idx="1127">
                  <c:v>-4.0000000000000001E-3</c:v>
                </c:pt>
                <c:pt idx="1128">
                  <c:v>-4.0000000000000001E-3</c:v>
                </c:pt>
                <c:pt idx="1129">
                  <c:v>-4.0000000000000001E-3</c:v>
                </c:pt>
                <c:pt idx="1130">
                  <c:v>-4.0000000000000001E-3</c:v>
                </c:pt>
                <c:pt idx="1131">
                  <c:v>-4.0000000000000001E-3</c:v>
                </c:pt>
                <c:pt idx="1132">
                  <c:v>0</c:v>
                </c:pt>
                <c:pt idx="1133">
                  <c:v>-4.0000000000000001E-3</c:v>
                </c:pt>
                <c:pt idx="1134">
                  <c:v>-4.0000000000000001E-3</c:v>
                </c:pt>
                <c:pt idx="1135">
                  <c:v>-4.0000000000000001E-3</c:v>
                </c:pt>
                <c:pt idx="1136">
                  <c:v>-4.0000000000000001E-3</c:v>
                </c:pt>
                <c:pt idx="1137">
                  <c:v>-4.0000000000000001E-3</c:v>
                </c:pt>
                <c:pt idx="1138">
                  <c:v>-8.0000000000000002E-3</c:v>
                </c:pt>
                <c:pt idx="1139">
                  <c:v>-8.0000000000000002E-3</c:v>
                </c:pt>
                <c:pt idx="1140">
                  <c:v>-8.0000000000000002E-3</c:v>
                </c:pt>
                <c:pt idx="1141">
                  <c:v>-4.0000000000000001E-3</c:v>
                </c:pt>
                <c:pt idx="1142">
                  <c:v>-8.0000000000000002E-3</c:v>
                </c:pt>
                <c:pt idx="1143">
                  <c:v>-4.0000000000000001E-3</c:v>
                </c:pt>
                <c:pt idx="1144">
                  <c:v>-8.0000000000000002E-3</c:v>
                </c:pt>
                <c:pt idx="1145">
                  <c:v>-8.0000000000000002E-3</c:v>
                </c:pt>
                <c:pt idx="1146">
                  <c:v>-8.0000000000000002E-3</c:v>
                </c:pt>
                <c:pt idx="1147">
                  <c:v>-8.0000000000000002E-3</c:v>
                </c:pt>
                <c:pt idx="1148">
                  <c:v>-8.0000000000000002E-3</c:v>
                </c:pt>
                <c:pt idx="1149">
                  <c:v>-8.0000000000000002E-3</c:v>
                </c:pt>
                <c:pt idx="1150">
                  <c:v>-8.0000000000000002E-3</c:v>
                </c:pt>
                <c:pt idx="1151">
                  <c:v>-8.0000000000000002E-3</c:v>
                </c:pt>
                <c:pt idx="1152">
                  <c:v>-8.0000000000000002E-3</c:v>
                </c:pt>
                <c:pt idx="1153">
                  <c:v>-8.0000000000000002E-3</c:v>
                </c:pt>
                <c:pt idx="1154">
                  <c:v>-4.0000000000000001E-3</c:v>
                </c:pt>
                <c:pt idx="1155">
                  <c:v>0</c:v>
                </c:pt>
                <c:pt idx="1156">
                  <c:v>-8.0000000000000002E-3</c:v>
                </c:pt>
                <c:pt idx="1157">
                  <c:v>-8.0000000000000002E-3</c:v>
                </c:pt>
                <c:pt idx="1158">
                  <c:v>-8.0000000000000002E-3</c:v>
                </c:pt>
                <c:pt idx="1159">
                  <c:v>-8.0000000000000002E-3</c:v>
                </c:pt>
                <c:pt idx="1160">
                  <c:v>-8.0000000000000002E-3</c:v>
                </c:pt>
                <c:pt idx="1161">
                  <c:v>-8.0000000000000002E-3</c:v>
                </c:pt>
                <c:pt idx="1162">
                  <c:v>-8.0000000000000002E-3</c:v>
                </c:pt>
                <c:pt idx="1163">
                  <c:v>-8.0000000000000002E-3</c:v>
                </c:pt>
                <c:pt idx="1164">
                  <c:v>-8.0000000000000002E-3</c:v>
                </c:pt>
                <c:pt idx="1165">
                  <c:v>-8.0000000000000002E-3</c:v>
                </c:pt>
                <c:pt idx="1166">
                  <c:v>-8.0000000000000002E-3</c:v>
                </c:pt>
                <c:pt idx="1167">
                  <c:v>-8.0000000000000002E-3</c:v>
                </c:pt>
                <c:pt idx="1168">
                  <c:v>-8.0000000000000002E-3</c:v>
                </c:pt>
                <c:pt idx="1169">
                  <c:v>-8.0000000000000002E-3</c:v>
                </c:pt>
                <c:pt idx="1170">
                  <c:v>-8.0000000000000002E-3</c:v>
                </c:pt>
                <c:pt idx="1171">
                  <c:v>-8.0000000000000002E-3</c:v>
                </c:pt>
                <c:pt idx="1172">
                  <c:v>-1.2E-2</c:v>
                </c:pt>
                <c:pt idx="1173">
                  <c:v>-8.0000000000000002E-3</c:v>
                </c:pt>
                <c:pt idx="1174">
                  <c:v>-1.2E-2</c:v>
                </c:pt>
                <c:pt idx="1175">
                  <c:v>-1.2E-2</c:v>
                </c:pt>
                <c:pt idx="1176">
                  <c:v>-1.2E-2</c:v>
                </c:pt>
                <c:pt idx="1177">
                  <c:v>-8.0000000000000002E-3</c:v>
                </c:pt>
                <c:pt idx="1178">
                  <c:v>-8.0000000000000002E-3</c:v>
                </c:pt>
                <c:pt idx="1179">
                  <c:v>-8.0000000000000002E-3</c:v>
                </c:pt>
                <c:pt idx="1180">
                  <c:v>-8.0000000000000002E-3</c:v>
                </c:pt>
                <c:pt idx="1181">
                  <c:v>-8.0000000000000002E-3</c:v>
                </c:pt>
                <c:pt idx="1182">
                  <c:v>-8.0000000000000002E-3</c:v>
                </c:pt>
                <c:pt idx="1183">
                  <c:v>-8.0000000000000002E-3</c:v>
                </c:pt>
                <c:pt idx="1184">
                  <c:v>-1.2E-2</c:v>
                </c:pt>
                <c:pt idx="1185">
                  <c:v>-1.2E-2</c:v>
                </c:pt>
                <c:pt idx="1186">
                  <c:v>-8.0000000000000002E-3</c:v>
                </c:pt>
                <c:pt idx="1187">
                  <c:v>-1.2E-2</c:v>
                </c:pt>
                <c:pt idx="1188">
                  <c:v>-1.6E-2</c:v>
                </c:pt>
                <c:pt idx="1189">
                  <c:v>-1.2E-2</c:v>
                </c:pt>
                <c:pt idx="1190">
                  <c:v>-0.02</c:v>
                </c:pt>
                <c:pt idx="1191">
                  <c:v>-1.2E-2</c:v>
                </c:pt>
                <c:pt idx="1192">
                  <c:v>-1.2E-2</c:v>
                </c:pt>
                <c:pt idx="1193">
                  <c:v>-1.2E-2</c:v>
                </c:pt>
                <c:pt idx="1194">
                  <c:v>-1.6E-2</c:v>
                </c:pt>
                <c:pt idx="1195">
                  <c:v>-1.2E-2</c:v>
                </c:pt>
                <c:pt idx="1196">
                  <c:v>-1.6E-2</c:v>
                </c:pt>
                <c:pt idx="1197">
                  <c:v>-0.02</c:v>
                </c:pt>
                <c:pt idx="1198">
                  <c:v>-1.2E-2</c:v>
                </c:pt>
                <c:pt idx="1199">
                  <c:v>-1.6E-2</c:v>
                </c:pt>
                <c:pt idx="1200">
                  <c:v>-1.6E-2</c:v>
                </c:pt>
                <c:pt idx="1201">
                  <c:v>-1.2E-2</c:v>
                </c:pt>
                <c:pt idx="1202">
                  <c:v>-1.2E-2</c:v>
                </c:pt>
                <c:pt idx="1203">
                  <c:v>-1.2E-2</c:v>
                </c:pt>
                <c:pt idx="1204">
                  <c:v>-1.6E-2</c:v>
                </c:pt>
                <c:pt idx="1205">
                  <c:v>-1.6E-2</c:v>
                </c:pt>
                <c:pt idx="1206">
                  <c:v>-1.6E-2</c:v>
                </c:pt>
                <c:pt idx="1207">
                  <c:v>-1.6E-2</c:v>
                </c:pt>
                <c:pt idx="1208">
                  <c:v>-1.6E-2</c:v>
                </c:pt>
                <c:pt idx="1209">
                  <c:v>-0.02</c:v>
                </c:pt>
                <c:pt idx="1210">
                  <c:v>-1.6E-2</c:v>
                </c:pt>
                <c:pt idx="1211">
                  <c:v>-0.02</c:v>
                </c:pt>
                <c:pt idx="1212">
                  <c:v>-1.6E-2</c:v>
                </c:pt>
                <c:pt idx="1213">
                  <c:v>-1.6E-2</c:v>
                </c:pt>
                <c:pt idx="1214">
                  <c:v>-1.6E-2</c:v>
                </c:pt>
                <c:pt idx="1215">
                  <c:v>-1.6E-2</c:v>
                </c:pt>
                <c:pt idx="1216">
                  <c:v>-0.02</c:v>
                </c:pt>
                <c:pt idx="1217">
                  <c:v>-1.6E-2</c:v>
                </c:pt>
                <c:pt idx="1218">
                  <c:v>-1.6E-2</c:v>
                </c:pt>
                <c:pt idx="1219">
                  <c:v>-0.02</c:v>
                </c:pt>
                <c:pt idx="1220">
                  <c:v>-2.4E-2</c:v>
                </c:pt>
                <c:pt idx="1221">
                  <c:v>-0.02</c:v>
                </c:pt>
                <c:pt idx="1222">
                  <c:v>-2.4E-2</c:v>
                </c:pt>
                <c:pt idx="1223">
                  <c:v>-0.02</c:v>
                </c:pt>
                <c:pt idx="1224">
                  <c:v>-0.02</c:v>
                </c:pt>
                <c:pt idx="1225">
                  <c:v>-2.4E-2</c:v>
                </c:pt>
                <c:pt idx="1226">
                  <c:v>-2.4E-2</c:v>
                </c:pt>
                <c:pt idx="1227">
                  <c:v>-0.02</c:v>
                </c:pt>
                <c:pt idx="1228">
                  <c:v>-2.4E-2</c:v>
                </c:pt>
                <c:pt idx="1229">
                  <c:v>-0.02</c:v>
                </c:pt>
                <c:pt idx="1230">
                  <c:v>-0.02</c:v>
                </c:pt>
                <c:pt idx="1231">
                  <c:v>-0.02</c:v>
                </c:pt>
                <c:pt idx="1232">
                  <c:v>-0.02</c:v>
                </c:pt>
                <c:pt idx="1233">
                  <c:v>-1.6E-2</c:v>
                </c:pt>
                <c:pt idx="1234">
                  <c:v>-0.02</c:v>
                </c:pt>
                <c:pt idx="1235">
                  <c:v>-0.02</c:v>
                </c:pt>
                <c:pt idx="1236">
                  <c:v>-2.4E-2</c:v>
                </c:pt>
                <c:pt idx="1237">
                  <c:v>-0.02</c:v>
                </c:pt>
                <c:pt idx="1238">
                  <c:v>-2.4E-2</c:v>
                </c:pt>
                <c:pt idx="1239">
                  <c:v>-2.4E-2</c:v>
                </c:pt>
                <c:pt idx="1240">
                  <c:v>-0.02</c:v>
                </c:pt>
                <c:pt idx="1241">
                  <c:v>-2.4E-2</c:v>
                </c:pt>
                <c:pt idx="1242">
                  <c:v>-2.4E-2</c:v>
                </c:pt>
                <c:pt idx="1243">
                  <c:v>-2.4E-2</c:v>
                </c:pt>
                <c:pt idx="1244">
                  <c:v>-2.4E-2</c:v>
                </c:pt>
                <c:pt idx="1245">
                  <c:v>-2.4E-2</c:v>
                </c:pt>
                <c:pt idx="1246">
                  <c:v>-2.4E-2</c:v>
                </c:pt>
                <c:pt idx="1247">
                  <c:v>-2.4E-2</c:v>
                </c:pt>
                <c:pt idx="1248">
                  <c:v>-2.4E-2</c:v>
                </c:pt>
                <c:pt idx="1249">
                  <c:v>-2.4E-2</c:v>
                </c:pt>
                <c:pt idx="1250">
                  <c:v>-2.8000000000000001E-2</c:v>
                </c:pt>
                <c:pt idx="1251">
                  <c:v>-2.8000000000000001E-2</c:v>
                </c:pt>
                <c:pt idx="1252">
                  <c:v>-2.4E-2</c:v>
                </c:pt>
                <c:pt idx="1253">
                  <c:v>-2.4E-2</c:v>
                </c:pt>
                <c:pt idx="1254">
                  <c:v>-2.4E-2</c:v>
                </c:pt>
                <c:pt idx="1255">
                  <c:v>-2.4E-2</c:v>
                </c:pt>
                <c:pt idx="1256">
                  <c:v>-2.8000000000000001E-2</c:v>
                </c:pt>
                <c:pt idx="1257">
                  <c:v>-2.4E-2</c:v>
                </c:pt>
                <c:pt idx="1258">
                  <c:v>-2.8000000000000001E-2</c:v>
                </c:pt>
                <c:pt idx="1259">
                  <c:v>-2.8000000000000001E-2</c:v>
                </c:pt>
                <c:pt idx="1260">
                  <c:v>-2.4E-2</c:v>
                </c:pt>
                <c:pt idx="1261">
                  <c:v>-2.8000000000000001E-2</c:v>
                </c:pt>
                <c:pt idx="1262">
                  <c:v>-2.4E-2</c:v>
                </c:pt>
                <c:pt idx="1263">
                  <c:v>-2.8000000000000001E-2</c:v>
                </c:pt>
                <c:pt idx="1264">
                  <c:v>-2.4E-2</c:v>
                </c:pt>
                <c:pt idx="1265">
                  <c:v>-2.8000000000000001E-2</c:v>
                </c:pt>
                <c:pt idx="1266">
                  <c:v>-2.8000000000000001E-2</c:v>
                </c:pt>
                <c:pt idx="1267">
                  <c:v>-3.2000000000000001E-2</c:v>
                </c:pt>
                <c:pt idx="1268">
                  <c:v>-2.8000000000000001E-2</c:v>
                </c:pt>
                <c:pt idx="1269">
                  <c:v>-2.8000000000000001E-2</c:v>
                </c:pt>
                <c:pt idx="1270">
                  <c:v>-2.8000000000000001E-2</c:v>
                </c:pt>
                <c:pt idx="1271">
                  <c:v>-3.2000000000000001E-2</c:v>
                </c:pt>
                <c:pt idx="1272">
                  <c:v>-3.2000000000000001E-2</c:v>
                </c:pt>
                <c:pt idx="1273">
                  <c:v>-2.8000000000000001E-2</c:v>
                </c:pt>
                <c:pt idx="1274">
                  <c:v>-3.2000000000000001E-2</c:v>
                </c:pt>
                <c:pt idx="1275">
                  <c:v>-2.8000000000000001E-2</c:v>
                </c:pt>
                <c:pt idx="1276">
                  <c:v>-3.2000000000000001E-2</c:v>
                </c:pt>
                <c:pt idx="1277">
                  <c:v>-3.2000000000000001E-2</c:v>
                </c:pt>
                <c:pt idx="1278">
                  <c:v>-3.2000000000000001E-2</c:v>
                </c:pt>
                <c:pt idx="1279">
                  <c:v>-3.2000000000000001E-2</c:v>
                </c:pt>
                <c:pt idx="1280">
                  <c:v>-3.2000000000000001E-2</c:v>
                </c:pt>
                <c:pt idx="1281">
                  <c:v>-3.5999999999999997E-2</c:v>
                </c:pt>
                <c:pt idx="1282">
                  <c:v>-3.2000000000000001E-2</c:v>
                </c:pt>
                <c:pt idx="1283">
                  <c:v>-3.2000000000000001E-2</c:v>
                </c:pt>
                <c:pt idx="1284">
                  <c:v>-3.2000000000000001E-2</c:v>
                </c:pt>
                <c:pt idx="1285">
                  <c:v>-3.2000000000000001E-2</c:v>
                </c:pt>
                <c:pt idx="1286">
                  <c:v>-3.2000000000000001E-2</c:v>
                </c:pt>
                <c:pt idx="1287">
                  <c:v>-3.2000000000000001E-2</c:v>
                </c:pt>
                <c:pt idx="1288">
                  <c:v>-2.8000000000000001E-2</c:v>
                </c:pt>
                <c:pt idx="1289">
                  <c:v>-3.5999999999999997E-2</c:v>
                </c:pt>
                <c:pt idx="1290">
                  <c:v>-3.2000000000000001E-2</c:v>
                </c:pt>
                <c:pt idx="1291">
                  <c:v>-3.2000000000000001E-2</c:v>
                </c:pt>
                <c:pt idx="1292">
                  <c:v>-3.5999999999999997E-2</c:v>
                </c:pt>
                <c:pt idx="1293">
                  <c:v>-3.2000000000000001E-2</c:v>
                </c:pt>
                <c:pt idx="1294">
                  <c:v>-3.5999999999999997E-2</c:v>
                </c:pt>
                <c:pt idx="1295">
                  <c:v>-3.5999999999999997E-2</c:v>
                </c:pt>
                <c:pt idx="1296">
                  <c:v>-3.5999999999999997E-2</c:v>
                </c:pt>
                <c:pt idx="1297">
                  <c:v>-3.5999999999999997E-2</c:v>
                </c:pt>
                <c:pt idx="1298">
                  <c:v>-3.2000000000000001E-2</c:v>
                </c:pt>
                <c:pt idx="1299">
                  <c:v>-3.2000000000000001E-2</c:v>
                </c:pt>
                <c:pt idx="1300">
                  <c:v>-3.5999999999999997E-2</c:v>
                </c:pt>
                <c:pt idx="1301">
                  <c:v>-3.5999999999999997E-2</c:v>
                </c:pt>
                <c:pt idx="1302">
                  <c:v>-3.5999999999999997E-2</c:v>
                </c:pt>
                <c:pt idx="1303">
                  <c:v>-3.5999999999999997E-2</c:v>
                </c:pt>
                <c:pt idx="1304">
                  <c:v>-3.2000000000000001E-2</c:v>
                </c:pt>
                <c:pt idx="1305">
                  <c:v>-3.2000000000000001E-2</c:v>
                </c:pt>
                <c:pt idx="1306">
                  <c:v>-3.5999999999999997E-2</c:v>
                </c:pt>
                <c:pt idx="1307">
                  <c:v>-3.5999999999999997E-2</c:v>
                </c:pt>
                <c:pt idx="1308">
                  <c:v>-3.5999999999999997E-2</c:v>
                </c:pt>
                <c:pt idx="1309">
                  <c:v>-3.5999999999999997E-2</c:v>
                </c:pt>
                <c:pt idx="1310">
                  <c:v>-3.5999999999999997E-2</c:v>
                </c:pt>
                <c:pt idx="1311">
                  <c:v>-0.04</c:v>
                </c:pt>
                <c:pt idx="1312">
                  <c:v>-0.04</c:v>
                </c:pt>
                <c:pt idx="1313">
                  <c:v>-0.04</c:v>
                </c:pt>
                <c:pt idx="1314">
                  <c:v>-0.04</c:v>
                </c:pt>
                <c:pt idx="1315">
                  <c:v>-0.04</c:v>
                </c:pt>
                <c:pt idx="1316">
                  <c:v>-0.04</c:v>
                </c:pt>
                <c:pt idx="1317">
                  <c:v>-0.04</c:v>
                </c:pt>
                <c:pt idx="1318">
                  <c:v>-0.04</c:v>
                </c:pt>
                <c:pt idx="1319">
                  <c:v>-0.04</c:v>
                </c:pt>
                <c:pt idx="1320">
                  <c:v>-0.04</c:v>
                </c:pt>
                <c:pt idx="1321">
                  <c:v>-4.3999999999999997E-2</c:v>
                </c:pt>
                <c:pt idx="1322">
                  <c:v>-0.04</c:v>
                </c:pt>
                <c:pt idx="1323">
                  <c:v>-0.04</c:v>
                </c:pt>
                <c:pt idx="1324">
                  <c:v>-0.04</c:v>
                </c:pt>
                <c:pt idx="1325">
                  <c:v>-0.04</c:v>
                </c:pt>
                <c:pt idx="1326">
                  <c:v>-0.04</c:v>
                </c:pt>
                <c:pt idx="1327">
                  <c:v>-0.04</c:v>
                </c:pt>
                <c:pt idx="1328">
                  <c:v>-0.04</c:v>
                </c:pt>
                <c:pt idx="1329">
                  <c:v>-4.3999999999999997E-2</c:v>
                </c:pt>
                <c:pt idx="1330">
                  <c:v>-0.04</c:v>
                </c:pt>
                <c:pt idx="1331">
                  <c:v>-0.04</c:v>
                </c:pt>
                <c:pt idx="1332">
                  <c:v>-4.3999999999999997E-2</c:v>
                </c:pt>
                <c:pt idx="1333">
                  <c:v>-0.04</c:v>
                </c:pt>
                <c:pt idx="1334">
                  <c:v>-4.3999999999999997E-2</c:v>
                </c:pt>
                <c:pt idx="1335">
                  <c:v>-4.3999999999999997E-2</c:v>
                </c:pt>
                <c:pt idx="1336">
                  <c:v>-4.3999999999999997E-2</c:v>
                </c:pt>
                <c:pt idx="1337">
                  <c:v>-0.04</c:v>
                </c:pt>
                <c:pt idx="1338">
                  <c:v>-4.3999999999999997E-2</c:v>
                </c:pt>
                <c:pt idx="1339">
                  <c:v>-4.3999999999999997E-2</c:v>
                </c:pt>
                <c:pt idx="1340">
                  <c:v>-0.04</c:v>
                </c:pt>
                <c:pt idx="1341">
                  <c:v>-4.3999999999999997E-2</c:v>
                </c:pt>
                <c:pt idx="1342">
                  <c:v>-4.3999999999999997E-2</c:v>
                </c:pt>
                <c:pt idx="1343">
                  <c:v>-4.3999999999999997E-2</c:v>
                </c:pt>
                <c:pt idx="1344">
                  <c:v>-4.3999999999999997E-2</c:v>
                </c:pt>
                <c:pt idx="1345">
                  <c:v>-4.3999999999999997E-2</c:v>
                </c:pt>
                <c:pt idx="1346">
                  <c:v>-4.3999999999999997E-2</c:v>
                </c:pt>
                <c:pt idx="1347">
                  <c:v>-4.8000000000000001E-2</c:v>
                </c:pt>
                <c:pt idx="1348">
                  <c:v>-4.3999999999999997E-2</c:v>
                </c:pt>
                <c:pt idx="1349">
                  <c:v>-4.8000000000000001E-2</c:v>
                </c:pt>
                <c:pt idx="1350">
                  <c:v>-4.8000000000000001E-2</c:v>
                </c:pt>
                <c:pt idx="1351">
                  <c:v>-4.8000000000000001E-2</c:v>
                </c:pt>
                <c:pt idx="1352">
                  <c:v>-4.8000000000000001E-2</c:v>
                </c:pt>
                <c:pt idx="1353">
                  <c:v>-4.3999999999999997E-2</c:v>
                </c:pt>
                <c:pt idx="1354">
                  <c:v>-4.8000000000000001E-2</c:v>
                </c:pt>
                <c:pt idx="1355">
                  <c:v>-4.8000000000000001E-2</c:v>
                </c:pt>
                <c:pt idx="1356">
                  <c:v>-5.1999999999999998E-2</c:v>
                </c:pt>
                <c:pt idx="1357">
                  <c:v>-5.1999999999999998E-2</c:v>
                </c:pt>
                <c:pt idx="1358">
                  <c:v>-4.8000000000000001E-2</c:v>
                </c:pt>
                <c:pt idx="1359">
                  <c:v>-4.8000000000000001E-2</c:v>
                </c:pt>
                <c:pt idx="1360">
                  <c:v>-4.8000000000000001E-2</c:v>
                </c:pt>
                <c:pt idx="1361">
                  <c:v>-4.8000000000000001E-2</c:v>
                </c:pt>
                <c:pt idx="1362">
                  <c:v>-5.1999999999999998E-2</c:v>
                </c:pt>
                <c:pt idx="1363">
                  <c:v>-4.8000000000000001E-2</c:v>
                </c:pt>
                <c:pt idx="1364">
                  <c:v>-4.8000000000000001E-2</c:v>
                </c:pt>
                <c:pt idx="1365">
                  <c:v>-5.1999999999999998E-2</c:v>
                </c:pt>
                <c:pt idx="1366">
                  <c:v>-4.8000000000000001E-2</c:v>
                </c:pt>
                <c:pt idx="1367">
                  <c:v>-4.8000000000000001E-2</c:v>
                </c:pt>
                <c:pt idx="1368">
                  <c:v>-5.1999999999999998E-2</c:v>
                </c:pt>
                <c:pt idx="1369">
                  <c:v>-5.1999999999999998E-2</c:v>
                </c:pt>
                <c:pt idx="1370">
                  <c:v>-5.1999999999999998E-2</c:v>
                </c:pt>
                <c:pt idx="1371">
                  <c:v>-5.1999999999999998E-2</c:v>
                </c:pt>
                <c:pt idx="1372">
                  <c:v>-5.1999999999999998E-2</c:v>
                </c:pt>
                <c:pt idx="1373">
                  <c:v>-5.1999999999999998E-2</c:v>
                </c:pt>
                <c:pt idx="1374">
                  <c:v>-5.1999999999999998E-2</c:v>
                </c:pt>
                <c:pt idx="1375">
                  <c:v>-5.1999999999999998E-2</c:v>
                </c:pt>
                <c:pt idx="1376">
                  <c:v>-5.1999999999999998E-2</c:v>
                </c:pt>
                <c:pt idx="1377">
                  <c:v>-5.1999999999999998E-2</c:v>
                </c:pt>
                <c:pt idx="1378">
                  <c:v>-5.1999999999999998E-2</c:v>
                </c:pt>
                <c:pt idx="1379">
                  <c:v>-5.1999999999999998E-2</c:v>
                </c:pt>
                <c:pt idx="1380">
                  <c:v>-5.6000000000000001E-2</c:v>
                </c:pt>
                <c:pt idx="1381">
                  <c:v>-5.1999999999999998E-2</c:v>
                </c:pt>
                <c:pt idx="1382">
                  <c:v>-5.1999999999999998E-2</c:v>
                </c:pt>
                <c:pt idx="1383">
                  <c:v>-5.6000000000000001E-2</c:v>
                </c:pt>
                <c:pt idx="1384">
                  <c:v>-5.6000000000000001E-2</c:v>
                </c:pt>
                <c:pt idx="1385">
                  <c:v>-5.1999999999999998E-2</c:v>
                </c:pt>
                <c:pt idx="1386">
                  <c:v>-5.1999999999999998E-2</c:v>
                </c:pt>
                <c:pt idx="1387">
                  <c:v>-5.6000000000000001E-2</c:v>
                </c:pt>
                <c:pt idx="1388">
                  <c:v>-5.6000000000000001E-2</c:v>
                </c:pt>
                <c:pt idx="1389">
                  <c:v>-5.6000000000000001E-2</c:v>
                </c:pt>
                <c:pt idx="1390">
                  <c:v>-5.6000000000000001E-2</c:v>
                </c:pt>
                <c:pt idx="1391">
                  <c:v>-5.6000000000000001E-2</c:v>
                </c:pt>
                <c:pt idx="1392">
                  <c:v>-0.06</c:v>
                </c:pt>
                <c:pt idx="1393">
                  <c:v>-5.6000000000000001E-2</c:v>
                </c:pt>
                <c:pt idx="1394">
                  <c:v>-0.06</c:v>
                </c:pt>
                <c:pt idx="1395">
                  <c:v>-5.6000000000000001E-2</c:v>
                </c:pt>
                <c:pt idx="1396">
                  <c:v>-0.06</c:v>
                </c:pt>
                <c:pt idx="1397">
                  <c:v>-5.6000000000000001E-2</c:v>
                </c:pt>
                <c:pt idx="1398">
                  <c:v>-5.6000000000000001E-2</c:v>
                </c:pt>
                <c:pt idx="1399">
                  <c:v>-5.1999999999999998E-2</c:v>
                </c:pt>
                <c:pt idx="1400">
                  <c:v>-5.6000000000000001E-2</c:v>
                </c:pt>
                <c:pt idx="1401">
                  <c:v>-5.6000000000000001E-2</c:v>
                </c:pt>
                <c:pt idx="1402">
                  <c:v>-5.6000000000000001E-2</c:v>
                </c:pt>
                <c:pt idx="1403">
                  <c:v>-5.6000000000000001E-2</c:v>
                </c:pt>
                <c:pt idx="1404">
                  <c:v>-5.6000000000000001E-2</c:v>
                </c:pt>
                <c:pt idx="1405">
                  <c:v>-5.6000000000000001E-2</c:v>
                </c:pt>
                <c:pt idx="1406">
                  <c:v>-5.6000000000000001E-2</c:v>
                </c:pt>
                <c:pt idx="1407">
                  <c:v>-5.6000000000000001E-2</c:v>
                </c:pt>
                <c:pt idx="1408">
                  <c:v>-5.6000000000000001E-2</c:v>
                </c:pt>
                <c:pt idx="1409">
                  <c:v>-5.6000000000000001E-2</c:v>
                </c:pt>
                <c:pt idx="1410">
                  <c:v>-5.6000000000000001E-2</c:v>
                </c:pt>
                <c:pt idx="1411">
                  <c:v>-5.6000000000000001E-2</c:v>
                </c:pt>
                <c:pt idx="1412">
                  <c:v>-0.06</c:v>
                </c:pt>
                <c:pt idx="1413">
                  <c:v>-0.06</c:v>
                </c:pt>
                <c:pt idx="1414">
                  <c:v>-5.6000000000000001E-2</c:v>
                </c:pt>
                <c:pt idx="1415">
                  <c:v>-5.6000000000000001E-2</c:v>
                </c:pt>
                <c:pt idx="1416">
                  <c:v>-0.06</c:v>
                </c:pt>
                <c:pt idx="1417">
                  <c:v>-5.6000000000000001E-2</c:v>
                </c:pt>
                <c:pt idx="1418">
                  <c:v>-0.06</c:v>
                </c:pt>
                <c:pt idx="1419">
                  <c:v>-0.06</c:v>
                </c:pt>
                <c:pt idx="1420">
                  <c:v>-0.06</c:v>
                </c:pt>
                <c:pt idx="1421">
                  <c:v>-5.6000000000000001E-2</c:v>
                </c:pt>
                <c:pt idx="1422">
                  <c:v>-5.6000000000000001E-2</c:v>
                </c:pt>
                <c:pt idx="1423">
                  <c:v>-5.6000000000000001E-2</c:v>
                </c:pt>
                <c:pt idx="1424">
                  <c:v>-5.6000000000000001E-2</c:v>
                </c:pt>
                <c:pt idx="1425">
                  <c:v>-5.1999999999999998E-2</c:v>
                </c:pt>
                <c:pt idx="1426">
                  <c:v>-5.6000000000000001E-2</c:v>
                </c:pt>
                <c:pt idx="1427">
                  <c:v>-0.06</c:v>
                </c:pt>
                <c:pt idx="1428">
                  <c:v>-0.06</c:v>
                </c:pt>
                <c:pt idx="1429">
                  <c:v>-5.6000000000000001E-2</c:v>
                </c:pt>
                <c:pt idx="1430">
                  <c:v>-0.06</c:v>
                </c:pt>
                <c:pt idx="1431">
                  <c:v>-5.6000000000000001E-2</c:v>
                </c:pt>
                <c:pt idx="1432">
                  <c:v>-5.6000000000000001E-2</c:v>
                </c:pt>
                <c:pt idx="1433">
                  <c:v>-0.06</c:v>
                </c:pt>
                <c:pt idx="1434">
                  <c:v>-5.6000000000000001E-2</c:v>
                </c:pt>
                <c:pt idx="1435">
                  <c:v>-5.1999999999999998E-2</c:v>
                </c:pt>
                <c:pt idx="1436">
                  <c:v>-5.1999999999999998E-2</c:v>
                </c:pt>
                <c:pt idx="1437">
                  <c:v>-0.06</c:v>
                </c:pt>
                <c:pt idx="1438">
                  <c:v>-5.1999999999999998E-2</c:v>
                </c:pt>
                <c:pt idx="1439">
                  <c:v>-5.6000000000000001E-2</c:v>
                </c:pt>
                <c:pt idx="1440">
                  <c:v>-5.6000000000000001E-2</c:v>
                </c:pt>
                <c:pt idx="1441">
                  <c:v>-5.6000000000000001E-2</c:v>
                </c:pt>
                <c:pt idx="1442">
                  <c:v>-5.6000000000000001E-2</c:v>
                </c:pt>
                <c:pt idx="1443">
                  <c:v>-5.1999999999999998E-2</c:v>
                </c:pt>
                <c:pt idx="1444">
                  <c:v>-5.6000000000000001E-2</c:v>
                </c:pt>
                <c:pt idx="1445">
                  <c:v>-5.6000000000000001E-2</c:v>
                </c:pt>
                <c:pt idx="1446">
                  <c:v>-5.6000000000000001E-2</c:v>
                </c:pt>
                <c:pt idx="1447">
                  <c:v>-5.6000000000000001E-2</c:v>
                </c:pt>
                <c:pt idx="1448">
                  <c:v>-5.1999999999999998E-2</c:v>
                </c:pt>
                <c:pt idx="1449">
                  <c:v>-5.6000000000000001E-2</c:v>
                </c:pt>
                <c:pt idx="1450">
                  <c:v>-5.6000000000000001E-2</c:v>
                </c:pt>
                <c:pt idx="1451">
                  <c:v>-0.06</c:v>
                </c:pt>
                <c:pt idx="1452">
                  <c:v>-5.6000000000000001E-2</c:v>
                </c:pt>
                <c:pt idx="1453">
                  <c:v>-5.1999999999999998E-2</c:v>
                </c:pt>
                <c:pt idx="1454">
                  <c:v>-5.6000000000000001E-2</c:v>
                </c:pt>
                <c:pt idx="1455">
                  <c:v>-5.6000000000000001E-2</c:v>
                </c:pt>
                <c:pt idx="1456">
                  <c:v>-5.1999999999999998E-2</c:v>
                </c:pt>
                <c:pt idx="1457">
                  <c:v>-5.1999999999999998E-2</c:v>
                </c:pt>
                <c:pt idx="1458">
                  <c:v>-5.1999999999999998E-2</c:v>
                </c:pt>
                <c:pt idx="1459">
                  <c:v>-5.6000000000000001E-2</c:v>
                </c:pt>
                <c:pt idx="1460">
                  <c:v>-5.1999999999999998E-2</c:v>
                </c:pt>
                <c:pt idx="1461">
                  <c:v>-5.1999999999999998E-2</c:v>
                </c:pt>
                <c:pt idx="1462">
                  <c:v>-5.1999999999999998E-2</c:v>
                </c:pt>
                <c:pt idx="1463">
                  <c:v>-4.8000000000000001E-2</c:v>
                </c:pt>
                <c:pt idx="1464">
                  <c:v>-5.1999999999999998E-2</c:v>
                </c:pt>
                <c:pt idx="1465">
                  <c:v>-5.1999999999999998E-2</c:v>
                </c:pt>
                <c:pt idx="1466">
                  <c:v>-5.1999999999999998E-2</c:v>
                </c:pt>
                <c:pt idx="1467">
                  <c:v>-5.6000000000000001E-2</c:v>
                </c:pt>
                <c:pt idx="1468">
                  <c:v>-5.1999999999999998E-2</c:v>
                </c:pt>
                <c:pt idx="1469">
                  <c:v>-5.1999999999999998E-2</c:v>
                </c:pt>
                <c:pt idx="1470">
                  <c:v>-5.1999999999999998E-2</c:v>
                </c:pt>
                <c:pt idx="1471">
                  <c:v>-4.8000000000000001E-2</c:v>
                </c:pt>
                <c:pt idx="1472">
                  <c:v>-5.6000000000000001E-2</c:v>
                </c:pt>
                <c:pt idx="1473">
                  <c:v>-5.1999999999999998E-2</c:v>
                </c:pt>
                <c:pt idx="1474">
                  <c:v>-5.1999999999999998E-2</c:v>
                </c:pt>
                <c:pt idx="1475">
                  <c:v>-5.1999999999999998E-2</c:v>
                </c:pt>
                <c:pt idx="1476">
                  <c:v>-4.8000000000000001E-2</c:v>
                </c:pt>
                <c:pt idx="1477">
                  <c:v>-5.1999999999999998E-2</c:v>
                </c:pt>
                <c:pt idx="1478">
                  <c:v>-4.8000000000000001E-2</c:v>
                </c:pt>
                <c:pt idx="1479">
                  <c:v>-4.8000000000000001E-2</c:v>
                </c:pt>
                <c:pt idx="1480">
                  <c:v>-4.8000000000000001E-2</c:v>
                </c:pt>
                <c:pt idx="1481">
                  <c:v>-4.8000000000000001E-2</c:v>
                </c:pt>
                <c:pt idx="1482">
                  <c:v>-4.8000000000000001E-2</c:v>
                </c:pt>
                <c:pt idx="1483">
                  <c:v>-4.8000000000000001E-2</c:v>
                </c:pt>
                <c:pt idx="1484">
                  <c:v>-5.1999999999999998E-2</c:v>
                </c:pt>
                <c:pt idx="1485">
                  <c:v>-4.8000000000000001E-2</c:v>
                </c:pt>
                <c:pt idx="1486">
                  <c:v>-4.8000000000000001E-2</c:v>
                </c:pt>
                <c:pt idx="1487">
                  <c:v>-4.8000000000000001E-2</c:v>
                </c:pt>
                <c:pt idx="1488">
                  <c:v>-4.8000000000000001E-2</c:v>
                </c:pt>
                <c:pt idx="1489">
                  <c:v>-4.3999999999999997E-2</c:v>
                </c:pt>
                <c:pt idx="1490">
                  <c:v>-4.8000000000000001E-2</c:v>
                </c:pt>
                <c:pt idx="1491">
                  <c:v>-4.3999999999999997E-2</c:v>
                </c:pt>
                <c:pt idx="1492">
                  <c:v>-4.8000000000000001E-2</c:v>
                </c:pt>
                <c:pt idx="1493">
                  <c:v>-4.8000000000000001E-2</c:v>
                </c:pt>
                <c:pt idx="1494">
                  <c:v>-4.3999999999999997E-2</c:v>
                </c:pt>
                <c:pt idx="1495">
                  <c:v>-4.3999999999999997E-2</c:v>
                </c:pt>
                <c:pt idx="1496">
                  <c:v>-4.3999999999999997E-2</c:v>
                </c:pt>
                <c:pt idx="1497">
                  <c:v>-4.3999999999999997E-2</c:v>
                </c:pt>
                <c:pt idx="1498">
                  <c:v>-4.3999999999999997E-2</c:v>
                </c:pt>
                <c:pt idx="1499">
                  <c:v>-4.3999999999999997E-2</c:v>
                </c:pt>
                <c:pt idx="1500">
                  <c:v>-4.3999999999999997E-2</c:v>
                </c:pt>
                <c:pt idx="1501">
                  <c:v>-4.3999999999999997E-2</c:v>
                </c:pt>
                <c:pt idx="1502">
                  <c:v>-4.3999999999999997E-2</c:v>
                </c:pt>
                <c:pt idx="1503">
                  <c:v>-4.3999999999999997E-2</c:v>
                </c:pt>
                <c:pt idx="1504">
                  <c:v>-4.8000000000000001E-2</c:v>
                </c:pt>
                <c:pt idx="1505">
                  <c:v>-4.3999999999999997E-2</c:v>
                </c:pt>
                <c:pt idx="1506">
                  <c:v>-4.3999999999999997E-2</c:v>
                </c:pt>
                <c:pt idx="1507">
                  <c:v>-4.3999999999999997E-2</c:v>
                </c:pt>
                <c:pt idx="1508">
                  <c:v>-3.5999999999999997E-2</c:v>
                </c:pt>
                <c:pt idx="1509">
                  <c:v>-4.3999999999999997E-2</c:v>
                </c:pt>
                <c:pt idx="1510">
                  <c:v>-4.3999999999999997E-2</c:v>
                </c:pt>
                <c:pt idx="1511">
                  <c:v>-4.3999999999999997E-2</c:v>
                </c:pt>
                <c:pt idx="1512">
                  <c:v>-4.3999999999999997E-2</c:v>
                </c:pt>
                <c:pt idx="1513">
                  <c:v>-0.04</c:v>
                </c:pt>
                <c:pt idx="1514">
                  <c:v>-4.3999999999999997E-2</c:v>
                </c:pt>
                <c:pt idx="1515">
                  <c:v>-0.04</c:v>
                </c:pt>
                <c:pt idx="1516">
                  <c:v>-0.04</c:v>
                </c:pt>
                <c:pt idx="1517">
                  <c:v>-4.3999999999999997E-2</c:v>
                </c:pt>
                <c:pt idx="1518">
                  <c:v>-4.3999999999999997E-2</c:v>
                </c:pt>
                <c:pt idx="1519">
                  <c:v>-4.3999999999999997E-2</c:v>
                </c:pt>
                <c:pt idx="1520">
                  <c:v>-0.04</c:v>
                </c:pt>
                <c:pt idx="1521">
                  <c:v>-0.04</c:v>
                </c:pt>
                <c:pt idx="1522">
                  <c:v>-0.04</c:v>
                </c:pt>
                <c:pt idx="1523">
                  <c:v>-0.04</c:v>
                </c:pt>
                <c:pt idx="1524">
                  <c:v>-0.04</c:v>
                </c:pt>
                <c:pt idx="1525">
                  <c:v>-0.04</c:v>
                </c:pt>
                <c:pt idx="1526">
                  <c:v>-0.04</c:v>
                </c:pt>
                <c:pt idx="1527">
                  <c:v>-4.3999999999999997E-2</c:v>
                </c:pt>
                <c:pt idx="1528">
                  <c:v>-0.04</c:v>
                </c:pt>
                <c:pt idx="1529">
                  <c:v>-0.04</c:v>
                </c:pt>
                <c:pt idx="1530">
                  <c:v>-0.04</c:v>
                </c:pt>
                <c:pt idx="1531">
                  <c:v>-0.04</c:v>
                </c:pt>
                <c:pt idx="1532">
                  <c:v>-0.04</c:v>
                </c:pt>
                <c:pt idx="1533">
                  <c:v>-3.5999999999999997E-2</c:v>
                </c:pt>
                <c:pt idx="1534">
                  <c:v>-0.04</c:v>
                </c:pt>
                <c:pt idx="1535">
                  <c:v>-0.04</c:v>
                </c:pt>
                <c:pt idx="1536">
                  <c:v>-0.04</c:v>
                </c:pt>
                <c:pt idx="1537">
                  <c:v>-0.04</c:v>
                </c:pt>
                <c:pt idx="1538">
                  <c:v>-3.5999999999999997E-2</c:v>
                </c:pt>
                <c:pt idx="1539">
                  <c:v>-3.5999999999999997E-2</c:v>
                </c:pt>
                <c:pt idx="1540">
                  <c:v>-3.2000000000000001E-2</c:v>
                </c:pt>
                <c:pt idx="1541">
                  <c:v>-3.5999999999999997E-2</c:v>
                </c:pt>
                <c:pt idx="1542">
                  <c:v>-0.04</c:v>
                </c:pt>
                <c:pt idx="1543">
                  <c:v>-3.5999999999999997E-2</c:v>
                </c:pt>
                <c:pt idx="1544">
                  <c:v>-3.5999999999999997E-2</c:v>
                </c:pt>
                <c:pt idx="1545">
                  <c:v>-3.5999999999999997E-2</c:v>
                </c:pt>
                <c:pt idx="1546">
                  <c:v>-3.5999999999999997E-2</c:v>
                </c:pt>
                <c:pt idx="1547">
                  <c:v>-3.5999999999999997E-2</c:v>
                </c:pt>
                <c:pt idx="1548">
                  <c:v>-3.2000000000000001E-2</c:v>
                </c:pt>
                <c:pt idx="1549">
                  <c:v>-3.2000000000000001E-2</c:v>
                </c:pt>
                <c:pt idx="1550">
                  <c:v>-3.2000000000000001E-2</c:v>
                </c:pt>
                <c:pt idx="1551">
                  <c:v>-3.2000000000000001E-2</c:v>
                </c:pt>
                <c:pt idx="1552">
                  <c:v>-3.2000000000000001E-2</c:v>
                </c:pt>
                <c:pt idx="1553">
                  <c:v>-3.2000000000000001E-2</c:v>
                </c:pt>
                <c:pt idx="1554">
                  <c:v>-3.5999999999999997E-2</c:v>
                </c:pt>
                <c:pt idx="1555">
                  <c:v>-3.2000000000000001E-2</c:v>
                </c:pt>
                <c:pt idx="1556">
                  <c:v>-3.2000000000000001E-2</c:v>
                </c:pt>
                <c:pt idx="1557">
                  <c:v>-3.2000000000000001E-2</c:v>
                </c:pt>
                <c:pt idx="1558">
                  <c:v>-3.2000000000000001E-2</c:v>
                </c:pt>
                <c:pt idx="1559">
                  <c:v>-3.2000000000000001E-2</c:v>
                </c:pt>
                <c:pt idx="1560">
                  <c:v>-3.2000000000000001E-2</c:v>
                </c:pt>
                <c:pt idx="1561">
                  <c:v>-3.2000000000000001E-2</c:v>
                </c:pt>
                <c:pt idx="1562">
                  <c:v>-3.2000000000000001E-2</c:v>
                </c:pt>
                <c:pt idx="1563">
                  <c:v>-2.8000000000000001E-2</c:v>
                </c:pt>
                <c:pt idx="1564">
                  <c:v>-2.8000000000000001E-2</c:v>
                </c:pt>
                <c:pt idx="1565">
                  <c:v>-2.8000000000000001E-2</c:v>
                </c:pt>
                <c:pt idx="1566">
                  <c:v>-2.8000000000000001E-2</c:v>
                </c:pt>
                <c:pt idx="1567">
                  <c:v>-2.8000000000000001E-2</c:v>
                </c:pt>
                <c:pt idx="1568">
                  <c:v>-3.2000000000000001E-2</c:v>
                </c:pt>
                <c:pt idx="1569">
                  <c:v>-2.8000000000000001E-2</c:v>
                </c:pt>
                <c:pt idx="1570">
                  <c:v>-3.2000000000000001E-2</c:v>
                </c:pt>
                <c:pt idx="1571">
                  <c:v>-2.8000000000000001E-2</c:v>
                </c:pt>
                <c:pt idx="1572">
                  <c:v>-2.8000000000000001E-2</c:v>
                </c:pt>
                <c:pt idx="1573">
                  <c:v>-2.8000000000000001E-2</c:v>
                </c:pt>
                <c:pt idx="1574">
                  <c:v>-2.4E-2</c:v>
                </c:pt>
                <c:pt idx="1575">
                  <c:v>-2.4E-2</c:v>
                </c:pt>
                <c:pt idx="1576">
                  <c:v>-2.8000000000000001E-2</c:v>
                </c:pt>
                <c:pt idx="1577">
                  <c:v>-2.4E-2</c:v>
                </c:pt>
                <c:pt idx="1578">
                  <c:v>-2.8000000000000001E-2</c:v>
                </c:pt>
                <c:pt idx="1579">
                  <c:v>-2.8000000000000001E-2</c:v>
                </c:pt>
                <c:pt idx="1580">
                  <c:v>-2.8000000000000001E-2</c:v>
                </c:pt>
                <c:pt idx="1581">
                  <c:v>-2.4E-2</c:v>
                </c:pt>
                <c:pt idx="1582">
                  <c:v>-2.8000000000000001E-2</c:v>
                </c:pt>
                <c:pt idx="1583">
                  <c:v>-2.8000000000000001E-2</c:v>
                </c:pt>
                <c:pt idx="1584">
                  <c:v>-2.8000000000000001E-2</c:v>
                </c:pt>
                <c:pt idx="1585">
                  <c:v>-2.4E-2</c:v>
                </c:pt>
                <c:pt idx="1586">
                  <c:v>-2.4E-2</c:v>
                </c:pt>
                <c:pt idx="1587">
                  <c:v>-2.8000000000000001E-2</c:v>
                </c:pt>
                <c:pt idx="1588">
                  <c:v>-2.4E-2</c:v>
                </c:pt>
                <c:pt idx="1589">
                  <c:v>-2.4E-2</c:v>
                </c:pt>
                <c:pt idx="1590">
                  <c:v>-2.4E-2</c:v>
                </c:pt>
                <c:pt idx="1591">
                  <c:v>-2.4E-2</c:v>
                </c:pt>
                <c:pt idx="1592">
                  <c:v>-2.4E-2</c:v>
                </c:pt>
                <c:pt idx="1593">
                  <c:v>-2.8000000000000001E-2</c:v>
                </c:pt>
                <c:pt idx="1594">
                  <c:v>-2.4E-2</c:v>
                </c:pt>
                <c:pt idx="1595">
                  <c:v>-0.02</c:v>
                </c:pt>
                <c:pt idx="1596">
                  <c:v>-2.4E-2</c:v>
                </c:pt>
                <c:pt idx="1597">
                  <c:v>-2.4E-2</c:v>
                </c:pt>
                <c:pt idx="1598">
                  <c:v>-2.4E-2</c:v>
                </c:pt>
                <c:pt idx="1599">
                  <c:v>-2.4E-2</c:v>
                </c:pt>
                <c:pt idx="1600">
                  <c:v>-2.4E-2</c:v>
                </c:pt>
                <c:pt idx="1601">
                  <c:v>-2.4E-2</c:v>
                </c:pt>
                <c:pt idx="1602">
                  <c:v>-0.02</c:v>
                </c:pt>
                <c:pt idx="1603">
                  <c:v>-2.4E-2</c:v>
                </c:pt>
                <c:pt idx="1604">
                  <c:v>-0.02</c:v>
                </c:pt>
                <c:pt idx="1605">
                  <c:v>-2.8000000000000001E-2</c:v>
                </c:pt>
                <c:pt idx="1606">
                  <c:v>-2.4E-2</c:v>
                </c:pt>
                <c:pt idx="1607">
                  <c:v>-0.02</c:v>
                </c:pt>
                <c:pt idx="1608">
                  <c:v>-2.4E-2</c:v>
                </c:pt>
                <c:pt idx="1609">
                  <c:v>-0.02</c:v>
                </c:pt>
                <c:pt idx="1610">
                  <c:v>-2.4E-2</c:v>
                </c:pt>
                <c:pt idx="1611">
                  <c:v>-2.4E-2</c:v>
                </c:pt>
                <c:pt idx="1612">
                  <c:v>-0.02</c:v>
                </c:pt>
                <c:pt idx="1613">
                  <c:v>-0.02</c:v>
                </c:pt>
                <c:pt idx="1614">
                  <c:v>-1.6E-2</c:v>
                </c:pt>
                <c:pt idx="1615">
                  <c:v>-0.02</c:v>
                </c:pt>
                <c:pt idx="1616">
                  <c:v>-0.02</c:v>
                </c:pt>
                <c:pt idx="1617">
                  <c:v>-0.02</c:v>
                </c:pt>
                <c:pt idx="1618">
                  <c:v>-0.02</c:v>
                </c:pt>
                <c:pt idx="1619">
                  <c:v>-0.02</c:v>
                </c:pt>
                <c:pt idx="1620">
                  <c:v>-0.02</c:v>
                </c:pt>
                <c:pt idx="1621">
                  <c:v>-0.02</c:v>
                </c:pt>
                <c:pt idx="1622">
                  <c:v>-0.02</c:v>
                </c:pt>
                <c:pt idx="1623">
                  <c:v>-1.6E-2</c:v>
                </c:pt>
                <c:pt idx="1624">
                  <c:v>-1.6E-2</c:v>
                </c:pt>
                <c:pt idx="1625">
                  <c:v>-1.6E-2</c:v>
                </c:pt>
                <c:pt idx="1626">
                  <c:v>-1.6E-2</c:v>
                </c:pt>
                <c:pt idx="1627">
                  <c:v>-0.02</c:v>
                </c:pt>
                <c:pt idx="1628">
                  <c:v>-0.02</c:v>
                </c:pt>
                <c:pt idx="1629">
                  <c:v>-1.6E-2</c:v>
                </c:pt>
                <c:pt idx="1630">
                  <c:v>-0.02</c:v>
                </c:pt>
                <c:pt idx="1631">
                  <c:v>-1.6E-2</c:v>
                </c:pt>
                <c:pt idx="1632">
                  <c:v>-1.6E-2</c:v>
                </c:pt>
                <c:pt idx="1633">
                  <c:v>-0.02</c:v>
                </c:pt>
                <c:pt idx="1634">
                  <c:v>-1.6E-2</c:v>
                </c:pt>
                <c:pt idx="1635">
                  <c:v>-0.02</c:v>
                </c:pt>
                <c:pt idx="1636">
                  <c:v>-0.02</c:v>
                </c:pt>
                <c:pt idx="1637">
                  <c:v>-1.6E-2</c:v>
                </c:pt>
                <c:pt idx="1638">
                  <c:v>-1.6E-2</c:v>
                </c:pt>
                <c:pt idx="1639">
                  <c:v>-1.2E-2</c:v>
                </c:pt>
                <c:pt idx="1640">
                  <c:v>-1.2E-2</c:v>
                </c:pt>
                <c:pt idx="1641">
                  <c:v>-1.6E-2</c:v>
                </c:pt>
                <c:pt idx="1642">
                  <c:v>-1.6E-2</c:v>
                </c:pt>
                <c:pt idx="1643">
                  <c:v>-1.6E-2</c:v>
                </c:pt>
                <c:pt idx="1644">
                  <c:v>-1.2E-2</c:v>
                </c:pt>
                <c:pt idx="1645">
                  <c:v>-1.2E-2</c:v>
                </c:pt>
                <c:pt idx="1646">
                  <c:v>-1.6E-2</c:v>
                </c:pt>
                <c:pt idx="1647">
                  <c:v>-1.2E-2</c:v>
                </c:pt>
                <c:pt idx="1648">
                  <c:v>-1.2E-2</c:v>
                </c:pt>
                <c:pt idx="1649">
                  <c:v>-1.6E-2</c:v>
                </c:pt>
                <c:pt idx="1650">
                  <c:v>-1.2E-2</c:v>
                </c:pt>
                <c:pt idx="1651">
                  <c:v>-1.2E-2</c:v>
                </c:pt>
                <c:pt idx="1652">
                  <c:v>-1.2E-2</c:v>
                </c:pt>
                <c:pt idx="1653">
                  <c:v>-1.2E-2</c:v>
                </c:pt>
                <c:pt idx="1654">
                  <c:v>-1.2E-2</c:v>
                </c:pt>
                <c:pt idx="1655">
                  <c:v>-1.2E-2</c:v>
                </c:pt>
                <c:pt idx="1656">
                  <c:v>-8.0000000000000002E-3</c:v>
                </c:pt>
                <c:pt idx="1657">
                  <c:v>-1.2E-2</c:v>
                </c:pt>
                <c:pt idx="1658">
                  <c:v>-1.2E-2</c:v>
                </c:pt>
                <c:pt idx="1659">
                  <c:v>-1.2E-2</c:v>
                </c:pt>
                <c:pt idx="1660">
                  <c:v>-1.2E-2</c:v>
                </c:pt>
                <c:pt idx="1661">
                  <c:v>-1.2E-2</c:v>
                </c:pt>
                <c:pt idx="1662">
                  <c:v>-8.0000000000000002E-3</c:v>
                </c:pt>
                <c:pt idx="1663">
                  <c:v>-8.0000000000000002E-3</c:v>
                </c:pt>
                <c:pt idx="1664">
                  <c:v>-1.2E-2</c:v>
                </c:pt>
                <c:pt idx="1665">
                  <c:v>-8.0000000000000002E-3</c:v>
                </c:pt>
                <c:pt idx="1666">
                  <c:v>-1.2E-2</c:v>
                </c:pt>
                <c:pt idx="1667">
                  <c:v>-1.2E-2</c:v>
                </c:pt>
                <c:pt idx="1668">
                  <c:v>-8.0000000000000002E-3</c:v>
                </c:pt>
                <c:pt idx="1669">
                  <c:v>-1.2E-2</c:v>
                </c:pt>
                <c:pt idx="1670">
                  <c:v>-1.2E-2</c:v>
                </c:pt>
                <c:pt idx="1671">
                  <c:v>-1.2E-2</c:v>
                </c:pt>
                <c:pt idx="1672">
                  <c:v>-8.0000000000000002E-3</c:v>
                </c:pt>
                <c:pt idx="1673">
                  <c:v>-1.2E-2</c:v>
                </c:pt>
                <c:pt idx="1674">
                  <c:v>-1.2E-2</c:v>
                </c:pt>
                <c:pt idx="1675">
                  <c:v>-8.0000000000000002E-3</c:v>
                </c:pt>
                <c:pt idx="1676">
                  <c:v>-8.0000000000000002E-3</c:v>
                </c:pt>
                <c:pt idx="1677">
                  <c:v>-8.0000000000000002E-3</c:v>
                </c:pt>
                <c:pt idx="1678">
                  <c:v>-8.0000000000000002E-3</c:v>
                </c:pt>
                <c:pt idx="1679">
                  <c:v>-8.0000000000000002E-3</c:v>
                </c:pt>
                <c:pt idx="1680">
                  <c:v>-8.0000000000000002E-3</c:v>
                </c:pt>
                <c:pt idx="1681">
                  <c:v>-8.0000000000000002E-3</c:v>
                </c:pt>
                <c:pt idx="1682">
                  <c:v>-8.0000000000000002E-3</c:v>
                </c:pt>
                <c:pt idx="1683">
                  <c:v>-8.0000000000000002E-3</c:v>
                </c:pt>
                <c:pt idx="1684">
                  <c:v>-8.0000000000000002E-3</c:v>
                </c:pt>
                <c:pt idx="1685">
                  <c:v>-8.0000000000000002E-3</c:v>
                </c:pt>
                <c:pt idx="1686">
                  <c:v>-4.0000000000000001E-3</c:v>
                </c:pt>
                <c:pt idx="1687">
                  <c:v>-8.0000000000000002E-3</c:v>
                </c:pt>
                <c:pt idx="1688">
                  <c:v>-8.0000000000000002E-3</c:v>
                </c:pt>
                <c:pt idx="1689">
                  <c:v>-4.0000000000000001E-3</c:v>
                </c:pt>
                <c:pt idx="1690">
                  <c:v>-4.0000000000000001E-3</c:v>
                </c:pt>
                <c:pt idx="1691">
                  <c:v>-8.0000000000000002E-3</c:v>
                </c:pt>
                <c:pt idx="1692">
                  <c:v>-8.0000000000000002E-3</c:v>
                </c:pt>
                <c:pt idx="1693">
                  <c:v>-8.0000000000000002E-3</c:v>
                </c:pt>
                <c:pt idx="1694">
                  <c:v>-8.0000000000000002E-3</c:v>
                </c:pt>
                <c:pt idx="1695">
                  <c:v>-8.0000000000000002E-3</c:v>
                </c:pt>
                <c:pt idx="1696">
                  <c:v>-8.0000000000000002E-3</c:v>
                </c:pt>
                <c:pt idx="1697">
                  <c:v>-4.0000000000000001E-3</c:v>
                </c:pt>
                <c:pt idx="1698">
                  <c:v>-4.0000000000000001E-3</c:v>
                </c:pt>
                <c:pt idx="1699">
                  <c:v>-8.0000000000000002E-3</c:v>
                </c:pt>
                <c:pt idx="1700">
                  <c:v>-8.0000000000000002E-3</c:v>
                </c:pt>
                <c:pt idx="1701">
                  <c:v>0</c:v>
                </c:pt>
                <c:pt idx="1702">
                  <c:v>-4.0000000000000001E-3</c:v>
                </c:pt>
                <c:pt idx="1703">
                  <c:v>0</c:v>
                </c:pt>
                <c:pt idx="1704">
                  <c:v>-4.0000000000000001E-3</c:v>
                </c:pt>
                <c:pt idx="1705">
                  <c:v>-4.0000000000000001E-3</c:v>
                </c:pt>
                <c:pt idx="1706">
                  <c:v>0</c:v>
                </c:pt>
                <c:pt idx="1707">
                  <c:v>-4.0000000000000001E-3</c:v>
                </c:pt>
                <c:pt idx="1708">
                  <c:v>-4.0000000000000001E-3</c:v>
                </c:pt>
                <c:pt idx="1709">
                  <c:v>-4.0000000000000001E-3</c:v>
                </c:pt>
                <c:pt idx="1710">
                  <c:v>-4.0000000000000001E-3</c:v>
                </c:pt>
                <c:pt idx="1711">
                  <c:v>-4.0000000000000001E-3</c:v>
                </c:pt>
                <c:pt idx="1712">
                  <c:v>-4.0000000000000001E-3</c:v>
                </c:pt>
                <c:pt idx="1713">
                  <c:v>0</c:v>
                </c:pt>
                <c:pt idx="1714">
                  <c:v>-4.0000000000000001E-3</c:v>
                </c:pt>
                <c:pt idx="1715">
                  <c:v>-4.0000000000000001E-3</c:v>
                </c:pt>
                <c:pt idx="1716">
                  <c:v>-4.0000000000000001E-3</c:v>
                </c:pt>
                <c:pt idx="1717">
                  <c:v>-4.0000000000000001E-3</c:v>
                </c:pt>
                <c:pt idx="1718">
                  <c:v>-4.0000000000000001E-3</c:v>
                </c:pt>
                <c:pt idx="1719">
                  <c:v>0</c:v>
                </c:pt>
                <c:pt idx="1720">
                  <c:v>0</c:v>
                </c:pt>
                <c:pt idx="1721">
                  <c:v>0</c:v>
                </c:pt>
                <c:pt idx="1722">
                  <c:v>0</c:v>
                </c:pt>
                <c:pt idx="1723">
                  <c:v>-4.0000000000000001E-3</c:v>
                </c:pt>
                <c:pt idx="1724">
                  <c:v>4.0000000000000001E-3</c:v>
                </c:pt>
                <c:pt idx="1725">
                  <c:v>0</c:v>
                </c:pt>
                <c:pt idx="1726">
                  <c:v>4.0000000000000001E-3</c:v>
                </c:pt>
                <c:pt idx="1727">
                  <c:v>0</c:v>
                </c:pt>
                <c:pt idx="1728">
                  <c:v>0</c:v>
                </c:pt>
                <c:pt idx="1729">
                  <c:v>4.0000000000000001E-3</c:v>
                </c:pt>
                <c:pt idx="1730">
                  <c:v>-4.0000000000000001E-3</c:v>
                </c:pt>
                <c:pt idx="1731">
                  <c:v>4.0000000000000001E-3</c:v>
                </c:pt>
                <c:pt idx="1732">
                  <c:v>4.0000000000000001E-3</c:v>
                </c:pt>
                <c:pt idx="1733">
                  <c:v>0</c:v>
                </c:pt>
                <c:pt idx="1734">
                  <c:v>0</c:v>
                </c:pt>
                <c:pt idx="1735">
                  <c:v>4.0000000000000001E-3</c:v>
                </c:pt>
                <c:pt idx="1736">
                  <c:v>4.0000000000000001E-3</c:v>
                </c:pt>
                <c:pt idx="1737">
                  <c:v>4.0000000000000001E-3</c:v>
                </c:pt>
                <c:pt idx="1738">
                  <c:v>0</c:v>
                </c:pt>
                <c:pt idx="1739">
                  <c:v>4.0000000000000001E-3</c:v>
                </c:pt>
                <c:pt idx="1740">
                  <c:v>0</c:v>
                </c:pt>
                <c:pt idx="1741">
                  <c:v>4.0000000000000001E-3</c:v>
                </c:pt>
                <c:pt idx="1742">
                  <c:v>4.0000000000000001E-3</c:v>
                </c:pt>
                <c:pt idx="1743">
                  <c:v>0</c:v>
                </c:pt>
                <c:pt idx="1744">
                  <c:v>4.0000000000000001E-3</c:v>
                </c:pt>
                <c:pt idx="1745">
                  <c:v>4.0000000000000001E-3</c:v>
                </c:pt>
                <c:pt idx="1746">
                  <c:v>4.0000000000000001E-3</c:v>
                </c:pt>
                <c:pt idx="1747">
                  <c:v>4.0000000000000001E-3</c:v>
                </c:pt>
                <c:pt idx="1748">
                  <c:v>4.0000000000000001E-3</c:v>
                </c:pt>
                <c:pt idx="1749">
                  <c:v>4.0000000000000001E-3</c:v>
                </c:pt>
                <c:pt idx="1750">
                  <c:v>4.0000000000000001E-3</c:v>
                </c:pt>
                <c:pt idx="1751">
                  <c:v>4.0000000000000001E-3</c:v>
                </c:pt>
                <c:pt idx="1752">
                  <c:v>4.0000000000000001E-3</c:v>
                </c:pt>
                <c:pt idx="1753">
                  <c:v>4.0000000000000001E-3</c:v>
                </c:pt>
                <c:pt idx="1754">
                  <c:v>4.0000000000000001E-3</c:v>
                </c:pt>
                <c:pt idx="1755">
                  <c:v>4.0000000000000001E-3</c:v>
                </c:pt>
                <c:pt idx="1756">
                  <c:v>4.0000000000000001E-3</c:v>
                </c:pt>
                <c:pt idx="1757">
                  <c:v>4.0000000000000001E-3</c:v>
                </c:pt>
                <c:pt idx="1758">
                  <c:v>4.0000000000000001E-3</c:v>
                </c:pt>
                <c:pt idx="1759">
                  <c:v>8.0000000000000002E-3</c:v>
                </c:pt>
                <c:pt idx="1760">
                  <c:v>4.0000000000000001E-3</c:v>
                </c:pt>
                <c:pt idx="1761">
                  <c:v>4.0000000000000001E-3</c:v>
                </c:pt>
                <c:pt idx="1762">
                  <c:v>4.0000000000000001E-3</c:v>
                </c:pt>
                <c:pt idx="1763">
                  <c:v>8.0000000000000002E-3</c:v>
                </c:pt>
                <c:pt idx="1764">
                  <c:v>4.0000000000000001E-3</c:v>
                </c:pt>
                <c:pt idx="1765">
                  <c:v>8.0000000000000002E-3</c:v>
                </c:pt>
                <c:pt idx="1766">
                  <c:v>4.0000000000000001E-3</c:v>
                </c:pt>
                <c:pt idx="1767">
                  <c:v>8.0000000000000002E-3</c:v>
                </c:pt>
                <c:pt idx="1768">
                  <c:v>4.0000000000000001E-3</c:v>
                </c:pt>
                <c:pt idx="1769">
                  <c:v>4.0000000000000001E-3</c:v>
                </c:pt>
                <c:pt idx="1770">
                  <c:v>4.0000000000000001E-3</c:v>
                </c:pt>
                <c:pt idx="1771">
                  <c:v>8.0000000000000002E-3</c:v>
                </c:pt>
                <c:pt idx="1772">
                  <c:v>8.0000000000000002E-3</c:v>
                </c:pt>
                <c:pt idx="1773">
                  <c:v>8.0000000000000002E-3</c:v>
                </c:pt>
                <c:pt idx="1774">
                  <c:v>4.0000000000000001E-3</c:v>
                </c:pt>
                <c:pt idx="1775">
                  <c:v>1.2E-2</c:v>
                </c:pt>
                <c:pt idx="1776">
                  <c:v>4.0000000000000001E-3</c:v>
                </c:pt>
                <c:pt idx="1777">
                  <c:v>4.0000000000000001E-3</c:v>
                </c:pt>
                <c:pt idx="1778">
                  <c:v>8.0000000000000002E-3</c:v>
                </c:pt>
                <c:pt idx="1779">
                  <c:v>8.0000000000000002E-3</c:v>
                </c:pt>
                <c:pt idx="1780">
                  <c:v>8.0000000000000002E-3</c:v>
                </c:pt>
                <c:pt idx="1781">
                  <c:v>8.0000000000000002E-3</c:v>
                </c:pt>
                <c:pt idx="1782">
                  <c:v>8.0000000000000002E-3</c:v>
                </c:pt>
                <c:pt idx="1783">
                  <c:v>1.2E-2</c:v>
                </c:pt>
                <c:pt idx="1784">
                  <c:v>1.2E-2</c:v>
                </c:pt>
                <c:pt idx="1785">
                  <c:v>8.0000000000000002E-3</c:v>
                </c:pt>
                <c:pt idx="1786">
                  <c:v>8.0000000000000002E-3</c:v>
                </c:pt>
                <c:pt idx="1787">
                  <c:v>8.0000000000000002E-3</c:v>
                </c:pt>
                <c:pt idx="1788">
                  <c:v>8.0000000000000002E-3</c:v>
                </c:pt>
                <c:pt idx="1789">
                  <c:v>4.0000000000000001E-3</c:v>
                </c:pt>
                <c:pt idx="1790">
                  <c:v>8.0000000000000002E-3</c:v>
                </c:pt>
                <c:pt idx="1791">
                  <c:v>8.0000000000000002E-3</c:v>
                </c:pt>
                <c:pt idx="1792">
                  <c:v>8.0000000000000002E-3</c:v>
                </c:pt>
                <c:pt idx="1793">
                  <c:v>8.0000000000000002E-3</c:v>
                </c:pt>
                <c:pt idx="1794">
                  <c:v>8.0000000000000002E-3</c:v>
                </c:pt>
                <c:pt idx="1795">
                  <c:v>8.0000000000000002E-3</c:v>
                </c:pt>
                <c:pt idx="1796">
                  <c:v>8.0000000000000002E-3</c:v>
                </c:pt>
                <c:pt idx="1797">
                  <c:v>1.2E-2</c:v>
                </c:pt>
                <c:pt idx="1798">
                  <c:v>1.2E-2</c:v>
                </c:pt>
                <c:pt idx="1799">
                  <c:v>8.0000000000000002E-3</c:v>
                </c:pt>
                <c:pt idx="1800">
                  <c:v>1.2E-2</c:v>
                </c:pt>
                <c:pt idx="1801">
                  <c:v>8.0000000000000002E-3</c:v>
                </c:pt>
                <c:pt idx="1802">
                  <c:v>1.2E-2</c:v>
                </c:pt>
                <c:pt idx="1803">
                  <c:v>8.0000000000000002E-3</c:v>
                </c:pt>
                <c:pt idx="1804">
                  <c:v>1.2E-2</c:v>
                </c:pt>
                <c:pt idx="1805">
                  <c:v>8.0000000000000002E-3</c:v>
                </c:pt>
                <c:pt idx="1806">
                  <c:v>1.2E-2</c:v>
                </c:pt>
                <c:pt idx="1807">
                  <c:v>1.2E-2</c:v>
                </c:pt>
                <c:pt idx="1808">
                  <c:v>8.0000000000000002E-3</c:v>
                </c:pt>
                <c:pt idx="1809">
                  <c:v>1.2E-2</c:v>
                </c:pt>
                <c:pt idx="1810">
                  <c:v>1.2E-2</c:v>
                </c:pt>
                <c:pt idx="1811">
                  <c:v>1.6E-2</c:v>
                </c:pt>
                <c:pt idx="1812">
                  <c:v>1.2E-2</c:v>
                </c:pt>
                <c:pt idx="1813">
                  <c:v>1.2E-2</c:v>
                </c:pt>
                <c:pt idx="1814">
                  <c:v>1.2E-2</c:v>
                </c:pt>
                <c:pt idx="1815">
                  <c:v>1.2E-2</c:v>
                </c:pt>
                <c:pt idx="1816">
                  <c:v>1.2E-2</c:v>
                </c:pt>
                <c:pt idx="1817">
                  <c:v>1.6E-2</c:v>
                </c:pt>
                <c:pt idx="1818">
                  <c:v>1.2E-2</c:v>
                </c:pt>
                <c:pt idx="1819">
                  <c:v>1.6E-2</c:v>
                </c:pt>
                <c:pt idx="1820">
                  <c:v>1.6E-2</c:v>
                </c:pt>
                <c:pt idx="1821">
                  <c:v>1.6E-2</c:v>
                </c:pt>
                <c:pt idx="1822">
                  <c:v>1.2E-2</c:v>
                </c:pt>
                <c:pt idx="1823">
                  <c:v>1.6E-2</c:v>
                </c:pt>
                <c:pt idx="1824">
                  <c:v>1.6E-2</c:v>
                </c:pt>
                <c:pt idx="1825">
                  <c:v>1.6E-2</c:v>
                </c:pt>
                <c:pt idx="1826">
                  <c:v>1.2E-2</c:v>
                </c:pt>
                <c:pt idx="1827">
                  <c:v>1.2E-2</c:v>
                </c:pt>
                <c:pt idx="1828">
                  <c:v>0.02</c:v>
                </c:pt>
                <c:pt idx="1829">
                  <c:v>1.6E-2</c:v>
                </c:pt>
                <c:pt idx="1830">
                  <c:v>1.6E-2</c:v>
                </c:pt>
                <c:pt idx="1831">
                  <c:v>1.6E-2</c:v>
                </c:pt>
                <c:pt idx="1832">
                  <c:v>1.6E-2</c:v>
                </c:pt>
                <c:pt idx="1833">
                  <c:v>1.6E-2</c:v>
                </c:pt>
                <c:pt idx="1834">
                  <c:v>1.6E-2</c:v>
                </c:pt>
                <c:pt idx="1835">
                  <c:v>0.02</c:v>
                </c:pt>
                <c:pt idx="1836">
                  <c:v>1.2E-2</c:v>
                </c:pt>
                <c:pt idx="1837">
                  <c:v>1.2E-2</c:v>
                </c:pt>
                <c:pt idx="1838">
                  <c:v>1.6E-2</c:v>
                </c:pt>
                <c:pt idx="1839">
                  <c:v>1.6E-2</c:v>
                </c:pt>
                <c:pt idx="1840">
                  <c:v>1.6E-2</c:v>
                </c:pt>
                <c:pt idx="1841">
                  <c:v>0.02</c:v>
                </c:pt>
                <c:pt idx="1842">
                  <c:v>1.6E-2</c:v>
                </c:pt>
                <c:pt idx="1843">
                  <c:v>0.02</c:v>
                </c:pt>
                <c:pt idx="1844">
                  <c:v>0.02</c:v>
                </c:pt>
                <c:pt idx="1845">
                  <c:v>1.6E-2</c:v>
                </c:pt>
                <c:pt idx="1846">
                  <c:v>1.6E-2</c:v>
                </c:pt>
                <c:pt idx="1847">
                  <c:v>1.6E-2</c:v>
                </c:pt>
                <c:pt idx="1848">
                  <c:v>0.02</c:v>
                </c:pt>
                <c:pt idx="1849">
                  <c:v>0.02</c:v>
                </c:pt>
                <c:pt idx="1850">
                  <c:v>1.6E-2</c:v>
                </c:pt>
                <c:pt idx="1851">
                  <c:v>0.02</c:v>
                </c:pt>
                <c:pt idx="1852">
                  <c:v>1.6E-2</c:v>
                </c:pt>
                <c:pt idx="1853">
                  <c:v>0.02</c:v>
                </c:pt>
                <c:pt idx="1854">
                  <c:v>0.02</c:v>
                </c:pt>
                <c:pt idx="1855">
                  <c:v>1.6E-2</c:v>
                </c:pt>
                <c:pt idx="1856">
                  <c:v>0.02</c:v>
                </c:pt>
                <c:pt idx="1857">
                  <c:v>0.02</c:v>
                </c:pt>
                <c:pt idx="1858">
                  <c:v>0.02</c:v>
                </c:pt>
                <c:pt idx="1859">
                  <c:v>0.02</c:v>
                </c:pt>
                <c:pt idx="1860">
                  <c:v>1.6E-2</c:v>
                </c:pt>
                <c:pt idx="1861">
                  <c:v>0.02</c:v>
                </c:pt>
                <c:pt idx="1862">
                  <c:v>1.6E-2</c:v>
                </c:pt>
                <c:pt idx="1863">
                  <c:v>0.02</c:v>
                </c:pt>
                <c:pt idx="1864">
                  <c:v>0.02</c:v>
                </c:pt>
                <c:pt idx="1865">
                  <c:v>0.02</c:v>
                </c:pt>
                <c:pt idx="1866">
                  <c:v>0.02</c:v>
                </c:pt>
                <c:pt idx="1867">
                  <c:v>0.02</c:v>
                </c:pt>
                <c:pt idx="1868">
                  <c:v>0.02</c:v>
                </c:pt>
                <c:pt idx="1869">
                  <c:v>0.02</c:v>
                </c:pt>
                <c:pt idx="1870">
                  <c:v>0.02</c:v>
                </c:pt>
                <c:pt idx="1871">
                  <c:v>2.4E-2</c:v>
                </c:pt>
                <c:pt idx="1872">
                  <c:v>0.02</c:v>
                </c:pt>
                <c:pt idx="1873">
                  <c:v>0.02</c:v>
                </c:pt>
                <c:pt idx="1874">
                  <c:v>0.02</c:v>
                </c:pt>
                <c:pt idx="1875">
                  <c:v>0.02</c:v>
                </c:pt>
                <c:pt idx="1876">
                  <c:v>0.02</c:v>
                </c:pt>
                <c:pt idx="1877">
                  <c:v>0.02</c:v>
                </c:pt>
                <c:pt idx="1878">
                  <c:v>1.6E-2</c:v>
                </c:pt>
                <c:pt idx="1879">
                  <c:v>0.02</c:v>
                </c:pt>
                <c:pt idx="1880">
                  <c:v>0.02</c:v>
                </c:pt>
                <c:pt idx="1881">
                  <c:v>0.02</c:v>
                </c:pt>
                <c:pt idx="1882">
                  <c:v>2.4E-2</c:v>
                </c:pt>
                <c:pt idx="1883">
                  <c:v>0.02</c:v>
                </c:pt>
                <c:pt idx="1884">
                  <c:v>0.02</c:v>
                </c:pt>
                <c:pt idx="1885">
                  <c:v>0.02</c:v>
                </c:pt>
                <c:pt idx="1886">
                  <c:v>0.02</c:v>
                </c:pt>
                <c:pt idx="1887">
                  <c:v>0.02</c:v>
                </c:pt>
                <c:pt idx="1888">
                  <c:v>0.02</c:v>
                </c:pt>
                <c:pt idx="1889">
                  <c:v>0.02</c:v>
                </c:pt>
                <c:pt idx="1890">
                  <c:v>0.02</c:v>
                </c:pt>
                <c:pt idx="1891">
                  <c:v>0.02</c:v>
                </c:pt>
                <c:pt idx="1892">
                  <c:v>0.02</c:v>
                </c:pt>
                <c:pt idx="1893">
                  <c:v>0.02</c:v>
                </c:pt>
                <c:pt idx="1894">
                  <c:v>0.02</c:v>
                </c:pt>
                <c:pt idx="1895">
                  <c:v>2.4E-2</c:v>
                </c:pt>
                <c:pt idx="1896">
                  <c:v>0.02</c:v>
                </c:pt>
                <c:pt idx="1897">
                  <c:v>0.02</c:v>
                </c:pt>
                <c:pt idx="1898">
                  <c:v>0.02</c:v>
                </c:pt>
                <c:pt idx="1899">
                  <c:v>0.02</c:v>
                </c:pt>
                <c:pt idx="1900">
                  <c:v>0.02</c:v>
                </c:pt>
                <c:pt idx="1901">
                  <c:v>0.02</c:v>
                </c:pt>
                <c:pt idx="1902">
                  <c:v>0.02</c:v>
                </c:pt>
                <c:pt idx="1903">
                  <c:v>2.4E-2</c:v>
                </c:pt>
                <c:pt idx="1904">
                  <c:v>0.02</c:v>
                </c:pt>
                <c:pt idx="1905">
                  <c:v>0.02</c:v>
                </c:pt>
                <c:pt idx="1906">
                  <c:v>0.02</c:v>
                </c:pt>
                <c:pt idx="1907">
                  <c:v>0.02</c:v>
                </c:pt>
                <c:pt idx="1908">
                  <c:v>0.02</c:v>
                </c:pt>
                <c:pt idx="1909">
                  <c:v>0.02</c:v>
                </c:pt>
                <c:pt idx="1910">
                  <c:v>0.02</c:v>
                </c:pt>
                <c:pt idx="1911">
                  <c:v>2.4E-2</c:v>
                </c:pt>
                <c:pt idx="1912">
                  <c:v>2.8000000000000001E-2</c:v>
                </c:pt>
                <c:pt idx="1913">
                  <c:v>2.4E-2</c:v>
                </c:pt>
                <c:pt idx="1914">
                  <c:v>2.4E-2</c:v>
                </c:pt>
                <c:pt idx="1915">
                  <c:v>2.4E-2</c:v>
                </c:pt>
                <c:pt idx="1916">
                  <c:v>0.02</c:v>
                </c:pt>
                <c:pt idx="1917">
                  <c:v>0.02</c:v>
                </c:pt>
                <c:pt idx="1918">
                  <c:v>0.02</c:v>
                </c:pt>
                <c:pt idx="1919">
                  <c:v>2.4E-2</c:v>
                </c:pt>
                <c:pt idx="1920">
                  <c:v>2.4E-2</c:v>
                </c:pt>
                <c:pt idx="1921">
                  <c:v>0.02</c:v>
                </c:pt>
                <c:pt idx="1922">
                  <c:v>2.4E-2</c:v>
                </c:pt>
                <c:pt idx="1923">
                  <c:v>2.4E-2</c:v>
                </c:pt>
                <c:pt idx="1924">
                  <c:v>2.4E-2</c:v>
                </c:pt>
                <c:pt idx="1925">
                  <c:v>0.02</c:v>
                </c:pt>
                <c:pt idx="1926">
                  <c:v>2.4E-2</c:v>
                </c:pt>
                <c:pt idx="1927">
                  <c:v>2.4E-2</c:v>
                </c:pt>
                <c:pt idx="1928">
                  <c:v>2.4E-2</c:v>
                </c:pt>
                <c:pt idx="1929">
                  <c:v>2.4E-2</c:v>
                </c:pt>
                <c:pt idx="1930">
                  <c:v>2.8000000000000001E-2</c:v>
                </c:pt>
                <c:pt idx="1931">
                  <c:v>2.4E-2</c:v>
                </c:pt>
                <c:pt idx="1932">
                  <c:v>2.4E-2</c:v>
                </c:pt>
                <c:pt idx="1933">
                  <c:v>2.4E-2</c:v>
                </c:pt>
                <c:pt idx="1934">
                  <c:v>2.4E-2</c:v>
                </c:pt>
                <c:pt idx="1935">
                  <c:v>2.4E-2</c:v>
                </c:pt>
                <c:pt idx="1936">
                  <c:v>2.4E-2</c:v>
                </c:pt>
                <c:pt idx="1937">
                  <c:v>2.4E-2</c:v>
                </c:pt>
                <c:pt idx="1938">
                  <c:v>2.4E-2</c:v>
                </c:pt>
                <c:pt idx="1939">
                  <c:v>2.4E-2</c:v>
                </c:pt>
                <c:pt idx="1940">
                  <c:v>2.8000000000000001E-2</c:v>
                </c:pt>
                <c:pt idx="1941">
                  <c:v>2.4E-2</c:v>
                </c:pt>
                <c:pt idx="1942">
                  <c:v>0.02</c:v>
                </c:pt>
                <c:pt idx="1943">
                  <c:v>2.4E-2</c:v>
                </c:pt>
                <c:pt idx="1944">
                  <c:v>0.02</c:v>
                </c:pt>
                <c:pt idx="1945">
                  <c:v>2.4E-2</c:v>
                </c:pt>
                <c:pt idx="1946">
                  <c:v>2.4E-2</c:v>
                </c:pt>
                <c:pt idx="1947">
                  <c:v>2.8000000000000001E-2</c:v>
                </c:pt>
                <c:pt idx="1948">
                  <c:v>2.4E-2</c:v>
                </c:pt>
                <c:pt idx="1949">
                  <c:v>2.4E-2</c:v>
                </c:pt>
                <c:pt idx="1950">
                  <c:v>2.8000000000000001E-2</c:v>
                </c:pt>
                <c:pt idx="1951">
                  <c:v>2.4E-2</c:v>
                </c:pt>
                <c:pt idx="1952">
                  <c:v>2.8000000000000001E-2</c:v>
                </c:pt>
                <c:pt idx="1953">
                  <c:v>2.8000000000000001E-2</c:v>
                </c:pt>
                <c:pt idx="1954">
                  <c:v>2.8000000000000001E-2</c:v>
                </c:pt>
                <c:pt idx="1955">
                  <c:v>2.4E-2</c:v>
                </c:pt>
                <c:pt idx="1956">
                  <c:v>2.4E-2</c:v>
                </c:pt>
                <c:pt idx="1957">
                  <c:v>2.8000000000000001E-2</c:v>
                </c:pt>
                <c:pt idx="1958">
                  <c:v>2.4E-2</c:v>
                </c:pt>
                <c:pt idx="1959">
                  <c:v>2.4E-2</c:v>
                </c:pt>
                <c:pt idx="1960">
                  <c:v>2.4E-2</c:v>
                </c:pt>
                <c:pt idx="1961">
                  <c:v>2.8000000000000001E-2</c:v>
                </c:pt>
                <c:pt idx="1962">
                  <c:v>2.8000000000000001E-2</c:v>
                </c:pt>
                <c:pt idx="1963">
                  <c:v>2.4E-2</c:v>
                </c:pt>
                <c:pt idx="1964">
                  <c:v>2.8000000000000001E-2</c:v>
                </c:pt>
                <c:pt idx="1965">
                  <c:v>2.8000000000000001E-2</c:v>
                </c:pt>
                <c:pt idx="1966">
                  <c:v>2.4E-2</c:v>
                </c:pt>
                <c:pt idx="1967">
                  <c:v>2.8000000000000001E-2</c:v>
                </c:pt>
                <c:pt idx="1968">
                  <c:v>2.8000000000000001E-2</c:v>
                </c:pt>
                <c:pt idx="1969">
                  <c:v>2.4E-2</c:v>
                </c:pt>
                <c:pt idx="1970">
                  <c:v>2.8000000000000001E-2</c:v>
                </c:pt>
                <c:pt idx="1971">
                  <c:v>2.8000000000000001E-2</c:v>
                </c:pt>
                <c:pt idx="1972">
                  <c:v>2.8000000000000001E-2</c:v>
                </c:pt>
                <c:pt idx="1973">
                  <c:v>2.4E-2</c:v>
                </c:pt>
                <c:pt idx="1974">
                  <c:v>2.4E-2</c:v>
                </c:pt>
                <c:pt idx="1975">
                  <c:v>2.4E-2</c:v>
                </c:pt>
                <c:pt idx="1976">
                  <c:v>2.8000000000000001E-2</c:v>
                </c:pt>
                <c:pt idx="1977">
                  <c:v>2.4E-2</c:v>
                </c:pt>
                <c:pt idx="1978">
                  <c:v>2.8000000000000001E-2</c:v>
                </c:pt>
                <c:pt idx="1979">
                  <c:v>2.4E-2</c:v>
                </c:pt>
                <c:pt idx="1980">
                  <c:v>2.8000000000000001E-2</c:v>
                </c:pt>
                <c:pt idx="1981">
                  <c:v>2.4E-2</c:v>
                </c:pt>
                <c:pt idx="1982">
                  <c:v>2.4E-2</c:v>
                </c:pt>
                <c:pt idx="1983">
                  <c:v>2.4E-2</c:v>
                </c:pt>
                <c:pt idx="1984">
                  <c:v>2.8000000000000001E-2</c:v>
                </c:pt>
                <c:pt idx="1985">
                  <c:v>2.8000000000000001E-2</c:v>
                </c:pt>
                <c:pt idx="1986">
                  <c:v>2.4E-2</c:v>
                </c:pt>
                <c:pt idx="1987">
                  <c:v>2.8000000000000001E-2</c:v>
                </c:pt>
                <c:pt idx="1988">
                  <c:v>2.8000000000000001E-2</c:v>
                </c:pt>
                <c:pt idx="1989">
                  <c:v>2.8000000000000001E-2</c:v>
                </c:pt>
                <c:pt idx="1990">
                  <c:v>3.2000000000000001E-2</c:v>
                </c:pt>
                <c:pt idx="1991">
                  <c:v>2.4E-2</c:v>
                </c:pt>
                <c:pt idx="1992">
                  <c:v>2.4E-2</c:v>
                </c:pt>
                <c:pt idx="1993">
                  <c:v>2.4E-2</c:v>
                </c:pt>
                <c:pt idx="1994">
                  <c:v>2.8000000000000001E-2</c:v>
                </c:pt>
                <c:pt idx="1995">
                  <c:v>2.4E-2</c:v>
                </c:pt>
                <c:pt idx="1996">
                  <c:v>2.8000000000000001E-2</c:v>
                </c:pt>
                <c:pt idx="1997">
                  <c:v>2.8000000000000001E-2</c:v>
                </c:pt>
                <c:pt idx="1998">
                  <c:v>2.8000000000000001E-2</c:v>
                </c:pt>
                <c:pt idx="1999">
                  <c:v>2.8000000000000001E-2</c:v>
                </c:pt>
                <c:pt idx="2000">
                  <c:v>2.8000000000000001E-2</c:v>
                </c:pt>
                <c:pt idx="2001">
                  <c:v>3.2000000000000001E-2</c:v>
                </c:pt>
                <c:pt idx="2002">
                  <c:v>2.8000000000000001E-2</c:v>
                </c:pt>
                <c:pt idx="2003">
                  <c:v>2.8000000000000001E-2</c:v>
                </c:pt>
                <c:pt idx="2004">
                  <c:v>2.8000000000000001E-2</c:v>
                </c:pt>
                <c:pt idx="2005">
                  <c:v>2.8000000000000001E-2</c:v>
                </c:pt>
                <c:pt idx="2006">
                  <c:v>2.8000000000000001E-2</c:v>
                </c:pt>
                <c:pt idx="2007">
                  <c:v>2.4E-2</c:v>
                </c:pt>
                <c:pt idx="2008">
                  <c:v>2.8000000000000001E-2</c:v>
                </c:pt>
                <c:pt idx="2009">
                  <c:v>2.8000000000000001E-2</c:v>
                </c:pt>
                <c:pt idx="2010">
                  <c:v>2.8000000000000001E-2</c:v>
                </c:pt>
                <c:pt idx="2011">
                  <c:v>2.8000000000000001E-2</c:v>
                </c:pt>
                <c:pt idx="2012">
                  <c:v>2.8000000000000001E-2</c:v>
                </c:pt>
                <c:pt idx="2013">
                  <c:v>2.8000000000000001E-2</c:v>
                </c:pt>
                <c:pt idx="2014">
                  <c:v>2.8000000000000001E-2</c:v>
                </c:pt>
                <c:pt idx="2015">
                  <c:v>2.8000000000000001E-2</c:v>
                </c:pt>
                <c:pt idx="2016">
                  <c:v>2.8000000000000001E-2</c:v>
                </c:pt>
                <c:pt idx="2017">
                  <c:v>2.8000000000000001E-2</c:v>
                </c:pt>
                <c:pt idx="2018">
                  <c:v>2.8000000000000001E-2</c:v>
                </c:pt>
                <c:pt idx="2019">
                  <c:v>2.4E-2</c:v>
                </c:pt>
                <c:pt idx="2020">
                  <c:v>2.4E-2</c:v>
                </c:pt>
                <c:pt idx="2021">
                  <c:v>3.2000000000000001E-2</c:v>
                </c:pt>
                <c:pt idx="2022">
                  <c:v>3.2000000000000001E-2</c:v>
                </c:pt>
                <c:pt idx="2023">
                  <c:v>2.8000000000000001E-2</c:v>
                </c:pt>
                <c:pt idx="2024">
                  <c:v>2.8000000000000001E-2</c:v>
                </c:pt>
                <c:pt idx="2025">
                  <c:v>2.4E-2</c:v>
                </c:pt>
                <c:pt idx="2026">
                  <c:v>2.8000000000000001E-2</c:v>
                </c:pt>
                <c:pt idx="2027">
                  <c:v>2.8000000000000001E-2</c:v>
                </c:pt>
                <c:pt idx="2028">
                  <c:v>2.8000000000000001E-2</c:v>
                </c:pt>
                <c:pt idx="2029">
                  <c:v>2.8000000000000001E-2</c:v>
                </c:pt>
                <c:pt idx="2030">
                  <c:v>2.8000000000000001E-2</c:v>
                </c:pt>
                <c:pt idx="2031">
                  <c:v>2.8000000000000001E-2</c:v>
                </c:pt>
                <c:pt idx="2032">
                  <c:v>2.8000000000000001E-2</c:v>
                </c:pt>
                <c:pt idx="2033">
                  <c:v>2.8000000000000001E-2</c:v>
                </c:pt>
                <c:pt idx="2034">
                  <c:v>2.4E-2</c:v>
                </c:pt>
                <c:pt idx="2035">
                  <c:v>2.8000000000000001E-2</c:v>
                </c:pt>
                <c:pt idx="2036">
                  <c:v>2.8000000000000001E-2</c:v>
                </c:pt>
                <c:pt idx="2037">
                  <c:v>2.8000000000000001E-2</c:v>
                </c:pt>
                <c:pt idx="2038">
                  <c:v>2.8000000000000001E-2</c:v>
                </c:pt>
                <c:pt idx="2039">
                  <c:v>2.8000000000000001E-2</c:v>
                </c:pt>
                <c:pt idx="2040">
                  <c:v>2.8000000000000001E-2</c:v>
                </c:pt>
                <c:pt idx="2041">
                  <c:v>2.8000000000000001E-2</c:v>
                </c:pt>
                <c:pt idx="2042">
                  <c:v>2.8000000000000001E-2</c:v>
                </c:pt>
                <c:pt idx="2043">
                  <c:v>2.8000000000000001E-2</c:v>
                </c:pt>
                <c:pt idx="2044">
                  <c:v>2.8000000000000001E-2</c:v>
                </c:pt>
                <c:pt idx="2045">
                  <c:v>2.8000000000000001E-2</c:v>
                </c:pt>
                <c:pt idx="2046">
                  <c:v>2.8000000000000001E-2</c:v>
                </c:pt>
                <c:pt idx="2047">
                  <c:v>2.8000000000000001E-2</c:v>
                </c:pt>
                <c:pt idx="2048">
                  <c:v>2.4E-2</c:v>
                </c:pt>
                <c:pt idx="2049">
                  <c:v>3.2000000000000001E-2</c:v>
                </c:pt>
                <c:pt idx="2050">
                  <c:v>2.4E-2</c:v>
                </c:pt>
                <c:pt idx="2051">
                  <c:v>3.2000000000000001E-2</c:v>
                </c:pt>
                <c:pt idx="2052">
                  <c:v>2.8000000000000001E-2</c:v>
                </c:pt>
                <c:pt idx="2053">
                  <c:v>2.8000000000000001E-2</c:v>
                </c:pt>
                <c:pt idx="2054">
                  <c:v>3.2000000000000001E-2</c:v>
                </c:pt>
                <c:pt idx="2055">
                  <c:v>2.8000000000000001E-2</c:v>
                </c:pt>
                <c:pt idx="2056">
                  <c:v>2.8000000000000001E-2</c:v>
                </c:pt>
                <c:pt idx="2057">
                  <c:v>2.8000000000000001E-2</c:v>
                </c:pt>
                <c:pt idx="2058">
                  <c:v>2.8000000000000001E-2</c:v>
                </c:pt>
                <c:pt idx="2059">
                  <c:v>2.8000000000000001E-2</c:v>
                </c:pt>
                <c:pt idx="2060">
                  <c:v>2.8000000000000001E-2</c:v>
                </c:pt>
                <c:pt idx="2061">
                  <c:v>2.8000000000000001E-2</c:v>
                </c:pt>
                <c:pt idx="2062">
                  <c:v>2.8000000000000001E-2</c:v>
                </c:pt>
                <c:pt idx="2063">
                  <c:v>2.8000000000000001E-2</c:v>
                </c:pt>
                <c:pt idx="2064">
                  <c:v>2.8000000000000001E-2</c:v>
                </c:pt>
                <c:pt idx="2065">
                  <c:v>2.8000000000000001E-2</c:v>
                </c:pt>
                <c:pt idx="2066">
                  <c:v>2.8000000000000001E-2</c:v>
                </c:pt>
                <c:pt idx="2067">
                  <c:v>2.8000000000000001E-2</c:v>
                </c:pt>
                <c:pt idx="2068">
                  <c:v>2.8000000000000001E-2</c:v>
                </c:pt>
                <c:pt idx="2069">
                  <c:v>3.2000000000000001E-2</c:v>
                </c:pt>
                <c:pt idx="2070">
                  <c:v>3.2000000000000001E-2</c:v>
                </c:pt>
                <c:pt idx="2071">
                  <c:v>2.8000000000000001E-2</c:v>
                </c:pt>
                <c:pt idx="2072">
                  <c:v>2.8000000000000001E-2</c:v>
                </c:pt>
                <c:pt idx="2073">
                  <c:v>3.2000000000000001E-2</c:v>
                </c:pt>
                <c:pt idx="2074">
                  <c:v>2.8000000000000001E-2</c:v>
                </c:pt>
                <c:pt idx="2075">
                  <c:v>3.2000000000000001E-2</c:v>
                </c:pt>
                <c:pt idx="2076">
                  <c:v>2.8000000000000001E-2</c:v>
                </c:pt>
                <c:pt idx="2077">
                  <c:v>2.8000000000000001E-2</c:v>
                </c:pt>
                <c:pt idx="2078">
                  <c:v>2.8000000000000001E-2</c:v>
                </c:pt>
                <c:pt idx="2079">
                  <c:v>2.4E-2</c:v>
                </c:pt>
                <c:pt idx="2080">
                  <c:v>2.8000000000000001E-2</c:v>
                </c:pt>
                <c:pt idx="2081">
                  <c:v>2.8000000000000001E-2</c:v>
                </c:pt>
                <c:pt idx="2082">
                  <c:v>2.4E-2</c:v>
                </c:pt>
                <c:pt idx="2083">
                  <c:v>2.4E-2</c:v>
                </c:pt>
                <c:pt idx="2084">
                  <c:v>2.8000000000000001E-2</c:v>
                </c:pt>
                <c:pt idx="2085">
                  <c:v>2.8000000000000001E-2</c:v>
                </c:pt>
                <c:pt idx="2086">
                  <c:v>2.8000000000000001E-2</c:v>
                </c:pt>
                <c:pt idx="2087">
                  <c:v>2.8000000000000001E-2</c:v>
                </c:pt>
                <c:pt idx="2088">
                  <c:v>2.8000000000000001E-2</c:v>
                </c:pt>
                <c:pt idx="2089">
                  <c:v>2.8000000000000001E-2</c:v>
                </c:pt>
                <c:pt idx="2090">
                  <c:v>2.8000000000000001E-2</c:v>
                </c:pt>
                <c:pt idx="2091">
                  <c:v>2.4E-2</c:v>
                </c:pt>
                <c:pt idx="2092">
                  <c:v>2.8000000000000001E-2</c:v>
                </c:pt>
                <c:pt idx="2093">
                  <c:v>2.8000000000000001E-2</c:v>
                </c:pt>
                <c:pt idx="2094">
                  <c:v>2.4E-2</c:v>
                </c:pt>
                <c:pt idx="2095">
                  <c:v>2.8000000000000001E-2</c:v>
                </c:pt>
                <c:pt idx="2096">
                  <c:v>2.8000000000000001E-2</c:v>
                </c:pt>
                <c:pt idx="2097">
                  <c:v>2.8000000000000001E-2</c:v>
                </c:pt>
                <c:pt idx="2098">
                  <c:v>2.8000000000000001E-2</c:v>
                </c:pt>
                <c:pt idx="2099">
                  <c:v>2.8000000000000001E-2</c:v>
                </c:pt>
                <c:pt idx="2100">
                  <c:v>2.4E-2</c:v>
                </c:pt>
                <c:pt idx="2101">
                  <c:v>2.8000000000000001E-2</c:v>
                </c:pt>
                <c:pt idx="2102">
                  <c:v>2.4E-2</c:v>
                </c:pt>
                <c:pt idx="2103">
                  <c:v>2.8000000000000001E-2</c:v>
                </c:pt>
                <c:pt idx="2104">
                  <c:v>2.8000000000000001E-2</c:v>
                </c:pt>
                <c:pt idx="2105">
                  <c:v>2.8000000000000001E-2</c:v>
                </c:pt>
                <c:pt idx="2106">
                  <c:v>2.8000000000000001E-2</c:v>
                </c:pt>
                <c:pt idx="2107">
                  <c:v>2.4E-2</c:v>
                </c:pt>
                <c:pt idx="2108">
                  <c:v>2.4E-2</c:v>
                </c:pt>
                <c:pt idx="2109">
                  <c:v>2.4E-2</c:v>
                </c:pt>
                <c:pt idx="2110">
                  <c:v>2.4E-2</c:v>
                </c:pt>
                <c:pt idx="2111">
                  <c:v>2.8000000000000001E-2</c:v>
                </c:pt>
                <c:pt idx="2112">
                  <c:v>2.8000000000000001E-2</c:v>
                </c:pt>
                <c:pt idx="2113">
                  <c:v>2.8000000000000001E-2</c:v>
                </c:pt>
                <c:pt idx="2114">
                  <c:v>2.8000000000000001E-2</c:v>
                </c:pt>
                <c:pt idx="2115">
                  <c:v>2.8000000000000001E-2</c:v>
                </c:pt>
                <c:pt idx="2116">
                  <c:v>2.8000000000000001E-2</c:v>
                </c:pt>
                <c:pt idx="2117">
                  <c:v>2.8000000000000001E-2</c:v>
                </c:pt>
                <c:pt idx="2118">
                  <c:v>2.4E-2</c:v>
                </c:pt>
                <c:pt idx="2119">
                  <c:v>2.8000000000000001E-2</c:v>
                </c:pt>
                <c:pt idx="2120">
                  <c:v>2.4E-2</c:v>
                </c:pt>
                <c:pt idx="2121">
                  <c:v>2.4E-2</c:v>
                </c:pt>
                <c:pt idx="2122">
                  <c:v>2.4E-2</c:v>
                </c:pt>
                <c:pt idx="2123">
                  <c:v>2.4E-2</c:v>
                </c:pt>
                <c:pt idx="2124">
                  <c:v>2.4E-2</c:v>
                </c:pt>
                <c:pt idx="2125">
                  <c:v>2.4E-2</c:v>
                </c:pt>
                <c:pt idx="2126">
                  <c:v>2.4E-2</c:v>
                </c:pt>
                <c:pt idx="2127">
                  <c:v>2.8000000000000001E-2</c:v>
                </c:pt>
                <c:pt idx="2128">
                  <c:v>2.4E-2</c:v>
                </c:pt>
                <c:pt idx="2129">
                  <c:v>2.4E-2</c:v>
                </c:pt>
                <c:pt idx="2130">
                  <c:v>2.8000000000000001E-2</c:v>
                </c:pt>
                <c:pt idx="2131">
                  <c:v>0.02</c:v>
                </c:pt>
                <c:pt idx="2132">
                  <c:v>2.4E-2</c:v>
                </c:pt>
                <c:pt idx="2133">
                  <c:v>2.8000000000000001E-2</c:v>
                </c:pt>
                <c:pt idx="2134">
                  <c:v>2.4E-2</c:v>
                </c:pt>
                <c:pt idx="2135">
                  <c:v>2.4E-2</c:v>
                </c:pt>
                <c:pt idx="2136">
                  <c:v>2.8000000000000001E-2</c:v>
                </c:pt>
                <c:pt idx="2137">
                  <c:v>2.8000000000000001E-2</c:v>
                </c:pt>
                <c:pt idx="2138">
                  <c:v>2.8000000000000001E-2</c:v>
                </c:pt>
                <c:pt idx="2139">
                  <c:v>2.8000000000000001E-2</c:v>
                </c:pt>
                <c:pt idx="2140">
                  <c:v>2.4E-2</c:v>
                </c:pt>
                <c:pt idx="2141">
                  <c:v>2.4E-2</c:v>
                </c:pt>
                <c:pt idx="2142">
                  <c:v>2.4E-2</c:v>
                </c:pt>
                <c:pt idx="2143">
                  <c:v>2.4E-2</c:v>
                </c:pt>
                <c:pt idx="2144">
                  <c:v>2.8000000000000001E-2</c:v>
                </c:pt>
                <c:pt idx="2145">
                  <c:v>2.8000000000000001E-2</c:v>
                </c:pt>
                <c:pt idx="2146">
                  <c:v>0.02</c:v>
                </c:pt>
                <c:pt idx="2147">
                  <c:v>2.4E-2</c:v>
                </c:pt>
                <c:pt idx="2148">
                  <c:v>2.4E-2</c:v>
                </c:pt>
                <c:pt idx="2149">
                  <c:v>0.02</c:v>
                </c:pt>
                <c:pt idx="2150">
                  <c:v>2.4E-2</c:v>
                </c:pt>
                <c:pt idx="2151">
                  <c:v>2.8000000000000001E-2</c:v>
                </c:pt>
                <c:pt idx="2152">
                  <c:v>0.02</c:v>
                </c:pt>
                <c:pt idx="2153">
                  <c:v>2.4E-2</c:v>
                </c:pt>
                <c:pt idx="2154">
                  <c:v>2.4E-2</c:v>
                </c:pt>
                <c:pt idx="2155">
                  <c:v>2.4E-2</c:v>
                </c:pt>
                <c:pt idx="2156">
                  <c:v>2.4E-2</c:v>
                </c:pt>
                <c:pt idx="2157">
                  <c:v>2.4E-2</c:v>
                </c:pt>
                <c:pt idx="2158">
                  <c:v>0.02</c:v>
                </c:pt>
                <c:pt idx="2159">
                  <c:v>2.4E-2</c:v>
                </c:pt>
                <c:pt idx="2160">
                  <c:v>2.4E-2</c:v>
                </c:pt>
                <c:pt idx="2161">
                  <c:v>2.4E-2</c:v>
                </c:pt>
                <c:pt idx="2162">
                  <c:v>2.4E-2</c:v>
                </c:pt>
                <c:pt idx="2163">
                  <c:v>2.4E-2</c:v>
                </c:pt>
                <c:pt idx="2164">
                  <c:v>2.4E-2</c:v>
                </c:pt>
                <c:pt idx="2165">
                  <c:v>2.4E-2</c:v>
                </c:pt>
                <c:pt idx="2166">
                  <c:v>0.02</c:v>
                </c:pt>
                <c:pt idx="2167">
                  <c:v>0.02</c:v>
                </c:pt>
                <c:pt idx="2168">
                  <c:v>2.4E-2</c:v>
                </c:pt>
                <c:pt idx="2169">
                  <c:v>0.02</c:v>
                </c:pt>
                <c:pt idx="2170">
                  <c:v>0.02</c:v>
                </c:pt>
                <c:pt idx="2171">
                  <c:v>0.02</c:v>
                </c:pt>
                <c:pt idx="2172">
                  <c:v>0.02</c:v>
                </c:pt>
                <c:pt idx="2173">
                  <c:v>2.8000000000000001E-2</c:v>
                </c:pt>
                <c:pt idx="2174">
                  <c:v>2.4E-2</c:v>
                </c:pt>
                <c:pt idx="2175">
                  <c:v>0.02</c:v>
                </c:pt>
                <c:pt idx="2176">
                  <c:v>2.4E-2</c:v>
                </c:pt>
                <c:pt idx="2177">
                  <c:v>0.02</c:v>
                </c:pt>
                <c:pt idx="2178">
                  <c:v>2.4E-2</c:v>
                </c:pt>
                <c:pt idx="2179">
                  <c:v>2.4E-2</c:v>
                </c:pt>
                <c:pt idx="2180">
                  <c:v>2.4E-2</c:v>
                </c:pt>
                <c:pt idx="2181">
                  <c:v>0.02</c:v>
                </c:pt>
                <c:pt idx="2182">
                  <c:v>0.02</c:v>
                </c:pt>
                <c:pt idx="2183">
                  <c:v>0.02</c:v>
                </c:pt>
                <c:pt idx="2184">
                  <c:v>2.4E-2</c:v>
                </c:pt>
                <c:pt idx="2185">
                  <c:v>0.02</c:v>
                </c:pt>
                <c:pt idx="2186">
                  <c:v>0.02</c:v>
                </c:pt>
                <c:pt idx="2187">
                  <c:v>0.02</c:v>
                </c:pt>
                <c:pt idx="2188">
                  <c:v>0.02</c:v>
                </c:pt>
                <c:pt idx="2189">
                  <c:v>0.02</c:v>
                </c:pt>
                <c:pt idx="2190">
                  <c:v>0.02</c:v>
                </c:pt>
                <c:pt idx="2191">
                  <c:v>0.02</c:v>
                </c:pt>
                <c:pt idx="2192">
                  <c:v>2.4E-2</c:v>
                </c:pt>
                <c:pt idx="2193">
                  <c:v>0.02</c:v>
                </c:pt>
                <c:pt idx="2194">
                  <c:v>0.02</c:v>
                </c:pt>
                <c:pt idx="2195">
                  <c:v>2.4E-2</c:v>
                </c:pt>
                <c:pt idx="2196">
                  <c:v>0.02</c:v>
                </c:pt>
                <c:pt idx="2197">
                  <c:v>0.02</c:v>
                </c:pt>
                <c:pt idx="2198">
                  <c:v>0.02</c:v>
                </c:pt>
                <c:pt idx="2199">
                  <c:v>2.4E-2</c:v>
                </c:pt>
                <c:pt idx="2200">
                  <c:v>0.02</c:v>
                </c:pt>
                <c:pt idx="2201">
                  <c:v>0.02</c:v>
                </c:pt>
                <c:pt idx="2202">
                  <c:v>0.02</c:v>
                </c:pt>
                <c:pt idx="2203">
                  <c:v>0.02</c:v>
                </c:pt>
                <c:pt idx="2204">
                  <c:v>2.4E-2</c:v>
                </c:pt>
                <c:pt idx="2205">
                  <c:v>0.02</c:v>
                </c:pt>
                <c:pt idx="2206">
                  <c:v>0.02</c:v>
                </c:pt>
                <c:pt idx="2207">
                  <c:v>0.02</c:v>
                </c:pt>
                <c:pt idx="2208">
                  <c:v>0.02</c:v>
                </c:pt>
                <c:pt idx="2209">
                  <c:v>0.02</c:v>
                </c:pt>
                <c:pt idx="2210">
                  <c:v>0.02</c:v>
                </c:pt>
                <c:pt idx="2211">
                  <c:v>0.02</c:v>
                </c:pt>
                <c:pt idx="2212">
                  <c:v>0.02</c:v>
                </c:pt>
                <c:pt idx="2213">
                  <c:v>0.02</c:v>
                </c:pt>
                <c:pt idx="2214">
                  <c:v>0.02</c:v>
                </c:pt>
                <c:pt idx="2215">
                  <c:v>0.02</c:v>
                </c:pt>
                <c:pt idx="2216">
                  <c:v>0.02</c:v>
                </c:pt>
                <c:pt idx="2217">
                  <c:v>1.6E-2</c:v>
                </c:pt>
                <c:pt idx="2218">
                  <c:v>2.4E-2</c:v>
                </c:pt>
                <c:pt idx="2219">
                  <c:v>0.02</c:v>
                </c:pt>
                <c:pt idx="2220">
                  <c:v>0.02</c:v>
                </c:pt>
                <c:pt idx="2221">
                  <c:v>0.02</c:v>
                </c:pt>
                <c:pt idx="2222">
                  <c:v>1.6E-2</c:v>
                </c:pt>
                <c:pt idx="2223">
                  <c:v>1.6E-2</c:v>
                </c:pt>
                <c:pt idx="2224">
                  <c:v>1.6E-2</c:v>
                </c:pt>
                <c:pt idx="2225">
                  <c:v>0.02</c:v>
                </c:pt>
                <c:pt idx="2226">
                  <c:v>0.02</c:v>
                </c:pt>
                <c:pt idx="2227">
                  <c:v>1.2E-2</c:v>
                </c:pt>
                <c:pt idx="2228">
                  <c:v>0.02</c:v>
                </c:pt>
                <c:pt idx="2229">
                  <c:v>1.6E-2</c:v>
                </c:pt>
                <c:pt idx="2230">
                  <c:v>0.02</c:v>
                </c:pt>
                <c:pt idx="2231">
                  <c:v>0.02</c:v>
                </c:pt>
                <c:pt idx="2232">
                  <c:v>0.02</c:v>
                </c:pt>
                <c:pt idx="2233">
                  <c:v>1.6E-2</c:v>
                </c:pt>
                <c:pt idx="2234">
                  <c:v>1.6E-2</c:v>
                </c:pt>
                <c:pt idx="2235">
                  <c:v>1.6E-2</c:v>
                </c:pt>
                <c:pt idx="2236">
                  <c:v>1.6E-2</c:v>
                </c:pt>
                <c:pt idx="2237">
                  <c:v>1.6E-2</c:v>
                </c:pt>
                <c:pt idx="2238">
                  <c:v>1.6E-2</c:v>
                </c:pt>
                <c:pt idx="2239">
                  <c:v>1.6E-2</c:v>
                </c:pt>
                <c:pt idx="2240">
                  <c:v>0.02</c:v>
                </c:pt>
                <c:pt idx="2241">
                  <c:v>0.02</c:v>
                </c:pt>
                <c:pt idx="2242">
                  <c:v>0.02</c:v>
                </c:pt>
                <c:pt idx="2243">
                  <c:v>1.6E-2</c:v>
                </c:pt>
                <c:pt idx="2244">
                  <c:v>1.6E-2</c:v>
                </c:pt>
                <c:pt idx="2245">
                  <c:v>1.6E-2</c:v>
                </c:pt>
                <c:pt idx="2246">
                  <c:v>1.2E-2</c:v>
                </c:pt>
                <c:pt idx="2247">
                  <c:v>0.02</c:v>
                </c:pt>
                <c:pt idx="2248">
                  <c:v>1.2E-2</c:v>
                </c:pt>
                <c:pt idx="2249">
                  <c:v>1.6E-2</c:v>
                </c:pt>
                <c:pt idx="2250">
                  <c:v>1.6E-2</c:v>
                </c:pt>
                <c:pt idx="2251">
                  <c:v>1.6E-2</c:v>
                </c:pt>
                <c:pt idx="2252">
                  <c:v>1.6E-2</c:v>
                </c:pt>
                <c:pt idx="2253">
                  <c:v>1.6E-2</c:v>
                </c:pt>
                <c:pt idx="2254">
                  <c:v>1.2E-2</c:v>
                </c:pt>
                <c:pt idx="2255">
                  <c:v>1.6E-2</c:v>
                </c:pt>
                <c:pt idx="2256">
                  <c:v>1.2E-2</c:v>
                </c:pt>
                <c:pt idx="2257">
                  <c:v>1.2E-2</c:v>
                </c:pt>
                <c:pt idx="2258">
                  <c:v>1.6E-2</c:v>
                </c:pt>
                <c:pt idx="2259">
                  <c:v>1.2E-2</c:v>
                </c:pt>
                <c:pt idx="2260">
                  <c:v>1.6E-2</c:v>
                </c:pt>
                <c:pt idx="2261">
                  <c:v>1.6E-2</c:v>
                </c:pt>
                <c:pt idx="2262">
                  <c:v>1.6E-2</c:v>
                </c:pt>
                <c:pt idx="2263">
                  <c:v>1.2E-2</c:v>
                </c:pt>
                <c:pt idx="2264">
                  <c:v>1.6E-2</c:v>
                </c:pt>
                <c:pt idx="2265">
                  <c:v>1.6E-2</c:v>
                </c:pt>
                <c:pt idx="2266">
                  <c:v>1.2E-2</c:v>
                </c:pt>
                <c:pt idx="2267">
                  <c:v>0.02</c:v>
                </c:pt>
                <c:pt idx="2268">
                  <c:v>1.6E-2</c:v>
                </c:pt>
                <c:pt idx="2269">
                  <c:v>1.2E-2</c:v>
                </c:pt>
                <c:pt idx="2270">
                  <c:v>1.2E-2</c:v>
                </c:pt>
                <c:pt idx="2271">
                  <c:v>1.2E-2</c:v>
                </c:pt>
                <c:pt idx="2272">
                  <c:v>8.0000000000000002E-3</c:v>
                </c:pt>
                <c:pt idx="2273">
                  <c:v>1.2E-2</c:v>
                </c:pt>
                <c:pt idx="2274">
                  <c:v>1.2E-2</c:v>
                </c:pt>
                <c:pt idx="2275">
                  <c:v>8.0000000000000002E-3</c:v>
                </c:pt>
                <c:pt idx="2276">
                  <c:v>8.0000000000000002E-3</c:v>
                </c:pt>
                <c:pt idx="2277">
                  <c:v>1.6E-2</c:v>
                </c:pt>
                <c:pt idx="2278">
                  <c:v>8.0000000000000002E-3</c:v>
                </c:pt>
                <c:pt idx="2279">
                  <c:v>1.6E-2</c:v>
                </c:pt>
                <c:pt idx="2280">
                  <c:v>1.2E-2</c:v>
                </c:pt>
                <c:pt idx="2281">
                  <c:v>1.2E-2</c:v>
                </c:pt>
                <c:pt idx="2282">
                  <c:v>8.0000000000000002E-3</c:v>
                </c:pt>
                <c:pt idx="2283">
                  <c:v>8.0000000000000002E-3</c:v>
                </c:pt>
                <c:pt idx="2284">
                  <c:v>1.2E-2</c:v>
                </c:pt>
                <c:pt idx="2285">
                  <c:v>1.2E-2</c:v>
                </c:pt>
                <c:pt idx="2286">
                  <c:v>1.2E-2</c:v>
                </c:pt>
                <c:pt idx="2287">
                  <c:v>1.2E-2</c:v>
                </c:pt>
                <c:pt idx="2288">
                  <c:v>1.6E-2</c:v>
                </c:pt>
                <c:pt idx="2289">
                  <c:v>8.0000000000000002E-3</c:v>
                </c:pt>
                <c:pt idx="2290">
                  <c:v>8.0000000000000002E-3</c:v>
                </c:pt>
                <c:pt idx="2291">
                  <c:v>8.0000000000000002E-3</c:v>
                </c:pt>
                <c:pt idx="2292">
                  <c:v>1.2E-2</c:v>
                </c:pt>
                <c:pt idx="2293">
                  <c:v>1.2E-2</c:v>
                </c:pt>
                <c:pt idx="2294">
                  <c:v>1.2E-2</c:v>
                </c:pt>
                <c:pt idx="2295">
                  <c:v>4.0000000000000001E-3</c:v>
                </c:pt>
                <c:pt idx="2296">
                  <c:v>1.2E-2</c:v>
                </c:pt>
                <c:pt idx="2297">
                  <c:v>8.0000000000000002E-3</c:v>
                </c:pt>
                <c:pt idx="2298">
                  <c:v>1.2E-2</c:v>
                </c:pt>
                <c:pt idx="2299">
                  <c:v>8.0000000000000002E-3</c:v>
                </c:pt>
                <c:pt idx="2300">
                  <c:v>8.0000000000000002E-3</c:v>
                </c:pt>
                <c:pt idx="2301">
                  <c:v>1.2E-2</c:v>
                </c:pt>
                <c:pt idx="2302">
                  <c:v>1.2E-2</c:v>
                </c:pt>
                <c:pt idx="2303">
                  <c:v>4.0000000000000001E-3</c:v>
                </c:pt>
                <c:pt idx="2304">
                  <c:v>4.0000000000000001E-3</c:v>
                </c:pt>
                <c:pt idx="2305">
                  <c:v>8.0000000000000002E-3</c:v>
                </c:pt>
                <c:pt idx="2306">
                  <c:v>8.0000000000000002E-3</c:v>
                </c:pt>
                <c:pt idx="2307">
                  <c:v>8.0000000000000002E-3</c:v>
                </c:pt>
                <c:pt idx="2308">
                  <c:v>8.0000000000000002E-3</c:v>
                </c:pt>
                <c:pt idx="2309">
                  <c:v>8.0000000000000002E-3</c:v>
                </c:pt>
                <c:pt idx="2310">
                  <c:v>8.0000000000000002E-3</c:v>
                </c:pt>
                <c:pt idx="2311">
                  <c:v>4.0000000000000001E-3</c:v>
                </c:pt>
                <c:pt idx="2312">
                  <c:v>4.0000000000000001E-3</c:v>
                </c:pt>
                <c:pt idx="2313">
                  <c:v>4.0000000000000001E-3</c:v>
                </c:pt>
                <c:pt idx="2314">
                  <c:v>8.0000000000000002E-3</c:v>
                </c:pt>
                <c:pt idx="2315">
                  <c:v>8.0000000000000002E-3</c:v>
                </c:pt>
                <c:pt idx="2316">
                  <c:v>4.0000000000000001E-3</c:v>
                </c:pt>
                <c:pt idx="2317">
                  <c:v>4.0000000000000001E-3</c:v>
                </c:pt>
                <c:pt idx="2318">
                  <c:v>8.0000000000000002E-3</c:v>
                </c:pt>
                <c:pt idx="2319">
                  <c:v>8.0000000000000002E-3</c:v>
                </c:pt>
                <c:pt idx="2320">
                  <c:v>4.0000000000000001E-3</c:v>
                </c:pt>
                <c:pt idx="2321">
                  <c:v>8.0000000000000002E-3</c:v>
                </c:pt>
                <c:pt idx="2322">
                  <c:v>4.0000000000000001E-3</c:v>
                </c:pt>
                <c:pt idx="2323">
                  <c:v>4.0000000000000001E-3</c:v>
                </c:pt>
                <c:pt idx="2324">
                  <c:v>8.0000000000000002E-3</c:v>
                </c:pt>
                <c:pt idx="2325">
                  <c:v>8.0000000000000002E-3</c:v>
                </c:pt>
                <c:pt idx="2326">
                  <c:v>4.0000000000000001E-3</c:v>
                </c:pt>
                <c:pt idx="2327">
                  <c:v>4.0000000000000001E-3</c:v>
                </c:pt>
                <c:pt idx="2328">
                  <c:v>4.0000000000000001E-3</c:v>
                </c:pt>
                <c:pt idx="2329">
                  <c:v>4.0000000000000001E-3</c:v>
                </c:pt>
                <c:pt idx="2330">
                  <c:v>8.0000000000000002E-3</c:v>
                </c:pt>
                <c:pt idx="2331">
                  <c:v>4.0000000000000001E-3</c:v>
                </c:pt>
                <c:pt idx="2332">
                  <c:v>4.0000000000000001E-3</c:v>
                </c:pt>
                <c:pt idx="2333">
                  <c:v>4.0000000000000001E-3</c:v>
                </c:pt>
                <c:pt idx="2334">
                  <c:v>4.0000000000000001E-3</c:v>
                </c:pt>
                <c:pt idx="2335">
                  <c:v>4.0000000000000001E-3</c:v>
                </c:pt>
                <c:pt idx="2336">
                  <c:v>8.0000000000000002E-3</c:v>
                </c:pt>
                <c:pt idx="2337">
                  <c:v>0</c:v>
                </c:pt>
                <c:pt idx="2338">
                  <c:v>4.0000000000000001E-3</c:v>
                </c:pt>
                <c:pt idx="2339">
                  <c:v>4.0000000000000001E-3</c:v>
                </c:pt>
                <c:pt idx="2340">
                  <c:v>4.0000000000000001E-3</c:v>
                </c:pt>
                <c:pt idx="2341">
                  <c:v>4.0000000000000001E-3</c:v>
                </c:pt>
                <c:pt idx="2342">
                  <c:v>0</c:v>
                </c:pt>
                <c:pt idx="2343">
                  <c:v>4.0000000000000001E-3</c:v>
                </c:pt>
                <c:pt idx="2344">
                  <c:v>4.0000000000000001E-3</c:v>
                </c:pt>
                <c:pt idx="2345">
                  <c:v>0</c:v>
                </c:pt>
                <c:pt idx="2346">
                  <c:v>4.0000000000000001E-3</c:v>
                </c:pt>
                <c:pt idx="2347">
                  <c:v>4.0000000000000001E-3</c:v>
                </c:pt>
                <c:pt idx="2348">
                  <c:v>4.0000000000000001E-3</c:v>
                </c:pt>
                <c:pt idx="2349">
                  <c:v>4.0000000000000001E-3</c:v>
                </c:pt>
                <c:pt idx="2350">
                  <c:v>4.0000000000000001E-3</c:v>
                </c:pt>
                <c:pt idx="2351">
                  <c:v>4.0000000000000001E-3</c:v>
                </c:pt>
                <c:pt idx="2352">
                  <c:v>0</c:v>
                </c:pt>
                <c:pt idx="2353">
                  <c:v>4.0000000000000001E-3</c:v>
                </c:pt>
                <c:pt idx="2354">
                  <c:v>0</c:v>
                </c:pt>
                <c:pt idx="2355">
                  <c:v>0</c:v>
                </c:pt>
                <c:pt idx="2356">
                  <c:v>0</c:v>
                </c:pt>
                <c:pt idx="2357">
                  <c:v>0</c:v>
                </c:pt>
                <c:pt idx="2358">
                  <c:v>4.0000000000000001E-3</c:v>
                </c:pt>
                <c:pt idx="2359">
                  <c:v>0</c:v>
                </c:pt>
                <c:pt idx="2360">
                  <c:v>-4.0000000000000001E-3</c:v>
                </c:pt>
                <c:pt idx="2361">
                  <c:v>0</c:v>
                </c:pt>
                <c:pt idx="2362">
                  <c:v>4.0000000000000001E-3</c:v>
                </c:pt>
                <c:pt idx="2363">
                  <c:v>4.0000000000000001E-3</c:v>
                </c:pt>
                <c:pt idx="2364">
                  <c:v>0</c:v>
                </c:pt>
                <c:pt idx="2365">
                  <c:v>4.0000000000000001E-3</c:v>
                </c:pt>
                <c:pt idx="2366">
                  <c:v>0</c:v>
                </c:pt>
                <c:pt idx="2367">
                  <c:v>0</c:v>
                </c:pt>
                <c:pt idx="2368">
                  <c:v>-4.0000000000000001E-3</c:v>
                </c:pt>
                <c:pt idx="2369">
                  <c:v>0</c:v>
                </c:pt>
                <c:pt idx="2370">
                  <c:v>-4.0000000000000001E-3</c:v>
                </c:pt>
                <c:pt idx="2371">
                  <c:v>4.0000000000000001E-3</c:v>
                </c:pt>
                <c:pt idx="2372">
                  <c:v>-4.0000000000000001E-3</c:v>
                </c:pt>
                <c:pt idx="2373">
                  <c:v>0</c:v>
                </c:pt>
                <c:pt idx="2374">
                  <c:v>0</c:v>
                </c:pt>
                <c:pt idx="2375">
                  <c:v>-4.0000000000000001E-3</c:v>
                </c:pt>
                <c:pt idx="2376">
                  <c:v>-4.0000000000000001E-3</c:v>
                </c:pt>
                <c:pt idx="2377">
                  <c:v>-4.0000000000000001E-3</c:v>
                </c:pt>
                <c:pt idx="2378">
                  <c:v>-4.0000000000000001E-3</c:v>
                </c:pt>
                <c:pt idx="2379">
                  <c:v>-4.0000000000000001E-3</c:v>
                </c:pt>
                <c:pt idx="2380">
                  <c:v>-4.0000000000000001E-3</c:v>
                </c:pt>
                <c:pt idx="2381">
                  <c:v>-4.0000000000000001E-3</c:v>
                </c:pt>
                <c:pt idx="2382">
                  <c:v>-4.0000000000000001E-3</c:v>
                </c:pt>
                <c:pt idx="2383">
                  <c:v>-4.0000000000000001E-3</c:v>
                </c:pt>
                <c:pt idx="2384">
                  <c:v>-4.0000000000000001E-3</c:v>
                </c:pt>
                <c:pt idx="2385">
                  <c:v>-4.0000000000000001E-3</c:v>
                </c:pt>
                <c:pt idx="2386">
                  <c:v>0</c:v>
                </c:pt>
                <c:pt idx="2387">
                  <c:v>-4.0000000000000001E-3</c:v>
                </c:pt>
                <c:pt idx="2388">
                  <c:v>-8.0000000000000002E-3</c:v>
                </c:pt>
                <c:pt idx="2389">
                  <c:v>-8.0000000000000002E-3</c:v>
                </c:pt>
                <c:pt idx="2390">
                  <c:v>-4.0000000000000001E-3</c:v>
                </c:pt>
                <c:pt idx="2391">
                  <c:v>-4.0000000000000001E-3</c:v>
                </c:pt>
                <c:pt idx="2392">
                  <c:v>-4.0000000000000001E-3</c:v>
                </c:pt>
                <c:pt idx="2393">
                  <c:v>-4.0000000000000001E-3</c:v>
                </c:pt>
                <c:pt idx="2394">
                  <c:v>-4.0000000000000001E-3</c:v>
                </c:pt>
                <c:pt idx="2395">
                  <c:v>-8.0000000000000002E-3</c:v>
                </c:pt>
                <c:pt idx="2396">
                  <c:v>-8.0000000000000002E-3</c:v>
                </c:pt>
                <c:pt idx="2397">
                  <c:v>-4.0000000000000001E-3</c:v>
                </c:pt>
                <c:pt idx="2398">
                  <c:v>-8.0000000000000002E-3</c:v>
                </c:pt>
                <c:pt idx="2399">
                  <c:v>-8.0000000000000002E-3</c:v>
                </c:pt>
                <c:pt idx="2400">
                  <c:v>-8.0000000000000002E-3</c:v>
                </c:pt>
                <c:pt idx="2401">
                  <c:v>-8.0000000000000002E-3</c:v>
                </c:pt>
                <c:pt idx="2402">
                  <c:v>-8.0000000000000002E-3</c:v>
                </c:pt>
                <c:pt idx="2403">
                  <c:v>-8.0000000000000002E-3</c:v>
                </c:pt>
                <c:pt idx="2404">
                  <c:v>-8.0000000000000002E-3</c:v>
                </c:pt>
                <c:pt idx="2405">
                  <c:v>-4.0000000000000001E-3</c:v>
                </c:pt>
                <c:pt idx="2406">
                  <c:v>-8.0000000000000002E-3</c:v>
                </c:pt>
                <c:pt idx="2407">
                  <c:v>-8.0000000000000002E-3</c:v>
                </c:pt>
                <c:pt idx="2408">
                  <c:v>-8.0000000000000002E-3</c:v>
                </c:pt>
                <c:pt idx="2409">
                  <c:v>-8.0000000000000002E-3</c:v>
                </c:pt>
                <c:pt idx="2410">
                  <c:v>-8.0000000000000002E-3</c:v>
                </c:pt>
                <c:pt idx="2411">
                  <c:v>-4.0000000000000001E-3</c:v>
                </c:pt>
                <c:pt idx="2412">
                  <c:v>-8.0000000000000002E-3</c:v>
                </c:pt>
                <c:pt idx="2413">
                  <c:v>-8.0000000000000002E-3</c:v>
                </c:pt>
                <c:pt idx="2414">
                  <c:v>-8.0000000000000002E-3</c:v>
                </c:pt>
                <c:pt idx="2415">
                  <c:v>-8.0000000000000002E-3</c:v>
                </c:pt>
                <c:pt idx="2416">
                  <c:v>-8.0000000000000002E-3</c:v>
                </c:pt>
                <c:pt idx="2417">
                  <c:v>-8.0000000000000002E-3</c:v>
                </c:pt>
                <c:pt idx="2418">
                  <c:v>-1.2E-2</c:v>
                </c:pt>
                <c:pt idx="2419">
                  <c:v>-8.0000000000000002E-3</c:v>
                </c:pt>
                <c:pt idx="2420">
                  <c:v>-8.0000000000000002E-3</c:v>
                </c:pt>
                <c:pt idx="2421">
                  <c:v>-8.0000000000000002E-3</c:v>
                </c:pt>
                <c:pt idx="2422">
                  <c:v>-8.0000000000000002E-3</c:v>
                </c:pt>
                <c:pt idx="2423">
                  <c:v>-1.2E-2</c:v>
                </c:pt>
                <c:pt idx="2424">
                  <c:v>-8.0000000000000002E-3</c:v>
                </c:pt>
                <c:pt idx="2425">
                  <c:v>-1.2E-2</c:v>
                </c:pt>
                <c:pt idx="2426">
                  <c:v>-1.2E-2</c:v>
                </c:pt>
                <c:pt idx="2427">
                  <c:v>-8.0000000000000002E-3</c:v>
                </c:pt>
                <c:pt idx="2428">
                  <c:v>-8.0000000000000002E-3</c:v>
                </c:pt>
                <c:pt idx="2429">
                  <c:v>-1.2E-2</c:v>
                </c:pt>
                <c:pt idx="2430">
                  <c:v>-1.2E-2</c:v>
                </c:pt>
                <c:pt idx="2431">
                  <c:v>-8.0000000000000002E-3</c:v>
                </c:pt>
                <c:pt idx="2432">
                  <c:v>-8.0000000000000002E-3</c:v>
                </c:pt>
                <c:pt idx="2433">
                  <c:v>-1.2E-2</c:v>
                </c:pt>
                <c:pt idx="2434">
                  <c:v>-1.2E-2</c:v>
                </c:pt>
                <c:pt idx="2435">
                  <c:v>-8.0000000000000002E-3</c:v>
                </c:pt>
                <c:pt idx="2436">
                  <c:v>-1.6E-2</c:v>
                </c:pt>
                <c:pt idx="2437">
                  <c:v>-8.0000000000000002E-3</c:v>
                </c:pt>
                <c:pt idx="2438">
                  <c:v>-1.2E-2</c:v>
                </c:pt>
                <c:pt idx="2439">
                  <c:v>-1.2E-2</c:v>
                </c:pt>
                <c:pt idx="2440">
                  <c:v>-8.0000000000000002E-3</c:v>
                </c:pt>
                <c:pt idx="2441">
                  <c:v>-1.2E-2</c:v>
                </c:pt>
                <c:pt idx="2442">
                  <c:v>-8.0000000000000002E-3</c:v>
                </c:pt>
                <c:pt idx="2443">
                  <c:v>-1.6E-2</c:v>
                </c:pt>
                <c:pt idx="2444">
                  <c:v>-1.2E-2</c:v>
                </c:pt>
                <c:pt idx="2445">
                  <c:v>-1.2E-2</c:v>
                </c:pt>
                <c:pt idx="2446">
                  <c:v>-1.6E-2</c:v>
                </c:pt>
                <c:pt idx="2447">
                  <c:v>-1.2E-2</c:v>
                </c:pt>
                <c:pt idx="2448">
                  <c:v>-8.0000000000000002E-3</c:v>
                </c:pt>
                <c:pt idx="2449">
                  <c:v>-1.2E-2</c:v>
                </c:pt>
                <c:pt idx="2450">
                  <c:v>-1.2E-2</c:v>
                </c:pt>
                <c:pt idx="2451">
                  <c:v>-1.6E-2</c:v>
                </c:pt>
                <c:pt idx="2452">
                  <c:v>-1.6E-2</c:v>
                </c:pt>
                <c:pt idx="2453">
                  <c:v>-1.2E-2</c:v>
                </c:pt>
                <c:pt idx="2454">
                  <c:v>-1.6E-2</c:v>
                </c:pt>
                <c:pt idx="2455">
                  <c:v>-1.2E-2</c:v>
                </c:pt>
                <c:pt idx="2456">
                  <c:v>-1.6E-2</c:v>
                </c:pt>
                <c:pt idx="2457">
                  <c:v>-1.2E-2</c:v>
                </c:pt>
                <c:pt idx="2458">
                  <c:v>-1.6E-2</c:v>
                </c:pt>
                <c:pt idx="2459">
                  <c:v>-1.6E-2</c:v>
                </c:pt>
                <c:pt idx="2460">
                  <c:v>-0.02</c:v>
                </c:pt>
                <c:pt idx="2461">
                  <c:v>-1.6E-2</c:v>
                </c:pt>
                <c:pt idx="2462">
                  <c:v>-1.6E-2</c:v>
                </c:pt>
                <c:pt idx="2463">
                  <c:v>-1.6E-2</c:v>
                </c:pt>
                <c:pt idx="2464">
                  <c:v>-0.02</c:v>
                </c:pt>
                <c:pt idx="2465">
                  <c:v>-0.02</c:v>
                </c:pt>
                <c:pt idx="2466">
                  <c:v>-2.4E-2</c:v>
                </c:pt>
                <c:pt idx="2467">
                  <c:v>-1.6E-2</c:v>
                </c:pt>
                <c:pt idx="2468">
                  <c:v>-1.6E-2</c:v>
                </c:pt>
                <c:pt idx="2469">
                  <c:v>-2.4E-2</c:v>
                </c:pt>
                <c:pt idx="2470">
                  <c:v>-0.02</c:v>
                </c:pt>
                <c:pt idx="2471">
                  <c:v>-0.02</c:v>
                </c:pt>
                <c:pt idx="2472">
                  <c:v>-0.02</c:v>
                </c:pt>
                <c:pt idx="2473">
                  <c:v>-0.02</c:v>
                </c:pt>
                <c:pt idx="2474">
                  <c:v>-0.02</c:v>
                </c:pt>
                <c:pt idx="2475">
                  <c:v>-0.02</c:v>
                </c:pt>
                <c:pt idx="2476">
                  <c:v>-2.4E-2</c:v>
                </c:pt>
                <c:pt idx="2477">
                  <c:v>-0.02</c:v>
                </c:pt>
                <c:pt idx="2478">
                  <c:v>-2.4E-2</c:v>
                </c:pt>
                <c:pt idx="2479">
                  <c:v>-0.02</c:v>
                </c:pt>
                <c:pt idx="2480">
                  <c:v>-0.02</c:v>
                </c:pt>
                <c:pt idx="2481">
                  <c:v>-2.4E-2</c:v>
                </c:pt>
                <c:pt idx="2482">
                  <c:v>-2.4E-2</c:v>
                </c:pt>
                <c:pt idx="2483">
                  <c:v>-2.4E-2</c:v>
                </c:pt>
                <c:pt idx="2484">
                  <c:v>-2.4E-2</c:v>
                </c:pt>
                <c:pt idx="2485">
                  <c:v>-2.4E-2</c:v>
                </c:pt>
                <c:pt idx="2486">
                  <c:v>-2.4E-2</c:v>
                </c:pt>
                <c:pt idx="2487">
                  <c:v>-0.02</c:v>
                </c:pt>
                <c:pt idx="2488">
                  <c:v>-2.4E-2</c:v>
                </c:pt>
                <c:pt idx="2489">
                  <c:v>-0.02</c:v>
                </c:pt>
                <c:pt idx="2490">
                  <c:v>-0.02</c:v>
                </c:pt>
                <c:pt idx="2491">
                  <c:v>-2.4E-2</c:v>
                </c:pt>
                <c:pt idx="2492">
                  <c:v>-2.4E-2</c:v>
                </c:pt>
                <c:pt idx="2493">
                  <c:v>-0.02</c:v>
                </c:pt>
                <c:pt idx="2494">
                  <c:v>-2.4E-2</c:v>
                </c:pt>
                <c:pt idx="2495">
                  <c:v>-2.4E-2</c:v>
                </c:pt>
                <c:pt idx="2496">
                  <c:v>-0.02</c:v>
                </c:pt>
                <c:pt idx="2497">
                  <c:v>-2.4E-2</c:v>
                </c:pt>
                <c:pt idx="2498">
                  <c:v>-0.02</c:v>
                </c:pt>
                <c:pt idx="2499">
                  <c:v>-2.4E-2</c:v>
                </c:pt>
              </c:numCache>
            </c:numRef>
          </c:val>
          <c:smooth val="0"/>
        </c:ser>
        <c:dLbls>
          <c:showLegendKey val="0"/>
          <c:showVal val="0"/>
          <c:showCatName val="0"/>
          <c:showSerName val="0"/>
          <c:showPercent val="0"/>
          <c:showBubbleSize val="0"/>
        </c:dLbls>
        <c:marker val="1"/>
        <c:smooth val="0"/>
        <c:axId val="39209216"/>
        <c:axId val="39207680"/>
      </c:lineChart>
      <c:catAx>
        <c:axId val="39199872"/>
        <c:scaling>
          <c:orientation val="minMax"/>
        </c:scaling>
        <c:delete val="0"/>
        <c:axPos val="b"/>
        <c:title>
          <c:tx>
            <c:rich>
              <a:bodyPr/>
              <a:lstStyle/>
              <a:p>
                <a:pPr>
                  <a:defRPr/>
                </a:pPr>
                <a:r>
                  <a:rPr lang="en-GB"/>
                  <a:t>Time(ms)</a:t>
                </a:r>
              </a:p>
            </c:rich>
          </c:tx>
          <c:layout/>
          <c:overlay val="0"/>
        </c:title>
        <c:numFmt formatCode="General" sourceLinked="1"/>
        <c:majorTickMark val="out"/>
        <c:minorTickMark val="none"/>
        <c:tickLblPos val="nextTo"/>
        <c:crossAx val="39201792"/>
        <c:crosses val="autoZero"/>
        <c:auto val="1"/>
        <c:lblAlgn val="ctr"/>
        <c:lblOffset val="100"/>
        <c:tickLblSkip val="150"/>
        <c:tickMarkSkip val="50"/>
        <c:noMultiLvlLbl val="0"/>
      </c:catAx>
      <c:valAx>
        <c:axId val="39201792"/>
        <c:scaling>
          <c:orientation val="minMax"/>
        </c:scaling>
        <c:delete val="0"/>
        <c:axPos val="l"/>
        <c:majorGridlines/>
        <c:numFmt formatCode="General" sourceLinked="1"/>
        <c:majorTickMark val="out"/>
        <c:minorTickMark val="none"/>
        <c:tickLblPos val="nextTo"/>
        <c:crossAx val="39199872"/>
        <c:crosses val="autoZero"/>
        <c:crossBetween val="between"/>
      </c:valAx>
      <c:valAx>
        <c:axId val="39207680"/>
        <c:scaling>
          <c:orientation val="minMax"/>
          <c:max val="0.12000000000000001"/>
          <c:min val="-0.15000000000000002"/>
        </c:scaling>
        <c:delete val="0"/>
        <c:axPos val="r"/>
        <c:numFmt formatCode="General" sourceLinked="1"/>
        <c:majorTickMark val="out"/>
        <c:minorTickMark val="none"/>
        <c:tickLblPos val="nextTo"/>
        <c:crossAx val="39209216"/>
        <c:crosses val="max"/>
        <c:crossBetween val="between"/>
      </c:valAx>
      <c:catAx>
        <c:axId val="39209216"/>
        <c:scaling>
          <c:orientation val="minMax"/>
        </c:scaling>
        <c:delete val="1"/>
        <c:axPos val="b"/>
        <c:majorTickMark val="out"/>
        <c:minorTickMark val="none"/>
        <c:tickLblPos val="nextTo"/>
        <c:crossAx val="39207680"/>
        <c:crosses val="autoZero"/>
        <c:auto val="1"/>
        <c:lblAlgn val="ctr"/>
        <c:lblOffset val="100"/>
        <c:noMultiLvlLbl val="0"/>
      </c:catAx>
    </c:plotArea>
    <c:legend>
      <c:legendPos val="b"/>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cat>
            <c:numRef>
              <c:f>F0004CH1!$D:$D</c:f>
              <c:numCache>
                <c:formatCode>General</c:formatCode>
                <c:ptCount val="1048576"/>
                <c:pt idx="0">
                  <c:v>0</c:v>
                </c:pt>
                <c:pt idx="1">
                  <c:v>2.0000000000002655E-3</c:v>
                </c:pt>
                <c:pt idx="2">
                  <c:v>4.0000000000000972E-3</c:v>
                </c:pt>
                <c:pt idx="3">
                  <c:v>6.0000000000003627E-3</c:v>
                </c:pt>
                <c:pt idx="4">
                  <c:v>8.0000000000001945E-3</c:v>
                </c:pt>
                <c:pt idx="5">
                  <c:v>1.0000000000000026E-2</c:v>
                </c:pt>
                <c:pt idx="6">
                  <c:v>1.2000000000000292E-2</c:v>
                </c:pt>
                <c:pt idx="7">
                  <c:v>1.4000000000000123E-2</c:v>
                </c:pt>
                <c:pt idx="8">
                  <c:v>1.6000000000000389E-2</c:v>
                </c:pt>
                <c:pt idx="9">
                  <c:v>1.8000000000000221E-2</c:v>
                </c:pt>
                <c:pt idx="10">
                  <c:v>2.0000000000000052E-2</c:v>
                </c:pt>
                <c:pt idx="11">
                  <c:v>2.2000000000000318E-2</c:v>
                </c:pt>
                <c:pt idx="12">
                  <c:v>2.400000000000015E-2</c:v>
                </c:pt>
                <c:pt idx="13">
                  <c:v>2.6000000000000415E-2</c:v>
                </c:pt>
                <c:pt idx="14">
                  <c:v>2.8000000000000247E-2</c:v>
                </c:pt>
                <c:pt idx="15">
                  <c:v>3.0000000000000079E-2</c:v>
                </c:pt>
                <c:pt idx="16">
                  <c:v>3.2000000000000348E-2</c:v>
                </c:pt>
                <c:pt idx="17">
                  <c:v>3.4000000000000176E-2</c:v>
                </c:pt>
                <c:pt idx="18">
                  <c:v>3.6000000000000004E-2</c:v>
                </c:pt>
                <c:pt idx="19">
                  <c:v>3.800000000000027E-2</c:v>
                </c:pt>
                <c:pt idx="20">
                  <c:v>4.0000000000000105E-2</c:v>
                </c:pt>
                <c:pt idx="21">
                  <c:v>4.200000000000037E-2</c:v>
                </c:pt>
                <c:pt idx="22">
                  <c:v>4.4000000000000206E-2</c:v>
                </c:pt>
                <c:pt idx="23">
                  <c:v>4.6000000000000034E-2</c:v>
                </c:pt>
                <c:pt idx="24">
                  <c:v>4.8000000000000299E-2</c:v>
                </c:pt>
                <c:pt idx="25">
                  <c:v>5.0000000000000128E-2</c:v>
                </c:pt>
                <c:pt idx="26">
                  <c:v>5.2000000000000393E-2</c:v>
                </c:pt>
                <c:pt idx="27">
                  <c:v>5.4000000000000228E-2</c:v>
                </c:pt>
                <c:pt idx="28">
                  <c:v>5.6000000000000064E-2</c:v>
                </c:pt>
                <c:pt idx="29">
                  <c:v>5.8000000000000329E-2</c:v>
                </c:pt>
                <c:pt idx="30">
                  <c:v>6.0000000000000157E-2</c:v>
                </c:pt>
                <c:pt idx="31">
                  <c:v>6.2000000000000423E-2</c:v>
                </c:pt>
                <c:pt idx="32">
                  <c:v>6.4000000000000251E-2</c:v>
                </c:pt>
                <c:pt idx="33">
                  <c:v>6.6000000000000086E-2</c:v>
                </c:pt>
                <c:pt idx="34">
                  <c:v>6.8000000000000352E-2</c:v>
                </c:pt>
                <c:pt idx="35">
                  <c:v>7.0000000000000187E-2</c:v>
                </c:pt>
                <c:pt idx="36">
                  <c:v>7.2000000000000008E-2</c:v>
                </c:pt>
                <c:pt idx="37">
                  <c:v>7.4000000000000288E-2</c:v>
                </c:pt>
                <c:pt idx="38">
                  <c:v>7.6000000000000109E-2</c:v>
                </c:pt>
                <c:pt idx="39">
                  <c:v>7.8000000000000375E-2</c:v>
                </c:pt>
                <c:pt idx="40">
                  <c:v>8.000000000000021E-2</c:v>
                </c:pt>
                <c:pt idx="41">
                  <c:v>8.2000000000000045E-2</c:v>
                </c:pt>
                <c:pt idx="42">
                  <c:v>8.4000000000000311E-2</c:v>
                </c:pt>
                <c:pt idx="43">
                  <c:v>8.6000000000000132E-2</c:v>
                </c:pt>
                <c:pt idx="44">
                  <c:v>8.8000000000000411E-2</c:v>
                </c:pt>
                <c:pt idx="45">
                  <c:v>9.0000000000000233E-2</c:v>
                </c:pt>
                <c:pt idx="46">
                  <c:v>9.2000000000000068E-2</c:v>
                </c:pt>
                <c:pt idx="47">
                  <c:v>9.4000000000000333E-2</c:v>
                </c:pt>
                <c:pt idx="48">
                  <c:v>9.6000000000000169E-2</c:v>
                </c:pt>
                <c:pt idx="49">
                  <c:v>9.8000000000000434E-2</c:v>
                </c:pt>
                <c:pt idx="50">
                  <c:v>0.10000000000000026</c:v>
                </c:pt>
                <c:pt idx="51">
                  <c:v>0.10200000000000009</c:v>
                </c:pt>
                <c:pt idx="52">
                  <c:v>0.10400000000000036</c:v>
                </c:pt>
                <c:pt idx="53">
                  <c:v>0.10600000000000019</c:v>
                </c:pt>
                <c:pt idx="54">
                  <c:v>0.10800000000000003</c:v>
                </c:pt>
                <c:pt idx="55">
                  <c:v>0.11000000000000029</c:v>
                </c:pt>
                <c:pt idx="56">
                  <c:v>0.11200000000000013</c:v>
                </c:pt>
                <c:pt idx="57">
                  <c:v>0.11400000000000038</c:v>
                </c:pt>
                <c:pt idx="58">
                  <c:v>0.11600000000000021</c:v>
                </c:pt>
                <c:pt idx="59">
                  <c:v>0.11800000000000005</c:v>
                </c:pt>
                <c:pt idx="60">
                  <c:v>0.12000000000000031</c:v>
                </c:pt>
                <c:pt idx="61">
                  <c:v>0.12200000000000015</c:v>
                </c:pt>
                <c:pt idx="62">
                  <c:v>0.12400000000000042</c:v>
                </c:pt>
                <c:pt idx="63">
                  <c:v>0.12600000000000025</c:v>
                </c:pt>
                <c:pt idx="64">
                  <c:v>0.12800000000000009</c:v>
                </c:pt>
                <c:pt idx="65">
                  <c:v>0.13000000000000034</c:v>
                </c:pt>
                <c:pt idx="66">
                  <c:v>0.13200000000000017</c:v>
                </c:pt>
                <c:pt idx="67">
                  <c:v>0.13400000000000001</c:v>
                </c:pt>
                <c:pt idx="68">
                  <c:v>0.13600000000000026</c:v>
                </c:pt>
                <c:pt idx="69">
                  <c:v>0.13800000000000009</c:v>
                </c:pt>
                <c:pt idx="70">
                  <c:v>0.14000000000000037</c:v>
                </c:pt>
                <c:pt idx="71">
                  <c:v>0.14200000000000021</c:v>
                </c:pt>
                <c:pt idx="72">
                  <c:v>0.14400000000000002</c:v>
                </c:pt>
                <c:pt idx="73">
                  <c:v>0.1460000000000003</c:v>
                </c:pt>
                <c:pt idx="74">
                  <c:v>0.14800000000000013</c:v>
                </c:pt>
                <c:pt idx="75">
                  <c:v>0.15000000000000038</c:v>
                </c:pt>
                <c:pt idx="76">
                  <c:v>0.15200000000000022</c:v>
                </c:pt>
                <c:pt idx="77">
                  <c:v>0.15400000000000005</c:v>
                </c:pt>
                <c:pt idx="78">
                  <c:v>0.15600000000000033</c:v>
                </c:pt>
                <c:pt idx="79">
                  <c:v>0.15800000000000014</c:v>
                </c:pt>
                <c:pt idx="80">
                  <c:v>0.16000000000000042</c:v>
                </c:pt>
                <c:pt idx="81">
                  <c:v>0.16200000000000025</c:v>
                </c:pt>
                <c:pt idx="82">
                  <c:v>0.16400000000000009</c:v>
                </c:pt>
                <c:pt idx="83">
                  <c:v>0.16600000000000034</c:v>
                </c:pt>
                <c:pt idx="84">
                  <c:v>0.16800000000000018</c:v>
                </c:pt>
                <c:pt idx="85">
                  <c:v>0.17</c:v>
                </c:pt>
                <c:pt idx="86">
                  <c:v>0.17200000000000026</c:v>
                </c:pt>
                <c:pt idx="87">
                  <c:v>0.1740000000000001</c:v>
                </c:pt>
                <c:pt idx="88">
                  <c:v>0.17600000000000038</c:v>
                </c:pt>
                <c:pt idx="89">
                  <c:v>0.17800000000000021</c:v>
                </c:pt>
                <c:pt idx="90">
                  <c:v>0.18000000000000005</c:v>
                </c:pt>
                <c:pt idx="91">
                  <c:v>0.1820000000000003</c:v>
                </c:pt>
                <c:pt idx="92">
                  <c:v>0.18400000000000014</c:v>
                </c:pt>
                <c:pt idx="93">
                  <c:v>0.18600000000000039</c:v>
                </c:pt>
                <c:pt idx="94">
                  <c:v>0.18800000000000022</c:v>
                </c:pt>
                <c:pt idx="95">
                  <c:v>0.19000000000000006</c:v>
                </c:pt>
                <c:pt idx="96">
                  <c:v>0.19200000000000034</c:v>
                </c:pt>
                <c:pt idx="97">
                  <c:v>0.19400000000000017</c:v>
                </c:pt>
                <c:pt idx="98">
                  <c:v>0.19600000000000042</c:v>
                </c:pt>
                <c:pt idx="99">
                  <c:v>0.19800000000000026</c:v>
                </c:pt>
                <c:pt idx="100">
                  <c:v>0.20000000000000009</c:v>
                </c:pt>
                <c:pt idx="101">
                  <c:v>0.20200000000000035</c:v>
                </c:pt>
                <c:pt idx="102">
                  <c:v>0.20400000000000018</c:v>
                </c:pt>
                <c:pt idx="103">
                  <c:v>0.20600000000000002</c:v>
                </c:pt>
                <c:pt idx="104">
                  <c:v>0.2080000000000003</c:v>
                </c:pt>
                <c:pt idx="105">
                  <c:v>0.21000000000000013</c:v>
                </c:pt>
                <c:pt idx="106">
                  <c:v>0.21200000000000038</c:v>
                </c:pt>
                <c:pt idx="107">
                  <c:v>0.21400000000000022</c:v>
                </c:pt>
                <c:pt idx="108">
                  <c:v>0.21600000000000005</c:v>
                </c:pt>
                <c:pt idx="109">
                  <c:v>0.2180000000000003</c:v>
                </c:pt>
                <c:pt idx="110">
                  <c:v>0.22000000000000014</c:v>
                </c:pt>
                <c:pt idx="111">
                  <c:v>0.22200000000000042</c:v>
                </c:pt>
                <c:pt idx="112">
                  <c:v>0.22400000000000025</c:v>
                </c:pt>
                <c:pt idx="113">
                  <c:v>0.22600000000000006</c:v>
                </c:pt>
                <c:pt idx="114">
                  <c:v>0.22800000000000034</c:v>
                </c:pt>
                <c:pt idx="115">
                  <c:v>0.23000000000000018</c:v>
                </c:pt>
                <c:pt idx="116">
                  <c:v>0.23200000000000001</c:v>
                </c:pt>
                <c:pt idx="117">
                  <c:v>0.23400000000000026</c:v>
                </c:pt>
                <c:pt idx="118">
                  <c:v>0.2360000000000001</c:v>
                </c:pt>
                <c:pt idx="119">
                  <c:v>0.23800000000000038</c:v>
                </c:pt>
                <c:pt idx="120">
                  <c:v>0.24000000000000019</c:v>
                </c:pt>
                <c:pt idx="121">
                  <c:v>0.24200000000000002</c:v>
                </c:pt>
                <c:pt idx="122">
                  <c:v>0.2440000000000003</c:v>
                </c:pt>
                <c:pt idx="123">
                  <c:v>0.24600000000000014</c:v>
                </c:pt>
                <c:pt idx="124">
                  <c:v>0.24800000000000039</c:v>
                </c:pt>
                <c:pt idx="125">
                  <c:v>0.25000000000000022</c:v>
                </c:pt>
                <c:pt idx="126">
                  <c:v>0.25200000000000006</c:v>
                </c:pt>
                <c:pt idx="127">
                  <c:v>0.25400000000000034</c:v>
                </c:pt>
                <c:pt idx="128">
                  <c:v>0.25600000000000017</c:v>
                </c:pt>
                <c:pt idx="129">
                  <c:v>0.2580000000000004</c:v>
                </c:pt>
                <c:pt idx="130">
                  <c:v>0.26000000000000023</c:v>
                </c:pt>
                <c:pt idx="131">
                  <c:v>0.26200000000000007</c:v>
                </c:pt>
                <c:pt idx="132">
                  <c:v>0.26400000000000035</c:v>
                </c:pt>
                <c:pt idx="133">
                  <c:v>0.26600000000000018</c:v>
                </c:pt>
                <c:pt idx="134">
                  <c:v>0.26800000000000002</c:v>
                </c:pt>
                <c:pt idx="135">
                  <c:v>0.2700000000000003</c:v>
                </c:pt>
                <c:pt idx="136">
                  <c:v>0.27200000000000013</c:v>
                </c:pt>
                <c:pt idx="137">
                  <c:v>0.27400000000000035</c:v>
                </c:pt>
                <c:pt idx="138">
                  <c:v>0.27600000000000019</c:v>
                </c:pt>
                <c:pt idx="139">
                  <c:v>0.27800000000000002</c:v>
                </c:pt>
                <c:pt idx="140">
                  <c:v>0.2800000000000003</c:v>
                </c:pt>
                <c:pt idx="141">
                  <c:v>0.28200000000000014</c:v>
                </c:pt>
                <c:pt idx="142">
                  <c:v>0.28400000000000042</c:v>
                </c:pt>
                <c:pt idx="143">
                  <c:v>0.28600000000000025</c:v>
                </c:pt>
                <c:pt idx="144">
                  <c:v>0.28800000000000003</c:v>
                </c:pt>
                <c:pt idx="145">
                  <c:v>0.29000000000000031</c:v>
                </c:pt>
                <c:pt idx="146">
                  <c:v>0.29200000000000015</c:v>
                </c:pt>
                <c:pt idx="147">
                  <c:v>0.29400000000000043</c:v>
                </c:pt>
                <c:pt idx="148">
                  <c:v>0.29600000000000026</c:v>
                </c:pt>
                <c:pt idx="149">
                  <c:v>0.2980000000000001</c:v>
                </c:pt>
                <c:pt idx="150">
                  <c:v>0.30000000000000038</c:v>
                </c:pt>
                <c:pt idx="151">
                  <c:v>0.30200000000000016</c:v>
                </c:pt>
                <c:pt idx="152">
                  <c:v>0.30399999999999999</c:v>
                </c:pt>
                <c:pt idx="153">
                  <c:v>0.30600000000000027</c:v>
                </c:pt>
                <c:pt idx="154">
                  <c:v>0.30800000000000011</c:v>
                </c:pt>
                <c:pt idx="155">
                  <c:v>0.31000000000000039</c:v>
                </c:pt>
                <c:pt idx="156">
                  <c:v>0.31200000000000022</c:v>
                </c:pt>
                <c:pt idx="157">
                  <c:v>0.31400000000000006</c:v>
                </c:pt>
                <c:pt idx="158">
                  <c:v>0.31600000000000028</c:v>
                </c:pt>
                <c:pt idx="159">
                  <c:v>0.31800000000000012</c:v>
                </c:pt>
                <c:pt idx="160">
                  <c:v>0.3200000000000004</c:v>
                </c:pt>
                <c:pt idx="161">
                  <c:v>0.32200000000000023</c:v>
                </c:pt>
                <c:pt idx="162">
                  <c:v>0.32400000000000007</c:v>
                </c:pt>
                <c:pt idx="163">
                  <c:v>0.32600000000000035</c:v>
                </c:pt>
                <c:pt idx="164">
                  <c:v>0.32800000000000018</c:v>
                </c:pt>
                <c:pt idx="165">
                  <c:v>0.3300000000000004</c:v>
                </c:pt>
                <c:pt idx="166">
                  <c:v>0.33200000000000024</c:v>
                </c:pt>
                <c:pt idx="167">
                  <c:v>0.33400000000000007</c:v>
                </c:pt>
                <c:pt idx="168">
                  <c:v>0.33600000000000035</c:v>
                </c:pt>
                <c:pt idx="169">
                  <c:v>0.33800000000000019</c:v>
                </c:pt>
                <c:pt idx="170">
                  <c:v>0.34</c:v>
                </c:pt>
                <c:pt idx="171">
                  <c:v>0.3420000000000003</c:v>
                </c:pt>
                <c:pt idx="172">
                  <c:v>0.34400000000000014</c:v>
                </c:pt>
                <c:pt idx="173">
                  <c:v>0.34600000000000036</c:v>
                </c:pt>
                <c:pt idx="174">
                  <c:v>0.3480000000000002</c:v>
                </c:pt>
                <c:pt idx="175">
                  <c:v>0.35000000000000003</c:v>
                </c:pt>
                <c:pt idx="176">
                  <c:v>0.35200000000000031</c:v>
                </c:pt>
                <c:pt idx="177">
                  <c:v>0.35400000000000015</c:v>
                </c:pt>
                <c:pt idx="178">
                  <c:v>0.35600000000000043</c:v>
                </c:pt>
                <c:pt idx="179">
                  <c:v>0.35800000000000026</c:v>
                </c:pt>
                <c:pt idx="180">
                  <c:v>0.3600000000000001</c:v>
                </c:pt>
                <c:pt idx="181">
                  <c:v>0.36200000000000032</c:v>
                </c:pt>
                <c:pt idx="182">
                  <c:v>0.36400000000000016</c:v>
                </c:pt>
                <c:pt idx="183">
                  <c:v>0.36599999999999999</c:v>
                </c:pt>
                <c:pt idx="184">
                  <c:v>0.36800000000000027</c:v>
                </c:pt>
                <c:pt idx="185">
                  <c:v>0.37000000000000011</c:v>
                </c:pt>
                <c:pt idx="186">
                  <c:v>0.37200000000000039</c:v>
                </c:pt>
                <c:pt idx="187">
                  <c:v>0.37400000000000022</c:v>
                </c:pt>
                <c:pt idx="188">
                  <c:v>0.37600000000000006</c:v>
                </c:pt>
                <c:pt idx="189">
                  <c:v>0.37800000000000028</c:v>
                </c:pt>
                <c:pt idx="190">
                  <c:v>0.38000000000000012</c:v>
                </c:pt>
                <c:pt idx="191">
                  <c:v>0.38200000000000039</c:v>
                </c:pt>
                <c:pt idx="192">
                  <c:v>0.38400000000000023</c:v>
                </c:pt>
                <c:pt idx="193">
                  <c:v>0.38600000000000007</c:v>
                </c:pt>
                <c:pt idx="194">
                  <c:v>0.38800000000000034</c:v>
                </c:pt>
                <c:pt idx="195">
                  <c:v>0.39000000000000018</c:v>
                </c:pt>
                <c:pt idx="196">
                  <c:v>0.3920000000000004</c:v>
                </c:pt>
                <c:pt idx="197">
                  <c:v>0.39400000000000024</c:v>
                </c:pt>
                <c:pt idx="198">
                  <c:v>0.39600000000000007</c:v>
                </c:pt>
                <c:pt idx="199">
                  <c:v>0.39800000000000035</c:v>
                </c:pt>
                <c:pt idx="200">
                  <c:v>0.40000000000000019</c:v>
                </c:pt>
                <c:pt idx="201">
                  <c:v>0.40200000000000002</c:v>
                </c:pt>
                <c:pt idx="202">
                  <c:v>0.4040000000000003</c:v>
                </c:pt>
                <c:pt idx="203">
                  <c:v>0.40600000000000014</c:v>
                </c:pt>
                <c:pt idx="204">
                  <c:v>0.40800000000000036</c:v>
                </c:pt>
                <c:pt idx="205">
                  <c:v>0.4100000000000002</c:v>
                </c:pt>
                <c:pt idx="206">
                  <c:v>0.41200000000000003</c:v>
                </c:pt>
                <c:pt idx="207">
                  <c:v>0.41400000000000031</c:v>
                </c:pt>
                <c:pt idx="208">
                  <c:v>0.41600000000000015</c:v>
                </c:pt>
                <c:pt idx="209">
                  <c:v>0.41800000000000043</c:v>
                </c:pt>
                <c:pt idx="210">
                  <c:v>0.42000000000000026</c:v>
                </c:pt>
                <c:pt idx="211">
                  <c:v>0.42200000000000004</c:v>
                </c:pt>
                <c:pt idx="212">
                  <c:v>0.42400000000000032</c:v>
                </c:pt>
                <c:pt idx="213">
                  <c:v>0.42600000000000016</c:v>
                </c:pt>
                <c:pt idx="214">
                  <c:v>0.42800000000000044</c:v>
                </c:pt>
                <c:pt idx="215">
                  <c:v>0.43000000000000027</c:v>
                </c:pt>
                <c:pt idx="216">
                  <c:v>0.43200000000000011</c:v>
                </c:pt>
                <c:pt idx="217">
                  <c:v>0.43400000000000039</c:v>
                </c:pt>
                <c:pt idx="218">
                  <c:v>0.43600000000000017</c:v>
                </c:pt>
                <c:pt idx="219">
                  <c:v>0.438</c:v>
                </c:pt>
                <c:pt idx="220">
                  <c:v>0.44000000000000028</c:v>
                </c:pt>
                <c:pt idx="221">
                  <c:v>0.44200000000000012</c:v>
                </c:pt>
                <c:pt idx="222">
                  <c:v>0.44400000000000039</c:v>
                </c:pt>
                <c:pt idx="223">
                  <c:v>0.44600000000000023</c:v>
                </c:pt>
                <c:pt idx="224">
                  <c:v>0.44800000000000006</c:v>
                </c:pt>
                <c:pt idx="225">
                  <c:v>0.45000000000000029</c:v>
                </c:pt>
                <c:pt idx="226">
                  <c:v>0.45200000000000012</c:v>
                </c:pt>
                <c:pt idx="227">
                  <c:v>0.4540000000000004</c:v>
                </c:pt>
                <c:pt idx="228">
                  <c:v>0.45600000000000024</c:v>
                </c:pt>
                <c:pt idx="229">
                  <c:v>0.45800000000000007</c:v>
                </c:pt>
                <c:pt idx="230">
                  <c:v>0.46000000000000035</c:v>
                </c:pt>
                <c:pt idx="231">
                  <c:v>0.46200000000000019</c:v>
                </c:pt>
                <c:pt idx="232">
                  <c:v>0.46400000000000002</c:v>
                </c:pt>
                <c:pt idx="233">
                  <c:v>0.46600000000000025</c:v>
                </c:pt>
                <c:pt idx="234">
                  <c:v>0.46800000000000008</c:v>
                </c:pt>
                <c:pt idx="235">
                  <c:v>0.47000000000000036</c:v>
                </c:pt>
                <c:pt idx="236">
                  <c:v>0.4720000000000002</c:v>
                </c:pt>
                <c:pt idx="237">
                  <c:v>0.47400000000000003</c:v>
                </c:pt>
                <c:pt idx="238">
                  <c:v>0.47600000000000031</c:v>
                </c:pt>
                <c:pt idx="239">
                  <c:v>0.47800000000000015</c:v>
                </c:pt>
                <c:pt idx="240">
                  <c:v>0.48000000000000037</c:v>
                </c:pt>
                <c:pt idx="241">
                  <c:v>0.48200000000000021</c:v>
                </c:pt>
                <c:pt idx="242">
                  <c:v>0.48400000000000004</c:v>
                </c:pt>
                <c:pt idx="243">
                  <c:v>0.48600000000000032</c:v>
                </c:pt>
                <c:pt idx="244">
                  <c:v>0.48800000000000016</c:v>
                </c:pt>
                <c:pt idx="245">
                  <c:v>0.49000000000000044</c:v>
                </c:pt>
                <c:pt idx="246">
                  <c:v>0.49200000000000027</c:v>
                </c:pt>
                <c:pt idx="247">
                  <c:v>0.49400000000000011</c:v>
                </c:pt>
                <c:pt idx="248">
                  <c:v>0.49600000000000033</c:v>
                </c:pt>
                <c:pt idx="249">
                  <c:v>0.49800000000000016</c:v>
                </c:pt>
                <c:pt idx="250">
                  <c:v>0.5</c:v>
                </c:pt>
                <c:pt idx="251">
                  <c:v>0.50200000000000022</c:v>
                </c:pt>
                <c:pt idx="252">
                  <c:v>0.50400000000000011</c:v>
                </c:pt>
                <c:pt idx="253">
                  <c:v>0.50600000000000034</c:v>
                </c:pt>
                <c:pt idx="254">
                  <c:v>0.50800000000000023</c:v>
                </c:pt>
                <c:pt idx="255">
                  <c:v>0.51</c:v>
                </c:pt>
                <c:pt idx="256">
                  <c:v>0.51200000000000034</c:v>
                </c:pt>
                <c:pt idx="257">
                  <c:v>0.51400000000000012</c:v>
                </c:pt>
                <c:pt idx="258">
                  <c:v>0.51600000000000035</c:v>
                </c:pt>
                <c:pt idx="259">
                  <c:v>0.51800000000000024</c:v>
                </c:pt>
                <c:pt idx="260">
                  <c:v>0.52</c:v>
                </c:pt>
                <c:pt idx="261">
                  <c:v>0.52200000000000035</c:v>
                </c:pt>
                <c:pt idx="262">
                  <c:v>0.52400000000000013</c:v>
                </c:pt>
                <c:pt idx="263">
                  <c:v>0.52600000000000047</c:v>
                </c:pt>
                <c:pt idx="264">
                  <c:v>0.52800000000000025</c:v>
                </c:pt>
                <c:pt idx="265">
                  <c:v>0.53000000000000014</c:v>
                </c:pt>
                <c:pt idx="266">
                  <c:v>0.53200000000000036</c:v>
                </c:pt>
                <c:pt idx="267">
                  <c:v>0.53400000000000014</c:v>
                </c:pt>
                <c:pt idx="268">
                  <c:v>0.53600000000000003</c:v>
                </c:pt>
                <c:pt idx="269">
                  <c:v>0.53800000000000026</c:v>
                </c:pt>
                <c:pt idx="270">
                  <c:v>0.54000000000000015</c:v>
                </c:pt>
                <c:pt idx="271">
                  <c:v>0.54200000000000037</c:v>
                </c:pt>
                <c:pt idx="272">
                  <c:v>0.54400000000000026</c:v>
                </c:pt>
                <c:pt idx="273">
                  <c:v>0.54600000000000004</c:v>
                </c:pt>
                <c:pt idx="274">
                  <c:v>0.54800000000000026</c:v>
                </c:pt>
                <c:pt idx="275">
                  <c:v>0.55000000000000016</c:v>
                </c:pt>
                <c:pt idx="276">
                  <c:v>0.55200000000000038</c:v>
                </c:pt>
                <c:pt idx="277">
                  <c:v>0.55400000000000027</c:v>
                </c:pt>
                <c:pt idx="278">
                  <c:v>0.55600000000000005</c:v>
                </c:pt>
                <c:pt idx="279">
                  <c:v>0.55800000000000038</c:v>
                </c:pt>
                <c:pt idx="280">
                  <c:v>0.56000000000000016</c:v>
                </c:pt>
                <c:pt idx="281">
                  <c:v>0.56200000000000006</c:v>
                </c:pt>
                <c:pt idx="282">
                  <c:v>0.56400000000000028</c:v>
                </c:pt>
                <c:pt idx="283">
                  <c:v>0.56600000000000006</c:v>
                </c:pt>
                <c:pt idx="284">
                  <c:v>0.56800000000000039</c:v>
                </c:pt>
                <c:pt idx="285">
                  <c:v>0.57000000000000017</c:v>
                </c:pt>
                <c:pt idx="286">
                  <c:v>0.57200000000000006</c:v>
                </c:pt>
                <c:pt idx="287">
                  <c:v>0.57400000000000029</c:v>
                </c:pt>
                <c:pt idx="288">
                  <c:v>0.57600000000000007</c:v>
                </c:pt>
                <c:pt idx="289">
                  <c:v>0.5780000000000004</c:v>
                </c:pt>
                <c:pt idx="290">
                  <c:v>0.58000000000000018</c:v>
                </c:pt>
                <c:pt idx="291">
                  <c:v>0.58200000000000007</c:v>
                </c:pt>
                <c:pt idx="292">
                  <c:v>0.5840000000000003</c:v>
                </c:pt>
                <c:pt idx="293">
                  <c:v>0.58600000000000019</c:v>
                </c:pt>
                <c:pt idx="294">
                  <c:v>0.58800000000000041</c:v>
                </c:pt>
                <c:pt idx="295">
                  <c:v>0.5900000000000003</c:v>
                </c:pt>
                <c:pt idx="296">
                  <c:v>0.59200000000000008</c:v>
                </c:pt>
                <c:pt idx="297">
                  <c:v>0.59400000000000031</c:v>
                </c:pt>
                <c:pt idx="298">
                  <c:v>0.5960000000000002</c:v>
                </c:pt>
                <c:pt idx="299">
                  <c:v>0.59799999999999998</c:v>
                </c:pt>
                <c:pt idx="300">
                  <c:v>0.60000000000000031</c:v>
                </c:pt>
                <c:pt idx="301">
                  <c:v>0.60200000000000009</c:v>
                </c:pt>
                <c:pt idx="302">
                  <c:v>0.60400000000000031</c:v>
                </c:pt>
                <c:pt idx="303">
                  <c:v>0.60600000000000021</c:v>
                </c:pt>
                <c:pt idx="304">
                  <c:v>0.60799999999999998</c:v>
                </c:pt>
                <c:pt idx="305">
                  <c:v>0.61000000000000032</c:v>
                </c:pt>
                <c:pt idx="306">
                  <c:v>0.6120000000000001</c:v>
                </c:pt>
                <c:pt idx="307">
                  <c:v>0.61400000000000043</c:v>
                </c:pt>
                <c:pt idx="308">
                  <c:v>0.61600000000000021</c:v>
                </c:pt>
                <c:pt idx="309">
                  <c:v>0.6180000000000001</c:v>
                </c:pt>
                <c:pt idx="310">
                  <c:v>0.62000000000000033</c:v>
                </c:pt>
                <c:pt idx="311">
                  <c:v>0.62200000000000011</c:v>
                </c:pt>
                <c:pt idx="312">
                  <c:v>0.62400000000000044</c:v>
                </c:pt>
                <c:pt idx="313">
                  <c:v>0.62600000000000022</c:v>
                </c:pt>
                <c:pt idx="314">
                  <c:v>0.62800000000000011</c:v>
                </c:pt>
                <c:pt idx="315">
                  <c:v>0.63000000000000034</c:v>
                </c:pt>
                <c:pt idx="316">
                  <c:v>0.63200000000000023</c:v>
                </c:pt>
                <c:pt idx="317">
                  <c:v>0.63400000000000001</c:v>
                </c:pt>
                <c:pt idx="318">
                  <c:v>0.63600000000000023</c:v>
                </c:pt>
                <c:pt idx="319">
                  <c:v>0.63800000000000012</c:v>
                </c:pt>
                <c:pt idx="320">
                  <c:v>0.64000000000000035</c:v>
                </c:pt>
                <c:pt idx="321">
                  <c:v>0.64200000000000024</c:v>
                </c:pt>
                <c:pt idx="322">
                  <c:v>0.64400000000000002</c:v>
                </c:pt>
                <c:pt idx="323">
                  <c:v>0.64600000000000035</c:v>
                </c:pt>
                <c:pt idx="324">
                  <c:v>0.64800000000000013</c:v>
                </c:pt>
                <c:pt idx="325">
                  <c:v>0.65000000000000036</c:v>
                </c:pt>
                <c:pt idx="326">
                  <c:v>0.65200000000000025</c:v>
                </c:pt>
                <c:pt idx="327">
                  <c:v>0.65400000000000003</c:v>
                </c:pt>
                <c:pt idx="328">
                  <c:v>0.65600000000000036</c:v>
                </c:pt>
                <c:pt idx="329">
                  <c:v>0.65800000000000014</c:v>
                </c:pt>
                <c:pt idx="330">
                  <c:v>0.66000000000000048</c:v>
                </c:pt>
                <c:pt idx="331">
                  <c:v>0.66200000000000025</c:v>
                </c:pt>
                <c:pt idx="332">
                  <c:v>0.66400000000000015</c:v>
                </c:pt>
                <c:pt idx="333">
                  <c:v>0.66600000000000037</c:v>
                </c:pt>
                <c:pt idx="334">
                  <c:v>0.66800000000000015</c:v>
                </c:pt>
                <c:pt idx="335">
                  <c:v>0.67</c:v>
                </c:pt>
                <c:pt idx="336">
                  <c:v>0.67200000000000026</c:v>
                </c:pt>
                <c:pt idx="337">
                  <c:v>0.67400000000000015</c:v>
                </c:pt>
                <c:pt idx="338">
                  <c:v>0.67600000000000038</c:v>
                </c:pt>
                <c:pt idx="339">
                  <c:v>0.67800000000000027</c:v>
                </c:pt>
                <c:pt idx="340">
                  <c:v>0.68</c:v>
                </c:pt>
                <c:pt idx="341">
                  <c:v>0.68200000000000027</c:v>
                </c:pt>
                <c:pt idx="342">
                  <c:v>0.68400000000000016</c:v>
                </c:pt>
                <c:pt idx="343">
                  <c:v>0.68600000000000039</c:v>
                </c:pt>
                <c:pt idx="344">
                  <c:v>0.68800000000000028</c:v>
                </c:pt>
                <c:pt idx="345">
                  <c:v>0.69000000000000006</c:v>
                </c:pt>
                <c:pt idx="346">
                  <c:v>0.69200000000000039</c:v>
                </c:pt>
                <c:pt idx="347">
                  <c:v>0.69400000000000017</c:v>
                </c:pt>
                <c:pt idx="348">
                  <c:v>0.69599999999999995</c:v>
                </c:pt>
                <c:pt idx="349">
                  <c:v>0.69800000000000029</c:v>
                </c:pt>
                <c:pt idx="350">
                  <c:v>0.70000000000000007</c:v>
                </c:pt>
                <c:pt idx="351">
                  <c:v>0.7020000000000004</c:v>
                </c:pt>
                <c:pt idx="352">
                  <c:v>0.70400000000000018</c:v>
                </c:pt>
                <c:pt idx="353">
                  <c:v>0.70600000000000007</c:v>
                </c:pt>
                <c:pt idx="354">
                  <c:v>0.7080000000000003</c:v>
                </c:pt>
                <c:pt idx="355">
                  <c:v>0.71000000000000008</c:v>
                </c:pt>
                <c:pt idx="356">
                  <c:v>0.71200000000000041</c:v>
                </c:pt>
                <c:pt idx="357">
                  <c:v>0.71400000000000019</c:v>
                </c:pt>
                <c:pt idx="358">
                  <c:v>0.71600000000000008</c:v>
                </c:pt>
                <c:pt idx="359">
                  <c:v>0.7180000000000003</c:v>
                </c:pt>
                <c:pt idx="360">
                  <c:v>0.7200000000000002</c:v>
                </c:pt>
                <c:pt idx="361">
                  <c:v>0.72200000000000042</c:v>
                </c:pt>
                <c:pt idx="362">
                  <c:v>0.7240000000000002</c:v>
                </c:pt>
                <c:pt idx="363">
                  <c:v>0.72600000000000009</c:v>
                </c:pt>
                <c:pt idx="364">
                  <c:v>0.72800000000000031</c:v>
                </c:pt>
                <c:pt idx="365">
                  <c:v>0.7300000000000002</c:v>
                </c:pt>
                <c:pt idx="366">
                  <c:v>0.73199999999999998</c:v>
                </c:pt>
                <c:pt idx="367">
                  <c:v>0.73400000000000032</c:v>
                </c:pt>
                <c:pt idx="368">
                  <c:v>0.7360000000000001</c:v>
                </c:pt>
                <c:pt idx="369">
                  <c:v>0.73800000000000032</c:v>
                </c:pt>
                <c:pt idx="370">
                  <c:v>0.74000000000000021</c:v>
                </c:pt>
                <c:pt idx="371">
                  <c:v>0.74199999999999999</c:v>
                </c:pt>
                <c:pt idx="372">
                  <c:v>0.74400000000000033</c:v>
                </c:pt>
                <c:pt idx="373">
                  <c:v>0.74600000000000011</c:v>
                </c:pt>
                <c:pt idx="374">
                  <c:v>0.74800000000000044</c:v>
                </c:pt>
                <c:pt idx="375">
                  <c:v>0.75000000000000022</c:v>
                </c:pt>
                <c:pt idx="376">
                  <c:v>0.75200000000000011</c:v>
                </c:pt>
                <c:pt idx="377">
                  <c:v>0.75400000000000034</c:v>
                </c:pt>
                <c:pt idx="378">
                  <c:v>0.75600000000000012</c:v>
                </c:pt>
                <c:pt idx="379">
                  <c:v>0.75800000000000045</c:v>
                </c:pt>
                <c:pt idx="380">
                  <c:v>0.76000000000000023</c:v>
                </c:pt>
                <c:pt idx="381">
                  <c:v>0.76200000000000012</c:v>
                </c:pt>
                <c:pt idx="382">
                  <c:v>0.76400000000000035</c:v>
                </c:pt>
                <c:pt idx="383">
                  <c:v>0.76600000000000024</c:v>
                </c:pt>
                <c:pt idx="384">
                  <c:v>0.76800000000000002</c:v>
                </c:pt>
                <c:pt idx="385">
                  <c:v>0.77000000000000024</c:v>
                </c:pt>
                <c:pt idx="386">
                  <c:v>0.77200000000000013</c:v>
                </c:pt>
                <c:pt idx="387">
                  <c:v>0.77400000000000035</c:v>
                </c:pt>
                <c:pt idx="388">
                  <c:v>0.77600000000000025</c:v>
                </c:pt>
                <c:pt idx="389">
                  <c:v>0.77800000000000002</c:v>
                </c:pt>
                <c:pt idx="390">
                  <c:v>0.78000000000000036</c:v>
                </c:pt>
                <c:pt idx="391">
                  <c:v>0.78200000000000014</c:v>
                </c:pt>
                <c:pt idx="392">
                  <c:v>0.78400000000000036</c:v>
                </c:pt>
                <c:pt idx="393">
                  <c:v>0.78600000000000025</c:v>
                </c:pt>
                <c:pt idx="394">
                  <c:v>0.78800000000000003</c:v>
                </c:pt>
                <c:pt idx="395">
                  <c:v>0.79000000000000037</c:v>
                </c:pt>
                <c:pt idx="396">
                  <c:v>0.79200000000000015</c:v>
                </c:pt>
                <c:pt idx="397">
                  <c:v>0.79400000000000004</c:v>
                </c:pt>
                <c:pt idx="398">
                  <c:v>0.79600000000000026</c:v>
                </c:pt>
                <c:pt idx="399">
                  <c:v>0.79800000000000004</c:v>
                </c:pt>
                <c:pt idx="400">
                  <c:v>0.80000000000000038</c:v>
                </c:pt>
                <c:pt idx="401">
                  <c:v>0.80200000000000016</c:v>
                </c:pt>
                <c:pt idx="402">
                  <c:v>0.80400000000000005</c:v>
                </c:pt>
                <c:pt idx="403">
                  <c:v>0.80600000000000027</c:v>
                </c:pt>
                <c:pt idx="404">
                  <c:v>0.80800000000000016</c:v>
                </c:pt>
                <c:pt idx="405">
                  <c:v>0.81000000000000039</c:v>
                </c:pt>
                <c:pt idx="406">
                  <c:v>0.81200000000000028</c:v>
                </c:pt>
                <c:pt idx="407">
                  <c:v>0.81400000000000006</c:v>
                </c:pt>
                <c:pt idx="408">
                  <c:v>0.81600000000000028</c:v>
                </c:pt>
                <c:pt idx="409">
                  <c:v>0.81800000000000017</c:v>
                </c:pt>
                <c:pt idx="410">
                  <c:v>0.8200000000000004</c:v>
                </c:pt>
                <c:pt idx="411">
                  <c:v>0.82200000000000029</c:v>
                </c:pt>
                <c:pt idx="412">
                  <c:v>0.82400000000000007</c:v>
                </c:pt>
                <c:pt idx="413">
                  <c:v>0.82600000000000029</c:v>
                </c:pt>
                <c:pt idx="414">
                  <c:v>0.82800000000000018</c:v>
                </c:pt>
                <c:pt idx="415">
                  <c:v>0.83</c:v>
                </c:pt>
                <c:pt idx="416">
                  <c:v>0.83200000000000029</c:v>
                </c:pt>
                <c:pt idx="417">
                  <c:v>0.83400000000000007</c:v>
                </c:pt>
                <c:pt idx="418">
                  <c:v>0.83600000000000041</c:v>
                </c:pt>
                <c:pt idx="419">
                  <c:v>0.83800000000000019</c:v>
                </c:pt>
                <c:pt idx="420">
                  <c:v>0.84000000000000008</c:v>
                </c:pt>
                <c:pt idx="421">
                  <c:v>0.8420000000000003</c:v>
                </c:pt>
                <c:pt idx="422">
                  <c:v>0.84400000000000008</c:v>
                </c:pt>
                <c:pt idx="423">
                  <c:v>0.84600000000000042</c:v>
                </c:pt>
                <c:pt idx="424">
                  <c:v>0.8480000000000002</c:v>
                </c:pt>
                <c:pt idx="425">
                  <c:v>0.85000000000000009</c:v>
                </c:pt>
                <c:pt idx="426">
                  <c:v>0.85200000000000031</c:v>
                </c:pt>
                <c:pt idx="427">
                  <c:v>0.8540000000000002</c:v>
                </c:pt>
                <c:pt idx="428">
                  <c:v>0.85600000000000043</c:v>
                </c:pt>
                <c:pt idx="429">
                  <c:v>0.85800000000000021</c:v>
                </c:pt>
                <c:pt idx="430">
                  <c:v>0.8600000000000001</c:v>
                </c:pt>
                <c:pt idx="431">
                  <c:v>0.86200000000000032</c:v>
                </c:pt>
                <c:pt idx="432">
                  <c:v>0.86400000000000021</c:v>
                </c:pt>
                <c:pt idx="433">
                  <c:v>0.86599999999999999</c:v>
                </c:pt>
                <c:pt idx="434">
                  <c:v>0.86800000000000033</c:v>
                </c:pt>
                <c:pt idx="435">
                  <c:v>0.87000000000000011</c:v>
                </c:pt>
                <c:pt idx="436">
                  <c:v>0.87200000000000033</c:v>
                </c:pt>
                <c:pt idx="437">
                  <c:v>0.87400000000000022</c:v>
                </c:pt>
                <c:pt idx="438">
                  <c:v>0.876</c:v>
                </c:pt>
                <c:pt idx="439">
                  <c:v>0.87800000000000034</c:v>
                </c:pt>
                <c:pt idx="440">
                  <c:v>0.88000000000000012</c:v>
                </c:pt>
                <c:pt idx="441">
                  <c:v>0.88200000000000045</c:v>
                </c:pt>
                <c:pt idx="442">
                  <c:v>0.88400000000000023</c:v>
                </c:pt>
                <c:pt idx="443">
                  <c:v>0.88600000000000012</c:v>
                </c:pt>
                <c:pt idx="444">
                  <c:v>0.88800000000000034</c:v>
                </c:pt>
                <c:pt idx="445">
                  <c:v>0.89000000000000012</c:v>
                </c:pt>
                <c:pt idx="446">
                  <c:v>0.89200000000000046</c:v>
                </c:pt>
                <c:pt idx="447">
                  <c:v>0.89400000000000024</c:v>
                </c:pt>
                <c:pt idx="448">
                  <c:v>0.89600000000000013</c:v>
                </c:pt>
                <c:pt idx="449">
                  <c:v>0.89800000000000035</c:v>
                </c:pt>
                <c:pt idx="450">
                  <c:v>0.90000000000000024</c:v>
                </c:pt>
                <c:pt idx="451">
                  <c:v>0.90200000000000002</c:v>
                </c:pt>
                <c:pt idx="452">
                  <c:v>0.90400000000000025</c:v>
                </c:pt>
                <c:pt idx="453">
                  <c:v>0.90600000000000014</c:v>
                </c:pt>
                <c:pt idx="454">
                  <c:v>0.90800000000000036</c:v>
                </c:pt>
                <c:pt idx="455">
                  <c:v>0.91000000000000025</c:v>
                </c:pt>
                <c:pt idx="456">
                  <c:v>0.91200000000000003</c:v>
                </c:pt>
                <c:pt idx="457">
                  <c:v>0.91400000000000037</c:v>
                </c:pt>
                <c:pt idx="458">
                  <c:v>0.91600000000000015</c:v>
                </c:pt>
                <c:pt idx="459">
                  <c:v>0.91800000000000037</c:v>
                </c:pt>
                <c:pt idx="460">
                  <c:v>0.92000000000000026</c:v>
                </c:pt>
                <c:pt idx="461">
                  <c:v>0.92200000000000004</c:v>
                </c:pt>
                <c:pt idx="462">
                  <c:v>0.92400000000000038</c:v>
                </c:pt>
                <c:pt idx="463">
                  <c:v>0.92600000000000016</c:v>
                </c:pt>
                <c:pt idx="464">
                  <c:v>0.92800000000000005</c:v>
                </c:pt>
                <c:pt idx="465">
                  <c:v>0.93000000000000027</c:v>
                </c:pt>
                <c:pt idx="466">
                  <c:v>0.93200000000000005</c:v>
                </c:pt>
                <c:pt idx="467">
                  <c:v>0.93400000000000039</c:v>
                </c:pt>
                <c:pt idx="468">
                  <c:v>0.93600000000000017</c:v>
                </c:pt>
                <c:pt idx="469">
                  <c:v>0.93800000000000006</c:v>
                </c:pt>
                <c:pt idx="470">
                  <c:v>0.94000000000000028</c:v>
                </c:pt>
                <c:pt idx="471">
                  <c:v>0.94200000000000017</c:v>
                </c:pt>
                <c:pt idx="472">
                  <c:v>0.94400000000000039</c:v>
                </c:pt>
                <c:pt idx="473">
                  <c:v>0.94600000000000017</c:v>
                </c:pt>
                <c:pt idx="474">
                  <c:v>0.94800000000000006</c:v>
                </c:pt>
                <c:pt idx="475">
                  <c:v>0.95000000000000029</c:v>
                </c:pt>
                <c:pt idx="476">
                  <c:v>0.95200000000000018</c:v>
                </c:pt>
                <c:pt idx="477">
                  <c:v>0.9540000000000004</c:v>
                </c:pt>
                <c:pt idx="478">
                  <c:v>0.95600000000000029</c:v>
                </c:pt>
                <c:pt idx="479">
                  <c:v>0.95800000000000007</c:v>
                </c:pt>
                <c:pt idx="480">
                  <c:v>0.9600000000000003</c:v>
                </c:pt>
                <c:pt idx="481">
                  <c:v>0.96200000000000019</c:v>
                </c:pt>
                <c:pt idx="482">
                  <c:v>0.96399999999999997</c:v>
                </c:pt>
                <c:pt idx="483">
                  <c:v>0.9660000000000003</c:v>
                </c:pt>
                <c:pt idx="484">
                  <c:v>0.96800000000000008</c:v>
                </c:pt>
                <c:pt idx="485">
                  <c:v>0.97000000000000042</c:v>
                </c:pt>
                <c:pt idx="486">
                  <c:v>0.9720000000000002</c:v>
                </c:pt>
                <c:pt idx="487">
                  <c:v>0.97400000000000009</c:v>
                </c:pt>
                <c:pt idx="488">
                  <c:v>0.97600000000000031</c:v>
                </c:pt>
                <c:pt idx="489">
                  <c:v>0.97800000000000009</c:v>
                </c:pt>
                <c:pt idx="490">
                  <c:v>0.98000000000000043</c:v>
                </c:pt>
                <c:pt idx="491">
                  <c:v>0.98200000000000021</c:v>
                </c:pt>
                <c:pt idx="492">
                  <c:v>0.9840000000000001</c:v>
                </c:pt>
                <c:pt idx="493">
                  <c:v>0.98600000000000032</c:v>
                </c:pt>
                <c:pt idx="494">
                  <c:v>0.98800000000000021</c:v>
                </c:pt>
                <c:pt idx="495">
                  <c:v>0.99000000000000044</c:v>
                </c:pt>
                <c:pt idx="496">
                  <c:v>0.99200000000000021</c:v>
                </c:pt>
                <c:pt idx="497">
                  <c:v>0.99400000000000011</c:v>
                </c:pt>
                <c:pt idx="498">
                  <c:v>0.99600000000000033</c:v>
                </c:pt>
                <c:pt idx="499">
                  <c:v>0.99800000000000022</c:v>
                </c:pt>
                <c:pt idx="500">
                  <c:v>1</c:v>
                </c:pt>
                <c:pt idx="501">
                  <c:v>1.0020000000000002</c:v>
                </c:pt>
                <c:pt idx="502">
                  <c:v>1.0040000000000002</c:v>
                </c:pt>
                <c:pt idx="503">
                  <c:v>1.0060000000000004</c:v>
                </c:pt>
                <c:pt idx="504">
                  <c:v>1.0080000000000002</c:v>
                </c:pt>
                <c:pt idx="505">
                  <c:v>1.01</c:v>
                </c:pt>
                <c:pt idx="506">
                  <c:v>1.0120000000000002</c:v>
                </c:pt>
                <c:pt idx="507">
                  <c:v>1.0140000000000002</c:v>
                </c:pt>
                <c:pt idx="508">
                  <c:v>1.0160000000000005</c:v>
                </c:pt>
                <c:pt idx="509">
                  <c:v>1.0180000000000002</c:v>
                </c:pt>
                <c:pt idx="510">
                  <c:v>1.02</c:v>
                </c:pt>
                <c:pt idx="511">
                  <c:v>1.0220000000000002</c:v>
                </c:pt>
                <c:pt idx="512">
                  <c:v>1.0240000000000002</c:v>
                </c:pt>
                <c:pt idx="513">
                  <c:v>1.026</c:v>
                </c:pt>
                <c:pt idx="514">
                  <c:v>1.0280000000000002</c:v>
                </c:pt>
                <c:pt idx="515">
                  <c:v>1.03</c:v>
                </c:pt>
                <c:pt idx="516">
                  <c:v>1.0320000000000005</c:v>
                </c:pt>
                <c:pt idx="517">
                  <c:v>1.0340000000000003</c:v>
                </c:pt>
                <c:pt idx="518">
                  <c:v>1.036</c:v>
                </c:pt>
                <c:pt idx="519">
                  <c:v>1.0380000000000003</c:v>
                </c:pt>
                <c:pt idx="520">
                  <c:v>1.04</c:v>
                </c:pt>
                <c:pt idx="521">
                  <c:v>1.0420000000000005</c:v>
                </c:pt>
                <c:pt idx="522">
                  <c:v>1.0440000000000003</c:v>
                </c:pt>
                <c:pt idx="523">
                  <c:v>1.046</c:v>
                </c:pt>
                <c:pt idx="524">
                  <c:v>1.0480000000000003</c:v>
                </c:pt>
                <c:pt idx="525">
                  <c:v>1.05</c:v>
                </c:pt>
                <c:pt idx="526">
                  <c:v>1.0520000000000005</c:v>
                </c:pt>
                <c:pt idx="527">
                  <c:v>1.0540000000000003</c:v>
                </c:pt>
                <c:pt idx="528">
                  <c:v>1.056</c:v>
                </c:pt>
                <c:pt idx="529">
                  <c:v>1.0580000000000003</c:v>
                </c:pt>
                <c:pt idx="530">
                  <c:v>1.0600000000000003</c:v>
                </c:pt>
                <c:pt idx="531">
                  <c:v>1.0620000000000001</c:v>
                </c:pt>
                <c:pt idx="532">
                  <c:v>1.0640000000000003</c:v>
                </c:pt>
                <c:pt idx="533">
                  <c:v>1.0660000000000001</c:v>
                </c:pt>
                <c:pt idx="534">
                  <c:v>1.0680000000000003</c:v>
                </c:pt>
                <c:pt idx="535">
                  <c:v>1.0700000000000003</c:v>
                </c:pt>
                <c:pt idx="536">
                  <c:v>1.0720000000000001</c:v>
                </c:pt>
                <c:pt idx="537">
                  <c:v>1.0740000000000003</c:v>
                </c:pt>
                <c:pt idx="538">
                  <c:v>1.0760000000000001</c:v>
                </c:pt>
                <c:pt idx="539">
                  <c:v>1.0780000000000003</c:v>
                </c:pt>
                <c:pt idx="540">
                  <c:v>1.0800000000000003</c:v>
                </c:pt>
                <c:pt idx="541">
                  <c:v>1.0820000000000001</c:v>
                </c:pt>
                <c:pt idx="542">
                  <c:v>1.0840000000000003</c:v>
                </c:pt>
                <c:pt idx="543">
                  <c:v>1.0860000000000001</c:v>
                </c:pt>
                <c:pt idx="544">
                  <c:v>1.0880000000000005</c:v>
                </c:pt>
                <c:pt idx="545">
                  <c:v>1.0900000000000003</c:v>
                </c:pt>
                <c:pt idx="546">
                  <c:v>1.0920000000000001</c:v>
                </c:pt>
                <c:pt idx="547">
                  <c:v>1.0940000000000003</c:v>
                </c:pt>
                <c:pt idx="548">
                  <c:v>1.0960000000000001</c:v>
                </c:pt>
                <c:pt idx="549">
                  <c:v>1.0980000000000001</c:v>
                </c:pt>
                <c:pt idx="550">
                  <c:v>1.1000000000000003</c:v>
                </c:pt>
                <c:pt idx="551">
                  <c:v>1.1020000000000001</c:v>
                </c:pt>
                <c:pt idx="552">
                  <c:v>1.1040000000000003</c:v>
                </c:pt>
                <c:pt idx="553">
                  <c:v>1.1060000000000003</c:v>
                </c:pt>
                <c:pt idx="554">
                  <c:v>1.1080000000000001</c:v>
                </c:pt>
                <c:pt idx="555">
                  <c:v>1.1100000000000003</c:v>
                </c:pt>
                <c:pt idx="556">
                  <c:v>1.1120000000000001</c:v>
                </c:pt>
                <c:pt idx="557">
                  <c:v>1.1140000000000003</c:v>
                </c:pt>
                <c:pt idx="558">
                  <c:v>1.1160000000000003</c:v>
                </c:pt>
                <c:pt idx="559">
                  <c:v>1.1180000000000001</c:v>
                </c:pt>
                <c:pt idx="560">
                  <c:v>1.1200000000000003</c:v>
                </c:pt>
                <c:pt idx="561">
                  <c:v>1.1220000000000001</c:v>
                </c:pt>
                <c:pt idx="562">
                  <c:v>1.1240000000000003</c:v>
                </c:pt>
                <c:pt idx="563">
                  <c:v>1.1260000000000003</c:v>
                </c:pt>
                <c:pt idx="564">
                  <c:v>1.1280000000000001</c:v>
                </c:pt>
                <c:pt idx="565">
                  <c:v>1.1300000000000003</c:v>
                </c:pt>
                <c:pt idx="566">
                  <c:v>1.1320000000000001</c:v>
                </c:pt>
                <c:pt idx="567">
                  <c:v>1.1340000000000001</c:v>
                </c:pt>
                <c:pt idx="568">
                  <c:v>1.1360000000000003</c:v>
                </c:pt>
                <c:pt idx="569">
                  <c:v>1.1380000000000001</c:v>
                </c:pt>
                <c:pt idx="570">
                  <c:v>1.1400000000000003</c:v>
                </c:pt>
                <c:pt idx="571">
                  <c:v>1.1420000000000001</c:v>
                </c:pt>
                <c:pt idx="572">
                  <c:v>1.1440000000000001</c:v>
                </c:pt>
                <c:pt idx="573">
                  <c:v>1.1460000000000004</c:v>
                </c:pt>
                <c:pt idx="574">
                  <c:v>1.1480000000000001</c:v>
                </c:pt>
                <c:pt idx="575">
                  <c:v>1.1500000000000004</c:v>
                </c:pt>
                <c:pt idx="576">
                  <c:v>1.1520000000000001</c:v>
                </c:pt>
                <c:pt idx="577">
                  <c:v>1.1540000000000001</c:v>
                </c:pt>
                <c:pt idx="578">
                  <c:v>1.1560000000000004</c:v>
                </c:pt>
                <c:pt idx="579">
                  <c:v>1.1580000000000001</c:v>
                </c:pt>
                <c:pt idx="580">
                  <c:v>1.1599999999999999</c:v>
                </c:pt>
                <c:pt idx="581">
                  <c:v>1.1620000000000004</c:v>
                </c:pt>
                <c:pt idx="582">
                  <c:v>1.1640000000000001</c:v>
                </c:pt>
                <c:pt idx="583">
                  <c:v>1.1660000000000004</c:v>
                </c:pt>
                <c:pt idx="584">
                  <c:v>1.1680000000000001</c:v>
                </c:pt>
                <c:pt idx="585">
                  <c:v>1.17</c:v>
                </c:pt>
                <c:pt idx="586">
                  <c:v>1.1720000000000004</c:v>
                </c:pt>
                <c:pt idx="587">
                  <c:v>1.1740000000000002</c:v>
                </c:pt>
                <c:pt idx="588">
                  <c:v>1.1760000000000004</c:v>
                </c:pt>
                <c:pt idx="589">
                  <c:v>1.1780000000000002</c:v>
                </c:pt>
                <c:pt idx="590">
                  <c:v>1.1800000000000002</c:v>
                </c:pt>
                <c:pt idx="591">
                  <c:v>1.1820000000000004</c:v>
                </c:pt>
                <c:pt idx="592">
                  <c:v>1.1840000000000002</c:v>
                </c:pt>
                <c:pt idx="593">
                  <c:v>1.1860000000000004</c:v>
                </c:pt>
                <c:pt idx="594">
                  <c:v>1.1880000000000002</c:v>
                </c:pt>
                <c:pt idx="595">
                  <c:v>1.1900000000000002</c:v>
                </c:pt>
                <c:pt idx="596">
                  <c:v>1.1920000000000004</c:v>
                </c:pt>
                <c:pt idx="597">
                  <c:v>1.1940000000000002</c:v>
                </c:pt>
                <c:pt idx="598">
                  <c:v>1.196</c:v>
                </c:pt>
                <c:pt idx="599">
                  <c:v>1.1980000000000002</c:v>
                </c:pt>
                <c:pt idx="600">
                  <c:v>1.2000000000000002</c:v>
                </c:pt>
                <c:pt idx="601">
                  <c:v>1.2020000000000004</c:v>
                </c:pt>
                <c:pt idx="602">
                  <c:v>1.2040000000000002</c:v>
                </c:pt>
                <c:pt idx="603">
                  <c:v>1.206</c:v>
                </c:pt>
                <c:pt idx="604">
                  <c:v>1.2080000000000004</c:v>
                </c:pt>
                <c:pt idx="605">
                  <c:v>1.2100000000000002</c:v>
                </c:pt>
                <c:pt idx="606">
                  <c:v>1.2120000000000004</c:v>
                </c:pt>
                <c:pt idx="607">
                  <c:v>1.2140000000000002</c:v>
                </c:pt>
                <c:pt idx="608">
                  <c:v>1.216</c:v>
                </c:pt>
                <c:pt idx="609">
                  <c:v>1.2180000000000004</c:v>
                </c:pt>
                <c:pt idx="610">
                  <c:v>1.2200000000000002</c:v>
                </c:pt>
                <c:pt idx="611">
                  <c:v>1.2220000000000004</c:v>
                </c:pt>
                <c:pt idx="612">
                  <c:v>1.2240000000000002</c:v>
                </c:pt>
                <c:pt idx="613">
                  <c:v>1.2260000000000002</c:v>
                </c:pt>
                <c:pt idx="614">
                  <c:v>1.2280000000000004</c:v>
                </c:pt>
                <c:pt idx="615">
                  <c:v>1.2300000000000002</c:v>
                </c:pt>
                <c:pt idx="616">
                  <c:v>1.232</c:v>
                </c:pt>
                <c:pt idx="617">
                  <c:v>1.2340000000000002</c:v>
                </c:pt>
                <c:pt idx="618">
                  <c:v>1.2360000000000002</c:v>
                </c:pt>
                <c:pt idx="619">
                  <c:v>1.2380000000000004</c:v>
                </c:pt>
                <c:pt idx="620">
                  <c:v>1.2400000000000002</c:v>
                </c:pt>
                <c:pt idx="621">
                  <c:v>1.242</c:v>
                </c:pt>
                <c:pt idx="622">
                  <c:v>1.2440000000000002</c:v>
                </c:pt>
                <c:pt idx="623">
                  <c:v>1.2460000000000002</c:v>
                </c:pt>
                <c:pt idx="624">
                  <c:v>1.2480000000000004</c:v>
                </c:pt>
                <c:pt idx="625">
                  <c:v>1.2500000000000002</c:v>
                </c:pt>
                <c:pt idx="626">
                  <c:v>1.252</c:v>
                </c:pt>
                <c:pt idx="627">
                  <c:v>1.2540000000000004</c:v>
                </c:pt>
                <c:pt idx="628">
                  <c:v>1.2560000000000002</c:v>
                </c:pt>
                <c:pt idx="629">
                  <c:v>1.258</c:v>
                </c:pt>
                <c:pt idx="630">
                  <c:v>1.2600000000000002</c:v>
                </c:pt>
                <c:pt idx="631">
                  <c:v>1.262</c:v>
                </c:pt>
                <c:pt idx="632">
                  <c:v>1.2640000000000005</c:v>
                </c:pt>
                <c:pt idx="633">
                  <c:v>1.2660000000000002</c:v>
                </c:pt>
                <c:pt idx="634">
                  <c:v>1.268</c:v>
                </c:pt>
                <c:pt idx="635">
                  <c:v>1.2700000000000002</c:v>
                </c:pt>
                <c:pt idx="636">
                  <c:v>1.272</c:v>
                </c:pt>
                <c:pt idx="637">
                  <c:v>1.2740000000000005</c:v>
                </c:pt>
                <c:pt idx="638">
                  <c:v>1.2760000000000002</c:v>
                </c:pt>
                <c:pt idx="639">
                  <c:v>1.278</c:v>
                </c:pt>
                <c:pt idx="640">
                  <c:v>1.2800000000000002</c:v>
                </c:pt>
                <c:pt idx="641">
                  <c:v>1.2820000000000003</c:v>
                </c:pt>
                <c:pt idx="642">
                  <c:v>1.2840000000000005</c:v>
                </c:pt>
                <c:pt idx="643">
                  <c:v>1.2860000000000003</c:v>
                </c:pt>
                <c:pt idx="644">
                  <c:v>1.288</c:v>
                </c:pt>
                <c:pt idx="645">
                  <c:v>1.2900000000000003</c:v>
                </c:pt>
                <c:pt idx="646">
                  <c:v>1.2920000000000003</c:v>
                </c:pt>
                <c:pt idx="647">
                  <c:v>1.294</c:v>
                </c:pt>
                <c:pt idx="648">
                  <c:v>1.2960000000000003</c:v>
                </c:pt>
                <c:pt idx="649">
                  <c:v>1.298</c:v>
                </c:pt>
                <c:pt idx="650">
                  <c:v>1.3000000000000003</c:v>
                </c:pt>
                <c:pt idx="651">
                  <c:v>1.3020000000000003</c:v>
                </c:pt>
                <c:pt idx="652">
                  <c:v>1.304</c:v>
                </c:pt>
                <c:pt idx="653">
                  <c:v>1.3060000000000003</c:v>
                </c:pt>
                <c:pt idx="654">
                  <c:v>1.3080000000000001</c:v>
                </c:pt>
                <c:pt idx="655">
                  <c:v>1.3100000000000005</c:v>
                </c:pt>
                <c:pt idx="656">
                  <c:v>1.3120000000000003</c:v>
                </c:pt>
                <c:pt idx="657">
                  <c:v>1.3140000000000001</c:v>
                </c:pt>
                <c:pt idx="658">
                  <c:v>1.3160000000000003</c:v>
                </c:pt>
                <c:pt idx="659">
                  <c:v>1.3180000000000001</c:v>
                </c:pt>
                <c:pt idx="660">
                  <c:v>1.3200000000000005</c:v>
                </c:pt>
                <c:pt idx="661">
                  <c:v>1.3220000000000003</c:v>
                </c:pt>
                <c:pt idx="662">
                  <c:v>1.3240000000000001</c:v>
                </c:pt>
                <c:pt idx="663">
                  <c:v>1.3260000000000003</c:v>
                </c:pt>
                <c:pt idx="664">
                  <c:v>1.3280000000000003</c:v>
                </c:pt>
                <c:pt idx="665">
                  <c:v>1.33</c:v>
                </c:pt>
                <c:pt idx="666">
                  <c:v>1.3320000000000003</c:v>
                </c:pt>
                <c:pt idx="667">
                  <c:v>1.3340000000000001</c:v>
                </c:pt>
                <c:pt idx="668">
                  <c:v>1.3360000000000003</c:v>
                </c:pt>
                <c:pt idx="669">
                  <c:v>1.3380000000000003</c:v>
                </c:pt>
                <c:pt idx="670">
                  <c:v>1.34</c:v>
                </c:pt>
                <c:pt idx="671">
                  <c:v>1.3420000000000003</c:v>
                </c:pt>
                <c:pt idx="672">
                  <c:v>1.3440000000000001</c:v>
                </c:pt>
                <c:pt idx="673">
                  <c:v>1.3460000000000003</c:v>
                </c:pt>
                <c:pt idx="674">
                  <c:v>1.3480000000000003</c:v>
                </c:pt>
                <c:pt idx="675">
                  <c:v>1.35</c:v>
                </c:pt>
                <c:pt idx="676">
                  <c:v>1.3520000000000003</c:v>
                </c:pt>
                <c:pt idx="677">
                  <c:v>1.3540000000000001</c:v>
                </c:pt>
                <c:pt idx="678">
                  <c:v>1.3560000000000001</c:v>
                </c:pt>
                <c:pt idx="679">
                  <c:v>1.3580000000000003</c:v>
                </c:pt>
                <c:pt idx="680">
                  <c:v>1.36</c:v>
                </c:pt>
                <c:pt idx="681">
                  <c:v>1.3620000000000003</c:v>
                </c:pt>
                <c:pt idx="682">
                  <c:v>1.3640000000000001</c:v>
                </c:pt>
                <c:pt idx="683">
                  <c:v>1.3660000000000001</c:v>
                </c:pt>
                <c:pt idx="684">
                  <c:v>1.3680000000000003</c:v>
                </c:pt>
                <c:pt idx="685">
                  <c:v>1.37</c:v>
                </c:pt>
                <c:pt idx="686">
                  <c:v>1.3720000000000003</c:v>
                </c:pt>
                <c:pt idx="687">
                  <c:v>1.3740000000000001</c:v>
                </c:pt>
                <c:pt idx="688">
                  <c:v>1.3760000000000001</c:v>
                </c:pt>
                <c:pt idx="689">
                  <c:v>1.3780000000000003</c:v>
                </c:pt>
                <c:pt idx="690">
                  <c:v>1.3800000000000001</c:v>
                </c:pt>
                <c:pt idx="691">
                  <c:v>1.3820000000000003</c:v>
                </c:pt>
                <c:pt idx="692">
                  <c:v>1.3840000000000003</c:v>
                </c:pt>
                <c:pt idx="693">
                  <c:v>1.3860000000000001</c:v>
                </c:pt>
                <c:pt idx="694">
                  <c:v>1.3880000000000003</c:v>
                </c:pt>
                <c:pt idx="695">
                  <c:v>1.3900000000000001</c:v>
                </c:pt>
                <c:pt idx="696">
                  <c:v>1.3919999999999999</c:v>
                </c:pt>
                <c:pt idx="697">
                  <c:v>1.3940000000000003</c:v>
                </c:pt>
                <c:pt idx="698">
                  <c:v>1.3960000000000001</c:v>
                </c:pt>
                <c:pt idx="699">
                  <c:v>1.3980000000000004</c:v>
                </c:pt>
                <c:pt idx="700">
                  <c:v>1.4000000000000001</c:v>
                </c:pt>
                <c:pt idx="701">
                  <c:v>1.4020000000000001</c:v>
                </c:pt>
                <c:pt idx="702">
                  <c:v>1.4040000000000004</c:v>
                </c:pt>
                <c:pt idx="703">
                  <c:v>1.4060000000000001</c:v>
                </c:pt>
                <c:pt idx="704">
                  <c:v>1.4080000000000004</c:v>
                </c:pt>
                <c:pt idx="705">
                  <c:v>1.4100000000000001</c:v>
                </c:pt>
                <c:pt idx="706">
                  <c:v>1.4120000000000001</c:v>
                </c:pt>
                <c:pt idx="707">
                  <c:v>1.4140000000000004</c:v>
                </c:pt>
                <c:pt idx="708">
                  <c:v>1.4160000000000001</c:v>
                </c:pt>
                <c:pt idx="709">
                  <c:v>1.4180000000000004</c:v>
                </c:pt>
                <c:pt idx="710">
                  <c:v>1.4200000000000002</c:v>
                </c:pt>
                <c:pt idx="711">
                  <c:v>1.4220000000000002</c:v>
                </c:pt>
                <c:pt idx="712">
                  <c:v>1.4240000000000004</c:v>
                </c:pt>
                <c:pt idx="713">
                  <c:v>1.4260000000000002</c:v>
                </c:pt>
                <c:pt idx="714">
                  <c:v>1.4279999999999999</c:v>
                </c:pt>
                <c:pt idx="715">
                  <c:v>1.4300000000000004</c:v>
                </c:pt>
                <c:pt idx="716">
                  <c:v>1.4320000000000002</c:v>
                </c:pt>
                <c:pt idx="717">
                  <c:v>1.4340000000000004</c:v>
                </c:pt>
                <c:pt idx="718">
                  <c:v>1.4360000000000002</c:v>
                </c:pt>
                <c:pt idx="719">
                  <c:v>1.4379999999999999</c:v>
                </c:pt>
                <c:pt idx="720">
                  <c:v>1.4400000000000004</c:v>
                </c:pt>
                <c:pt idx="721">
                  <c:v>1.4420000000000002</c:v>
                </c:pt>
                <c:pt idx="722">
                  <c:v>1.4440000000000004</c:v>
                </c:pt>
                <c:pt idx="723">
                  <c:v>1.4460000000000002</c:v>
                </c:pt>
                <c:pt idx="724">
                  <c:v>1.4480000000000002</c:v>
                </c:pt>
                <c:pt idx="725">
                  <c:v>1.4500000000000004</c:v>
                </c:pt>
                <c:pt idx="726">
                  <c:v>1.4520000000000002</c:v>
                </c:pt>
                <c:pt idx="727">
                  <c:v>1.4540000000000004</c:v>
                </c:pt>
                <c:pt idx="728">
                  <c:v>1.4560000000000002</c:v>
                </c:pt>
                <c:pt idx="729">
                  <c:v>1.4580000000000002</c:v>
                </c:pt>
                <c:pt idx="730">
                  <c:v>1.4600000000000004</c:v>
                </c:pt>
                <c:pt idx="731">
                  <c:v>1.4620000000000002</c:v>
                </c:pt>
                <c:pt idx="732">
                  <c:v>1.464</c:v>
                </c:pt>
                <c:pt idx="733">
                  <c:v>1.4660000000000002</c:v>
                </c:pt>
                <c:pt idx="734">
                  <c:v>1.4680000000000002</c:v>
                </c:pt>
                <c:pt idx="735">
                  <c:v>1.4700000000000004</c:v>
                </c:pt>
                <c:pt idx="736">
                  <c:v>1.4720000000000002</c:v>
                </c:pt>
                <c:pt idx="737">
                  <c:v>1.474</c:v>
                </c:pt>
                <c:pt idx="738">
                  <c:v>1.4760000000000004</c:v>
                </c:pt>
                <c:pt idx="739">
                  <c:v>1.4780000000000002</c:v>
                </c:pt>
                <c:pt idx="740">
                  <c:v>1.4800000000000004</c:v>
                </c:pt>
                <c:pt idx="741">
                  <c:v>1.4820000000000002</c:v>
                </c:pt>
                <c:pt idx="742">
                  <c:v>1.484</c:v>
                </c:pt>
                <c:pt idx="743">
                  <c:v>1.4860000000000004</c:v>
                </c:pt>
                <c:pt idx="744">
                  <c:v>1.4880000000000002</c:v>
                </c:pt>
                <c:pt idx="745">
                  <c:v>1.49</c:v>
                </c:pt>
                <c:pt idx="746">
                  <c:v>1.4920000000000002</c:v>
                </c:pt>
                <c:pt idx="747">
                  <c:v>1.494</c:v>
                </c:pt>
                <c:pt idx="748">
                  <c:v>1.4960000000000004</c:v>
                </c:pt>
                <c:pt idx="749">
                  <c:v>1.4980000000000002</c:v>
                </c:pt>
                <c:pt idx="750">
                  <c:v>1.5</c:v>
                </c:pt>
                <c:pt idx="751">
                  <c:v>1.5020000000000002</c:v>
                </c:pt>
                <c:pt idx="752">
                  <c:v>1.5040000000000002</c:v>
                </c:pt>
                <c:pt idx="753">
                  <c:v>1.5060000000000004</c:v>
                </c:pt>
                <c:pt idx="754">
                  <c:v>1.5080000000000002</c:v>
                </c:pt>
                <c:pt idx="755">
                  <c:v>1.51</c:v>
                </c:pt>
                <c:pt idx="756">
                  <c:v>1.5120000000000002</c:v>
                </c:pt>
                <c:pt idx="757">
                  <c:v>1.5140000000000002</c:v>
                </c:pt>
                <c:pt idx="758">
                  <c:v>1.5160000000000005</c:v>
                </c:pt>
                <c:pt idx="759">
                  <c:v>1.5180000000000002</c:v>
                </c:pt>
                <c:pt idx="760">
                  <c:v>1.52</c:v>
                </c:pt>
                <c:pt idx="761">
                  <c:v>1.5220000000000002</c:v>
                </c:pt>
                <c:pt idx="762">
                  <c:v>1.5240000000000002</c:v>
                </c:pt>
                <c:pt idx="763">
                  <c:v>1.526</c:v>
                </c:pt>
                <c:pt idx="764">
                  <c:v>1.5280000000000002</c:v>
                </c:pt>
                <c:pt idx="765">
                  <c:v>1.53</c:v>
                </c:pt>
                <c:pt idx="766">
                  <c:v>1.5320000000000005</c:v>
                </c:pt>
                <c:pt idx="767">
                  <c:v>1.5340000000000003</c:v>
                </c:pt>
                <c:pt idx="768">
                  <c:v>1.536</c:v>
                </c:pt>
                <c:pt idx="769">
                  <c:v>1.5380000000000003</c:v>
                </c:pt>
                <c:pt idx="770">
                  <c:v>1.54</c:v>
                </c:pt>
                <c:pt idx="771">
                  <c:v>1.5420000000000005</c:v>
                </c:pt>
                <c:pt idx="772">
                  <c:v>1.5440000000000003</c:v>
                </c:pt>
                <c:pt idx="773">
                  <c:v>1.546</c:v>
                </c:pt>
                <c:pt idx="774">
                  <c:v>1.5480000000000003</c:v>
                </c:pt>
                <c:pt idx="775">
                  <c:v>1.5500000000000003</c:v>
                </c:pt>
                <c:pt idx="776">
                  <c:v>1.5520000000000005</c:v>
                </c:pt>
                <c:pt idx="777">
                  <c:v>1.5540000000000003</c:v>
                </c:pt>
                <c:pt idx="778">
                  <c:v>1.556</c:v>
                </c:pt>
                <c:pt idx="779">
                  <c:v>1.5580000000000003</c:v>
                </c:pt>
                <c:pt idx="780">
                  <c:v>1.5600000000000003</c:v>
                </c:pt>
                <c:pt idx="781">
                  <c:v>1.5620000000000001</c:v>
                </c:pt>
                <c:pt idx="782">
                  <c:v>1.5640000000000003</c:v>
                </c:pt>
                <c:pt idx="783">
                  <c:v>1.5660000000000001</c:v>
                </c:pt>
                <c:pt idx="784">
                  <c:v>1.5680000000000003</c:v>
                </c:pt>
                <c:pt idx="785">
                  <c:v>1.5700000000000003</c:v>
                </c:pt>
                <c:pt idx="786">
                  <c:v>1.5720000000000001</c:v>
                </c:pt>
                <c:pt idx="787">
                  <c:v>1.5740000000000003</c:v>
                </c:pt>
                <c:pt idx="788">
                  <c:v>1.5760000000000001</c:v>
                </c:pt>
                <c:pt idx="789">
                  <c:v>1.5780000000000005</c:v>
                </c:pt>
                <c:pt idx="790">
                  <c:v>1.5800000000000003</c:v>
                </c:pt>
                <c:pt idx="791">
                  <c:v>1.5820000000000001</c:v>
                </c:pt>
                <c:pt idx="792">
                  <c:v>1.5840000000000003</c:v>
                </c:pt>
                <c:pt idx="793">
                  <c:v>1.5860000000000001</c:v>
                </c:pt>
                <c:pt idx="794">
                  <c:v>1.5880000000000001</c:v>
                </c:pt>
                <c:pt idx="795">
                  <c:v>1.5900000000000003</c:v>
                </c:pt>
                <c:pt idx="796">
                  <c:v>1.5920000000000001</c:v>
                </c:pt>
                <c:pt idx="797">
                  <c:v>1.5940000000000003</c:v>
                </c:pt>
                <c:pt idx="798">
                  <c:v>1.5960000000000001</c:v>
                </c:pt>
                <c:pt idx="799">
                  <c:v>1.5980000000000001</c:v>
                </c:pt>
                <c:pt idx="800">
                  <c:v>1.6000000000000003</c:v>
                </c:pt>
                <c:pt idx="801">
                  <c:v>1.6020000000000001</c:v>
                </c:pt>
                <c:pt idx="802">
                  <c:v>1.6040000000000003</c:v>
                </c:pt>
                <c:pt idx="803">
                  <c:v>1.6060000000000003</c:v>
                </c:pt>
                <c:pt idx="804">
                  <c:v>1.6080000000000001</c:v>
                </c:pt>
                <c:pt idx="805">
                  <c:v>1.6100000000000003</c:v>
                </c:pt>
                <c:pt idx="806">
                  <c:v>1.6120000000000001</c:v>
                </c:pt>
                <c:pt idx="807">
                  <c:v>1.6140000000000003</c:v>
                </c:pt>
                <c:pt idx="808">
                  <c:v>1.6160000000000003</c:v>
                </c:pt>
                <c:pt idx="809">
                  <c:v>1.6180000000000001</c:v>
                </c:pt>
                <c:pt idx="810">
                  <c:v>1.6200000000000003</c:v>
                </c:pt>
                <c:pt idx="811">
                  <c:v>1.6220000000000001</c:v>
                </c:pt>
                <c:pt idx="812">
                  <c:v>1.6240000000000001</c:v>
                </c:pt>
                <c:pt idx="813">
                  <c:v>1.6260000000000003</c:v>
                </c:pt>
                <c:pt idx="814">
                  <c:v>1.6280000000000001</c:v>
                </c:pt>
                <c:pt idx="815">
                  <c:v>1.6300000000000003</c:v>
                </c:pt>
                <c:pt idx="816">
                  <c:v>1.6320000000000001</c:v>
                </c:pt>
                <c:pt idx="817">
                  <c:v>1.6340000000000001</c:v>
                </c:pt>
                <c:pt idx="818">
                  <c:v>1.6360000000000003</c:v>
                </c:pt>
                <c:pt idx="819">
                  <c:v>1.6380000000000001</c:v>
                </c:pt>
                <c:pt idx="820">
                  <c:v>1.6400000000000003</c:v>
                </c:pt>
                <c:pt idx="821">
                  <c:v>1.6420000000000001</c:v>
                </c:pt>
                <c:pt idx="822">
                  <c:v>1.6440000000000001</c:v>
                </c:pt>
                <c:pt idx="823">
                  <c:v>1.6460000000000004</c:v>
                </c:pt>
                <c:pt idx="824">
                  <c:v>1.6480000000000001</c:v>
                </c:pt>
                <c:pt idx="825">
                  <c:v>1.6500000000000004</c:v>
                </c:pt>
                <c:pt idx="826">
                  <c:v>1.6520000000000004</c:v>
                </c:pt>
                <c:pt idx="827">
                  <c:v>1.6540000000000001</c:v>
                </c:pt>
                <c:pt idx="828">
                  <c:v>1.6560000000000004</c:v>
                </c:pt>
                <c:pt idx="829">
                  <c:v>1.6580000000000001</c:v>
                </c:pt>
                <c:pt idx="830">
                  <c:v>1.66</c:v>
                </c:pt>
                <c:pt idx="831">
                  <c:v>1.6620000000000004</c:v>
                </c:pt>
                <c:pt idx="832">
                  <c:v>1.6640000000000001</c:v>
                </c:pt>
                <c:pt idx="833">
                  <c:v>1.6660000000000004</c:v>
                </c:pt>
                <c:pt idx="834">
                  <c:v>1.6680000000000001</c:v>
                </c:pt>
                <c:pt idx="835">
                  <c:v>1.6700000000000002</c:v>
                </c:pt>
                <c:pt idx="836">
                  <c:v>1.6720000000000004</c:v>
                </c:pt>
                <c:pt idx="837">
                  <c:v>1.6740000000000002</c:v>
                </c:pt>
                <c:pt idx="838">
                  <c:v>1.6760000000000004</c:v>
                </c:pt>
                <c:pt idx="839">
                  <c:v>1.6780000000000002</c:v>
                </c:pt>
                <c:pt idx="840">
                  <c:v>1.6800000000000002</c:v>
                </c:pt>
                <c:pt idx="841">
                  <c:v>1.6820000000000004</c:v>
                </c:pt>
                <c:pt idx="842">
                  <c:v>1.6840000000000002</c:v>
                </c:pt>
                <c:pt idx="843">
                  <c:v>1.6860000000000004</c:v>
                </c:pt>
                <c:pt idx="844">
                  <c:v>1.6880000000000002</c:v>
                </c:pt>
                <c:pt idx="845">
                  <c:v>1.6900000000000002</c:v>
                </c:pt>
                <c:pt idx="846">
                  <c:v>1.6920000000000004</c:v>
                </c:pt>
                <c:pt idx="847">
                  <c:v>1.6940000000000002</c:v>
                </c:pt>
                <c:pt idx="848">
                  <c:v>1.696</c:v>
                </c:pt>
                <c:pt idx="849">
                  <c:v>1.6980000000000004</c:v>
                </c:pt>
                <c:pt idx="850">
                  <c:v>1.7000000000000002</c:v>
                </c:pt>
                <c:pt idx="851">
                  <c:v>1.7020000000000004</c:v>
                </c:pt>
                <c:pt idx="852">
                  <c:v>1.7040000000000002</c:v>
                </c:pt>
                <c:pt idx="853">
                  <c:v>1.706</c:v>
                </c:pt>
                <c:pt idx="854">
                  <c:v>1.7080000000000004</c:v>
                </c:pt>
                <c:pt idx="855">
                  <c:v>1.7100000000000002</c:v>
                </c:pt>
                <c:pt idx="856">
                  <c:v>1.7120000000000004</c:v>
                </c:pt>
                <c:pt idx="857">
                  <c:v>1.7140000000000002</c:v>
                </c:pt>
                <c:pt idx="858">
                  <c:v>1.716</c:v>
                </c:pt>
                <c:pt idx="859">
                  <c:v>1.7180000000000004</c:v>
                </c:pt>
                <c:pt idx="860">
                  <c:v>1.7200000000000002</c:v>
                </c:pt>
                <c:pt idx="861">
                  <c:v>1.722</c:v>
                </c:pt>
                <c:pt idx="862">
                  <c:v>1.7240000000000002</c:v>
                </c:pt>
                <c:pt idx="863">
                  <c:v>1.7260000000000002</c:v>
                </c:pt>
                <c:pt idx="864">
                  <c:v>1.7280000000000004</c:v>
                </c:pt>
                <c:pt idx="865">
                  <c:v>1.7300000000000002</c:v>
                </c:pt>
                <c:pt idx="866">
                  <c:v>1.732</c:v>
                </c:pt>
                <c:pt idx="867">
                  <c:v>1.7340000000000002</c:v>
                </c:pt>
                <c:pt idx="868">
                  <c:v>1.7360000000000002</c:v>
                </c:pt>
                <c:pt idx="869">
                  <c:v>1.7380000000000004</c:v>
                </c:pt>
                <c:pt idx="870">
                  <c:v>1.7400000000000002</c:v>
                </c:pt>
                <c:pt idx="871">
                  <c:v>1.742</c:v>
                </c:pt>
                <c:pt idx="872">
                  <c:v>1.7440000000000002</c:v>
                </c:pt>
                <c:pt idx="873">
                  <c:v>1.7460000000000002</c:v>
                </c:pt>
                <c:pt idx="874">
                  <c:v>1.7480000000000004</c:v>
                </c:pt>
                <c:pt idx="875">
                  <c:v>1.7500000000000002</c:v>
                </c:pt>
                <c:pt idx="876">
                  <c:v>1.752</c:v>
                </c:pt>
                <c:pt idx="877">
                  <c:v>1.7540000000000004</c:v>
                </c:pt>
                <c:pt idx="878">
                  <c:v>1.7560000000000002</c:v>
                </c:pt>
                <c:pt idx="879">
                  <c:v>1.758</c:v>
                </c:pt>
                <c:pt idx="880">
                  <c:v>1.7600000000000002</c:v>
                </c:pt>
                <c:pt idx="881">
                  <c:v>1.762</c:v>
                </c:pt>
                <c:pt idx="882">
                  <c:v>1.7640000000000005</c:v>
                </c:pt>
                <c:pt idx="883">
                  <c:v>1.7660000000000002</c:v>
                </c:pt>
                <c:pt idx="884">
                  <c:v>1.7680000000000002</c:v>
                </c:pt>
                <c:pt idx="885">
                  <c:v>1.7700000000000002</c:v>
                </c:pt>
                <c:pt idx="886">
                  <c:v>1.7720000000000002</c:v>
                </c:pt>
                <c:pt idx="887">
                  <c:v>1.7740000000000002</c:v>
                </c:pt>
                <c:pt idx="888">
                  <c:v>1.7760000000000002</c:v>
                </c:pt>
                <c:pt idx="889">
                  <c:v>1.7780000000000002</c:v>
                </c:pt>
                <c:pt idx="890">
                  <c:v>1.78</c:v>
                </c:pt>
                <c:pt idx="891">
                  <c:v>1.7820000000000003</c:v>
                </c:pt>
                <c:pt idx="892">
                  <c:v>1.7840000000000003</c:v>
                </c:pt>
                <c:pt idx="893">
                  <c:v>1.7860000000000003</c:v>
                </c:pt>
                <c:pt idx="894">
                  <c:v>1.7880000000000003</c:v>
                </c:pt>
                <c:pt idx="895">
                  <c:v>1.79</c:v>
                </c:pt>
                <c:pt idx="896">
                  <c:v>1.7920000000000003</c:v>
                </c:pt>
                <c:pt idx="897">
                  <c:v>1.7940000000000003</c:v>
                </c:pt>
                <c:pt idx="898">
                  <c:v>1.7960000000000003</c:v>
                </c:pt>
                <c:pt idx="899">
                  <c:v>1.798</c:v>
                </c:pt>
                <c:pt idx="900">
                  <c:v>1.8000000000000003</c:v>
                </c:pt>
                <c:pt idx="901">
                  <c:v>1.8020000000000003</c:v>
                </c:pt>
                <c:pt idx="902">
                  <c:v>1.8040000000000003</c:v>
                </c:pt>
                <c:pt idx="903">
                  <c:v>1.8060000000000003</c:v>
                </c:pt>
                <c:pt idx="904">
                  <c:v>1.8080000000000001</c:v>
                </c:pt>
                <c:pt idx="905">
                  <c:v>1.8100000000000003</c:v>
                </c:pt>
                <c:pt idx="906">
                  <c:v>1.8120000000000003</c:v>
                </c:pt>
                <c:pt idx="907">
                  <c:v>1.8140000000000003</c:v>
                </c:pt>
                <c:pt idx="908">
                  <c:v>1.8160000000000001</c:v>
                </c:pt>
                <c:pt idx="909">
                  <c:v>1.8180000000000001</c:v>
                </c:pt>
                <c:pt idx="910">
                  <c:v>1.8200000000000003</c:v>
                </c:pt>
                <c:pt idx="911">
                  <c:v>1.8220000000000003</c:v>
                </c:pt>
                <c:pt idx="912">
                  <c:v>1.8240000000000003</c:v>
                </c:pt>
                <c:pt idx="913">
                  <c:v>1.8260000000000001</c:v>
                </c:pt>
                <c:pt idx="914">
                  <c:v>1.8280000000000003</c:v>
                </c:pt>
                <c:pt idx="915">
                  <c:v>1.8300000000000003</c:v>
                </c:pt>
                <c:pt idx="916">
                  <c:v>1.8320000000000003</c:v>
                </c:pt>
                <c:pt idx="917">
                  <c:v>1.8340000000000001</c:v>
                </c:pt>
                <c:pt idx="918">
                  <c:v>1.8360000000000001</c:v>
                </c:pt>
                <c:pt idx="919">
                  <c:v>1.8380000000000003</c:v>
                </c:pt>
                <c:pt idx="920">
                  <c:v>1.8400000000000003</c:v>
                </c:pt>
                <c:pt idx="921">
                  <c:v>1.8420000000000003</c:v>
                </c:pt>
                <c:pt idx="922">
                  <c:v>1.8440000000000001</c:v>
                </c:pt>
                <c:pt idx="923">
                  <c:v>1.8460000000000003</c:v>
                </c:pt>
                <c:pt idx="924">
                  <c:v>1.8480000000000003</c:v>
                </c:pt>
                <c:pt idx="925">
                  <c:v>1.8500000000000003</c:v>
                </c:pt>
                <c:pt idx="926">
                  <c:v>1.8520000000000001</c:v>
                </c:pt>
                <c:pt idx="927">
                  <c:v>1.8540000000000001</c:v>
                </c:pt>
                <c:pt idx="928">
                  <c:v>1.8560000000000003</c:v>
                </c:pt>
                <c:pt idx="929">
                  <c:v>1.8580000000000003</c:v>
                </c:pt>
                <c:pt idx="930">
                  <c:v>1.86</c:v>
                </c:pt>
                <c:pt idx="931">
                  <c:v>1.8620000000000001</c:v>
                </c:pt>
                <c:pt idx="932">
                  <c:v>1.8640000000000001</c:v>
                </c:pt>
                <c:pt idx="933">
                  <c:v>1.8660000000000003</c:v>
                </c:pt>
                <c:pt idx="934">
                  <c:v>1.8680000000000003</c:v>
                </c:pt>
                <c:pt idx="935">
                  <c:v>1.87</c:v>
                </c:pt>
                <c:pt idx="936">
                  <c:v>1.8720000000000001</c:v>
                </c:pt>
                <c:pt idx="937">
                  <c:v>1.8740000000000003</c:v>
                </c:pt>
                <c:pt idx="938">
                  <c:v>1.8760000000000003</c:v>
                </c:pt>
                <c:pt idx="939">
                  <c:v>1.8780000000000001</c:v>
                </c:pt>
                <c:pt idx="940">
                  <c:v>1.8800000000000001</c:v>
                </c:pt>
                <c:pt idx="941">
                  <c:v>1.8820000000000001</c:v>
                </c:pt>
                <c:pt idx="942">
                  <c:v>1.8840000000000003</c:v>
                </c:pt>
                <c:pt idx="943">
                  <c:v>1.8860000000000003</c:v>
                </c:pt>
                <c:pt idx="944">
                  <c:v>1.8880000000000001</c:v>
                </c:pt>
                <c:pt idx="945">
                  <c:v>1.8900000000000001</c:v>
                </c:pt>
                <c:pt idx="946">
                  <c:v>1.8920000000000001</c:v>
                </c:pt>
                <c:pt idx="947">
                  <c:v>1.8940000000000003</c:v>
                </c:pt>
                <c:pt idx="948">
                  <c:v>1.8960000000000001</c:v>
                </c:pt>
                <c:pt idx="949">
                  <c:v>1.8980000000000001</c:v>
                </c:pt>
                <c:pt idx="950">
                  <c:v>1.9000000000000001</c:v>
                </c:pt>
                <c:pt idx="951">
                  <c:v>1.9020000000000004</c:v>
                </c:pt>
                <c:pt idx="952">
                  <c:v>1.9040000000000004</c:v>
                </c:pt>
                <c:pt idx="953">
                  <c:v>1.9060000000000001</c:v>
                </c:pt>
                <c:pt idx="954">
                  <c:v>1.9080000000000001</c:v>
                </c:pt>
                <c:pt idx="955">
                  <c:v>1.9100000000000001</c:v>
                </c:pt>
                <c:pt idx="956">
                  <c:v>1.9120000000000004</c:v>
                </c:pt>
                <c:pt idx="957">
                  <c:v>1.9140000000000001</c:v>
                </c:pt>
                <c:pt idx="958">
                  <c:v>1.9160000000000001</c:v>
                </c:pt>
                <c:pt idx="959">
                  <c:v>1.9180000000000001</c:v>
                </c:pt>
                <c:pt idx="960">
                  <c:v>1.9200000000000004</c:v>
                </c:pt>
                <c:pt idx="961">
                  <c:v>1.9220000000000004</c:v>
                </c:pt>
                <c:pt idx="962">
                  <c:v>1.9240000000000002</c:v>
                </c:pt>
                <c:pt idx="963">
                  <c:v>1.9260000000000002</c:v>
                </c:pt>
                <c:pt idx="964">
                  <c:v>1.9280000000000002</c:v>
                </c:pt>
                <c:pt idx="965">
                  <c:v>1.9300000000000004</c:v>
                </c:pt>
                <c:pt idx="966">
                  <c:v>1.9320000000000002</c:v>
                </c:pt>
                <c:pt idx="967">
                  <c:v>1.9340000000000002</c:v>
                </c:pt>
                <c:pt idx="968">
                  <c:v>1.9360000000000002</c:v>
                </c:pt>
                <c:pt idx="969">
                  <c:v>1.9380000000000002</c:v>
                </c:pt>
                <c:pt idx="970">
                  <c:v>1.9400000000000004</c:v>
                </c:pt>
                <c:pt idx="971">
                  <c:v>1.9420000000000002</c:v>
                </c:pt>
                <c:pt idx="972">
                  <c:v>1.9440000000000002</c:v>
                </c:pt>
                <c:pt idx="973">
                  <c:v>1.9460000000000002</c:v>
                </c:pt>
                <c:pt idx="974">
                  <c:v>1.9480000000000004</c:v>
                </c:pt>
                <c:pt idx="975">
                  <c:v>1.9500000000000002</c:v>
                </c:pt>
                <c:pt idx="976">
                  <c:v>1.9520000000000002</c:v>
                </c:pt>
                <c:pt idx="977">
                  <c:v>1.954</c:v>
                </c:pt>
                <c:pt idx="978">
                  <c:v>1.9560000000000002</c:v>
                </c:pt>
                <c:pt idx="979">
                  <c:v>1.9580000000000006</c:v>
                </c:pt>
                <c:pt idx="980">
                  <c:v>1.96</c:v>
                </c:pt>
                <c:pt idx="981">
                  <c:v>1.9620000000000002</c:v>
                </c:pt>
                <c:pt idx="982">
                  <c:v>1.9640000000000004</c:v>
                </c:pt>
                <c:pt idx="983">
                  <c:v>1.9660000000000002</c:v>
                </c:pt>
                <c:pt idx="984">
                  <c:v>1.9680000000000002</c:v>
                </c:pt>
                <c:pt idx="985">
                  <c:v>1.9700000000000004</c:v>
                </c:pt>
                <c:pt idx="986">
                  <c:v>1.9720000000000002</c:v>
                </c:pt>
                <c:pt idx="987">
                  <c:v>1.974</c:v>
                </c:pt>
                <c:pt idx="988">
                  <c:v>1.9760000000000004</c:v>
                </c:pt>
                <c:pt idx="989">
                  <c:v>1.9780000000000002</c:v>
                </c:pt>
                <c:pt idx="990">
                  <c:v>1.98</c:v>
                </c:pt>
                <c:pt idx="991">
                  <c:v>1.9820000000000002</c:v>
                </c:pt>
                <c:pt idx="992">
                  <c:v>1.9840000000000004</c:v>
                </c:pt>
                <c:pt idx="993">
                  <c:v>1.986</c:v>
                </c:pt>
                <c:pt idx="994">
                  <c:v>1.9880000000000002</c:v>
                </c:pt>
                <c:pt idx="995">
                  <c:v>1.9900000000000004</c:v>
                </c:pt>
                <c:pt idx="996">
                  <c:v>1.9920000000000002</c:v>
                </c:pt>
                <c:pt idx="997">
                  <c:v>1.9940000000000002</c:v>
                </c:pt>
                <c:pt idx="998">
                  <c:v>1.9960000000000004</c:v>
                </c:pt>
                <c:pt idx="999">
                  <c:v>1.9980000000000002</c:v>
                </c:pt>
                <c:pt idx="1000">
                  <c:v>2</c:v>
                </c:pt>
                <c:pt idx="1001">
                  <c:v>2.0020000000000002</c:v>
                </c:pt>
                <c:pt idx="1002">
                  <c:v>2.004</c:v>
                </c:pt>
                <c:pt idx="1003">
                  <c:v>2.0059999999999998</c:v>
                </c:pt>
                <c:pt idx="1004">
                  <c:v>2.0080000000000005</c:v>
                </c:pt>
                <c:pt idx="1005">
                  <c:v>2.0100000000000007</c:v>
                </c:pt>
                <c:pt idx="1006">
                  <c:v>2.012</c:v>
                </c:pt>
                <c:pt idx="1007">
                  <c:v>2.0140000000000002</c:v>
                </c:pt>
                <c:pt idx="1008">
                  <c:v>2.0160000000000005</c:v>
                </c:pt>
                <c:pt idx="1009">
                  <c:v>2.0180000000000002</c:v>
                </c:pt>
                <c:pt idx="1010">
                  <c:v>2.02</c:v>
                </c:pt>
                <c:pt idx="1011">
                  <c:v>2.0220000000000002</c:v>
                </c:pt>
                <c:pt idx="1012">
                  <c:v>2.024</c:v>
                </c:pt>
                <c:pt idx="1013">
                  <c:v>2.0259999999999998</c:v>
                </c:pt>
                <c:pt idx="1014">
                  <c:v>2.0280000000000005</c:v>
                </c:pt>
                <c:pt idx="1015">
                  <c:v>2.0300000000000002</c:v>
                </c:pt>
                <c:pt idx="1016">
                  <c:v>2.032</c:v>
                </c:pt>
                <c:pt idx="1017">
                  <c:v>2.0340000000000003</c:v>
                </c:pt>
                <c:pt idx="1018">
                  <c:v>2.0360000000000005</c:v>
                </c:pt>
                <c:pt idx="1019">
                  <c:v>2.0380000000000003</c:v>
                </c:pt>
                <c:pt idx="1020">
                  <c:v>2.04</c:v>
                </c:pt>
                <c:pt idx="1021">
                  <c:v>2.0420000000000003</c:v>
                </c:pt>
                <c:pt idx="1022">
                  <c:v>2.044</c:v>
                </c:pt>
                <c:pt idx="1023">
                  <c:v>2.0460000000000003</c:v>
                </c:pt>
                <c:pt idx="1024">
                  <c:v>2.0480000000000005</c:v>
                </c:pt>
                <c:pt idx="1025">
                  <c:v>2.0500000000000003</c:v>
                </c:pt>
                <c:pt idx="1026">
                  <c:v>2.052</c:v>
                </c:pt>
                <c:pt idx="1027">
                  <c:v>2.0540000000000003</c:v>
                </c:pt>
                <c:pt idx="1028">
                  <c:v>2.0560000000000005</c:v>
                </c:pt>
                <c:pt idx="1029">
                  <c:v>2.0579999999999998</c:v>
                </c:pt>
                <c:pt idx="1030">
                  <c:v>2.06</c:v>
                </c:pt>
                <c:pt idx="1031">
                  <c:v>2.0620000000000003</c:v>
                </c:pt>
                <c:pt idx="1032">
                  <c:v>2.0640000000000005</c:v>
                </c:pt>
                <c:pt idx="1033">
                  <c:v>2.0660000000000003</c:v>
                </c:pt>
                <c:pt idx="1034">
                  <c:v>2.0680000000000005</c:v>
                </c:pt>
                <c:pt idx="1035">
                  <c:v>2.0700000000000003</c:v>
                </c:pt>
                <c:pt idx="1036">
                  <c:v>2.0720000000000001</c:v>
                </c:pt>
                <c:pt idx="1037">
                  <c:v>2.0740000000000003</c:v>
                </c:pt>
                <c:pt idx="1038">
                  <c:v>2.0760000000000001</c:v>
                </c:pt>
                <c:pt idx="1039">
                  <c:v>2.0779999999999998</c:v>
                </c:pt>
                <c:pt idx="1040">
                  <c:v>2.08</c:v>
                </c:pt>
                <c:pt idx="1041">
                  <c:v>2.0820000000000007</c:v>
                </c:pt>
                <c:pt idx="1042">
                  <c:v>2.0840000000000001</c:v>
                </c:pt>
                <c:pt idx="1043">
                  <c:v>2.0860000000000003</c:v>
                </c:pt>
                <c:pt idx="1044">
                  <c:v>2.0880000000000005</c:v>
                </c:pt>
                <c:pt idx="1045">
                  <c:v>2.0900000000000003</c:v>
                </c:pt>
                <c:pt idx="1046">
                  <c:v>2.0920000000000001</c:v>
                </c:pt>
                <c:pt idx="1047">
                  <c:v>2.0940000000000003</c:v>
                </c:pt>
                <c:pt idx="1048">
                  <c:v>2.0960000000000001</c:v>
                </c:pt>
                <c:pt idx="1049">
                  <c:v>2.0979999999999999</c:v>
                </c:pt>
                <c:pt idx="1050">
                  <c:v>2.1</c:v>
                </c:pt>
                <c:pt idx="1051">
                  <c:v>2.1020000000000003</c:v>
                </c:pt>
                <c:pt idx="1052">
                  <c:v>2.1040000000000001</c:v>
                </c:pt>
                <c:pt idx="1053">
                  <c:v>2.1060000000000003</c:v>
                </c:pt>
                <c:pt idx="1054">
                  <c:v>2.1080000000000005</c:v>
                </c:pt>
                <c:pt idx="1055">
                  <c:v>2.11</c:v>
                </c:pt>
                <c:pt idx="1056">
                  <c:v>2.1120000000000001</c:v>
                </c:pt>
                <c:pt idx="1057">
                  <c:v>2.1140000000000003</c:v>
                </c:pt>
                <c:pt idx="1058">
                  <c:v>2.1160000000000001</c:v>
                </c:pt>
                <c:pt idx="1059">
                  <c:v>2.1179999999999999</c:v>
                </c:pt>
                <c:pt idx="1060">
                  <c:v>2.1200000000000006</c:v>
                </c:pt>
                <c:pt idx="1061">
                  <c:v>2.1220000000000003</c:v>
                </c:pt>
                <c:pt idx="1062">
                  <c:v>2.1240000000000001</c:v>
                </c:pt>
                <c:pt idx="1063">
                  <c:v>2.1260000000000003</c:v>
                </c:pt>
                <c:pt idx="1064">
                  <c:v>2.1280000000000001</c:v>
                </c:pt>
                <c:pt idx="1065">
                  <c:v>2.13</c:v>
                </c:pt>
                <c:pt idx="1066">
                  <c:v>2.1320000000000001</c:v>
                </c:pt>
                <c:pt idx="1067">
                  <c:v>2.1340000000000003</c:v>
                </c:pt>
                <c:pt idx="1068">
                  <c:v>2.1360000000000001</c:v>
                </c:pt>
                <c:pt idx="1069">
                  <c:v>2.1380000000000003</c:v>
                </c:pt>
                <c:pt idx="1070">
                  <c:v>2.1400000000000006</c:v>
                </c:pt>
                <c:pt idx="1071">
                  <c:v>2.1420000000000003</c:v>
                </c:pt>
                <c:pt idx="1072">
                  <c:v>2.1440000000000001</c:v>
                </c:pt>
                <c:pt idx="1073">
                  <c:v>2.1460000000000004</c:v>
                </c:pt>
                <c:pt idx="1074">
                  <c:v>2.1480000000000001</c:v>
                </c:pt>
                <c:pt idx="1075">
                  <c:v>2.15</c:v>
                </c:pt>
                <c:pt idx="1076">
                  <c:v>2.1520000000000001</c:v>
                </c:pt>
                <c:pt idx="1077">
                  <c:v>2.1540000000000004</c:v>
                </c:pt>
                <c:pt idx="1078">
                  <c:v>2.1560000000000001</c:v>
                </c:pt>
                <c:pt idx="1079">
                  <c:v>2.1580000000000004</c:v>
                </c:pt>
                <c:pt idx="1080">
                  <c:v>2.1600000000000006</c:v>
                </c:pt>
                <c:pt idx="1081">
                  <c:v>2.1620000000000004</c:v>
                </c:pt>
                <c:pt idx="1082">
                  <c:v>2.1640000000000001</c:v>
                </c:pt>
                <c:pt idx="1083">
                  <c:v>2.1660000000000004</c:v>
                </c:pt>
                <c:pt idx="1084">
                  <c:v>2.1680000000000001</c:v>
                </c:pt>
                <c:pt idx="1085">
                  <c:v>2.17</c:v>
                </c:pt>
                <c:pt idx="1086">
                  <c:v>2.1720000000000002</c:v>
                </c:pt>
                <c:pt idx="1087">
                  <c:v>2.1739999999999999</c:v>
                </c:pt>
                <c:pt idx="1088">
                  <c:v>2.1760000000000002</c:v>
                </c:pt>
                <c:pt idx="1089">
                  <c:v>2.1780000000000004</c:v>
                </c:pt>
                <c:pt idx="1090">
                  <c:v>2.1800000000000006</c:v>
                </c:pt>
                <c:pt idx="1091">
                  <c:v>2.1819999999999999</c:v>
                </c:pt>
                <c:pt idx="1092">
                  <c:v>2.1840000000000002</c:v>
                </c:pt>
                <c:pt idx="1093">
                  <c:v>2.1860000000000004</c:v>
                </c:pt>
                <c:pt idx="1094">
                  <c:v>2.1880000000000002</c:v>
                </c:pt>
                <c:pt idx="1095">
                  <c:v>2.19</c:v>
                </c:pt>
                <c:pt idx="1096">
                  <c:v>2.1920000000000002</c:v>
                </c:pt>
                <c:pt idx="1097">
                  <c:v>2.1940000000000004</c:v>
                </c:pt>
                <c:pt idx="1098">
                  <c:v>2.1960000000000002</c:v>
                </c:pt>
                <c:pt idx="1099">
                  <c:v>2.1980000000000004</c:v>
                </c:pt>
                <c:pt idx="1100">
                  <c:v>2.2000000000000002</c:v>
                </c:pt>
                <c:pt idx="1101">
                  <c:v>2.202</c:v>
                </c:pt>
                <c:pt idx="1102">
                  <c:v>2.2040000000000002</c:v>
                </c:pt>
                <c:pt idx="1103">
                  <c:v>2.2060000000000004</c:v>
                </c:pt>
                <c:pt idx="1104">
                  <c:v>2.2079999999999997</c:v>
                </c:pt>
                <c:pt idx="1105">
                  <c:v>2.21</c:v>
                </c:pt>
                <c:pt idx="1106">
                  <c:v>2.2120000000000006</c:v>
                </c:pt>
                <c:pt idx="1107">
                  <c:v>2.2140000000000004</c:v>
                </c:pt>
                <c:pt idx="1108">
                  <c:v>2.2160000000000002</c:v>
                </c:pt>
                <c:pt idx="1109">
                  <c:v>2.2180000000000004</c:v>
                </c:pt>
                <c:pt idx="1110">
                  <c:v>2.2200000000000002</c:v>
                </c:pt>
                <c:pt idx="1111">
                  <c:v>2.222</c:v>
                </c:pt>
                <c:pt idx="1112">
                  <c:v>2.2240000000000002</c:v>
                </c:pt>
                <c:pt idx="1113">
                  <c:v>2.226</c:v>
                </c:pt>
                <c:pt idx="1114">
                  <c:v>2.2279999999999998</c:v>
                </c:pt>
                <c:pt idx="1115">
                  <c:v>2.2300000000000004</c:v>
                </c:pt>
                <c:pt idx="1116">
                  <c:v>2.2320000000000007</c:v>
                </c:pt>
                <c:pt idx="1117">
                  <c:v>2.2340000000000004</c:v>
                </c:pt>
                <c:pt idx="1118">
                  <c:v>2.2360000000000002</c:v>
                </c:pt>
                <c:pt idx="1119">
                  <c:v>2.2380000000000004</c:v>
                </c:pt>
                <c:pt idx="1120">
                  <c:v>2.2400000000000002</c:v>
                </c:pt>
                <c:pt idx="1121">
                  <c:v>2.242</c:v>
                </c:pt>
                <c:pt idx="1122">
                  <c:v>2.2440000000000002</c:v>
                </c:pt>
                <c:pt idx="1123">
                  <c:v>2.246</c:v>
                </c:pt>
                <c:pt idx="1124">
                  <c:v>2.2480000000000002</c:v>
                </c:pt>
                <c:pt idx="1125">
                  <c:v>2.2500000000000004</c:v>
                </c:pt>
                <c:pt idx="1126">
                  <c:v>2.2520000000000007</c:v>
                </c:pt>
                <c:pt idx="1127">
                  <c:v>2.254</c:v>
                </c:pt>
                <c:pt idx="1128">
                  <c:v>2.2560000000000002</c:v>
                </c:pt>
                <c:pt idx="1129">
                  <c:v>2.2580000000000005</c:v>
                </c:pt>
                <c:pt idx="1130">
                  <c:v>2.2600000000000002</c:v>
                </c:pt>
                <c:pt idx="1131">
                  <c:v>2.262</c:v>
                </c:pt>
                <c:pt idx="1132">
                  <c:v>2.2640000000000002</c:v>
                </c:pt>
                <c:pt idx="1133">
                  <c:v>2.266</c:v>
                </c:pt>
                <c:pt idx="1134">
                  <c:v>2.2680000000000002</c:v>
                </c:pt>
                <c:pt idx="1135">
                  <c:v>2.2700000000000005</c:v>
                </c:pt>
                <c:pt idx="1136">
                  <c:v>2.2720000000000002</c:v>
                </c:pt>
                <c:pt idx="1137">
                  <c:v>2.274</c:v>
                </c:pt>
                <c:pt idx="1138">
                  <c:v>2.2760000000000002</c:v>
                </c:pt>
                <c:pt idx="1139">
                  <c:v>2.2780000000000005</c:v>
                </c:pt>
                <c:pt idx="1140">
                  <c:v>2.2799999999999998</c:v>
                </c:pt>
                <c:pt idx="1141">
                  <c:v>2.282</c:v>
                </c:pt>
                <c:pt idx="1142">
                  <c:v>2.2840000000000003</c:v>
                </c:pt>
                <c:pt idx="1143">
                  <c:v>2.2860000000000005</c:v>
                </c:pt>
                <c:pt idx="1144">
                  <c:v>2.2880000000000003</c:v>
                </c:pt>
                <c:pt idx="1145">
                  <c:v>2.2900000000000005</c:v>
                </c:pt>
                <c:pt idx="1146">
                  <c:v>2.2920000000000003</c:v>
                </c:pt>
                <c:pt idx="1147">
                  <c:v>2.294</c:v>
                </c:pt>
                <c:pt idx="1148">
                  <c:v>2.2960000000000003</c:v>
                </c:pt>
                <c:pt idx="1149">
                  <c:v>2.298</c:v>
                </c:pt>
                <c:pt idx="1150">
                  <c:v>2.2999999999999998</c:v>
                </c:pt>
                <c:pt idx="1151">
                  <c:v>2.302</c:v>
                </c:pt>
                <c:pt idx="1152">
                  <c:v>2.3040000000000003</c:v>
                </c:pt>
                <c:pt idx="1153">
                  <c:v>2.3060000000000005</c:v>
                </c:pt>
                <c:pt idx="1154">
                  <c:v>2.3080000000000003</c:v>
                </c:pt>
                <c:pt idx="1155">
                  <c:v>2.3100000000000005</c:v>
                </c:pt>
                <c:pt idx="1156">
                  <c:v>2.3120000000000003</c:v>
                </c:pt>
                <c:pt idx="1157">
                  <c:v>2.3140000000000001</c:v>
                </c:pt>
                <c:pt idx="1158">
                  <c:v>2.3160000000000003</c:v>
                </c:pt>
                <c:pt idx="1159">
                  <c:v>2.3180000000000001</c:v>
                </c:pt>
                <c:pt idx="1160">
                  <c:v>2.3199999999999998</c:v>
                </c:pt>
                <c:pt idx="1161">
                  <c:v>2.3220000000000001</c:v>
                </c:pt>
                <c:pt idx="1162">
                  <c:v>2.3240000000000003</c:v>
                </c:pt>
                <c:pt idx="1163">
                  <c:v>2.3260000000000001</c:v>
                </c:pt>
                <c:pt idx="1164">
                  <c:v>2.3280000000000003</c:v>
                </c:pt>
                <c:pt idx="1165">
                  <c:v>2.3300000000000005</c:v>
                </c:pt>
                <c:pt idx="1166">
                  <c:v>2.3320000000000003</c:v>
                </c:pt>
                <c:pt idx="1167">
                  <c:v>2.3340000000000001</c:v>
                </c:pt>
                <c:pt idx="1168">
                  <c:v>2.3360000000000003</c:v>
                </c:pt>
                <c:pt idx="1169">
                  <c:v>2.3380000000000001</c:v>
                </c:pt>
                <c:pt idx="1170">
                  <c:v>2.34</c:v>
                </c:pt>
                <c:pt idx="1171">
                  <c:v>2.3420000000000005</c:v>
                </c:pt>
                <c:pt idx="1172">
                  <c:v>2.3440000000000003</c:v>
                </c:pt>
                <c:pt idx="1173">
                  <c:v>2.3460000000000001</c:v>
                </c:pt>
                <c:pt idx="1174">
                  <c:v>2.3480000000000003</c:v>
                </c:pt>
                <c:pt idx="1175">
                  <c:v>2.3500000000000005</c:v>
                </c:pt>
                <c:pt idx="1176">
                  <c:v>2.3519999999999999</c:v>
                </c:pt>
                <c:pt idx="1177">
                  <c:v>2.3540000000000001</c:v>
                </c:pt>
                <c:pt idx="1178">
                  <c:v>2.3560000000000003</c:v>
                </c:pt>
                <c:pt idx="1179">
                  <c:v>2.3580000000000001</c:v>
                </c:pt>
                <c:pt idx="1180">
                  <c:v>2.3600000000000003</c:v>
                </c:pt>
                <c:pt idx="1181">
                  <c:v>2.3620000000000005</c:v>
                </c:pt>
                <c:pt idx="1182">
                  <c:v>2.3640000000000003</c:v>
                </c:pt>
                <c:pt idx="1183">
                  <c:v>2.3660000000000001</c:v>
                </c:pt>
                <c:pt idx="1184">
                  <c:v>2.3680000000000003</c:v>
                </c:pt>
                <c:pt idx="1185">
                  <c:v>2.37</c:v>
                </c:pt>
                <c:pt idx="1186">
                  <c:v>2.3719999999999999</c:v>
                </c:pt>
                <c:pt idx="1187">
                  <c:v>2.3740000000000001</c:v>
                </c:pt>
                <c:pt idx="1188">
                  <c:v>2.3760000000000003</c:v>
                </c:pt>
                <c:pt idx="1189">
                  <c:v>2.3780000000000001</c:v>
                </c:pt>
                <c:pt idx="1190">
                  <c:v>2.3800000000000003</c:v>
                </c:pt>
                <c:pt idx="1191">
                  <c:v>2.3820000000000006</c:v>
                </c:pt>
                <c:pt idx="1192">
                  <c:v>2.3840000000000003</c:v>
                </c:pt>
                <c:pt idx="1193">
                  <c:v>2.3860000000000001</c:v>
                </c:pt>
                <c:pt idx="1194">
                  <c:v>2.3880000000000003</c:v>
                </c:pt>
                <c:pt idx="1195">
                  <c:v>2.39</c:v>
                </c:pt>
                <c:pt idx="1196">
                  <c:v>2.3919999999999999</c:v>
                </c:pt>
                <c:pt idx="1197">
                  <c:v>2.3940000000000001</c:v>
                </c:pt>
                <c:pt idx="1198">
                  <c:v>2.3959999999999999</c:v>
                </c:pt>
                <c:pt idx="1199">
                  <c:v>2.3980000000000001</c:v>
                </c:pt>
                <c:pt idx="1200">
                  <c:v>2.4000000000000004</c:v>
                </c:pt>
                <c:pt idx="1201">
                  <c:v>2.4020000000000006</c:v>
                </c:pt>
                <c:pt idx="1202">
                  <c:v>2.4040000000000004</c:v>
                </c:pt>
                <c:pt idx="1203">
                  <c:v>2.4060000000000001</c:v>
                </c:pt>
                <c:pt idx="1204">
                  <c:v>2.4080000000000004</c:v>
                </c:pt>
                <c:pt idx="1205">
                  <c:v>2.41</c:v>
                </c:pt>
                <c:pt idx="1206">
                  <c:v>2.4119999999999999</c:v>
                </c:pt>
                <c:pt idx="1207">
                  <c:v>2.4140000000000001</c:v>
                </c:pt>
                <c:pt idx="1208">
                  <c:v>2.4160000000000004</c:v>
                </c:pt>
                <c:pt idx="1209">
                  <c:v>2.4180000000000001</c:v>
                </c:pt>
                <c:pt idx="1210">
                  <c:v>2.4200000000000004</c:v>
                </c:pt>
                <c:pt idx="1211">
                  <c:v>2.4220000000000006</c:v>
                </c:pt>
                <c:pt idx="1212">
                  <c:v>2.4239999999999999</c:v>
                </c:pt>
                <c:pt idx="1213">
                  <c:v>2.4260000000000002</c:v>
                </c:pt>
                <c:pt idx="1214">
                  <c:v>2.4280000000000004</c:v>
                </c:pt>
                <c:pt idx="1215">
                  <c:v>2.4300000000000002</c:v>
                </c:pt>
                <c:pt idx="1216">
                  <c:v>2.4319999999999999</c:v>
                </c:pt>
                <c:pt idx="1217">
                  <c:v>2.4340000000000006</c:v>
                </c:pt>
                <c:pt idx="1218">
                  <c:v>2.4360000000000004</c:v>
                </c:pt>
                <c:pt idx="1219">
                  <c:v>2.4380000000000002</c:v>
                </c:pt>
                <c:pt idx="1220">
                  <c:v>2.4400000000000004</c:v>
                </c:pt>
                <c:pt idx="1221">
                  <c:v>2.4420000000000002</c:v>
                </c:pt>
                <c:pt idx="1222">
                  <c:v>2.444</c:v>
                </c:pt>
                <c:pt idx="1223">
                  <c:v>2.4460000000000002</c:v>
                </c:pt>
                <c:pt idx="1224">
                  <c:v>2.4480000000000004</c:v>
                </c:pt>
                <c:pt idx="1225">
                  <c:v>2.4499999999999997</c:v>
                </c:pt>
                <c:pt idx="1226">
                  <c:v>2.4520000000000004</c:v>
                </c:pt>
                <c:pt idx="1227">
                  <c:v>2.4540000000000006</c:v>
                </c:pt>
                <c:pt idx="1228">
                  <c:v>2.4560000000000004</c:v>
                </c:pt>
                <c:pt idx="1229">
                  <c:v>2.4580000000000002</c:v>
                </c:pt>
                <c:pt idx="1230">
                  <c:v>2.4600000000000004</c:v>
                </c:pt>
                <c:pt idx="1231">
                  <c:v>2.4620000000000002</c:v>
                </c:pt>
                <c:pt idx="1232">
                  <c:v>2.464</c:v>
                </c:pt>
                <c:pt idx="1233">
                  <c:v>2.4660000000000002</c:v>
                </c:pt>
                <c:pt idx="1234">
                  <c:v>2.468</c:v>
                </c:pt>
                <c:pt idx="1235">
                  <c:v>2.4699999999999998</c:v>
                </c:pt>
                <c:pt idx="1236">
                  <c:v>2.4720000000000004</c:v>
                </c:pt>
                <c:pt idx="1237">
                  <c:v>2.4740000000000006</c:v>
                </c:pt>
                <c:pt idx="1238">
                  <c:v>2.476</c:v>
                </c:pt>
                <c:pt idx="1239">
                  <c:v>2.4780000000000002</c:v>
                </c:pt>
                <c:pt idx="1240">
                  <c:v>2.4800000000000004</c:v>
                </c:pt>
                <c:pt idx="1241">
                  <c:v>2.4820000000000002</c:v>
                </c:pt>
                <c:pt idx="1242">
                  <c:v>2.484</c:v>
                </c:pt>
                <c:pt idx="1243">
                  <c:v>2.4860000000000002</c:v>
                </c:pt>
                <c:pt idx="1244">
                  <c:v>2.488</c:v>
                </c:pt>
                <c:pt idx="1245">
                  <c:v>2.4900000000000002</c:v>
                </c:pt>
                <c:pt idx="1246">
                  <c:v>2.4920000000000004</c:v>
                </c:pt>
                <c:pt idx="1247">
                  <c:v>2.4940000000000002</c:v>
                </c:pt>
                <c:pt idx="1248">
                  <c:v>2.496</c:v>
                </c:pt>
                <c:pt idx="1249">
                  <c:v>2.4980000000000002</c:v>
                </c:pt>
                <c:pt idx="1250">
                  <c:v>2.5000000000000004</c:v>
                </c:pt>
                <c:pt idx="1251">
                  <c:v>2.5020000000000002</c:v>
                </c:pt>
                <c:pt idx="1252">
                  <c:v>2.504</c:v>
                </c:pt>
                <c:pt idx="1253">
                  <c:v>2.5060000000000002</c:v>
                </c:pt>
                <c:pt idx="1254">
                  <c:v>2.5080000000000005</c:v>
                </c:pt>
                <c:pt idx="1255">
                  <c:v>2.5100000000000002</c:v>
                </c:pt>
                <c:pt idx="1256">
                  <c:v>2.5120000000000005</c:v>
                </c:pt>
                <c:pt idx="1257">
                  <c:v>2.5140000000000002</c:v>
                </c:pt>
                <c:pt idx="1258">
                  <c:v>2.516</c:v>
                </c:pt>
                <c:pt idx="1259">
                  <c:v>2.5180000000000002</c:v>
                </c:pt>
                <c:pt idx="1260">
                  <c:v>2.5200000000000005</c:v>
                </c:pt>
                <c:pt idx="1261">
                  <c:v>2.5219999999999998</c:v>
                </c:pt>
                <c:pt idx="1262">
                  <c:v>2.524</c:v>
                </c:pt>
                <c:pt idx="1263">
                  <c:v>2.5260000000000007</c:v>
                </c:pt>
                <c:pt idx="1264">
                  <c:v>2.5280000000000005</c:v>
                </c:pt>
                <c:pt idx="1265">
                  <c:v>2.5300000000000002</c:v>
                </c:pt>
                <c:pt idx="1266">
                  <c:v>2.5320000000000005</c:v>
                </c:pt>
                <c:pt idx="1267">
                  <c:v>2.5340000000000003</c:v>
                </c:pt>
                <c:pt idx="1268">
                  <c:v>2.536</c:v>
                </c:pt>
                <c:pt idx="1269">
                  <c:v>2.5380000000000003</c:v>
                </c:pt>
                <c:pt idx="1270">
                  <c:v>2.54</c:v>
                </c:pt>
                <c:pt idx="1271">
                  <c:v>2.5419999999999998</c:v>
                </c:pt>
                <c:pt idx="1272">
                  <c:v>2.544</c:v>
                </c:pt>
                <c:pt idx="1273">
                  <c:v>2.5460000000000007</c:v>
                </c:pt>
                <c:pt idx="1274">
                  <c:v>2.548</c:v>
                </c:pt>
                <c:pt idx="1275">
                  <c:v>2.5500000000000003</c:v>
                </c:pt>
                <c:pt idx="1276">
                  <c:v>2.5520000000000005</c:v>
                </c:pt>
                <c:pt idx="1277">
                  <c:v>2.5540000000000003</c:v>
                </c:pt>
                <c:pt idx="1278">
                  <c:v>2.556</c:v>
                </c:pt>
                <c:pt idx="1279">
                  <c:v>2.5580000000000003</c:v>
                </c:pt>
                <c:pt idx="1280">
                  <c:v>2.56</c:v>
                </c:pt>
                <c:pt idx="1281">
                  <c:v>2.5619999999999998</c:v>
                </c:pt>
                <c:pt idx="1282">
                  <c:v>2.5640000000000005</c:v>
                </c:pt>
                <c:pt idx="1283">
                  <c:v>2.5660000000000003</c:v>
                </c:pt>
                <c:pt idx="1284">
                  <c:v>2.5680000000000001</c:v>
                </c:pt>
                <c:pt idx="1285">
                  <c:v>2.5700000000000003</c:v>
                </c:pt>
                <c:pt idx="1286">
                  <c:v>2.5720000000000005</c:v>
                </c:pt>
                <c:pt idx="1287">
                  <c:v>2.5739999999999998</c:v>
                </c:pt>
                <c:pt idx="1288">
                  <c:v>2.5760000000000001</c:v>
                </c:pt>
                <c:pt idx="1289">
                  <c:v>2.5780000000000003</c:v>
                </c:pt>
                <c:pt idx="1290">
                  <c:v>2.58</c:v>
                </c:pt>
                <c:pt idx="1291">
                  <c:v>2.5820000000000003</c:v>
                </c:pt>
                <c:pt idx="1292">
                  <c:v>2.5840000000000005</c:v>
                </c:pt>
                <c:pt idx="1293">
                  <c:v>2.5860000000000003</c:v>
                </c:pt>
                <c:pt idx="1294">
                  <c:v>2.5880000000000001</c:v>
                </c:pt>
                <c:pt idx="1295">
                  <c:v>2.5900000000000003</c:v>
                </c:pt>
                <c:pt idx="1296">
                  <c:v>2.5920000000000001</c:v>
                </c:pt>
                <c:pt idx="1297">
                  <c:v>2.5939999999999999</c:v>
                </c:pt>
                <c:pt idx="1298">
                  <c:v>2.5960000000000001</c:v>
                </c:pt>
                <c:pt idx="1299">
                  <c:v>2.5980000000000003</c:v>
                </c:pt>
                <c:pt idx="1300">
                  <c:v>2.6000000000000005</c:v>
                </c:pt>
                <c:pt idx="1301">
                  <c:v>2.6020000000000003</c:v>
                </c:pt>
                <c:pt idx="1302">
                  <c:v>2.6040000000000005</c:v>
                </c:pt>
                <c:pt idx="1303">
                  <c:v>2.6060000000000003</c:v>
                </c:pt>
                <c:pt idx="1304">
                  <c:v>2.6080000000000001</c:v>
                </c:pt>
                <c:pt idx="1305">
                  <c:v>2.6100000000000003</c:v>
                </c:pt>
                <c:pt idx="1306">
                  <c:v>2.6120000000000001</c:v>
                </c:pt>
                <c:pt idx="1307">
                  <c:v>2.6139999999999999</c:v>
                </c:pt>
                <c:pt idx="1308">
                  <c:v>2.6160000000000001</c:v>
                </c:pt>
                <c:pt idx="1309">
                  <c:v>2.6180000000000003</c:v>
                </c:pt>
                <c:pt idx="1310">
                  <c:v>2.62</c:v>
                </c:pt>
                <c:pt idx="1311">
                  <c:v>2.6220000000000003</c:v>
                </c:pt>
                <c:pt idx="1312">
                  <c:v>2.6240000000000006</c:v>
                </c:pt>
                <c:pt idx="1313">
                  <c:v>2.6260000000000003</c:v>
                </c:pt>
                <c:pt idx="1314">
                  <c:v>2.6280000000000001</c:v>
                </c:pt>
                <c:pt idx="1315">
                  <c:v>2.6300000000000003</c:v>
                </c:pt>
                <c:pt idx="1316">
                  <c:v>2.6320000000000001</c:v>
                </c:pt>
                <c:pt idx="1317">
                  <c:v>2.6339999999999999</c:v>
                </c:pt>
                <c:pt idx="1318">
                  <c:v>2.6360000000000001</c:v>
                </c:pt>
                <c:pt idx="1319">
                  <c:v>2.6380000000000003</c:v>
                </c:pt>
                <c:pt idx="1320">
                  <c:v>2.64</c:v>
                </c:pt>
                <c:pt idx="1321">
                  <c:v>2.6420000000000003</c:v>
                </c:pt>
                <c:pt idx="1322">
                  <c:v>2.6440000000000006</c:v>
                </c:pt>
                <c:pt idx="1323">
                  <c:v>2.6459999999999999</c:v>
                </c:pt>
                <c:pt idx="1324">
                  <c:v>2.6480000000000001</c:v>
                </c:pt>
                <c:pt idx="1325">
                  <c:v>2.6500000000000004</c:v>
                </c:pt>
                <c:pt idx="1326">
                  <c:v>2.6520000000000001</c:v>
                </c:pt>
                <c:pt idx="1327">
                  <c:v>2.6539999999999999</c:v>
                </c:pt>
                <c:pt idx="1328">
                  <c:v>2.6560000000000006</c:v>
                </c:pt>
                <c:pt idx="1329">
                  <c:v>2.6580000000000004</c:v>
                </c:pt>
                <c:pt idx="1330">
                  <c:v>2.66</c:v>
                </c:pt>
                <c:pt idx="1331">
                  <c:v>2.6620000000000004</c:v>
                </c:pt>
                <c:pt idx="1332">
                  <c:v>2.6640000000000001</c:v>
                </c:pt>
                <c:pt idx="1333">
                  <c:v>2.6659999999999999</c:v>
                </c:pt>
                <c:pt idx="1334">
                  <c:v>2.6680000000000001</c:v>
                </c:pt>
                <c:pt idx="1335">
                  <c:v>2.6700000000000004</c:v>
                </c:pt>
                <c:pt idx="1336">
                  <c:v>2.6719999999999997</c:v>
                </c:pt>
                <c:pt idx="1337">
                  <c:v>2.6740000000000004</c:v>
                </c:pt>
                <c:pt idx="1338">
                  <c:v>2.6760000000000006</c:v>
                </c:pt>
                <c:pt idx="1339">
                  <c:v>2.6780000000000004</c:v>
                </c:pt>
                <c:pt idx="1340">
                  <c:v>2.68</c:v>
                </c:pt>
                <c:pt idx="1341">
                  <c:v>2.6820000000000004</c:v>
                </c:pt>
                <c:pt idx="1342">
                  <c:v>2.6840000000000002</c:v>
                </c:pt>
                <c:pt idx="1343">
                  <c:v>2.6859999999999999</c:v>
                </c:pt>
                <c:pt idx="1344">
                  <c:v>2.6880000000000002</c:v>
                </c:pt>
                <c:pt idx="1345">
                  <c:v>2.69</c:v>
                </c:pt>
                <c:pt idx="1346">
                  <c:v>2.6920000000000002</c:v>
                </c:pt>
                <c:pt idx="1347">
                  <c:v>2.6940000000000004</c:v>
                </c:pt>
                <c:pt idx="1348">
                  <c:v>2.6960000000000006</c:v>
                </c:pt>
                <c:pt idx="1349">
                  <c:v>2.6980000000000004</c:v>
                </c:pt>
                <c:pt idx="1350">
                  <c:v>2.7</c:v>
                </c:pt>
                <c:pt idx="1351">
                  <c:v>2.7020000000000004</c:v>
                </c:pt>
                <c:pt idx="1352">
                  <c:v>2.7040000000000002</c:v>
                </c:pt>
                <c:pt idx="1353">
                  <c:v>2.706</c:v>
                </c:pt>
                <c:pt idx="1354">
                  <c:v>2.7080000000000002</c:v>
                </c:pt>
                <c:pt idx="1355">
                  <c:v>2.71</c:v>
                </c:pt>
                <c:pt idx="1356">
                  <c:v>2.7120000000000002</c:v>
                </c:pt>
                <c:pt idx="1357">
                  <c:v>2.7140000000000004</c:v>
                </c:pt>
                <c:pt idx="1358">
                  <c:v>2.7160000000000006</c:v>
                </c:pt>
                <c:pt idx="1359">
                  <c:v>2.718</c:v>
                </c:pt>
                <c:pt idx="1360">
                  <c:v>2.72</c:v>
                </c:pt>
                <c:pt idx="1361">
                  <c:v>2.7220000000000004</c:v>
                </c:pt>
                <c:pt idx="1362">
                  <c:v>2.7240000000000002</c:v>
                </c:pt>
                <c:pt idx="1363">
                  <c:v>2.726</c:v>
                </c:pt>
                <c:pt idx="1364">
                  <c:v>2.7280000000000002</c:v>
                </c:pt>
                <c:pt idx="1365">
                  <c:v>2.7300000000000004</c:v>
                </c:pt>
                <c:pt idx="1366">
                  <c:v>2.7320000000000002</c:v>
                </c:pt>
                <c:pt idx="1367">
                  <c:v>2.7340000000000004</c:v>
                </c:pt>
                <c:pt idx="1368">
                  <c:v>2.7360000000000002</c:v>
                </c:pt>
                <c:pt idx="1369">
                  <c:v>2.738</c:v>
                </c:pt>
                <c:pt idx="1370">
                  <c:v>2.74</c:v>
                </c:pt>
                <c:pt idx="1371">
                  <c:v>2.7420000000000004</c:v>
                </c:pt>
                <c:pt idx="1372">
                  <c:v>2.7440000000000002</c:v>
                </c:pt>
                <c:pt idx="1373">
                  <c:v>2.746</c:v>
                </c:pt>
                <c:pt idx="1374">
                  <c:v>2.7480000000000002</c:v>
                </c:pt>
                <c:pt idx="1375">
                  <c:v>2.7500000000000004</c:v>
                </c:pt>
                <c:pt idx="1376">
                  <c:v>2.7520000000000002</c:v>
                </c:pt>
                <c:pt idx="1377">
                  <c:v>2.7540000000000004</c:v>
                </c:pt>
                <c:pt idx="1378">
                  <c:v>2.7560000000000002</c:v>
                </c:pt>
                <c:pt idx="1379">
                  <c:v>2.758</c:v>
                </c:pt>
                <c:pt idx="1380">
                  <c:v>2.7600000000000002</c:v>
                </c:pt>
                <c:pt idx="1381">
                  <c:v>2.762</c:v>
                </c:pt>
                <c:pt idx="1382">
                  <c:v>2.7639999999999998</c:v>
                </c:pt>
                <c:pt idx="1383">
                  <c:v>2.766</c:v>
                </c:pt>
                <c:pt idx="1384">
                  <c:v>2.7680000000000002</c:v>
                </c:pt>
                <c:pt idx="1385">
                  <c:v>2.7700000000000005</c:v>
                </c:pt>
                <c:pt idx="1386">
                  <c:v>2.7720000000000002</c:v>
                </c:pt>
                <c:pt idx="1387">
                  <c:v>2.7740000000000005</c:v>
                </c:pt>
                <c:pt idx="1388">
                  <c:v>2.7760000000000002</c:v>
                </c:pt>
                <c:pt idx="1389">
                  <c:v>2.778</c:v>
                </c:pt>
                <c:pt idx="1390">
                  <c:v>2.7800000000000002</c:v>
                </c:pt>
                <c:pt idx="1391">
                  <c:v>2.782</c:v>
                </c:pt>
                <c:pt idx="1392">
                  <c:v>2.7839999999999998</c:v>
                </c:pt>
                <c:pt idx="1393">
                  <c:v>2.7860000000000005</c:v>
                </c:pt>
                <c:pt idx="1394">
                  <c:v>2.7880000000000003</c:v>
                </c:pt>
                <c:pt idx="1395">
                  <c:v>2.79</c:v>
                </c:pt>
                <c:pt idx="1396">
                  <c:v>2.7920000000000003</c:v>
                </c:pt>
                <c:pt idx="1397">
                  <c:v>2.7940000000000005</c:v>
                </c:pt>
                <c:pt idx="1398">
                  <c:v>2.7960000000000003</c:v>
                </c:pt>
                <c:pt idx="1399">
                  <c:v>2.798</c:v>
                </c:pt>
                <c:pt idx="1400">
                  <c:v>2.8000000000000003</c:v>
                </c:pt>
                <c:pt idx="1401">
                  <c:v>2.802</c:v>
                </c:pt>
                <c:pt idx="1402">
                  <c:v>2.8040000000000003</c:v>
                </c:pt>
                <c:pt idx="1403">
                  <c:v>2.8060000000000005</c:v>
                </c:pt>
                <c:pt idx="1404">
                  <c:v>2.8080000000000003</c:v>
                </c:pt>
                <c:pt idx="1405">
                  <c:v>2.81</c:v>
                </c:pt>
                <c:pt idx="1406">
                  <c:v>2.8120000000000003</c:v>
                </c:pt>
                <c:pt idx="1407">
                  <c:v>2.8140000000000001</c:v>
                </c:pt>
                <c:pt idx="1408">
                  <c:v>2.8160000000000003</c:v>
                </c:pt>
                <c:pt idx="1409">
                  <c:v>2.8180000000000001</c:v>
                </c:pt>
                <c:pt idx="1410">
                  <c:v>2.8200000000000003</c:v>
                </c:pt>
                <c:pt idx="1411">
                  <c:v>2.8220000000000005</c:v>
                </c:pt>
                <c:pt idx="1412">
                  <c:v>2.8240000000000003</c:v>
                </c:pt>
                <c:pt idx="1413">
                  <c:v>2.8260000000000005</c:v>
                </c:pt>
                <c:pt idx="1414">
                  <c:v>2.8280000000000003</c:v>
                </c:pt>
                <c:pt idx="1415">
                  <c:v>2.83</c:v>
                </c:pt>
                <c:pt idx="1416">
                  <c:v>2.8320000000000003</c:v>
                </c:pt>
                <c:pt idx="1417">
                  <c:v>2.8340000000000001</c:v>
                </c:pt>
                <c:pt idx="1418">
                  <c:v>2.8359999999999999</c:v>
                </c:pt>
                <c:pt idx="1419">
                  <c:v>2.8380000000000001</c:v>
                </c:pt>
                <c:pt idx="1420">
                  <c:v>2.84</c:v>
                </c:pt>
                <c:pt idx="1421">
                  <c:v>2.8420000000000005</c:v>
                </c:pt>
                <c:pt idx="1422">
                  <c:v>2.8440000000000003</c:v>
                </c:pt>
                <c:pt idx="1423">
                  <c:v>2.8460000000000005</c:v>
                </c:pt>
                <c:pt idx="1424">
                  <c:v>2.8480000000000003</c:v>
                </c:pt>
                <c:pt idx="1425">
                  <c:v>2.85</c:v>
                </c:pt>
                <c:pt idx="1426">
                  <c:v>2.8520000000000003</c:v>
                </c:pt>
                <c:pt idx="1427">
                  <c:v>2.8540000000000001</c:v>
                </c:pt>
                <c:pt idx="1428">
                  <c:v>2.8559999999999999</c:v>
                </c:pt>
                <c:pt idx="1429">
                  <c:v>2.8580000000000001</c:v>
                </c:pt>
                <c:pt idx="1430">
                  <c:v>2.8600000000000003</c:v>
                </c:pt>
                <c:pt idx="1431">
                  <c:v>2.8620000000000001</c:v>
                </c:pt>
                <c:pt idx="1432">
                  <c:v>2.8640000000000003</c:v>
                </c:pt>
                <c:pt idx="1433">
                  <c:v>2.8660000000000001</c:v>
                </c:pt>
                <c:pt idx="1434">
                  <c:v>2.8680000000000003</c:v>
                </c:pt>
                <c:pt idx="1435">
                  <c:v>2.87</c:v>
                </c:pt>
                <c:pt idx="1436">
                  <c:v>2.8720000000000003</c:v>
                </c:pt>
                <c:pt idx="1437">
                  <c:v>2.8740000000000001</c:v>
                </c:pt>
                <c:pt idx="1438">
                  <c:v>2.8759999999999999</c:v>
                </c:pt>
                <c:pt idx="1439">
                  <c:v>2.8780000000000006</c:v>
                </c:pt>
                <c:pt idx="1440">
                  <c:v>2.8800000000000003</c:v>
                </c:pt>
                <c:pt idx="1441">
                  <c:v>2.8820000000000001</c:v>
                </c:pt>
                <c:pt idx="1442">
                  <c:v>2.8840000000000003</c:v>
                </c:pt>
                <c:pt idx="1443">
                  <c:v>2.8860000000000001</c:v>
                </c:pt>
                <c:pt idx="1444">
                  <c:v>2.8880000000000003</c:v>
                </c:pt>
                <c:pt idx="1445">
                  <c:v>2.89</c:v>
                </c:pt>
                <c:pt idx="1446">
                  <c:v>2.8920000000000003</c:v>
                </c:pt>
                <c:pt idx="1447">
                  <c:v>2.8940000000000001</c:v>
                </c:pt>
                <c:pt idx="1448">
                  <c:v>2.8960000000000004</c:v>
                </c:pt>
                <c:pt idx="1449">
                  <c:v>2.8980000000000006</c:v>
                </c:pt>
                <c:pt idx="1450">
                  <c:v>2.9000000000000004</c:v>
                </c:pt>
                <c:pt idx="1451">
                  <c:v>2.9020000000000001</c:v>
                </c:pt>
                <c:pt idx="1452">
                  <c:v>2.9040000000000004</c:v>
                </c:pt>
                <c:pt idx="1453">
                  <c:v>2.9060000000000001</c:v>
                </c:pt>
                <c:pt idx="1454">
                  <c:v>2.9079999999999999</c:v>
                </c:pt>
                <c:pt idx="1455">
                  <c:v>2.91</c:v>
                </c:pt>
                <c:pt idx="1456">
                  <c:v>2.9119999999999999</c:v>
                </c:pt>
                <c:pt idx="1457">
                  <c:v>2.9140000000000001</c:v>
                </c:pt>
                <c:pt idx="1458">
                  <c:v>2.9160000000000004</c:v>
                </c:pt>
                <c:pt idx="1459">
                  <c:v>2.9180000000000006</c:v>
                </c:pt>
                <c:pt idx="1460">
                  <c:v>2.9200000000000004</c:v>
                </c:pt>
                <c:pt idx="1461">
                  <c:v>2.9220000000000002</c:v>
                </c:pt>
                <c:pt idx="1462">
                  <c:v>2.9240000000000004</c:v>
                </c:pt>
                <c:pt idx="1463">
                  <c:v>2.9260000000000002</c:v>
                </c:pt>
                <c:pt idx="1464">
                  <c:v>2.9279999999999999</c:v>
                </c:pt>
                <c:pt idx="1465">
                  <c:v>2.93</c:v>
                </c:pt>
                <c:pt idx="1466">
                  <c:v>2.9319999999999999</c:v>
                </c:pt>
                <c:pt idx="1467">
                  <c:v>2.9340000000000002</c:v>
                </c:pt>
                <c:pt idx="1468">
                  <c:v>2.9360000000000004</c:v>
                </c:pt>
                <c:pt idx="1469">
                  <c:v>2.9380000000000002</c:v>
                </c:pt>
                <c:pt idx="1470">
                  <c:v>2.9400000000000004</c:v>
                </c:pt>
                <c:pt idx="1471">
                  <c:v>2.9420000000000002</c:v>
                </c:pt>
                <c:pt idx="1472">
                  <c:v>2.9440000000000004</c:v>
                </c:pt>
                <c:pt idx="1473">
                  <c:v>2.9460000000000002</c:v>
                </c:pt>
                <c:pt idx="1474">
                  <c:v>2.948</c:v>
                </c:pt>
                <c:pt idx="1475">
                  <c:v>2.95</c:v>
                </c:pt>
                <c:pt idx="1476">
                  <c:v>2.9520000000000004</c:v>
                </c:pt>
                <c:pt idx="1477">
                  <c:v>2.9540000000000002</c:v>
                </c:pt>
                <c:pt idx="1478">
                  <c:v>2.9560000000000004</c:v>
                </c:pt>
                <c:pt idx="1479">
                  <c:v>2.9580000000000002</c:v>
                </c:pt>
                <c:pt idx="1480">
                  <c:v>2.96</c:v>
                </c:pt>
                <c:pt idx="1481">
                  <c:v>2.9620000000000002</c:v>
                </c:pt>
                <c:pt idx="1482">
                  <c:v>2.964</c:v>
                </c:pt>
                <c:pt idx="1483">
                  <c:v>2.9660000000000002</c:v>
                </c:pt>
                <c:pt idx="1484">
                  <c:v>2.968</c:v>
                </c:pt>
                <c:pt idx="1485">
                  <c:v>2.9700000000000006</c:v>
                </c:pt>
                <c:pt idx="1486">
                  <c:v>2.9720000000000004</c:v>
                </c:pt>
                <c:pt idx="1487">
                  <c:v>2.9740000000000002</c:v>
                </c:pt>
                <c:pt idx="1488">
                  <c:v>2.9760000000000004</c:v>
                </c:pt>
                <c:pt idx="1489">
                  <c:v>2.9780000000000002</c:v>
                </c:pt>
                <c:pt idx="1490">
                  <c:v>2.98</c:v>
                </c:pt>
                <c:pt idx="1491">
                  <c:v>2.9820000000000002</c:v>
                </c:pt>
                <c:pt idx="1492">
                  <c:v>2.984</c:v>
                </c:pt>
                <c:pt idx="1493">
                  <c:v>2.9860000000000002</c:v>
                </c:pt>
                <c:pt idx="1494">
                  <c:v>2.988</c:v>
                </c:pt>
                <c:pt idx="1495">
                  <c:v>2.9900000000000007</c:v>
                </c:pt>
                <c:pt idx="1496">
                  <c:v>2.9920000000000004</c:v>
                </c:pt>
                <c:pt idx="1497">
                  <c:v>2.9940000000000002</c:v>
                </c:pt>
                <c:pt idx="1498">
                  <c:v>2.9960000000000004</c:v>
                </c:pt>
                <c:pt idx="1499">
                  <c:v>2.9980000000000002</c:v>
                </c:pt>
                <c:pt idx="1500">
                  <c:v>3</c:v>
                </c:pt>
                <c:pt idx="1501">
                  <c:v>3.0020000000000002</c:v>
                </c:pt>
                <c:pt idx="1502">
                  <c:v>3.004</c:v>
                </c:pt>
                <c:pt idx="1503">
                  <c:v>3.0059999999999998</c:v>
                </c:pt>
                <c:pt idx="1504">
                  <c:v>3.0080000000000005</c:v>
                </c:pt>
                <c:pt idx="1505">
                  <c:v>3.0100000000000002</c:v>
                </c:pt>
                <c:pt idx="1506">
                  <c:v>3.0120000000000005</c:v>
                </c:pt>
                <c:pt idx="1507">
                  <c:v>3.0140000000000002</c:v>
                </c:pt>
                <c:pt idx="1508">
                  <c:v>3.0160000000000005</c:v>
                </c:pt>
                <c:pt idx="1509">
                  <c:v>3.0180000000000002</c:v>
                </c:pt>
                <c:pt idx="1510">
                  <c:v>3.02</c:v>
                </c:pt>
                <c:pt idx="1511">
                  <c:v>3.0220000000000002</c:v>
                </c:pt>
                <c:pt idx="1512">
                  <c:v>3.024</c:v>
                </c:pt>
                <c:pt idx="1513">
                  <c:v>3.0260000000000002</c:v>
                </c:pt>
                <c:pt idx="1514">
                  <c:v>3.0280000000000005</c:v>
                </c:pt>
                <c:pt idx="1515">
                  <c:v>3.0300000000000002</c:v>
                </c:pt>
                <c:pt idx="1516">
                  <c:v>3.032</c:v>
                </c:pt>
                <c:pt idx="1517">
                  <c:v>3.0340000000000003</c:v>
                </c:pt>
                <c:pt idx="1518">
                  <c:v>3.036</c:v>
                </c:pt>
                <c:pt idx="1519">
                  <c:v>3.0380000000000003</c:v>
                </c:pt>
                <c:pt idx="1520">
                  <c:v>3.04</c:v>
                </c:pt>
                <c:pt idx="1521">
                  <c:v>3.0420000000000003</c:v>
                </c:pt>
                <c:pt idx="1522">
                  <c:v>3.0440000000000005</c:v>
                </c:pt>
                <c:pt idx="1523">
                  <c:v>3.0460000000000003</c:v>
                </c:pt>
                <c:pt idx="1524">
                  <c:v>3.0480000000000005</c:v>
                </c:pt>
                <c:pt idx="1525">
                  <c:v>3.0500000000000003</c:v>
                </c:pt>
                <c:pt idx="1526">
                  <c:v>3.052</c:v>
                </c:pt>
                <c:pt idx="1527">
                  <c:v>3.0540000000000003</c:v>
                </c:pt>
                <c:pt idx="1528">
                  <c:v>3.056</c:v>
                </c:pt>
                <c:pt idx="1529">
                  <c:v>3.0579999999999998</c:v>
                </c:pt>
                <c:pt idx="1530">
                  <c:v>3.06</c:v>
                </c:pt>
                <c:pt idx="1531">
                  <c:v>3.0620000000000003</c:v>
                </c:pt>
                <c:pt idx="1532">
                  <c:v>3.0640000000000005</c:v>
                </c:pt>
                <c:pt idx="1533">
                  <c:v>3.0660000000000003</c:v>
                </c:pt>
                <c:pt idx="1534">
                  <c:v>3.0680000000000005</c:v>
                </c:pt>
                <c:pt idx="1535">
                  <c:v>3.0700000000000003</c:v>
                </c:pt>
                <c:pt idx="1536">
                  <c:v>3.0720000000000001</c:v>
                </c:pt>
                <c:pt idx="1537">
                  <c:v>3.0740000000000003</c:v>
                </c:pt>
                <c:pt idx="1538">
                  <c:v>3.0760000000000001</c:v>
                </c:pt>
                <c:pt idx="1539">
                  <c:v>3.0779999999999998</c:v>
                </c:pt>
                <c:pt idx="1540">
                  <c:v>3.08</c:v>
                </c:pt>
                <c:pt idx="1541">
                  <c:v>3.0820000000000003</c:v>
                </c:pt>
                <c:pt idx="1542">
                  <c:v>3.0840000000000005</c:v>
                </c:pt>
                <c:pt idx="1543">
                  <c:v>3.0860000000000003</c:v>
                </c:pt>
                <c:pt idx="1544">
                  <c:v>3.0880000000000005</c:v>
                </c:pt>
                <c:pt idx="1545">
                  <c:v>3.0900000000000003</c:v>
                </c:pt>
                <c:pt idx="1546">
                  <c:v>3.0920000000000001</c:v>
                </c:pt>
                <c:pt idx="1547">
                  <c:v>3.0940000000000003</c:v>
                </c:pt>
                <c:pt idx="1548">
                  <c:v>3.0960000000000001</c:v>
                </c:pt>
                <c:pt idx="1549">
                  <c:v>3.0979999999999999</c:v>
                </c:pt>
                <c:pt idx="1550">
                  <c:v>3.1000000000000005</c:v>
                </c:pt>
                <c:pt idx="1551">
                  <c:v>3.1020000000000003</c:v>
                </c:pt>
                <c:pt idx="1552">
                  <c:v>3.1040000000000001</c:v>
                </c:pt>
                <c:pt idx="1553">
                  <c:v>3.1060000000000003</c:v>
                </c:pt>
                <c:pt idx="1554">
                  <c:v>3.1080000000000001</c:v>
                </c:pt>
                <c:pt idx="1555">
                  <c:v>3.1100000000000003</c:v>
                </c:pt>
                <c:pt idx="1556">
                  <c:v>3.1120000000000001</c:v>
                </c:pt>
                <c:pt idx="1557">
                  <c:v>3.1140000000000003</c:v>
                </c:pt>
                <c:pt idx="1558">
                  <c:v>3.1160000000000001</c:v>
                </c:pt>
                <c:pt idx="1559">
                  <c:v>3.1180000000000003</c:v>
                </c:pt>
                <c:pt idx="1560">
                  <c:v>3.1200000000000006</c:v>
                </c:pt>
                <c:pt idx="1561">
                  <c:v>3.1220000000000003</c:v>
                </c:pt>
                <c:pt idx="1562">
                  <c:v>3.1240000000000001</c:v>
                </c:pt>
                <c:pt idx="1563">
                  <c:v>3.1260000000000003</c:v>
                </c:pt>
                <c:pt idx="1564">
                  <c:v>3.1280000000000001</c:v>
                </c:pt>
                <c:pt idx="1565">
                  <c:v>3.13</c:v>
                </c:pt>
                <c:pt idx="1566">
                  <c:v>3.1320000000000001</c:v>
                </c:pt>
                <c:pt idx="1567">
                  <c:v>3.1339999999999999</c:v>
                </c:pt>
                <c:pt idx="1568">
                  <c:v>3.1360000000000001</c:v>
                </c:pt>
                <c:pt idx="1569">
                  <c:v>3.1380000000000003</c:v>
                </c:pt>
                <c:pt idx="1570">
                  <c:v>3.1400000000000006</c:v>
                </c:pt>
                <c:pt idx="1571">
                  <c:v>3.1420000000000003</c:v>
                </c:pt>
                <c:pt idx="1572">
                  <c:v>3.1440000000000001</c:v>
                </c:pt>
                <c:pt idx="1573">
                  <c:v>3.1460000000000004</c:v>
                </c:pt>
                <c:pt idx="1574">
                  <c:v>3.1480000000000001</c:v>
                </c:pt>
                <c:pt idx="1575">
                  <c:v>3.15</c:v>
                </c:pt>
                <c:pt idx="1576">
                  <c:v>3.1520000000000001</c:v>
                </c:pt>
                <c:pt idx="1577">
                  <c:v>3.1539999999999999</c:v>
                </c:pt>
                <c:pt idx="1578">
                  <c:v>3.1560000000000001</c:v>
                </c:pt>
                <c:pt idx="1579">
                  <c:v>3.1580000000000004</c:v>
                </c:pt>
                <c:pt idx="1580">
                  <c:v>3.1600000000000006</c:v>
                </c:pt>
                <c:pt idx="1581">
                  <c:v>3.1620000000000004</c:v>
                </c:pt>
                <c:pt idx="1582">
                  <c:v>3.1640000000000001</c:v>
                </c:pt>
                <c:pt idx="1583">
                  <c:v>3.1660000000000004</c:v>
                </c:pt>
                <c:pt idx="1584">
                  <c:v>3.1680000000000001</c:v>
                </c:pt>
                <c:pt idx="1585">
                  <c:v>3.17</c:v>
                </c:pt>
                <c:pt idx="1586">
                  <c:v>3.1720000000000002</c:v>
                </c:pt>
                <c:pt idx="1587">
                  <c:v>3.1740000000000004</c:v>
                </c:pt>
                <c:pt idx="1588">
                  <c:v>3.1760000000000002</c:v>
                </c:pt>
                <c:pt idx="1589">
                  <c:v>3.1780000000000004</c:v>
                </c:pt>
                <c:pt idx="1590">
                  <c:v>3.18</c:v>
                </c:pt>
                <c:pt idx="1591">
                  <c:v>3.1820000000000004</c:v>
                </c:pt>
                <c:pt idx="1592">
                  <c:v>3.1840000000000002</c:v>
                </c:pt>
                <c:pt idx="1593">
                  <c:v>3.1860000000000004</c:v>
                </c:pt>
                <c:pt idx="1594">
                  <c:v>3.1880000000000002</c:v>
                </c:pt>
                <c:pt idx="1595">
                  <c:v>3.19</c:v>
                </c:pt>
                <c:pt idx="1596">
                  <c:v>3.1920000000000002</c:v>
                </c:pt>
                <c:pt idx="1597">
                  <c:v>3.1940000000000004</c:v>
                </c:pt>
                <c:pt idx="1598">
                  <c:v>3.1960000000000002</c:v>
                </c:pt>
                <c:pt idx="1599">
                  <c:v>3.1980000000000004</c:v>
                </c:pt>
                <c:pt idx="1600">
                  <c:v>3.2</c:v>
                </c:pt>
                <c:pt idx="1601">
                  <c:v>3.202</c:v>
                </c:pt>
                <c:pt idx="1602">
                  <c:v>3.2040000000000002</c:v>
                </c:pt>
                <c:pt idx="1603">
                  <c:v>3.206</c:v>
                </c:pt>
                <c:pt idx="1604">
                  <c:v>3.2080000000000002</c:v>
                </c:pt>
                <c:pt idx="1605">
                  <c:v>3.21</c:v>
                </c:pt>
                <c:pt idx="1606">
                  <c:v>3.2120000000000006</c:v>
                </c:pt>
                <c:pt idx="1607">
                  <c:v>3.2140000000000004</c:v>
                </c:pt>
                <c:pt idx="1608">
                  <c:v>3.2160000000000002</c:v>
                </c:pt>
                <c:pt idx="1609">
                  <c:v>3.2180000000000004</c:v>
                </c:pt>
                <c:pt idx="1610">
                  <c:v>3.22</c:v>
                </c:pt>
                <c:pt idx="1611">
                  <c:v>3.222</c:v>
                </c:pt>
                <c:pt idx="1612">
                  <c:v>3.2240000000000002</c:v>
                </c:pt>
                <c:pt idx="1613">
                  <c:v>3.226</c:v>
                </c:pt>
                <c:pt idx="1614">
                  <c:v>3.2279999999999998</c:v>
                </c:pt>
                <c:pt idx="1615">
                  <c:v>3.2300000000000004</c:v>
                </c:pt>
                <c:pt idx="1616">
                  <c:v>3.2320000000000002</c:v>
                </c:pt>
                <c:pt idx="1617">
                  <c:v>3.2340000000000004</c:v>
                </c:pt>
                <c:pt idx="1618">
                  <c:v>3.2360000000000002</c:v>
                </c:pt>
                <c:pt idx="1619">
                  <c:v>3.2380000000000004</c:v>
                </c:pt>
                <c:pt idx="1620">
                  <c:v>3.24</c:v>
                </c:pt>
                <c:pt idx="1621">
                  <c:v>3.242</c:v>
                </c:pt>
                <c:pt idx="1622">
                  <c:v>3.2440000000000002</c:v>
                </c:pt>
                <c:pt idx="1623">
                  <c:v>3.246</c:v>
                </c:pt>
                <c:pt idx="1624">
                  <c:v>3.2480000000000002</c:v>
                </c:pt>
                <c:pt idx="1625">
                  <c:v>3.2500000000000004</c:v>
                </c:pt>
                <c:pt idx="1626">
                  <c:v>3.2520000000000002</c:v>
                </c:pt>
                <c:pt idx="1627">
                  <c:v>3.2540000000000004</c:v>
                </c:pt>
                <c:pt idx="1628">
                  <c:v>3.2560000000000002</c:v>
                </c:pt>
                <c:pt idx="1629">
                  <c:v>3.258</c:v>
                </c:pt>
                <c:pt idx="1630">
                  <c:v>3.2600000000000002</c:v>
                </c:pt>
                <c:pt idx="1631">
                  <c:v>3.262</c:v>
                </c:pt>
                <c:pt idx="1632">
                  <c:v>3.2640000000000002</c:v>
                </c:pt>
                <c:pt idx="1633">
                  <c:v>3.2660000000000005</c:v>
                </c:pt>
                <c:pt idx="1634">
                  <c:v>3.2680000000000002</c:v>
                </c:pt>
                <c:pt idx="1635">
                  <c:v>3.2700000000000005</c:v>
                </c:pt>
                <c:pt idx="1636">
                  <c:v>3.2720000000000002</c:v>
                </c:pt>
                <c:pt idx="1637">
                  <c:v>3.274</c:v>
                </c:pt>
                <c:pt idx="1638">
                  <c:v>3.2760000000000002</c:v>
                </c:pt>
                <c:pt idx="1639">
                  <c:v>3.278</c:v>
                </c:pt>
                <c:pt idx="1640">
                  <c:v>3.2800000000000002</c:v>
                </c:pt>
                <c:pt idx="1641">
                  <c:v>3.282</c:v>
                </c:pt>
                <c:pt idx="1642">
                  <c:v>3.2839999999999998</c:v>
                </c:pt>
                <c:pt idx="1643">
                  <c:v>3.2860000000000005</c:v>
                </c:pt>
                <c:pt idx="1644">
                  <c:v>3.2880000000000003</c:v>
                </c:pt>
                <c:pt idx="1645">
                  <c:v>3.2900000000000005</c:v>
                </c:pt>
                <c:pt idx="1646">
                  <c:v>3.2920000000000003</c:v>
                </c:pt>
                <c:pt idx="1647">
                  <c:v>3.294</c:v>
                </c:pt>
                <c:pt idx="1648">
                  <c:v>3.2960000000000003</c:v>
                </c:pt>
                <c:pt idx="1649">
                  <c:v>3.298</c:v>
                </c:pt>
                <c:pt idx="1650">
                  <c:v>3.3</c:v>
                </c:pt>
                <c:pt idx="1651">
                  <c:v>3.302</c:v>
                </c:pt>
                <c:pt idx="1652">
                  <c:v>3.3040000000000003</c:v>
                </c:pt>
                <c:pt idx="1653">
                  <c:v>3.3060000000000005</c:v>
                </c:pt>
                <c:pt idx="1654">
                  <c:v>3.3080000000000003</c:v>
                </c:pt>
                <c:pt idx="1655">
                  <c:v>3.3100000000000005</c:v>
                </c:pt>
                <c:pt idx="1656">
                  <c:v>3.3120000000000003</c:v>
                </c:pt>
                <c:pt idx="1657">
                  <c:v>3.3140000000000001</c:v>
                </c:pt>
                <c:pt idx="1658">
                  <c:v>3.3160000000000003</c:v>
                </c:pt>
                <c:pt idx="1659">
                  <c:v>3.3180000000000001</c:v>
                </c:pt>
                <c:pt idx="1660">
                  <c:v>3.32</c:v>
                </c:pt>
                <c:pt idx="1661">
                  <c:v>3.3220000000000005</c:v>
                </c:pt>
                <c:pt idx="1662">
                  <c:v>3.3240000000000003</c:v>
                </c:pt>
                <c:pt idx="1663">
                  <c:v>3.3260000000000005</c:v>
                </c:pt>
                <c:pt idx="1664">
                  <c:v>3.3280000000000003</c:v>
                </c:pt>
                <c:pt idx="1665">
                  <c:v>3.33</c:v>
                </c:pt>
                <c:pt idx="1666">
                  <c:v>3.3320000000000003</c:v>
                </c:pt>
                <c:pt idx="1667">
                  <c:v>3.3340000000000001</c:v>
                </c:pt>
                <c:pt idx="1668">
                  <c:v>3.3360000000000003</c:v>
                </c:pt>
                <c:pt idx="1669">
                  <c:v>3.3380000000000001</c:v>
                </c:pt>
                <c:pt idx="1670">
                  <c:v>3.3400000000000003</c:v>
                </c:pt>
                <c:pt idx="1671">
                  <c:v>3.3420000000000005</c:v>
                </c:pt>
                <c:pt idx="1672">
                  <c:v>3.3440000000000003</c:v>
                </c:pt>
                <c:pt idx="1673">
                  <c:v>3.3460000000000001</c:v>
                </c:pt>
                <c:pt idx="1674">
                  <c:v>3.3480000000000003</c:v>
                </c:pt>
                <c:pt idx="1675">
                  <c:v>3.35</c:v>
                </c:pt>
                <c:pt idx="1676">
                  <c:v>3.3520000000000003</c:v>
                </c:pt>
                <c:pt idx="1677">
                  <c:v>3.3540000000000001</c:v>
                </c:pt>
                <c:pt idx="1678">
                  <c:v>3.3559999999999999</c:v>
                </c:pt>
                <c:pt idx="1679">
                  <c:v>3.3580000000000001</c:v>
                </c:pt>
                <c:pt idx="1680">
                  <c:v>3.3600000000000003</c:v>
                </c:pt>
                <c:pt idx="1681">
                  <c:v>3.3620000000000005</c:v>
                </c:pt>
                <c:pt idx="1682">
                  <c:v>3.3640000000000003</c:v>
                </c:pt>
                <c:pt idx="1683">
                  <c:v>3.3660000000000001</c:v>
                </c:pt>
                <c:pt idx="1684">
                  <c:v>3.3680000000000003</c:v>
                </c:pt>
                <c:pt idx="1685">
                  <c:v>3.37</c:v>
                </c:pt>
                <c:pt idx="1686">
                  <c:v>3.3719999999999999</c:v>
                </c:pt>
                <c:pt idx="1687">
                  <c:v>3.3740000000000001</c:v>
                </c:pt>
                <c:pt idx="1688">
                  <c:v>3.3759999999999999</c:v>
                </c:pt>
                <c:pt idx="1689">
                  <c:v>3.3780000000000006</c:v>
                </c:pt>
                <c:pt idx="1690">
                  <c:v>3.3800000000000003</c:v>
                </c:pt>
                <c:pt idx="1691">
                  <c:v>3.3820000000000006</c:v>
                </c:pt>
                <c:pt idx="1692">
                  <c:v>3.3840000000000003</c:v>
                </c:pt>
                <c:pt idx="1693">
                  <c:v>3.3860000000000001</c:v>
                </c:pt>
                <c:pt idx="1694">
                  <c:v>3.3880000000000003</c:v>
                </c:pt>
                <c:pt idx="1695">
                  <c:v>3.39</c:v>
                </c:pt>
                <c:pt idx="1696">
                  <c:v>3.3919999999999999</c:v>
                </c:pt>
                <c:pt idx="1697">
                  <c:v>3.3940000000000001</c:v>
                </c:pt>
                <c:pt idx="1698">
                  <c:v>3.3960000000000004</c:v>
                </c:pt>
                <c:pt idx="1699">
                  <c:v>3.3980000000000001</c:v>
                </c:pt>
                <c:pt idx="1700">
                  <c:v>3.4000000000000004</c:v>
                </c:pt>
                <c:pt idx="1701">
                  <c:v>3.4020000000000001</c:v>
                </c:pt>
                <c:pt idx="1702">
                  <c:v>3.4040000000000004</c:v>
                </c:pt>
                <c:pt idx="1703">
                  <c:v>3.4060000000000001</c:v>
                </c:pt>
                <c:pt idx="1704">
                  <c:v>3.4080000000000004</c:v>
                </c:pt>
                <c:pt idx="1705">
                  <c:v>3.41</c:v>
                </c:pt>
                <c:pt idx="1706">
                  <c:v>3.4119999999999999</c:v>
                </c:pt>
                <c:pt idx="1707">
                  <c:v>3.4140000000000006</c:v>
                </c:pt>
                <c:pt idx="1708">
                  <c:v>3.4160000000000004</c:v>
                </c:pt>
                <c:pt idx="1709">
                  <c:v>3.4180000000000001</c:v>
                </c:pt>
                <c:pt idx="1710">
                  <c:v>3.4200000000000004</c:v>
                </c:pt>
                <c:pt idx="1711">
                  <c:v>3.4220000000000002</c:v>
                </c:pt>
                <c:pt idx="1712">
                  <c:v>3.4240000000000004</c:v>
                </c:pt>
                <c:pt idx="1713">
                  <c:v>3.4260000000000002</c:v>
                </c:pt>
                <c:pt idx="1714">
                  <c:v>3.4279999999999999</c:v>
                </c:pt>
                <c:pt idx="1715">
                  <c:v>3.43</c:v>
                </c:pt>
                <c:pt idx="1716">
                  <c:v>3.4319999999999999</c:v>
                </c:pt>
                <c:pt idx="1717">
                  <c:v>3.4340000000000006</c:v>
                </c:pt>
                <c:pt idx="1718">
                  <c:v>3.4360000000000004</c:v>
                </c:pt>
                <c:pt idx="1719">
                  <c:v>3.4380000000000002</c:v>
                </c:pt>
                <c:pt idx="1720">
                  <c:v>3.4400000000000004</c:v>
                </c:pt>
                <c:pt idx="1721">
                  <c:v>3.4420000000000002</c:v>
                </c:pt>
                <c:pt idx="1722">
                  <c:v>3.444</c:v>
                </c:pt>
                <c:pt idx="1723">
                  <c:v>3.4460000000000002</c:v>
                </c:pt>
                <c:pt idx="1724">
                  <c:v>3.448</c:v>
                </c:pt>
                <c:pt idx="1725">
                  <c:v>3.45</c:v>
                </c:pt>
                <c:pt idx="1726">
                  <c:v>3.4520000000000004</c:v>
                </c:pt>
                <c:pt idx="1727">
                  <c:v>3.4540000000000002</c:v>
                </c:pt>
                <c:pt idx="1728">
                  <c:v>3.4560000000000004</c:v>
                </c:pt>
                <c:pt idx="1729">
                  <c:v>3.4580000000000002</c:v>
                </c:pt>
                <c:pt idx="1730">
                  <c:v>3.4600000000000004</c:v>
                </c:pt>
                <c:pt idx="1731">
                  <c:v>3.4620000000000002</c:v>
                </c:pt>
                <c:pt idx="1732">
                  <c:v>3.464</c:v>
                </c:pt>
                <c:pt idx="1733">
                  <c:v>3.4660000000000002</c:v>
                </c:pt>
                <c:pt idx="1734">
                  <c:v>3.468</c:v>
                </c:pt>
                <c:pt idx="1735">
                  <c:v>3.47</c:v>
                </c:pt>
                <c:pt idx="1736">
                  <c:v>3.4720000000000004</c:v>
                </c:pt>
                <c:pt idx="1737">
                  <c:v>3.4740000000000002</c:v>
                </c:pt>
                <c:pt idx="1738">
                  <c:v>3.4760000000000004</c:v>
                </c:pt>
                <c:pt idx="1739">
                  <c:v>3.4780000000000002</c:v>
                </c:pt>
                <c:pt idx="1740">
                  <c:v>3.48</c:v>
                </c:pt>
                <c:pt idx="1741">
                  <c:v>3.4820000000000002</c:v>
                </c:pt>
                <c:pt idx="1742">
                  <c:v>3.484</c:v>
                </c:pt>
                <c:pt idx="1743">
                  <c:v>3.4860000000000002</c:v>
                </c:pt>
                <c:pt idx="1744">
                  <c:v>3.4880000000000004</c:v>
                </c:pt>
                <c:pt idx="1745">
                  <c:v>3.49</c:v>
                </c:pt>
                <c:pt idx="1746">
                  <c:v>3.4920000000000004</c:v>
                </c:pt>
                <c:pt idx="1747">
                  <c:v>3.4940000000000002</c:v>
                </c:pt>
                <c:pt idx="1748">
                  <c:v>3.4960000000000004</c:v>
                </c:pt>
                <c:pt idx="1749">
                  <c:v>3.4980000000000002</c:v>
                </c:pt>
                <c:pt idx="1750">
                  <c:v>3.5</c:v>
                </c:pt>
                <c:pt idx="1751">
                  <c:v>3.5020000000000002</c:v>
                </c:pt>
                <c:pt idx="1752">
                  <c:v>3.504</c:v>
                </c:pt>
                <c:pt idx="1753">
                  <c:v>3.5060000000000002</c:v>
                </c:pt>
                <c:pt idx="1754">
                  <c:v>3.5080000000000005</c:v>
                </c:pt>
                <c:pt idx="1755">
                  <c:v>3.5100000000000002</c:v>
                </c:pt>
                <c:pt idx="1756">
                  <c:v>3.5120000000000005</c:v>
                </c:pt>
                <c:pt idx="1757">
                  <c:v>3.5140000000000002</c:v>
                </c:pt>
                <c:pt idx="1758">
                  <c:v>3.516</c:v>
                </c:pt>
                <c:pt idx="1759">
                  <c:v>3.5180000000000002</c:v>
                </c:pt>
                <c:pt idx="1760">
                  <c:v>3.52</c:v>
                </c:pt>
                <c:pt idx="1761">
                  <c:v>3.5220000000000002</c:v>
                </c:pt>
                <c:pt idx="1762">
                  <c:v>3.524</c:v>
                </c:pt>
                <c:pt idx="1763">
                  <c:v>3.5260000000000002</c:v>
                </c:pt>
                <c:pt idx="1764">
                  <c:v>3.5280000000000005</c:v>
                </c:pt>
                <c:pt idx="1765">
                  <c:v>3.5300000000000002</c:v>
                </c:pt>
                <c:pt idx="1766">
                  <c:v>3.5320000000000005</c:v>
                </c:pt>
                <c:pt idx="1767">
                  <c:v>3.5340000000000003</c:v>
                </c:pt>
                <c:pt idx="1768">
                  <c:v>3.536</c:v>
                </c:pt>
                <c:pt idx="1769">
                  <c:v>3.5380000000000003</c:v>
                </c:pt>
                <c:pt idx="1770">
                  <c:v>3.54</c:v>
                </c:pt>
                <c:pt idx="1771">
                  <c:v>3.5419999999999998</c:v>
                </c:pt>
                <c:pt idx="1772">
                  <c:v>3.5440000000000005</c:v>
                </c:pt>
                <c:pt idx="1773">
                  <c:v>3.5460000000000003</c:v>
                </c:pt>
                <c:pt idx="1774">
                  <c:v>3.5480000000000005</c:v>
                </c:pt>
                <c:pt idx="1775">
                  <c:v>3.5500000000000003</c:v>
                </c:pt>
                <c:pt idx="1776">
                  <c:v>3.552</c:v>
                </c:pt>
                <c:pt idx="1777">
                  <c:v>3.5540000000000003</c:v>
                </c:pt>
                <c:pt idx="1778">
                  <c:v>3.556</c:v>
                </c:pt>
                <c:pt idx="1779">
                  <c:v>3.5580000000000003</c:v>
                </c:pt>
                <c:pt idx="1780">
                  <c:v>3.56</c:v>
                </c:pt>
                <c:pt idx="1781">
                  <c:v>3.5620000000000003</c:v>
                </c:pt>
                <c:pt idx="1782">
                  <c:v>3.5640000000000005</c:v>
                </c:pt>
                <c:pt idx="1783">
                  <c:v>3.5660000000000003</c:v>
                </c:pt>
                <c:pt idx="1784">
                  <c:v>3.5680000000000001</c:v>
                </c:pt>
                <c:pt idx="1785">
                  <c:v>3.5700000000000003</c:v>
                </c:pt>
                <c:pt idx="1786">
                  <c:v>3.5720000000000001</c:v>
                </c:pt>
                <c:pt idx="1787">
                  <c:v>3.5740000000000003</c:v>
                </c:pt>
                <c:pt idx="1788">
                  <c:v>3.5760000000000001</c:v>
                </c:pt>
                <c:pt idx="1789">
                  <c:v>3.5779999999999998</c:v>
                </c:pt>
                <c:pt idx="1790">
                  <c:v>3.58</c:v>
                </c:pt>
                <c:pt idx="1791">
                  <c:v>3.5820000000000003</c:v>
                </c:pt>
                <c:pt idx="1792">
                  <c:v>3.5840000000000005</c:v>
                </c:pt>
                <c:pt idx="1793">
                  <c:v>3.5860000000000003</c:v>
                </c:pt>
                <c:pt idx="1794">
                  <c:v>3.5880000000000001</c:v>
                </c:pt>
                <c:pt idx="1795">
                  <c:v>3.5900000000000003</c:v>
                </c:pt>
                <c:pt idx="1796">
                  <c:v>3.5920000000000001</c:v>
                </c:pt>
                <c:pt idx="1797">
                  <c:v>3.5940000000000003</c:v>
                </c:pt>
                <c:pt idx="1798">
                  <c:v>3.5960000000000001</c:v>
                </c:pt>
                <c:pt idx="1799">
                  <c:v>3.5979999999999999</c:v>
                </c:pt>
                <c:pt idx="1800">
                  <c:v>3.6000000000000005</c:v>
                </c:pt>
                <c:pt idx="1801">
                  <c:v>3.6020000000000003</c:v>
                </c:pt>
                <c:pt idx="1802">
                  <c:v>3.6040000000000005</c:v>
                </c:pt>
                <c:pt idx="1803">
                  <c:v>3.6060000000000003</c:v>
                </c:pt>
                <c:pt idx="1804">
                  <c:v>3.6080000000000001</c:v>
                </c:pt>
                <c:pt idx="1805">
                  <c:v>3.6100000000000003</c:v>
                </c:pt>
                <c:pt idx="1806">
                  <c:v>3.6120000000000001</c:v>
                </c:pt>
                <c:pt idx="1807">
                  <c:v>3.6139999999999999</c:v>
                </c:pt>
                <c:pt idx="1808">
                  <c:v>3.6160000000000001</c:v>
                </c:pt>
                <c:pt idx="1809">
                  <c:v>3.6180000000000003</c:v>
                </c:pt>
                <c:pt idx="1810">
                  <c:v>3.6200000000000006</c:v>
                </c:pt>
                <c:pt idx="1811">
                  <c:v>3.6220000000000003</c:v>
                </c:pt>
                <c:pt idx="1812">
                  <c:v>3.6240000000000001</c:v>
                </c:pt>
                <c:pt idx="1813">
                  <c:v>3.6260000000000003</c:v>
                </c:pt>
                <c:pt idx="1814">
                  <c:v>3.6280000000000001</c:v>
                </c:pt>
                <c:pt idx="1815">
                  <c:v>3.6300000000000003</c:v>
                </c:pt>
                <c:pt idx="1816">
                  <c:v>3.6320000000000001</c:v>
                </c:pt>
                <c:pt idx="1817">
                  <c:v>3.6339999999999999</c:v>
                </c:pt>
                <c:pt idx="1818">
                  <c:v>3.6360000000000001</c:v>
                </c:pt>
                <c:pt idx="1819">
                  <c:v>3.6380000000000003</c:v>
                </c:pt>
                <c:pt idx="1820">
                  <c:v>3.64</c:v>
                </c:pt>
                <c:pt idx="1821">
                  <c:v>3.6420000000000003</c:v>
                </c:pt>
                <c:pt idx="1822">
                  <c:v>3.6440000000000001</c:v>
                </c:pt>
                <c:pt idx="1823">
                  <c:v>3.6460000000000004</c:v>
                </c:pt>
                <c:pt idx="1824">
                  <c:v>3.6480000000000001</c:v>
                </c:pt>
                <c:pt idx="1825">
                  <c:v>3.65</c:v>
                </c:pt>
                <c:pt idx="1826">
                  <c:v>3.6520000000000001</c:v>
                </c:pt>
                <c:pt idx="1827">
                  <c:v>3.6539999999999999</c:v>
                </c:pt>
                <c:pt idx="1828">
                  <c:v>3.6560000000000006</c:v>
                </c:pt>
                <c:pt idx="1829">
                  <c:v>3.6580000000000004</c:v>
                </c:pt>
                <c:pt idx="1830">
                  <c:v>3.66</c:v>
                </c:pt>
                <c:pt idx="1831">
                  <c:v>3.6620000000000004</c:v>
                </c:pt>
                <c:pt idx="1832">
                  <c:v>3.6640000000000001</c:v>
                </c:pt>
                <c:pt idx="1833">
                  <c:v>3.6660000000000004</c:v>
                </c:pt>
                <c:pt idx="1834">
                  <c:v>3.6680000000000001</c:v>
                </c:pt>
                <c:pt idx="1835">
                  <c:v>3.67</c:v>
                </c:pt>
                <c:pt idx="1836">
                  <c:v>3.6720000000000002</c:v>
                </c:pt>
                <c:pt idx="1837">
                  <c:v>3.6740000000000004</c:v>
                </c:pt>
                <c:pt idx="1838">
                  <c:v>3.6760000000000002</c:v>
                </c:pt>
                <c:pt idx="1839">
                  <c:v>3.6780000000000004</c:v>
                </c:pt>
                <c:pt idx="1840">
                  <c:v>3.68</c:v>
                </c:pt>
                <c:pt idx="1841">
                  <c:v>3.6820000000000004</c:v>
                </c:pt>
                <c:pt idx="1842">
                  <c:v>3.6840000000000002</c:v>
                </c:pt>
                <c:pt idx="1843">
                  <c:v>3.6859999999999999</c:v>
                </c:pt>
                <c:pt idx="1844">
                  <c:v>3.6880000000000002</c:v>
                </c:pt>
                <c:pt idx="1845">
                  <c:v>3.69</c:v>
                </c:pt>
                <c:pt idx="1846">
                  <c:v>3.6920000000000006</c:v>
                </c:pt>
                <c:pt idx="1847">
                  <c:v>3.6940000000000004</c:v>
                </c:pt>
                <c:pt idx="1848">
                  <c:v>3.6960000000000002</c:v>
                </c:pt>
                <c:pt idx="1849">
                  <c:v>3.6980000000000004</c:v>
                </c:pt>
                <c:pt idx="1850">
                  <c:v>3.7</c:v>
                </c:pt>
                <c:pt idx="1851">
                  <c:v>3.7020000000000004</c:v>
                </c:pt>
                <c:pt idx="1852">
                  <c:v>3.7040000000000002</c:v>
                </c:pt>
                <c:pt idx="1853">
                  <c:v>3.706</c:v>
                </c:pt>
                <c:pt idx="1854">
                  <c:v>3.7080000000000002</c:v>
                </c:pt>
                <c:pt idx="1855">
                  <c:v>3.7100000000000004</c:v>
                </c:pt>
                <c:pt idx="1856">
                  <c:v>3.7120000000000002</c:v>
                </c:pt>
                <c:pt idx="1857">
                  <c:v>3.7140000000000004</c:v>
                </c:pt>
                <c:pt idx="1858">
                  <c:v>3.7160000000000002</c:v>
                </c:pt>
                <c:pt idx="1859">
                  <c:v>3.7180000000000004</c:v>
                </c:pt>
                <c:pt idx="1860">
                  <c:v>3.72</c:v>
                </c:pt>
                <c:pt idx="1861">
                  <c:v>3.722</c:v>
                </c:pt>
                <c:pt idx="1862">
                  <c:v>3.7240000000000002</c:v>
                </c:pt>
                <c:pt idx="1863">
                  <c:v>3.726</c:v>
                </c:pt>
                <c:pt idx="1864">
                  <c:v>3.7280000000000002</c:v>
                </c:pt>
                <c:pt idx="1865">
                  <c:v>3.7300000000000004</c:v>
                </c:pt>
                <c:pt idx="1866">
                  <c:v>3.7320000000000002</c:v>
                </c:pt>
                <c:pt idx="1867">
                  <c:v>3.7340000000000004</c:v>
                </c:pt>
                <c:pt idx="1868">
                  <c:v>3.7360000000000002</c:v>
                </c:pt>
                <c:pt idx="1869">
                  <c:v>3.738</c:v>
                </c:pt>
                <c:pt idx="1870">
                  <c:v>3.74</c:v>
                </c:pt>
                <c:pt idx="1871">
                  <c:v>3.742</c:v>
                </c:pt>
                <c:pt idx="1872">
                  <c:v>3.7440000000000002</c:v>
                </c:pt>
                <c:pt idx="1873">
                  <c:v>3.746</c:v>
                </c:pt>
                <c:pt idx="1874">
                  <c:v>3.7480000000000002</c:v>
                </c:pt>
                <c:pt idx="1875">
                  <c:v>3.7500000000000004</c:v>
                </c:pt>
                <c:pt idx="1876">
                  <c:v>3.7520000000000002</c:v>
                </c:pt>
                <c:pt idx="1877">
                  <c:v>3.7540000000000004</c:v>
                </c:pt>
                <c:pt idx="1878">
                  <c:v>3.7560000000000002</c:v>
                </c:pt>
                <c:pt idx="1879">
                  <c:v>3.758</c:v>
                </c:pt>
                <c:pt idx="1880">
                  <c:v>3.7600000000000002</c:v>
                </c:pt>
                <c:pt idx="1881">
                  <c:v>3.762</c:v>
                </c:pt>
                <c:pt idx="1882">
                  <c:v>3.7640000000000002</c:v>
                </c:pt>
                <c:pt idx="1883">
                  <c:v>3.7660000000000005</c:v>
                </c:pt>
                <c:pt idx="1884">
                  <c:v>3.7680000000000002</c:v>
                </c:pt>
                <c:pt idx="1885">
                  <c:v>3.7700000000000005</c:v>
                </c:pt>
                <c:pt idx="1886">
                  <c:v>3.7720000000000002</c:v>
                </c:pt>
                <c:pt idx="1887">
                  <c:v>3.774</c:v>
                </c:pt>
                <c:pt idx="1888">
                  <c:v>3.7760000000000002</c:v>
                </c:pt>
                <c:pt idx="1889">
                  <c:v>3.778</c:v>
                </c:pt>
                <c:pt idx="1890">
                  <c:v>3.7800000000000002</c:v>
                </c:pt>
                <c:pt idx="1891">
                  <c:v>3.782</c:v>
                </c:pt>
                <c:pt idx="1892">
                  <c:v>3.7840000000000003</c:v>
                </c:pt>
                <c:pt idx="1893">
                  <c:v>3.7860000000000005</c:v>
                </c:pt>
                <c:pt idx="1894">
                  <c:v>3.7880000000000003</c:v>
                </c:pt>
                <c:pt idx="1895">
                  <c:v>3.7900000000000005</c:v>
                </c:pt>
                <c:pt idx="1896">
                  <c:v>3.7920000000000003</c:v>
                </c:pt>
                <c:pt idx="1897">
                  <c:v>3.794</c:v>
                </c:pt>
                <c:pt idx="1898">
                  <c:v>3.7960000000000003</c:v>
                </c:pt>
                <c:pt idx="1899">
                  <c:v>3.798</c:v>
                </c:pt>
                <c:pt idx="1900">
                  <c:v>3.8000000000000003</c:v>
                </c:pt>
                <c:pt idx="1901">
                  <c:v>3.802</c:v>
                </c:pt>
                <c:pt idx="1902">
                  <c:v>3.8040000000000003</c:v>
                </c:pt>
                <c:pt idx="1903">
                  <c:v>3.8060000000000005</c:v>
                </c:pt>
                <c:pt idx="1904">
                  <c:v>3.8080000000000003</c:v>
                </c:pt>
                <c:pt idx="1905">
                  <c:v>3.81</c:v>
                </c:pt>
                <c:pt idx="1906">
                  <c:v>3.8120000000000003</c:v>
                </c:pt>
                <c:pt idx="1907">
                  <c:v>3.8140000000000001</c:v>
                </c:pt>
                <c:pt idx="1908">
                  <c:v>3.8160000000000003</c:v>
                </c:pt>
                <c:pt idx="1909">
                  <c:v>3.8180000000000001</c:v>
                </c:pt>
                <c:pt idx="1910">
                  <c:v>3.82</c:v>
                </c:pt>
                <c:pt idx="1911">
                  <c:v>3.8220000000000005</c:v>
                </c:pt>
                <c:pt idx="1912">
                  <c:v>3.8240000000000003</c:v>
                </c:pt>
                <c:pt idx="1913">
                  <c:v>3.8260000000000005</c:v>
                </c:pt>
                <c:pt idx="1914">
                  <c:v>3.8280000000000003</c:v>
                </c:pt>
                <c:pt idx="1915">
                  <c:v>3.83</c:v>
                </c:pt>
                <c:pt idx="1916">
                  <c:v>3.8320000000000003</c:v>
                </c:pt>
                <c:pt idx="1917">
                  <c:v>3.8340000000000001</c:v>
                </c:pt>
                <c:pt idx="1918">
                  <c:v>3.8359999999999999</c:v>
                </c:pt>
                <c:pt idx="1919">
                  <c:v>3.8380000000000001</c:v>
                </c:pt>
                <c:pt idx="1920">
                  <c:v>3.8400000000000003</c:v>
                </c:pt>
                <c:pt idx="1921">
                  <c:v>3.8420000000000005</c:v>
                </c:pt>
                <c:pt idx="1922">
                  <c:v>3.8440000000000003</c:v>
                </c:pt>
                <c:pt idx="1923">
                  <c:v>3.8460000000000001</c:v>
                </c:pt>
                <c:pt idx="1924">
                  <c:v>3.8480000000000003</c:v>
                </c:pt>
                <c:pt idx="1925">
                  <c:v>3.85</c:v>
                </c:pt>
                <c:pt idx="1926">
                  <c:v>3.8520000000000003</c:v>
                </c:pt>
                <c:pt idx="1927">
                  <c:v>3.8540000000000001</c:v>
                </c:pt>
                <c:pt idx="1928">
                  <c:v>3.8559999999999999</c:v>
                </c:pt>
                <c:pt idx="1929">
                  <c:v>3.8580000000000005</c:v>
                </c:pt>
                <c:pt idx="1930">
                  <c:v>3.8600000000000003</c:v>
                </c:pt>
                <c:pt idx="1931">
                  <c:v>3.8620000000000005</c:v>
                </c:pt>
                <c:pt idx="1932">
                  <c:v>3.8640000000000003</c:v>
                </c:pt>
                <c:pt idx="1933">
                  <c:v>3.8660000000000001</c:v>
                </c:pt>
                <c:pt idx="1934">
                  <c:v>3.8680000000000003</c:v>
                </c:pt>
                <c:pt idx="1935">
                  <c:v>3.87</c:v>
                </c:pt>
                <c:pt idx="1936">
                  <c:v>3.8720000000000003</c:v>
                </c:pt>
                <c:pt idx="1937">
                  <c:v>3.8740000000000001</c:v>
                </c:pt>
                <c:pt idx="1938">
                  <c:v>3.8759999999999999</c:v>
                </c:pt>
                <c:pt idx="1939">
                  <c:v>3.8780000000000006</c:v>
                </c:pt>
                <c:pt idx="1940">
                  <c:v>3.8800000000000003</c:v>
                </c:pt>
                <c:pt idx="1941">
                  <c:v>3.8820000000000001</c:v>
                </c:pt>
                <c:pt idx="1942">
                  <c:v>3.8840000000000003</c:v>
                </c:pt>
                <c:pt idx="1943">
                  <c:v>3.8860000000000001</c:v>
                </c:pt>
                <c:pt idx="1944">
                  <c:v>3.8880000000000003</c:v>
                </c:pt>
                <c:pt idx="1945">
                  <c:v>3.89</c:v>
                </c:pt>
                <c:pt idx="1946">
                  <c:v>3.8919999999999999</c:v>
                </c:pt>
                <c:pt idx="1947">
                  <c:v>3.8940000000000001</c:v>
                </c:pt>
                <c:pt idx="1948">
                  <c:v>3.8960000000000004</c:v>
                </c:pt>
                <c:pt idx="1949">
                  <c:v>3.8980000000000006</c:v>
                </c:pt>
                <c:pt idx="1950">
                  <c:v>3.9000000000000004</c:v>
                </c:pt>
                <c:pt idx="1951">
                  <c:v>3.9020000000000001</c:v>
                </c:pt>
                <c:pt idx="1952">
                  <c:v>3.9040000000000004</c:v>
                </c:pt>
                <c:pt idx="1953">
                  <c:v>3.9060000000000001</c:v>
                </c:pt>
                <c:pt idx="1954">
                  <c:v>3.9079999999999999</c:v>
                </c:pt>
                <c:pt idx="1955">
                  <c:v>3.91</c:v>
                </c:pt>
                <c:pt idx="1956">
                  <c:v>3.9120000000000004</c:v>
                </c:pt>
                <c:pt idx="1957">
                  <c:v>3.9140000000000001</c:v>
                </c:pt>
                <c:pt idx="1958">
                  <c:v>3.9160000000000004</c:v>
                </c:pt>
                <c:pt idx="1959">
                  <c:v>3.9180000000000006</c:v>
                </c:pt>
                <c:pt idx="1960">
                  <c:v>3.92</c:v>
                </c:pt>
                <c:pt idx="1961">
                  <c:v>3.9220000000000002</c:v>
                </c:pt>
                <c:pt idx="1962">
                  <c:v>3.9240000000000004</c:v>
                </c:pt>
                <c:pt idx="1963">
                  <c:v>3.9259999999999997</c:v>
                </c:pt>
                <c:pt idx="1964">
                  <c:v>3.9279999999999999</c:v>
                </c:pt>
                <c:pt idx="1965">
                  <c:v>3.93</c:v>
                </c:pt>
                <c:pt idx="1966">
                  <c:v>3.9320000000000004</c:v>
                </c:pt>
                <c:pt idx="1967">
                  <c:v>3.9340000000000002</c:v>
                </c:pt>
                <c:pt idx="1968">
                  <c:v>3.9360000000000004</c:v>
                </c:pt>
                <c:pt idx="1969">
                  <c:v>3.9380000000000006</c:v>
                </c:pt>
                <c:pt idx="1970">
                  <c:v>3.94</c:v>
                </c:pt>
                <c:pt idx="1971">
                  <c:v>3.9420000000000002</c:v>
                </c:pt>
                <c:pt idx="1972">
                  <c:v>3.9440000000000004</c:v>
                </c:pt>
                <c:pt idx="1973">
                  <c:v>3.9459999999999997</c:v>
                </c:pt>
                <c:pt idx="1974">
                  <c:v>3.948</c:v>
                </c:pt>
                <c:pt idx="1975">
                  <c:v>3.95</c:v>
                </c:pt>
                <c:pt idx="1976">
                  <c:v>3.9520000000000008</c:v>
                </c:pt>
                <c:pt idx="1977">
                  <c:v>3.9540000000000002</c:v>
                </c:pt>
                <c:pt idx="1978">
                  <c:v>3.9560000000000004</c:v>
                </c:pt>
                <c:pt idx="1979">
                  <c:v>3.9580000000000006</c:v>
                </c:pt>
                <c:pt idx="1980">
                  <c:v>3.96</c:v>
                </c:pt>
                <c:pt idx="1981">
                  <c:v>3.9620000000000002</c:v>
                </c:pt>
                <c:pt idx="1982">
                  <c:v>3.9640000000000004</c:v>
                </c:pt>
                <c:pt idx="1983">
                  <c:v>3.9659999999999997</c:v>
                </c:pt>
                <c:pt idx="1984">
                  <c:v>3.968</c:v>
                </c:pt>
                <c:pt idx="1985">
                  <c:v>3.9700000000000006</c:v>
                </c:pt>
                <c:pt idx="1986">
                  <c:v>3.972</c:v>
                </c:pt>
                <c:pt idx="1987">
                  <c:v>3.9740000000000002</c:v>
                </c:pt>
                <c:pt idx="1988">
                  <c:v>3.9760000000000004</c:v>
                </c:pt>
                <c:pt idx="1989">
                  <c:v>3.9780000000000006</c:v>
                </c:pt>
                <c:pt idx="1990">
                  <c:v>3.98</c:v>
                </c:pt>
                <c:pt idx="1991">
                  <c:v>3.9820000000000002</c:v>
                </c:pt>
                <c:pt idx="1992">
                  <c:v>3.9840000000000004</c:v>
                </c:pt>
                <c:pt idx="1993">
                  <c:v>3.9859999999999998</c:v>
                </c:pt>
                <c:pt idx="1994">
                  <c:v>3.9880000000000004</c:v>
                </c:pt>
                <c:pt idx="1995">
                  <c:v>3.9900000000000007</c:v>
                </c:pt>
                <c:pt idx="1996">
                  <c:v>3.992</c:v>
                </c:pt>
                <c:pt idx="1997">
                  <c:v>3.9940000000000002</c:v>
                </c:pt>
                <c:pt idx="1998">
                  <c:v>3.9960000000000004</c:v>
                </c:pt>
                <c:pt idx="1999">
                  <c:v>3.9979999999999998</c:v>
                </c:pt>
                <c:pt idx="2000">
                  <c:v>4</c:v>
                </c:pt>
                <c:pt idx="2001">
                  <c:v>4.0020000000000007</c:v>
                </c:pt>
                <c:pt idx="2002">
                  <c:v>4.0040000000000004</c:v>
                </c:pt>
                <c:pt idx="2003">
                  <c:v>4.0060000000000002</c:v>
                </c:pt>
                <c:pt idx="2004">
                  <c:v>4.008</c:v>
                </c:pt>
                <c:pt idx="2005">
                  <c:v>4.0100000000000007</c:v>
                </c:pt>
                <c:pt idx="2006">
                  <c:v>4.0119999999999996</c:v>
                </c:pt>
                <c:pt idx="2007">
                  <c:v>4.0140000000000002</c:v>
                </c:pt>
                <c:pt idx="2008">
                  <c:v>4.0160000000000009</c:v>
                </c:pt>
                <c:pt idx="2009">
                  <c:v>4.0179999999999998</c:v>
                </c:pt>
                <c:pt idx="2010">
                  <c:v>4.0200000000000005</c:v>
                </c:pt>
                <c:pt idx="2011">
                  <c:v>4.0220000000000002</c:v>
                </c:pt>
                <c:pt idx="2012">
                  <c:v>4.024</c:v>
                </c:pt>
                <c:pt idx="2013">
                  <c:v>4.0259999999999998</c:v>
                </c:pt>
                <c:pt idx="2014">
                  <c:v>4.0280000000000005</c:v>
                </c:pt>
                <c:pt idx="2015">
                  <c:v>4.03</c:v>
                </c:pt>
                <c:pt idx="2016">
                  <c:v>4.032</c:v>
                </c:pt>
                <c:pt idx="2017">
                  <c:v>4.0340000000000007</c:v>
                </c:pt>
                <c:pt idx="2018">
                  <c:v>4.0360000000000005</c:v>
                </c:pt>
                <c:pt idx="2019">
                  <c:v>4.0380000000000003</c:v>
                </c:pt>
                <c:pt idx="2020">
                  <c:v>4.04</c:v>
                </c:pt>
                <c:pt idx="2021">
                  <c:v>4.0420000000000007</c:v>
                </c:pt>
                <c:pt idx="2022">
                  <c:v>4.0439999999999996</c:v>
                </c:pt>
                <c:pt idx="2023">
                  <c:v>4.0460000000000003</c:v>
                </c:pt>
                <c:pt idx="2024">
                  <c:v>4.048</c:v>
                </c:pt>
                <c:pt idx="2025">
                  <c:v>4.05</c:v>
                </c:pt>
                <c:pt idx="2026">
                  <c:v>4.0519999999999996</c:v>
                </c:pt>
                <c:pt idx="2027">
                  <c:v>4.0540000000000003</c:v>
                </c:pt>
                <c:pt idx="2028">
                  <c:v>4.0560000000000009</c:v>
                </c:pt>
                <c:pt idx="2029">
                  <c:v>4.0579999999999998</c:v>
                </c:pt>
                <c:pt idx="2030">
                  <c:v>4.0600000000000005</c:v>
                </c:pt>
                <c:pt idx="2031">
                  <c:v>4.0620000000000003</c:v>
                </c:pt>
                <c:pt idx="2032">
                  <c:v>4.0640000000000001</c:v>
                </c:pt>
                <c:pt idx="2033">
                  <c:v>4.0659999999999998</c:v>
                </c:pt>
                <c:pt idx="2034">
                  <c:v>4.0680000000000005</c:v>
                </c:pt>
                <c:pt idx="2035">
                  <c:v>4.0699999999999994</c:v>
                </c:pt>
                <c:pt idx="2036">
                  <c:v>4.0720000000000001</c:v>
                </c:pt>
                <c:pt idx="2037">
                  <c:v>4.0740000000000007</c:v>
                </c:pt>
                <c:pt idx="2038">
                  <c:v>4.0759999999999996</c:v>
                </c:pt>
                <c:pt idx="2039">
                  <c:v>4.0780000000000003</c:v>
                </c:pt>
                <c:pt idx="2040">
                  <c:v>4.08</c:v>
                </c:pt>
                <c:pt idx="2041">
                  <c:v>4.0820000000000007</c:v>
                </c:pt>
                <c:pt idx="2042">
                  <c:v>4.0839999999999996</c:v>
                </c:pt>
                <c:pt idx="2043">
                  <c:v>4.0860000000000003</c:v>
                </c:pt>
                <c:pt idx="2044">
                  <c:v>4.0880000000000001</c:v>
                </c:pt>
                <c:pt idx="2045">
                  <c:v>4.09</c:v>
                </c:pt>
                <c:pt idx="2046">
                  <c:v>4.0920000000000005</c:v>
                </c:pt>
                <c:pt idx="2047">
                  <c:v>4.0940000000000003</c:v>
                </c:pt>
                <c:pt idx="2048">
                  <c:v>4.0960000000000001</c:v>
                </c:pt>
                <c:pt idx="2049">
                  <c:v>4.0979999999999999</c:v>
                </c:pt>
                <c:pt idx="2050">
                  <c:v>4.1000000000000005</c:v>
                </c:pt>
                <c:pt idx="2051">
                  <c:v>4.1020000000000003</c:v>
                </c:pt>
                <c:pt idx="2052">
                  <c:v>4.1040000000000001</c:v>
                </c:pt>
                <c:pt idx="2053">
                  <c:v>4.1059999999999999</c:v>
                </c:pt>
                <c:pt idx="2054">
                  <c:v>4.1080000000000005</c:v>
                </c:pt>
                <c:pt idx="2055">
                  <c:v>4.1100000000000003</c:v>
                </c:pt>
                <c:pt idx="2056">
                  <c:v>4.1120000000000001</c:v>
                </c:pt>
                <c:pt idx="2057">
                  <c:v>4.1140000000000008</c:v>
                </c:pt>
                <c:pt idx="2058">
                  <c:v>4.1159999999999997</c:v>
                </c:pt>
                <c:pt idx="2059">
                  <c:v>4.1180000000000003</c:v>
                </c:pt>
                <c:pt idx="2060">
                  <c:v>4.12</c:v>
                </c:pt>
                <c:pt idx="2061">
                  <c:v>4.1220000000000008</c:v>
                </c:pt>
                <c:pt idx="2062">
                  <c:v>4.1239999999999997</c:v>
                </c:pt>
                <c:pt idx="2063">
                  <c:v>4.1260000000000003</c:v>
                </c:pt>
                <c:pt idx="2064">
                  <c:v>4.128000000000001</c:v>
                </c:pt>
                <c:pt idx="2065">
                  <c:v>4.13</c:v>
                </c:pt>
                <c:pt idx="2066">
                  <c:v>4.1320000000000006</c:v>
                </c:pt>
                <c:pt idx="2067">
                  <c:v>4.1340000000000003</c:v>
                </c:pt>
                <c:pt idx="2068">
                  <c:v>4.1360000000000001</c:v>
                </c:pt>
                <c:pt idx="2069">
                  <c:v>4.1379999999999999</c:v>
                </c:pt>
                <c:pt idx="2070">
                  <c:v>4.1400000000000006</c:v>
                </c:pt>
                <c:pt idx="2071">
                  <c:v>4.1419999999999995</c:v>
                </c:pt>
                <c:pt idx="2072">
                  <c:v>4.1440000000000001</c:v>
                </c:pt>
                <c:pt idx="2073">
                  <c:v>4.1460000000000008</c:v>
                </c:pt>
                <c:pt idx="2074">
                  <c:v>4.1480000000000006</c:v>
                </c:pt>
                <c:pt idx="2075">
                  <c:v>4.1500000000000004</c:v>
                </c:pt>
                <c:pt idx="2076">
                  <c:v>4.1520000000000001</c:v>
                </c:pt>
                <c:pt idx="2077">
                  <c:v>4.1540000000000008</c:v>
                </c:pt>
                <c:pt idx="2078">
                  <c:v>4.1559999999999997</c:v>
                </c:pt>
                <c:pt idx="2079">
                  <c:v>4.1580000000000004</c:v>
                </c:pt>
                <c:pt idx="2080">
                  <c:v>4.16</c:v>
                </c:pt>
                <c:pt idx="2081">
                  <c:v>4.1619999999999999</c:v>
                </c:pt>
                <c:pt idx="2082">
                  <c:v>4.1640000000000006</c:v>
                </c:pt>
                <c:pt idx="2083">
                  <c:v>4.1660000000000004</c:v>
                </c:pt>
                <c:pt idx="2084">
                  <c:v>4.1680000000000001</c:v>
                </c:pt>
                <c:pt idx="2085">
                  <c:v>4.17</c:v>
                </c:pt>
                <c:pt idx="2086">
                  <c:v>4.1720000000000006</c:v>
                </c:pt>
                <c:pt idx="2087">
                  <c:v>4.1740000000000004</c:v>
                </c:pt>
                <c:pt idx="2088">
                  <c:v>4.1760000000000002</c:v>
                </c:pt>
                <c:pt idx="2089">
                  <c:v>4.1779999999999999</c:v>
                </c:pt>
                <c:pt idx="2090">
                  <c:v>4.1800000000000006</c:v>
                </c:pt>
                <c:pt idx="2091">
                  <c:v>4.1820000000000004</c:v>
                </c:pt>
                <c:pt idx="2092">
                  <c:v>4.1840000000000002</c:v>
                </c:pt>
                <c:pt idx="2093">
                  <c:v>4.1860000000000008</c:v>
                </c:pt>
                <c:pt idx="2094">
                  <c:v>4.1879999999999997</c:v>
                </c:pt>
                <c:pt idx="2095">
                  <c:v>4.1900000000000004</c:v>
                </c:pt>
                <c:pt idx="2096">
                  <c:v>4.1920000000000002</c:v>
                </c:pt>
                <c:pt idx="2097">
                  <c:v>4.194</c:v>
                </c:pt>
                <c:pt idx="2098">
                  <c:v>4.1959999999999997</c:v>
                </c:pt>
                <c:pt idx="2099">
                  <c:v>4.1980000000000004</c:v>
                </c:pt>
                <c:pt idx="2100">
                  <c:v>4.2</c:v>
                </c:pt>
                <c:pt idx="2101">
                  <c:v>4.202</c:v>
                </c:pt>
                <c:pt idx="2102">
                  <c:v>4.2040000000000006</c:v>
                </c:pt>
                <c:pt idx="2103">
                  <c:v>4.2060000000000004</c:v>
                </c:pt>
                <c:pt idx="2104">
                  <c:v>4.2080000000000002</c:v>
                </c:pt>
                <c:pt idx="2105">
                  <c:v>4.21</c:v>
                </c:pt>
                <c:pt idx="2106">
                  <c:v>4.2120000000000006</c:v>
                </c:pt>
                <c:pt idx="2107">
                  <c:v>4.2139999999999995</c:v>
                </c:pt>
                <c:pt idx="2108">
                  <c:v>4.2160000000000002</c:v>
                </c:pt>
                <c:pt idx="2109">
                  <c:v>4.218</c:v>
                </c:pt>
                <c:pt idx="2110">
                  <c:v>4.22</c:v>
                </c:pt>
                <c:pt idx="2111">
                  <c:v>4.2220000000000004</c:v>
                </c:pt>
                <c:pt idx="2112">
                  <c:v>4.2240000000000002</c:v>
                </c:pt>
                <c:pt idx="2113">
                  <c:v>4.2260000000000009</c:v>
                </c:pt>
                <c:pt idx="2114">
                  <c:v>4.2279999999999998</c:v>
                </c:pt>
                <c:pt idx="2115">
                  <c:v>4.2300000000000004</c:v>
                </c:pt>
                <c:pt idx="2116">
                  <c:v>4.2320000000000002</c:v>
                </c:pt>
                <c:pt idx="2117">
                  <c:v>4.234</c:v>
                </c:pt>
                <c:pt idx="2118">
                  <c:v>4.2359999999999998</c:v>
                </c:pt>
                <c:pt idx="2119">
                  <c:v>4.2380000000000004</c:v>
                </c:pt>
                <c:pt idx="2120">
                  <c:v>4.24</c:v>
                </c:pt>
                <c:pt idx="2121">
                  <c:v>4.242</c:v>
                </c:pt>
                <c:pt idx="2122">
                  <c:v>4.2440000000000007</c:v>
                </c:pt>
                <c:pt idx="2123">
                  <c:v>4.2459999999999996</c:v>
                </c:pt>
                <c:pt idx="2124">
                  <c:v>4.2480000000000002</c:v>
                </c:pt>
                <c:pt idx="2125">
                  <c:v>4.25</c:v>
                </c:pt>
                <c:pt idx="2126">
                  <c:v>4.2520000000000007</c:v>
                </c:pt>
                <c:pt idx="2127">
                  <c:v>4.2539999999999996</c:v>
                </c:pt>
                <c:pt idx="2128">
                  <c:v>4.2560000000000002</c:v>
                </c:pt>
                <c:pt idx="2129">
                  <c:v>4.2580000000000009</c:v>
                </c:pt>
                <c:pt idx="2130">
                  <c:v>4.26</c:v>
                </c:pt>
                <c:pt idx="2131">
                  <c:v>4.2620000000000005</c:v>
                </c:pt>
                <c:pt idx="2132">
                  <c:v>4.2640000000000002</c:v>
                </c:pt>
                <c:pt idx="2133">
                  <c:v>4.2660000000000009</c:v>
                </c:pt>
                <c:pt idx="2134">
                  <c:v>4.2679999999999998</c:v>
                </c:pt>
                <c:pt idx="2135">
                  <c:v>4.2700000000000005</c:v>
                </c:pt>
                <c:pt idx="2136">
                  <c:v>4.2719999999999994</c:v>
                </c:pt>
                <c:pt idx="2137">
                  <c:v>4.274</c:v>
                </c:pt>
                <c:pt idx="2138">
                  <c:v>4.2760000000000007</c:v>
                </c:pt>
                <c:pt idx="2139">
                  <c:v>4.2780000000000005</c:v>
                </c:pt>
                <c:pt idx="2140">
                  <c:v>4.28</c:v>
                </c:pt>
                <c:pt idx="2141">
                  <c:v>4.282</c:v>
                </c:pt>
                <c:pt idx="2142">
                  <c:v>4.2840000000000007</c:v>
                </c:pt>
                <c:pt idx="2143">
                  <c:v>4.2859999999999996</c:v>
                </c:pt>
                <c:pt idx="2144">
                  <c:v>4.2880000000000003</c:v>
                </c:pt>
                <c:pt idx="2145">
                  <c:v>4.29</c:v>
                </c:pt>
                <c:pt idx="2146">
                  <c:v>4.2920000000000007</c:v>
                </c:pt>
                <c:pt idx="2147">
                  <c:v>4.2940000000000005</c:v>
                </c:pt>
                <c:pt idx="2148">
                  <c:v>4.2960000000000003</c:v>
                </c:pt>
                <c:pt idx="2149">
                  <c:v>4.298</c:v>
                </c:pt>
                <c:pt idx="2150">
                  <c:v>4.3</c:v>
                </c:pt>
                <c:pt idx="2151">
                  <c:v>4.3020000000000005</c:v>
                </c:pt>
                <c:pt idx="2152">
                  <c:v>4.3040000000000003</c:v>
                </c:pt>
                <c:pt idx="2153">
                  <c:v>4.306</c:v>
                </c:pt>
                <c:pt idx="2154">
                  <c:v>4.3079999999999998</c:v>
                </c:pt>
                <c:pt idx="2155">
                  <c:v>4.3100000000000005</c:v>
                </c:pt>
                <c:pt idx="2156">
                  <c:v>4.3120000000000003</c:v>
                </c:pt>
                <c:pt idx="2157">
                  <c:v>4.3140000000000001</c:v>
                </c:pt>
                <c:pt idx="2158">
                  <c:v>4.3160000000000007</c:v>
                </c:pt>
                <c:pt idx="2159">
                  <c:v>4.3180000000000005</c:v>
                </c:pt>
                <c:pt idx="2160">
                  <c:v>4.32</c:v>
                </c:pt>
                <c:pt idx="2161">
                  <c:v>4.3220000000000001</c:v>
                </c:pt>
                <c:pt idx="2162">
                  <c:v>4.3240000000000007</c:v>
                </c:pt>
                <c:pt idx="2163">
                  <c:v>4.3259999999999996</c:v>
                </c:pt>
                <c:pt idx="2164">
                  <c:v>4.3280000000000003</c:v>
                </c:pt>
                <c:pt idx="2165">
                  <c:v>4.33</c:v>
                </c:pt>
                <c:pt idx="2166">
                  <c:v>4.3319999999999999</c:v>
                </c:pt>
                <c:pt idx="2167">
                  <c:v>4.3340000000000005</c:v>
                </c:pt>
                <c:pt idx="2168">
                  <c:v>4.3360000000000003</c:v>
                </c:pt>
                <c:pt idx="2169">
                  <c:v>4.3380000000000001</c:v>
                </c:pt>
                <c:pt idx="2170">
                  <c:v>4.34</c:v>
                </c:pt>
                <c:pt idx="2171">
                  <c:v>4.3420000000000005</c:v>
                </c:pt>
                <c:pt idx="2172">
                  <c:v>4.3440000000000003</c:v>
                </c:pt>
                <c:pt idx="2173">
                  <c:v>4.3460000000000001</c:v>
                </c:pt>
                <c:pt idx="2174">
                  <c:v>4.3479999999999999</c:v>
                </c:pt>
                <c:pt idx="2175">
                  <c:v>4.3500000000000005</c:v>
                </c:pt>
                <c:pt idx="2176">
                  <c:v>4.3520000000000003</c:v>
                </c:pt>
                <c:pt idx="2177">
                  <c:v>4.3540000000000001</c:v>
                </c:pt>
                <c:pt idx="2178">
                  <c:v>4.3560000000000008</c:v>
                </c:pt>
                <c:pt idx="2179">
                  <c:v>4.3579999999999997</c:v>
                </c:pt>
                <c:pt idx="2180">
                  <c:v>4.3600000000000003</c:v>
                </c:pt>
                <c:pt idx="2181">
                  <c:v>4.3620000000000001</c:v>
                </c:pt>
                <c:pt idx="2182">
                  <c:v>4.3639999999999999</c:v>
                </c:pt>
                <c:pt idx="2183">
                  <c:v>4.3659999999999997</c:v>
                </c:pt>
                <c:pt idx="2184">
                  <c:v>4.3680000000000003</c:v>
                </c:pt>
                <c:pt idx="2185">
                  <c:v>4.370000000000001</c:v>
                </c:pt>
                <c:pt idx="2186">
                  <c:v>4.3719999999999999</c:v>
                </c:pt>
                <c:pt idx="2187">
                  <c:v>4.3740000000000006</c:v>
                </c:pt>
                <c:pt idx="2188">
                  <c:v>4.3760000000000003</c:v>
                </c:pt>
                <c:pt idx="2189">
                  <c:v>4.3780000000000001</c:v>
                </c:pt>
                <c:pt idx="2190">
                  <c:v>4.38</c:v>
                </c:pt>
                <c:pt idx="2191">
                  <c:v>4.3820000000000006</c:v>
                </c:pt>
                <c:pt idx="2192">
                  <c:v>4.3839999999999995</c:v>
                </c:pt>
                <c:pt idx="2193">
                  <c:v>4.3860000000000001</c:v>
                </c:pt>
                <c:pt idx="2194">
                  <c:v>4.3880000000000008</c:v>
                </c:pt>
                <c:pt idx="2195">
                  <c:v>4.3899999999999997</c:v>
                </c:pt>
                <c:pt idx="2196">
                  <c:v>4.3920000000000003</c:v>
                </c:pt>
                <c:pt idx="2197">
                  <c:v>4.3940000000000001</c:v>
                </c:pt>
                <c:pt idx="2198">
                  <c:v>4.3960000000000008</c:v>
                </c:pt>
                <c:pt idx="2199">
                  <c:v>4.3979999999999997</c:v>
                </c:pt>
                <c:pt idx="2200">
                  <c:v>4.4000000000000004</c:v>
                </c:pt>
                <c:pt idx="2201">
                  <c:v>4.4020000000000001</c:v>
                </c:pt>
                <c:pt idx="2202">
                  <c:v>4.4039999999999999</c:v>
                </c:pt>
                <c:pt idx="2203">
                  <c:v>4.4060000000000006</c:v>
                </c:pt>
                <c:pt idx="2204">
                  <c:v>4.4080000000000004</c:v>
                </c:pt>
                <c:pt idx="2205">
                  <c:v>4.41</c:v>
                </c:pt>
                <c:pt idx="2206">
                  <c:v>4.4119999999999999</c:v>
                </c:pt>
                <c:pt idx="2207">
                  <c:v>4.4140000000000006</c:v>
                </c:pt>
                <c:pt idx="2208">
                  <c:v>4.4159999999999995</c:v>
                </c:pt>
                <c:pt idx="2209">
                  <c:v>4.4180000000000001</c:v>
                </c:pt>
                <c:pt idx="2210">
                  <c:v>4.42</c:v>
                </c:pt>
                <c:pt idx="2211">
                  <c:v>4.4220000000000006</c:v>
                </c:pt>
                <c:pt idx="2212">
                  <c:v>4.4240000000000004</c:v>
                </c:pt>
                <c:pt idx="2213">
                  <c:v>4.4260000000000002</c:v>
                </c:pt>
                <c:pt idx="2214">
                  <c:v>4.4280000000000008</c:v>
                </c:pt>
                <c:pt idx="2215">
                  <c:v>4.43</c:v>
                </c:pt>
                <c:pt idx="2216">
                  <c:v>4.4320000000000004</c:v>
                </c:pt>
                <c:pt idx="2217">
                  <c:v>4.4340000000000002</c:v>
                </c:pt>
                <c:pt idx="2218">
                  <c:v>4.4359999999999999</c:v>
                </c:pt>
                <c:pt idx="2219">
                  <c:v>4.4379999999999997</c:v>
                </c:pt>
                <c:pt idx="2220">
                  <c:v>4.4400000000000004</c:v>
                </c:pt>
                <c:pt idx="2221">
                  <c:v>4.4420000000000002</c:v>
                </c:pt>
                <c:pt idx="2222">
                  <c:v>4.444</c:v>
                </c:pt>
                <c:pt idx="2223">
                  <c:v>4.4460000000000006</c:v>
                </c:pt>
                <c:pt idx="2224">
                  <c:v>4.4480000000000004</c:v>
                </c:pt>
                <c:pt idx="2225">
                  <c:v>4.45</c:v>
                </c:pt>
                <c:pt idx="2226">
                  <c:v>4.452</c:v>
                </c:pt>
                <c:pt idx="2227">
                  <c:v>4.4540000000000006</c:v>
                </c:pt>
                <c:pt idx="2228">
                  <c:v>4.4559999999999995</c:v>
                </c:pt>
                <c:pt idx="2229">
                  <c:v>4.4580000000000002</c:v>
                </c:pt>
                <c:pt idx="2230">
                  <c:v>4.4600000000000009</c:v>
                </c:pt>
                <c:pt idx="2231">
                  <c:v>4.4620000000000006</c:v>
                </c:pt>
                <c:pt idx="2232">
                  <c:v>4.4640000000000004</c:v>
                </c:pt>
                <c:pt idx="2233">
                  <c:v>4.4660000000000002</c:v>
                </c:pt>
                <c:pt idx="2234">
                  <c:v>4.468</c:v>
                </c:pt>
                <c:pt idx="2235">
                  <c:v>4.47</c:v>
                </c:pt>
                <c:pt idx="2236">
                  <c:v>4.4720000000000004</c:v>
                </c:pt>
                <c:pt idx="2237">
                  <c:v>4.4740000000000002</c:v>
                </c:pt>
                <c:pt idx="2238">
                  <c:v>4.476</c:v>
                </c:pt>
                <c:pt idx="2239">
                  <c:v>4.4780000000000006</c:v>
                </c:pt>
                <c:pt idx="2240">
                  <c:v>4.4800000000000004</c:v>
                </c:pt>
                <c:pt idx="2241">
                  <c:v>4.4820000000000002</c:v>
                </c:pt>
                <c:pt idx="2242">
                  <c:v>4.484</c:v>
                </c:pt>
                <c:pt idx="2243">
                  <c:v>4.4860000000000007</c:v>
                </c:pt>
                <c:pt idx="2244">
                  <c:v>4.4880000000000004</c:v>
                </c:pt>
                <c:pt idx="2245">
                  <c:v>4.49</c:v>
                </c:pt>
                <c:pt idx="2246">
                  <c:v>4.492</c:v>
                </c:pt>
                <c:pt idx="2247">
                  <c:v>4.4939999999999998</c:v>
                </c:pt>
                <c:pt idx="2248">
                  <c:v>4.4960000000000004</c:v>
                </c:pt>
                <c:pt idx="2249">
                  <c:v>4.4980000000000002</c:v>
                </c:pt>
                <c:pt idx="2250">
                  <c:v>4.5000000000000009</c:v>
                </c:pt>
                <c:pt idx="2251">
                  <c:v>4.5019999999999998</c:v>
                </c:pt>
                <c:pt idx="2252">
                  <c:v>4.5040000000000004</c:v>
                </c:pt>
                <c:pt idx="2253">
                  <c:v>4.5060000000000002</c:v>
                </c:pt>
                <c:pt idx="2254">
                  <c:v>4.508</c:v>
                </c:pt>
                <c:pt idx="2255">
                  <c:v>4.51</c:v>
                </c:pt>
                <c:pt idx="2256">
                  <c:v>4.5120000000000005</c:v>
                </c:pt>
                <c:pt idx="2257">
                  <c:v>4.5140000000000002</c:v>
                </c:pt>
                <c:pt idx="2258">
                  <c:v>4.516</c:v>
                </c:pt>
                <c:pt idx="2259">
                  <c:v>4.5180000000000007</c:v>
                </c:pt>
                <c:pt idx="2260">
                  <c:v>4.5200000000000005</c:v>
                </c:pt>
                <c:pt idx="2261">
                  <c:v>4.5220000000000002</c:v>
                </c:pt>
                <c:pt idx="2262">
                  <c:v>4.524</c:v>
                </c:pt>
                <c:pt idx="2263">
                  <c:v>4.5260000000000007</c:v>
                </c:pt>
                <c:pt idx="2264">
                  <c:v>4.5279999999999996</c:v>
                </c:pt>
                <c:pt idx="2265">
                  <c:v>4.53</c:v>
                </c:pt>
                <c:pt idx="2266">
                  <c:v>4.532</c:v>
                </c:pt>
                <c:pt idx="2267">
                  <c:v>4.5339999999999998</c:v>
                </c:pt>
                <c:pt idx="2268">
                  <c:v>4.5360000000000005</c:v>
                </c:pt>
                <c:pt idx="2269">
                  <c:v>4.5380000000000003</c:v>
                </c:pt>
                <c:pt idx="2270">
                  <c:v>4.5400000000000009</c:v>
                </c:pt>
                <c:pt idx="2271">
                  <c:v>4.5419999999999998</c:v>
                </c:pt>
                <c:pt idx="2272">
                  <c:v>4.5440000000000005</c:v>
                </c:pt>
                <c:pt idx="2273">
                  <c:v>4.5460000000000003</c:v>
                </c:pt>
                <c:pt idx="2274">
                  <c:v>4.548</c:v>
                </c:pt>
                <c:pt idx="2275">
                  <c:v>4.55</c:v>
                </c:pt>
                <c:pt idx="2276">
                  <c:v>4.5520000000000005</c:v>
                </c:pt>
                <c:pt idx="2277">
                  <c:v>4.5540000000000003</c:v>
                </c:pt>
                <c:pt idx="2278">
                  <c:v>4.556</c:v>
                </c:pt>
                <c:pt idx="2279">
                  <c:v>4.5580000000000007</c:v>
                </c:pt>
                <c:pt idx="2280">
                  <c:v>4.5599999999999996</c:v>
                </c:pt>
                <c:pt idx="2281">
                  <c:v>4.5620000000000003</c:v>
                </c:pt>
                <c:pt idx="2282">
                  <c:v>4.5640000000000001</c:v>
                </c:pt>
                <c:pt idx="2283">
                  <c:v>4.5660000000000007</c:v>
                </c:pt>
                <c:pt idx="2284">
                  <c:v>4.5679999999999996</c:v>
                </c:pt>
                <c:pt idx="2285">
                  <c:v>4.57</c:v>
                </c:pt>
                <c:pt idx="2286">
                  <c:v>4.572000000000001</c:v>
                </c:pt>
                <c:pt idx="2287">
                  <c:v>4.5739999999999998</c:v>
                </c:pt>
                <c:pt idx="2288">
                  <c:v>4.5760000000000005</c:v>
                </c:pt>
                <c:pt idx="2289">
                  <c:v>4.5780000000000003</c:v>
                </c:pt>
                <c:pt idx="2290">
                  <c:v>4.58</c:v>
                </c:pt>
                <c:pt idx="2291">
                  <c:v>4.5819999999999999</c:v>
                </c:pt>
                <c:pt idx="2292">
                  <c:v>4.5840000000000005</c:v>
                </c:pt>
                <c:pt idx="2293">
                  <c:v>4.5859999999999994</c:v>
                </c:pt>
                <c:pt idx="2294">
                  <c:v>4.5880000000000001</c:v>
                </c:pt>
                <c:pt idx="2295">
                  <c:v>4.5900000000000007</c:v>
                </c:pt>
                <c:pt idx="2296">
                  <c:v>4.5920000000000005</c:v>
                </c:pt>
                <c:pt idx="2297">
                  <c:v>4.5940000000000003</c:v>
                </c:pt>
                <c:pt idx="2298">
                  <c:v>4.5960000000000001</c:v>
                </c:pt>
                <c:pt idx="2299">
                  <c:v>4.5980000000000008</c:v>
                </c:pt>
                <c:pt idx="2300">
                  <c:v>4.5999999999999996</c:v>
                </c:pt>
                <c:pt idx="2301">
                  <c:v>4.6020000000000003</c:v>
                </c:pt>
                <c:pt idx="2302">
                  <c:v>4.6040000000000001</c:v>
                </c:pt>
                <c:pt idx="2303">
                  <c:v>4.6059999999999999</c:v>
                </c:pt>
                <c:pt idx="2304">
                  <c:v>4.6080000000000005</c:v>
                </c:pt>
                <c:pt idx="2305">
                  <c:v>4.6100000000000003</c:v>
                </c:pt>
                <c:pt idx="2306">
                  <c:v>4.6120000000000001</c:v>
                </c:pt>
                <c:pt idx="2307">
                  <c:v>4.6139999999999999</c:v>
                </c:pt>
                <c:pt idx="2308">
                  <c:v>4.6160000000000005</c:v>
                </c:pt>
                <c:pt idx="2309">
                  <c:v>4.6180000000000003</c:v>
                </c:pt>
                <c:pt idx="2310">
                  <c:v>4.62</c:v>
                </c:pt>
                <c:pt idx="2311">
                  <c:v>4.6219999999999999</c:v>
                </c:pt>
                <c:pt idx="2312">
                  <c:v>4.6240000000000006</c:v>
                </c:pt>
                <c:pt idx="2313">
                  <c:v>4.6260000000000003</c:v>
                </c:pt>
                <c:pt idx="2314">
                  <c:v>4.6280000000000001</c:v>
                </c:pt>
                <c:pt idx="2315">
                  <c:v>4.6300000000000008</c:v>
                </c:pt>
                <c:pt idx="2316">
                  <c:v>4.6320000000000006</c:v>
                </c:pt>
                <c:pt idx="2317">
                  <c:v>4.6340000000000003</c:v>
                </c:pt>
                <c:pt idx="2318">
                  <c:v>4.6360000000000001</c:v>
                </c:pt>
                <c:pt idx="2319">
                  <c:v>4.6379999999999999</c:v>
                </c:pt>
                <c:pt idx="2320">
                  <c:v>4.6399999999999997</c:v>
                </c:pt>
                <c:pt idx="2321">
                  <c:v>4.6420000000000003</c:v>
                </c:pt>
                <c:pt idx="2322">
                  <c:v>4.6440000000000001</c:v>
                </c:pt>
                <c:pt idx="2323">
                  <c:v>4.6459999999999999</c:v>
                </c:pt>
                <c:pt idx="2324">
                  <c:v>4.6480000000000006</c:v>
                </c:pt>
                <c:pt idx="2325">
                  <c:v>4.6500000000000004</c:v>
                </c:pt>
                <c:pt idx="2326">
                  <c:v>4.6520000000000001</c:v>
                </c:pt>
                <c:pt idx="2327">
                  <c:v>4.6539999999999999</c:v>
                </c:pt>
                <c:pt idx="2328">
                  <c:v>4.6560000000000006</c:v>
                </c:pt>
                <c:pt idx="2329">
                  <c:v>4.6580000000000004</c:v>
                </c:pt>
                <c:pt idx="2330">
                  <c:v>4.66</c:v>
                </c:pt>
                <c:pt idx="2331">
                  <c:v>4.6619999999999999</c:v>
                </c:pt>
                <c:pt idx="2332">
                  <c:v>4.6639999999999997</c:v>
                </c:pt>
                <c:pt idx="2333">
                  <c:v>4.6660000000000004</c:v>
                </c:pt>
                <c:pt idx="2334">
                  <c:v>4.6680000000000001</c:v>
                </c:pt>
                <c:pt idx="2335">
                  <c:v>4.6700000000000008</c:v>
                </c:pt>
                <c:pt idx="2336">
                  <c:v>4.6719999999999997</c:v>
                </c:pt>
                <c:pt idx="2337">
                  <c:v>4.6740000000000004</c:v>
                </c:pt>
                <c:pt idx="2338">
                  <c:v>4.6760000000000002</c:v>
                </c:pt>
                <c:pt idx="2339">
                  <c:v>4.6779999999999999</c:v>
                </c:pt>
                <c:pt idx="2340">
                  <c:v>4.68</c:v>
                </c:pt>
                <c:pt idx="2341">
                  <c:v>4.6820000000000004</c:v>
                </c:pt>
                <c:pt idx="2342">
                  <c:v>4.6840000000000011</c:v>
                </c:pt>
                <c:pt idx="2343">
                  <c:v>4.6859999999999999</c:v>
                </c:pt>
                <c:pt idx="2344">
                  <c:v>4.6880000000000006</c:v>
                </c:pt>
                <c:pt idx="2345">
                  <c:v>4.6900000000000004</c:v>
                </c:pt>
                <c:pt idx="2346">
                  <c:v>4.6920000000000002</c:v>
                </c:pt>
                <c:pt idx="2347">
                  <c:v>4.694</c:v>
                </c:pt>
                <c:pt idx="2348">
                  <c:v>4.6960000000000006</c:v>
                </c:pt>
                <c:pt idx="2349">
                  <c:v>4.6979999999999995</c:v>
                </c:pt>
                <c:pt idx="2350">
                  <c:v>4.7</c:v>
                </c:pt>
                <c:pt idx="2351">
                  <c:v>4.7020000000000008</c:v>
                </c:pt>
                <c:pt idx="2352">
                  <c:v>4.7039999999999997</c:v>
                </c:pt>
                <c:pt idx="2353">
                  <c:v>4.7060000000000004</c:v>
                </c:pt>
                <c:pt idx="2354">
                  <c:v>4.7080000000000002</c:v>
                </c:pt>
                <c:pt idx="2355">
                  <c:v>4.7100000000000009</c:v>
                </c:pt>
                <c:pt idx="2356">
                  <c:v>4.7119999999999997</c:v>
                </c:pt>
                <c:pt idx="2357">
                  <c:v>4.7140000000000004</c:v>
                </c:pt>
                <c:pt idx="2358">
                  <c:v>4.7159999999999993</c:v>
                </c:pt>
                <c:pt idx="2359">
                  <c:v>4.718</c:v>
                </c:pt>
                <c:pt idx="2360">
                  <c:v>4.7200000000000006</c:v>
                </c:pt>
                <c:pt idx="2361">
                  <c:v>4.7220000000000004</c:v>
                </c:pt>
                <c:pt idx="2362">
                  <c:v>4.7240000000000002</c:v>
                </c:pt>
                <c:pt idx="2363">
                  <c:v>4.726</c:v>
                </c:pt>
                <c:pt idx="2364">
                  <c:v>4.7280000000000006</c:v>
                </c:pt>
                <c:pt idx="2365">
                  <c:v>4.7299999999999995</c:v>
                </c:pt>
                <c:pt idx="2366">
                  <c:v>4.7320000000000002</c:v>
                </c:pt>
                <c:pt idx="2367">
                  <c:v>4.734</c:v>
                </c:pt>
                <c:pt idx="2368">
                  <c:v>4.7360000000000007</c:v>
                </c:pt>
                <c:pt idx="2369">
                  <c:v>4.7380000000000004</c:v>
                </c:pt>
                <c:pt idx="2370">
                  <c:v>4.74</c:v>
                </c:pt>
                <c:pt idx="2371">
                  <c:v>4.742</c:v>
                </c:pt>
                <c:pt idx="2372">
                  <c:v>4.7439999999999998</c:v>
                </c:pt>
                <c:pt idx="2373">
                  <c:v>4.7460000000000004</c:v>
                </c:pt>
                <c:pt idx="2374">
                  <c:v>4.7480000000000002</c:v>
                </c:pt>
                <c:pt idx="2375">
                  <c:v>4.7500000000000009</c:v>
                </c:pt>
                <c:pt idx="2376">
                  <c:v>4.7519999999999998</c:v>
                </c:pt>
                <c:pt idx="2377">
                  <c:v>4.7540000000000004</c:v>
                </c:pt>
                <c:pt idx="2378">
                  <c:v>4.7560000000000002</c:v>
                </c:pt>
                <c:pt idx="2379">
                  <c:v>4.758</c:v>
                </c:pt>
                <c:pt idx="2380">
                  <c:v>4.7600000000000007</c:v>
                </c:pt>
                <c:pt idx="2381">
                  <c:v>4.7620000000000005</c:v>
                </c:pt>
                <c:pt idx="2382">
                  <c:v>4.7640000000000002</c:v>
                </c:pt>
                <c:pt idx="2383">
                  <c:v>4.766</c:v>
                </c:pt>
                <c:pt idx="2384">
                  <c:v>4.7680000000000007</c:v>
                </c:pt>
                <c:pt idx="2385">
                  <c:v>4.7699999999999996</c:v>
                </c:pt>
                <c:pt idx="2386">
                  <c:v>4.7720000000000002</c:v>
                </c:pt>
                <c:pt idx="2387">
                  <c:v>4.7740000000000009</c:v>
                </c:pt>
                <c:pt idx="2388">
                  <c:v>4.7760000000000007</c:v>
                </c:pt>
                <c:pt idx="2389">
                  <c:v>4.7780000000000005</c:v>
                </c:pt>
                <c:pt idx="2390">
                  <c:v>4.78</c:v>
                </c:pt>
                <c:pt idx="2391">
                  <c:v>4.782</c:v>
                </c:pt>
                <c:pt idx="2392">
                  <c:v>4.7839999999999998</c:v>
                </c:pt>
                <c:pt idx="2393">
                  <c:v>4.7860000000000005</c:v>
                </c:pt>
                <c:pt idx="2394">
                  <c:v>4.7880000000000003</c:v>
                </c:pt>
                <c:pt idx="2395">
                  <c:v>4.79</c:v>
                </c:pt>
                <c:pt idx="2396">
                  <c:v>4.7919999999999998</c:v>
                </c:pt>
                <c:pt idx="2397">
                  <c:v>4.7940000000000005</c:v>
                </c:pt>
                <c:pt idx="2398">
                  <c:v>4.7960000000000003</c:v>
                </c:pt>
                <c:pt idx="2399">
                  <c:v>4.798</c:v>
                </c:pt>
                <c:pt idx="2400">
                  <c:v>4.8000000000000007</c:v>
                </c:pt>
                <c:pt idx="2401">
                  <c:v>4.8020000000000005</c:v>
                </c:pt>
                <c:pt idx="2402">
                  <c:v>4.8040000000000003</c:v>
                </c:pt>
                <c:pt idx="2403">
                  <c:v>4.806</c:v>
                </c:pt>
                <c:pt idx="2404">
                  <c:v>4.8079999999999998</c:v>
                </c:pt>
                <c:pt idx="2405">
                  <c:v>4.8099999999999996</c:v>
                </c:pt>
                <c:pt idx="2406">
                  <c:v>4.8120000000000003</c:v>
                </c:pt>
                <c:pt idx="2407">
                  <c:v>4.8140000000000009</c:v>
                </c:pt>
                <c:pt idx="2408">
                  <c:v>4.8159999999999998</c:v>
                </c:pt>
                <c:pt idx="2409">
                  <c:v>4.8180000000000005</c:v>
                </c:pt>
                <c:pt idx="2410">
                  <c:v>4.82</c:v>
                </c:pt>
                <c:pt idx="2411">
                  <c:v>4.8220000000000001</c:v>
                </c:pt>
                <c:pt idx="2412">
                  <c:v>4.8239999999999998</c:v>
                </c:pt>
                <c:pt idx="2413">
                  <c:v>4.8260000000000005</c:v>
                </c:pt>
                <c:pt idx="2414">
                  <c:v>4.8280000000000003</c:v>
                </c:pt>
                <c:pt idx="2415">
                  <c:v>4.83</c:v>
                </c:pt>
                <c:pt idx="2416">
                  <c:v>4.8320000000000007</c:v>
                </c:pt>
                <c:pt idx="2417">
                  <c:v>4.8339999999999996</c:v>
                </c:pt>
                <c:pt idx="2418">
                  <c:v>4.8360000000000003</c:v>
                </c:pt>
                <c:pt idx="2419">
                  <c:v>4.8380000000000001</c:v>
                </c:pt>
                <c:pt idx="2420">
                  <c:v>4.8400000000000007</c:v>
                </c:pt>
                <c:pt idx="2421">
                  <c:v>4.8419999999999996</c:v>
                </c:pt>
                <c:pt idx="2422">
                  <c:v>4.8440000000000003</c:v>
                </c:pt>
                <c:pt idx="2423">
                  <c:v>4.8460000000000001</c:v>
                </c:pt>
                <c:pt idx="2424">
                  <c:v>4.8479999999999999</c:v>
                </c:pt>
                <c:pt idx="2425">
                  <c:v>4.8500000000000005</c:v>
                </c:pt>
                <c:pt idx="2426">
                  <c:v>4.8520000000000003</c:v>
                </c:pt>
                <c:pt idx="2427">
                  <c:v>4.854000000000001</c:v>
                </c:pt>
                <c:pt idx="2428">
                  <c:v>4.8559999999999999</c:v>
                </c:pt>
                <c:pt idx="2429">
                  <c:v>4.8580000000000005</c:v>
                </c:pt>
                <c:pt idx="2430">
                  <c:v>4.8599999999999994</c:v>
                </c:pt>
                <c:pt idx="2431">
                  <c:v>4.8620000000000001</c:v>
                </c:pt>
                <c:pt idx="2432">
                  <c:v>4.8639999999999999</c:v>
                </c:pt>
                <c:pt idx="2433">
                  <c:v>4.8660000000000005</c:v>
                </c:pt>
                <c:pt idx="2434">
                  <c:v>4.8680000000000003</c:v>
                </c:pt>
                <c:pt idx="2435">
                  <c:v>4.87</c:v>
                </c:pt>
                <c:pt idx="2436">
                  <c:v>4.8720000000000008</c:v>
                </c:pt>
                <c:pt idx="2437">
                  <c:v>4.8739999999999997</c:v>
                </c:pt>
                <c:pt idx="2438">
                  <c:v>4.8760000000000003</c:v>
                </c:pt>
                <c:pt idx="2439">
                  <c:v>4.8780000000000001</c:v>
                </c:pt>
                <c:pt idx="2440">
                  <c:v>4.8800000000000008</c:v>
                </c:pt>
                <c:pt idx="2441">
                  <c:v>4.8819999999999997</c:v>
                </c:pt>
                <c:pt idx="2442">
                  <c:v>4.8840000000000003</c:v>
                </c:pt>
                <c:pt idx="2443">
                  <c:v>4.8860000000000001</c:v>
                </c:pt>
                <c:pt idx="2444">
                  <c:v>4.8879999999999999</c:v>
                </c:pt>
                <c:pt idx="2445">
                  <c:v>4.8900000000000006</c:v>
                </c:pt>
                <c:pt idx="2446">
                  <c:v>4.8920000000000003</c:v>
                </c:pt>
                <c:pt idx="2447">
                  <c:v>4.8940000000000001</c:v>
                </c:pt>
                <c:pt idx="2448">
                  <c:v>4.8959999999999999</c:v>
                </c:pt>
                <c:pt idx="2449">
                  <c:v>4.8980000000000006</c:v>
                </c:pt>
                <c:pt idx="2450">
                  <c:v>4.8999999999999995</c:v>
                </c:pt>
                <c:pt idx="2451">
                  <c:v>4.9020000000000001</c:v>
                </c:pt>
                <c:pt idx="2452">
                  <c:v>4.9040000000000008</c:v>
                </c:pt>
                <c:pt idx="2453">
                  <c:v>4.9060000000000006</c:v>
                </c:pt>
                <c:pt idx="2454">
                  <c:v>4.9080000000000004</c:v>
                </c:pt>
                <c:pt idx="2455">
                  <c:v>4.91</c:v>
                </c:pt>
                <c:pt idx="2456">
                  <c:v>4.9119999999999999</c:v>
                </c:pt>
                <c:pt idx="2457">
                  <c:v>4.9139999999999997</c:v>
                </c:pt>
                <c:pt idx="2458">
                  <c:v>4.9160000000000004</c:v>
                </c:pt>
                <c:pt idx="2459">
                  <c:v>4.9180000000000001</c:v>
                </c:pt>
                <c:pt idx="2460">
                  <c:v>4.92</c:v>
                </c:pt>
                <c:pt idx="2461">
                  <c:v>4.9220000000000006</c:v>
                </c:pt>
                <c:pt idx="2462">
                  <c:v>4.9240000000000004</c:v>
                </c:pt>
                <c:pt idx="2463">
                  <c:v>4.9260000000000002</c:v>
                </c:pt>
                <c:pt idx="2464">
                  <c:v>4.9279999999999999</c:v>
                </c:pt>
                <c:pt idx="2465">
                  <c:v>4.9300000000000006</c:v>
                </c:pt>
                <c:pt idx="2466">
                  <c:v>4.9320000000000004</c:v>
                </c:pt>
                <c:pt idx="2467">
                  <c:v>4.9340000000000002</c:v>
                </c:pt>
                <c:pt idx="2468">
                  <c:v>4.9359999999999999</c:v>
                </c:pt>
                <c:pt idx="2469">
                  <c:v>4.9379999999999997</c:v>
                </c:pt>
                <c:pt idx="2470">
                  <c:v>4.9399999999999995</c:v>
                </c:pt>
                <c:pt idx="2471">
                  <c:v>4.9420000000000002</c:v>
                </c:pt>
                <c:pt idx="2472">
                  <c:v>4.9440000000000008</c:v>
                </c:pt>
                <c:pt idx="2473">
                  <c:v>4.9460000000000006</c:v>
                </c:pt>
                <c:pt idx="2474">
                  <c:v>4.9480000000000004</c:v>
                </c:pt>
                <c:pt idx="2475">
                  <c:v>4.95</c:v>
                </c:pt>
                <c:pt idx="2476">
                  <c:v>4.952</c:v>
                </c:pt>
                <c:pt idx="2477">
                  <c:v>4.9539999999999997</c:v>
                </c:pt>
                <c:pt idx="2478">
                  <c:v>4.9560000000000004</c:v>
                </c:pt>
                <c:pt idx="2479">
                  <c:v>4.9580000000000002</c:v>
                </c:pt>
                <c:pt idx="2480">
                  <c:v>4.96</c:v>
                </c:pt>
                <c:pt idx="2481">
                  <c:v>4.9620000000000006</c:v>
                </c:pt>
                <c:pt idx="2482">
                  <c:v>4.9640000000000004</c:v>
                </c:pt>
                <c:pt idx="2483">
                  <c:v>4.9660000000000002</c:v>
                </c:pt>
                <c:pt idx="2484">
                  <c:v>4.968</c:v>
                </c:pt>
                <c:pt idx="2485">
                  <c:v>4.9700000000000006</c:v>
                </c:pt>
                <c:pt idx="2486">
                  <c:v>4.9720000000000004</c:v>
                </c:pt>
                <c:pt idx="2487">
                  <c:v>4.9740000000000002</c:v>
                </c:pt>
                <c:pt idx="2488">
                  <c:v>4.976</c:v>
                </c:pt>
                <c:pt idx="2489">
                  <c:v>4.9779999999999998</c:v>
                </c:pt>
                <c:pt idx="2490">
                  <c:v>4.9800000000000004</c:v>
                </c:pt>
                <c:pt idx="2491">
                  <c:v>4.9820000000000002</c:v>
                </c:pt>
                <c:pt idx="2492">
                  <c:v>4.9840000000000009</c:v>
                </c:pt>
                <c:pt idx="2493">
                  <c:v>4.9859999999999998</c:v>
                </c:pt>
                <c:pt idx="2494">
                  <c:v>4.9880000000000004</c:v>
                </c:pt>
                <c:pt idx="2495">
                  <c:v>4.99</c:v>
                </c:pt>
                <c:pt idx="2496">
                  <c:v>4.992</c:v>
                </c:pt>
                <c:pt idx="2497">
                  <c:v>4.9939999999999998</c:v>
                </c:pt>
                <c:pt idx="2498">
                  <c:v>4.9960000000000004</c:v>
                </c:pt>
                <c:pt idx="2499">
                  <c:v>4.9980000000000011</c:v>
                </c:pt>
              </c:numCache>
            </c:numRef>
          </c:cat>
          <c:val>
            <c:numRef>
              <c:f>F0004CH1!$E$1:$E$2500</c:f>
              <c:numCache>
                <c:formatCode>General</c:formatCode>
                <c:ptCount val="2500"/>
                <c:pt idx="0">
                  <c:v>8.0000000000000002E-3</c:v>
                </c:pt>
                <c:pt idx="1">
                  <c:v>1.2E-2</c:v>
                </c:pt>
                <c:pt idx="2">
                  <c:v>8.0000000000000002E-3</c:v>
                </c:pt>
                <c:pt idx="3">
                  <c:v>8.0000000000000002E-3</c:v>
                </c:pt>
                <c:pt idx="4">
                  <c:v>2.4E-2</c:v>
                </c:pt>
                <c:pt idx="5">
                  <c:v>2.4E-2</c:v>
                </c:pt>
                <c:pt idx="6">
                  <c:v>2.4E-2</c:v>
                </c:pt>
                <c:pt idx="7">
                  <c:v>0.02</c:v>
                </c:pt>
                <c:pt idx="8">
                  <c:v>1.6E-2</c:v>
                </c:pt>
                <c:pt idx="9">
                  <c:v>2.4E-2</c:v>
                </c:pt>
                <c:pt idx="10">
                  <c:v>3.5999999999999997E-2</c:v>
                </c:pt>
                <c:pt idx="11">
                  <c:v>0.04</c:v>
                </c:pt>
                <c:pt idx="12">
                  <c:v>3.2000000000000001E-2</c:v>
                </c:pt>
                <c:pt idx="13">
                  <c:v>3.5999999999999997E-2</c:v>
                </c:pt>
                <c:pt idx="14">
                  <c:v>3.5999999999999997E-2</c:v>
                </c:pt>
                <c:pt idx="15">
                  <c:v>3.5999999999999997E-2</c:v>
                </c:pt>
                <c:pt idx="16">
                  <c:v>0.04</c:v>
                </c:pt>
                <c:pt idx="17">
                  <c:v>3.5999999999999997E-2</c:v>
                </c:pt>
                <c:pt idx="18">
                  <c:v>0.04</c:v>
                </c:pt>
                <c:pt idx="19">
                  <c:v>0.04</c:v>
                </c:pt>
                <c:pt idx="20">
                  <c:v>4.3999999999999997E-2</c:v>
                </c:pt>
                <c:pt idx="21">
                  <c:v>0.04</c:v>
                </c:pt>
                <c:pt idx="22">
                  <c:v>0.04</c:v>
                </c:pt>
                <c:pt idx="23">
                  <c:v>4.3999999999999997E-2</c:v>
                </c:pt>
                <c:pt idx="24">
                  <c:v>0.04</c:v>
                </c:pt>
                <c:pt idx="25">
                  <c:v>5.1999999999999998E-2</c:v>
                </c:pt>
                <c:pt idx="26">
                  <c:v>4.3999999999999997E-2</c:v>
                </c:pt>
                <c:pt idx="27">
                  <c:v>4.3999999999999997E-2</c:v>
                </c:pt>
                <c:pt idx="28">
                  <c:v>5.1999999999999998E-2</c:v>
                </c:pt>
                <c:pt idx="29">
                  <c:v>0.04</c:v>
                </c:pt>
                <c:pt idx="30">
                  <c:v>3.2000000000000001E-2</c:v>
                </c:pt>
                <c:pt idx="31">
                  <c:v>0.04</c:v>
                </c:pt>
                <c:pt idx="32">
                  <c:v>4.3999999999999997E-2</c:v>
                </c:pt>
                <c:pt idx="33">
                  <c:v>3.5999999999999997E-2</c:v>
                </c:pt>
                <c:pt idx="34">
                  <c:v>3.5999999999999997E-2</c:v>
                </c:pt>
                <c:pt idx="35">
                  <c:v>3.5999999999999997E-2</c:v>
                </c:pt>
                <c:pt idx="36">
                  <c:v>3.2000000000000001E-2</c:v>
                </c:pt>
                <c:pt idx="37">
                  <c:v>3.2000000000000001E-2</c:v>
                </c:pt>
                <c:pt idx="38">
                  <c:v>2.8000000000000001E-2</c:v>
                </c:pt>
                <c:pt idx="39">
                  <c:v>3.2000000000000001E-2</c:v>
                </c:pt>
                <c:pt idx="40">
                  <c:v>3.2000000000000001E-2</c:v>
                </c:pt>
                <c:pt idx="41">
                  <c:v>2.4E-2</c:v>
                </c:pt>
                <c:pt idx="42">
                  <c:v>1.6E-2</c:v>
                </c:pt>
                <c:pt idx="43">
                  <c:v>0.02</c:v>
                </c:pt>
                <c:pt idx="44">
                  <c:v>1.6E-2</c:v>
                </c:pt>
                <c:pt idx="45">
                  <c:v>0.02</c:v>
                </c:pt>
                <c:pt idx="46">
                  <c:v>1.2E-2</c:v>
                </c:pt>
                <c:pt idx="47">
                  <c:v>8.0000000000000002E-3</c:v>
                </c:pt>
                <c:pt idx="48">
                  <c:v>4.0000000000000001E-3</c:v>
                </c:pt>
                <c:pt idx="49">
                  <c:v>4.0000000000000001E-3</c:v>
                </c:pt>
                <c:pt idx="50">
                  <c:v>4.0000000000000001E-3</c:v>
                </c:pt>
                <c:pt idx="51">
                  <c:v>0</c:v>
                </c:pt>
                <c:pt idx="52">
                  <c:v>4.0000000000000001E-3</c:v>
                </c:pt>
                <c:pt idx="53">
                  <c:v>8.0000000000000002E-3</c:v>
                </c:pt>
                <c:pt idx="54">
                  <c:v>-1.6E-2</c:v>
                </c:pt>
                <c:pt idx="55">
                  <c:v>-0.02</c:v>
                </c:pt>
                <c:pt idx="56">
                  <c:v>-0.02</c:v>
                </c:pt>
                <c:pt idx="57">
                  <c:v>-0.02</c:v>
                </c:pt>
                <c:pt idx="58">
                  <c:v>-2.4E-2</c:v>
                </c:pt>
                <c:pt idx="59">
                  <c:v>-1.6E-2</c:v>
                </c:pt>
                <c:pt idx="60">
                  <c:v>-3.2000000000000001E-2</c:v>
                </c:pt>
                <c:pt idx="61">
                  <c:v>-4.3999999999999997E-2</c:v>
                </c:pt>
                <c:pt idx="62">
                  <c:v>-3.5999999999999997E-2</c:v>
                </c:pt>
                <c:pt idx="63">
                  <c:v>-4.3999999999999997E-2</c:v>
                </c:pt>
                <c:pt idx="64">
                  <c:v>-3.5999999999999997E-2</c:v>
                </c:pt>
                <c:pt idx="65">
                  <c:v>-4.8000000000000001E-2</c:v>
                </c:pt>
                <c:pt idx="66">
                  <c:v>-5.1999999999999998E-2</c:v>
                </c:pt>
                <c:pt idx="67">
                  <c:v>-5.6000000000000001E-2</c:v>
                </c:pt>
                <c:pt idx="68">
                  <c:v>-6.4000000000000001E-2</c:v>
                </c:pt>
                <c:pt idx="69">
                  <c:v>-6.4000000000000001E-2</c:v>
                </c:pt>
                <c:pt idx="70">
                  <c:v>-0.06</c:v>
                </c:pt>
                <c:pt idx="71">
                  <c:v>-6.4000000000000001E-2</c:v>
                </c:pt>
                <c:pt idx="72">
                  <c:v>-6.4000000000000001E-2</c:v>
                </c:pt>
                <c:pt idx="73">
                  <c:v>-7.1999999999999995E-2</c:v>
                </c:pt>
                <c:pt idx="74">
                  <c:v>-0.08</c:v>
                </c:pt>
                <c:pt idx="75">
                  <c:v>-0.08</c:v>
                </c:pt>
                <c:pt idx="76">
                  <c:v>-0.08</c:v>
                </c:pt>
                <c:pt idx="77">
                  <c:v>-7.5999999999999998E-2</c:v>
                </c:pt>
                <c:pt idx="78">
                  <c:v>-0.08</c:v>
                </c:pt>
                <c:pt idx="79">
                  <c:v>-8.7999999999999995E-2</c:v>
                </c:pt>
                <c:pt idx="80">
                  <c:v>-8.7999999999999995E-2</c:v>
                </c:pt>
                <c:pt idx="81">
                  <c:v>-8.7999999999999995E-2</c:v>
                </c:pt>
                <c:pt idx="82">
                  <c:v>-8.7999999999999995E-2</c:v>
                </c:pt>
                <c:pt idx="83">
                  <c:v>-8.7999999999999995E-2</c:v>
                </c:pt>
                <c:pt idx="84">
                  <c:v>-8.7999999999999995E-2</c:v>
                </c:pt>
                <c:pt idx="85">
                  <c:v>-9.6000000000000002E-2</c:v>
                </c:pt>
                <c:pt idx="86">
                  <c:v>-0.1</c:v>
                </c:pt>
                <c:pt idx="87">
                  <c:v>-9.6000000000000002E-2</c:v>
                </c:pt>
                <c:pt idx="88">
                  <c:v>-9.6000000000000002E-2</c:v>
                </c:pt>
                <c:pt idx="89">
                  <c:v>-9.1999999999999998E-2</c:v>
                </c:pt>
                <c:pt idx="90">
                  <c:v>-0.1</c:v>
                </c:pt>
                <c:pt idx="91">
                  <c:v>-0.1</c:v>
                </c:pt>
                <c:pt idx="92">
                  <c:v>-9.6000000000000002E-2</c:v>
                </c:pt>
                <c:pt idx="93">
                  <c:v>-0.1</c:v>
                </c:pt>
                <c:pt idx="94">
                  <c:v>-9.6000000000000002E-2</c:v>
                </c:pt>
                <c:pt idx="95">
                  <c:v>-9.1999999999999998E-2</c:v>
                </c:pt>
                <c:pt idx="96">
                  <c:v>-9.1999999999999998E-2</c:v>
                </c:pt>
                <c:pt idx="97">
                  <c:v>-9.6000000000000002E-2</c:v>
                </c:pt>
                <c:pt idx="98">
                  <c:v>-9.6000000000000002E-2</c:v>
                </c:pt>
                <c:pt idx="99">
                  <c:v>-9.1999999999999998E-2</c:v>
                </c:pt>
                <c:pt idx="100">
                  <c:v>-9.6000000000000002E-2</c:v>
                </c:pt>
                <c:pt idx="101">
                  <c:v>-9.6000000000000002E-2</c:v>
                </c:pt>
                <c:pt idx="102">
                  <c:v>-9.6000000000000002E-2</c:v>
                </c:pt>
                <c:pt idx="103">
                  <c:v>-9.1999999999999998E-2</c:v>
                </c:pt>
                <c:pt idx="104">
                  <c:v>-8.7999999999999995E-2</c:v>
                </c:pt>
                <c:pt idx="105">
                  <c:v>-8.4000000000000005E-2</c:v>
                </c:pt>
                <c:pt idx="106">
                  <c:v>-0.08</c:v>
                </c:pt>
                <c:pt idx="107">
                  <c:v>-0.08</c:v>
                </c:pt>
                <c:pt idx="108">
                  <c:v>-0.08</c:v>
                </c:pt>
                <c:pt idx="109">
                  <c:v>-7.1999999999999995E-2</c:v>
                </c:pt>
                <c:pt idx="110">
                  <c:v>-6.4000000000000001E-2</c:v>
                </c:pt>
                <c:pt idx="111">
                  <c:v>-6.4000000000000001E-2</c:v>
                </c:pt>
                <c:pt idx="112">
                  <c:v>-6.4000000000000001E-2</c:v>
                </c:pt>
                <c:pt idx="113">
                  <c:v>-0.06</c:v>
                </c:pt>
                <c:pt idx="114">
                  <c:v>-6.4000000000000001E-2</c:v>
                </c:pt>
                <c:pt idx="115">
                  <c:v>-6.8000000000000005E-2</c:v>
                </c:pt>
                <c:pt idx="116">
                  <c:v>-5.1999999999999998E-2</c:v>
                </c:pt>
                <c:pt idx="117">
                  <c:v>-4.3999999999999997E-2</c:v>
                </c:pt>
                <c:pt idx="118">
                  <c:v>-4.3999999999999997E-2</c:v>
                </c:pt>
                <c:pt idx="119">
                  <c:v>-4.3999999999999997E-2</c:v>
                </c:pt>
                <c:pt idx="120">
                  <c:v>-4.3999999999999997E-2</c:v>
                </c:pt>
                <c:pt idx="121">
                  <c:v>-4.3999999999999997E-2</c:v>
                </c:pt>
                <c:pt idx="122">
                  <c:v>-0.04</c:v>
                </c:pt>
                <c:pt idx="123">
                  <c:v>-0.02</c:v>
                </c:pt>
                <c:pt idx="124">
                  <c:v>-2.4E-2</c:v>
                </c:pt>
                <c:pt idx="125">
                  <c:v>-0.02</c:v>
                </c:pt>
                <c:pt idx="126">
                  <c:v>-2.8000000000000001E-2</c:v>
                </c:pt>
                <c:pt idx="127">
                  <c:v>-0.02</c:v>
                </c:pt>
                <c:pt idx="128">
                  <c:v>-0.02</c:v>
                </c:pt>
                <c:pt idx="129">
                  <c:v>0</c:v>
                </c:pt>
                <c:pt idx="130">
                  <c:v>4.0000000000000001E-3</c:v>
                </c:pt>
                <c:pt idx="131">
                  <c:v>4.0000000000000001E-3</c:v>
                </c:pt>
                <c:pt idx="132">
                  <c:v>4.0000000000000001E-3</c:v>
                </c:pt>
                <c:pt idx="133">
                  <c:v>4.0000000000000001E-3</c:v>
                </c:pt>
                <c:pt idx="134">
                  <c:v>4.0000000000000001E-3</c:v>
                </c:pt>
                <c:pt idx="135">
                  <c:v>0.02</c:v>
                </c:pt>
                <c:pt idx="136">
                  <c:v>3.2000000000000001E-2</c:v>
                </c:pt>
                <c:pt idx="137">
                  <c:v>2.8000000000000001E-2</c:v>
                </c:pt>
                <c:pt idx="138">
                  <c:v>3.2000000000000001E-2</c:v>
                </c:pt>
                <c:pt idx="139">
                  <c:v>0.02</c:v>
                </c:pt>
                <c:pt idx="140">
                  <c:v>2.4E-2</c:v>
                </c:pt>
                <c:pt idx="141">
                  <c:v>3.5999999999999997E-2</c:v>
                </c:pt>
                <c:pt idx="142">
                  <c:v>4.3999999999999997E-2</c:v>
                </c:pt>
                <c:pt idx="143">
                  <c:v>0.04</c:v>
                </c:pt>
                <c:pt idx="144">
                  <c:v>5.1999999999999998E-2</c:v>
                </c:pt>
                <c:pt idx="145">
                  <c:v>4.3999999999999997E-2</c:v>
                </c:pt>
                <c:pt idx="146">
                  <c:v>4.3999999999999997E-2</c:v>
                </c:pt>
                <c:pt idx="147">
                  <c:v>4.8000000000000001E-2</c:v>
                </c:pt>
                <c:pt idx="148">
                  <c:v>0.06</c:v>
                </c:pt>
                <c:pt idx="149">
                  <c:v>0.06</c:v>
                </c:pt>
                <c:pt idx="150">
                  <c:v>0.06</c:v>
                </c:pt>
                <c:pt idx="151">
                  <c:v>6.8000000000000005E-2</c:v>
                </c:pt>
                <c:pt idx="152">
                  <c:v>5.1999999999999998E-2</c:v>
                </c:pt>
                <c:pt idx="153">
                  <c:v>0.06</c:v>
                </c:pt>
                <c:pt idx="154">
                  <c:v>6.4000000000000001E-2</c:v>
                </c:pt>
                <c:pt idx="155">
                  <c:v>6.4000000000000001E-2</c:v>
                </c:pt>
                <c:pt idx="156">
                  <c:v>6.8000000000000005E-2</c:v>
                </c:pt>
                <c:pt idx="157">
                  <c:v>6.4000000000000001E-2</c:v>
                </c:pt>
                <c:pt idx="158">
                  <c:v>6.4000000000000001E-2</c:v>
                </c:pt>
                <c:pt idx="159">
                  <c:v>6.4000000000000001E-2</c:v>
                </c:pt>
                <c:pt idx="160">
                  <c:v>6.8000000000000005E-2</c:v>
                </c:pt>
                <c:pt idx="161">
                  <c:v>6.8000000000000005E-2</c:v>
                </c:pt>
                <c:pt idx="162">
                  <c:v>6.8000000000000005E-2</c:v>
                </c:pt>
                <c:pt idx="163">
                  <c:v>6.8000000000000005E-2</c:v>
                </c:pt>
                <c:pt idx="164">
                  <c:v>7.1999999999999995E-2</c:v>
                </c:pt>
                <c:pt idx="165">
                  <c:v>6.4000000000000001E-2</c:v>
                </c:pt>
                <c:pt idx="166">
                  <c:v>6.8000000000000005E-2</c:v>
                </c:pt>
                <c:pt idx="167">
                  <c:v>0.06</c:v>
                </c:pt>
                <c:pt idx="168">
                  <c:v>0.06</c:v>
                </c:pt>
                <c:pt idx="169">
                  <c:v>6.4000000000000001E-2</c:v>
                </c:pt>
                <c:pt idx="170">
                  <c:v>6.4000000000000001E-2</c:v>
                </c:pt>
                <c:pt idx="171">
                  <c:v>0.06</c:v>
                </c:pt>
                <c:pt idx="172">
                  <c:v>0.06</c:v>
                </c:pt>
                <c:pt idx="173">
                  <c:v>5.1999999999999998E-2</c:v>
                </c:pt>
                <c:pt idx="174">
                  <c:v>5.1999999999999998E-2</c:v>
                </c:pt>
                <c:pt idx="175">
                  <c:v>5.1999999999999998E-2</c:v>
                </c:pt>
                <c:pt idx="176">
                  <c:v>5.1999999999999998E-2</c:v>
                </c:pt>
                <c:pt idx="177">
                  <c:v>4.8000000000000001E-2</c:v>
                </c:pt>
                <c:pt idx="178">
                  <c:v>5.1999999999999998E-2</c:v>
                </c:pt>
                <c:pt idx="179">
                  <c:v>3.2000000000000001E-2</c:v>
                </c:pt>
                <c:pt idx="180">
                  <c:v>2.4E-2</c:v>
                </c:pt>
                <c:pt idx="181">
                  <c:v>2.4E-2</c:v>
                </c:pt>
                <c:pt idx="182">
                  <c:v>0.02</c:v>
                </c:pt>
                <c:pt idx="183">
                  <c:v>2.8000000000000001E-2</c:v>
                </c:pt>
                <c:pt idx="184">
                  <c:v>0.02</c:v>
                </c:pt>
                <c:pt idx="185">
                  <c:v>4.0000000000000001E-3</c:v>
                </c:pt>
                <c:pt idx="186">
                  <c:v>0</c:v>
                </c:pt>
                <c:pt idx="187">
                  <c:v>4.0000000000000001E-3</c:v>
                </c:pt>
                <c:pt idx="188">
                  <c:v>4.0000000000000001E-3</c:v>
                </c:pt>
                <c:pt idx="189">
                  <c:v>4.0000000000000001E-3</c:v>
                </c:pt>
                <c:pt idx="190">
                  <c:v>0</c:v>
                </c:pt>
                <c:pt idx="191">
                  <c:v>-1.2E-2</c:v>
                </c:pt>
                <c:pt idx="192">
                  <c:v>-2.8000000000000001E-2</c:v>
                </c:pt>
                <c:pt idx="193">
                  <c:v>-0.02</c:v>
                </c:pt>
                <c:pt idx="194">
                  <c:v>-2.8000000000000001E-2</c:v>
                </c:pt>
                <c:pt idx="195">
                  <c:v>-2.8000000000000001E-2</c:v>
                </c:pt>
                <c:pt idx="196">
                  <c:v>-2.8000000000000001E-2</c:v>
                </c:pt>
                <c:pt idx="197">
                  <c:v>-0.04</c:v>
                </c:pt>
                <c:pt idx="198">
                  <c:v>-5.6000000000000001E-2</c:v>
                </c:pt>
                <c:pt idx="199">
                  <c:v>-5.1999999999999998E-2</c:v>
                </c:pt>
                <c:pt idx="200">
                  <c:v>-4.8000000000000001E-2</c:v>
                </c:pt>
                <c:pt idx="201">
                  <c:v>-5.1999999999999998E-2</c:v>
                </c:pt>
                <c:pt idx="202">
                  <c:v>-5.1999999999999998E-2</c:v>
                </c:pt>
                <c:pt idx="203">
                  <c:v>-0.06</c:v>
                </c:pt>
                <c:pt idx="204">
                  <c:v>-7.5999999999999998E-2</c:v>
                </c:pt>
                <c:pt idx="205">
                  <c:v>-7.5999999999999998E-2</c:v>
                </c:pt>
                <c:pt idx="206">
                  <c:v>-0.08</c:v>
                </c:pt>
                <c:pt idx="207">
                  <c:v>-7.5999999999999998E-2</c:v>
                </c:pt>
                <c:pt idx="208">
                  <c:v>-7.5999999999999998E-2</c:v>
                </c:pt>
                <c:pt idx="209">
                  <c:v>-7.5999999999999998E-2</c:v>
                </c:pt>
                <c:pt idx="210">
                  <c:v>-9.6000000000000002E-2</c:v>
                </c:pt>
                <c:pt idx="211">
                  <c:v>-0.104</c:v>
                </c:pt>
                <c:pt idx="212">
                  <c:v>-0.1</c:v>
                </c:pt>
                <c:pt idx="213">
                  <c:v>-0.104</c:v>
                </c:pt>
                <c:pt idx="214">
                  <c:v>-0.1</c:v>
                </c:pt>
                <c:pt idx="215">
                  <c:v>-0.104</c:v>
                </c:pt>
                <c:pt idx="216">
                  <c:v>-0.108</c:v>
                </c:pt>
                <c:pt idx="217">
                  <c:v>-0.108</c:v>
                </c:pt>
                <c:pt idx="218">
                  <c:v>-0.108</c:v>
                </c:pt>
                <c:pt idx="219">
                  <c:v>-0.112</c:v>
                </c:pt>
                <c:pt idx="220">
                  <c:v>-0.11600000000000001</c:v>
                </c:pt>
                <c:pt idx="221">
                  <c:v>-0.112</c:v>
                </c:pt>
                <c:pt idx="222">
                  <c:v>-0.108</c:v>
                </c:pt>
                <c:pt idx="223">
                  <c:v>-0.11600000000000001</c:v>
                </c:pt>
                <c:pt idx="224">
                  <c:v>-0.112</c:v>
                </c:pt>
                <c:pt idx="225">
                  <c:v>-0.12</c:v>
                </c:pt>
                <c:pt idx="226">
                  <c:v>-0.12</c:v>
                </c:pt>
                <c:pt idx="227">
                  <c:v>-0.11600000000000001</c:v>
                </c:pt>
                <c:pt idx="228">
                  <c:v>-0.11600000000000001</c:v>
                </c:pt>
                <c:pt idx="229">
                  <c:v>-0.108</c:v>
                </c:pt>
                <c:pt idx="230">
                  <c:v>-0.112</c:v>
                </c:pt>
                <c:pt idx="231">
                  <c:v>-0.108</c:v>
                </c:pt>
                <c:pt idx="232">
                  <c:v>-0.108</c:v>
                </c:pt>
                <c:pt idx="233">
                  <c:v>-0.112</c:v>
                </c:pt>
                <c:pt idx="234">
                  <c:v>-0.104</c:v>
                </c:pt>
                <c:pt idx="235">
                  <c:v>-9.1999999999999998E-2</c:v>
                </c:pt>
                <c:pt idx="236">
                  <c:v>-9.6000000000000002E-2</c:v>
                </c:pt>
                <c:pt idx="237">
                  <c:v>-0.1</c:v>
                </c:pt>
                <c:pt idx="238">
                  <c:v>-9.6000000000000002E-2</c:v>
                </c:pt>
                <c:pt idx="239">
                  <c:v>-9.6000000000000002E-2</c:v>
                </c:pt>
                <c:pt idx="240">
                  <c:v>-9.6000000000000002E-2</c:v>
                </c:pt>
                <c:pt idx="241">
                  <c:v>-8.4000000000000005E-2</c:v>
                </c:pt>
                <c:pt idx="242">
                  <c:v>-7.5999999999999998E-2</c:v>
                </c:pt>
                <c:pt idx="243">
                  <c:v>-7.1999999999999995E-2</c:v>
                </c:pt>
                <c:pt idx="244">
                  <c:v>-7.1999999999999995E-2</c:v>
                </c:pt>
                <c:pt idx="245">
                  <c:v>-7.1999999999999995E-2</c:v>
                </c:pt>
                <c:pt idx="246">
                  <c:v>-7.1999999999999995E-2</c:v>
                </c:pt>
                <c:pt idx="247">
                  <c:v>-6.4000000000000001E-2</c:v>
                </c:pt>
                <c:pt idx="248">
                  <c:v>-0.04</c:v>
                </c:pt>
                <c:pt idx="249">
                  <c:v>-4.3999999999999997E-2</c:v>
                </c:pt>
                <c:pt idx="250">
                  <c:v>-4.3999999999999997E-2</c:v>
                </c:pt>
                <c:pt idx="251">
                  <c:v>-4.3999999999999997E-2</c:v>
                </c:pt>
                <c:pt idx="252">
                  <c:v>-4.3999999999999997E-2</c:v>
                </c:pt>
                <c:pt idx="253">
                  <c:v>-4.3999999999999997E-2</c:v>
                </c:pt>
                <c:pt idx="254">
                  <c:v>-8.0000000000000002E-3</c:v>
                </c:pt>
                <c:pt idx="255">
                  <c:v>-1.2E-2</c:v>
                </c:pt>
                <c:pt idx="256">
                  <c:v>-1.2E-2</c:v>
                </c:pt>
                <c:pt idx="257">
                  <c:v>-4.0000000000000001E-3</c:v>
                </c:pt>
                <c:pt idx="258">
                  <c:v>-1.6E-2</c:v>
                </c:pt>
                <c:pt idx="259">
                  <c:v>-1.2E-2</c:v>
                </c:pt>
                <c:pt idx="260">
                  <c:v>1.6E-2</c:v>
                </c:pt>
                <c:pt idx="261">
                  <c:v>2.4E-2</c:v>
                </c:pt>
                <c:pt idx="262">
                  <c:v>2.8000000000000001E-2</c:v>
                </c:pt>
                <c:pt idx="263">
                  <c:v>2.8000000000000001E-2</c:v>
                </c:pt>
                <c:pt idx="264">
                  <c:v>1.6E-2</c:v>
                </c:pt>
                <c:pt idx="265">
                  <c:v>2.4E-2</c:v>
                </c:pt>
                <c:pt idx="266">
                  <c:v>3.5999999999999997E-2</c:v>
                </c:pt>
                <c:pt idx="267">
                  <c:v>4.8000000000000001E-2</c:v>
                </c:pt>
                <c:pt idx="268">
                  <c:v>5.1999999999999998E-2</c:v>
                </c:pt>
                <c:pt idx="269">
                  <c:v>5.1999999999999998E-2</c:v>
                </c:pt>
                <c:pt idx="270">
                  <c:v>5.1999999999999998E-2</c:v>
                </c:pt>
                <c:pt idx="271">
                  <c:v>5.1999999999999998E-2</c:v>
                </c:pt>
                <c:pt idx="272">
                  <c:v>5.6000000000000001E-2</c:v>
                </c:pt>
                <c:pt idx="273">
                  <c:v>0.08</c:v>
                </c:pt>
                <c:pt idx="274">
                  <c:v>8.4000000000000005E-2</c:v>
                </c:pt>
                <c:pt idx="275">
                  <c:v>8.4000000000000005E-2</c:v>
                </c:pt>
                <c:pt idx="276">
                  <c:v>8.4000000000000005E-2</c:v>
                </c:pt>
                <c:pt idx="277">
                  <c:v>0.08</c:v>
                </c:pt>
                <c:pt idx="278">
                  <c:v>8.4000000000000005E-2</c:v>
                </c:pt>
                <c:pt idx="279">
                  <c:v>9.6000000000000002E-2</c:v>
                </c:pt>
                <c:pt idx="280">
                  <c:v>0.1</c:v>
                </c:pt>
                <c:pt idx="281">
                  <c:v>9.1999999999999998E-2</c:v>
                </c:pt>
                <c:pt idx="282">
                  <c:v>0.1</c:v>
                </c:pt>
                <c:pt idx="283">
                  <c:v>9.6000000000000002E-2</c:v>
                </c:pt>
                <c:pt idx="284">
                  <c:v>9.6000000000000002E-2</c:v>
                </c:pt>
                <c:pt idx="285">
                  <c:v>0.112</c:v>
                </c:pt>
                <c:pt idx="286">
                  <c:v>0.112</c:v>
                </c:pt>
                <c:pt idx="287">
                  <c:v>0.11600000000000001</c:v>
                </c:pt>
                <c:pt idx="288">
                  <c:v>0.112</c:v>
                </c:pt>
                <c:pt idx="289">
                  <c:v>0.112</c:v>
                </c:pt>
                <c:pt idx="290">
                  <c:v>0.11600000000000001</c:v>
                </c:pt>
                <c:pt idx="291">
                  <c:v>0.108</c:v>
                </c:pt>
                <c:pt idx="292">
                  <c:v>0.104</c:v>
                </c:pt>
                <c:pt idx="293">
                  <c:v>0.112</c:v>
                </c:pt>
                <c:pt idx="294">
                  <c:v>0.104</c:v>
                </c:pt>
                <c:pt idx="295">
                  <c:v>0.112</c:v>
                </c:pt>
                <c:pt idx="296">
                  <c:v>0.104</c:v>
                </c:pt>
                <c:pt idx="297">
                  <c:v>0.104</c:v>
                </c:pt>
                <c:pt idx="298">
                  <c:v>0.104</c:v>
                </c:pt>
                <c:pt idx="299">
                  <c:v>9.6000000000000002E-2</c:v>
                </c:pt>
                <c:pt idx="300">
                  <c:v>0.108</c:v>
                </c:pt>
                <c:pt idx="301">
                  <c:v>0.104</c:v>
                </c:pt>
                <c:pt idx="302">
                  <c:v>0.104</c:v>
                </c:pt>
                <c:pt idx="303">
                  <c:v>0.1</c:v>
                </c:pt>
                <c:pt idx="304">
                  <c:v>8.4000000000000005E-2</c:v>
                </c:pt>
                <c:pt idx="305">
                  <c:v>0.08</c:v>
                </c:pt>
                <c:pt idx="306">
                  <c:v>7.1999999999999995E-2</c:v>
                </c:pt>
                <c:pt idx="307">
                  <c:v>0.08</c:v>
                </c:pt>
                <c:pt idx="308">
                  <c:v>7.5999999999999998E-2</c:v>
                </c:pt>
                <c:pt idx="309">
                  <c:v>0.08</c:v>
                </c:pt>
                <c:pt idx="310">
                  <c:v>5.6000000000000001E-2</c:v>
                </c:pt>
                <c:pt idx="311">
                  <c:v>5.1999999999999998E-2</c:v>
                </c:pt>
                <c:pt idx="312">
                  <c:v>0.06</c:v>
                </c:pt>
                <c:pt idx="313">
                  <c:v>5.1999999999999998E-2</c:v>
                </c:pt>
                <c:pt idx="314">
                  <c:v>4.3999999999999997E-2</c:v>
                </c:pt>
                <c:pt idx="315">
                  <c:v>5.1999999999999998E-2</c:v>
                </c:pt>
                <c:pt idx="316">
                  <c:v>3.2000000000000001E-2</c:v>
                </c:pt>
                <c:pt idx="317">
                  <c:v>1.6E-2</c:v>
                </c:pt>
                <c:pt idx="318">
                  <c:v>1.6E-2</c:v>
                </c:pt>
                <c:pt idx="319">
                  <c:v>1.6E-2</c:v>
                </c:pt>
                <c:pt idx="320">
                  <c:v>1.6E-2</c:v>
                </c:pt>
                <c:pt idx="321">
                  <c:v>1.6E-2</c:v>
                </c:pt>
                <c:pt idx="322">
                  <c:v>8.0000000000000002E-3</c:v>
                </c:pt>
                <c:pt idx="323">
                  <c:v>-2.4E-2</c:v>
                </c:pt>
                <c:pt idx="324">
                  <c:v>-2.4E-2</c:v>
                </c:pt>
                <c:pt idx="325">
                  <c:v>-0.02</c:v>
                </c:pt>
                <c:pt idx="326">
                  <c:v>-0.02</c:v>
                </c:pt>
                <c:pt idx="327">
                  <c:v>-0.02</c:v>
                </c:pt>
                <c:pt idx="328">
                  <c:v>-0.02</c:v>
                </c:pt>
                <c:pt idx="329">
                  <c:v>-5.1999999999999998E-2</c:v>
                </c:pt>
                <c:pt idx="330">
                  <c:v>-5.6000000000000001E-2</c:v>
                </c:pt>
                <c:pt idx="331">
                  <c:v>-5.6000000000000001E-2</c:v>
                </c:pt>
                <c:pt idx="332">
                  <c:v>-5.6000000000000001E-2</c:v>
                </c:pt>
                <c:pt idx="333">
                  <c:v>-5.6000000000000001E-2</c:v>
                </c:pt>
                <c:pt idx="334">
                  <c:v>-5.6000000000000001E-2</c:v>
                </c:pt>
                <c:pt idx="335">
                  <c:v>-7.5999999999999998E-2</c:v>
                </c:pt>
                <c:pt idx="336">
                  <c:v>-8.7999999999999995E-2</c:v>
                </c:pt>
                <c:pt idx="337">
                  <c:v>-8.7999999999999995E-2</c:v>
                </c:pt>
                <c:pt idx="338">
                  <c:v>-9.1999999999999998E-2</c:v>
                </c:pt>
                <c:pt idx="339">
                  <c:v>-9.1999999999999998E-2</c:v>
                </c:pt>
                <c:pt idx="340">
                  <c:v>-8.7999999999999995E-2</c:v>
                </c:pt>
                <c:pt idx="341">
                  <c:v>-0.104</c:v>
                </c:pt>
                <c:pt idx="342">
                  <c:v>-0.108</c:v>
                </c:pt>
                <c:pt idx="343">
                  <c:v>-0.108</c:v>
                </c:pt>
                <c:pt idx="344">
                  <c:v>-0.108</c:v>
                </c:pt>
                <c:pt idx="345">
                  <c:v>-0.112</c:v>
                </c:pt>
                <c:pt idx="346">
                  <c:v>-0.112</c:v>
                </c:pt>
                <c:pt idx="347">
                  <c:v>-0.108</c:v>
                </c:pt>
                <c:pt idx="348">
                  <c:v>-0.13200000000000001</c:v>
                </c:pt>
                <c:pt idx="349">
                  <c:v>-0.128</c:v>
                </c:pt>
                <c:pt idx="350">
                  <c:v>-0.124</c:v>
                </c:pt>
                <c:pt idx="351">
                  <c:v>-0.128</c:v>
                </c:pt>
                <c:pt idx="352">
                  <c:v>-0.128</c:v>
                </c:pt>
                <c:pt idx="353">
                  <c:v>-0.128</c:v>
                </c:pt>
                <c:pt idx="354">
                  <c:v>-0.12</c:v>
                </c:pt>
                <c:pt idx="355">
                  <c:v>-0.12</c:v>
                </c:pt>
                <c:pt idx="356">
                  <c:v>-0.12</c:v>
                </c:pt>
                <c:pt idx="357">
                  <c:v>-0.124</c:v>
                </c:pt>
                <c:pt idx="358">
                  <c:v>-0.12</c:v>
                </c:pt>
                <c:pt idx="359">
                  <c:v>-0.11600000000000001</c:v>
                </c:pt>
                <c:pt idx="360">
                  <c:v>-0.11600000000000001</c:v>
                </c:pt>
                <c:pt idx="361">
                  <c:v>-0.12</c:v>
                </c:pt>
                <c:pt idx="362">
                  <c:v>-0.11600000000000001</c:v>
                </c:pt>
                <c:pt idx="363">
                  <c:v>-0.11600000000000001</c:v>
                </c:pt>
                <c:pt idx="364">
                  <c:v>-0.124</c:v>
                </c:pt>
                <c:pt idx="365">
                  <c:v>-0.12</c:v>
                </c:pt>
                <c:pt idx="366">
                  <c:v>-0.104</c:v>
                </c:pt>
                <c:pt idx="367">
                  <c:v>-8.7999999999999995E-2</c:v>
                </c:pt>
                <c:pt idx="368">
                  <c:v>-9.6000000000000002E-2</c:v>
                </c:pt>
                <c:pt idx="369">
                  <c:v>-9.6000000000000002E-2</c:v>
                </c:pt>
                <c:pt idx="370">
                  <c:v>-9.1999999999999998E-2</c:v>
                </c:pt>
                <c:pt idx="371">
                  <c:v>-9.1999999999999998E-2</c:v>
                </c:pt>
                <c:pt idx="372">
                  <c:v>-8.4000000000000005E-2</c:v>
                </c:pt>
                <c:pt idx="373">
                  <c:v>-6.4000000000000001E-2</c:v>
                </c:pt>
                <c:pt idx="374">
                  <c:v>-6.8000000000000005E-2</c:v>
                </c:pt>
                <c:pt idx="375">
                  <c:v>-6.8000000000000005E-2</c:v>
                </c:pt>
                <c:pt idx="376">
                  <c:v>-6.8000000000000005E-2</c:v>
                </c:pt>
                <c:pt idx="377">
                  <c:v>-6.8000000000000005E-2</c:v>
                </c:pt>
                <c:pt idx="378">
                  <c:v>-6.4000000000000001E-2</c:v>
                </c:pt>
                <c:pt idx="379">
                  <c:v>-2.8000000000000001E-2</c:v>
                </c:pt>
                <c:pt idx="380">
                  <c:v>-2.8000000000000001E-2</c:v>
                </c:pt>
                <c:pt idx="381">
                  <c:v>-2.4E-2</c:v>
                </c:pt>
                <c:pt idx="382">
                  <c:v>-2.4E-2</c:v>
                </c:pt>
                <c:pt idx="383">
                  <c:v>-0.02</c:v>
                </c:pt>
                <c:pt idx="384">
                  <c:v>-2.8000000000000001E-2</c:v>
                </c:pt>
                <c:pt idx="385">
                  <c:v>8.0000000000000002E-3</c:v>
                </c:pt>
                <c:pt idx="386">
                  <c:v>2.4E-2</c:v>
                </c:pt>
                <c:pt idx="387">
                  <c:v>1.6E-2</c:v>
                </c:pt>
                <c:pt idx="388">
                  <c:v>1.6E-2</c:v>
                </c:pt>
                <c:pt idx="389">
                  <c:v>1.6E-2</c:v>
                </c:pt>
                <c:pt idx="390">
                  <c:v>0.02</c:v>
                </c:pt>
                <c:pt idx="391">
                  <c:v>3.5999999999999997E-2</c:v>
                </c:pt>
                <c:pt idx="392">
                  <c:v>0.06</c:v>
                </c:pt>
                <c:pt idx="393">
                  <c:v>0.06</c:v>
                </c:pt>
                <c:pt idx="394">
                  <c:v>0.06</c:v>
                </c:pt>
                <c:pt idx="395">
                  <c:v>0.06</c:v>
                </c:pt>
                <c:pt idx="396">
                  <c:v>0.06</c:v>
                </c:pt>
                <c:pt idx="397">
                  <c:v>6.8000000000000005E-2</c:v>
                </c:pt>
                <c:pt idx="398">
                  <c:v>0.1</c:v>
                </c:pt>
                <c:pt idx="399">
                  <c:v>0.104</c:v>
                </c:pt>
                <c:pt idx="400">
                  <c:v>0.108</c:v>
                </c:pt>
                <c:pt idx="401">
                  <c:v>0.104</c:v>
                </c:pt>
                <c:pt idx="402">
                  <c:v>0.1</c:v>
                </c:pt>
                <c:pt idx="403">
                  <c:v>0.104</c:v>
                </c:pt>
                <c:pt idx="404">
                  <c:v>0.128</c:v>
                </c:pt>
                <c:pt idx="405">
                  <c:v>0.128</c:v>
                </c:pt>
                <c:pt idx="406">
                  <c:v>0.12</c:v>
                </c:pt>
                <c:pt idx="407">
                  <c:v>0.128</c:v>
                </c:pt>
                <c:pt idx="408">
                  <c:v>0.12</c:v>
                </c:pt>
                <c:pt idx="409">
                  <c:v>0.128</c:v>
                </c:pt>
                <c:pt idx="410">
                  <c:v>0.14399999999999999</c:v>
                </c:pt>
                <c:pt idx="411">
                  <c:v>0.152</c:v>
                </c:pt>
                <c:pt idx="412">
                  <c:v>0.156</c:v>
                </c:pt>
                <c:pt idx="413">
                  <c:v>0.152</c:v>
                </c:pt>
                <c:pt idx="414">
                  <c:v>0.156</c:v>
                </c:pt>
                <c:pt idx="415">
                  <c:v>0.152</c:v>
                </c:pt>
                <c:pt idx="416">
                  <c:v>0.156</c:v>
                </c:pt>
                <c:pt idx="417">
                  <c:v>0.156</c:v>
                </c:pt>
                <c:pt idx="418">
                  <c:v>0.152</c:v>
                </c:pt>
                <c:pt idx="419">
                  <c:v>0.156</c:v>
                </c:pt>
                <c:pt idx="420">
                  <c:v>0.156</c:v>
                </c:pt>
                <c:pt idx="421">
                  <c:v>0.152</c:v>
                </c:pt>
                <c:pt idx="422">
                  <c:v>0.16</c:v>
                </c:pt>
                <c:pt idx="423">
                  <c:v>0.16</c:v>
                </c:pt>
                <c:pt idx="424">
                  <c:v>0.156</c:v>
                </c:pt>
                <c:pt idx="425">
                  <c:v>0.156</c:v>
                </c:pt>
                <c:pt idx="426">
                  <c:v>0.156</c:v>
                </c:pt>
                <c:pt idx="427">
                  <c:v>0.16</c:v>
                </c:pt>
                <c:pt idx="428">
                  <c:v>0.156</c:v>
                </c:pt>
                <c:pt idx="429">
                  <c:v>0.13600000000000001</c:v>
                </c:pt>
                <c:pt idx="430">
                  <c:v>0.128</c:v>
                </c:pt>
                <c:pt idx="431">
                  <c:v>0.128</c:v>
                </c:pt>
                <c:pt idx="432">
                  <c:v>0.13600000000000001</c:v>
                </c:pt>
                <c:pt idx="433">
                  <c:v>0.13200000000000001</c:v>
                </c:pt>
                <c:pt idx="434">
                  <c:v>0.13600000000000001</c:v>
                </c:pt>
                <c:pt idx="435">
                  <c:v>0.11600000000000001</c:v>
                </c:pt>
                <c:pt idx="436">
                  <c:v>0.104</c:v>
                </c:pt>
                <c:pt idx="437">
                  <c:v>0.112</c:v>
                </c:pt>
                <c:pt idx="438">
                  <c:v>0.108</c:v>
                </c:pt>
                <c:pt idx="439">
                  <c:v>0.108</c:v>
                </c:pt>
                <c:pt idx="440">
                  <c:v>0.108</c:v>
                </c:pt>
                <c:pt idx="441">
                  <c:v>8.4000000000000005E-2</c:v>
                </c:pt>
                <c:pt idx="442">
                  <c:v>6.4000000000000001E-2</c:v>
                </c:pt>
                <c:pt idx="443">
                  <c:v>6.4000000000000001E-2</c:v>
                </c:pt>
                <c:pt idx="444">
                  <c:v>0.06</c:v>
                </c:pt>
                <c:pt idx="445">
                  <c:v>6.8000000000000005E-2</c:v>
                </c:pt>
                <c:pt idx="446">
                  <c:v>0.06</c:v>
                </c:pt>
                <c:pt idx="447">
                  <c:v>5.6000000000000001E-2</c:v>
                </c:pt>
                <c:pt idx="448">
                  <c:v>2.4E-2</c:v>
                </c:pt>
                <c:pt idx="449">
                  <c:v>0.02</c:v>
                </c:pt>
                <c:pt idx="450">
                  <c:v>1.6E-2</c:v>
                </c:pt>
                <c:pt idx="451">
                  <c:v>0.02</c:v>
                </c:pt>
                <c:pt idx="452">
                  <c:v>1.6E-2</c:v>
                </c:pt>
                <c:pt idx="453">
                  <c:v>2.4E-2</c:v>
                </c:pt>
                <c:pt idx="454">
                  <c:v>-0.02</c:v>
                </c:pt>
                <c:pt idx="455">
                  <c:v>-2.4E-2</c:v>
                </c:pt>
                <c:pt idx="456">
                  <c:v>-2.4E-2</c:v>
                </c:pt>
                <c:pt idx="457">
                  <c:v>-2.4E-2</c:v>
                </c:pt>
                <c:pt idx="458">
                  <c:v>-0.02</c:v>
                </c:pt>
                <c:pt idx="459">
                  <c:v>-0.02</c:v>
                </c:pt>
                <c:pt idx="460">
                  <c:v>-6.4000000000000001E-2</c:v>
                </c:pt>
                <c:pt idx="461">
                  <c:v>-6.8000000000000005E-2</c:v>
                </c:pt>
                <c:pt idx="462">
                  <c:v>-6.8000000000000005E-2</c:v>
                </c:pt>
                <c:pt idx="463">
                  <c:v>-6.8000000000000005E-2</c:v>
                </c:pt>
                <c:pt idx="464">
                  <c:v>-7.1999999999999995E-2</c:v>
                </c:pt>
                <c:pt idx="465">
                  <c:v>-6.8000000000000005E-2</c:v>
                </c:pt>
                <c:pt idx="466">
                  <c:v>-8.4000000000000005E-2</c:v>
                </c:pt>
                <c:pt idx="467">
                  <c:v>-9.6000000000000002E-2</c:v>
                </c:pt>
                <c:pt idx="468">
                  <c:v>-9.6000000000000002E-2</c:v>
                </c:pt>
                <c:pt idx="469">
                  <c:v>-9.6000000000000002E-2</c:v>
                </c:pt>
                <c:pt idx="470">
                  <c:v>-9.6000000000000002E-2</c:v>
                </c:pt>
                <c:pt idx="471">
                  <c:v>-9.6000000000000002E-2</c:v>
                </c:pt>
                <c:pt idx="472">
                  <c:v>-0.1</c:v>
                </c:pt>
                <c:pt idx="473">
                  <c:v>-0.124</c:v>
                </c:pt>
                <c:pt idx="474">
                  <c:v>-0.124</c:v>
                </c:pt>
                <c:pt idx="475">
                  <c:v>-0.12</c:v>
                </c:pt>
                <c:pt idx="476">
                  <c:v>-0.12</c:v>
                </c:pt>
                <c:pt idx="477">
                  <c:v>-0.128</c:v>
                </c:pt>
                <c:pt idx="478">
                  <c:v>-0.128</c:v>
                </c:pt>
                <c:pt idx="479">
                  <c:v>-0.13200000000000001</c:v>
                </c:pt>
                <c:pt idx="480">
                  <c:v>-0.13200000000000001</c:v>
                </c:pt>
                <c:pt idx="481">
                  <c:v>-0.124</c:v>
                </c:pt>
                <c:pt idx="482">
                  <c:v>-0.13600000000000001</c:v>
                </c:pt>
                <c:pt idx="483">
                  <c:v>-0.128</c:v>
                </c:pt>
                <c:pt idx="484">
                  <c:v>-0.128</c:v>
                </c:pt>
                <c:pt idx="485">
                  <c:v>-0.13200000000000001</c:v>
                </c:pt>
                <c:pt idx="486">
                  <c:v>-0.128</c:v>
                </c:pt>
                <c:pt idx="487">
                  <c:v>-0.13200000000000001</c:v>
                </c:pt>
                <c:pt idx="488">
                  <c:v>-0.128</c:v>
                </c:pt>
                <c:pt idx="489">
                  <c:v>-0.14000000000000001</c:v>
                </c:pt>
                <c:pt idx="490">
                  <c:v>-0.128</c:v>
                </c:pt>
                <c:pt idx="491">
                  <c:v>-0.11600000000000001</c:v>
                </c:pt>
                <c:pt idx="492">
                  <c:v>-0.108</c:v>
                </c:pt>
                <c:pt idx="493">
                  <c:v>-0.108</c:v>
                </c:pt>
                <c:pt idx="494">
                  <c:v>-0.112</c:v>
                </c:pt>
                <c:pt idx="495">
                  <c:v>-0.1</c:v>
                </c:pt>
                <c:pt idx="496">
                  <c:v>-0.1</c:v>
                </c:pt>
                <c:pt idx="497">
                  <c:v>-0.104</c:v>
                </c:pt>
                <c:pt idx="498">
                  <c:v>-0.08</c:v>
                </c:pt>
                <c:pt idx="499">
                  <c:v>-0.08</c:v>
                </c:pt>
                <c:pt idx="500">
                  <c:v>-7.5999999999999998E-2</c:v>
                </c:pt>
                <c:pt idx="501">
                  <c:v>-7.5999999999999998E-2</c:v>
                </c:pt>
                <c:pt idx="502">
                  <c:v>-8.4000000000000005E-2</c:v>
                </c:pt>
                <c:pt idx="503">
                  <c:v>-0.08</c:v>
                </c:pt>
                <c:pt idx="504">
                  <c:v>-0.04</c:v>
                </c:pt>
                <c:pt idx="505">
                  <c:v>-3.2000000000000001E-2</c:v>
                </c:pt>
                <c:pt idx="506">
                  <c:v>-3.2000000000000001E-2</c:v>
                </c:pt>
                <c:pt idx="507">
                  <c:v>-3.5999999999999997E-2</c:v>
                </c:pt>
                <c:pt idx="508">
                  <c:v>-3.2000000000000001E-2</c:v>
                </c:pt>
                <c:pt idx="509">
                  <c:v>-3.2000000000000001E-2</c:v>
                </c:pt>
                <c:pt idx="510">
                  <c:v>0</c:v>
                </c:pt>
                <c:pt idx="511">
                  <c:v>1.2E-2</c:v>
                </c:pt>
                <c:pt idx="512">
                  <c:v>1.6E-2</c:v>
                </c:pt>
                <c:pt idx="513">
                  <c:v>1.2E-2</c:v>
                </c:pt>
                <c:pt idx="514">
                  <c:v>8.0000000000000002E-3</c:v>
                </c:pt>
                <c:pt idx="515">
                  <c:v>1.2E-2</c:v>
                </c:pt>
                <c:pt idx="516">
                  <c:v>0.04</c:v>
                </c:pt>
                <c:pt idx="517">
                  <c:v>6.8000000000000005E-2</c:v>
                </c:pt>
                <c:pt idx="518">
                  <c:v>6.4000000000000001E-2</c:v>
                </c:pt>
                <c:pt idx="519">
                  <c:v>0.06</c:v>
                </c:pt>
                <c:pt idx="520">
                  <c:v>6.8000000000000005E-2</c:v>
                </c:pt>
                <c:pt idx="521">
                  <c:v>6.4000000000000001E-2</c:v>
                </c:pt>
                <c:pt idx="522">
                  <c:v>7.1999999999999995E-2</c:v>
                </c:pt>
                <c:pt idx="523">
                  <c:v>0.108</c:v>
                </c:pt>
                <c:pt idx="524">
                  <c:v>0.11600000000000001</c:v>
                </c:pt>
                <c:pt idx="525">
                  <c:v>0.11600000000000001</c:v>
                </c:pt>
                <c:pt idx="526">
                  <c:v>0.12</c:v>
                </c:pt>
                <c:pt idx="527">
                  <c:v>0.11600000000000001</c:v>
                </c:pt>
                <c:pt idx="528">
                  <c:v>0.11600000000000001</c:v>
                </c:pt>
                <c:pt idx="529">
                  <c:v>0.14399999999999999</c:v>
                </c:pt>
                <c:pt idx="530">
                  <c:v>0.152</c:v>
                </c:pt>
                <c:pt idx="531">
                  <c:v>0.14799999999999999</c:v>
                </c:pt>
                <c:pt idx="532">
                  <c:v>0.152</c:v>
                </c:pt>
                <c:pt idx="533">
                  <c:v>0.14799999999999999</c:v>
                </c:pt>
                <c:pt idx="534">
                  <c:v>0.152</c:v>
                </c:pt>
                <c:pt idx="535">
                  <c:v>0.18</c:v>
                </c:pt>
                <c:pt idx="536">
                  <c:v>0.19600000000000001</c:v>
                </c:pt>
                <c:pt idx="537">
                  <c:v>0.19600000000000001</c:v>
                </c:pt>
                <c:pt idx="538">
                  <c:v>0.19600000000000001</c:v>
                </c:pt>
                <c:pt idx="539">
                  <c:v>0.188</c:v>
                </c:pt>
                <c:pt idx="540">
                  <c:v>0.188</c:v>
                </c:pt>
                <c:pt idx="541">
                  <c:v>0.192</c:v>
                </c:pt>
                <c:pt idx="542">
                  <c:v>0.2</c:v>
                </c:pt>
                <c:pt idx="543">
                  <c:v>0.20399999999999999</c:v>
                </c:pt>
                <c:pt idx="544">
                  <c:v>0.2</c:v>
                </c:pt>
                <c:pt idx="545">
                  <c:v>0.20399999999999999</c:v>
                </c:pt>
                <c:pt idx="546">
                  <c:v>0.20799999999999999</c:v>
                </c:pt>
                <c:pt idx="547">
                  <c:v>0.20399999999999999</c:v>
                </c:pt>
                <c:pt idx="548">
                  <c:v>0.21199999999999999</c:v>
                </c:pt>
                <c:pt idx="549">
                  <c:v>0.216</c:v>
                </c:pt>
                <c:pt idx="550">
                  <c:v>0.21199999999999999</c:v>
                </c:pt>
                <c:pt idx="551">
                  <c:v>0.216</c:v>
                </c:pt>
                <c:pt idx="552">
                  <c:v>0.216</c:v>
                </c:pt>
                <c:pt idx="553">
                  <c:v>0.216</c:v>
                </c:pt>
                <c:pt idx="554">
                  <c:v>0.2</c:v>
                </c:pt>
                <c:pt idx="555">
                  <c:v>0.192</c:v>
                </c:pt>
                <c:pt idx="556">
                  <c:v>0.188</c:v>
                </c:pt>
                <c:pt idx="557">
                  <c:v>0.2</c:v>
                </c:pt>
                <c:pt idx="558">
                  <c:v>0.2</c:v>
                </c:pt>
                <c:pt idx="559">
                  <c:v>0.19600000000000001</c:v>
                </c:pt>
                <c:pt idx="560">
                  <c:v>0.17599999999999999</c:v>
                </c:pt>
                <c:pt idx="561">
                  <c:v>0.17599999999999999</c:v>
                </c:pt>
                <c:pt idx="562">
                  <c:v>0.17599999999999999</c:v>
                </c:pt>
                <c:pt idx="563">
                  <c:v>0.16800000000000001</c:v>
                </c:pt>
                <c:pt idx="564">
                  <c:v>0.17599999999999999</c:v>
                </c:pt>
                <c:pt idx="565">
                  <c:v>0.17199999999999999</c:v>
                </c:pt>
                <c:pt idx="566">
                  <c:v>0.14799999999999999</c:v>
                </c:pt>
                <c:pt idx="567">
                  <c:v>0.13200000000000001</c:v>
                </c:pt>
                <c:pt idx="568">
                  <c:v>0.13200000000000001</c:v>
                </c:pt>
                <c:pt idx="569">
                  <c:v>0.124</c:v>
                </c:pt>
                <c:pt idx="570">
                  <c:v>0.128</c:v>
                </c:pt>
                <c:pt idx="571">
                  <c:v>0.128</c:v>
                </c:pt>
                <c:pt idx="572">
                  <c:v>0.124</c:v>
                </c:pt>
                <c:pt idx="573">
                  <c:v>9.1999999999999998E-2</c:v>
                </c:pt>
                <c:pt idx="574">
                  <c:v>8.7999999999999995E-2</c:v>
                </c:pt>
                <c:pt idx="575">
                  <c:v>8.7999999999999995E-2</c:v>
                </c:pt>
                <c:pt idx="576">
                  <c:v>8.7999999999999995E-2</c:v>
                </c:pt>
                <c:pt idx="577">
                  <c:v>8.4000000000000005E-2</c:v>
                </c:pt>
                <c:pt idx="578">
                  <c:v>8.7999999999999995E-2</c:v>
                </c:pt>
                <c:pt idx="579">
                  <c:v>3.5999999999999997E-2</c:v>
                </c:pt>
                <c:pt idx="580">
                  <c:v>3.2000000000000001E-2</c:v>
                </c:pt>
                <c:pt idx="581">
                  <c:v>3.5999999999999997E-2</c:v>
                </c:pt>
                <c:pt idx="582">
                  <c:v>3.5999999999999997E-2</c:v>
                </c:pt>
                <c:pt idx="583">
                  <c:v>2.8000000000000001E-2</c:v>
                </c:pt>
                <c:pt idx="584">
                  <c:v>3.5999999999999997E-2</c:v>
                </c:pt>
                <c:pt idx="585">
                  <c:v>-4.0000000000000001E-3</c:v>
                </c:pt>
                <c:pt idx="586">
                  <c:v>-1.6E-2</c:v>
                </c:pt>
                <c:pt idx="587">
                  <c:v>-2.4E-2</c:v>
                </c:pt>
                <c:pt idx="588">
                  <c:v>-0.02</c:v>
                </c:pt>
                <c:pt idx="589">
                  <c:v>-1.6E-2</c:v>
                </c:pt>
                <c:pt idx="590">
                  <c:v>-0.02</c:v>
                </c:pt>
                <c:pt idx="591">
                  <c:v>-0.04</c:v>
                </c:pt>
                <c:pt idx="592">
                  <c:v>-5.6000000000000001E-2</c:v>
                </c:pt>
                <c:pt idx="593">
                  <c:v>-0.06</c:v>
                </c:pt>
                <c:pt idx="594">
                  <c:v>-0.06</c:v>
                </c:pt>
                <c:pt idx="595">
                  <c:v>-6.4000000000000001E-2</c:v>
                </c:pt>
                <c:pt idx="596">
                  <c:v>-0.06</c:v>
                </c:pt>
                <c:pt idx="597">
                  <c:v>-6.8000000000000005E-2</c:v>
                </c:pt>
                <c:pt idx="598">
                  <c:v>-0.108</c:v>
                </c:pt>
                <c:pt idx="599">
                  <c:v>-9.6000000000000002E-2</c:v>
                </c:pt>
                <c:pt idx="600">
                  <c:v>-0.108</c:v>
                </c:pt>
                <c:pt idx="601">
                  <c:v>-0.104</c:v>
                </c:pt>
                <c:pt idx="602">
                  <c:v>-0.104</c:v>
                </c:pt>
                <c:pt idx="603">
                  <c:v>-0.104</c:v>
                </c:pt>
                <c:pt idx="604">
                  <c:v>-0.11600000000000001</c:v>
                </c:pt>
                <c:pt idx="605">
                  <c:v>-0.11600000000000001</c:v>
                </c:pt>
                <c:pt idx="606">
                  <c:v>-0.11600000000000001</c:v>
                </c:pt>
                <c:pt idx="607">
                  <c:v>-0.12</c:v>
                </c:pt>
                <c:pt idx="608">
                  <c:v>-0.12</c:v>
                </c:pt>
                <c:pt idx="609">
                  <c:v>-0.11600000000000001</c:v>
                </c:pt>
                <c:pt idx="610">
                  <c:v>-0.13200000000000001</c:v>
                </c:pt>
                <c:pt idx="611">
                  <c:v>-0.13600000000000001</c:v>
                </c:pt>
                <c:pt idx="612">
                  <c:v>-0.13600000000000001</c:v>
                </c:pt>
                <c:pt idx="613">
                  <c:v>-0.14000000000000001</c:v>
                </c:pt>
                <c:pt idx="614">
                  <c:v>-0.13600000000000001</c:v>
                </c:pt>
                <c:pt idx="615">
                  <c:v>-0.13600000000000001</c:v>
                </c:pt>
                <c:pt idx="616">
                  <c:v>-0.128</c:v>
                </c:pt>
                <c:pt idx="617">
                  <c:v>-0.124</c:v>
                </c:pt>
                <c:pt idx="618">
                  <c:v>-0.12</c:v>
                </c:pt>
                <c:pt idx="619">
                  <c:v>-0.124</c:v>
                </c:pt>
                <c:pt idx="620">
                  <c:v>-0.12</c:v>
                </c:pt>
                <c:pt idx="621">
                  <c:v>-0.124</c:v>
                </c:pt>
                <c:pt idx="622">
                  <c:v>-0.11600000000000001</c:v>
                </c:pt>
                <c:pt idx="623">
                  <c:v>-0.112</c:v>
                </c:pt>
                <c:pt idx="624">
                  <c:v>-0.108</c:v>
                </c:pt>
                <c:pt idx="625">
                  <c:v>-0.104</c:v>
                </c:pt>
                <c:pt idx="626">
                  <c:v>-0.108</c:v>
                </c:pt>
                <c:pt idx="627">
                  <c:v>-0.11600000000000001</c:v>
                </c:pt>
                <c:pt idx="628">
                  <c:v>-0.104</c:v>
                </c:pt>
                <c:pt idx="629">
                  <c:v>-0.08</c:v>
                </c:pt>
                <c:pt idx="630">
                  <c:v>-6.4000000000000001E-2</c:v>
                </c:pt>
                <c:pt idx="631">
                  <c:v>-7.1999999999999995E-2</c:v>
                </c:pt>
                <c:pt idx="632">
                  <c:v>-7.1999999999999995E-2</c:v>
                </c:pt>
                <c:pt idx="633">
                  <c:v>-6.8000000000000005E-2</c:v>
                </c:pt>
                <c:pt idx="634">
                  <c:v>-7.1999999999999995E-2</c:v>
                </c:pt>
                <c:pt idx="635">
                  <c:v>-0.04</c:v>
                </c:pt>
                <c:pt idx="636">
                  <c:v>-2.8000000000000001E-2</c:v>
                </c:pt>
                <c:pt idx="637">
                  <c:v>-2.8000000000000001E-2</c:v>
                </c:pt>
                <c:pt idx="638">
                  <c:v>-2.8000000000000001E-2</c:v>
                </c:pt>
                <c:pt idx="639">
                  <c:v>-3.2000000000000001E-2</c:v>
                </c:pt>
                <c:pt idx="640">
                  <c:v>-2.8000000000000001E-2</c:v>
                </c:pt>
                <c:pt idx="641">
                  <c:v>0</c:v>
                </c:pt>
                <c:pt idx="642">
                  <c:v>0.02</c:v>
                </c:pt>
                <c:pt idx="643">
                  <c:v>0.02</c:v>
                </c:pt>
                <c:pt idx="644">
                  <c:v>2.8000000000000001E-2</c:v>
                </c:pt>
                <c:pt idx="645">
                  <c:v>2.4E-2</c:v>
                </c:pt>
                <c:pt idx="646">
                  <c:v>2.4E-2</c:v>
                </c:pt>
                <c:pt idx="647">
                  <c:v>2.4E-2</c:v>
                </c:pt>
                <c:pt idx="648">
                  <c:v>7.1999999999999995E-2</c:v>
                </c:pt>
                <c:pt idx="649">
                  <c:v>7.1999999999999995E-2</c:v>
                </c:pt>
                <c:pt idx="650">
                  <c:v>6.8000000000000005E-2</c:v>
                </c:pt>
                <c:pt idx="651">
                  <c:v>7.5999999999999998E-2</c:v>
                </c:pt>
                <c:pt idx="652">
                  <c:v>7.5999999999999998E-2</c:v>
                </c:pt>
                <c:pt idx="653">
                  <c:v>0.08</c:v>
                </c:pt>
                <c:pt idx="654">
                  <c:v>0.112</c:v>
                </c:pt>
                <c:pt idx="655">
                  <c:v>0.11600000000000001</c:v>
                </c:pt>
                <c:pt idx="656">
                  <c:v>0.12</c:v>
                </c:pt>
                <c:pt idx="657">
                  <c:v>0.12</c:v>
                </c:pt>
                <c:pt idx="658">
                  <c:v>0.112</c:v>
                </c:pt>
                <c:pt idx="659">
                  <c:v>0.11600000000000001</c:v>
                </c:pt>
                <c:pt idx="660">
                  <c:v>0.152</c:v>
                </c:pt>
                <c:pt idx="661">
                  <c:v>0.16400000000000001</c:v>
                </c:pt>
                <c:pt idx="662">
                  <c:v>0.16800000000000001</c:v>
                </c:pt>
                <c:pt idx="663">
                  <c:v>0.16400000000000001</c:v>
                </c:pt>
                <c:pt idx="664">
                  <c:v>0.16800000000000001</c:v>
                </c:pt>
                <c:pt idx="665">
                  <c:v>0.16</c:v>
                </c:pt>
                <c:pt idx="666">
                  <c:v>0.17199999999999999</c:v>
                </c:pt>
                <c:pt idx="667">
                  <c:v>0.184</c:v>
                </c:pt>
                <c:pt idx="668">
                  <c:v>0.184</c:v>
                </c:pt>
                <c:pt idx="669">
                  <c:v>0.17599999999999999</c:v>
                </c:pt>
                <c:pt idx="670">
                  <c:v>0.18</c:v>
                </c:pt>
                <c:pt idx="671">
                  <c:v>0.188</c:v>
                </c:pt>
                <c:pt idx="672">
                  <c:v>0.188</c:v>
                </c:pt>
                <c:pt idx="673">
                  <c:v>0.20399999999999999</c:v>
                </c:pt>
                <c:pt idx="674">
                  <c:v>0.20399999999999999</c:v>
                </c:pt>
                <c:pt idx="675">
                  <c:v>0.20799999999999999</c:v>
                </c:pt>
                <c:pt idx="676">
                  <c:v>0.20799999999999999</c:v>
                </c:pt>
                <c:pt idx="677">
                  <c:v>0.20399999999999999</c:v>
                </c:pt>
                <c:pt idx="678">
                  <c:v>0.20799999999999999</c:v>
                </c:pt>
                <c:pt idx="679">
                  <c:v>0.2</c:v>
                </c:pt>
                <c:pt idx="680">
                  <c:v>0.192</c:v>
                </c:pt>
                <c:pt idx="681">
                  <c:v>0.19600000000000001</c:v>
                </c:pt>
                <c:pt idx="682">
                  <c:v>0.19600000000000001</c:v>
                </c:pt>
                <c:pt idx="683">
                  <c:v>0.19600000000000001</c:v>
                </c:pt>
                <c:pt idx="684">
                  <c:v>0.19600000000000001</c:v>
                </c:pt>
                <c:pt idx="685">
                  <c:v>0.184</c:v>
                </c:pt>
                <c:pt idx="686">
                  <c:v>0.192</c:v>
                </c:pt>
                <c:pt idx="687">
                  <c:v>0.188</c:v>
                </c:pt>
                <c:pt idx="688">
                  <c:v>0.18</c:v>
                </c:pt>
                <c:pt idx="689">
                  <c:v>0.18</c:v>
                </c:pt>
                <c:pt idx="690">
                  <c:v>0.18</c:v>
                </c:pt>
                <c:pt idx="691">
                  <c:v>0.16800000000000001</c:v>
                </c:pt>
                <c:pt idx="692">
                  <c:v>0.14399999999999999</c:v>
                </c:pt>
                <c:pt idx="693">
                  <c:v>0.14799999999999999</c:v>
                </c:pt>
                <c:pt idx="694">
                  <c:v>0.156</c:v>
                </c:pt>
                <c:pt idx="695">
                  <c:v>0.152</c:v>
                </c:pt>
                <c:pt idx="696">
                  <c:v>0.14399999999999999</c:v>
                </c:pt>
                <c:pt idx="697">
                  <c:v>0.14799999999999999</c:v>
                </c:pt>
                <c:pt idx="698">
                  <c:v>0.108</c:v>
                </c:pt>
                <c:pt idx="699">
                  <c:v>0.11600000000000001</c:v>
                </c:pt>
                <c:pt idx="700">
                  <c:v>0.112</c:v>
                </c:pt>
                <c:pt idx="701">
                  <c:v>0.112</c:v>
                </c:pt>
                <c:pt idx="702">
                  <c:v>0.11600000000000001</c:v>
                </c:pt>
                <c:pt idx="703">
                  <c:v>0.112</c:v>
                </c:pt>
                <c:pt idx="704">
                  <c:v>6.8000000000000005E-2</c:v>
                </c:pt>
                <c:pt idx="705">
                  <c:v>6.4000000000000001E-2</c:v>
                </c:pt>
                <c:pt idx="706">
                  <c:v>0.06</c:v>
                </c:pt>
                <c:pt idx="707">
                  <c:v>0.06</c:v>
                </c:pt>
                <c:pt idx="708">
                  <c:v>0.06</c:v>
                </c:pt>
                <c:pt idx="709">
                  <c:v>6.4000000000000001E-2</c:v>
                </c:pt>
                <c:pt idx="710">
                  <c:v>2.4E-2</c:v>
                </c:pt>
                <c:pt idx="711">
                  <c:v>8.0000000000000002E-3</c:v>
                </c:pt>
                <c:pt idx="712">
                  <c:v>0.02</c:v>
                </c:pt>
                <c:pt idx="713">
                  <c:v>1.2E-2</c:v>
                </c:pt>
                <c:pt idx="714">
                  <c:v>8.0000000000000002E-3</c:v>
                </c:pt>
                <c:pt idx="715">
                  <c:v>8.0000000000000002E-3</c:v>
                </c:pt>
                <c:pt idx="716">
                  <c:v>-1.2E-2</c:v>
                </c:pt>
                <c:pt idx="717">
                  <c:v>-3.2000000000000001E-2</c:v>
                </c:pt>
                <c:pt idx="718">
                  <c:v>-2.8000000000000001E-2</c:v>
                </c:pt>
                <c:pt idx="719">
                  <c:v>-3.2000000000000001E-2</c:v>
                </c:pt>
                <c:pt idx="720">
                  <c:v>-3.5999999999999997E-2</c:v>
                </c:pt>
                <c:pt idx="721">
                  <c:v>-2.8000000000000001E-2</c:v>
                </c:pt>
                <c:pt idx="722">
                  <c:v>-3.5999999999999997E-2</c:v>
                </c:pt>
                <c:pt idx="723">
                  <c:v>-7.5999999999999998E-2</c:v>
                </c:pt>
                <c:pt idx="724">
                  <c:v>-0.08</c:v>
                </c:pt>
                <c:pt idx="725">
                  <c:v>-0.08</c:v>
                </c:pt>
                <c:pt idx="726">
                  <c:v>-0.08</c:v>
                </c:pt>
                <c:pt idx="727">
                  <c:v>-0.08</c:v>
                </c:pt>
                <c:pt idx="728">
                  <c:v>-0.08</c:v>
                </c:pt>
                <c:pt idx="729">
                  <c:v>-0.104</c:v>
                </c:pt>
                <c:pt idx="730">
                  <c:v>-0.104</c:v>
                </c:pt>
                <c:pt idx="731">
                  <c:v>-0.104</c:v>
                </c:pt>
                <c:pt idx="732">
                  <c:v>-0.1</c:v>
                </c:pt>
                <c:pt idx="733">
                  <c:v>-0.108</c:v>
                </c:pt>
                <c:pt idx="734">
                  <c:v>-0.108</c:v>
                </c:pt>
                <c:pt idx="735">
                  <c:v>-0.128</c:v>
                </c:pt>
                <c:pt idx="736">
                  <c:v>-0.13600000000000001</c:v>
                </c:pt>
                <c:pt idx="737">
                  <c:v>-0.128</c:v>
                </c:pt>
                <c:pt idx="738">
                  <c:v>-0.13200000000000001</c:v>
                </c:pt>
                <c:pt idx="739">
                  <c:v>-0.13200000000000001</c:v>
                </c:pt>
                <c:pt idx="740">
                  <c:v>-0.13200000000000001</c:v>
                </c:pt>
                <c:pt idx="741">
                  <c:v>-0.13200000000000001</c:v>
                </c:pt>
                <c:pt idx="742">
                  <c:v>-0.13200000000000001</c:v>
                </c:pt>
                <c:pt idx="743">
                  <c:v>-0.13200000000000001</c:v>
                </c:pt>
                <c:pt idx="744">
                  <c:v>-0.128</c:v>
                </c:pt>
                <c:pt idx="745">
                  <c:v>-0.13200000000000001</c:v>
                </c:pt>
                <c:pt idx="746">
                  <c:v>-0.14000000000000001</c:v>
                </c:pt>
                <c:pt idx="747">
                  <c:v>-0.13200000000000001</c:v>
                </c:pt>
                <c:pt idx="748">
                  <c:v>-0.124</c:v>
                </c:pt>
                <c:pt idx="749">
                  <c:v>-0.128</c:v>
                </c:pt>
                <c:pt idx="750">
                  <c:v>-0.128</c:v>
                </c:pt>
                <c:pt idx="751">
                  <c:v>-0.13200000000000001</c:v>
                </c:pt>
                <c:pt idx="752">
                  <c:v>-0.13200000000000001</c:v>
                </c:pt>
                <c:pt idx="753">
                  <c:v>-0.13200000000000001</c:v>
                </c:pt>
                <c:pt idx="754">
                  <c:v>-0.108</c:v>
                </c:pt>
                <c:pt idx="755">
                  <c:v>-0.104</c:v>
                </c:pt>
                <c:pt idx="756">
                  <c:v>-0.104</c:v>
                </c:pt>
                <c:pt idx="757">
                  <c:v>-0.1</c:v>
                </c:pt>
                <c:pt idx="758">
                  <c:v>-9.6000000000000002E-2</c:v>
                </c:pt>
                <c:pt idx="759">
                  <c:v>-0.1</c:v>
                </c:pt>
                <c:pt idx="760">
                  <c:v>-0.08</c:v>
                </c:pt>
                <c:pt idx="761">
                  <c:v>-7.1999999999999995E-2</c:v>
                </c:pt>
                <c:pt idx="762">
                  <c:v>-6.8000000000000005E-2</c:v>
                </c:pt>
                <c:pt idx="763">
                  <c:v>-7.1999999999999995E-2</c:v>
                </c:pt>
                <c:pt idx="764">
                  <c:v>-7.5999999999999998E-2</c:v>
                </c:pt>
                <c:pt idx="765">
                  <c:v>-7.1999999999999995E-2</c:v>
                </c:pt>
                <c:pt idx="766">
                  <c:v>-5.1999999999999998E-2</c:v>
                </c:pt>
                <c:pt idx="767">
                  <c:v>-3.5999999999999997E-2</c:v>
                </c:pt>
                <c:pt idx="768">
                  <c:v>-2.8000000000000001E-2</c:v>
                </c:pt>
                <c:pt idx="769">
                  <c:v>-2.8000000000000001E-2</c:v>
                </c:pt>
                <c:pt idx="770">
                  <c:v>-2.8000000000000001E-2</c:v>
                </c:pt>
                <c:pt idx="771">
                  <c:v>-3.2000000000000001E-2</c:v>
                </c:pt>
                <c:pt idx="772">
                  <c:v>-2.4E-2</c:v>
                </c:pt>
                <c:pt idx="773">
                  <c:v>1.2E-2</c:v>
                </c:pt>
                <c:pt idx="774">
                  <c:v>1.2E-2</c:v>
                </c:pt>
                <c:pt idx="775">
                  <c:v>1.2E-2</c:v>
                </c:pt>
                <c:pt idx="776">
                  <c:v>8.0000000000000002E-3</c:v>
                </c:pt>
                <c:pt idx="777">
                  <c:v>1.2E-2</c:v>
                </c:pt>
                <c:pt idx="778">
                  <c:v>1.6E-2</c:v>
                </c:pt>
                <c:pt idx="779">
                  <c:v>4.8000000000000001E-2</c:v>
                </c:pt>
                <c:pt idx="780">
                  <c:v>5.1999999999999998E-2</c:v>
                </c:pt>
                <c:pt idx="781">
                  <c:v>5.6000000000000001E-2</c:v>
                </c:pt>
                <c:pt idx="782">
                  <c:v>5.1999999999999998E-2</c:v>
                </c:pt>
                <c:pt idx="783">
                  <c:v>5.1999999999999998E-2</c:v>
                </c:pt>
                <c:pt idx="784">
                  <c:v>5.1999999999999998E-2</c:v>
                </c:pt>
                <c:pt idx="785">
                  <c:v>8.4000000000000005E-2</c:v>
                </c:pt>
                <c:pt idx="786">
                  <c:v>9.1999999999999998E-2</c:v>
                </c:pt>
                <c:pt idx="787">
                  <c:v>9.1999999999999998E-2</c:v>
                </c:pt>
                <c:pt idx="788">
                  <c:v>9.6000000000000002E-2</c:v>
                </c:pt>
                <c:pt idx="789">
                  <c:v>0.1</c:v>
                </c:pt>
                <c:pt idx="790">
                  <c:v>0.1</c:v>
                </c:pt>
                <c:pt idx="791">
                  <c:v>0.112</c:v>
                </c:pt>
                <c:pt idx="792">
                  <c:v>0.12</c:v>
                </c:pt>
                <c:pt idx="793">
                  <c:v>0.12</c:v>
                </c:pt>
                <c:pt idx="794">
                  <c:v>0.12</c:v>
                </c:pt>
                <c:pt idx="795">
                  <c:v>0.124</c:v>
                </c:pt>
                <c:pt idx="796">
                  <c:v>0.12</c:v>
                </c:pt>
                <c:pt idx="797">
                  <c:v>0.128</c:v>
                </c:pt>
                <c:pt idx="798">
                  <c:v>0.14000000000000001</c:v>
                </c:pt>
                <c:pt idx="799">
                  <c:v>0.14399999999999999</c:v>
                </c:pt>
                <c:pt idx="800">
                  <c:v>0.14399999999999999</c:v>
                </c:pt>
                <c:pt idx="801">
                  <c:v>0.152</c:v>
                </c:pt>
                <c:pt idx="802">
                  <c:v>0.14399999999999999</c:v>
                </c:pt>
                <c:pt idx="803">
                  <c:v>0.14799999999999999</c:v>
                </c:pt>
                <c:pt idx="804">
                  <c:v>0.152</c:v>
                </c:pt>
                <c:pt idx="805">
                  <c:v>0.14799999999999999</c:v>
                </c:pt>
                <c:pt idx="806">
                  <c:v>0.14399999999999999</c:v>
                </c:pt>
                <c:pt idx="807">
                  <c:v>0.14399999999999999</c:v>
                </c:pt>
                <c:pt idx="808">
                  <c:v>0.14399999999999999</c:v>
                </c:pt>
                <c:pt idx="809">
                  <c:v>0.14399999999999999</c:v>
                </c:pt>
                <c:pt idx="810">
                  <c:v>0.14799999999999999</c:v>
                </c:pt>
                <c:pt idx="811">
                  <c:v>0.14399999999999999</c:v>
                </c:pt>
                <c:pt idx="812">
                  <c:v>0.14399999999999999</c:v>
                </c:pt>
                <c:pt idx="813">
                  <c:v>0.152</c:v>
                </c:pt>
                <c:pt idx="814">
                  <c:v>0.14000000000000001</c:v>
                </c:pt>
                <c:pt idx="815">
                  <c:v>0.14399999999999999</c:v>
                </c:pt>
                <c:pt idx="816">
                  <c:v>0.13200000000000001</c:v>
                </c:pt>
                <c:pt idx="817">
                  <c:v>0.12</c:v>
                </c:pt>
                <c:pt idx="818">
                  <c:v>0.12</c:v>
                </c:pt>
                <c:pt idx="819">
                  <c:v>0.12</c:v>
                </c:pt>
                <c:pt idx="820">
                  <c:v>0.12</c:v>
                </c:pt>
                <c:pt idx="821">
                  <c:v>0.12</c:v>
                </c:pt>
                <c:pt idx="822">
                  <c:v>0.12</c:v>
                </c:pt>
                <c:pt idx="823">
                  <c:v>9.6000000000000002E-2</c:v>
                </c:pt>
                <c:pt idx="824">
                  <c:v>9.6000000000000002E-2</c:v>
                </c:pt>
                <c:pt idx="825">
                  <c:v>9.6000000000000002E-2</c:v>
                </c:pt>
                <c:pt idx="826">
                  <c:v>0.1</c:v>
                </c:pt>
                <c:pt idx="827">
                  <c:v>9.6000000000000002E-2</c:v>
                </c:pt>
                <c:pt idx="828">
                  <c:v>0.104</c:v>
                </c:pt>
                <c:pt idx="829">
                  <c:v>6.4000000000000001E-2</c:v>
                </c:pt>
                <c:pt idx="830">
                  <c:v>5.1999999999999998E-2</c:v>
                </c:pt>
                <c:pt idx="831">
                  <c:v>5.1999999999999998E-2</c:v>
                </c:pt>
                <c:pt idx="832">
                  <c:v>5.6000000000000001E-2</c:v>
                </c:pt>
                <c:pt idx="833">
                  <c:v>6.4000000000000001E-2</c:v>
                </c:pt>
                <c:pt idx="834">
                  <c:v>0.06</c:v>
                </c:pt>
                <c:pt idx="835">
                  <c:v>3.2000000000000001E-2</c:v>
                </c:pt>
                <c:pt idx="836">
                  <c:v>1.6E-2</c:v>
                </c:pt>
                <c:pt idx="837">
                  <c:v>2.4E-2</c:v>
                </c:pt>
                <c:pt idx="838">
                  <c:v>0.02</c:v>
                </c:pt>
                <c:pt idx="839">
                  <c:v>1.6E-2</c:v>
                </c:pt>
                <c:pt idx="840">
                  <c:v>0.02</c:v>
                </c:pt>
                <c:pt idx="841">
                  <c:v>0</c:v>
                </c:pt>
                <c:pt idx="842">
                  <c:v>-0.02</c:v>
                </c:pt>
                <c:pt idx="843">
                  <c:v>-0.02</c:v>
                </c:pt>
                <c:pt idx="844">
                  <c:v>-2.4E-2</c:v>
                </c:pt>
                <c:pt idx="845">
                  <c:v>-2.8000000000000001E-2</c:v>
                </c:pt>
                <c:pt idx="846">
                  <c:v>-0.02</c:v>
                </c:pt>
                <c:pt idx="847">
                  <c:v>-2.8000000000000001E-2</c:v>
                </c:pt>
                <c:pt idx="848">
                  <c:v>-0.06</c:v>
                </c:pt>
                <c:pt idx="849">
                  <c:v>-6.4000000000000001E-2</c:v>
                </c:pt>
                <c:pt idx="850">
                  <c:v>-6.8000000000000005E-2</c:v>
                </c:pt>
                <c:pt idx="851">
                  <c:v>-6.8000000000000005E-2</c:v>
                </c:pt>
                <c:pt idx="852">
                  <c:v>-6.4000000000000001E-2</c:v>
                </c:pt>
                <c:pt idx="853">
                  <c:v>-6.8000000000000005E-2</c:v>
                </c:pt>
                <c:pt idx="854">
                  <c:v>-8.7999999999999995E-2</c:v>
                </c:pt>
                <c:pt idx="855">
                  <c:v>-8.7999999999999995E-2</c:v>
                </c:pt>
                <c:pt idx="856">
                  <c:v>-9.1999999999999998E-2</c:v>
                </c:pt>
                <c:pt idx="857">
                  <c:v>-8.7999999999999995E-2</c:v>
                </c:pt>
                <c:pt idx="858">
                  <c:v>-8.7999999999999995E-2</c:v>
                </c:pt>
                <c:pt idx="859">
                  <c:v>-9.1999999999999998E-2</c:v>
                </c:pt>
                <c:pt idx="860">
                  <c:v>-0.11600000000000001</c:v>
                </c:pt>
                <c:pt idx="861">
                  <c:v>-0.11600000000000001</c:v>
                </c:pt>
                <c:pt idx="862">
                  <c:v>-0.11600000000000001</c:v>
                </c:pt>
                <c:pt idx="863">
                  <c:v>-0.11600000000000001</c:v>
                </c:pt>
                <c:pt idx="864">
                  <c:v>-0.11600000000000001</c:v>
                </c:pt>
                <c:pt idx="865">
                  <c:v>-0.11600000000000001</c:v>
                </c:pt>
                <c:pt idx="866">
                  <c:v>-0.11600000000000001</c:v>
                </c:pt>
                <c:pt idx="867">
                  <c:v>-0.124</c:v>
                </c:pt>
                <c:pt idx="868">
                  <c:v>-0.124</c:v>
                </c:pt>
                <c:pt idx="869">
                  <c:v>-0.11600000000000001</c:v>
                </c:pt>
                <c:pt idx="870">
                  <c:v>-0.124</c:v>
                </c:pt>
                <c:pt idx="871">
                  <c:v>-0.124</c:v>
                </c:pt>
                <c:pt idx="872">
                  <c:v>-0.12</c:v>
                </c:pt>
                <c:pt idx="873">
                  <c:v>-0.124</c:v>
                </c:pt>
                <c:pt idx="874">
                  <c:v>-0.13200000000000001</c:v>
                </c:pt>
                <c:pt idx="875">
                  <c:v>-0.13200000000000001</c:v>
                </c:pt>
                <c:pt idx="876">
                  <c:v>-0.124</c:v>
                </c:pt>
                <c:pt idx="877">
                  <c:v>-0.128</c:v>
                </c:pt>
                <c:pt idx="878">
                  <c:v>-0.124</c:v>
                </c:pt>
                <c:pt idx="879">
                  <c:v>-0.112</c:v>
                </c:pt>
                <c:pt idx="880">
                  <c:v>-0.108</c:v>
                </c:pt>
                <c:pt idx="881">
                  <c:v>-0.11600000000000001</c:v>
                </c:pt>
                <c:pt idx="882">
                  <c:v>-0.11600000000000001</c:v>
                </c:pt>
                <c:pt idx="883">
                  <c:v>-0.108</c:v>
                </c:pt>
                <c:pt idx="884">
                  <c:v>-0.112</c:v>
                </c:pt>
                <c:pt idx="885">
                  <c:v>-0.104</c:v>
                </c:pt>
                <c:pt idx="886">
                  <c:v>-9.1999999999999998E-2</c:v>
                </c:pt>
                <c:pt idx="887">
                  <c:v>-9.6000000000000002E-2</c:v>
                </c:pt>
                <c:pt idx="888">
                  <c:v>-9.1999999999999998E-2</c:v>
                </c:pt>
                <c:pt idx="889">
                  <c:v>-9.6000000000000002E-2</c:v>
                </c:pt>
                <c:pt idx="890">
                  <c:v>-9.1999999999999998E-2</c:v>
                </c:pt>
                <c:pt idx="891">
                  <c:v>-7.1999999999999995E-2</c:v>
                </c:pt>
                <c:pt idx="892">
                  <c:v>-6.4000000000000001E-2</c:v>
                </c:pt>
                <c:pt idx="893">
                  <c:v>-0.06</c:v>
                </c:pt>
                <c:pt idx="894">
                  <c:v>-6.4000000000000001E-2</c:v>
                </c:pt>
                <c:pt idx="895">
                  <c:v>-0.06</c:v>
                </c:pt>
                <c:pt idx="896">
                  <c:v>-6.4000000000000001E-2</c:v>
                </c:pt>
                <c:pt idx="897">
                  <c:v>-5.1999999999999998E-2</c:v>
                </c:pt>
                <c:pt idx="898">
                  <c:v>-2.8000000000000001E-2</c:v>
                </c:pt>
                <c:pt idx="899">
                  <c:v>-2.8000000000000001E-2</c:v>
                </c:pt>
                <c:pt idx="900">
                  <c:v>-2.8000000000000001E-2</c:v>
                </c:pt>
                <c:pt idx="901">
                  <c:v>-2.8000000000000001E-2</c:v>
                </c:pt>
                <c:pt idx="902">
                  <c:v>-2.8000000000000001E-2</c:v>
                </c:pt>
                <c:pt idx="903">
                  <c:v>-2.8000000000000001E-2</c:v>
                </c:pt>
                <c:pt idx="904">
                  <c:v>4.0000000000000001E-3</c:v>
                </c:pt>
                <c:pt idx="905">
                  <c:v>0</c:v>
                </c:pt>
                <c:pt idx="906">
                  <c:v>8.0000000000000002E-3</c:v>
                </c:pt>
                <c:pt idx="907">
                  <c:v>0</c:v>
                </c:pt>
                <c:pt idx="908">
                  <c:v>8.0000000000000002E-3</c:v>
                </c:pt>
                <c:pt idx="909">
                  <c:v>8.0000000000000002E-3</c:v>
                </c:pt>
                <c:pt idx="910">
                  <c:v>3.5999999999999997E-2</c:v>
                </c:pt>
                <c:pt idx="911">
                  <c:v>3.5999999999999997E-2</c:v>
                </c:pt>
                <c:pt idx="912">
                  <c:v>0.04</c:v>
                </c:pt>
                <c:pt idx="913">
                  <c:v>3.5999999999999997E-2</c:v>
                </c:pt>
                <c:pt idx="914">
                  <c:v>0.04</c:v>
                </c:pt>
                <c:pt idx="915">
                  <c:v>0.04</c:v>
                </c:pt>
                <c:pt idx="916">
                  <c:v>5.6000000000000001E-2</c:v>
                </c:pt>
                <c:pt idx="917">
                  <c:v>6.8000000000000005E-2</c:v>
                </c:pt>
                <c:pt idx="918">
                  <c:v>0.06</c:v>
                </c:pt>
                <c:pt idx="919">
                  <c:v>7.1999999999999995E-2</c:v>
                </c:pt>
                <c:pt idx="920">
                  <c:v>6.4000000000000001E-2</c:v>
                </c:pt>
                <c:pt idx="921">
                  <c:v>6.4000000000000001E-2</c:v>
                </c:pt>
                <c:pt idx="922">
                  <c:v>7.5999999999999998E-2</c:v>
                </c:pt>
                <c:pt idx="923">
                  <c:v>9.1999999999999998E-2</c:v>
                </c:pt>
                <c:pt idx="924">
                  <c:v>9.6000000000000002E-2</c:v>
                </c:pt>
                <c:pt idx="925">
                  <c:v>9.1999999999999998E-2</c:v>
                </c:pt>
                <c:pt idx="926">
                  <c:v>9.1999999999999998E-2</c:v>
                </c:pt>
                <c:pt idx="927">
                  <c:v>9.6000000000000002E-2</c:v>
                </c:pt>
                <c:pt idx="928">
                  <c:v>9.6000000000000002E-2</c:v>
                </c:pt>
                <c:pt idx="929">
                  <c:v>0.1</c:v>
                </c:pt>
                <c:pt idx="930">
                  <c:v>9.6000000000000002E-2</c:v>
                </c:pt>
                <c:pt idx="931">
                  <c:v>9.6000000000000002E-2</c:v>
                </c:pt>
                <c:pt idx="932">
                  <c:v>9.6000000000000002E-2</c:v>
                </c:pt>
                <c:pt idx="933">
                  <c:v>0.1</c:v>
                </c:pt>
                <c:pt idx="934">
                  <c:v>0.1</c:v>
                </c:pt>
                <c:pt idx="935">
                  <c:v>0.104</c:v>
                </c:pt>
                <c:pt idx="936">
                  <c:v>0.1</c:v>
                </c:pt>
                <c:pt idx="937">
                  <c:v>0.104</c:v>
                </c:pt>
                <c:pt idx="938">
                  <c:v>0.104</c:v>
                </c:pt>
                <c:pt idx="939">
                  <c:v>0.104</c:v>
                </c:pt>
                <c:pt idx="940">
                  <c:v>0.104</c:v>
                </c:pt>
                <c:pt idx="941">
                  <c:v>9.6000000000000002E-2</c:v>
                </c:pt>
                <c:pt idx="942">
                  <c:v>9.1999999999999998E-2</c:v>
                </c:pt>
                <c:pt idx="943">
                  <c:v>9.1999999999999998E-2</c:v>
                </c:pt>
                <c:pt idx="944">
                  <c:v>8.7999999999999995E-2</c:v>
                </c:pt>
                <c:pt idx="945">
                  <c:v>9.1999999999999998E-2</c:v>
                </c:pt>
                <c:pt idx="946">
                  <c:v>9.1999999999999998E-2</c:v>
                </c:pt>
                <c:pt idx="947">
                  <c:v>8.7999999999999995E-2</c:v>
                </c:pt>
                <c:pt idx="948">
                  <c:v>7.5999999999999998E-2</c:v>
                </c:pt>
                <c:pt idx="949">
                  <c:v>7.5999999999999998E-2</c:v>
                </c:pt>
                <c:pt idx="950">
                  <c:v>7.5999999999999998E-2</c:v>
                </c:pt>
                <c:pt idx="951">
                  <c:v>0.08</c:v>
                </c:pt>
                <c:pt idx="952">
                  <c:v>7.5999999999999998E-2</c:v>
                </c:pt>
                <c:pt idx="953">
                  <c:v>0.08</c:v>
                </c:pt>
                <c:pt idx="954">
                  <c:v>5.1999999999999998E-2</c:v>
                </c:pt>
                <c:pt idx="955">
                  <c:v>5.1999999999999998E-2</c:v>
                </c:pt>
                <c:pt idx="956">
                  <c:v>4.8000000000000001E-2</c:v>
                </c:pt>
                <c:pt idx="957">
                  <c:v>5.1999999999999998E-2</c:v>
                </c:pt>
                <c:pt idx="958">
                  <c:v>4.8000000000000001E-2</c:v>
                </c:pt>
                <c:pt idx="959">
                  <c:v>5.1999999999999998E-2</c:v>
                </c:pt>
                <c:pt idx="960">
                  <c:v>2.8000000000000001E-2</c:v>
                </c:pt>
                <c:pt idx="961">
                  <c:v>1.6E-2</c:v>
                </c:pt>
                <c:pt idx="962">
                  <c:v>0.02</c:v>
                </c:pt>
                <c:pt idx="963">
                  <c:v>0.02</c:v>
                </c:pt>
                <c:pt idx="964">
                  <c:v>2.4E-2</c:v>
                </c:pt>
                <c:pt idx="965">
                  <c:v>0.02</c:v>
                </c:pt>
                <c:pt idx="966">
                  <c:v>4.0000000000000001E-3</c:v>
                </c:pt>
                <c:pt idx="967">
                  <c:v>-8.0000000000000002E-3</c:v>
                </c:pt>
                <c:pt idx="968">
                  <c:v>-8.0000000000000002E-3</c:v>
                </c:pt>
                <c:pt idx="969">
                  <c:v>-1.2E-2</c:v>
                </c:pt>
                <c:pt idx="970">
                  <c:v>-1.2E-2</c:v>
                </c:pt>
                <c:pt idx="971">
                  <c:v>-1.2E-2</c:v>
                </c:pt>
                <c:pt idx="972">
                  <c:v>-1.6E-2</c:v>
                </c:pt>
                <c:pt idx="973">
                  <c:v>-4.3999999999999997E-2</c:v>
                </c:pt>
                <c:pt idx="974">
                  <c:v>-4.8000000000000001E-2</c:v>
                </c:pt>
                <c:pt idx="975">
                  <c:v>-0.04</c:v>
                </c:pt>
                <c:pt idx="976">
                  <c:v>-4.3999999999999997E-2</c:v>
                </c:pt>
                <c:pt idx="977">
                  <c:v>-4.3999999999999997E-2</c:v>
                </c:pt>
                <c:pt idx="978">
                  <c:v>-0.04</c:v>
                </c:pt>
                <c:pt idx="979">
                  <c:v>-6.8000000000000005E-2</c:v>
                </c:pt>
                <c:pt idx="980">
                  <c:v>-7.1999999999999995E-2</c:v>
                </c:pt>
                <c:pt idx="981">
                  <c:v>-7.1999999999999995E-2</c:v>
                </c:pt>
                <c:pt idx="982">
                  <c:v>-6.8000000000000005E-2</c:v>
                </c:pt>
                <c:pt idx="983">
                  <c:v>-7.1999999999999995E-2</c:v>
                </c:pt>
                <c:pt idx="984">
                  <c:v>-7.1999999999999995E-2</c:v>
                </c:pt>
                <c:pt idx="985">
                  <c:v>-8.4000000000000005E-2</c:v>
                </c:pt>
                <c:pt idx="986">
                  <c:v>-9.1999999999999998E-2</c:v>
                </c:pt>
                <c:pt idx="987">
                  <c:v>-0.1</c:v>
                </c:pt>
                <c:pt idx="988">
                  <c:v>-9.6000000000000002E-2</c:v>
                </c:pt>
                <c:pt idx="989">
                  <c:v>-9.6000000000000002E-2</c:v>
                </c:pt>
                <c:pt idx="990">
                  <c:v>-9.6000000000000002E-2</c:v>
                </c:pt>
                <c:pt idx="991">
                  <c:v>-0.104</c:v>
                </c:pt>
                <c:pt idx="992">
                  <c:v>-0.1</c:v>
                </c:pt>
                <c:pt idx="993">
                  <c:v>-0.108</c:v>
                </c:pt>
                <c:pt idx="994">
                  <c:v>-0.1</c:v>
                </c:pt>
                <c:pt idx="995">
                  <c:v>-0.108</c:v>
                </c:pt>
                <c:pt idx="996">
                  <c:v>-0.104</c:v>
                </c:pt>
                <c:pt idx="997">
                  <c:v>-0.108</c:v>
                </c:pt>
                <c:pt idx="998">
                  <c:v>-0.11600000000000001</c:v>
                </c:pt>
                <c:pt idx="999">
                  <c:v>-0.11600000000000001</c:v>
                </c:pt>
                <c:pt idx="1000">
                  <c:v>-0.124</c:v>
                </c:pt>
                <c:pt idx="1001">
                  <c:v>-0.11600000000000001</c:v>
                </c:pt>
                <c:pt idx="1002">
                  <c:v>-0.12</c:v>
                </c:pt>
                <c:pt idx="1003">
                  <c:v>-0.11600000000000001</c:v>
                </c:pt>
                <c:pt idx="1004">
                  <c:v>-0.104</c:v>
                </c:pt>
                <c:pt idx="1005">
                  <c:v>-0.104</c:v>
                </c:pt>
                <c:pt idx="1006">
                  <c:v>-0.108</c:v>
                </c:pt>
                <c:pt idx="1007">
                  <c:v>-0.104</c:v>
                </c:pt>
                <c:pt idx="1008">
                  <c:v>-0.104</c:v>
                </c:pt>
                <c:pt idx="1009">
                  <c:v>-0.104</c:v>
                </c:pt>
                <c:pt idx="1010">
                  <c:v>-0.108</c:v>
                </c:pt>
                <c:pt idx="1011">
                  <c:v>-0.104</c:v>
                </c:pt>
                <c:pt idx="1012">
                  <c:v>-0.1</c:v>
                </c:pt>
                <c:pt idx="1013">
                  <c:v>-0.1</c:v>
                </c:pt>
                <c:pt idx="1014">
                  <c:v>-0.1</c:v>
                </c:pt>
                <c:pt idx="1015">
                  <c:v>-9.6000000000000002E-2</c:v>
                </c:pt>
                <c:pt idx="1016">
                  <c:v>-8.7999999999999995E-2</c:v>
                </c:pt>
                <c:pt idx="1017">
                  <c:v>-8.4000000000000005E-2</c:v>
                </c:pt>
                <c:pt idx="1018">
                  <c:v>-0.08</c:v>
                </c:pt>
                <c:pt idx="1019">
                  <c:v>-0.08</c:v>
                </c:pt>
                <c:pt idx="1020">
                  <c:v>-0.08</c:v>
                </c:pt>
                <c:pt idx="1021">
                  <c:v>-0.08</c:v>
                </c:pt>
                <c:pt idx="1022">
                  <c:v>-7.5999999999999998E-2</c:v>
                </c:pt>
                <c:pt idx="1023">
                  <c:v>-6.4000000000000001E-2</c:v>
                </c:pt>
                <c:pt idx="1024">
                  <c:v>-5.6000000000000001E-2</c:v>
                </c:pt>
                <c:pt idx="1025">
                  <c:v>-5.6000000000000001E-2</c:v>
                </c:pt>
                <c:pt idx="1026">
                  <c:v>-0.06</c:v>
                </c:pt>
                <c:pt idx="1027">
                  <c:v>-5.1999999999999998E-2</c:v>
                </c:pt>
                <c:pt idx="1028">
                  <c:v>-6.4000000000000001E-2</c:v>
                </c:pt>
                <c:pt idx="1029">
                  <c:v>-3.5999999999999997E-2</c:v>
                </c:pt>
                <c:pt idx="1030">
                  <c:v>-2.8000000000000001E-2</c:v>
                </c:pt>
                <c:pt idx="1031">
                  <c:v>-2.8000000000000001E-2</c:v>
                </c:pt>
                <c:pt idx="1032">
                  <c:v>-3.5999999999999997E-2</c:v>
                </c:pt>
                <c:pt idx="1033">
                  <c:v>-2.8000000000000001E-2</c:v>
                </c:pt>
                <c:pt idx="1034">
                  <c:v>-3.2000000000000001E-2</c:v>
                </c:pt>
                <c:pt idx="1035">
                  <c:v>-1.6E-2</c:v>
                </c:pt>
                <c:pt idx="1036">
                  <c:v>-1.2E-2</c:v>
                </c:pt>
                <c:pt idx="1037">
                  <c:v>-4.0000000000000001E-3</c:v>
                </c:pt>
                <c:pt idx="1038">
                  <c:v>-1.2E-2</c:v>
                </c:pt>
                <c:pt idx="1039">
                  <c:v>-8.0000000000000002E-3</c:v>
                </c:pt>
                <c:pt idx="1040">
                  <c:v>-8.0000000000000002E-3</c:v>
                </c:pt>
                <c:pt idx="1041">
                  <c:v>4.0000000000000001E-3</c:v>
                </c:pt>
                <c:pt idx="1042">
                  <c:v>1.6E-2</c:v>
                </c:pt>
                <c:pt idx="1043">
                  <c:v>1.6E-2</c:v>
                </c:pt>
                <c:pt idx="1044">
                  <c:v>1.6E-2</c:v>
                </c:pt>
                <c:pt idx="1045">
                  <c:v>1.2E-2</c:v>
                </c:pt>
                <c:pt idx="1046">
                  <c:v>0.02</c:v>
                </c:pt>
                <c:pt idx="1047">
                  <c:v>2.4E-2</c:v>
                </c:pt>
                <c:pt idx="1048">
                  <c:v>0.04</c:v>
                </c:pt>
                <c:pt idx="1049">
                  <c:v>4.3999999999999997E-2</c:v>
                </c:pt>
                <c:pt idx="1050">
                  <c:v>0.04</c:v>
                </c:pt>
                <c:pt idx="1051">
                  <c:v>4.3999999999999997E-2</c:v>
                </c:pt>
                <c:pt idx="1052">
                  <c:v>0.04</c:v>
                </c:pt>
                <c:pt idx="1053">
                  <c:v>4.3999999999999997E-2</c:v>
                </c:pt>
                <c:pt idx="1054">
                  <c:v>5.1999999999999998E-2</c:v>
                </c:pt>
                <c:pt idx="1055">
                  <c:v>5.6000000000000001E-2</c:v>
                </c:pt>
                <c:pt idx="1056">
                  <c:v>5.6000000000000001E-2</c:v>
                </c:pt>
                <c:pt idx="1057">
                  <c:v>5.1999999999999998E-2</c:v>
                </c:pt>
                <c:pt idx="1058">
                  <c:v>5.1999999999999998E-2</c:v>
                </c:pt>
                <c:pt idx="1059">
                  <c:v>5.1999999999999998E-2</c:v>
                </c:pt>
                <c:pt idx="1060">
                  <c:v>6.4000000000000001E-2</c:v>
                </c:pt>
                <c:pt idx="1061">
                  <c:v>6.8000000000000005E-2</c:v>
                </c:pt>
                <c:pt idx="1062">
                  <c:v>6.4000000000000001E-2</c:v>
                </c:pt>
                <c:pt idx="1063">
                  <c:v>6.4000000000000001E-2</c:v>
                </c:pt>
                <c:pt idx="1064">
                  <c:v>6.4000000000000001E-2</c:v>
                </c:pt>
                <c:pt idx="1065">
                  <c:v>6.8000000000000005E-2</c:v>
                </c:pt>
                <c:pt idx="1066">
                  <c:v>0.06</c:v>
                </c:pt>
                <c:pt idx="1067">
                  <c:v>5.6000000000000001E-2</c:v>
                </c:pt>
                <c:pt idx="1068">
                  <c:v>5.1999999999999998E-2</c:v>
                </c:pt>
                <c:pt idx="1069">
                  <c:v>0.06</c:v>
                </c:pt>
                <c:pt idx="1070">
                  <c:v>6.4000000000000001E-2</c:v>
                </c:pt>
                <c:pt idx="1071">
                  <c:v>0.06</c:v>
                </c:pt>
                <c:pt idx="1072">
                  <c:v>0.06</c:v>
                </c:pt>
                <c:pt idx="1073">
                  <c:v>5.6000000000000001E-2</c:v>
                </c:pt>
                <c:pt idx="1074">
                  <c:v>5.1999999999999998E-2</c:v>
                </c:pt>
                <c:pt idx="1075">
                  <c:v>0.06</c:v>
                </c:pt>
                <c:pt idx="1076">
                  <c:v>5.6000000000000001E-2</c:v>
                </c:pt>
                <c:pt idx="1077">
                  <c:v>0.06</c:v>
                </c:pt>
                <c:pt idx="1078">
                  <c:v>0.06</c:v>
                </c:pt>
                <c:pt idx="1079">
                  <c:v>4.8000000000000001E-2</c:v>
                </c:pt>
                <c:pt idx="1080">
                  <c:v>4.8000000000000001E-2</c:v>
                </c:pt>
                <c:pt idx="1081">
                  <c:v>4.8000000000000001E-2</c:v>
                </c:pt>
                <c:pt idx="1082">
                  <c:v>4.8000000000000001E-2</c:v>
                </c:pt>
                <c:pt idx="1083">
                  <c:v>4.3999999999999997E-2</c:v>
                </c:pt>
                <c:pt idx="1084">
                  <c:v>0.04</c:v>
                </c:pt>
                <c:pt idx="1085">
                  <c:v>3.2000000000000001E-2</c:v>
                </c:pt>
                <c:pt idx="1086">
                  <c:v>2.8000000000000001E-2</c:v>
                </c:pt>
                <c:pt idx="1087">
                  <c:v>2.8000000000000001E-2</c:v>
                </c:pt>
                <c:pt idx="1088">
                  <c:v>2.8000000000000001E-2</c:v>
                </c:pt>
                <c:pt idx="1089">
                  <c:v>2.4E-2</c:v>
                </c:pt>
                <c:pt idx="1090">
                  <c:v>3.2000000000000001E-2</c:v>
                </c:pt>
                <c:pt idx="1091">
                  <c:v>1.6E-2</c:v>
                </c:pt>
                <c:pt idx="1092">
                  <c:v>8.0000000000000002E-3</c:v>
                </c:pt>
                <c:pt idx="1093">
                  <c:v>1.2E-2</c:v>
                </c:pt>
                <c:pt idx="1094">
                  <c:v>8.0000000000000002E-3</c:v>
                </c:pt>
                <c:pt idx="1095">
                  <c:v>8.0000000000000002E-3</c:v>
                </c:pt>
                <c:pt idx="1096">
                  <c:v>8.0000000000000002E-3</c:v>
                </c:pt>
                <c:pt idx="1097">
                  <c:v>0</c:v>
                </c:pt>
                <c:pt idx="1098">
                  <c:v>-1.2E-2</c:v>
                </c:pt>
                <c:pt idx="1099">
                  <c:v>-1.6E-2</c:v>
                </c:pt>
                <c:pt idx="1100">
                  <c:v>-1.6E-2</c:v>
                </c:pt>
                <c:pt idx="1101">
                  <c:v>-0.02</c:v>
                </c:pt>
                <c:pt idx="1102">
                  <c:v>-0.02</c:v>
                </c:pt>
                <c:pt idx="1103">
                  <c:v>-1.2E-2</c:v>
                </c:pt>
                <c:pt idx="1104">
                  <c:v>-3.5999999999999997E-2</c:v>
                </c:pt>
                <c:pt idx="1105">
                  <c:v>-3.5999999999999997E-2</c:v>
                </c:pt>
                <c:pt idx="1106">
                  <c:v>-4.3999999999999997E-2</c:v>
                </c:pt>
                <c:pt idx="1107">
                  <c:v>-0.04</c:v>
                </c:pt>
                <c:pt idx="1108">
                  <c:v>-4.3999999999999997E-2</c:v>
                </c:pt>
                <c:pt idx="1109">
                  <c:v>-3.5999999999999997E-2</c:v>
                </c:pt>
                <c:pt idx="1110">
                  <c:v>-0.06</c:v>
                </c:pt>
                <c:pt idx="1111">
                  <c:v>-0.06</c:v>
                </c:pt>
                <c:pt idx="1112">
                  <c:v>-6.4000000000000001E-2</c:v>
                </c:pt>
                <c:pt idx="1113">
                  <c:v>-6.4000000000000001E-2</c:v>
                </c:pt>
                <c:pt idx="1114">
                  <c:v>-5.6000000000000001E-2</c:v>
                </c:pt>
                <c:pt idx="1115">
                  <c:v>-0.06</c:v>
                </c:pt>
                <c:pt idx="1116">
                  <c:v>-7.1999999999999995E-2</c:v>
                </c:pt>
                <c:pt idx="1117">
                  <c:v>-7.5999999999999998E-2</c:v>
                </c:pt>
                <c:pt idx="1118">
                  <c:v>-7.5999999999999998E-2</c:v>
                </c:pt>
                <c:pt idx="1119">
                  <c:v>-7.1999999999999995E-2</c:v>
                </c:pt>
                <c:pt idx="1120">
                  <c:v>-7.5999999999999998E-2</c:v>
                </c:pt>
                <c:pt idx="1121">
                  <c:v>-0.08</c:v>
                </c:pt>
                <c:pt idx="1122">
                  <c:v>-0.08</c:v>
                </c:pt>
                <c:pt idx="1123">
                  <c:v>-9.6000000000000002E-2</c:v>
                </c:pt>
                <c:pt idx="1124">
                  <c:v>-9.6000000000000002E-2</c:v>
                </c:pt>
                <c:pt idx="1125">
                  <c:v>-9.1999999999999998E-2</c:v>
                </c:pt>
                <c:pt idx="1126">
                  <c:v>-8.7999999999999995E-2</c:v>
                </c:pt>
                <c:pt idx="1127">
                  <c:v>-9.6000000000000002E-2</c:v>
                </c:pt>
                <c:pt idx="1128">
                  <c:v>-9.6000000000000002E-2</c:v>
                </c:pt>
                <c:pt idx="1129">
                  <c:v>-9.1999999999999998E-2</c:v>
                </c:pt>
                <c:pt idx="1130">
                  <c:v>-9.6000000000000002E-2</c:v>
                </c:pt>
                <c:pt idx="1131">
                  <c:v>-9.6000000000000002E-2</c:v>
                </c:pt>
                <c:pt idx="1132">
                  <c:v>-9.6000000000000002E-2</c:v>
                </c:pt>
                <c:pt idx="1133">
                  <c:v>-9.6000000000000002E-2</c:v>
                </c:pt>
                <c:pt idx="1134">
                  <c:v>-9.6000000000000002E-2</c:v>
                </c:pt>
                <c:pt idx="1135">
                  <c:v>-9.6000000000000002E-2</c:v>
                </c:pt>
                <c:pt idx="1136">
                  <c:v>-0.1</c:v>
                </c:pt>
                <c:pt idx="1137">
                  <c:v>-0.1</c:v>
                </c:pt>
                <c:pt idx="1138">
                  <c:v>-9.6000000000000002E-2</c:v>
                </c:pt>
                <c:pt idx="1139">
                  <c:v>-0.108</c:v>
                </c:pt>
                <c:pt idx="1140">
                  <c:v>-0.1</c:v>
                </c:pt>
                <c:pt idx="1141">
                  <c:v>-9.1999999999999998E-2</c:v>
                </c:pt>
                <c:pt idx="1142">
                  <c:v>-8.7999999999999995E-2</c:v>
                </c:pt>
                <c:pt idx="1143">
                  <c:v>-9.1999999999999998E-2</c:v>
                </c:pt>
                <c:pt idx="1144">
                  <c:v>-9.1999999999999998E-2</c:v>
                </c:pt>
                <c:pt idx="1145">
                  <c:v>-8.7999999999999995E-2</c:v>
                </c:pt>
                <c:pt idx="1146">
                  <c:v>-9.6000000000000002E-2</c:v>
                </c:pt>
                <c:pt idx="1147">
                  <c:v>-8.7999999999999995E-2</c:v>
                </c:pt>
                <c:pt idx="1148">
                  <c:v>-0.08</c:v>
                </c:pt>
                <c:pt idx="1149">
                  <c:v>-8.4000000000000005E-2</c:v>
                </c:pt>
                <c:pt idx="1150">
                  <c:v>-0.08</c:v>
                </c:pt>
                <c:pt idx="1151">
                  <c:v>-8.4000000000000005E-2</c:v>
                </c:pt>
                <c:pt idx="1152">
                  <c:v>-0.08</c:v>
                </c:pt>
                <c:pt idx="1153">
                  <c:v>-0.08</c:v>
                </c:pt>
                <c:pt idx="1154">
                  <c:v>-6.8000000000000005E-2</c:v>
                </c:pt>
                <c:pt idx="1155">
                  <c:v>-6.8000000000000005E-2</c:v>
                </c:pt>
                <c:pt idx="1156">
                  <c:v>-0.06</c:v>
                </c:pt>
                <c:pt idx="1157">
                  <c:v>-5.6000000000000001E-2</c:v>
                </c:pt>
                <c:pt idx="1158">
                  <c:v>-6.4000000000000001E-2</c:v>
                </c:pt>
                <c:pt idx="1159">
                  <c:v>-5.6000000000000001E-2</c:v>
                </c:pt>
                <c:pt idx="1160">
                  <c:v>-5.1999999999999998E-2</c:v>
                </c:pt>
                <c:pt idx="1161">
                  <c:v>-4.8000000000000001E-2</c:v>
                </c:pt>
                <c:pt idx="1162">
                  <c:v>-4.8000000000000001E-2</c:v>
                </c:pt>
                <c:pt idx="1163">
                  <c:v>-4.8000000000000001E-2</c:v>
                </c:pt>
                <c:pt idx="1164">
                  <c:v>-4.8000000000000001E-2</c:v>
                </c:pt>
                <c:pt idx="1165">
                  <c:v>-4.3999999999999997E-2</c:v>
                </c:pt>
                <c:pt idx="1166">
                  <c:v>-3.5999999999999997E-2</c:v>
                </c:pt>
                <c:pt idx="1167">
                  <c:v>-2.8000000000000001E-2</c:v>
                </c:pt>
                <c:pt idx="1168">
                  <c:v>-2.8000000000000001E-2</c:v>
                </c:pt>
                <c:pt idx="1169">
                  <c:v>-2.8000000000000001E-2</c:v>
                </c:pt>
                <c:pt idx="1170">
                  <c:v>-2.8000000000000001E-2</c:v>
                </c:pt>
                <c:pt idx="1171">
                  <c:v>-2.8000000000000001E-2</c:v>
                </c:pt>
                <c:pt idx="1172">
                  <c:v>-2.4E-2</c:v>
                </c:pt>
                <c:pt idx="1173">
                  <c:v>-8.0000000000000002E-3</c:v>
                </c:pt>
                <c:pt idx="1174">
                  <c:v>-4.0000000000000001E-3</c:v>
                </c:pt>
                <c:pt idx="1175">
                  <c:v>-4.0000000000000001E-3</c:v>
                </c:pt>
                <c:pt idx="1176">
                  <c:v>-4.0000000000000001E-3</c:v>
                </c:pt>
                <c:pt idx="1177">
                  <c:v>-8.0000000000000002E-3</c:v>
                </c:pt>
                <c:pt idx="1178">
                  <c:v>-1.2E-2</c:v>
                </c:pt>
                <c:pt idx="1179">
                  <c:v>4.0000000000000001E-3</c:v>
                </c:pt>
                <c:pt idx="1180">
                  <c:v>1.2E-2</c:v>
                </c:pt>
                <c:pt idx="1181">
                  <c:v>1.6E-2</c:v>
                </c:pt>
                <c:pt idx="1182">
                  <c:v>8.0000000000000002E-3</c:v>
                </c:pt>
                <c:pt idx="1183">
                  <c:v>8.0000000000000002E-3</c:v>
                </c:pt>
                <c:pt idx="1184">
                  <c:v>1.2E-2</c:v>
                </c:pt>
                <c:pt idx="1185">
                  <c:v>0.02</c:v>
                </c:pt>
                <c:pt idx="1186">
                  <c:v>2.4E-2</c:v>
                </c:pt>
                <c:pt idx="1187">
                  <c:v>2.4E-2</c:v>
                </c:pt>
                <c:pt idx="1188">
                  <c:v>2.4E-2</c:v>
                </c:pt>
                <c:pt idx="1189">
                  <c:v>2.4E-2</c:v>
                </c:pt>
                <c:pt idx="1190">
                  <c:v>0.02</c:v>
                </c:pt>
                <c:pt idx="1191">
                  <c:v>3.2000000000000001E-2</c:v>
                </c:pt>
                <c:pt idx="1192">
                  <c:v>3.5999999999999997E-2</c:v>
                </c:pt>
                <c:pt idx="1193">
                  <c:v>2.8000000000000001E-2</c:v>
                </c:pt>
                <c:pt idx="1194">
                  <c:v>3.5999999999999997E-2</c:v>
                </c:pt>
                <c:pt idx="1195">
                  <c:v>3.2000000000000001E-2</c:v>
                </c:pt>
                <c:pt idx="1196">
                  <c:v>3.2000000000000001E-2</c:v>
                </c:pt>
                <c:pt idx="1197">
                  <c:v>0.04</c:v>
                </c:pt>
                <c:pt idx="1198">
                  <c:v>4.3999999999999997E-2</c:v>
                </c:pt>
                <c:pt idx="1199">
                  <c:v>4.3999999999999997E-2</c:v>
                </c:pt>
                <c:pt idx="1200">
                  <c:v>4.3999999999999997E-2</c:v>
                </c:pt>
                <c:pt idx="1201">
                  <c:v>4.3999999999999997E-2</c:v>
                </c:pt>
                <c:pt idx="1202">
                  <c:v>0.04</c:v>
                </c:pt>
                <c:pt idx="1203">
                  <c:v>3.5999999999999997E-2</c:v>
                </c:pt>
                <c:pt idx="1204">
                  <c:v>0.04</c:v>
                </c:pt>
                <c:pt idx="1205">
                  <c:v>0.04</c:v>
                </c:pt>
                <c:pt idx="1206">
                  <c:v>4.3999999999999997E-2</c:v>
                </c:pt>
                <c:pt idx="1207">
                  <c:v>0.04</c:v>
                </c:pt>
                <c:pt idx="1208">
                  <c:v>4.3999999999999997E-2</c:v>
                </c:pt>
                <c:pt idx="1209">
                  <c:v>3.5999999999999997E-2</c:v>
                </c:pt>
                <c:pt idx="1210">
                  <c:v>3.5999999999999997E-2</c:v>
                </c:pt>
                <c:pt idx="1211">
                  <c:v>3.5999999999999997E-2</c:v>
                </c:pt>
                <c:pt idx="1212">
                  <c:v>0.04</c:v>
                </c:pt>
                <c:pt idx="1213">
                  <c:v>0.04</c:v>
                </c:pt>
                <c:pt idx="1214">
                  <c:v>0.04</c:v>
                </c:pt>
                <c:pt idx="1215">
                  <c:v>3.5999999999999997E-2</c:v>
                </c:pt>
                <c:pt idx="1216">
                  <c:v>2.8000000000000001E-2</c:v>
                </c:pt>
                <c:pt idx="1217">
                  <c:v>3.2000000000000001E-2</c:v>
                </c:pt>
                <c:pt idx="1218">
                  <c:v>2.4E-2</c:v>
                </c:pt>
                <c:pt idx="1219">
                  <c:v>2.4E-2</c:v>
                </c:pt>
                <c:pt idx="1220">
                  <c:v>2.8000000000000001E-2</c:v>
                </c:pt>
                <c:pt idx="1221">
                  <c:v>3.2000000000000001E-2</c:v>
                </c:pt>
                <c:pt idx="1222">
                  <c:v>2.4E-2</c:v>
                </c:pt>
                <c:pt idx="1223">
                  <c:v>1.6E-2</c:v>
                </c:pt>
                <c:pt idx="1224">
                  <c:v>1.6E-2</c:v>
                </c:pt>
                <c:pt idx="1225">
                  <c:v>1.2E-2</c:v>
                </c:pt>
                <c:pt idx="1226">
                  <c:v>1.6E-2</c:v>
                </c:pt>
                <c:pt idx="1227">
                  <c:v>1.6E-2</c:v>
                </c:pt>
                <c:pt idx="1228">
                  <c:v>1.2E-2</c:v>
                </c:pt>
                <c:pt idx="1229">
                  <c:v>0</c:v>
                </c:pt>
                <c:pt idx="1230">
                  <c:v>0</c:v>
                </c:pt>
                <c:pt idx="1231">
                  <c:v>-4.0000000000000001E-3</c:v>
                </c:pt>
                <c:pt idx="1232">
                  <c:v>0</c:v>
                </c:pt>
                <c:pt idx="1233">
                  <c:v>0</c:v>
                </c:pt>
                <c:pt idx="1234">
                  <c:v>-4.0000000000000001E-3</c:v>
                </c:pt>
                <c:pt idx="1235">
                  <c:v>-1.2E-2</c:v>
                </c:pt>
                <c:pt idx="1236">
                  <c:v>-0.02</c:v>
                </c:pt>
                <c:pt idx="1237">
                  <c:v>-1.6E-2</c:v>
                </c:pt>
                <c:pt idx="1238">
                  <c:v>-2.8000000000000001E-2</c:v>
                </c:pt>
                <c:pt idx="1239">
                  <c:v>-2.4E-2</c:v>
                </c:pt>
                <c:pt idx="1240">
                  <c:v>-0.02</c:v>
                </c:pt>
                <c:pt idx="1241">
                  <c:v>-3.2000000000000001E-2</c:v>
                </c:pt>
                <c:pt idx="1242">
                  <c:v>-0.04</c:v>
                </c:pt>
                <c:pt idx="1243">
                  <c:v>-4.3999999999999997E-2</c:v>
                </c:pt>
                <c:pt idx="1244">
                  <c:v>-0.04</c:v>
                </c:pt>
                <c:pt idx="1245">
                  <c:v>-4.3999999999999997E-2</c:v>
                </c:pt>
                <c:pt idx="1246">
                  <c:v>-4.3999999999999997E-2</c:v>
                </c:pt>
                <c:pt idx="1247">
                  <c:v>-4.3999999999999997E-2</c:v>
                </c:pt>
                <c:pt idx="1248">
                  <c:v>-6.4000000000000001E-2</c:v>
                </c:pt>
                <c:pt idx="1249">
                  <c:v>-6.4000000000000001E-2</c:v>
                </c:pt>
                <c:pt idx="1250">
                  <c:v>-0.06</c:v>
                </c:pt>
                <c:pt idx="1251">
                  <c:v>-6.4000000000000001E-2</c:v>
                </c:pt>
                <c:pt idx="1252">
                  <c:v>-5.6000000000000001E-2</c:v>
                </c:pt>
                <c:pt idx="1253">
                  <c:v>-0.06</c:v>
                </c:pt>
                <c:pt idx="1254">
                  <c:v>-7.1999999999999995E-2</c:v>
                </c:pt>
                <c:pt idx="1255">
                  <c:v>-7.1999999999999995E-2</c:v>
                </c:pt>
                <c:pt idx="1256">
                  <c:v>-0.08</c:v>
                </c:pt>
                <c:pt idx="1257">
                  <c:v>-7.5999999999999998E-2</c:v>
                </c:pt>
                <c:pt idx="1258">
                  <c:v>-7.1999999999999995E-2</c:v>
                </c:pt>
                <c:pt idx="1259">
                  <c:v>-6.8000000000000005E-2</c:v>
                </c:pt>
                <c:pt idx="1260">
                  <c:v>-0.08</c:v>
                </c:pt>
                <c:pt idx="1261">
                  <c:v>-8.7999999999999995E-2</c:v>
                </c:pt>
                <c:pt idx="1262">
                  <c:v>-9.1999999999999998E-2</c:v>
                </c:pt>
                <c:pt idx="1263">
                  <c:v>-8.4000000000000005E-2</c:v>
                </c:pt>
                <c:pt idx="1264">
                  <c:v>-8.4000000000000005E-2</c:v>
                </c:pt>
                <c:pt idx="1265">
                  <c:v>-8.7999999999999995E-2</c:v>
                </c:pt>
                <c:pt idx="1266">
                  <c:v>-9.1999999999999998E-2</c:v>
                </c:pt>
                <c:pt idx="1267">
                  <c:v>-9.6000000000000002E-2</c:v>
                </c:pt>
                <c:pt idx="1268">
                  <c:v>-9.6000000000000002E-2</c:v>
                </c:pt>
                <c:pt idx="1269">
                  <c:v>-9.1999999999999998E-2</c:v>
                </c:pt>
                <c:pt idx="1270">
                  <c:v>-9.1999999999999998E-2</c:v>
                </c:pt>
                <c:pt idx="1271">
                  <c:v>-9.1999999999999998E-2</c:v>
                </c:pt>
                <c:pt idx="1272">
                  <c:v>-9.1999999999999998E-2</c:v>
                </c:pt>
                <c:pt idx="1273">
                  <c:v>-9.1999999999999998E-2</c:v>
                </c:pt>
                <c:pt idx="1274">
                  <c:v>-9.6000000000000002E-2</c:v>
                </c:pt>
                <c:pt idx="1275">
                  <c:v>-9.6000000000000002E-2</c:v>
                </c:pt>
                <c:pt idx="1276">
                  <c:v>-8.7999999999999995E-2</c:v>
                </c:pt>
                <c:pt idx="1277">
                  <c:v>-9.6000000000000002E-2</c:v>
                </c:pt>
                <c:pt idx="1278">
                  <c:v>-9.1999999999999998E-2</c:v>
                </c:pt>
                <c:pt idx="1279">
                  <c:v>-8.7999999999999995E-2</c:v>
                </c:pt>
                <c:pt idx="1280">
                  <c:v>-8.4000000000000005E-2</c:v>
                </c:pt>
                <c:pt idx="1281">
                  <c:v>-8.7999999999999995E-2</c:v>
                </c:pt>
                <c:pt idx="1282">
                  <c:v>-8.7999999999999995E-2</c:v>
                </c:pt>
                <c:pt idx="1283">
                  <c:v>-9.1999999999999998E-2</c:v>
                </c:pt>
                <c:pt idx="1284">
                  <c:v>-9.6000000000000002E-2</c:v>
                </c:pt>
                <c:pt idx="1285">
                  <c:v>-8.4000000000000005E-2</c:v>
                </c:pt>
                <c:pt idx="1286">
                  <c:v>-0.08</c:v>
                </c:pt>
                <c:pt idx="1287">
                  <c:v>-8.4000000000000005E-2</c:v>
                </c:pt>
                <c:pt idx="1288">
                  <c:v>-8.4000000000000005E-2</c:v>
                </c:pt>
                <c:pt idx="1289">
                  <c:v>-0.08</c:v>
                </c:pt>
                <c:pt idx="1290">
                  <c:v>-0.08</c:v>
                </c:pt>
                <c:pt idx="1291">
                  <c:v>-6.8000000000000005E-2</c:v>
                </c:pt>
                <c:pt idx="1292">
                  <c:v>-6.8000000000000005E-2</c:v>
                </c:pt>
                <c:pt idx="1293">
                  <c:v>-6.8000000000000005E-2</c:v>
                </c:pt>
                <c:pt idx="1294">
                  <c:v>-0.06</c:v>
                </c:pt>
                <c:pt idx="1295">
                  <c:v>-6.4000000000000001E-2</c:v>
                </c:pt>
                <c:pt idx="1296">
                  <c:v>-6.8000000000000005E-2</c:v>
                </c:pt>
                <c:pt idx="1297">
                  <c:v>-6.8000000000000005E-2</c:v>
                </c:pt>
                <c:pt idx="1298">
                  <c:v>-4.8000000000000001E-2</c:v>
                </c:pt>
                <c:pt idx="1299">
                  <c:v>-4.3999999999999997E-2</c:v>
                </c:pt>
                <c:pt idx="1300">
                  <c:v>-4.3999999999999997E-2</c:v>
                </c:pt>
                <c:pt idx="1301">
                  <c:v>-4.8000000000000001E-2</c:v>
                </c:pt>
                <c:pt idx="1302">
                  <c:v>-4.3999999999999997E-2</c:v>
                </c:pt>
                <c:pt idx="1303">
                  <c:v>-4.8000000000000001E-2</c:v>
                </c:pt>
                <c:pt idx="1304">
                  <c:v>-3.5999999999999997E-2</c:v>
                </c:pt>
                <c:pt idx="1305">
                  <c:v>-2.8000000000000001E-2</c:v>
                </c:pt>
                <c:pt idx="1306">
                  <c:v>-2.8000000000000001E-2</c:v>
                </c:pt>
                <c:pt idx="1307">
                  <c:v>-2.8000000000000001E-2</c:v>
                </c:pt>
                <c:pt idx="1308">
                  <c:v>-2.4E-2</c:v>
                </c:pt>
                <c:pt idx="1309">
                  <c:v>-2.8000000000000001E-2</c:v>
                </c:pt>
                <c:pt idx="1310">
                  <c:v>-1.2E-2</c:v>
                </c:pt>
                <c:pt idx="1311">
                  <c:v>-4.0000000000000001E-3</c:v>
                </c:pt>
                <c:pt idx="1312">
                  <c:v>-4.0000000000000001E-3</c:v>
                </c:pt>
                <c:pt idx="1313">
                  <c:v>-8.0000000000000002E-3</c:v>
                </c:pt>
                <c:pt idx="1314">
                  <c:v>-4.0000000000000001E-3</c:v>
                </c:pt>
                <c:pt idx="1315">
                  <c:v>0</c:v>
                </c:pt>
                <c:pt idx="1316">
                  <c:v>8.0000000000000002E-3</c:v>
                </c:pt>
                <c:pt idx="1317">
                  <c:v>1.6E-2</c:v>
                </c:pt>
                <c:pt idx="1318">
                  <c:v>1.2E-2</c:v>
                </c:pt>
                <c:pt idx="1319">
                  <c:v>1.2E-2</c:v>
                </c:pt>
                <c:pt idx="1320">
                  <c:v>1.6E-2</c:v>
                </c:pt>
                <c:pt idx="1321">
                  <c:v>1.2E-2</c:v>
                </c:pt>
                <c:pt idx="1322">
                  <c:v>8.0000000000000002E-3</c:v>
                </c:pt>
                <c:pt idx="1323">
                  <c:v>2.4E-2</c:v>
                </c:pt>
                <c:pt idx="1324">
                  <c:v>3.5999999999999997E-2</c:v>
                </c:pt>
                <c:pt idx="1325">
                  <c:v>3.5999999999999997E-2</c:v>
                </c:pt>
                <c:pt idx="1326">
                  <c:v>3.2000000000000001E-2</c:v>
                </c:pt>
                <c:pt idx="1327">
                  <c:v>3.2000000000000001E-2</c:v>
                </c:pt>
                <c:pt idx="1328">
                  <c:v>2.8000000000000001E-2</c:v>
                </c:pt>
                <c:pt idx="1329">
                  <c:v>0.04</c:v>
                </c:pt>
                <c:pt idx="1330">
                  <c:v>0.04</c:v>
                </c:pt>
                <c:pt idx="1331">
                  <c:v>0.04</c:v>
                </c:pt>
                <c:pt idx="1332">
                  <c:v>0.04</c:v>
                </c:pt>
                <c:pt idx="1333">
                  <c:v>0.04</c:v>
                </c:pt>
                <c:pt idx="1334">
                  <c:v>4.3999999999999997E-2</c:v>
                </c:pt>
                <c:pt idx="1335">
                  <c:v>5.1999999999999998E-2</c:v>
                </c:pt>
                <c:pt idx="1336">
                  <c:v>5.1999999999999998E-2</c:v>
                </c:pt>
                <c:pt idx="1337">
                  <c:v>5.1999999999999998E-2</c:v>
                </c:pt>
                <c:pt idx="1338">
                  <c:v>5.1999999999999998E-2</c:v>
                </c:pt>
                <c:pt idx="1339">
                  <c:v>5.1999999999999998E-2</c:v>
                </c:pt>
                <c:pt idx="1340">
                  <c:v>5.1999999999999998E-2</c:v>
                </c:pt>
                <c:pt idx="1341">
                  <c:v>5.1999999999999998E-2</c:v>
                </c:pt>
                <c:pt idx="1342">
                  <c:v>5.1999999999999998E-2</c:v>
                </c:pt>
                <c:pt idx="1343">
                  <c:v>5.6000000000000001E-2</c:v>
                </c:pt>
                <c:pt idx="1344">
                  <c:v>5.1999999999999998E-2</c:v>
                </c:pt>
                <c:pt idx="1345">
                  <c:v>5.1999999999999998E-2</c:v>
                </c:pt>
                <c:pt idx="1346">
                  <c:v>5.6000000000000001E-2</c:v>
                </c:pt>
                <c:pt idx="1347">
                  <c:v>5.1999999999999998E-2</c:v>
                </c:pt>
                <c:pt idx="1348">
                  <c:v>5.1999999999999998E-2</c:v>
                </c:pt>
                <c:pt idx="1349">
                  <c:v>4.8000000000000001E-2</c:v>
                </c:pt>
                <c:pt idx="1350">
                  <c:v>4.8000000000000001E-2</c:v>
                </c:pt>
                <c:pt idx="1351">
                  <c:v>5.1999999999999998E-2</c:v>
                </c:pt>
                <c:pt idx="1352">
                  <c:v>4.8000000000000001E-2</c:v>
                </c:pt>
                <c:pt idx="1353">
                  <c:v>5.1999999999999998E-2</c:v>
                </c:pt>
                <c:pt idx="1354">
                  <c:v>3.5999999999999997E-2</c:v>
                </c:pt>
                <c:pt idx="1355">
                  <c:v>0.04</c:v>
                </c:pt>
                <c:pt idx="1356">
                  <c:v>4.3999999999999997E-2</c:v>
                </c:pt>
                <c:pt idx="1357">
                  <c:v>0.04</c:v>
                </c:pt>
                <c:pt idx="1358">
                  <c:v>0.04</c:v>
                </c:pt>
                <c:pt idx="1359">
                  <c:v>3.5999999999999997E-2</c:v>
                </c:pt>
                <c:pt idx="1360">
                  <c:v>3.2000000000000001E-2</c:v>
                </c:pt>
                <c:pt idx="1361">
                  <c:v>2.8000000000000001E-2</c:v>
                </c:pt>
                <c:pt idx="1362">
                  <c:v>3.2000000000000001E-2</c:v>
                </c:pt>
                <c:pt idx="1363">
                  <c:v>2.4E-2</c:v>
                </c:pt>
                <c:pt idx="1364">
                  <c:v>2.4E-2</c:v>
                </c:pt>
                <c:pt idx="1365">
                  <c:v>0.02</c:v>
                </c:pt>
                <c:pt idx="1366">
                  <c:v>1.6E-2</c:v>
                </c:pt>
                <c:pt idx="1367">
                  <c:v>8.0000000000000002E-3</c:v>
                </c:pt>
                <c:pt idx="1368">
                  <c:v>0</c:v>
                </c:pt>
                <c:pt idx="1369">
                  <c:v>0</c:v>
                </c:pt>
                <c:pt idx="1370">
                  <c:v>0</c:v>
                </c:pt>
                <c:pt idx="1371">
                  <c:v>-4.0000000000000001E-3</c:v>
                </c:pt>
                <c:pt idx="1372">
                  <c:v>-4.0000000000000001E-3</c:v>
                </c:pt>
                <c:pt idx="1373">
                  <c:v>-0.02</c:v>
                </c:pt>
                <c:pt idx="1374">
                  <c:v>-0.02</c:v>
                </c:pt>
                <c:pt idx="1375">
                  <c:v>-0.02</c:v>
                </c:pt>
                <c:pt idx="1376">
                  <c:v>-0.02</c:v>
                </c:pt>
                <c:pt idx="1377">
                  <c:v>-2.4E-2</c:v>
                </c:pt>
                <c:pt idx="1378">
                  <c:v>-0.02</c:v>
                </c:pt>
                <c:pt idx="1379">
                  <c:v>-3.5999999999999997E-2</c:v>
                </c:pt>
                <c:pt idx="1380">
                  <c:v>-4.3999999999999997E-2</c:v>
                </c:pt>
                <c:pt idx="1381">
                  <c:v>-4.3999999999999997E-2</c:v>
                </c:pt>
                <c:pt idx="1382">
                  <c:v>-0.04</c:v>
                </c:pt>
                <c:pt idx="1383">
                  <c:v>-0.04</c:v>
                </c:pt>
                <c:pt idx="1384">
                  <c:v>-3.5999999999999997E-2</c:v>
                </c:pt>
                <c:pt idx="1385">
                  <c:v>-6.4000000000000001E-2</c:v>
                </c:pt>
                <c:pt idx="1386">
                  <c:v>-6.8000000000000005E-2</c:v>
                </c:pt>
                <c:pt idx="1387">
                  <c:v>-6.8000000000000005E-2</c:v>
                </c:pt>
                <c:pt idx="1388">
                  <c:v>-6.4000000000000001E-2</c:v>
                </c:pt>
                <c:pt idx="1389">
                  <c:v>-6.8000000000000005E-2</c:v>
                </c:pt>
                <c:pt idx="1390">
                  <c:v>-6.4000000000000001E-2</c:v>
                </c:pt>
                <c:pt idx="1391">
                  <c:v>-7.5999999999999998E-2</c:v>
                </c:pt>
                <c:pt idx="1392">
                  <c:v>-7.1999999999999995E-2</c:v>
                </c:pt>
                <c:pt idx="1393">
                  <c:v>-8.7999999999999995E-2</c:v>
                </c:pt>
                <c:pt idx="1394">
                  <c:v>-8.7999999999999995E-2</c:v>
                </c:pt>
                <c:pt idx="1395">
                  <c:v>-8.4000000000000005E-2</c:v>
                </c:pt>
                <c:pt idx="1396">
                  <c:v>-8.4000000000000005E-2</c:v>
                </c:pt>
                <c:pt idx="1397">
                  <c:v>-9.1999999999999998E-2</c:v>
                </c:pt>
                <c:pt idx="1398">
                  <c:v>-0.104</c:v>
                </c:pt>
                <c:pt idx="1399">
                  <c:v>-0.1</c:v>
                </c:pt>
                <c:pt idx="1400">
                  <c:v>-9.6000000000000002E-2</c:v>
                </c:pt>
                <c:pt idx="1401">
                  <c:v>-9.6000000000000002E-2</c:v>
                </c:pt>
                <c:pt idx="1402">
                  <c:v>-0.1</c:v>
                </c:pt>
                <c:pt idx="1403">
                  <c:v>-9.6000000000000002E-2</c:v>
                </c:pt>
                <c:pt idx="1404">
                  <c:v>-0.104</c:v>
                </c:pt>
                <c:pt idx="1405">
                  <c:v>-0.108</c:v>
                </c:pt>
                <c:pt idx="1406">
                  <c:v>-0.108</c:v>
                </c:pt>
                <c:pt idx="1407">
                  <c:v>-0.104</c:v>
                </c:pt>
                <c:pt idx="1408">
                  <c:v>-0.108</c:v>
                </c:pt>
                <c:pt idx="1409">
                  <c:v>-0.104</c:v>
                </c:pt>
                <c:pt idx="1410">
                  <c:v>-0.108</c:v>
                </c:pt>
                <c:pt idx="1411">
                  <c:v>-0.108</c:v>
                </c:pt>
                <c:pt idx="1412">
                  <c:v>-0.108</c:v>
                </c:pt>
                <c:pt idx="1413">
                  <c:v>-0.104</c:v>
                </c:pt>
                <c:pt idx="1414">
                  <c:v>-0.108</c:v>
                </c:pt>
                <c:pt idx="1415">
                  <c:v>-0.108</c:v>
                </c:pt>
                <c:pt idx="1416">
                  <c:v>-0.1</c:v>
                </c:pt>
                <c:pt idx="1417">
                  <c:v>-9.1999999999999998E-2</c:v>
                </c:pt>
                <c:pt idx="1418">
                  <c:v>-9.1999999999999998E-2</c:v>
                </c:pt>
                <c:pt idx="1419">
                  <c:v>-9.6000000000000002E-2</c:v>
                </c:pt>
                <c:pt idx="1420">
                  <c:v>-9.6000000000000002E-2</c:v>
                </c:pt>
                <c:pt idx="1421">
                  <c:v>-9.1999999999999998E-2</c:v>
                </c:pt>
                <c:pt idx="1422">
                  <c:v>-8.7999999999999995E-2</c:v>
                </c:pt>
                <c:pt idx="1423">
                  <c:v>-0.08</c:v>
                </c:pt>
                <c:pt idx="1424">
                  <c:v>-8.7999999999999995E-2</c:v>
                </c:pt>
                <c:pt idx="1425">
                  <c:v>-8.4000000000000005E-2</c:v>
                </c:pt>
                <c:pt idx="1426">
                  <c:v>-8.4000000000000005E-2</c:v>
                </c:pt>
                <c:pt idx="1427">
                  <c:v>-8.4000000000000005E-2</c:v>
                </c:pt>
                <c:pt idx="1428">
                  <c:v>-7.5999999999999998E-2</c:v>
                </c:pt>
                <c:pt idx="1429">
                  <c:v>-6.4000000000000001E-2</c:v>
                </c:pt>
                <c:pt idx="1430">
                  <c:v>-0.06</c:v>
                </c:pt>
                <c:pt idx="1431">
                  <c:v>-5.6000000000000001E-2</c:v>
                </c:pt>
                <c:pt idx="1432">
                  <c:v>-0.06</c:v>
                </c:pt>
                <c:pt idx="1433">
                  <c:v>-5.6000000000000001E-2</c:v>
                </c:pt>
                <c:pt idx="1434">
                  <c:v>-5.6000000000000001E-2</c:v>
                </c:pt>
                <c:pt idx="1435">
                  <c:v>-0.04</c:v>
                </c:pt>
                <c:pt idx="1436">
                  <c:v>-3.2000000000000001E-2</c:v>
                </c:pt>
                <c:pt idx="1437">
                  <c:v>-2.8000000000000001E-2</c:v>
                </c:pt>
                <c:pt idx="1438">
                  <c:v>-3.5999999999999997E-2</c:v>
                </c:pt>
                <c:pt idx="1439">
                  <c:v>-3.5999999999999997E-2</c:v>
                </c:pt>
                <c:pt idx="1440">
                  <c:v>-3.2000000000000001E-2</c:v>
                </c:pt>
                <c:pt idx="1441">
                  <c:v>-0.02</c:v>
                </c:pt>
                <c:pt idx="1442">
                  <c:v>-1.2E-2</c:v>
                </c:pt>
                <c:pt idx="1443">
                  <c:v>-8.0000000000000002E-3</c:v>
                </c:pt>
                <c:pt idx="1444">
                  <c:v>0</c:v>
                </c:pt>
                <c:pt idx="1445">
                  <c:v>-4.0000000000000001E-3</c:v>
                </c:pt>
                <c:pt idx="1446">
                  <c:v>-8.0000000000000002E-3</c:v>
                </c:pt>
                <c:pt idx="1447">
                  <c:v>0</c:v>
                </c:pt>
                <c:pt idx="1448">
                  <c:v>0.02</c:v>
                </c:pt>
                <c:pt idx="1449">
                  <c:v>2.4E-2</c:v>
                </c:pt>
                <c:pt idx="1450">
                  <c:v>2.8000000000000001E-2</c:v>
                </c:pt>
                <c:pt idx="1451">
                  <c:v>0.02</c:v>
                </c:pt>
                <c:pt idx="1452">
                  <c:v>2.4E-2</c:v>
                </c:pt>
                <c:pt idx="1453">
                  <c:v>1.6E-2</c:v>
                </c:pt>
                <c:pt idx="1454">
                  <c:v>5.6000000000000001E-2</c:v>
                </c:pt>
                <c:pt idx="1455">
                  <c:v>4.8000000000000001E-2</c:v>
                </c:pt>
                <c:pt idx="1456">
                  <c:v>4.8000000000000001E-2</c:v>
                </c:pt>
                <c:pt idx="1457">
                  <c:v>4.8000000000000001E-2</c:v>
                </c:pt>
                <c:pt idx="1458">
                  <c:v>4.8000000000000001E-2</c:v>
                </c:pt>
                <c:pt idx="1459">
                  <c:v>4.8000000000000001E-2</c:v>
                </c:pt>
                <c:pt idx="1460">
                  <c:v>6.8000000000000005E-2</c:v>
                </c:pt>
                <c:pt idx="1461">
                  <c:v>7.1999999999999995E-2</c:v>
                </c:pt>
                <c:pt idx="1462">
                  <c:v>6.8000000000000005E-2</c:v>
                </c:pt>
                <c:pt idx="1463">
                  <c:v>6.8000000000000005E-2</c:v>
                </c:pt>
                <c:pt idx="1464">
                  <c:v>6.8000000000000005E-2</c:v>
                </c:pt>
                <c:pt idx="1465">
                  <c:v>7.1999999999999995E-2</c:v>
                </c:pt>
                <c:pt idx="1466">
                  <c:v>7.5999999999999998E-2</c:v>
                </c:pt>
                <c:pt idx="1467">
                  <c:v>0.08</c:v>
                </c:pt>
                <c:pt idx="1468">
                  <c:v>8.4000000000000005E-2</c:v>
                </c:pt>
                <c:pt idx="1469">
                  <c:v>0.08</c:v>
                </c:pt>
                <c:pt idx="1470">
                  <c:v>0.08</c:v>
                </c:pt>
                <c:pt idx="1471">
                  <c:v>8.4000000000000005E-2</c:v>
                </c:pt>
                <c:pt idx="1472">
                  <c:v>0.08</c:v>
                </c:pt>
                <c:pt idx="1473">
                  <c:v>9.1999999999999998E-2</c:v>
                </c:pt>
                <c:pt idx="1474">
                  <c:v>8.7999999999999995E-2</c:v>
                </c:pt>
                <c:pt idx="1475">
                  <c:v>9.6000000000000002E-2</c:v>
                </c:pt>
                <c:pt idx="1476">
                  <c:v>8.7999999999999995E-2</c:v>
                </c:pt>
                <c:pt idx="1477">
                  <c:v>9.6000000000000002E-2</c:v>
                </c:pt>
                <c:pt idx="1478">
                  <c:v>8.4000000000000005E-2</c:v>
                </c:pt>
                <c:pt idx="1479">
                  <c:v>8.4000000000000005E-2</c:v>
                </c:pt>
                <c:pt idx="1480">
                  <c:v>0.08</c:v>
                </c:pt>
                <c:pt idx="1481">
                  <c:v>8.4000000000000005E-2</c:v>
                </c:pt>
                <c:pt idx="1482">
                  <c:v>8.4000000000000005E-2</c:v>
                </c:pt>
                <c:pt idx="1483">
                  <c:v>8.4000000000000005E-2</c:v>
                </c:pt>
                <c:pt idx="1484">
                  <c:v>8.4000000000000005E-2</c:v>
                </c:pt>
                <c:pt idx="1485">
                  <c:v>7.5999999999999998E-2</c:v>
                </c:pt>
                <c:pt idx="1486">
                  <c:v>7.5999999999999998E-2</c:v>
                </c:pt>
                <c:pt idx="1487">
                  <c:v>7.5999999999999998E-2</c:v>
                </c:pt>
                <c:pt idx="1488">
                  <c:v>8.4000000000000005E-2</c:v>
                </c:pt>
                <c:pt idx="1489">
                  <c:v>7.5999999999999998E-2</c:v>
                </c:pt>
                <c:pt idx="1490">
                  <c:v>7.5999999999999998E-2</c:v>
                </c:pt>
                <c:pt idx="1491">
                  <c:v>6.4000000000000001E-2</c:v>
                </c:pt>
                <c:pt idx="1492">
                  <c:v>5.1999999999999998E-2</c:v>
                </c:pt>
                <c:pt idx="1493">
                  <c:v>5.1999999999999998E-2</c:v>
                </c:pt>
                <c:pt idx="1494">
                  <c:v>5.1999999999999998E-2</c:v>
                </c:pt>
                <c:pt idx="1495">
                  <c:v>5.1999999999999998E-2</c:v>
                </c:pt>
                <c:pt idx="1496">
                  <c:v>5.1999999999999998E-2</c:v>
                </c:pt>
                <c:pt idx="1497">
                  <c:v>4.8000000000000001E-2</c:v>
                </c:pt>
                <c:pt idx="1498">
                  <c:v>2.8000000000000001E-2</c:v>
                </c:pt>
                <c:pt idx="1499">
                  <c:v>2.8000000000000001E-2</c:v>
                </c:pt>
                <c:pt idx="1500">
                  <c:v>0.02</c:v>
                </c:pt>
                <c:pt idx="1501">
                  <c:v>2.8000000000000001E-2</c:v>
                </c:pt>
                <c:pt idx="1502">
                  <c:v>2.8000000000000001E-2</c:v>
                </c:pt>
                <c:pt idx="1503">
                  <c:v>2.8000000000000001E-2</c:v>
                </c:pt>
                <c:pt idx="1504">
                  <c:v>-8.0000000000000002E-3</c:v>
                </c:pt>
                <c:pt idx="1505">
                  <c:v>-8.0000000000000002E-3</c:v>
                </c:pt>
                <c:pt idx="1506">
                  <c:v>-4.0000000000000001E-3</c:v>
                </c:pt>
                <c:pt idx="1507">
                  <c:v>-1.2E-2</c:v>
                </c:pt>
                <c:pt idx="1508">
                  <c:v>-4.0000000000000001E-3</c:v>
                </c:pt>
                <c:pt idx="1509">
                  <c:v>-8.0000000000000002E-3</c:v>
                </c:pt>
                <c:pt idx="1510">
                  <c:v>-2.8000000000000001E-2</c:v>
                </c:pt>
                <c:pt idx="1511">
                  <c:v>-0.04</c:v>
                </c:pt>
                <c:pt idx="1512">
                  <c:v>-0.04</c:v>
                </c:pt>
                <c:pt idx="1513">
                  <c:v>-3.5999999999999997E-2</c:v>
                </c:pt>
                <c:pt idx="1514">
                  <c:v>-0.04</c:v>
                </c:pt>
                <c:pt idx="1515">
                  <c:v>-3.5999999999999997E-2</c:v>
                </c:pt>
                <c:pt idx="1516">
                  <c:v>-5.6000000000000001E-2</c:v>
                </c:pt>
                <c:pt idx="1517">
                  <c:v>-6.8000000000000005E-2</c:v>
                </c:pt>
                <c:pt idx="1518">
                  <c:v>-6.4000000000000001E-2</c:v>
                </c:pt>
                <c:pt idx="1519">
                  <c:v>-6.8000000000000005E-2</c:v>
                </c:pt>
                <c:pt idx="1520">
                  <c:v>-7.1999999999999995E-2</c:v>
                </c:pt>
                <c:pt idx="1521">
                  <c:v>-7.1999999999999995E-2</c:v>
                </c:pt>
                <c:pt idx="1522">
                  <c:v>-7.1999999999999995E-2</c:v>
                </c:pt>
                <c:pt idx="1523">
                  <c:v>-9.1999999999999998E-2</c:v>
                </c:pt>
                <c:pt idx="1524">
                  <c:v>-9.6000000000000002E-2</c:v>
                </c:pt>
                <c:pt idx="1525">
                  <c:v>-0.1</c:v>
                </c:pt>
                <c:pt idx="1526">
                  <c:v>-9.6000000000000002E-2</c:v>
                </c:pt>
                <c:pt idx="1527">
                  <c:v>-9.6000000000000002E-2</c:v>
                </c:pt>
                <c:pt idx="1528">
                  <c:v>-9.6000000000000002E-2</c:v>
                </c:pt>
                <c:pt idx="1529">
                  <c:v>-0.108</c:v>
                </c:pt>
                <c:pt idx="1530">
                  <c:v>-0.112</c:v>
                </c:pt>
                <c:pt idx="1531">
                  <c:v>-0.104</c:v>
                </c:pt>
                <c:pt idx="1532">
                  <c:v>-0.108</c:v>
                </c:pt>
                <c:pt idx="1533">
                  <c:v>-0.11600000000000001</c:v>
                </c:pt>
                <c:pt idx="1534">
                  <c:v>-0.108</c:v>
                </c:pt>
                <c:pt idx="1535">
                  <c:v>-0.11600000000000001</c:v>
                </c:pt>
                <c:pt idx="1536">
                  <c:v>-0.124</c:v>
                </c:pt>
                <c:pt idx="1537">
                  <c:v>-0.128</c:v>
                </c:pt>
                <c:pt idx="1538">
                  <c:v>-0.12</c:v>
                </c:pt>
                <c:pt idx="1539">
                  <c:v>-0.12</c:v>
                </c:pt>
                <c:pt idx="1540">
                  <c:v>-0.124</c:v>
                </c:pt>
                <c:pt idx="1541">
                  <c:v>-0.11600000000000001</c:v>
                </c:pt>
                <c:pt idx="1542">
                  <c:v>-0.11600000000000001</c:v>
                </c:pt>
                <c:pt idx="1543">
                  <c:v>-0.11600000000000001</c:v>
                </c:pt>
                <c:pt idx="1544">
                  <c:v>-0.11600000000000001</c:v>
                </c:pt>
                <c:pt idx="1545">
                  <c:v>-0.11600000000000001</c:v>
                </c:pt>
                <c:pt idx="1546">
                  <c:v>-0.11600000000000001</c:v>
                </c:pt>
                <c:pt idx="1547">
                  <c:v>-0.12</c:v>
                </c:pt>
                <c:pt idx="1548">
                  <c:v>-0.112</c:v>
                </c:pt>
                <c:pt idx="1549">
                  <c:v>-0.108</c:v>
                </c:pt>
                <c:pt idx="1550">
                  <c:v>-0.104</c:v>
                </c:pt>
                <c:pt idx="1551">
                  <c:v>-0.112</c:v>
                </c:pt>
                <c:pt idx="1552">
                  <c:v>-0.108</c:v>
                </c:pt>
                <c:pt idx="1553">
                  <c:v>-0.108</c:v>
                </c:pt>
                <c:pt idx="1554">
                  <c:v>-8.7999999999999995E-2</c:v>
                </c:pt>
                <c:pt idx="1555">
                  <c:v>-0.08</c:v>
                </c:pt>
                <c:pt idx="1556">
                  <c:v>-0.08</c:v>
                </c:pt>
                <c:pt idx="1557">
                  <c:v>-8.4000000000000005E-2</c:v>
                </c:pt>
                <c:pt idx="1558">
                  <c:v>-8.7999999999999995E-2</c:v>
                </c:pt>
                <c:pt idx="1559">
                  <c:v>-8.4000000000000005E-2</c:v>
                </c:pt>
                <c:pt idx="1560">
                  <c:v>-6.4000000000000001E-2</c:v>
                </c:pt>
                <c:pt idx="1561">
                  <c:v>-5.6000000000000001E-2</c:v>
                </c:pt>
                <c:pt idx="1562">
                  <c:v>-0.06</c:v>
                </c:pt>
                <c:pt idx="1563">
                  <c:v>-5.1999999999999998E-2</c:v>
                </c:pt>
                <c:pt idx="1564">
                  <c:v>-5.6000000000000001E-2</c:v>
                </c:pt>
                <c:pt idx="1565">
                  <c:v>-5.1999999999999998E-2</c:v>
                </c:pt>
                <c:pt idx="1566">
                  <c:v>-0.04</c:v>
                </c:pt>
                <c:pt idx="1567">
                  <c:v>-1.6E-2</c:v>
                </c:pt>
                <c:pt idx="1568">
                  <c:v>-0.02</c:v>
                </c:pt>
                <c:pt idx="1569">
                  <c:v>-1.6E-2</c:v>
                </c:pt>
                <c:pt idx="1570">
                  <c:v>-1.2E-2</c:v>
                </c:pt>
                <c:pt idx="1571">
                  <c:v>-1.2E-2</c:v>
                </c:pt>
                <c:pt idx="1572">
                  <c:v>-8.0000000000000002E-3</c:v>
                </c:pt>
                <c:pt idx="1573">
                  <c:v>0.02</c:v>
                </c:pt>
                <c:pt idx="1574">
                  <c:v>0.02</c:v>
                </c:pt>
                <c:pt idx="1575">
                  <c:v>2.4E-2</c:v>
                </c:pt>
                <c:pt idx="1576">
                  <c:v>0.02</c:v>
                </c:pt>
                <c:pt idx="1577">
                  <c:v>2.4E-2</c:v>
                </c:pt>
                <c:pt idx="1578">
                  <c:v>2.4E-2</c:v>
                </c:pt>
                <c:pt idx="1579">
                  <c:v>5.1999999999999998E-2</c:v>
                </c:pt>
                <c:pt idx="1580">
                  <c:v>5.1999999999999998E-2</c:v>
                </c:pt>
                <c:pt idx="1581">
                  <c:v>0.06</c:v>
                </c:pt>
                <c:pt idx="1582">
                  <c:v>5.6000000000000001E-2</c:v>
                </c:pt>
                <c:pt idx="1583">
                  <c:v>5.6000000000000001E-2</c:v>
                </c:pt>
                <c:pt idx="1584">
                  <c:v>6.4000000000000001E-2</c:v>
                </c:pt>
                <c:pt idx="1585">
                  <c:v>0.08</c:v>
                </c:pt>
                <c:pt idx="1586">
                  <c:v>8.4000000000000005E-2</c:v>
                </c:pt>
                <c:pt idx="1587">
                  <c:v>8.7999999999999995E-2</c:v>
                </c:pt>
                <c:pt idx="1588">
                  <c:v>9.6000000000000002E-2</c:v>
                </c:pt>
                <c:pt idx="1589">
                  <c:v>9.6000000000000002E-2</c:v>
                </c:pt>
                <c:pt idx="1590">
                  <c:v>9.1999999999999998E-2</c:v>
                </c:pt>
                <c:pt idx="1591">
                  <c:v>9.6000000000000002E-2</c:v>
                </c:pt>
                <c:pt idx="1592">
                  <c:v>0.11600000000000001</c:v>
                </c:pt>
                <c:pt idx="1593">
                  <c:v>0.11600000000000001</c:v>
                </c:pt>
                <c:pt idx="1594">
                  <c:v>0.11600000000000001</c:v>
                </c:pt>
                <c:pt idx="1595">
                  <c:v>0.112</c:v>
                </c:pt>
                <c:pt idx="1596">
                  <c:v>0.112</c:v>
                </c:pt>
                <c:pt idx="1597">
                  <c:v>0.12</c:v>
                </c:pt>
                <c:pt idx="1598">
                  <c:v>0.124</c:v>
                </c:pt>
                <c:pt idx="1599">
                  <c:v>0.14000000000000001</c:v>
                </c:pt>
                <c:pt idx="1600">
                  <c:v>0.13200000000000001</c:v>
                </c:pt>
                <c:pt idx="1601">
                  <c:v>0.13200000000000001</c:v>
                </c:pt>
                <c:pt idx="1602">
                  <c:v>0.128</c:v>
                </c:pt>
                <c:pt idx="1603">
                  <c:v>0.128</c:v>
                </c:pt>
                <c:pt idx="1604">
                  <c:v>0.13200000000000001</c:v>
                </c:pt>
                <c:pt idx="1605">
                  <c:v>0.13200000000000001</c:v>
                </c:pt>
                <c:pt idx="1606">
                  <c:v>0.128</c:v>
                </c:pt>
                <c:pt idx="1607">
                  <c:v>0.13600000000000001</c:v>
                </c:pt>
                <c:pt idx="1608">
                  <c:v>0.13600000000000001</c:v>
                </c:pt>
                <c:pt idx="1609">
                  <c:v>0.128</c:v>
                </c:pt>
                <c:pt idx="1610">
                  <c:v>0.13200000000000001</c:v>
                </c:pt>
                <c:pt idx="1611">
                  <c:v>0.13600000000000001</c:v>
                </c:pt>
                <c:pt idx="1612">
                  <c:v>0.128</c:v>
                </c:pt>
                <c:pt idx="1613">
                  <c:v>0.128</c:v>
                </c:pt>
                <c:pt idx="1614">
                  <c:v>0.13600000000000001</c:v>
                </c:pt>
                <c:pt idx="1615">
                  <c:v>0.128</c:v>
                </c:pt>
                <c:pt idx="1616">
                  <c:v>0.11600000000000001</c:v>
                </c:pt>
                <c:pt idx="1617">
                  <c:v>0.112</c:v>
                </c:pt>
                <c:pt idx="1618">
                  <c:v>0.104</c:v>
                </c:pt>
                <c:pt idx="1619">
                  <c:v>0.104</c:v>
                </c:pt>
                <c:pt idx="1620">
                  <c:v>0.1</c:v>
                </c:pt>
                <c:pt idx="1621">
                  <c:v>0.1</c:v>
                </c:pt>
                <c:pt idx="1622">
                  <c:v>9.6000000000000002E-2</c:v>
                </c:pt>
                <c:pt idx="1623">
                  <c:v>0.08</c:v>
                </c:pt>
                <c:pt idx="1624">
                  <c:v>8.4000000000000005E-2</c:v>
                </c:pt>
                <c:pt idx="1625">
                  <c:v>7.5999999999999998E-2</c:v>
                </c:pt>
                <c:pt idx="1626">
                  <c:v>0.08</c:v>
                </c:pt>
                <c:pt idx="1627">
                  <c:v>7.5999999999999998E-2</c:v>
                </c:pt>
                <c:pt idx="1628">
                  <c:v>7.5999999999999998E-2</c:v>
                </c:pt>
                <c:pt idx="1629">
                  <c:v>0.04</c:v>
                </c:pt>
                <c:pt idx="1630">
                  <c:v>3.2000000000000001E-2</c:v>
                </c:pt>
                <c:pt idx="1631">
                  <c:v>3.5999999999999997E-2</c:v>
                </c:pt>
                <c:pt idx="1632">
                  <c:v>0.04</c:v>
                </c:pt>
                <c:pt idx="1633">
                  <c:v>3.5999999999999997E-2</c:v>
                </c:pt>
                <c:pt idx="1634">
                  <c:v>3.2000000000000001E-2</c:v>
                </c:pt>
                <c:pt idx="1635">
                  <c:v>1.2E-2</c:v>
                </c:pt>
                <c:pt idx="1636">
                  <c:v>4.0000000000000001E-3</c:v>
                </c:pt>
                <c:pt idx="1637">
                  <c:v>-4.0000000000000001E-3</c:v>
                </c:pt>
                <c:pt idx="1638">
                  <c:v>0</c:v>
                </c:pt>
                <c:pt idx="1639">
                  <c:v>-4.0000000000000001E-3</c:v>
                </c:pt>
                <c:pt idx="1640">
                  <c:v>0</c:v>
                </c:pt>
                <c:pt idx="1641">
                  <c:v>-2.8000000000000001E-2</c:v>
                </c:pt>
                <c:pt idx="1642">
                  <c:v>-0.04</c:v>
                </c:pt>
                <c:pt idx="1643">
                  <c:v>-4.3999999999999997E-2</c:v>
                </c:pt>
                <c:pt idx="1644">
                  <c:v>-0.04</c:v>
                </c:pt>
                <c:pt idx="1645">
                  <c:v>-4.3999999999999997E-2</c:v>
                </c:pt>
                <c:pt idx="1646">
                  <c:v>-3.5999999999999997E-2</c:v>
                </c:pt>
                <c:pt idx="1647">
                  <c:v>-4.8000000000000001E-2</c:v>
                </c:pt>
                <c:pt idx="1648">
                  <c:v>-7.1999999999999995E-2</c:v>
                </c:pt>
                <c:pt idx="1649">
                  <c:v>-0.08</c:v>
                </c:pt>
                <c:pt idx="1650">
                  <c:v>-0.08</c:v>
                </c:pt>
                <c:pt idx="1651">
                  <c:v>-0.08</c:v>
                </c:pt>
                <c:pt idx="1652">
                  <c:v>-8.4000000000000005E-2</c:v>
                </c:pt>
                <c:pt idx="1653">
                  <c:v>-8.4000000000000005E-2</c:v>
                </c:pt>
                <c:pt idx="1654">
                  <c:v>-0.104</c:v>
                </c:pt>
                <c:pt idx="1655">
                  <c:v>-0.104</c:v>
                </c:pt>
                <c:pt idx="1656">
                  <c:v>-0.108</c:v>
                </c:pt>
                <c:pt idx="1657">
                  <c:v>-0.108</c:v>
                </c:pt>
                <c:pt idx="1658">
                  <c:v>-0.108</c:v>
                </c:pt>
                <c:pt idx="1659">
                  <c:v>-0.1</c:v>
                </c:pt>
                <c:pt idx="1660">
                  <c:v>-0.124</c:v>
                </c:pt>
                <c:pt idx="1661">
                  <c:v>-0.13200000000000001</c:v>
                </c:pt>
                <c:pt idx="1662">
                  <c:v>-0.128</c:v>
                </c:pt>
                <c:pt idx="1663">
                  <c:v>-0.13200000000000001</c:v>
                </c:pt>
                <c:pt idx="1664">
                  <c:v>-0.124</c:v>
                </c:pt>
                <c:pt idx="1665">
                  <c:v>-0.128</c:v>
                </c:pt>
                <c:pt idx="1666">
                  <c:v>-0.124</c:v>
                </c:pt>
                <c:pt idx="1667">
                  <c:v>-0.124</c:v>
                </c:pt>
                <c:pt idx="1668">
                  <c:v>-0.124</c:v>
                </c:pt>
                <c:pt idx="1669">
                  <c:v>-0.124</c:v>
                </c:pt>
                <c:pt idx="1670">
                  <c:v>-0.128</c:v>
                </c:pt>
                <c:pt idx="1671">
                  <c:v>-0.124</c:v>
                </c:pt>
                <c:pt idx="1672">
                  <c:v>-0.13200000000000001</c:v>
                </c:pt>
                <c:pt idx="1673">
                  <c:v>-0.12</c:v>
                </c:pt>
                <c:pt idx="1674">
                  <c:v>-0.124</c:v>
                </c:pt>
                <c:pt idx="1675">
                  <c:v>-0.124</c:v>
                </c:pt>
                <c:pt idx="1676">
                  <c:v>-0.12</c:v>
                </c:pt>
                <c:pt idx="1677">
                  <c:v>-0.12</c:v>
                </c:pt>
                <c:pt idx="1678">
                  <c:v>-0.13200000000000001</c:v>
                </c:pt>
                <c:pt idx="1679">
                  <c:v>-0.1</c:v>
                </c:pt>
                <c:pt idx="1680">
                  <c:v>-9.6000000000000002E-2</c:v>
                </c:pt>
                <c:pt idx="1681">
                  <c:v>-9.6000000000000002E-2</c:v>
                </c:pt>
                <c:pt idx="1682">
                  <c:v>-0.1</c:v>
                </c:pt>
                <c:pt idx="1683">
                  <c:v>-0.104</c:v>
                </c:pt>
                <c:pt idx="1684">
                  <c:v>-9.6000000000000002E-2</c:v>
                </c:pt>
                <c:pt idx="1685">
                  <c:v>-0.08</c:v>
                </c:pt>
                <c:pt idx="1686">
                  <c:v>-7.5999999999999998E-2</c:v>
                </c:pt>
                <c:pt idx="1687">
                  <c:v>-7.1999999999999995E-2</c:v>
                </c:pt>
                <c:pt idx="1688">
                  <c:v>-0.08</c:v>
                </c:pt>
                <c:pt idx="1689">
                  <c:v>-7.5999999999999998E-2</c:v>
                </c:pt>
                <c:pt idx="1690">
                  <c:v>-0.08</c:v>
                </c:pt>
                <c:pt idx="1691">
                  <c:v>-4.8000000000000001E-2</c:v>
                </c:pt>
                <c:pt idx="1692">
                  <c:v>-2.4E-2</c:v>
                </c:pt>
                <c:pt idx="1693">
                  <c:v>-2.8000000000000001E-2</c:v>
                </c:pt>
                <c:pt idx="1694">
                  <c:v>-2.8000000000000001E-2</c:v>
                </c:pt>
                <c:pt idx="1695">
                  <c:v>-2.8000000000000001E-2</c:v>
                </c:pt>
                <c:pt idx="1696">
                  <c:v>-2.8000000000000001E-2</c:v>
                </c:pt>
                <c:pt idx="1697">
                  <c:v>-0.02</c:v>
                </c:pt>
                <c:pt idx="1698">
                  <c:v>1.6E-2</c:v>
                </c:pt>
                <c:pt idx="1699">
                  <c:v>1.6E-2</c:v>
                </c:pt>
                <c:pt idx="1700">
                  <c:v>0.02</c:v>
                </c:pt>
                <c:pt idx="1701">
                  <c:v>1.6E-2</c:v>
                </c:pt>
                <c:pt idx="1702">
                  <c:v>1.6E-2</c:v>
                </c:pt>
                <c:pt idx="1703">
                  <c:v>1.6E-2</c:v>
                </c:pt>
                <c:pt idx="1704">
                  <c:v>6.4000000000000001E-2</c:v>
                </c:pt>
                <c:pt idx="1705">
                  <c:v>6.8000000000000005E-2</c:v>
                </c:pt>
                <c:pt idx="1706">
                  <c:v>0.06</c:v>
                </c:pt>
                <c:pt idx="1707">
                  <c:v>6.8000000000000005E-2</c:v>
                </c:pt>
                <c:pt idx="1708">
                  <c:v>6.8000000000000005E-2</c:v>
                </c:pt>
                <c:pt idx="1709">
                  <c:v>6.8000000000000005E-2</c:v>
                </c:pt>
                <c:pt idx="1710">
                  <c:v>9.6000000000000002E-2</c:v>
                </c:pt>
                <c:pt idx="1711">
                  <c:v>0.108</c:v>
                </c:pt>
                <c:pt idx="1712">
                  <c:v>0.108</c:v>
                </c:pt>
                <c:pt idx="1713">
                  <c:v>0.11600000000000001</c:v>
                </c:pt>
                <c:pt idx="1714">
                  <c:v>0.112</c:v>
                </c:pt>
                <c:pt idx="1715">
                  <c:v>0.11600000000000001</c:v>
                </c:pt>
                <c:pt idx="1716">
                  <c:v>0.124</c:v>
                </c:pt>
                <c:pt idx="1717">
                  <c:v>0.14000000000000001</c:v>
                </c:pt>
                <c:pt idx="1718">
                  <c:v>0.14399999999999999</c:v>
                </c:pt>
                <c:pt idx="1719">
                  <c:v>0.14000000000000001</c:v>
                </c:pt>
                <c:pt idx="1720">
                  <c:v>0.14000000000000001</c:v>
                </c:pt>
                <c:pt idx="1721">
                  <c:v>0.14399999999999999</c:v>
                </c:pt>
                <c:pt idx="1722">
                  <c:v>0.14799999999999999</c:v>
                </c:pt>
                <c:pt idx="1723">
                  <c:v>0.17199999999999999</c:v>
                </c:pt>
                <c:pt idx="1724">
                  <c:v>0.17199999999999999</c:v>
                </c:pt>
                <c:pt idx="1725">
                  <c:v>0.18</c:v>
                </c:pt>
                <c:pt idx="1726">
                  <c:v>0.17199999999999999</c:v>
                </c:pt>
                <c:pt idx="1727">
                  <c:v>0.17599999999999999</c:v>
                </c:pt>
                <c:pt idx="1728">
                  <c:v>0.17599999999999999</c:v>
                </c:pt>
                <c:pt idx="1729">
                  <c:v>0.184</c:v>
                </c:pt>
                <c:pt idx="1730">
                  <c:v>0.18</c:v>
                </c:pt>
                <c:pt idx="1731">
                  <c:v>0.184</c:v>
                </c:pt>
                <c:pt idx="1732">
                  <c:v>0.18</c:v>
                </c:pt>
                <c:pt idx="1733">
                  <c:v>0.18</c:v>
                </c:pt>
                <c:pt idx="1734">
                  <c:v>0.18</c:v>
                </c:pt>
                <c:pt idx="1735">
                  <c:v>0.184</c:v>
                </c:pt>
                <c:pt idx="1736">
                  <c:v>0.188</c:v>
                </c:pt>
                <c:pt idx="1737">
                  <c:v>0.188</c:v>
                </c:pt>
                <c:pt idx="1738">
                  <c:v>0.184</c:v>
                </c:pt>
                <c:pt idx="1739">
                  <c:v>0.188</c:v>
                </c:pt>
                <c:pt idx="1740">
                  <c:v>0.192</c:v>
                </c:pt>
                <c:pt idx="1741">
                  <c:v>0.17199999999999999</c:v>
                </c:pt>
                <c:pt idx="1742">
                  <c:v>0.16</c:v>
                </c:pt>
                <c:pt idx="1743">
                  <c:v>0.16</c:v>
                </c:pt>
                <c:pt idx="1744">
                  <c:v>0.16</c:v>
                </c:pt>
                <c:pt idx="1745">
                  <c:v>0.16400000000000001</c:v>
                </c:pt>
                <c:pt idx="1746">
                  <c:v>0.16</c:v>
                </c:pt>
                <c:pt idx="1747">
                  <c:v>0.156</c:v>
                </c:pt>
                <c:pt idx="1748">
                  <c:v>0.13600000000000001</c:v>
                </c:pt>
                <c:pt idx="1749">
                  <c:v>0.13600000000000001</c:v>
                </c:pt>
                <c:pt idx="1750">
                  <c:v>0.13600000000000001</c:v>
                </c:pt>
                <c:pt idx="1751">
                  <c:v>0.13200000000000001</c:v>
                </c:pt>
                <c:pt idx="1752">
                  <c:v>0.13600000000000001</c:v>
                </c:pt>
                <c:pt idx="1753">
                  <c:v>0.14000000000000001</c:v>
                </c:pt>
                <c:pt idx="1754">
                  <c:v>0.1</c:v>
                </c:pt>
                <c:pt idx="1755">
                  <c:v>9.1999999999999998E-2</c:v>
                </c:pt>
                <c:pt idx="1756">
                  <c:v>9.1999999999999998E-2</c:v>
                </c:pt>
                <c:pt idx="1757">
                  <c:v>9.1999999999999998E-2</c:v>
                </c:pt>
                <c:pt idx="1758">
                  <c:v>9.1999999999999998E-2</c:v>
                </c:pt>
                <c:pt idx="1759">
                  <c:v>9.6000000000000002E-2</c:v>
                </c:pt>
                <c:pt idx="1760">
                  <c:v>0.06</c:v>
                </c:pt>
                <c:pt idx="1761">
                  <c:v>5.1999999999999998E-2</c:v>
                </c:pt>
                <c:pt idx="1762">
                  <c:v>5.1999999999999998E-2</c:v>
                </c:pt>
                <c:pt idx="1763">
                  <c:v>5.1999999999999998E-2</c:v>
                </c:pt>
                <c:pt idx="1764">
                  <c:v>4.8000000000000001E-2</c:v>
                </c:pt>
                <c:pt idx="1765">
                  <c:v>5.1999999999999998E-2</c:v>
                </c:pt>
                <c:pt idx="1766">
                  <c:v>2.8000000000000001E-2</c:v>
                </c:pt>
                <c:pt idx="1767">
                  <c:v>4.0000000000000001E-3</c:v>
                </c:pt>
                <c:pt idx="1768">
                  <c:v>4.0000000000000001E-3</c:v>
                </c:pt>
                <c:pt idx="1769">
                  <c:v>4.0000000000000001E-3</c:v>
                </c:pt>
                <c:pt idx="1770">
                  <c:v>0</c:v>
                </c:pt>
                <c:pt idx="1771">
                  <c:v>4.0000000000000001E-3</c:v>
                </c:pt>
                <c:pt idx="1772">
                  <c:v>-1.2E-2</c:v>
                </c:pt>
                <c:pt idx="1773">
                  <c:v>-4.3999999999999997E-2</c:v>
                </c:pt>
                <c:pt idx="1774">
                  <c:v>-4.8000000000000001E-2</c:v>
                </c:pt>
                <c:pt idx="1775">
                  <c:v>-5.1999999999999998E-2</c:v>
                </c:pt>
                <c:pt idx="1776">
                  <c:v>-4.8000000000000001E-2</c:v>
                </c:pt>
                <c:pt idx="1777">
                  <c:v>-4.3999999999999997E-2</c:v>
                </c:pt>
                <c:pt idx="1778">
                  <c:v>-4.8000000000000001E-2</c:v>
                </c:pt>
                <c:pt idx="1779">
                  <c:v>-0.08</c:v>
                </c:pt>
                <c:pt idx="1780">
                  <c:v>-0.08</c:v>
                </c:pt>
                <c:pt idx="1781">
                  <c:v>-7.5999999999999998E-2</c:v>
                </c:pt>
                <c:pt idx="1782">
                  <c:v>-8.4000000000000005E-2</c:v>
                </c:pt>
                <c:pt idx="1783">
                  <c:v>-8.4000000000000005E-2</c:v>
                </c:pt>
                <c:pt idx="1784">
                  <c:v>-0.08</c:v>
                </c:pt>
                <c:pt idx="1785">
                  <c:v>-0.112</c:v>
                </c:pt>
                <c:pt idx="1786">
                  <c:v>-0.112</c:v>
                </c:pt>
                <c:pt idx="1787">
                  <c:v>-0.124</c:v>
                </c:pt>
                <c:pt idx="1788">
                  <c:v>-0.11600000000000001</c:v>
                </c:pt>
                <c:pt idx="1789">
                  <c:v>-0.11600000000000001</c:v>
                </c:pt>
                <c:pt idx="1790">
                  <c:v>-0.124</c:v>
                </c:pt>
                <c:pt idx="1791">
                  <c:v>-0.12</c:v>
                </c:pt>
                <c:pt idx="1792">
                  <c:v>-0.13200000000000001</c:v>
                </c:pt>
                <c:pt idx="1793">
                  <c:v>-0.128</c:v>
                </c:pt>
                <c:pt idx="1794">
                  <c:v>-0.13200000000000001</c:v>
                </c:pt>
                <c:pt idx="1795">
                  <c:v>-0.124</c:v>
                </c:pt>
                <c:pt idx="1796">
                  <c:v>-0.13200000000000001</c:v>
                </c:pt>
                <c:pt idx="1797">
                  <c:v>-0.128</c:v>
                </c:pt>
                <c:pt idx="1798">
                  <c:v>-0.128</c:v>
                </c:pt>
                <c:pt idx="1799">
                  <c:v>-0.14000000000000001</c:v>
                </c:pt>
                <c:pt idx="1800">
                  <c:v>-0.13600000000000001</c:v>
                </c:pt>
                <c:pt idx="1801">
                  <c:v>-0.128</c:v>
                </c:pt>
                <c:pt idx="1802">
                  <c:v>-0.128</c:v>
                </c:pt>
                <c:pt idx="1803">
                  <c:v>-0.128</c:v>
                </c:pt>
                <c:pt idx="1804">
                  <c:v>-0.11600000000000001</c:v>
                </c:pt>
                <c:pt idx="1805">
                  <c:v>-0.11600000000000001</c:v>
                </c:pt>
                <c:pt idx="1806">
                  <c:v>-0.112</c:v>
                </c:pt>
                <c:pt idx="1807">
                  <c:v>-0.11600000000000001</c:v>
                </c:pt>
                <c:pt idx="1808">
                  <c:v>-0.112</c:v>
                </c:pt>
                <c:pt idx="1809">
                  <c:v>-0.112</c:v>
                </c:pt>
                <c:pt idx="1810">
                  <c:v>-0.1</c:v>
                </c:pt>
                <c:pt idx="1811">
                  <c:v>-9.6000000000000002E-2</c:v>
                </c:pt>
                <c:pt idx="1812">
                  <c:v>-8.4000000000000005E-2</c:v>
                </c:pt>
                <c:pt idx="1813">
                  <c:v>-9.1999999999999998E-2</c:v>
                </c:pt>
                <c:pt idx="1814">
                  <c:v>-9.6000000000000002E-2</c:v>
                </c:pt>
                <c:pt idx="1815">
                  <c:v>-8.4000000000000005E-2</c:v>
                </c:pt>
                <c:pt idx="1816">
                  <c:v>-6.4000000000000001E-2</c:v>
                </c:pt>
                <c:pt idx="1817">
                  <c:v>-4.3999999999999997E-2</c:v>
                </c:pt>
                <c:pt idx="1818">
                  <c:v>-4.3999999999999997E-2</c:v>
                </c:pt>
                <c:pt idx="1819">
                  <c:v>-4.3999999999999997E-2</c:v>
                </c:pt>
                <c:pt idx="1820">
                  <c:v>-4.3999999999999997E-2</c:v>
                </c:pt>
                <c:pt idx="1821">
                  <c:v>-4.3999999999999997E-2</c:v>
                </c:pt>
                <c:pt idx="1822">
                  <c:v>-0.04</c:v>
                </c:pt>
                <c:pt idx="1823">
                  <c:v>0</c:v>
                </c:pt>
                <c:pt idx="1824">
                  <c:v>0</c:v>
                </c:pt>
                <c:pt idx="1825">
                  <c:v>8.0000000000000002E-3</c:v>
                </c:pt>
                <c:pt idx="1826">
                  <c:v>0</c:v>
                </c:pt>
                <c:pt idx="1827">
                  <c:v>0</c:v>
                </c:pt>
                <c:pt idx="1828">
                  <c:v>8.0000000000000002E-3</c:v>
                </c:pt>
                <c:pt idx="1829">
                  <c:v>5.6000000000000001E-2</c:v>
                </c:pt>
                <c:pt idx="1830">
                  <c:v>0.06</c:v>
                </c:pt>
                <c:pt idx="1831">
                  <c:v>0.06</c:v>
                </c:pt>
                <c:pt idx="1832">
                  <c:v>5.6000000000000001E-2</c:v>
                </c:pt>
                <c:pt idx="1833">
                  <c:v>0.06</c:v>
                </c:pt>
                <c:pt idx="1834">
                  <c:v>0.06</c:v>
                </c:pt>
                <c:pt idx="1835">
                  <c:v>9.1999999999999998E-2</c:v>
                </c:pt>
                <c:pt idx="1836">
                  <c:v>0.112</c:v>
                </c:pt>
                <c:pt idx="1837">
                  <c:v>0.112</c:v>
                </c:pt>
                <c:pt idx="1838">
                  <c:v>0.12</c:v>
                </c:pt>
                <c:pt idx="1839">
                  <c:v>0.112</c:v>
                </c:pt>
                <c:pt idx="1840">
                  <c:v>0.112</c:v>
                </c:pt>
                <c:pt idx="1841">
                  <c:v>0.13600000000000001</c:v>
                </c:pt>
                <c:pt idx="1842">
                  <c:v>0.156</c:v>
                </c:pt>
                <c:pt idx="1843">
                  <c:v>0.156</c:v>
                </c:pt>
                <c:pt idx="1844">
                  <c:v>0.156</c:v>
                </c:pt>
                <c:pt idx="1845">
                  <c:v>0.156</c:v>
                </c:pt>
                <c:pt idx="1846">
                  <c:v>0.156</c:v>
                </c:pt>
                <c:pt idx="1847">
                  <c:v>0.16800000000000001</c:v>
                </c:pt>
                <c:pt idx="1848">
                  <c:v>0.19600000000000001</c:v>
                </c:pt>
                <c:pt idx="1849">
                  <c:v>0.2</c:v>
                </c:pt>
                <c:pt idx="1850">
                  <c:v>0.19600000000000001</c:v>
                </c:pt>
                <c:pt idx="1851">
                  <c:v>0.2</c:v>
                </c:pt>
                <c:pt idx="1852">
                  <c:v>0.2</c:v>
                </c:pt>
                <c:pt idx="1853">
                  <c:v>0.20399999999999999</c:v>
                </c:pt>
                <c:pt idx="1854">
                  <c:v>0.21199999999999999</c:v>
                </c:pt>
                <c:pt idx="1855">
                  <c:v>0.22</c:v>
                </c:pt>
                <c:pt idx="1856">
                  <c:v>0.216</c:v>
                </c:pt>
                <c:pt idx="1857">
                  <c:v>0.22</c:v>
                </c:pt>
                <c:pt idx="1858">
                  <c:v>0.216</c:v>
                </c:pt>
                <c:pt idx="1859">
                  <c:v>0.216</c:v>
                </c:pt>
                <c:pt idx="1860">
                  <c:v>0.22800000000000001</c:v>
                </c:pt>
                <c:pt idx="1861">
                  <c:v>0.23200000000000001</c:v>
                </c:pt>
                <c:pt idx="1862">
                  <c:v>0.24</c:v>
                </c:pt>
                <c:pt idx="1863">
                  <c:v>0.23200000000000001</c:v>
                </c:pt>
                <c:pt idx="1864">
                  <c:v>0.23599999999999999</c:v>
                </c:pt>
                <c:pt idx="1865">
                  <c:v>0.23599999999999999</c:v>
                </c:pt>
                <c:pt idx="1866">
                  <c:v>0.224</c:v>
                </c:pt>
                <c:pt idx="1867">
                  <c:v>0.22</c:v>
                </c:pt>
                <c:pt idx="1868">
                  <c:v>0.216</c:v>
                </c:pt>
                <c:pt idx="1869">
                  <c:v>0.22</c:v>
                </c:pt>
                <c:pt idx="1870">
                  <c:v>0.22</c:v>
                </c:pt>
                <c:pt idx="1871">
                  <c:v>0.21199999999999999</c:v>
                </c:pt>
                <c:pt idx="1872">
                  <c:v>0.21199999999999999</c:v>
                </c:pt>
                <c:pt idx="1873">
                  <c:v>0.20399999999999999</c:v>
                </c:pt>
                <c:pt idx="1874">
                  <c:v>0.2</c:v>
                </c:pt>
                <c:pt idx="1875">
                  <c:v>0.20399999999999999</c:v>
                </c:pt>
                <c:pt idx="1876">
                  <c:v>0.20399999999999999</c:v>
                </c:pt>
                <c:pt idx="1877">
                  <c:v>0.2</c:v>
                </c:pt>
                <c:pt idx="1878">
                  <c:v>0.20399999999999999</c:v>
                </c:pt>
                <c:pt idx="1879">
                  <c:v>0.16400000000000001</c:v>
                </c:pt>
                <c:pt idx="1880">
                  <c:v>0.16400000000000001</c:v>
                </c:pt>
                <c:pt idx="1881">
                  <c:v>0.16</c:v>
                </c:pt>
                <c:pt idx="1882">
                  <c:v>0.156</c:v>
                </c:pt>
                <c:pt idx="1883">
                  <c:v>0.152</c:v>
                </c:pt>
                <c:pt idx="1884">
                  <c:v>0.152</c:v>
                </c:pt>
                <c:pt idx="1885">
                  <c:v>0.128</c:v>
                </c:pt>
                <c:pt idx="1886">
                  <c:v>0.12</c:v>
                </c:pt>
                <c:pt idx="1887">
                  <c:v>0.11600000000000001</c:v>
                </c:pt>
                <c:pt idx="1888">
                  <c:v>0.11600000000000001</c:v>
                </c:pt>
                <c:pt idx="1889">
                  <c:v>0.112</c:v>
                </c:pt>
                <c:pt idx="1890">
                  <c:v>0.12</c:v>
                </c:pt>
                <c:pt idx="1891">
                  <c:v>8.4000000000000005E-2</c:v>
                </c:pt>
                <c:pt idx="1892">
                  <c:v>6.4000000000000001E-2</c:v>
                </c:pt>
                <c:pt idx="1893">
                  <c:v>0.06</c:v>
                </c:pt>
                <c:pt idx="1894">
                  <c:v>6.4000000000000001E-2</c:v>
                </c:pt>
                <c:pt idx="1895">
                  <c:v>0.06</c:v>
                </c:pt>
                <c:pt idx="1896">
                  <c:v>6.4000000000000001E-2</c:v>
                </c:pt>
                <c:pt idx="1897">
                  <c:v>5.1999999999999998E-2</c:v>
                </c:pt>
                <c:pt idx="1898">
                  <c:v>8.0000000000000002E-3</c:v>
                </c:pt>
                <c:pt idx="1899">
                  <c:v>4.0000000000000001E-3</c:v>
                </c:pt>
                <c:pt idx="1900">
                  <c:v>8.0000000000000002E-3</c:v>
                </c:pt>
                <c:pt idx="1901">
                  <c:v>1.2E-2</c:v>
                </c:pt>
                <c:pt idx="1902">
                  <c:v>1.6E-2</c:v>
                </c:pt>
                <c:pt idx="1903">
                  <c:v>4.0000000000000001E-3</c:v>
                </c:pt>
                <c:pt idx="1904">
                  <c:v>-3.2000000000000001E-2</c:v>
                </c:pt>
                <c:pt idx="1905">
                  <c:v>-3.5999999999999997E-2</c:v>
                </c:pt>
                <c:pt idx="1906">
                  <c:v>-0.04</c:v>
                </c:pt>
                <c:pt idx="1907">
                  <c:v>-0.04</c:v>
                </c:pt>
                <c:pt idx="1908">
                  <c:v>-0.04</c:v>
                </c:pt>
                <c:pt idx="1909">
                  <c:v>-0.04</c:v>
                </c:pt>
                <c:pt idx="1910">
                  <c:v>-7.5999999999999998E-2</c:v>
                </c:pt>
                <c:pt idx="1911">
                  <c:v>-8.4000000000000005E-2</c:v>
                </c:pt>
                <c:pt idx="1912">
                  <c:v>-9.1999999999999998E-2</c:v>
                </c:pt>
                <c:pt idx="1913">
                  <c:v>-8.7999999999999995E-2</c:v>
                </c:pt>
                <c:pt idx="1914">
                  <c:v>-8.7999999999999995E-2</c:v>
                </c:pt>
                <c:pt idx="1915">
                  <c:v>-8.7999999999999995E-2</c:v>
                </c:pt>
                <c:pt idx="1916">
                  <c:v>-0.104</c:v>
                </c:pt>
                <c:pt idx="1917">
                  <c:v>-0.112</c:v>
                </c:pt>
                <c:pt idx="1918">
                  <c:v>-0.112</c:v>
                </c:pt>
                <c:pt idx="1919">
                  <c:v>-0.112</c:v>
                </c:pt>
                <c:pt idx="1920">
                  <c:v>-0.11600000000000001</c:v>
                </c:pt>
                <c:pt idx="1921">
                  <c:v>-0.112</c:v>
                </c:pt>
                <c:pt idx="1922">
                  <c:v>-0.11600000000000001</c:v>
                </c:pt>
                <c:pt idx="1923">
                  <c:v>-0.13200000000000001</c:v>
                </c:pt>
                <c:pt idx="1924">
                  <c:v>-0.13200000000000001</c:v>
                </c:pt>
                <c:pt idx="1925">
                  <c:v>-0.14000000000000001</c:v>
                </c:pt>
                <c:pt idx="1926">
                  <c:v>-0.13200000000000001</c:v>
                </c:pt>
                <c:pt idx="1927">
                  <c:v>-0.14000000000000001</c:v>
                </c:pt>
                <c:pt idx="1928">
                  <c:v>-0.13200000000000001</c:v>
                </c:pt>
                <c:pt idx="1929">
                  <c:v>-0.13200000000000001</c:v>
                </c:pt>
                <c:pt idx="1930">
                  <c:v>-0.13200000000000001</c:v>
                </c:pt>
                <c:pt idx="1931">
                  <c:v>-0.128</c:v>
                </c:pt>
                <c:pt idx="1932">
                  <c:v>-0.13600000000000001</c:v>
                </c:pt>
                <c:pt idx="1933">
                  <c:v>-0.128</c:v>
                </c:pt>
                <c:pt idx="1934">
                  <c:v>-0.13200000000000001</c:v>
                </c:pt>
                <c:pt idx="1935">
                  <c:v>-0.124</c:v>
                </c:pt>
                <c:pt idx="1936">
                  <c:v>-0.124</c:v>
                </c:pt>
                <c:pt idx="1937">
                  <c:v>-0.124</c:v>
                </c:pt>
                <c:pt idx="1938">
                  <c:v>-0.124</c:v>
                </c:pt>
                <c:pt idx="1939">
                  <c:v>-0.124</c:v>
                </c:pt>
                <c:pt idx="1940">
                  <c:v>-0.11600000000000001</c:v>
                </c:pt>
                <c:pt idx="1941">
                  <c:v>-0.108</c:v>
                </c:pt>
                <c:pt idx="1942">
                  <c:v>-9.6000000000000002E-2</c:v>
                </c:pt>
                <c:pt idx="1943">
                  <c:v>-9.1999999999999998E-2</c:v>
                </c:pt>
                <c:pt idx="1944">
                  <c:v>-8.7999999999999995E-2</c:v>
                </c:pt>
                <c:pt idx="1945">
                  <c:v>-8.7999999999999995E-2</c:v>
                </c:pt>
                <c:pt idx="1946">
                  <c:v>-8.7999999999999995E-2</c:v>
                </c:pt>
                <c:pt idx="1947">
                  <c:v>-8.7999999999999995E-2</c:v>
                </c:pt>
                <c:pt idx="1948">
                  <c:v>-0.06</c:v>
                </c:pt>
                <c:pt idx="1949">
                  <c:v>-0.06</c:v>
                </c:pt>
                <c:pt idx="1950">
                  <c:v>-0.06</c:v>
                </c:pt>
                <c:pt idx="1951">
                  <c:v>-5.6000000000000001E-2</c:v>
                </c:pt>
                <c:pt idx="1952">
                  <c:v>-5.1999999999999998E-2</c:v>
                </c:pt>
                <c:pt idx="1953">
                  <c:v>-4.8000000000000001E-2</c:v>
                </c:pt>
                <c:pt idx="1954">
                  <c:v>-0.02</c:v>
                </c:pt>
                <c:pt idx="1955">
                  <c:v>-1.2E-2</c:v>
                </c:pt>
                <c:pt idx="1956">
                  <c:v>-1.2E-2</c:v>
                </c:pt>
                <c:pt idx="1957">
                  <c:v>-1.2E-2</c:v>
                </c:pt>
                <c:pt idx="1958">
                  <c:v>-1.2E-2</c:v>
                </c:pt>
                <c:pt idx="1959">
                  <c:v>-1.2E-2</c:v>
                </c:pt>
                <c:pt idx="1960">
                  <c:v>2.8000000000000001E-2</c:v>
                </c:pt>
                <c:pt idx="1961">
                  <c:v>3.5999999999999997E-2</c:v>
                </c:pt>
                <c:pt idx="1962">
                  <c:v>3.5999999999999997E-2</c:v>
                </c:pt>
                <c:pt idx="1963">
                  <c:v>0.04</c:v>
                </c:pt>
                <c:pt idx="1964">
                  <c:v>0.04</c:v>
                </c:pt>
                <c:pt idx="1965">
                  <c:v>0.04</c:v>
                </c:pt>
                <c:pt idx="1966">
                  <c:v>0.06</c:v>
                </c:pt>
                <c:pt idx="1967">
                  <c:v>0.08</c:v>
                </c:pt>
                <c:pt idx="1968">
                  <c:v>0.08</c:v>
                </c:pt>
                <c:pt idx="1969">
                  <c:v>8.4000000000000005E-2</c:v>
                </c:pt>
                <c:pt idx="1970">
                  <c:v>0.08</c:v>
                </c:pt>
                <c:pt idx="1971">
                  <c:v>0.08</c:v>
                </c:pt>
                <c:pt idx="1972">
                  <c:v>8.7999999999999995E-2</c:v>
                </c:pt>
                <c:pt idx="1973">
                  <c:v>0.124</c:v>
                </c:pt>
                <c:pt idx="1974">
                  <c:v>0.128</c:v>
                </c:pt>
                <c:pt idx="1975">
                  <c:v>0.12</c:v>
                </c:pt>
                <c:pt idx="1976">
                  <c:v>0.128</c:v>
                </c:pt>
                <c:pt idx="1977">
                  <c:v>0.128</c:v>
                </c:pt>
                <c:pt idx="1978">
                  <c:v>0.124</c:v>
                </c:pt>
                <c:pt idx="1979">
                  <c:v>0.152</c:v>
                </c:pt>
                <c:pt idx="1980">
                  <c:v>0.152</c:v>
                </c:pt>
                <c:pt idx="1981">
                  <c:v>0.156</c:v>
                </c:pt>
                <c:pt idx="1982">
                  <c:v>0.14799999999999999</c:v>
                </c:pt>
                <c:pt idx="1983">
                  <c:v>0.14799999999999999</c:v>
                </c:pt>
                <c:pt idx="1984">
                  <c:v>0.152</c:v>
                </c:pt>
                <c:pt idx="1985">
                  <c:v>0.16800000000000001</c:v>
                </c:pt>
                <c:pt idx="1986">
                  <c:v>0.17599999999999999</c:v>
                </c:pt>
                <c:pt idx="1987">
                  <c:v>0.18</c:v>
                </c:pt>
                <c:pt idx="1988">
                  <c:v>0.18</c:v>
                </c:pt>
                <c:pt idx="1989">
                  <c:v>0.18</c:v>
                </c:pt>
                <c:pt idx="1990">
                  <c:v>0.17199999999999999</c:v>
                </c:pt>
                <c:pt idx="1991">
                  <c:v>0.17599999999999999</c:v>
                </c:pt>
                <c:pt idx="1992">
                  <c:v>0.17199999999999999</c:v>
                </c:pt>
                <c:pt idx="1993">
                  <c:v>0.16800000000000001</c:v>
                </c:pt>
                <c:pt idx="1994">
                  <c:v>0.16800000000000001</c:v>
                </c:pt>
                <c:pt idx="1995">
                  <c:v>0.17199999999999999</c:v>
                </c:pt>
                <c:pt idx="1996">
                  <c:v>0.16800000000000001</c:v>
                </c:pt>
                <c:pt idx="1997">
                  <c:v>0.17199999999999999</c:v>
                </c:pt>
                <c:pt idx="1998">
                  <c:v>0.16800000000000001</c:v>
                </c:pt>
                <c:pt idx="1999">
                  <c:v>0.16400000000000001</c:v>
                </c:pt>
                <c:pt idx="2000">
                  <c:v>0.16800000000000001</c:v>
                </c:pt>
                <c:pt idx="2001">
                  <c:v>0.16400000000000001</c:v>
                </c:pt>
                <c:pt idx="2002">
                  <c:v>0.16800000000000001</c:v>
                </c:pt>
                <c:pt idx="2003">
                  <c:v>0.16400000000000001</c:v>
                </c:pt>
                <c:pt idx="2004">
                  <c:v>0.14000000000000001</c:v>
                </c:pt>
                <c:pt idx="2005">
                  <c:v>0.14000000000000001</c:v>
                </c:pt>
                <c:pt idx="2006">
                  <c:v>0.13600000000000001</c:v>
                </c:pt>
                <c:pt idx="2007">
                  <c:v>0.13200000000000001</c:v>
                </c:pt>
                <c:pt idx="2008">
                  <c:v>0.13600000000000001</c:v>
                </c:pt>
                <c:pt idx="2009">
                  <c:v>0.13600000000000001</c:v>
                </c:pt>
                <c:pt idx="2010">
                  <c:v>0.112</c:v>
                </c:pt>
                <c:pt idx="2011">
                  <c:v>0.112</c:v>
                </c:pt>
                <c:pt idx="2012">
                  <c:v>0.108</c:v>
                </c:pt>
                <c:pt idx="2013">
                  <c:v>0.104</c:v>
                </c:pt>
                <c:pt idx="2014">
                  <c:v>0.104</c:v>
                </c:pt>
                <c:pt idx="2015">
                  <c:v>0.108</c:v>
                </c:pt>
                <c:pt idx="2016">
                  <c:v>0.08</c:v>
                </c:pt>
                <c:pt idx="2017">
                  <c:v>6.8000000000000005E-2</c:v>
                </c:pt>
                <c:pt idx="2018">
                  <c:v>0.06</c:v>
                </c:pt>
                <c:pt idx="2019">
                  <c:v>6.4000000000000001E-2</c:v>
                </c:pt>
                <c:pt idx="2020">
                  <c:v>5.6000000000000001E-2</c:v>
                </c:pt>
                <c:pt idx="2021">
                  <c:v>6.4000000000000001E-2</c:v>
                </c:pt>
                <c:pt idx="2022">
                  <c:v>5.6000000000000001E-2</c:v>
                </c:pt>
                <c:pt idx="2023">
                  <c:v>1.6E-2</c:v>
                </c:pt>
                <c:pt idx="2024">
                  <c:v>0.02</c:v>
                </c:pt>
                <c:pt idx="2025">
                  <c:v>1.6E-2</c:v>
                </c:pt>
                <c:pt idx="2026">
                  <c:v>1.6E-2</c:v>
                </c:pt>
                <c:pt idx="2027">
                  <c:v>1.6E-2</c:v>
                </c:pt>
                <c:pt idx="2028">
                  <c:v>1.6E-2</c:v>
                </c:pt>
                <c:pt idx="2029">
                  <c:v>-2.4E-2</c:v>
                </c:pt>
                <c:pt idx="2030">
                  <c:v>-3.2000000000000001E-2</c:v>
                </c:pt>
                <c:pt idx="2031">
                  <c:v>-2.4E-2</c:v>
                </c:pt>
                <c:pt idx="2032">
                  <c:v>-2.4E-2</c:v>
                </c:pt>
                <c:pt idx="2033">
                  <c:v>-3.2000000000000001E-2</c:v>
                </c:pt>
                <c:pt idx="2034">
                  <c:v>-2.8000000000000001E-2</c:v>
                </c:pt>
                <c:pt idx="2035">
                  <c:v>-6.4000000000000001E-2</c:v>
                </c:pt>
                <c:pt idx="2036">
                  <c:v>-6.8000000000000005E-2</c:v>
                </c:pt>
                <c:pt idx="2037">
                  <c:v>-7.5999999999999998E-2</c:v>
                </c:pt>
                <c:pt idx="2038">
                  <c:v>-7.1999999999999995E-2</c:v>
                </c:pt>
                <c:pt idx="2039">
                  <c:v>-7.1999999999999995E-2</c:v>
                </c:pt>
                <c:pt idx="2040">
                  <c:v>-6.8000000000000005E-2</c:v>
                </c:pt>
                <c:pt idx="2041">
                  <c:v>-8.4000000000000005E-2</c:v>
                </c:pt>
                <c:pt idx="2042">
                  <c:v>-9.6000000000000002E-2</c:v>
                </c:pt>
                <c:pt idx="2043">
                  <c:v>-0.104</c:v>
                </c:pt>
                <c:pt idx="2044">
                  <c:v>-9.6000000000000002E-2</c:v>
                </c:pt>
                <c:pt idx="2045">
                  <c:v>-0.1</c:v>
                </c:pt>
                <c:pt idx="2046">
                  <c:v>-8.7999999999999995E-2</c:v>
                </c:pt>
                <c:pt idx="2047">
                  <c:v>-0.1</c:v>
                </c:pt>
                <c:pt idx="2048">
                  <c:v>-0.12</c:v>
                </c:pt>
                <c:pt idx="2049">
                  <c:v>-0.124</c:v>
                </c:pt>
                <c:pt idx="2050">
                  <c:v>-0.124</c:v>
                </c:pt>
                <c:pt idx="2051">
                  <c:v>-0.124</c:v>
                </c:pt>
                <c:pt idx="2052">
                  <c:v>-0.124</c:v>
                </c:pt>
                <c:pt idx="2053">
                  <c:v>-0.124</c:v>
                </c:pt>
                <c:pt idx="2054">
                  <c:v>-0.13200000000000001</c:v>
                </c:pt>
                <c:pt idx="2055">
                  <c:v>-0.124</c:v>
                </c:pt>
                <c:pt idx="2056">
                  <c:v>-0.128</c:v>
                </c:pt>
                <c:pt idx="2057">
                  <c:v>-0.128</c:v>
                </c:pt>
                <c:pt idx="2058">
                  <c:v>-0.124</c:v>
                </c:pt>
                <c:pt idx="2059">
                  <c:v>-0.128</c:v>
                </c:pt>
                <c:pt idx="2060">
                  <c:v>-0.124</c:v>
                </c:pt>
                <c:pt idx="2061">
                  <c:v>-0.13600000000000001</c:v>
                </c:pt>
                <c:pt idx="2062">
                  <c:v>-0.13200000000000001</c:v>
                </c:pt>
                <c:pt idx="2063">
                  <c:v>-0.13200000000000001</c:v>
                </c:pt>
                <c:pt idx="2064">
                  <c:v>-0.13200000000000001</c:v>
                </c:pt>
                <c:pt idx="2065">
                  <c:v>-0.13200000000000001</c:v>
                </c:pt>
                <c:pt idx="2066">
                  <c:v>-0.124</c:v>
                </c:pt>
                <c:pt idx="2067">
                  <c:v>-0.108</c:v>
                </c:pt>
                <c:pt idx="2068">
                  <c:v>-0.104</c:v>
                </c:pt>
                <c:pt idx="2069">
                  <c:v>-0.11600000000000001</c:v>
                </c:pt>
                <c:pt idx="2070">
                  <c:v>-0.112</c:v>
                </c:pt>
                <c:pt idx="2071">
                  <c:v>-0.104</c:v>
                </c:pt>
                <c:pt idx="2072">
                  <c:v>-0.104</c:v>
                </c:pt>
                <c:pt idx="2073">
                  <c:v>-8.7999999999999995E-2</c:v>
                </c:pt>
                <c:pt idx="2074">
                  <c:v>-9.1999999999999998E-2</c:v>
                </c:pt>
                <c:pt idx="2075">
                  <c:v>-8.7999999999999995E-2</c:v>
                </c:pt>
                <c:pt idx="2076">
                  <c:v>-8.7999999999999995E-2</c:v>
                </c:pt>
                <c:pt idx="2077">
                  <c:v>-8.7999999999999995E-2</c:v>
                </c:pt>
                <c:pt idx="2078">
                  <c:v>-8.7999999999999995E-2</c:v>
                </c:pt>
                <c:pt idx="2079">
                  <c:v>-5.1999999999999998E-2</c:v>
                </c:pt>
                <c:pt idx="2080">
                  <c:v>-4.8000000000000001E-2</c:v>
                </c:pt>
                <c:pt idx="2081">
                  <c:v>-5.1999999999999998E-2</c:v>
                </c:pt>
                <c:pt idx="2082">
                  <c:v>-4.3999999999999997E-2</c:v>
                </c:pt>
                <c:pt idx="2083">
                  <c:v>-5.1999999999999998E-2</c:v>
                </c:pt>
                <c:pt idx="2084">
                  <c:v>-5.6000000000000001E-2</c:v>
                </c:pt>
                <c:pt idx="2085">
                  <c:v>-2.4E-2</c:v>
                </c:pt>
                <c:pt idx="2086">
                  <c:v>-1.2E-2</c:v>
                </c:pt>
                <c:pt idx="2087">
                  <c:v>-1.2E-2</c:v>
                </c:pt>
                <c:pt idx="2088">
                  <c:v>-8.0000000000000002E-3</c:v>
                </c:pt>
                <c:pt idx="2089">
                  <c:v>-1.2E-2</c:v>
                </c:pt>
                <c:pt idx="2090">
                  <c:v>-4.0000000000000001E-3</c:v>
                </c:pt>
                <c:pt idx="2091">
                  <c:v>8.0000000000000002E-3</c:v>
                </c:pt>
                <c:pt idx="2092">
                  <c:v>3.2000000000000001E-2</c:v>
                </c:pt>
                <c:pt idx="2093">
                  <c:v>2.8000000000000001E-2</c:v>
                </c:pt>
                <c:pt idx="2094">
                  <c:v>2.8000000000000001E-2</c:v>
                </c:pt>
                <c:pt idx="2095">
                  <c:v>2.8000000000000001E-2</c:v>
                </c:pt>
                <c:pt idx="2096">
                  <c:v>3.2000000000000001E-2</c:v>
                </c:pt>
                <c:pt idx="2097">
                  <c:v>3.5999999999999997E-2</c:v>
                </c:pt>
                <c:pt idx="2098">
                  <c:v>7.1999999999999995E-2</c:v>
                </c:pt>
                <c:pt idx="2099">
                  <c:v>6.4000000000000001E-2</c:v>
                </c:pt>
                <c:pt idx="2100">
                  <c:v>7.1999999999999995E-2</c:v>
                </c:pt>
                <c:pt idx="2101">
                  <c:v>6.8000000000000005E-2</c:v>
                </c:pt>
                <c:pt idx="2102">
                  <c:v>7.1999999999999995E-2</c:v>
                </c:pt>
                <c:pt idx="2103">
                  <c:v>6.8000000000000005E-2</c:v>
                </c:pt>
                <c:pt idx="2104">
                  <c:v>8.7999999999999995E-2</c:v>
                </c:pt>
                <c:pt idx="2105">
                  <c:v>9.1999999999999998E-2</c:v>
                </c:pt>
                <c:pt idx="2106">
                  <c:v>9.6000000000000002E-2</c:v>
                </c:pt>
                <c:pt idx="2107">
                  <c:v>9.1999999999999998E-2</c:v>
                </c:pt>
                <c:pt idx="2108">
                  <c:v>9.1999999999999998E-2</c:v>
                </c:pt>
                <c:pt idx="2109">
                  <c:v>9.1999999999999998E-2</c:v>
                </c:pt>
                <c:pt idx="2110">
                  <c:v>0.11600000000000001</c:v>
                </c:pt>
                <c:pt idx="2111">
                  <c:v>0.12</c:v>
                </c:pt>
                <c:pt idx="2112">
                  <c:v>0.12</c:v>
                </c:pt>
                <c:pt idx="2113">
                  <c:v>0.124</c:v>
                </c:pt>
                <c:pt idx="2114">
                  <c:v>0.12</c:v>
                </c:pt>
                <c:pt idx="2115">
                  <c:v>0.12</c:v>
                </c:pt>
                <c:pt idx="2116">
                  <c:v>0.124</c:v>
                </c:pt>
                <c:pt idx="2117">
                  <c:v>0.12</c:v>
                </c:pt>
                <c:pt idx="2118">
                  <c:v>0.128</c:v>
                </c:pt>
                <c:pt idx="2119">
                  <c:v>0.124</c:v>
                </c:pt>
                <c:pt idx="2120">
                  <c:v>0.12</c:v>
                </c:pt>
                <c:pt idx="2121">
                  <c:v>0.12</c:v>
                </c:pt>
                <c:pt idx="2122">
                  <c:v>0.124</c:v>
                </c:pt>
                <c:pt idx="2123">
                  <c:v>0.128</c:v>
                </c:pt>
                <c:pt idx="2124">
                  <c:v>0.128</c:v>
                </c:pt>
                <c:pt idx="2125">
                  <c:v>0.124</c:v>
                </c:pt>
                <c:pt idx="2126">
                  <c:v>0.128</c:v>
                </c:pt>
                <c:pt idx="2127">
                  <c:v>0.12</c:v>
                </c:pt>
                <c:pt idx="2128">
                  <c:v>0.128</c:v>
                </c:pt>
                <c:pt idx="2129">
                  <c:v>0.104</c:v>
                </c:pt>
                <c:pt idx="2130">
                  <c:v>0.104</c:v>
                </c:pt>
                <c:pt idx="2131">
                  <c:v>0.112</c:v>
                </c:pt>
                <c:pt idx="2132">
                  <c:v>0.108</c:v>
                </c:pt>
                <c:pt idx="2133">
                  <c:v>0.108</c:v>
                </c:pt>
                <c:pt idx="2134">
                  <c:v>0.1</c:v>
                </c:pt>
                <c:pt idx="2135">
                  <c:v>8.4000000000000005E-2</c:v>
                </c:pt>
                <c:pt idx="2136">
                  <c:v>8.7999999999999995E-2</c:v>
                </c:pt>
                <c:pt idx="2137">
                  <c:v>8.4000000000000005E-2</c:v>
                </c:pt>
                <c:pt idx="2138">
                  <c:v>8.4000000000000005E-2</c:v>
                </c:pt>
                <c:pt idx="2139">
                  <c:v>8.4000000000000005E-2</c:v>
                </c:pt>
                <c:pt idx="2140">
                  <c:v>8.7999999999999995E-2</c:v>
                </c:pt>
                <c:pt idx="2141">
                  <c:v>6.8000000000000005E-2</c:v>
                </c:pt>
                <c:pt idx="2142">
                  <c:v>5.1999999999999998E-2</c:v>
                </c:pt>
                <c:pt idx="2143">
                  <c:v>5.6000000000000001E-2</c:v>
                </c:pt>
                <c:pt idx="2144">
                  <c:v>5.1999999999999998E-2</c:v>
                </c:pt>
                <c:pt idx="2145">
                  <c:v>5.1999999999999998E-2</c:v>
                </c:pt>
                <c:pt idx="2146">
                  <c:v>5.1999999999999998E-2</c:v>
                </c:pt>
                <c:pt idx="2147">
                  <c:v>4.8000000000000001E-2</c:v>
                </c:pt>
                <c:pt idx="2148">
                  <c:v>2.4E-2</c:v>
                </c:pt>
                <c:pt idx="2149">
                  <c:v>0.02</c:v>
                </c:pt>
                <c:pt idx="2150">
                  <c:v>0.02</c:v>
                </c:pt>
                <c:pt idx="2151">
                  <c:v>0.02</c:v>
                </c:pt>
                <c:pt idx="2152">
                  <c:v>1.6E-2</c:v>
                </c:pt>
                <c:pt idx="2153">
                  <c:v>1.6E-2</c:v>
                </c:pt>
                <c:pt idx="2154">
                  <c:v>-8.0000000000000002E-3</c:v>
                </c:pt>
                <c:pt idx="2155">
                  <c:v>-0.02</c:v>
                </c:pt>
                <c:pt idx="2156">
                  <c:v>-1.2E-2</c:v>
                </c:pt>
                <c:pt idx="2157">
                  <c:v>-1.2E-2</c:v>
                </c:pt>
                <c:pt idx="2158">
                  <c:v>-1.6E-2</c:v>
                </c:pt>
                <c:pt idx="2159">
                  <c:v>-0.02</c:v>
                </c:pt>
                <c:pt idx="2160">
                  <c:v>-4.3999999999999997E-2</c:v>
                </c:pt>
                <c:pt idx="2161">
                  <c:v>-5.6000000000000001E-2</c:v>
                </c:pt>
                <c:pt idx="2162">
                  <c:v>-5.6000000000000001E-2</c:v>
                </c:pt>
                <c:pt idx="2163">
                  <c:v>-5.6000000000000001E-2</c:v>
                </c:pt>
                <c:pt idx="2164">
                  <c:v>-5.1999999999999998E-2</c:v>
                </c:pt>
                <c:pt idx="2165">
                  <c:v>-0.06</c:v>
                </c:pt>
                <c:pt idx="2166">
                  <c:v>-6.8000000000000005E-2</c:v>
                </c:pt>
                <c:pt idx="2167">
                  <c:v>-0.08</c:v>
                </c:pt>
                <c:pt idx="2168">
                  <c:v>-0.08</c:v>
                </c:pt>
                <c:pt idx="2169">
                  <c:v>-0.08</c:v>
                </c:pt>
                <c:pt idx="2170">
                  <c:v>-0.08</c:v>
                </c:pt>
                <c:pt idx="2171">
                  <c:v>-8.4000000000000005E-2</c:v>
                </c:pt>
                <c:pt idx="2172">
                  <c:v>-8.7999999999999995E-2</c:v>
                </c:pt>
                <c:pt idx="2173">
                  <c:v>-0.104</c:v>
                </c:pt>
                <c:pt idx="2174">
                  <c:v>-0.104</c:v>
                </c:pt>
                <c:pt idx="2175">
                  <c:v>-0.108</c:v>
                </c:pt>
                <c:pt idx="2176">
                  <c:v>-0.104</c:v>
                </c:pt>
                <c:pt idx="2177">
                  <c:v>-0.104</c:v>
                </c:pt>
                <c:pt idx="2178">
                  <c:v>-0.108</c:v>
                </c:pt>
                <c:pt idx="2179">
                  <c:v>-0.11600000000000001</c:v>
                </c:pt>
                <c:pt idx="2180">
                  <c:v>-0.11600000000000001</c:v>
                </c:pt>
                <c:pt idx="2181">
                  <c:v>-0.112</c:v>
                </c:pt>
                <c:pt idx="2182">
                  <c:v>-0.11600000000000001</c:v>
                </c:pt>
                <c:pt idx="2183">
                  <c:v>-0.112</c:v>
                </c:pt>
                <c:pt idx="2184">
                  <c:v>-0.112</c:v>
                </c:pt>
                <c:pt idx="2185">
                  <c:v>-0.12</c:v>
                </c:pt>
                <c:pt idx="2186">
                  <c:v>-0.124</c:v>
                </c:pt>
                <c:pt idx="2187">
                  <c:v>-0.124</c:v>
                </c:pt>
                <c:pt idx="2188">
                  <c:v>-0.124</c:v>
                </c:pt>
                <c:pt idx="2189">
                  <c:v>-0.124</c:v>
                </c:pt>
                <c:pt idx="2190">
                  <c:v>-0.124</c:v>
                </c:pt>
                <c:pt idx="2191">
                  <c:v>-0.11600000000000001</c:v>
                </c:pt>
                <c:pt idx="2192">
                  <c:v>-0.112</c:v>
                </c:pt>
                <c:pt idx="2193">
                  <c:v>-0.108</c:v>
                </c:pt>
                <c:pt idx="2194">
                  <c:v>-0.11600000000000001</c:v>
                </c:pt>
                <c:pt idx="2195">
                  <c:v>-0.11600000000000001</c:v>
                </c:pt>
                <c:pt idx="2196">
                  <c:v>-0.112</c:v>
                </c:pt>
                <c:pt idx="2197">
                  <c:v>-0.108</c:v>
                </c:pt>
                <c:pt idx="2198">
                  <c:v>-9.6000000000000002E-2</c:v>
                </c:pt>
                <c:pt idx="2199">
                  <c:v>-9.6000000000000002E-2</c:v>
                </c:pt>
                <c:pt idx="2200">
                  <c:v>-9.1999999999999998E-2</c:v>
                </c:pt>
                <c:pt idx="2201">
                  <c:v>-0.104</c:v>
                </c:pt>
                <c:pt idx="2202">
                  <c:v>-0.1</c:v>
                </c:pt>
                <c:pt idx="2203">
                  <c:v>-0.1</c:v>
                </c:pt>
                <c:pt idx="2204">
                  <c:v>-7.1999999999999995E-2</c:v>
                </c:pt>
                <c:pt idx="2205">
                  <c:v>-7.5999999999999998E-2</c:v>
                </c:pt>
                <c:pt idx="2206">
                  <c:v>-7.1999999999999995E-2</c:v>
                </c:pt>
                <c:pt idx="2207">
                  <c:v>-7.1999999999999995E-2</c:v>
                </c:pt>
                <c:pt idx="2208">
                  <c:v>-7.1999999999999995E-2</c:v>
                </c:pt>
                <c:pt idx="2209">
                  <c:v>-7.1999999999999995E-2</c:v>
                </c:pt>
                <c:pt idx="2210">
                  <c:v>-5.6000000000000001E-2</c:v>
                </c:pt>
                <c:pt idx="2211">
                  <c:v>-4.8000000000000001E-2</c:v>
                </c:pt>
                <c:pt idx="2212">
                  <c:v>-4.3999999999999997E-2</c:v>
                </c:pt>
                <c:pt idx="2213">
                  <c:v>-4.3999999999999997E-2</c:v>
                </c:pt>
                <c:pt idx="2214">
                  <c:v>-4.3999999999999997E-2</c:v>
                </c:pt>
                <c:pt idx="2215">
                  <c:v>-4.3999999999999997E-2</c:v>
                </c:pt>
                <c:pt idx="2216">
                  <c:v>-2.8000000000000001E-2</c:v>
                </c:pt>
                <c:pt idx="2217">
                  <c:v>-0.02</c:v>
                </c:pt>
                <c:pt idx="2218">
                  <c:v>-0.02</c:v>
                </c:pt>
                <c:pt idx="2219">
                  <c:v>-1.2E-2</c:v>
                </c:pt>
                <c:pt idx="2220">
                  <c:v>-0.02</c:v>
                </c:pt>
                <c:pt idx="2221">
                  <c:v>-1.6E-2</c:v>
                </c:pt>
                <c:pt idx="2222">
                  <c:v>-1.6E-2</c:v>
                </c:pt>
                <c:pt idx="2223">
                  <c:v>1.6E-2</c:v>
                </c:pt>
                <c:pt idx="2224">
                  <c:v>1.6E-2</c:v>
                </c:pt>
                <c:pt idx="2225">
                  <c:v>1.6E-2</c:v>
                </c:pt>
                <c:pt idx="2226">
                  <c:v>1.2E-2</c:v>
                </c:pt>
                <c:pt idx="2227">
                  <c:v>0.02</c:v>
                </c:pt>
                <c:pt idx="2228">
                  <c:v>1.6E-2</c:v>
                </c:pt>
                <c:pt idx="2229">
                  <c:v>0.04</c:v>
                </c:pt>
                <c:pt idx="2230">
                  <c:v>0.04</c:v>
                </c:pt>
                <c:pt idx="2231">
                  <c:v>0.04</c:v>
                </c:pt>
                <c:pt idx="2232">
                  <c:v>4.3999999999999997E-2</c:v>
                </c:pt>
                <c:pt idx="2233">
                  <c:v>0.04</c:v>
                </c:pt>
                <c:pt idx="2234">
                  <c:v>0.04</c:v>
                </c:pt>
                <c:pt idx="2235">
                  <c:v>6.8000000000000005E-2</c:v>
                </c:pt>
                <c:pt idx="2236">
                  <c:v>6.4000000000000001E-2</c:v>
                </c:pt>
                <c:pt idx="2237">
                  <c:v>6.8000000000000005E-2</c:v>
                </c:pt>
                <c:pt idx="2238">
                  <c:v>6.8000000000000005E-2</c:v>
                </c:pt>
                <c:pt idx="2239">
                  <c:v>6.8000000000000005E-2</c:v>
                </c:pt>
                <c:pt idx="2240">
                  <c:v>6.8000000000000005E-2</c:v>
                </c:pt>
                <c:pt idx="2241">
                  <c:v>7.1999999999999995E-2</c:v>
                </c:pt>
                <c:pt idx="2242">
                  <c:v>7.5999999999999998E-2</c:v>
                </c:pt>
                <c:pt idx="2243">
                  <c:v>7.5999999999999998E-2</c:v>
                </c:pt>
                <c:pt idx="2244">
                  <c:v>7.5999999999999998E-2</c:v>
                </c:pt>
                <c:pt idx="2245">
                  <c:v>7.5999999999999998E-2</c:v>
                </c:pt>
                <c:pt idx="2246">
                  <c:v>7.5999999999999998E-2</c:v>
                </c:pt>
                <c:pt idx="2247">
                  <c:v>7.5999999999999998E-2</c:v>
                </c:pt>
                <c:pt idx="2248">
                  <c:v>8.4000000000000005E-2</c:v>
                </c:pt>
                <c:pt idx="2249">
                  <c:v>0.08</c:v>
                </c:pt>
                <c:pt idx="2250">
                  <c:v>8.7999999999999995E-2</c:v>
                </c:pt>
                <c:pt idx="2251">
                  <c:v>8.7999999999999995E-2</c:v>
                </c:pt>
                <c:pt idx="2252">
                  <c:v>8.4000000000000005E-2</c:v>
                </c:pt>
                <c:pt idx="2253">
                  <c:v>8.4000000000000005E-2</c:v>
                </c:pt>
                <c:pt idx="2254">
                  <c:v>7.5999999999999998E-2</c:v>
                </c:pt>
                <c:pt idx="2255">
                  <c:v>7.5999999999999998E-2</c:v>
                </c:pt>
                <c:pt idx="2256">
                  <c:v>7.1999999999999995E-2</c:v>
                </c:pt>
                <c:pt idx="2257">
                  <c:v>8.4000000000000005E-2</c:v>
                </c:pt>
                <c:pt idx="2258">
                  <c:v>7.5999999999999998E-2</c:v>
                </c:pt>
                <c:pt idx="2259">
                  <c:v>7.5999999999999998E-2</c:v>
                </c:pt>
                <c:pt idx="2260">
                  <c:v>6.8000000000000005E-2</c:v>
                </c:pt>
                <c:pt idx="2261">
                  <c:v>6.8000000000000005E-2</c:v>
                </c:pt>
                <c:pt idx="2262">
                  <c:v>6.8000000000000005E-2</c:v>
                </c:pt>
                <c:pt idx="2263">
                  <c:v>6.8000000000000005E-2</c:v>
                </c:pt>
                <c:pt idx="2264">
                  <c:v>6.8000000000000005E-2</c:v>
                </c:pt>
                <c:pt idx="2265">
                  <c:v>7.5999999999999998E-2</c:v>
                </c:pt>
                <c:pt idx="2266">
                  <c:v>5.1999999999999998E-2</c:v>
                </c:pt>
                <c:pt idx="2267">
                  <c:v>4.3999999999999997E-2</c:v>
                </c:pt>
                <c:pt idx="2268">
                  <c:v>4.3999999999999997E-2</c:v>
                </c:pt>
                <c:pt idx="2269">
                  <c:v>4.8000000000000001E-2</c:v>
                </c:pt>
                <c:pt idx="2270">
                  <c:v>4.8000000000000001E-2</c:v>
                </c:pt>
                <c:pt idx="2271">
                  <c:v>4.8000000000000001E-2</c:v>
                </c:pt>
                <c:pt idx="2272">
                  <c:v>0.04</c:v>
                </c:pt>
                <c:pt idx="2273">
                  <c:v>2.4E-2</c:v>
                </c:pt>
                <c:pt idx="2274">
                  <c:v>1.6E-2</c:v>
                </c:pt>
                <c:pt idx="2275">
                  <c:v>2.4E-2</c:v>
                </c:pt>
                <c:pt idx="2276">
                  <c:v>2.8000000000000001E-2</c:v>
                </c:pt>
                <c:pt idx="2277">
                  <c:v>0.02</c:v>
                </c:pt>
                <c:pt idx="2278">
                  <c:v>2.4E-2</c:v>
                </c:pt>
                <c:pt idx="2279">
                  <c:v>0</c:v>
                </c:pt>
                <c:pt idx="2280">
                  <c:v>-4.0000000000000001E-3</c:v>
                </c:pt>
                <c:pt idx="2281">
                  <c:v>0</c:v>
                </c:pt>
                <c:pt idx="2282">
                  <c:v>-1.2E-2</c:v>
                </c:pt>
                <c:pt idx="2283">
                  <c:v>0</c:v>
                </c:pt>
                <c:pt idx="2284">
                  <c:v>-1.2E-2</c:v>
                </c:pt>
                <c:pt idx="2285">
                  <c:v>-0.02</c:v>
                </c:pt>
                <c:pt idx="2286">
                  <c:v>-2.8000000000000001E-2</c:v>
                </c:pt>
                <c:pt idx="2287">
                  <c:v>-2.8000000000000001E-2</c:v>
                </c:pt>
                <c:pt idx="2288">
                  <c:v>-3.2000000000000001E-2</c:v>
                </c:pt>
                <c:pt idx="2289">
                  <c:v>-3.2000000000000001E-2</c:v>
                </c:pt>
                <c:pt idx="2290">
                  <c:v>-2.8000000000000001E-2</c:v>
                </c:pt>
                <c:pt idx="2291">
                  <c:v>-4.8000000000000001E-2</c:v>
                </c:pt>
                <c:pt idx="2292">
                  <c:v>-0.06</c:v>
                </c:pt>
                <c:pt idx="2293">
                  <c:v>-5.6000000000000001E-2</c:v>
                </c:pt>
                <c:pt idx="2294">
                  <c:v>-5.6000000000000001E-2</c:v>
                </c:pt>
                <c:pt idx="2295">
                  <c:v>-5.6000000000000001E-2</c:v>
                </c:pt>
                <c:pt idx="2296">
                  <c:v>-5.6000000000000001E-2</c:v>
                </c:pt>
                <c:pt idx="2297">
                  <c:v>-5.6000000000000001E-2</c:v>
                </c:pt>
                <c:pt idx="2298">
                  <c:v>-7.5999999999999998E-2</c:v>
                </c:pt>
                <c:pt idx="2299">
                  <c:v>-0.08</c:v>
                </c:pt>
                <c:pt idx="2300">
                  <c:v>-0.08</c:v>
                </c:pt>
                <c:pt idx="2301">
                  <c:v>-0.08</c:v>
                </c:pt>
                <c:pt idx="2302">
                  <c:v>-7.1999999999999995E-2</c:v>
                </c:pt>
                <c:pt idx="2303">
                  <c:v>-0.08</c:v>
                </c:pt>
                <c:pt idx="2304">
                  <c:v>-8.4000000000000005E-2</c:v>
                </c:pt>
                <c:pt idx="2305">
                  <c:v>-9.1999999999999998E-2</c:v>
                </c:pt>
                <c:pt idx="2306">
                  <c:v>-9.6000000000000002E-2</c:v>
                </c:pt>
                <c:pt idx="2307">
                  <c:v>-9.1999999999999998E-2</c:v>
                </c:pt>
                <c:pt idx="2308">
                  <c:v>-9.1999999999999998E-2</c:v>
                </c:pt>
                <c:pt idx="2309">
                  <c:v>-8.7999999999999995E-2</c:v>
                </c:pt>
                <c:pt idx="2310">
                  <c:v>-0.104</c:v>
                </c:pt>
                <c:pt idx="2311">
                  <c:v>-0.108</c:v>
                </c:pt>
                <c:pt idx="2312">
                  <c:v>-0.108</c:v>
                </c:pt>
                <c:pt idx="2313">
                  <c:v>-0.104</c:v>
                </c:pt>
                <c:pt idx="2314">
                  <c:v>-0.104</c:v>
                </c:pt>
                <c:pt idx="2315">
                  <c:v>-0.108</c:v>
                </c:pt>
                <c:pt idx="2316">
                  <c:v>-0.104</c:v>
                </c:pt>
                <c:pt idx="2317">
                  <c:v>-0.104</c:v>
                </c:pt>
                <c:pt idx="2318">
                  <c:v>-0.1</c:v>
                </c:pt>
                <c:pt idx="2319">
                  <c:v>-0.1</c:v>
                </c:pt>
                <c:pt idx="2320">
                  <c:v>-0.104</c:v>
                </c:pt>
                <c:pt idx="2321">
                  <c:v>-0.108</c:v>
                </c:pt>
                <c:pt idx="2322">
                  <c:v>-9.6000000000000002E-2</c:v>
                </c:pt>
                <c:pt idx="2323">
                  <c:v>-0.104</c:v>
                </c:pt>
                <c:pt idx="2324">
                  <c:v>-9.6000000000000002E-2</c:v>
                </c:pt>
                <c:pt idx="2325">
                  <c:v>-0.1</c:v>
                </c:pt>
                <c:pt idx="2326">
                  <c:v>-0.1</c:v>
                </c:pt>
                <c:pt idx="2327">
                  <c:v>-0.108</c:v>
                </c:pt>
                <c:pt idx="2328">
                  <c:v>-0.1</c:v>
                </c:pt>
                <c:pt idx="2329">
                  <c:v>-8.7999999999999995E-2</c:v>
                </c:pt>
                <c:pt idx="2330">
                  <c:v>-9.1999999999999998E-2</c:v>
                </c:pt>
                <c:pt idx="2331">
                  <c:v>-8.7999999999999995E-2</c:v>
                </c:pt>
                <c:pt idx="2332">
                  <c:v>-8.7999999999999995E-2</c:v>
                </c:pt>
                <c:pt idx="2333">
                  <c:v>-8.4000000000000005E-2</c:v>
                </c:pt>
                <c:pt idx="2334">
                  <c:v>-8.7999999999999995E-2</c:v>
                </c:pt>
                <c:pt idx="2335">
                  <c:v>-7.1999999999999995E-2</c:v>
                </c:pt>
                <c:pt idx="2336">
                  <c:v>-7.1999999999999995E-2</c:v>
                </c:pt>
                <c:pt idx="2337">
                  <c:v>-7.1999999999999995E-2</c:v>
                </c:pt>
                <c:pt idx="2338">
                  <c:v>-7.5999999999999998E-2</c:v>
                </c:pt>
                <c:pt idx="2339">
                  <c:v>-7.1999999999999995E-2</c:v>
                </c:pt>
                <c:pt idx="2340">
                  <c:v>-0.08</c:v>
                </c:pt>
                <c:pt idx="2341">
                  <c:v>-6.4000000000000001E-2</c:v>
                </c:pt>
                <c:pt idx="2342">
                  <c:v>-4.8000000000000001E-2</c:v>
                </c:pt>
                <c:pt idx="2343">
                  <c:v>-4.8000000000000001E-2</c:v>
                </c:pt>
                <c:pt idx="2344">
                  <c:v>-5.1999999999999998E-2</c:v>
                </c:pt>
                <c:pt idx="2345">
                  <c:v>-4.3999999999999997E-2</c:v>
                </c:pt>
                <c:pt idx="2346">
                  <c:v>-5.1999999999999998E-2</c:v>
                </c:pt>
                <c:pt idx="2347">
                  <c:v>-4.8000000000000001E-2</c:v>
                </c:pt>
                <c:pt idx="2348">
                  <c:v>-3.2000000000000001E-2</c:v>
                </c:pt>
                <c:pt idx="2349">
                  <c:v>-3.2000000000000001E-2</c:v>
                </c:pt>
                <c:pt idx="2350">
                  <c:v>-2.8000000000000001E-2</c:v>
                </c:pt>
                <c:pt idx="2351">
                  <c:v>-2.8000000000000001E-2</c:v>
                </c:pt>
                <c:pt idx="2352">
                  <c:v>-2.8000000000000001E-2</c:v>
                </c:pt>
                <c:pt idx="2353">
                  <c:v>-3.2000000000000001E-2</c:v>
                </c:pt>
                <c:pt idx="2354">
                  <c:v>-4.0000000000000001E-3</c:v>
                </c:pt>
                <c:pt idx="2355">
                  <c:v>-4.0000000000000001E-3</c:v>
                </c:pt>
                <c:pt idx="2356">
                  <c:v>-4.0000000000000001E-3</c:v>
                </c:pt>
                <c:pt idx="2357">
                  <c:v>-4.0000000000000001E-3</c:v>
                </c:pt>
                <c:pt idx="2358">
                  <c:v>0</c:v>
                </c:pt>
                <c:pt idx="2359">
                  <c:v>-1.2E-2</c:v>
                </c:pt>
                <c:pt idx="2360">
                  <c:v>8.0000000000000002E-3</c:v>
                </c:pt>
                <c:pt idx="2361">
                  <c:v>1.6E-2</c:v>
                </c:pt>
                <c:pt idx="2362">
                  <c:v>1.6E-2</c:v>
                </c:pt>
                <c:pt idx="2363">
                  <c:v>1.6E-2</c:v>
                </c:pt>
                <c:pt idx="2364">
                  <c:v>0.02</c:v>
                </c:pt>
                <c:pt idx="2365">
                  <c:v>1.6E-2</c:v>
                </c:pt>
                <c:pt idx="2366">
                  <c:v>2.4E-2</c:v>
                </c:pt>
                <c:pt idx="2367">
                  <c:v>3.2000000000000001E-2</c:v>
                </c:pt>
                <c:pt idx="2368">
                  <c:v>2.4E-2</c:v>
                </c:pt>
                <c:pt idx="2369">
                  <c:v>3.5999999999999997E-2</c:v>
                </c:pt>
                <c:pt idx="2370">
                  <c:v>2.8000000000000001E-2</c:v>
                </c:pt>
                <c:pt idx="2371">
                  <c:v>3.2000000000000001E-2</c:v>
                </c:pt>
                <c:pt idx="2372">
                  <c:v>3.2000000000000001E-2</c:v>
                </c:pt>
                <c:pt idx="2373">
                  <c:v>3.5999999999999997E-2</c:v>
                </c:pt>
                <c:pt idx="2374">
                  <c:v>4.8000000000000001E-2</c:v>
                </c:pt>
                <c:pt idx="2375">
                  <c:v>4.3999999999999997E-2</c:v>
                </c:pt>
                <c:pt idx="2376">
                  <c:v>0.04</c:v>
                </c:pt>
                <c:pt idx="2377">
                  <c:v>4.8000000000000001E-2</c:v>
                </c:pt>
                <c:pt idx="2378">
                  <c:v>4.3999999999999997E-2</c:v>
                </c:pt>
                <c:pt idx="2379">
                  <c:v>0.04</c:v>
                </c:pt>
                <c:pt idx="2380">
                  <c:v>4.3999999999999997E-2</c:v>
                </c:pt>
                <c:pt idx="2381">
                  <c:v>4.8000000000000001E-2</c:v>
                </c:pt>
                <c:pt idx="2382">
                  <c:v>4.8000000000000001E-2</c:v>
                </c:pt>
                <c:pt idx="2383">
                  <c:v>0.04</c:v>
                </c:pt>
                <c:pt idx="2384">
                  <c:v>4.8000000000000001E-2</c:v>
                </c:pt>
                <c:pt idx="2385">
                  <c:v>4.3999999999999997E-2</c:v>
                </c:pt>
                <c:pt idx="2386">
                  <c:v>4.8000000000000001E-2</c:v>
                </c:pt>
                <c:pt idx="2387">
                  <c:v>4.8000000000000001E-2</c:v>
                </c:pt>
                <c:pt idx="2388">
                  <c:v>5.1999999999999998E-2</c:v>
                </c:pt>
                <c:pt idx="2389">
                  <c:v>4.8000000000000001E-2</c:v>
                </c:pt>
                <c:pt idx="2390">
                  <c:v>5.1999999999999998E-2</c:v>
                </c:pt>
                <c:pt idx="2391">
                  <c:v>5.1999999999999998E-2</c:v>
                </c:pt>
                <c:pt idx="2392">
                  <c:v>0.04</c:v>
                </c:pt>
                <c:pt idx="2393">
                  <c:v>0.04</c:v>
                </c:pt>
                <c:pt idx="2394">
                  <c:v>0.04</c:v>
                </c:pt>
                <c:pt idx="2395">
                  <c:v>3.5999999999999997E-2</c:v>
                </c:pt>
                <c:pt idx="2396">
                  <c:v>0.04</c:v>
                </c:pt>
                <c:pt idx="2397">
                  <c:v>3.5999999999999997E-2</c:v>
                </c:pt>
                <c:pt idx="2398">
                  <c:v>3.5999999999999997E-2</c:v>
                </c:pt>
                <c:pt idx="2399">
                  <c:v>2.8000000000000001E-2</c:v>
                </c:pt>
                <c:pt idx="2400">
                  <c:v>2.8000000000000001E-2</c:v>
                </c:pt>
                <c:pt idx="2401">
                  <c:v>3.2000000000000001E-2</c:v>
                </c:pt>
                <c:pt idx="2402">
                  <c:v>3.2000000000000001E-2</c:v>
                </c:pt>
                <c:pt idx="2403">
                  <c:v>2.8000000000000001E-2</c:v>
                </c:pt>
                <c:pt idx="2404">
                  <c:v>1.6E-2</c:v>
                </c:pt>
                <c:pt idx="2405">
                  <c:v>1.6E-2</c:v>
                </c:pt>
                <c:pt idx="2406">
                  <c:v>1.6E-2</c:v>
                </c:pt>
                <c:pt idx="2407">
                  <c:v>1.2E-2</c:v>
                </c:pt>
                <c:pt idx="2408">
                  <c:v>0.02</c:v>
                </c:pt>
                <c:pt idx="2409">
                  <c:v>1.6E-2</c:v>
                </c:pt>
                <c:pt idx="2410">
                  <c:v>4.0000000000000001E-3</c:v>
                </c:pt>
                <c:pt idx="2411">
                  <c:v>0</c:v>
                </c:pt>
                <c:pt idx="2412">
                  <c:v>0</c:v>
                </c:pt>
                <c:pt idx="2413">
                  <c:v>4.0000000000000001E-3</c:v>
                </c:pt>
                <c:pt idx="2414">
                  <c:v>-4.0000000000000001E-3</c:v>
                </c:pt>
                <c:pt idx="2415">
                  <c:v>-8.0000000000000002E-3</c:v>
                </c:pt>
                <c:pt idx="2416">
                  <c:v>-1.2E-2</c:v>
                </c:pt>
                <c:pt idx="2417">
                  <c:v>-0.02</c:v>
                </c:pt>
                <c:pt idx="2418">
                  <c:v>-2.4E-2</c:v>
                </c:pt>
                <c:pt idx="2419">
                  <c:v>-0.02</c:v>
                </c:pt>
                <c:pt idx="2420">
                  <c:v>-2.4E-2</c:v>
                </c:pt>
                <c:pt idx="2421">
                  <c:v>-2.4E-2</c:v>
                </c:pt>
                <c:pt idx="2422">
                  <c:v>-2.8000000000000001E-2</c:v>
                </c:pt>
                <c:pt idx="2423">
                  <c:v>-0.04</c:v>
                </c:pt>
                <c:pt idx="2424">
                  <c:v>-4.3999999999999997E-2</c:v>
                </c:pt>
                <c:pt idx="2425">
                  <c:v>-0.04</c:v>
                </c:pt>
                <c:pt idx="2426">
                  <c:v>-4.3999999999999997E-2</c:v>
                </c:pt>
                <c:pt idx="2427">
                  <c:v>-4.3999999999999997E-2</c:v>
                </c:pt>
                <c:pt idx="2428">
                  <c:v>-0.04</c:v>
                </c:pt>
                <c:pt idx="2429">
                  <c:v>-5.6000000000000001E-2</c:v>
                </c:pt>
                <c:pt idx="2430">
                  <c:v>-5.6000000000000001E-2</c:v>
                </c:pt>
                <c:pt idx="2431">
                  <c:v>-0.06</c:v>
                </c:pt>
                <c:pt idx="2432">
                  <c:v>-0.06</c:v>
                </c:pt>
                <c:pt idx="2433">
                  <c:v>-0.06</c:v>
                </c:pt>
                <c:pt idx="2434">
                  <c:v>-5.6000000000000001E-2</c:v>
                </c:pt>
                <c:pt idx="2435">
                  <c:v>-7.1999999999999995E-2</c:v>
                </c:pt>
                <c:pt idx="2436">
                  <c:v>-0.08</c:v>
                </c:pt>
                <c:pt idx="2437">
                  <c:v>-7.5999999999999998E-2</c:v>
                </c:pt>
                <c:pt idx="2438">
                  <c:v>-7.5999999999999998E-2</c:v>
                </c:pt>
                <c:pt idx="2439">
                  <c:v>-0.08</c:v>
                </c:pt>
                <c:pt idx="2440">
                  <c:v>-0.08</c:v>
                </c:pt>
                <c:pt idx="2441">
                  <c:v>-8.4000000000000005E-2</c:v>
                </c:pt>
                <c:pt idx="2442">
                  <c:v>-8.7999999999999995E-2</c:v>
                </c:pt>
                <c:pt idx="2443">
                  <c:v>-8.4000000000000005E-2</c:v>
                </c:pt>
                <c:pt idx="2444">
                  <c:v>-8.4000000000000005E-2</c:v>
                </c:pt>
                <c:pt idx="2445">
                  <c:v>-0.08</c:v>
                </c:pt>
                <c:pt idx="2446">
                  <c:v>-8.4000000000000005E-2</c:v>
                </c:pt>
                <c:pt idx="2447">
                  <c:v>-9.1999999999999998E-2</c:v>
                </c:pt>
                <c:pt idx="2448">
                  <c:v>-8.7999999999999995E-2</c:v>
                </c:pt>
                <c:pt idx="2449">
                  <c:v>-9.6000000000000002E-2</c:v>
                </c:pt>
                <c:pt idx="2450">
                  <c:v>-8.7999999999999995E-2</c:v>
                </c:pt>
                <c:pt idx="2451">
                  <c:v>-9.6000000000000002E-2</c:v>
                </c:pt>
                <c:pt idx="2452">
                  <c:v>-9.1999999999999998E-2</c:v>
                </c:pt>
                <c:pt idx="2453">
                  <c:v>-9.6000000000000002E-2</c:v>
                </c:pt>
                <c:pt idx="2454">
                  <c:v>-9.1999999999999998E-2</c:v>
                </c:pt>
                <c:pt idx="2455">
                  <c:v>-9.1999999999999998E-2</c:v>
                </c:pt>
                <c:pt idx="2456">
                  <c:v>-9.1999999999999998E-2</c:v>
                </c:pt>
                <c:pt idx="2457">
                  <c:v>-8.7999999999999995E-2</c:v>
                </c:pt>
                <c:pt idx="2458">
                  <c:v>-9.6000000000000002E-2</c:v>
                </c:pt>
                <c:pt idx="2459">
                  <c:v>-9.6000000000000002E-2</c:v>
                </c:pt>
                <c:pt idx="2460">
                  <c:v>-8.7999999999999995E-2</c:v>
                </c:pt>
                <c:pt idx="2461">
                  <c:v>-8.7999999999999995E-2</c:v>
                </c:pt>
                <c:pt idx="2462">
                  <c:v>-8.4000000000000005E-2</c:v>
                </c:pt>
                <c:pt idx="2463">
                  <c:v>-8.4000000000000005E-2</c:v>
                </c:pt>
                <c:pt idx="2464">
                  <c:v>-9.1999999999999998E-2</c:v>
                </c:pt>
                <c:pt idx="2465">
                  <c:v>-8.7999999999999995E-2</c:v>
                </c:pt>
                <c:pt idx="2466">
                  <c:v>-0.08</c:v>
                </c:pt>
                <c:pt idx="2467">
                  <c:v>-0.08</c:v>
                </c:pt>
                <c:pt idx="2468">
                  <c:v>-0.08</c:v>
                </c:pt>
                <c:pt idx="2469">
                  <c:v>-0.08</c:v>
                </c:pt>
                <c:pt idx="2470">
                  <c:v>-7.1999999999999995E-2</c:v>
                </c:pt>
                <c:pt idx="2471">
                  <c:v>-0.08</c:v>
                </c:pt>
                <c:pt idx="2472">
                  <c:v>-7.5999999999999998E-2</c:v>
                </c:pt>
                <c:pt idx="2473">
                  <c:v>-6.4000000000000001E-2</c:v>
                </c:pt>
                <c:pt idx="2474">
                  <c:v>-6.8000000000000005E-2</c:v>
                </c:pt>
                <c:pt idx="2475">
                  <c:v>-6.8000000000000005E-2</c:v>
                </c:pt>
                <c:pt idx="2476">
                  <c:v>-6.4000000000000001E-2</c:v>
                </c:pt>
                <c:pt idx="2477">
                  <c:v>-6.8000000000000005E-2</c:v>
                </c:pt>
                <c:pt idx="2478">
                  <c:v>-6.8000000000000005E-2</c:v>
                </c:pt>
                <c:pt idx="2479">
                  <c:v>-4.8000000000000001E-2</c:v>
                </c:pt>
                <c:pt idx="2480">
                  <c:v>-4.8000000000000001E-2</c:v>
                </c:pt>
                <c:pt idx="2481">
                  <c:v>-4.3999999999999997E-2</c:v>
                </c:pt>
                <c:pt idx="2482">
                  <c:v>-5.1999999999999998E-2</c:v>
                </c:pt>
                <c:pt idx="2483">
                  <c:v>-4.3999999999999997E-2</c:v>
                </c:pt>
                <c:pt idx="2484">
                  <c:v>-4.8000000000000001E-2</c:v>
                </c:pt>
                <c:pt idx="2485">
                  <c:v>-0.04</c:v>
                </c:pt>
                <c:pt idx="2486">
                  <c:v>-3.2000000000000001E-2</c:v>
                </c:pt>
                <c:pt idx="2487">
                  <c:v>-2.8000000000000001E-2</c:v>
                </c:pt>
                <c:pt idx="2488">
                  <c:v>-2.4E-2</c:v>
                </c:pt>
                <c:pt idx="2489">
                  <c:v>-2.8000000000000001E-2</c:v>
                </c:pt>
                <c:pt idx="2490">
                  <c:v>-2.8000000000000001E-2</c:v>
                </c:pt>
                <c:pt idx="2491">
                  <c:v>-2.4E-2</c:v>
                </c:pt>
                <c:pt idx="2492">
                  <c:v>-8.0000000000000002E-3</c:v>
                </c:pt>
                <c:pt idx="2493">
                  <c:v>-8.0000000000000002E-3</c:v>
                </c:pt>
                <c:pt idx="2494">
                  <c:v>-8.0000000000000002E-3</c:v>
                </c:pt>
                <c:pt idx="2495">
                  <c:v>-8.0000000000000002E-3</c:v>
                </c:pt>
                <c:pt idx="2496">
                  <c:v>-8.0000000000000002E-3</c:v>
                </c:pt>
                <c:pt idx="2497">
                  <c:v>-4.0000000000000001E-3</c:v>
                </c:pt>
                <c:pt idx="2498">
                  <c:v>8.0000000000000002E-3</c:v>
                </c:pt>
                <c:pt idx="2499">
                  <c:v>4.0000000000000001E-3</c:v>
                </c:pt>
              </c:numCache>
            </c:numRef>
          </c:val>
          <c:smooth val="0"/>
        </c:ser>
        <c:dLbls>
          <c:showLegendKey val="0"/>
          <c:showVal val="0"/>
          <c:showCatName val="0"/>
          <c:showSerName val="0"/>
          <c:showPercent val="0"/>
          <c:showBubbleSize val="0"/>
        </c:dLbls>
        <c:marker val="1"/>
        <c:smooth val="0"/>
        <c:axId val="44007808"/>
        <c:axId val="44009344"/>
      </c:lineChart>
      <c:catAx>
        <c:axId val="44007808"/>
        <c:scaling>
          <c:orientation val="minMax"/>
        </c:scaling>
        <c:delete val="0"/>
        <c:axPos val="b"/>
        <c:numFmt formatCode="General" sourceLinked="1"/>
        <c:majorTickMark val="out"/>
        <c:minorTickMark val="none"/>
        <c:tickLblPos val="nextTo"/>
        <c:crossAx val="44009344"/>
        <c:crosses val="autoZero"/>
        <c:auto val="1"/>
        <c:lblAlgn val="ctr"/>
        <c:lblOffset val="100"/>
        <c:noMultiLvlLbl val="0"/>
      </c:catAx>
      <c:valAx>
        <c:axId val="44009344"/>
        <c:scaling>
          <c:orientation val="minMax"/>
        </c:scaling>
        <c:delete val="0"/>
        <c:axPos val="l"/>
        <c:majorGridlines/>
        <c:numFmt formatCode="General" sourceLinked="1"/>
        <c:majorTickMark val="out"/>
        <c:minorTickMark val="none"/>
        <c:tickLblPos val="nextTo"/>
        <c:crossAx val="4400780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cat>
            <c:numRef>
              <c:f>F0005MTH!$D:$D</c:f>
              <c:numCache>
                <c:formatCode>0</c:formatCode>
                <c:ptCount val="1048576"/>
                <c:pt idx="0">
                  <c:v>0</c:v>
                </c:pt>
                <c:pt idx="1">
                  <c:v>4.9321299999999999</c:v>
                </c:pt>
                <c:pt idx="2">
                  <c:v>9.8642699999999994</c:v>
                </c:pt>
                <c:pt idx="3">
                  <c:v>14.7964</c:v>
                </c:pt>
                <c:pt idx="4">
                  <c:v>19.728539999999999</c:v>
                </c:pt>
                <c:pt idx="5">
                  <c:v>24.66067</c:v>
                </c:pt>
                <c:pt idx="6">
                  <c:v>29.5928</c:v>
                </c:pt>
                <c:pt idx="7">
                  <c:v>34.524940000000001</c:v>
                </c:pt>
                <c:pt idx="8">
                  <c:v>39.457070000000002</c:v>
                </c:pt>
                <c:pt idx="9">
                  <c:v>44.389200000000002</c:v>
                </c:pt>
                <c:pt idx="10">
                  <c:v>49.321339999999999</c:v>
                </c:pt>
                <c:pt idx="11">
                  <c:v>54.25347</c:v>
                </c:pt>
                <c:pt idx="12">
                  <c:v>59.185609999999997</c:v>
                </c:pt>
                <c:pt idx="13">
                  <c:v>64.117739999999998</c:v>
                </c:pt>
                <c:pt idx="14">
                  <c:v>69.049869999999999</c:v>
                </c:pt>
                <c:pt idx="15">
                  <c:v>73.982010000000002</c:v>
                </c:pt>
                <c:pt idx="16">
                  <c:v>78.914140000000003</c:v>
                </c:pt>
                <c:pt idx="17">
                  <c:v>83.846279999999993</c:v>
                </c:pt>
                <c:pt idx="18">
                  <c:v>88.778409999999994</c:v>
                </c:pt>
                <c:pt idx="19">
                  <c:v>93.710539999999995</c:v>
                </c:pt>
                <c:pt idx="20">
                  <c:v>98.642669999999995</c:v>
                </c:pt>
                <c:pt idx="21">
                  <c:v>103.5748</c:v>
                </c:pt>
                <c:pt idx="22">
                  <c:v>108.50693</c:v>
                </c:pt>
                <c:pt idx="23">
                  <c:v>113.43906</c:v>
                </c:pt>
                <c:pt idx="24">
                  <c:v>118.37119</c:v>
                </c:pt>
                <c:pt idx="25">
                  <c:v>123.30332</c:v>
                </c:pt>
                <c:pt idx="26">
                  <c:v>128.23544999999999</c:v>
                </c:pt>
                <c:pt idx="27">
                  <c:v>133.16757999999999</c:v>
                </c:pt>
                <c:pt idx="28">
                  <c:v>138.09970999999999</c:v>
                </c:pt>
                <c:pt idx="29">
                  <c:v>143.03183999999999</c:v>
                </c:pt>
                <c:pt idx="30">
                  <c:v>147.96396999999999</c:v>
                </c:pt>
                <c:pt idx="31">
                  <c:v>152.89609999999999</c:v>
                </c:pt>
                <c:pt idx="32">
                  <c:v>157.82822999999999</c:v>
                </c:pt>
                <c:pt idx="33">
                  <c:v>162.76035999999999</c:v>
                </c:pt>
                <c:pt idx="34">
                  <c:v>167.69248999999999</c:v>
                </c:pt>
                <c:pt idx="35">
                  <c:v>172.62461999999999</c:v>
                </c:pt>
                <c:pt idx="36">
                  <c:v>177.55674999999999</c:v>
                </c:pt>
                <c:pt idx="37">
                  <c:v>182.48887999999999</c:v>
                </c:pt>
                <c:pt idx="38">
                  <c:v>187.42101</c:v>
                </c:pt>
                <c:pt idx="39">
                  <c:v>192.35314</c:v>
                </c:pt>
                <c:pt idx="40">
                  <c:v>197.28527</c:v>
                </c:pt>
                <c:pt idx="41">
                  <c:v>202.2174</c:v>
                </c:pt>
                <c:pt idx="42">
                  <c:v>207.14953</c:v>
                </c:pt>
                <c:pt idx="43">
                  <c:v>212.08166</c:v>
                </c:pt>
                <c:pt idx="44">
                  <c:v>217.01379</c:v>
                </c:pt>
                <c:pt idx="45">
                  <c:v>221.94592</c:v>
                </c:pt>
                <c:pt idx="46">
                  <c:v>226.87805</c:v>
                </c:pt>
                <c:pt idx="47">
                  <c:v>231.81018</c:v>
                </c:pt>
                <c:pt idx="48">
                  <c:v>236.74231</c:v>
                </c:pt>
                <c:pt idx="49">
                  <c:v>241.67444</c:v>
                </c:pt>
                <c:pt idx="50">
                  <c:v>246.60657</c:v>
                </c:pt>
                <c:pt idx="51">
                  <c:v>251.53870000000001</c:v>
                </c:pt>
                <c:pt idx="52">
                  <c:v>256.47082999999998</c:v>
                </c:pt>
                <c:pt idx="53">
                  <c:v>261.40296000000001</c:v>
                </c:pt>
                <c:pt idx="54">
                  <c:v>266.33508999999998</c:v>
                </c:pt>
                <c:pt idx="55">
                  <c:v>271.26722000000001</c:v>
                </c:pt>
                <c:pt idx="56">
                  <c:v>276.19934999999998</c:v>
                </c:pt>
                <c:pt idx="57">
                  <c:v>281.13148000000001</c:v>
                </c:pt>
                <c:pt idx="58">
                  <c:v>286.06360999999998</c:v>
                </c:pt>
                <c:pt idx="59">
                  <c:v>290.99574000000001</c:v>
                </c:pt>
                <c:pt idx="60">
                  <c:v>295.92786999999998</c:v>
                </c:pt>
                <c:pt idx="61">
                  <c:v>300.86</c:v>
                </c:pt>
                <c:pt idx="62">
                  <c:v>305.79212999999999</c:v>
                </c:pt>
                <c:pt idx="63">
                  <c:v>310.72426000000002</c:v>
                </c:pt>
                <c:pt idx="64">
                  <c:v>315.65638999999999</c:v>
                </c:pt>
                <c:pt idx="65">
                  <c:v>320.58852000000002</c:v>
                </c:pt>
                <c:pt idx="66">
                  <c:v>325.52064999999999</c:v>
                </c:pt>
                <c:pt idx="67">
                  <c:v>330.45278000000002</c:v>
                </c:pt>
                <c:pt idx="68">
                  <c:v>335.38490999999999</c:v>
                </c:pt>
                <c:pt idx="69">
                  <c:v>340.31704000000002</c:v>
                </c:pt>
                <c:pt idx="70">
                  <c:v>345.24916999999999</c:v>
                </c:pt>
                <c:pt idx="71">
                  <c:v>350.18130000000002</c:v>
                </c:pt>
                <c:pt idx="72">
                  <c:v>355.11342999999999</c:v>
                </c:pt>
                <c:pt idx="73">
                  <c:v>360.04556000000002</c:v>
                </c:pt>
                <c:pt idx="74">
                  <c:v>364.97769</c:v>
                </c:pt>
                <c:pt idx="75">
                  <c:v>369.90982000000002</c:v>
                </c:pt>
                <c:pt idx="76">
                  <c:v>374.84195</c:v>
                </c:pt>
                <c:pt idx="77">
                  <c:v>379.77408000000003</c:v>
                </c:pt>
                <c:pt idx="78">
                  <c:v>384.70621</c:v>
                </c:pt>
                <c:pt idx="79">
                  <c:v>389.63834000000003</c:v>
                </c:pt>
                <c:pt idx="80">
                  <c:v>394.57047</c:v>
                </c:pt>
                <c:pt idx="81">
                  <c:v>399.50259999999997</c:v>
                </c:pt>
                <c:pt idx="82">
                  <c:v>404.43473</c:v>
                </c:pt>
                <c:pt idx="83">
                  <c:v>409.36685999999997</c:v>
                </c:pt>
                <c:pt idx="84">
                  <c:v>414.29899</c:v>
                </c:pt>
                <c:pt idx="85">
                  <c:v>419.23111999999998</c:v>
                </c:pt>
                <c:pt idx="86">
                  <c:v>424.16325000000001</c:v>
                </c:pt>
                <c:pt idx="87">
                  <c:v>429.09537999999998</c:v>
                </c:pt>
                <c:pt idx="88">
                  <c:v>434.02751000000001</c:v>
                </c:pt>
                <c:pt idx="89">
                  <c:v>438.95963999999998</c:v>
                </c:pt>
                <c:pt idx="90">
                  <c:v>443.89177000000001</c:v>
                </c:pt>
                <c:pt idx="91">
                  <c:v>448.82389999999998</c:v>
                </c:pt>
                <c:pt idx="92">
                  <c:v>453.75603000000001</c:v>
                </c:pt>
                <c:pt idx="93">
                  <c:v>458.68815999999998</c:v>
                </c:pt>
                <c:pt idx="94">
                  <c:v>463.62029000000001</c:v>
                </c:pt>
                <c:pt idx="95">
                  <c:v>468.55241999999998</c:v>
                </c:pt>
                <c:pt idx="96">
                  <c:v>473.48455000000001</c:v>
                </c:pt>
                <c:pt idx="97">
                  <c:v>478.41667999999999</c:v>
                </c:pt>
                <c:pt idx="98">
                  <c:v>483.34881000000001</c:v>
                </c:pt>
                <c:pt idx="99">
                  <c:v>488.28093999999999</c:v>
                </c:pt>
                <c:pt idx="100">
                  <c:v>493.21307000000002</c:v>
                </c:pt>
                <c:pt idx="101">
                  <c:v>498.14519999999999</c:v>
                </c:pt>
                <c:pt idx="102">
                  <c:v>503.07733000000002</c:v>
                </c:pt>
                <c:pt idx="103">
                  <c:v>508.00945999999999</c:v>
                </c:pt>
                <c:pt idx="104">
                  <c:v>512.94159000000002</c:v>
                </c:pt>
                <c:pt idx="105">
                  <c:v>517.87372000000005</c:v>
                </c:pt>
                <c:pt idx="106">
                  <c:v>522.80584999999996</c:v>
                </c:pt>
                <c:pt idx="107">
                  <c:v>527.73797999999999</c:v>
                </c:pt>
                <c:pt idx="108">
                  <c:v>532.67011000000002</c:v>
                </c:pt>
                <c:pt idx="109">
                  <c:v>537.60224000000005</c:v>
                </c:pt>
                <c:pt idx="110">
                  <c:v>542.53436999999997</c:v>
                </c:pt>
                <c:pt idx="111">
                  <c:v>547.4665</c:v>
                </c:pt>
                <c:pt idx="112">
                  <c:v>552.39863000000003</c:v>
                </c:pt>
                <c:pt idx="113">
                  <c:v>557.33076000000005</c:v>
                </c:pt>
                <c:pt idx="114">
                  <c:v>562.26288999999997</c:v>
                </c:pt>
                <c:pt idx="115">
                  <c:v>567.19502</c:v>
                </c:pt>
                <c:pt idx="116">
                  <c:v>572.12715000000003</c:v>
                </c:pt>
                <c:pt idx="117">
                  <c:v>577.05927999999994</c:v>
                </c:pt>
                <c:pt idx="118">
                  <c:v>581.99140999999997</c:v>
                </c:pt>
                <c:pt idx="119">
                  <c:v>586.92354</c:v>
                </c:pt>
                <c:pt idx="120">
                  <c:v>591.85567000000003</c:v>
                </c:pt>
                <c:pt idx="121">
                  <c:v>596.78779999999995</c:v>
                </c:pt>
                <c:pt idx="122">
                  <c:v>601.71992999999998</c:v>
                </c:pt>
                <c:pt idx="123">
                  <c:v>606.65206000000001</c:v>
                </c:pt>
                <c:pt idx="124">
                  <c:v>611.58419000000004</c:v>
                </c:pt>
                <c:pt idx="125">
                  <c:v>616.51631999999995</c:v>
                </c:pt>
                <c:pt idx="126">
                  <c:v>621.44844999999998</c:v>
                </c:pt>
                <c:pt idx="127">
                  <c:v>626.38058000000001</c:v>
                </c:pt>
                <c:pt idx="128">
                  <c:v>631.31271000000004</c:v>
                </c:pt>
                <c:pt idx="129">
                  <c:v>636.24483999999995</c:v>
                </c:pt>
                <c:pt idx="130">
                  <c:v>641.17696999999998</c:v>
                </c:pt>
                <c:pt idx="131">
                  <c:v>646.10910000000001</c:v>
                </c:pt>
                <c:pt idx="132">
                  <c:v>651.04123000000004</c:v>
                </c:pt>
                <c:pt idx="133">
                  <c:v>655.97335999999996</c:v>
                </c:pt>
                <c:pt idx="134">
                  <c:v>660.90548999999999</c:v>
                </c:pt>
                <c:pt idx="135">
                  <c:v>665.83762000000002</c:v>
                </c:pt>
                <c:pt idx="136">
                  <c:v>670.76975000000004</c:v>
                </c:pt>
                <c:pt idx="137">
                  <c:v>675.70187999999996</c:v>
                </c:pt>
                <c:pt idx="138">
                  <c:v>680.63400999999999</c:v>
                </c:pt>
                <c:pt idx="139">
                  <c:v>685.56614000000002</c:v>
                </c:pt>
                <c:pt idx="140">
                  <c:v>690.49827000000005</c:v>
                </c:pt>
                <c:pt idx="141">
                  <c:v>695.43039999999996</c:v>
                </c:pt>
                <c:pt idx="142">
                  <c:v>700.36252999999999</c:v>
                </c:pt>
                <c:pt idx="143">
                  <c:v>705.29466000000002</c:v>
                </c:pt>
                <c:pt idx="144">
                  <c:v>710.22679000000005</c:v>
                </c:pt>
                <c:pt idx="145">
                  <c:v>715.15891999999997</c:v>
                </c:pt>
                <c:pt idx="146">
                  <c:v>720.09105</c:v>
                </c:pt>
                <c:pt idx="147">
                  <c:v>725.02318000000002</c:v>
                </c:pt>
                <c:pt idx="148">
                  <c:v>729.95531000000005</c:v>
                </c:pt>
                <c:pt idx="149">
                  <c:v>734.88743999999997</c:v>
                </c:pt>
                <c:pt idx="150">
                  <c:v>739.81957</c:v>
                </c:pt>
                <c:pt idx="151">
                  <c:v>744.75170000000003</c:v>
                </c:pt>
                <c:pt idx="152">
                  <c:v>749.68382999999994</c:v>
                </c:pt>
                <c:pt idx="153">
                  <c:v>754.61595999999997</c:v>
                </c:pt>
                <c:pt idx="154">
                  <c:v>759.54809</c:v>
                </c:pt>
                <c:pt idx="155">
                  <c:v>764.48022000000003</c:v>
                </c:pt>
                <c:pt idx="156">
                  <c:v>769.41234999999995</c:v>
                </c:pt>
                <c:pt idx="157">
                  <c:v>774.34447999999998</c:v>
                </c:pt>
                <c:pt idx="158">
                  <c:v>779.27661000000001</c:v>
                </c:pt>
                <c:pt idx="159">
                  <c:v>784.20874000000003</c:v>
                </c:pt>
                <c:pt idx="160">
                  <c:v>789.14086999999995</c:v>
                </c:pt>
                <c:pt idx="161">
                  <c:v>794.07299999999998</c:v>
                </c:pt>
                <c:pt idx="162">
                  <c:v>799.00513000000001</c:v>
                </c:pt>
                <c:pt idx="163">
                  <c:v>803.93726000000004</c:v>
                </c:pt>
                <c:pt idx="164">
                  <c:v>808.86938999999995</c:v>
                </c:pt>
                <c:pt idx="165">
                  <c:v>813.80151999999998</c:v>
                </c:pt>
                <c:pt idx="166">
                  <c:v>818.73365000000001</c:v>
                </c:pt>
                <c:pt idx="167">
                  <c:v>823.66578000000004</c:v>
                </c:pt>
                <c:pt idx="168">
                  <c:v>828.59790999999996</c:v>
                </c:pt>
                <c:pt idx="169">
                  <c:v>833.53003999999999</c:v>
                </c:pt>
                <c:pt idx="170">
                  <c:v>838.46217000000001</c:v>
                </c:pt>
                <c:pt idx="171">
                  <c:v>843.39430000000004</c:v>
                </c:pt>
                <c:pt idx="172">
                  <c:v>848.32642999999996</c:v>
                </c:pt>
                <c:pt idx="173">
                  <c:v>853.25855999999999</c:v>
                </c:pt>
                <c:pt idx="174">
                  <c:v>858.19069000000002</c:v>
                </c:pt>
                <c:pt idx="175">
                  <c:v>863.12282000000005</c:v>
                </c:pt>
                <c:pt idx="176">
                  <c:v>868.05494999999996</c:v>
                </c:pt>
                <c:pt idx="177">
                  <c:v>872.98707999999999</c:v>
                </c:pt>
                <c:pt idx="178">
                  <c:v>877.91921000000002</c:v>
                </c:pt>
                <c:pt idx="179">
                  <c:v>882.85134000000005</c:v>
                </c:pt>
                <c:pt idx="180">
                  <c:v>887.78346999999997</c:v>
                </c:pt>
                <c:pt idx="181">
                  <c:v>892.71559999999999</c:v>
                </c:pt>
                <c:pt idx="182">
                  <c:v>897.64773000000002</c:v>
                </c:pt>
                <c:pt idx="183">
                  <c:v>902.57986000000005</c:v>
                </c:pt>
                <c:pt idx="184">
                  <c:v>907.51198999999997</c:v>
                </c:pt>
                <c:pt idx="185">
                  <c:v>912.44412</c:v>
                </c:pt>
                <c:pt idx="186">
                  <c:v>917.37625000000003</c:v>
                </c:pt>
                <c:pt idx="187">
                  <c:v>922.30838000000006</c:v>
                </c:pt>
                <c:pt idx="188">
                  <c:v>927.24050999999997</c:v>
                </c:pt>
                <c:pt idx="189">
                  <c:v>932.17264</c:v>
                </c:pt>
                <c:pt idx="190">
                  <c:v>937.10477000000003</c:v>
                </c:pt>
                <c:pt idx="191">
                  <c:v>942.03689999999995</c:v>
                </c:pt>
                <c:pt idx="192">
                  <c:v>946.96902999999998</c:v>
                </c:pt>
                <c:pt idx="193">
                  <c:v>951.90116</c:v>
                </c:pt>
                <c:pt idx="194">
                  <c:v>956.83329000000003</c:v>
                </c:pt>
                <c:pt idx="195">
                  <c:v>961.76541999999995</c:v>
                </c:pt>
                <c:pt idx="196">
                  <c:v>966.69754999999998</c:v>
                </c:pt>
                <c:pt idx="197">
                  <c:v>971.62968000000001</c:v>
                </c:pt>
                <c:pt idx="198">
                  <c:v>976.56181000000004</c:v>
                </c:pt>
                <c:pt idx="199">
                  <c:v>981.49393999999995</c:v>
                </c:pt>
                <c:pt idx="200">
                  <c:v>986.42606999999998</c:v>
                </c:pt>
                <c:pt idx="201">
                  <c:v>991.35820000000001</c:v>
                </c:pt>
                <c:pt idx="202">
                  <c:v>996.29033000000004</c:v>
                </c:pt>
                <c:pt idx="203">
                  <c:v>1001.22246</c:v>
                </c:pt>
                <c:pt idx="204">
                  <c:v>1006.15459</c:v>
                </c:pt>
                <c:pt idx="205">
                  <c:v>1011.08672</c:v>
                </c:pt>
                <c:pt idx="206">
                  <c:v>1016.01885</c:v>
                </c:pt>
                <c:pt idx="207">
                  <c:v>1020.95098</c:v>
                </c:pt>
                <c:pt idx="208">
                  <c:v>1025.88311</c:v>
                </c:pt>
                <c:pt idx="209">
                  <c:v>1030.8152399999999</c:v>
                </c:pt>
                <c:pt idx="210">
                  <c:v>1035.74737</c:v>
                </c:pt>
                <c:pt idx="211">
                  <c:v>1040.6795</c:v>
                </c:pt>
                <c:pt idx="212">
                  <c:v>1045.6116300000001</c:v>
                </c:pt>
                <c:pt idx="213">
                  <c:v>1050.54376</c:v>
                </c:pt>
                <c:pt idx="214">
                  <c:v>1055.4758899999999</c:v>
                </c:pt>
                <c:pt idx="215">
                  <c:v>1060.4080200000001</c:v>
                </c:pt>
                <c:pt idx="216">
                  <c:v>1065.34015</c:v>
                </c:pt>
                <c:pt idx="217">
                  <c:v>1070.2722799999999</c:v>
                </c:pt>
                <c:pt idx="218">
                  <c:v>1075.2044100000001</c:v>
                </c:pt>
                <c:pt idx="219">
                  <c:v>1080.13654</c:v>
                </c:pt>
                <c:pt idx="220">
                  <c:v>1085.0686700000001</c:v>
                </c:pt>
                <c:pt idx="221">
                  <c:v>1090.0008</c:v>
                </c:pt>
                <c:pt idx="222">
                  <c:v>1094.9329299999999</c:v>
                </c:pt>
                <c:pt idx="223">
                  <c:v>1099.8650600000001</c:v>
                </c:pt>
                <c:pt idx="224">
                  <c:v>1104.79719</c:v>
                </c:pt>
                <c:pt idx="225">
                  <c:v>1109.7293199999999</c:v>
                </c:pt>
                <c:pt idx="226">
                  <c:v>1114.6614500000001</c:v>
                </c:pt>
                <c:pt idx="227">
                  <c:v>1119.59358</c:v>
                </c:pt>
                <c:pt idx="228">
                  <c:v>1124.5257099999999</c:v>
                </c:pt>
                <c:pt idx="229">
                  <c:v>1129.45784</c:v>
                </c:pt>
                <c:pt idx="230">
                  <c:v>1134.3899699999999</c:v>
                </c:pt>
                <c:pt idx="231">
                  <c:v>1139.3221000000001</c:v>
                </c:pt>
                <c:pt idx="232">
                  <c:v>1144.25423</c:v>
                </c:pt>
                <c:pt idx="233">
                  <c:v>1149.1863599999999</c:v>
                </c:pt>
                <c:pt idx="234">
                  <c:v>1154.1184900000001</c:v>
                </c:pt>
                <c:pt idx="235">
                  <c:v>1159.05062</c:v>
                </c:pt>
                <c:pt idx="236">
                  <c:v>1163.9827499999999</c:v>
                </c:pt>
                <c:pt idx="237">
                  <c:v>1168.91488</c:v>
                </c:pt>
                <c:pt idx="238">
                  <c:v>1173.84701</c:v>
                </c:pt>
                <c:pt idx="239">
                  <c:v>1178.7791400000001</c:v>
                </c:pt>
                <c:pt idx="240">
                  <c:v>1183.71127</c:v>
                </c:pt>
                <c:pt idx="241">
                  <c:v>1188.6433999999999</c:v>
                </c:pt>
                <c:pt idx="242">
                  <c:v>1193.5755300000001</c:v>
                </c:pt>
                <c:pt idx="243">
                  <c:v>1198.50766</c:v>
                </c:pt>
                <c:pt idx="244">
                  <c:v>1203.4397899999999</c:v>
                </c:pt>
                <c:pt idx="245">
                  <c:v>1208.37192</c:v>
                </c:pt>
                <c:pt idx="246">
                  <c:v>1213.30405</c:v>
                </c:pt>
                <c:pt idx="247">
                  <c:v>1218.2361800000001</c:v>
                </c:pt>
                <c:pt idx="248">
                  <c:v>1223.16831</c:v>
                </c:pt>
                <c:pt idx="249">
                  <c:v>1228.1004399999999</c:v>
                </c:pt>
                <c:pt idx="250">
                  <c:v>1233.0325700000001</c:v>
                </c:pt>
                <c:pt idx="251">
                  <c:v>1237.9647</c:v>
                </c:pt>
                <c:pt idx="252">
                  <c:v>1242.8968299999999</c:v>
                </c:pt>
                <c:pt idx="253">
                  <c:v>1247.8289600000001</c:v>
                </c:pt>
                <c:pt idx="254">
                  <c:v>1252.76109</c:v>
                </c:pt>
                <c:pt idx="255">
                  <c:v>1257.6932200000001</c:v>
                </c:pt>
                <c:pt idx="256">
                  <c:v>1262.62535</c:v>
                </c:pt>
                <c:pt idx="257">
                  <c:v>1267.5574799999999</c:v>
                </c:pt>
                <c:pt idx="258">
                  <c:v>1272.4896100000001</c:v>
                </c:pt>
                <c:pt idx="259">
                  <c:v>1277.42174</c:v>
                </c:pt>
                <c:pt idx="260">
                  <c:v>1282.3538699999999</c:v>
                </c:pt>
                <c:pt idx="261">
                  <c:v>1287.2860000000001</c:v>
                </c:pt>
                <c:pt idx="262">
                  <c:v>1292.21813</c:v>
                </c:pt>
                <c:pt idx="263">
                  <c:v>1297.1502599999999</c:v>
                </c:pt>
                <c:pt idx="264">
                  <c:v>1302.08239</c:v>
                </c:pt>
                <c:pt idx="265">
                  <c:v>1307.0145199999999</c:v>
                </c:pt>
                <c:pt idx="266">
                  <c:v>1311.9466500000001</c:v>
                </c:pt>
                <c:pt idx="267">
                  <c:v>1316.87878</c:v>
                </c:pt>
                <c:pt idx="268">
                  <c:v>1321.8109099999999</c:v>
                </c:pt>
                <c:pt idx="269">
                  <c:v>1326.7430400000001</c:v>
                </c:pt>
                <c:pt idx="270">
                  <c:v>1331.67517</c:v>
                </c:pt>
                <c:pt idx="271">
                  <c:v>1336.6072999999999</c:v>
                </c:pt>
                <c:pt idx="272">
                  <c:v>1341.53943</c:v>
                </c:pt>
                <c:pt idx="273">
                  <c:v>1346.47156</c:v>
                </c:pt>
                <c:pt idx="274">
                  <c:v>1351.4036900000001</c:v>
                </c:pt>
                <c:pt idx="275">
                  <c:v>1356.33582</c:v>
                </c:pt>
                <c:pt idx="276">
                  <c:v>1361.2679499999999</c:v>
                </c:pt>
                <c:pt idx="277">
                  <c:v>1366.2000800000001</c:v>
                </c:pt>
                <c:pt idx="278">
                  <c:v>1371.13221</c:v>
                </c:pt>
                <c:pt idx="279">
                  <c:v>1376.0643399999999</c:v>
                </c:pt>
                <c:pt idx="280">
                  <c:v>1380.99647</c:v>
                </c:pt>
                <c:pt idx="281">
                  <c:v>1385.9286</c:v>
                </c:pt>
                <c:pt idx="282">
                  <c:v>1390.8607300000001</c:v>
                </c:pt>
                <c:pt idx="283">
                  <c:v>1395.79286</c:v>
                </c:pt>
                <c:pt idx="284">
                  <c:v>1400.7249899999999</c:v>
                </c:pt>
                <c:pt idx="285">
                  <c:v>1405.6571200000001</c:v>
                </c:pt>
                <c:pt idx="286">
                  <c:v>1410.58925</c:v>
                </c:pt>
                <c:pt idx="287">
                  <c:v>1415.5213799999999</c:v>
                </c:pt>
                <c:pt idx="288">
                  <c:v>1420.4535100000001</c:v>
                </c:pt>
                <c:pt idx="289">
                  <c:v>1425.38564</c:v>
                </c:pt>
                <c:pt idx="290">
                  <c:v>1430.3177700000001</c:v>
                </c:pt>
                <c:pt idx="291">
                  <c:v>1435.2499</c:v>
                </c:pt>
                <c:pt idx="292">
                  <c:v>1440.1820299999999</c:v>
                </c:pt>
                <c:pt idx="293">
                  <c:v>1445.1141600000001</c:v>
                </c:pt>
                <c:pt idx="294">
                  <c:v>1450.04629</c:v>
                </c:pt>
                <c:pt idx="295">
                  <c:v>1454.9784199999999</c:v>
                </c:pt>
                <c:pt idx="296">
                  <c:v>1459.9105500000001</c:v>
                </c:pt>
                <c:pt idx="297">
                  <c:v>1464.84268</c:v>
                </c:pt>
                <c:pt idx="298">
                  <c:v>1469.7748099999999</c:v>
                </c:pt>
                <c:pt idx="299">
                  <c:v>1474.70694</c:v>
                </c:pt>
                <c:pt idx="300">
                  <c:v>1479.6390699999999</c:v>
                </c:pt>
                <c:pt idx="301">
                  <c:v>1484.5712000000001</c:v>
                </c:pt>
                <c:pt idx="302">
                  <c:v>1489.50333</c:v>
                </c:pt>
                <c:pt idx="303">
                  <c:v>1494.4354599999999</c:v>
                </c:pt>
                <c:pt idx="304">
                  <c:v>1499.3675900000001</c:v>
                </c:pt>
                <c:pt idx="305">
                  <c:v>1504.29972</c:v>
                </c:pt>
                <c:pt idx="306">
                  <c:v>1509.2318499999999</c:v>
                </c:pt>
                <c:pt idx="307">
                  <c:v>1514.16398</c:v>
                </c:pt>
                <c:pt idx="308">
                  <c:v>1519.09611</c:v>
                </c:pt>
                <c:pt idx="309">
                  <c:v>1524.0282400000001</c:v>
                </c:pt>
                <c:pt idx="310">
                  <c:v>1528.96037</c:v>
                </c:pt>
                <c:pt idx="311">
                  <c:v>1533.8924999999999</c:v>
                </c:pt>
                <c:pt idx="312">
                  <c:v>1538.8246300000001</c:v>
                </c:pt>
                <c:pt idx="313">
                  <c:v>1543.75676</c:v>
                </c:pt>
                <c:pt idx="314">
                  <c:v>1548.6888899999999</c:v>
                </c:pt>
                <c:pt idx="315">
                  <c:v>1553.62102</c:v>
                </c:pt>
                <c:pt idx="316">
                  <c:v>1558.55315</c:v>
                </c:pt>
                <c:pt idx="317">
                  <c:v>1563.4852800000001</c:v>
                </c:pt>
                <c:pt idx="318">
                  <c:v>1568.41741</c:v>
                </c:pt>
                <c:pt idx="319">
                  <c:v>1573.3495399999999</c:v>
                </c:pt>
                <c:pt idx="320">
                  <c:v>1578.2816700000001</c:v>
                </c:pt>
                <c:pt idx="321">
                  <c:v>1583.2138</c:v>
                </c:pt>
                <c:pt idx="322">
                  <c:v>1588.1459299999999</c:v>
                </c:pt>
                <c:pt idx="323">
                  <c:v>1593.0780600000001</c:v>
                </c:pt>
                <c:pt idx="324">
                  <c:v>1598.01019</c:v>
                </c:pt>
                <c:pt idx="325">
                  <c:v>1602.9423200000001</c:v>
                </c:pt>
                <c:pt idx="326">
                  <c:v>1607.87445</c:v>
                </c:pt>
                <c:pt idx="327">
                  <c:v>1612.8065799999999</c:v>
                </c:pt>
                <c:pt idx="328">
                  <c:v>1617.7387100000001</c:v>
                </c:pt>
                <c:pt idx="329">
                  <c:v>1622.67084</c:v>
                </c:pt>
                <c:pt idx="330">
                  <c:v>1627.6029699999999</c:v>
                </c:pt>
                <c:pt idx="331">
                  <c:v>1632.5351000000001</c:v>
                </c:pt>
                <c:pt idx="332">
                  <c:v>1637.46723</c:v>
                </c:pt>
                <c:pt idx="333">
                  <c:v>1642.3993599999999</c:v>
                </c:pt>
                <c:pt idx="334">
                  <c:v>1647.33149</c:v>
                </c:pt>
                <c:pt idx="335">
                  <c:v>1652.2636199999999</c:v>
                </c:pt>
                <c:pt idx="336">
                  <c:v>1657.1957500000001</c:v>
                </c:pt>
                <c:pt idx="337">
                  <c:v>1662.12788</c:v>
                </c:pt>
                <c:pt idx="338">
                  <c:v>1667.0600099999999</c:v>
                </c:pt>
                <c:pt idx="339">
                  <c:v>1671.9921400000001</c:v>
                </c:pt>
                <c:pt idx="340">
                  <c:v>1676.92427</c:v>
                </c:pt>
                <c:pt idx="341">
                  <c:v>1681.8563999999999</c:v>
                </c:pt>
                <c:pt idx="342">
                  <c:v>1686.78853</c:v>
                </c:pt>
                <c:pt idx="343">
                  <c:v>1691.72066</c:v>
                </c:pt>
                <c:pt idx="344">
                  <c:v>1696.6527900000001</c:v>
                </c:pt>
                <c:pt idx="345">
                  <c:v>1701.58492</c:v>
                </c:pt>
                <c:pt idx="346">
                  <c:v>1706.5170499999999</c:v>
                </c:pt>
                <c:pt idx="347">
                  <c:v>1711.4491800000001</c:v>
                </c:pt>
                <c:pt idx="348">
                  <c:v>1716.38131</c:v>
                </c:pt>
                <c:pt idx="349">
                  <c:v>1721.3134399999999</c:v>
                </c:pt>
                <c:pt idx="350">
                  <c:v>1726.24557</c:v>
                </c:pt>
                <c:pt idx="351">
                  <c:v>1731.1777</c:v>
                </c:pt>
                <c:pt idx="352">
                  <c:v>1736.1098300000001</c:v>
                </c:pt>
                <c:pt idx="353">
                  <c:v>1741.04196</c:v>
                </c:pt>
                <c:pt idx="354">
                  <c:v>1745.9740899999999</c:v>
                </c:pt>
                <c:pt idx="355">
                  <c:v>1750.9062200000001</c:v>
                </c:pt>
                <c:pt idx="356">
                  <c:v>1755.83835</c:v>
                </c:pt>
                <c:pt idx="357">
                  <c:v>1760.7704799999999</c:v>
                </c:pt>
                <c:pt idx="358">
                  <c:v>1765.70261</c:v>
                </c:pt>
                <c:pt idx="359">
                  <c:v>1770.63474</c:v>
                </c:pt>
                <c:pt idx="360">
                  <c:v>1775.5668700000001</c:v>
                </c:pt>
                <c:pt idx="361">
                  <c:v>1780.499</c:v>
                </c:pt>
                <c:pt idx="362">
                  <c:v>1785.4311299999999</c:v>
                </c:pt>
                <c:pt idx="363">
                  <c:v>1790.3632600000001</c:v>
                </c:pt>
                <c:pt idx="364">
                  <c:v>1795.29539</c:v>
                </c:pt>
                <c:pt idx="365">
                  <c:v>1800.2275199999999</c:v>
                </c:pt>
                <c:pt idx="366">
                  <c:v>1805.1596500000001</c:v>
                </c:pt>
                <c:pt idx="367">
                  <c:v>1810.09178</c:v>
                </c:pt>
                <c:pt idx="368">
                  <c:v>1815.0239099999999</c:v>
                </c:pt>
                <c:pt idx="369">
                  <c:v>1819.95604</c:v>
                </c:pt>
                <c:pt idx="370">
                  <c:v>1824.8881699999999</c:v>
                </c:pt>
                <c:pt idx="371">
                  <c:v>1829.8203000000001</c:v>
                </c:pt>
                <c:pt idx="372">
                  <c:v>1834.75243</c:v>
                </c:pt>
                <c:pt idx="373">
                  <c:v>1839.6845599999999</c:v>
                </c:pt>
                <c:pt idx="374">
                  <c:v>1844.6166900000001</c:v>
                </c:pt>
                <c:pt idx="375">
                  <c:v>1849.54882</c:v>
                </c:pt>
                <c:pt idx="376">
                  <c:v>1854.4809499999999</c:v>
                </c:pt>
                <c:pt idx="377">
                  <c:v>1859.41308</c:v>
                </c:pt>
                <c:pt idx="378">
                  <c:v>1864.34521</c:v>
                </c:pt>
                <c:pt idx="379">
                  <c:v>1869.2773400000001</c:v>
                </c:pt>
                <c:pt idx="380">
                  <c:v>1874.20947</c:v>
                </c:pt>
                <c:pt idx="381">
                  <c:v>1879.1415999999999</c:v>
                </c:pt>
                <c:pt idx="382">
                  <c:v>1884.0737300000001</c:v>
                </c:pt>
                <c:pt idx="383">
                  <c:v>1889.00586</c:v>
                </c:pt>
                <c:pt idx="384">
                  <c:v>1893.9379899999999</c:v>
                </c:pt>
                <c:pt idx="385">
                  <c:v>1898.87012</c:v>
                </c:pt>
                <c:pt idx="386">
                  <c:v>1903.80225</c:v>
                </c:pt>
                <c:pt idx="387">
                  <c:v>1908.7343800000001</c:v>
                </c:pt>
                <c:pt idx="388">
                  <c:v>1913.66651</c:v>
                </c:pt>
                <c:pt idx="389">
                  <c:v>1918.5986399999999</c:v>
                </c:pt>
                <c:pt idx="390">
                  <c:v>1923.5307700000001</c:v>
                </c:pt>
                <c:pt idx="391">
                  <c:v>1928.4629</c:v>
                </c:pt>
                <c:pt idx="392">
                  <c:v>1933.3950299999999</c:v>
                </c:pt>
                <c:pt idx="393">
                  <c:v>1938.32716</c:v>
                </c:pt>
                <c:pt idx="394">
                  <c:v>1943.25929</c:v>
                </c:pt>
                <c:pt idx="395">
                  <c:v>1948.1914200000001</c:v>
                </c:pt>
                <c:pt idx="396">
                  <c:v>1953.12355</c:v>
                </c:pt>
                <c:pt idx="397">
                  <c:v>1958.0556799999999</c:v>
                </c:pt>
                <c:pt idx="398">
                  <c:v>1962.9878100000001</c:v>
                </c:pt>
                <c:pt idx="399">
                  <c:v>1967.91994</c:v>
                </c:pt>
                <c:pt idx="400">
                  <c:v>1972.8520699999999</c:v>
                </c:pt>
                <c:pt idx="401">
                  <c:v>1977.7842000000001</c:v>
                </c:pt>
                <c:pt idx="402">
                  <c:v>1982.71633</c:v>
                </c:pt>
                <c:pt idx="403">
                  <c:v>1987.6484599999999</c:v>
                </c:pt>
                <c:pt idx="404">
                  <c:v>1992.58059</c:v>
                </c:pt>
                <c:pt idx="405">
                  <c:v>1997.5127199999999</c:v>
                </c:pt>
                <c:pt idx="406">
                  <c:v>2002.4448500000001</c:v>
                </c:pt>
                <c:pt idx="407">
                  <c:v>2007.37698</c:v>
                </c:pt>
                <c:pt idx="408">
                  <c:v>2012.3091099999999</c:v>
                </c:pt>
                <c:pt idx="409">
                  <c:v>2017.2412400000001</c:v>
                </c:pt>
                <c:pt idx="410">
                  <c:v>2022.17337</c:v>
                </c:pt>
                <c:pt idx="411">
                  <c:v>2027.1054999999999</c:v>
                </c:pt>
                <c:pt idx="412">
                  <c:v>2032.03763</c:v>
                </c:pt>
                <c:pt idx="413">
                  <c:v>2036.96976</c:v>
                </c:pt>
                <c:pt idx="414">
                  <c:v>2041.9018900000001</c:v>
                </c:pt>
                <c:pt idx="415">
                  <c:v>2046.83402</c:v>
                </c:pt>
                <c:pt idx="416">
                  <c:v>2051.7661499999999</c:v>
                </c:pt>
                <c:pt idx="417">
                  <c:v>2056.6982800000001</c:v>
                </c:pt>
                <c:pt idx="418">
                  <c:v>2061.6304100000002</c:v>
                </c:pt>
                <c:pt idx="419">
                  <c:v>2066.5625399999999</c:v>
                </c:pt>
                <c:pt idx="420">
                  <c:v>2071.49467</c:v>
                </c:pt>
                <c:pt idx="421">
                  <c:v>2076.4268000000002</c:v>
                </c:pt>
                <c:pt idx="422">
                  <c:v>2081.3589299999999</c:v>
                </c:pt>
                <c:pt idx="423">
                  <c:v>2086.29106</c:v>
                </c:pt>
                <c:pt idx="424">
                  <c:v>2091.2231900000002</c:v>
                </c:pt>
                <c:pt idx="425">
                  <c:v>2096.1553199999998</c:v>
                </c:pt>
                <c:pt idx="426">
                  <c:v>2101.08745</c:v>
                </c:pt>
                <c:pt idx="427">
                  <c:v>2106.0195800000001</c:v>
                </c:pt>
                <c:pt idx="428">
                  <c:v>2110.9517099999998</c:v>
                </c:pt>
                <c:pt idx="429">
                  <c:v>2115.88384</c:v>
                </c:pt>
                <c:pt idx="430">
                  <c:v>2120.8159700000001</c:v>
                </c:pt>
                <c:pt idx="431">
                  <c:v>2125.7480999999998</c:v>
                </c:pt>
                <c:pt idx="432">
                  <c:v>2130.6802299999999</c:v>
                </c:pt>
                <c:pt idx="433">
                  <c:v>2135.6123600000001</c:v>
                </c:pt>
                <c:pt idx="434">
                  <c:v>2140.5444900000002</c:v>
                </c:pt>
                <c:pt idx="435">
                  <c:v>2145.4766199999999</c:v>
                </c:pt>
                <c:pt idx="436">
                  <c:v>2150.4087500000001</c:v>
                </c:pt>
                <c:pt idx="437">
                  <c:v>2155.3408800000002</c:v>
                </c:pt>
                <c:pt idx="438">
                  <c:v>2160.2730099999999</c:v>
                </c:pt>
                <c:pt idx="439">
                  <c:v>2165.20514</c:v>
                </c:pt>
                <c:pt idx="440">
                  <c:v>2170.1372700000002</c:v>
                </c:pt>
                <c:pt idx="441">
                  <c:v>2175.0693999999999</c:v>
                </c:pt>
                <c:pt idx="442">
                  <c:v>2180.00153</c:v>
                </c:pt>
                <c:pt idx="443">
                  <c:v>2184.9336600000001</c:v>
                </c:pt>
                <c:pt idx="444">
                  <c:v>2189.8657899999998</c:v>
                </c:pt>
                <c:pt idx="445">
                  <c:v>2194.79792</c:v>
                </c:pt>
                <c:pt idx="446">
                  <c:v>2199.7300500000001</c:v>
                </c:pt>
                <c:pt idx="447">
                  <c:v>2204.6621799999998</c:v>
                </c:pt>
                <c:pt idx="448">
                  <c:v>2209.59431</c:v>
                </c:pt>
                <c:pt idx="449">
                  <c:v>2214.5264400000001</c:v>
                </c:pt>
                <c:pt idx="450">
                  <c:v>2219.4585699999998</c:v>
                </c:pt>
                <c:pt idx="451">
                  <c:v>2224.3906999999999</c:v>
                </c:pt>
                <c:pt idx="452">
                  <c:v>2229.3228300000001</c:v>
                </c:pt>
                <c:pt idx="453">
                  <c:v>2234.2549600000002</c:v>
                </c:pt>
                <c:pt idx="454">
                  <c:v>2239.1870899999999</c:v>
                </c:pt>
                <c:pt idx="455">
                  <c:v>2244.11922</c:v>
                </c:pt>
                <c:pt idx="456">
                  <c:v>2249.0513500000002</c:v>
                </c:pt>
                <c:pt idx="457">
                  <c:v>2253.9834799999999</c:v>
                </c:pt>
                <c:pt idx="458">
                  <c:v>2258.91561</c:v>
                </c:pt>
                <c:pt idx="459">
                  <c:v>2263.8477400000002</c:v>
                </c:pt>
                <c:pt idx="460">
                  <c:v>2268.7798699999998</c:v>
                </c:pt>
                <c:pt idx="461">
                  <c:v>2273.712</c:v>
                </c:pt>
                <c:pt idx="462">
                  <c:v>2278.6441300000001</c:v>
                </c:pt>
                <c:pt idx="463">
                  <c:v>2283.5762599999998</c:v>
                </c:pt>
                <c:pt idx="464">
                  <c:v>2288.50839</c:v>
                </c:pt>
                <c:pt idx="465">
                  <c:v>2293.4405200000001</c:v>
                </c:pt>
                <c:pt idx="466">
                  <c:v>2298.3726499999998</c:v>
                </c:pt>
                <c:pt idx="467">
                  <c:v>2303.3047799999999</c:v>
                </c:pt>
                <c:pt idx="468">
                  <c:v>2308.2369100000001</c:v>
                </c:pt>
                <c:pt idx="469">
                  <c:v>2313.1690400000002</c:v>
                </c:pt>
                <c:pt idx="470">
                  <c:v>2318.1011699999999</c:v>
                </c:pt>
                <c:pt idx="471">
                  <c:v>2323.0333000000001</c:v>
                </c:pt>
                <c:pt idx="472">
                  <c:v>2327.9654300000002</c:v>
                </c:pt>
                <c:pt idx="473">
                  <c:v>2332.8975599999999</c:v>
                </c:pt>
                <c:pt idx="474">
                  <c:v>2337.82969</c:v>
                </c:pt>
                <c:pt idx="475">
                  <c:v>2342.7618200000002</c:v>
                </c:pt>
                <c:pt idx="476">
                  <c:v>2347.6939499999999</c:v>
                </c:pt>
                <c:pt idx="477">
                  <c:v>2352.62608</c:v>
                </c:pt>
                <c:pt idx="478">
                  <c:v>2357.5582100000001</c:v>
                </c:pt>
                <c:pt idx="479">
                  <c:v>2362.4903399999998</c:v>
                </c:pt>
                <c:pt idx="480">
                  <c:v>2367.42247</c:v>
                </c:pt>
                <c:pt idx="481">
                  <c:v>2372.3546000000001</c:v>
                </c:pt>
                <c:pt idx="482">
                  <c:v>2377.2867299999998</c:v>
                </c:pt>
                <c:pt idx="483">
                  <c:v>2382.2188599999999</c:v>
                </c:pt>
                <c:pt idx="484">
                  <c:v>2387.1509900000001</c:v>
                </c:pt>
                <c:pt idx="485">
                  <c:v>2392.0831199999998</c:v>
                </c:pt>
                <c:pt idx="486">
                  <c:v>2397.0152499999999</c:v>
                </c:pt>
                <c:pt idx="487">
                  <c:v>2401.9473800000001</c:v>
                </c:pt>
                <c:pt idx="488">
                  <c:v>2406.8795100000002</c:v>
                </c:pt>
                <c:pt idx="489">
                  <c:v>2411.8116399999999</c:v>
                </c:pt>
                <c:pt idx="490">
                  <c:v>2416.74377</c:v>
                </c:pt>
                <c:pt idx="491">
                  <c:v>2421.6759000000002</c:v>
                </c:pt>
                <c:pt idx="492">
                  <c:v>2426.6080299999999</c:v>
                </c:pt>
                <c:pt idx="493">
                  <c:v>2431.54016</c:v>
                </c:pt>
                <c:pt idx="494">
                  <c:v>2436.4722900000002</c:v>
                </c:pt>
                <c:pt idx="495">
                  <c:v>2441.4044199999998</c:v>
                </c:pt>
                <c:pt idx="496">
                  <c:v>2446.33655</c:v>
                </c:pt>
                <c:pt idx="497">
                  <c:v>2451.2686800000001</c:v>
                </c:pt>
                <c:pt idx="498">
                  <c:v>2456.2008099999998</c:v>
                </c:pt>
                <c:pt idx="499">
                  <c:v>2461.13294</c:v>
                </c:pt>
                <c:pt idx="500">
                  <c:v>2466.0650700000001</c:v>
                </c:pt>
                <c:pt idx="501">
                  <c:v>2470.9971999999998</c:v>
                </c:pt>
                <c:pt idx="502">
                  <c:v>2475.9293299999999</c:v>
                </c:pt>
                <c:pt idx="503">
                  <c:v>2480.8614600000001</c:v>
                </c:pt>
                <c:pt idx="504">
                  <c:v>2485.7935900000002</c:v>
                </c:pt>
                <c:pt idx="505">
                  <c:v>2490.7257199999999</c:v>
                </c:pt>
                <c:pt idx="506">
                  <c:v>2495.6578500000001</c:v>
                </c:pt>
                <c:pt idx="507">
                  <c:v>2500.5899800000002</c:v>
                </c:pt>
                <c:pt idx="508">
                  <c:v>2505.5221099999999</c:v>
                </c:pt>
                <c:pt idx="509">
                  <c:v>2510.45424</c:v>
                </c:pt>
                <c:pt idx="510">
                  <c:v>2515.3863700000002</c:v>
                </c:pt>
                <c:pt idx="511">
                  <c:v>2520.3184999999999</c:v>
                </c:pt>
                <c:pt idx="512">
                  <c:v>2525.25063</c:v>
                </c:pt>
                <c:pt idx="513">
                  <c:v>2530.1827600000001</c:v>
                </c:pt>
                <c:pt idx="514">
                  <c:v>2535.1148899999998</c:v>
                </c:pt>
                <c:pt idx="515">
                  <c:v>2540.04702</c:v>
                </c:pt>
                <c:pt idx="516">
                  <c:v>2544.9791500000001</c:v>
                </c:pt>
                <c:pt idx="517">
                  <c:v>2549.9112799999998</c:v>
                </c:pt>
                <c:pt idx="518">
                  <c:v>2554.8434099999999</c:v>
                </c:pt>
                <c:pt idx="519">
                  <c:v>2559.7755400000001</c:v>
                </c:pt>
                <c:pt idx="520">
                  <c:v>2564.7076699999998</c:v>
                </c:pt>
                <c:pt idx="521">
                  <c:v>2569.6397999999999</c:v>
                </c:pt>
                <c:pt idx="522">
                  <c:v>2574.5719300000001</c:v>
                </c:pt>
                <c:pt idx="523">
                  <c:v>2579.5040600000002</c:v>
                </c:pt>
                <c:pt idx="524">
                  <c:v>2584.4361899999999</c:v>
                </c:pt>
                <c:pt idx="525">
                  <c:v>2589.36832</c:v>
                </c:pt>
                <c:pt idx="526">
                  <c:v>2594.3004500000002</c:v>
                </c:pt>
                <c:pt idx="527">
                  <c:v>2599.2325799999999</c:v>
                </c:pt>
                <c:pt idx="528">
                  <c:v>2604.16471</c:v>
                </c:pt>
                <c:pt idx="529">
                  <c:v>2609.0968400000002</c:v>
                </c:pt>
                <c:pt idx="530">
                  <c:v>2614.0289699999998</c:v>
                </c:pt>
                <c:pt idx="531">
                  <c:v>2618.9611</c:v>
                </c:pt>
                <c:pt idx="532">
                  <c:v>2623.8932300000001</c:v>
                </c:pt>
                <c:pt idx="533">
                  <c:v>2628.8253599999998</c:v>
                </c:pt>
                <c:pt idx="534">
                  <c:v>2633.75749</c:v>
                </c:pt>
                <c:pt idx="535">
                  <c:v>2638.6896200000001</c:v>
                </c:pt>
                <c:pt idx="536">
                  <c:v>2643.6217499999998</c:v>
                </c:pt>
                <c:pt idx="537">
                  <c:v>2648.5538799999999</c:v>
                </c:pt>
                <c:pt idx="538">
                  <c:v>2653.4860100000001</c:v>
                </c:pt>
                <c:pt idx="539">
                  <c:v>2658.4181400000002</c:v>
                </c:pt>
                <c:pt idx="540">
                  <c:v>2663.3502699999999</c:v>
                </c:pt>
                <c:pt idx="541">
                  <c:v>2668.2824000000001</c:v>
                </c:pt>
                <c:pt idx="542">
                  <c:v>2673.2145300000002</c:v>
                </c:pt>
                <c:pt idx="543">
                  <c:v>2678.1466599999999</c:v>
                </c:pt>
                <c:pt idx="544">
                  <c:v>2683.07879</c:v>
                </c:pt>
                <c:pt idx="545">
                  <c:v>2688.0109200000002</c:v>
                </c:pt>
                <c:pt idx="546">
                  <c:v>2692.9430499999999</c:v>
                </c:pt>
                <c:pt idx="547">
                  <c:v>2697.87518</c:v>
                </c:pt>
                <c:pt idx="548">
                  <c:v>2702.8073100000001</c:v>
                </c:pt>
                <c:pt idx="549">
                  <c:v>2707.7394399999998</c:v>
                </c:pt>
                <c:pt idx="550">
                  <c:v>2712.67157</c:v>
                </c:pt>
                <c:pt idx="551">
                  <c:v>2717.6037000000001</c:v>
                </c:pt>
                <c:pt idx="552">
                  <c:v>2722.5358299999998</c:v>
                </c:pt>
                <c:pt idx="553">
                  <c:v>2727.4679599999999</c:v>
                </c:pt>
                <c:pt idx="554">
                  <c:v>2732.4000900000001</c:v>
                </c:pt>
                <c:pt idx="555">
                  <c:v>2737.3322199999998</c:v>
                </c:pt>
                <c:pt idx="556">
                  <c:v>2742.2643499999999</c:v>
                </c:pt>
                <c:pt idx="557">
                  <c:v>2747.1964800000001</c:v>
                </c:pt>
                <c:pt idx="558">
                  <c:v>2752.1286100000002</c:v>
                </c:pt>
                <c:pt idx="559">
                  <c:v>2757.0607399999999</c:v>
                </c:pt>
                <c:pt idx="560">
                  <c:v>2761.99287</c:v>
                </c:pt>
                <c:pt idx="561">
                  <c:v>2766.9250000000002</c:v>
                </c:pt>
                <c:pt idx="562">
                  <c:v>2771.8571299999999</c:v>
                </c:pt>
                <c:pt idx="563">
                  <c:v>2776.78926</c:v>
                </c:pt>
                <c:pt idx="564">
                  <c:v>2781.7213900000002</c:v>
                </c:pt>
                <c:pt idx="565">
                  <c:v>2786.6535199999998</c:v>
                </c:pt>
                <c:pt idx="566">
                  <c:v>2791.58565</c:v>
                </c:pt>
                <c:pt idx="567">
                  <c:v>2796.5177800000001</c:v>
                </c:pt>
                <c:pt idx="568">
                  <c:v>2801.4499099999998</c:v>
                </c:pt>
                <c:pt idx="569">
                  <c:v>2806.38204</c:v>
                </c:pt>
                <c:pt idx="570">
                  <c:v>2811.3141700000001</c:v>
                </c:pt>
                <c:pt idx="571">
                  <c:v>2816.2462999999998</c:v>
                </c:pt>
                <c:pt idx="572">
                  <c:v>2821.1784299999999</c:v>
                </c:pt>
                <c:pt idx="573">
                  <c:v>2826.1105600000001</c:v>
                </c:pt>
                <c:pt idx="574">
                  <c:v>2831.0426900000002</c:v>
                </c:pt>
                <c:pt idx="575">
                  <c:v>2835.9748199999999</c:v>
                </c:pt>
                <c:pt idx="576">
                  <c:v>2840.9069500000001</c:v>
                </c:pt>
                <c:pt idx="577">
                  <c:v>2845.8390800000002</c:v>
                </c:pt>
                <c:pt idx="578">
                  <c:v>2850.7712099999999</c:v>
                </c:pt>
                <c:pt idx="579">
                  <c:v>2855.70334</c:v>
                </c:pt>
                <c:pt idx="580">
                  <c:v>2860.6354700000002</c:v>
                </c:pt>
                <c:pt idx="581">
                  <c:v>2865.5675999999999</c:v>
                </c:pt>
                <c:pt idx="582">
                  <c:v>2870.49973</c:v>
                </c:pt>
                <c:pt idx="583">
                  <c:v>2875.4318600000001</c:v>
                </c:pt>
                <c:pt idx="584">
                  <c:v>2880.3639899999998</c:v>
                </c:pt>
                <c:pt idx="585">
                  <c:v>2885.29612</c:v>
                </c:pt>
                <c:pt idx="586">
                  <c:v>2890.2282500000001</c:v>
                </c:pt>
                <c:pt idx="587">
                  <c:v>2895.1603799999998</c:v>
                </c:pt>
                <c:pt idx="588">
                  <c:v>2900.0925099999999</c:v>
                </c:pt>
                <c:pt idx="589">
                  <c:v>2905.0246400000001</c:v>
                </c:pt>
                <c:pt idx="590">
                  <c:v>2909.9567699999998</c:v>
                </c:pt>
                <c:pt idx="591">
                  <c:v>2914.8888999999999</c:v>
                </c:pt>
                <c:pt idx="592">
                  <c:v>2919.8210300000001</c:v>
                </c:pt>
                <c:pt idx="593">
                  <c:v>2924.7531600000002</c:v>
                </c:pt>
                <c:pt idx="594">
                  <c:v>2929.6852899999999</c:v>
                </c:pt>
                <c:pt idx="595">
                  <c:v>2934.61742</c:v>
                </c:pt>
                <c:pt idx="596">
                  <c:v>2939.5495500000002</c:v>
                </c:pt>
                <c:pt idx="597">
                  <c:v>2944.4816799999999</c:v>
                </c:pt>
                <c:pt idx="598">
                  <c:v>2949.41381</c:v>
                </c:pt>
                <c:pt idx="599">
                  <c:v>2954.3459400000002</c:v>
                </c:pt>
                <c:pt idx="600">
                  <c:v>2959.2780699999998</c:v>
                </c:pt>
                <c:pt idx="601">
                  <c:v>2964.2102</c:v>
                </c:pt>
                <c:pt idx="602">
                  <c:v>2969.1423300000001</c:v>
                </c:pt>
                <c:pt idx="603">
                  <c:v>2974.0744599999998</c:v>
                </c:pt>
                <c:pt idx="604">
                  <c:v>2979.00659</c:v>
                </c:pt>
                <c:pt idx="605">
                  <c:v>2983.9387200000001</c:v>
                </c:pt>
                <c:pt idx="606">
                  <c:v>2988.8708499999998</c:v>
                </c:pt>
                <c:pt idx="607">
                  <c:v>2993.8029799999999</c:v>
                </c:pt>
                <c:pt idx="608">
                  <c:v>2998.7351100000001</c:v>
                </c:pt>
                <c:pt idx="609">
                  <c:v>3003.6672400000002</c:v>
                </c:pt>
                <c:pt idx="610">
                  <c:v>3008.5993699999999</c:v>
                </c:pt>
                <c:pt idx="611">
                  <c:v>3013.5315000000001</c:v>
                </c:pt>
                <c:pt idx="612">
                  <c:v>3018.4636300000002</c:v>
                </c:pt>
                <c:pt idx="613">
                  <c:v>3023.3957599999999</c:v>
                </c:pt>
                <c:pt idx="614">
                  <c:v>3028.32789</c:v>
                </c:pt>
                <c:pt idx="615">
                  <c:v>3033.2600200000002</c:v>
                </c:pt>
                <c:pt idx="616">
                  <c:v>3038.1921499999999</c:v>
                </c:pt>
                <c:pt idx="617">
                  <c:v>3043.12428</c:v>
                </c:pt>
                <c:pt idx="618">
                  <c:v>3048.0564100000001</c:v>
                </c:pt>
                <c:pt idx="619">
                  <c:v>3052.9885399999998</c:v>
                </c:pt>
                <c:pt idx="620">
                  <c:v>3057.92067</c:v>
                </c:pt>
                <c:pt idx="621">
                  <c:v>3062.8528000000001</c:v>
                </c:pt>
                <c:pt idx="622">
                  <c:v>3067.7849299999998</c:v>
                </c:pt>
                <c:pt idx="623">
                  <c:v>3072.7170599999999</c:v>
                </c:pt>
                <c:pt idx="624">
                  <c:v>3077.6491900000001</c:v>
                </c:pt>
                <c:pt idx="625">
                  <c:v>3082.5813199999998</c:v>
                </c:pt>
                <c:pt idx="626">
                  <c:v>3087.5134499999999</c:v>
                </c:pt>
                <c:pt idx="627">
                  <c:v>3092.4455800000001</c:v>
                </c:pt>
                <c:pt idx="628">
                  <c:v>3097.3777100000002</c:v>
                </c:pt>
                <c:pt idx="629">
                  <c:v>3102.3098399999999</c:v>
                </c:pt>
                <c:pt idx="630">
                  <c:v>3107.24197</c:v>
                </c:pt>
                <c:pt idx="631">
                  <c:v>3112.1741000000002</c:v>
                </c:pt>
                <c:pt idx="632">
                  <c:v>3117.1062299999999</c:v>
                </c:pt>
                <c:pt idx="633">
                  <c:v>3122.03836</c:v>
                </c:pt>
                <c:pt idx="634">
                  <c:v>3126.9704900000002</c:v>
                </c:pt>
                <c:pt idx="635">
                  <c:v>3131.9026199999998</c:v>
                </c:pt>
                <c:pt idx="636">
                  <c:v>3136.83475</c:v>
                </c:pt>
                <c:pt idx="637">
                  <c:v>3141.7668800000001</c:v>
                </c:pt>
                <c:pt idx="638">
                  <c:v>3146.6990099999998</c:v>
                </c:pt>
                <c:pt idx="639">
                  <c:v>3151.63114</c:v>
                </c:pt>
                <c:pt idx="640">
                  <c:v>3156.5632700000001</c:v>
                </c:pt>
                <c:pt idx="641">
                  <c:v>3161.4953999999998</c:v>
                </c:pt>
                <c:pt idx="642">
                  <c:v>3166.4275299999999</c:v>
                </c:pt>
                <c:pt idx="643">
                  <c:v>3171.3596600000001</c:v>
                </c:pt>
                <c:pt idx="644">
                  <c:v>3176.2917900000002</c:v>
                </c:pt>
                <c:pt idx="645">
                  <c:v>3181.2239199999999</c:v>
                </c:pt>
                <c:pt idx="646">
                  <c:v>3186.1560500000001</c:v>
                </c:pt>
                <c:pt idx="647">
                  <c:v>3191.0881800000002</c:v>
                </c:pt>
                <c:pt idx="648">
                  <c:v>3196.0203099999999</c:v>
                </c:pt>
                <c:pt idx="649">
                  <c:v>3200.95244</c:v>
                </c:pt>
                <c:pt idx="650">
                  <c:v>3205.8845700000002</c:v>
                </c:pt>
                <c:pt idx="651">
                  <c:v>3210.8166999999999</c:v>
                </c:pt>
                <c:pt idx="652">
                  <c:v>3215.74883</c:v>
                </c:pt>
                <c:pt idx="653">
                  <c:v>3220.6809600000001</c:v>
                </c:pt>
                <c:pt idx="654">
                  <c:v>3225.6130899999998</c:v>
                </c:pt>
                <c:pt idx="655">
                  <c:v>3230.54522</c:v>
                </c:pt>
                <c:pt idx="656">
                  <c:v>3235.4773500000001</c:v>
                </c:pt>
                <c:pt idx="657">
                  <c:v>3240.4094799999998</c:v>
                </c:pt>
                <c:pt idx="658">
                  <c:v>3245.3416099999999</c:v>
                </c:pt>
                <c:pt idx="659">
                  <c:v>3250.2737400000001</c:v>
                </c:pt>
                <c:pt idx="660">
                  <c:v>3255.2058699999998</c:v>
                </c:pt>
                <c:pt idx="661">
                  <c:v>3260.1379999999999</c:v>
                </c:pt>
                <c:pt idx="662">
                  <c:v>3265.0701300000001</c:v>
                </c:pt>
                <c:pt idx="663">
                  <c:v>3270.0022600000002</c:v>
                </c:pt>
                <c:pt idx="664">
                  <c:v>3274.9343899999999</c:v>
                </c:pt>
                <c:pt idx="665">
                  <c:v>3279.86652</c:v>
                </c:pt>
                <c:pt idx="666">
                  <c:v>3284.7986500000002</c:v>
                </c:pt>
                <c:pt idx="667">
                  <c:v>3289.7307799999999</c:v>
                </c:pt>
                <c:pt idx="668">
                  <c:v>3294.66291</c:v>
                </c:pt>
                <c:pt idx="669">
                  <c:v>3299.5950400000002</c:v>
                </c:pt>
                <c:pt idx="670">
                  <c:v>3304.5271699999998</c:v>
                </c:pt>
                <c:pt idx="671">
                  <c:v>3309.4593</c:v>
                </c:pt>
                <c:pt idx="672">
                  <c:v>3314.3914300000001</c:v>
                </c:pt>
                <c:pt idx="673">
                  <c:v>3319.3235599999998</c:v>
                </c:pt>
                <c:pt idx="674">
                  <c:v>3324.25569</c:v>
                </c:pt>
                <c:pt idx="675">
                  <c:v>3329.1878200000001</c:v>
                </c:pt>
                <c:pt idx="676">
                  <c:v>3334.1199499999998</c:v>
                </c:pt>
                <c:pt idx="677">
                  <c:v>3339.0520799999999</c:v>
                </c:pt>
                <c:pt idx="678">
                  <c:v>3343.9842100000001</c:v>
                </c:pt>
                <c:pt idx="679">
                  <c:v>3348.9163400000002</c:v>
                </c:pt>
                <c:pt idx="680">
                  <c:v>3353.8484699999999</c:v>
                </c:pt>
                <c:pt idx="681">
                  <c:v>3358.7806</c:v>
                </c:pt>
                <c:pt idx="682">
                  <c:v>3363.7127300000002</c:v>
                </c:pt>
                <c:pt idx="683">
                  <c:v>3368.6448599999999</c:v>
                </c:pt>
                <c:pt idx="684">
                  <c:v>3373.57699</c:v>
                </c:pt>
                <c:pt idx="685">
                  <c:v>3378.5091200000002</c:v>
                </c:pt>
                <c:pt idx="686">
                  <c:v>3383.4412499999999</c:v>
                </c:pt>
                <c:pt idx="687">
                  <c:v>3388.37338</c:v>
                </c:pt>
                <c:pt idx="688">
                  <c:v>3393.3055100000001</c:v>
                </c:pt>
                <c:pt idx="689">
                  <c:v>3398.2376399999998</c:v>
                </c:pt>
                <c:pt idx="690">
                  <c:v>3403.16977</c:v>
                </c:pt>
                <c:pt idx="691">
                  <c:v>3408.1019000000001</c:v>
                </c:pt>
                <c:pt idx="692">
                  <c:v>3413.0340299999998</c:v>
                </c:pt>
                <c:pt idx="693">
                  <c:v>3417.9661599999999</c:v>
                </c:pt>
                <c:pt idx="694">
                  <c:v>3422.8982900000001</c:v>
                </c:pt>
                <c:pt idx="695">
                  <c:v>3427.8304199999998</c:v>
                </c:pt>
                <c:pt idx="696">
                  <c:v>3432.7625499999999</c:v>
                </c:pt>
                <c:pt idx="697">
                  <c:v>3437.6946800000001</c:v>
                </c:pt>
                <c:pt idx="698">
                  <c:v>3442.6268100000002</c:v>
                </c:pt>
                <c:pt idx="699">
                  <c:v>3447.5589399999999</c:v>
                </c:pt>
                <c:pt idx="700">
                  <c:v>3452.49107</c:v>
                </c:pt>
                <c:pt idx="701">
                  <c:v>3457.4232000000002</c:v>
                </c:pt>
                <c:pt idx="702">
                  <c:v>3462.3553299999999</c:v>
                </c:pt>
                <c:pt idx="703">
                  <c:v>3467.28746</c:v>
                </c:pt>
                <c:pt idx="704">
                  <c:v>3472.2195900000002</c:v>
                </c:pt>
                <c:pt idx="705">
                  <c:v>3477.1517199999998</c:v>
                </c:pt>
                <c:pt idx="706">
                  <c:v>3482.08385</c:v>
                </c:pt>
                <c:pt idx="707">
                  <c:v>3487.0159800000001</c:v>
                </c:pt>
                <c:pt idx="708">
                  <c:v>3491.9481099999998</c:v>
                </c:pt>
                <c:pt idx="709">
                  <c:v>3496.88024</c:v>
                </c:pt>
                <c:pt idx="710">
                  <c:v>3501.8123700000001</c:v>
                </c:pt>
                <c:pt idx="711">
                  <c:v>3506.7444999999998</c:v>
                </c:pt>
                <c:pt idx="712">
                  <c:v>3511.6766299999999</c:v>
                </c:pt>
                <c:pt idx="713">
                  <c:v>3516.6087600000001</c:v>
                </c:pt>
                <c:pt idx="714">
                  <c:v>3521.5408900000002</c:v>
                </c:pt>
                <c:pt idx="715">
                  <c:v>3526.4730199999999</c:v>
                </c:pt>
                <c:pt idx="716">
                  <c:v>3531.40515</c:v>
                </c:pt>
                <c:pt idx="717">
                  <c:v>3536.3372800000002</c:v>
                </c:pt>
                <c:pt idx="718">
                  <c:v>3541.2694099999999</c:v>
                </c:pt>
                <c:pt idx="719">
                  <c:v>3546.20154</c:v>
                </c:pt>
                <c:pt idx="720">
                  <c:v>3551.1336700000002</c:v>
                </c:pt>
                <c:pt idx="721">
                  <c:v>3556.0657999999999</c:v>
                </c:pt>
                <c:pt idx="722">
                  <c:v>3560.99793</c:v>
                </c:pt>
                <c:pt idx="723">
                  <c:v>3565.9300600000001</c:v>
                </c:pt>
                <c:pt idx="724">
                  <c:v>3570.8621899999998</c:v>
                </c:pt>
                <c:pt idx="725">
                  <c:v>3575.79432</c:v>
                </c:pt>
                <c:pt idx="726">
                  <c:v>3580.7264500000001</c:v>
                </c:pt>
                <c:pt idx="727">
                  <c:v>3585.6585799999998</c:v>
                </c:pt>
                <c:pt idx="728">
                  <c:v>3590.5907099999999</c:v>
                </c:pt>
                <c:pt idx="729">
                  <c:v>3595.5228400000001</c:v>
                </c:pt>
                <c:pt idx="730">
                  <c:v>3600.4549699999998</c:v>
                </c:pt>
                <c:pt idx="731">
                  <c:v>3605.3870999999999</c:v>
                </c:pt>
                <c:pt idx="732">
                  <c:v>3610.3192300000001</c:v>
                </c:pt>
                <c:pt idx="733">
                  <c:v>3615.2513600000002</c:v>
                </c:pt>
                <c:pt idx="734">
                  <c:v>3620.1834899999999</c:v>
                </c:pt>
                <c:pt idx="735">
                  <c:v>3625.11562</c:v>
                </c:pt>
                <c:pt idx="736">
                  <c:v>3630.0477500000002</c:v>
                </c:pt>
                <c:pt idx="737">
                  <c:v>3634.9798799999999</c:v>
                </c:pt>
                <c:pt idx="738">
                  <c:v>3639.91201</c:v>
                </c:pt>
                <c:pt idx="739">
                  <c:v>3644.8441400000002</c:v>
                </c:pt>
                <c:pt idx="740">
                  <c:v>3649.7762699999998</c:v>
                </c:pt>
                <c:pt idx="741">
                  <c:v>3654.7084</c:v>
                </c:pt>
                <c:pt idx="742">
                  <c:v>3659.6405300000001</c:v>
                </c:pt>
                <c:pt idx="743">
                  <c:v>3664.5726599999998</c:v>
                </c:pt>
                <c:pt idx="744">
                  <c:v>3669.50479</c:v>
                </c:pt>
                <c:pt idx="745">
                  <c:v>3674.4369200000001</c:v>
                </c:pt>
                <c:pt idx="746">
                  <c:v>3679.3690499999998</c:v>
                </c:pt>
                <c:pt idx="747">
                  <c:v>3684.3011799999999</c:v>
                </c:pt>
                <c:pt idx="748">
                  <c:v>3689.2333100000001</c:v>
                </c:pt>
                <c:pt idx="749">
                  <c:v>3694.1654400000002</c:v>
                </c:pt>
                <c:pt idx="750">
                  <c:v>3699.0975699999999</c:v>
                </c:pt>
                <c:pt idx="751">
                  <c:v>3704.0297</c:v>
                </c:pt>
                <c:pt idx="752">
                  <c:v>3708.9618300000002</c:v>
                </c:pt>
                <c:pt idx="753">
                  <c:v>3713.8939599999999</c:v>
                </c:pt>
                <c:pt idx="754">
                  <c:v>3718.82609</c:v>
                </c:pt>
                <c:pt idx="755">
                  <c:v>3723.7582200000002</c:v>
                </c:pt>
                <c:pt idx="756">
                  <c:v>3728.6903499999999</c:v>
                </c:pt>
                <c:pt idx="757">
                  <c:v>3733.62248</c:v>
                </c:pt>
                <c:pt idx="758">
                  <c:v>3738.5546100000001</c:v>
                </c:pt>
                <c:pt idx="759">
                  <c:v>3743.4867399999998</c:v>
                </c:pt>
                <c:pt idx="760">
                  <c:v>3748.41887</c:v>
                </c:pt>
                <c:pt idx="761">
                  <c:v>3753.3510000000001</c:v>
                </c:pt>
                <c:pt idx="762">
                  <c:v>3758.2831299999998</c:v>
                </c:pt>
                <c:pt idx="763">
                  <c:v>3763.2152599999999</c:v>
                </c:pt>
                <c:pt idx="764">
                  <c:v>3768.1473900000001</c:v>
                </c:pt>
                <c:pt idx="765">
                  <c:v>3773.0795199999998</c:v>
                </c:pt>
                <c:pt idx="766">
                  <c:v>3778.0116499999999</c:v>
                </c:pt>
                <c:pt idx="767">
                  <c:v>3782.9437800000001</c:v>
                </c:pt>
                <c:pt idx="768">
                  <c:v>3787.8759100000002</c:v>
                </c:pt>
                <c:pt idx="769">
                  <c:v>3792.8080399999999</c:v>
                </c:pt>
                <c:pt idx="770">
                  <c:v>3797.74017</c:v>
                </c:pt>
                <c:pt idx="771">
                  <c:v>3802.6723000000002</c:v>
                </c:pt>
                <c:pt idx="772">
                  <c:v>3807.6044299999999</c:v>
                </c:pt>
                <c:pt idx="773">
                  <c:v>3812.53656</c:v>
                </c:pt>
                <c:pt idx="774">
                  <c:v>3817.4686900000002</c:v>
                </c:pt>
                <c:pt idx="775">
                  <c:v>3822.4008199999998</c:v>
                </c:pt>
                <c:pt idx="776">
                  <c:v>3827.33295</c:v>
                </c:pt>
                <c:pt idx="777">
                  <c:v>3832.2650800000001</c:v>
                </c:pt>
                <c:pt idx="778">
                  <c:v>3837.1972099999998</c:v>
                </c:pt>
                <c:pt idx="779">
                  <c:v>3842.12934</c:v>
                </c:pt>
                <c:pt idx="780">
                  <c:v>3847.0614700000001</c:v>
                </c:pt>
                <c:pt idx="781">
                  <c:v>3851.9935999999998</c:v>
                </c:pt>
                <c:pt idx="782">
                  <c:v>3856.9257299999999</c:v>
                </c:pt>
                <c:pt idx="783">
                  <c:v>3861.8578600000001</c:v>
                </c:pt>
                <c:pt idx="784">
                  <c:v>3866.7899900000002</c:v>
                </c:pt>
                <c:pt idx="785">
                  <c:v>3871.7221199999999</c:v>
                </c:pt>
                <c:pt idx="786">
                  <c:v>3876.65425</c:v>
                </c:pt>
                <c:pt idx="787">
                  <c:v>3881.5863800000002</c:v>
                </c:pt>
                <c:pt idx="788">
                  <c:v>3886.5185099999999</c:v>
                </c:pt>
                <c:pt idx="789">
                  <c:v>3891.45064</c:v>
                </c:pt>
                <c:pt idx="790">
                  <c:v>3896.3827700000002</c:v>
                </c:pt>
                <c:pt idx="791">
                  <c:v>3901.3148999999999</c:v>
                </c:pt>
                <c:pt idx="792">
                  <c:v>3906.24703</c:v>
                </c:pt>
                <c:pt idx="793">
                  <c:v>3911.1791600000001</c:v>
                </c:pt>
                <c:pt idx="794">
                  <c:v>3916.1112899999998</c:v>
                </c:pt>
                <c:pt idx="795">
                  <c:v>3921.04342</c:v>
                </c:pt>
                <c:pt idx="796">
                  <c:v>3925.9755500000001</c:v>
                </c:pt>
                <c:pt idx="797">
                  <c:v>3930.9076799999998</c:v>
                </c:pt>
                <c:pt idx="798">
                  <c:v>3935.8398099999999</c:v>
                </c:pt>
                <c:pt idx="799">
                  <c:v>3940.7719400000001</c:v>
                </c:pt>
                <c:pt idx="800">
                  <c:v>3945.7040699999998</c:v>
                </c:pt>
                <c:pt idx="801">
                  <c:v>3950.6361999999999</c:v>
                </c:pt>
                <c:pt idx="802">
                  <c:v>3955.5683300000001</c:v>
                </c:pt>
                <c:pt idx="803">
                  <c:v>3960.5004600000002</c:v>
                </c:pt>
                <c:pt idx="804">
                  <c:v>3965.4325899999999</c:v>
                </c:pt>
                <c:pt idx="805">
                  <c:v>3970.36472</c:v>
                </c:pt>
                <c:pt idx="806">
                  <c:v>3975.2968500000002</c:v>
                </c:pt>
                <c:pt idx="807">
                  <c:v>3980.2289799999999</c:v>
                </c:pt>
                <c:pt idx="808">
                  <c:v>3985.16111</c:v>
                </c:pt>
                <c:pt idx="809">
                  <c:v>3990.0932400000002</c:v>
                </c:pt>
                <c:pt idx="810">
                  <c:v>3995.0253699999998</c:v>
                </c:pt>
                <c:pt idx="811">
                  <c:v>3999.9575</c:v>
                </c:pt>
                <c:pt idx="812">
                  <c:v>4004.8896300000001</c:v>
                </c:pt>
                <c:pt idx="813">
                  <c:v>4009.8217599999998</c:v>
                </c:pt>
                <c:pt idx="814">
                  <c:v>4014.75389</c:v>
                </c:pt>
                <c:pt idx="815">
                  <c:v>4019.6860200000001</c:v>
                </c:pt>
                <c:pt idx="816">
                  <c:v>4024.6181499999998</c:v>
                </c:pt>
                <c:pt idx="817">
                  <c:v>4029.5502799999999</c:v>
                </c:pt>
                <c:pt idx="818">
                  <c:v>4034.4824100000001</c:v>
                </c:pt>
                <c:pt idx="819">
                  <c:v>4039.4145400000002</c:v>
                </c:pt>
                <c:pt idx="820">
                  <c:v>4044.3466699999999</c:v>
                </c:pt>
                <c:pt idx="821">
                  <c:v>4049.2788</c:v>
                </c:pt>
                <c:pt idx="822">
                  <c:v>4054.2109300000002</c:v>
                </c:pt>
                <c:pt idx="823">
                  <c:v>4059.1430599999999</c:v>
                </c:pt>
                <c:pt idx="824">
                  <c:v>4064.07519</c:v>
                </c:pt>
                <c:pt idx="825">
                  <c:v>4069.0073200000002</c:v>
                </c:pt>
                <c:pt idx="826">
                  <c:v>4073.9394499999999</c:v>
                </c:pt>
                <c:pt idx="827">
                  <c:v>4078.87158</c:v>
                </c:pt>
                <c:pt idx="828">
                  <c:v>4083.8037100000001</c:v>
                </c:pt>
                <c:pt idx="829">
                  <c:v>4088.7358399999998</c:v>
                </c:pt>
                <c:pt idx="830">
                  <c:v>4093.66797</c:v>
                </c:pt>
                <c:pt idx="831">
                  <c:v>4098.6000999999997</c:v>
                </c:pt>
                <c:pt idx="832">
                  <c:v>4103.5322299999998</c:v>
                </c:pt>
                <c:pt idx="833">
                  <c:v>4108.4643599999999</c:v>
                </c:pt>
                <c:pt idx="834">
                  <c:v>4113.3964900000001</c:v>
                </c:pt>
                <c:pt idx="835">
                  <c:v>4118.3286200000002</c:v>
                </c:pt>
                <c:pt idx="836">
                  <c:v>4123.2607500000004</c:v>
                </c:pt>
                <c:pt idx="837">
                  <c:v>4128.1928799999996</c:v>
                </c:pt>
                <c:pt idx="838">
                  <c:v>4133.1250099999997</c:v>
                </c:pt>
                <c:pt idx="839">
                  <c:v>4138.0571399999999</c:v>
                </c:pt>
                <c:pt idx="840">
                  <c:v>4142.98927</c:v>
                </c:pt>
                <c:pt idx="841">
                  <c:v>4147.9214000000002</c:v>
                </c:pt>
                <c:pt idx="842">
                  <c:v>4152.8535300000003</c:v>
                </c:pt>
                <c:pt idx="843">
                  <c:v>4157.7856599999996</c:v>
                </c:pt>
                <c:pt idx="844">
                  <c:v>4162.7177899999997</c:v>
                </c:pt>
                <c:pt idx="845">
                  <c:v>4167.6499199999998</c:v>
                </c:pt>
                <c:pt idx="846">
                  <c:v>4172.58205</c:v>
                </c:pt>
                <c:pt idx="847">
                  <c:v>4177.5141800000001</c:v>
                </c:pt>
                <c:pt idx="848">
                  <c:v>4182.4463100000003</c:v>
                </c:pt>
                <c:pt idx="849">
                  <c:v>4187.3784400000004</c:v>
                </c:pt>
                <c:pt idx="850">
                  <c:v>4192.3105699999996</c:v>
                </c:pt>
                <c:pt idx="851">
                  <c:v>4197.2426999999998</c:v>
                </c:pt>
                <c:pt idx="852">
                  <c:v>4202.1748299999999</c:v>
                </c:pt>
                <c:pt idx="853">
                  <c:v>4207.1069600000001</c:v>
                </c:pt>
                <c:pt idx="854">
                  <c:v>4212.0390900000002</c:v>
                </c:pt>
                <c:pt idx="855">
                  <c:v>4216.9712200000004</c:v>
                </c:pt>
                <c:pt idx="856">
                  <c:v>4221.9033499999996</c:v>
                </c:pt>
                <c:pt idx="857">
                  <c:v>4226.8354799999997</c:v>
                </c:pt>
                <c:pt idx="858">
                  <c:v>4231.7676099999999</c:v>
                </c:pt>
                <c:pt idx="859">
                  <c:v>4236.69974</c:v>
                </c:pt>
                <c:pt idx="860">
                  <c:v>4241.6318700000002</c:v>
                </c:pt>
                <c:pt idx="861">
                  <c:v>4246.5640000000003</c:v>
                </c:pt>
                <c:pt idx="862">
                  <c:v>4251.4961300000004</c:v>
                </c:pt>
                <c:pt idx="863">
                  <c:v>4256.4282599999997</c:v>
                </c:pt>
                <c:pt idx="864">
                  <c:v>4261.3603899999998</c:v>
                </c:pt>
                <c:pt idx="865">
                  <c:v>4266.29252</c:v>
                </c:pt>
                <c:pt idx="866">
                  <c:v>4271.2246500000001</c:v>
                </c:pt>
                <c:pt idx="867">
                  <c:v>4276.1567800000003</c:v>
                </c:pt>
                <c:pt idx="868">
                  <c:v>4281.0889100000004</c:v>
                </c:pt>
                <c:pt idx="869">
                  <c:v>4286.0210399999996</c:v>
                </c:pt>
                <c:pt idx="870">
                  <c:v>4290.9531699999998</c:v>
                </c:pt>
                <c:pt idx="871">
                  <c:v>4295.8852999999999</c:v>
                </c:pt>
                <c:pt idx="872">
                  <c:v>4300.8174300000001</c:v>
                </c:pt>
                <c:pt idx="873">
                  <c:v>4305.7495600000002</c:v>
                </c:pt>
                <c:pt idx="874">
                  <c:v>4310.6816900000003</c:v>
                </c:pt>
                <c:pt idx="875">
                  <c:v>4315.6138199999996</c:v>
                </c:pt>
                <c:pt idx="876">
                  <c:v>4320.5459499999997</c:v>
                </c:pt>
                <c:pt idx="877">
                  <c:v>4325.4780799999999</c:v>
                </c:pt>
                <c:pt idx="878">
                  <c:v>4330.41021</c:v>
                </c:pt>
                <c:pt idx="879">
                  <c:v>4335.3423400000001</c:v>
                </c:pt>
                <c:pt idx="880">
                  <c:v>4340.2744700000003</c:v>
                </c:pt>
                <c:pt idx="881">
                  <c:v>4345.2066000000004</c:v>
                </c:pt>
                <c:pt idx="882">
                  <c:v>4350.1387299999997</c:v>
                </c:pt>
                <c:pt idx="883">
                  <c:v>4355.0708599999998</c:v>
                </c:pt>
                <c:pt idx="884">
                  <c:v>4360.00299</c:v>
                </c:pt>
                <c:pt idx="885">
                  <c:v>4364.9351200000001</c:v>
                </c:pt>
                <c:pt idx="886">
                  <c:v>4369.8672500000002</c:v>
                </c:pt>
                <c:pt idx="887">
                  <c:v>4374.7993800000004</c:v>
                </c:pt>
                <c:pt idx="888">
                  <c:v>4379.7315099999996</c:v>
                </c:pt>
                <c:pt idx="889">
                  <c:v>4384.6636399999998</c:v>
                </c:pt>
                <c:pt idx="890">
                  <c:v>4389.5957699999999</c:v>
                </c:pt>
                <c:pt idx="891">
                  <c:v>4394.5279</c:v>
                </c:pt>
                <c:pt idx="892">
                  <c:v>4399.4600300000002</c:v>
                </c:pt>
                <c:pt idx="893">
                  <c:v>4404.3921600000003</c:v>
                </c:pt>
                <c:pt idx="894">
                  <c:v>4409.3242899999996</c:v>
                </c:pt>
                <c:pt idx="895">
                  <c:v>4414.2564199999997</c:v>
                </c:pt>
                <c:pt idx="896">
                  <c:v>4419.1885499999999</c:v>
                </c:pt>
                <c:pt idx="897">
                  <c:v>4424.12068</c:v>
                </c:pt>
                <c:pt idx="898">
                  <c:v>4429.0528100000001</c:v>
                </c:pt>
                <c:pt idx="899">
                  <c:v>4433.9849400000003</c:v>
                </c:pt>
                <c:pt idx="900">
                  <c:v>4438.9170700000004</c:v>
                </c:pt>
                <c:pt idx="901">
                  <c:v>4443.8491999999997</c:v>
                </c:pt>
                <c:pt idx="902">
                  <c:v>4448.7813299999998</c:v>
                </c:pt>
                <c:pt idx="903">
                  <c:v>4453.7134599999999</c:v>
                </c:pt>
                <c:pt idx="904">
                  <c:v>4458.6455900000001</c:v>
                </c:pt>
                <c:pt idx="905">
                  <c:v>4463.5777200000002</c:v>
                </c:pt>
                <c:pt idx="906">
                  <c:v>4468.5098500000004</c:v>
                </c:pt>
                <c:pt idx="907">
                  <c:v>4473.4419799999996</c:v>
                </c:pt>
                <c:pt idx="908">
                  <c:v>4478.3741099999997</c:v>
                </c:pt>
                <c:pt idx="909">
                  <c:v>4483.3062399999999</c:v>
                </c:pt>
                <c:pt idx="910">
                  <c:v>4488.23837</c:v>
                </c:pt>
                <c:pt idx="911">
                  <c:v>4493.1705000000002</c:v>
                </c:pt>
                <c:pt idx="912">
                  <c:v>4498.1026300000003</c:v>
                </c:pt>
                <c:pt idx="913">
                  <c:v>4503.0347599999996</c:v>
                </c:pt>
                <c:pt idx="914">
                  <c:v>4507.9668899999997</c:v>
                </c:pt>
                <c:pt idx="915">
                  <c:v>4512.8990199999998</c:v>
                </c:pt>
                <c:pt idx="916">
                  <c:v>4517.83115</c:v>
                </c:pt>
                <c:pt idx="917">
                  <c:v>4522.7632800000001</c:v>
                </c:pt>
                <c:pt idx="918">
                  <c:v>4527.6954100000003</c:v>
                </c:pt>
                <c:pt idx="919">
                  <c:v>4532.6275400000004</c:v>
                </c:pt>
                <c:pt idx="920">
                  <c:v>4537.5596699999996</c:v>
                </c:pt>
                <c:pt idx="921">
                  <c:v>4542.4917999999998</c:v>
                </c:pt>
                <c:pt idx="922">
                  <c:v>4547.4239299999999</c:v>
                </c:pt>
                <c:pt idx="923">
                  <c:v>4552.3560600000001</c:v>
                </c:pt>
                <c:pt idx="924">
                  <c:v>4557.2881900000002</c:v>
                </c:pt>
                <c:pt idx="925">
                  <c:v>4562.2203200000004</c:v>
                </c:pt>
                <c:pt idx="926">
                  <c:v>4567.1524499999996</c:v>
                </c:pt>
                <c:pt idx="927">
                  <c:v>4572.0845799999997</c:v>
                </c:pt>
                <c:pt idx="928">
                  <c:v>4577.0167099999999</c:v>
                </c:pt>
                <c:pt idx="929">
                  <c:v>4581.94884</c:v>
                </c:pt>
                <c:pt idx="930">
                  <c:v>4586.8809700000002</c:v>
                </c:pt>
                <c:pt idx="931">
                  <c:v>4591.8131000000003</c:v>
                </c:pt>
                <c:pt idx="932">
                  <c:v>4596.7452300000004</c:v>
                </c:pt>
                <c:pt idx="933">
                  <c:v>4601.6773599999997</c:v>
                </c:pt>
                <c:pt idx="934">
                  <c:v>4606.6094899999998</c:v>
                </c:pt>
                <c:pt idx="935">
                  <c:v>4611.54162</c:v>
                </c:pt>
                <c:pt idx="936">
                  <c:v>4616.4737500000001</c:v>
                </c:pt>
                <c:pt idx="937">
                  <c:v>4621.4058800000003</c:v>
                </c:pt>
                <c:pt idx="938">
                  <c:v>4626.3380100000004</c:v>
                </c:pt>
                <c:pt idx="939">
                  <c:v>4631.2701399999996</c:v>
                </c:pt>
                <c:pt idx="940">
                  <c:v>4636.2022699999998</c:v>
                </c:pt>
                <c:pt idx="941">
                  <c:v>4641.1343999999999</c:v>
                </c:pt>
                <c:pt idx="942">
                  <c:v>4646.0665300000001</c:v>
                </c:pt>
                <c:pt idx="943">
                  <c:v>4650.9986600000002</c:v>
                </c:pt>
                <c:pt idx="944">
                  <c:v>4655.9307900000003</c:v>
                </c:pt>
                <c:pt idx="945">
                  <c:v>4660.8629199999996</c:v>
                </c:pt>
                <c:pt idx="946">
                  <c:v>4665.7950499999997</c:v>
                </c:pt>
                <c:pt idx="947">
                  <c:v>4670.7271799999999</c:v>
                </c:pt>
                <c:pt idx="948">
                  <c:v>4675.65931</c:v>
                </c:pt>
                <c:pt idx="949">
                  <c:v>4680.5914400000001</c:v>
                </c:pt>
                <c:pt idx="950">
                  <c:v>4685.5235700000003</c:v>
                </c:pt>
                <c:pt idx="951">
                  <c:v>4690.4557000000004</c:v>
                </c:pt>
                <c:pt idx="952">
                  <c:v>4695.3878299999997</c:v>
                </c:pt>
                <c:pt idx="953">
                  <c:v>4700.3199599999998</c:v>
                </c:pt>
                <c:pt idx="954">
                  <c:v>4705.25209</c:v>
                </c:pt>
                <c:pt idx="955">
                  <c:v>4710.1842200000001</c:v>
                </c:pt>
                <c:pt idx="956">
                  <c:v>4715.1163500000002</c:v>
                </c:pt>
                <c:pt idx="957">
                  <c:v>4720.0484800000004</c:v>
                </c:pt>
                <c:pt idx="958">
                  <c:v>4724.9806099999996</c:v>
                </c:pt>
                <c:pt idx="959">
                  <c:v>4729.9127399999998</c:v>
                </c:pt>
                <c:pt idx="960">
                  <c:v>4734.8448699999999</c:v>
                </c:pt>
                <c:pt idx="961">
                  <c:v>4739.777</c:v>
                </c:pt>
                <c:pt idx="962">
                  <c:v>4744.7091300000002</c:v>
                </c:pt>
                <c:pt idx="963">
                  <c:v>4749.6412600000003</c:v>
                </c:pt>
                <c:pt idx="964">
                  <c:v>4754.5733899999996</c:v>
                </c:pt>
                <c:pt idx="965">
                  <c:v>4759.5055199999997</c:v>
                </c:pt>
                <c:pt idx="966">
                  <c:v>4764.4376499999998</c:v>
                </c:pt>
                <c:pt idx="967">
                  <c:v>4769.36978</c:v>
                </c:pt>
                <c:pt idx="968">
                  <c:v>4774.3019100000001</c:v>
                </c:pt>
                <c:pt idx="969">
                  <c:v>4779.2340400000003</c:v>
                </c:pt>
                <c:pt idx="970">
                  <c:v>4784.1661700000004</c:v>
                </c:pt>
                <c:pt idx="971">
                  <c:v>4789.0982999999997</c:v>
                </c:pt>
                <c:pt idx="972">
                  <c:v>4794.0304299999998</c:v>
                </c:pt>
                <c:pt idx="973">
                  <c:v>4798.9625599999999</c:v>
                </c:pt>
                <c:pt idx="974">
                  <c:v>4803.8946900000001</c:v>
                </c:pt>
                <c:pt idx="975">
                  <c:v>4808.8268200000002</c:v>
                </c:pt>
                <c:pt idx="976">
                  <c:v>4813.7589500000004</c:v>
                </c:pt>
                <c:pt idx="977">
                  <c:v>4818.6910799999996</c:v>
                </c:pt>
                <c:pt idx="978">
                  <c:v>4823.6232099999997</c:v>
                </c:pt>
                <c:pt idx="979">
                  <c:v>4828.5553399999999</c:v>
                </c:pt>
                <c:pt idx="980">
                  <c:v>4833.48747</c:v>
                </c:pt>
                <c:pt idx="981">
                  <c:v>4838.4196000000002</c:v>
                </c:pt>
                <c:pt idx="982">
                  <c:v>4843.3517300000003</c:v>
                </c:pt>
                <c:pt idx="983">
                  <c:v>4848.2838599999995</c:v>
                </c:pt>
                <c:pt idx="984">
                  <c:v>4853.2159899999997</c:v>
                </c:pt>
                <c:pt idx="985">
                  <c:v>4858.1481199999998</c:v>
                </c:pt>
                <c:pt idx="986">
                  <c:v>4863.08025</c:v>
                </c:pt>
                <c:pt idx="987">
                  <c:v>4868.0123800000001</c:v>
                </c:pt>
                <c:pt idx="988">
                  <c:v>4872.9445100000003</c:v>
                </c:pt>
                <c:pt idx="989">
                  <c:v>4877.8766400000004</c:v>
                </c:pt>
                <c:pt idx="990">
                  <c:v>4882.8087699999996</c:v>
                </c:pt>
                <c:pt idx="991">
                  <c:v>4887.7408999999998</c:v>
                </c:pt>
                <c:pt idx="992">
                  <c:v>4892.6730299999999</c:v>
                </c:pt>
                <c:pt idx="993">
                  <c:v>4897.6051600000001</c:v>
                </c:pt>
                <c:pt idx="994">
                  <c:v>4902.5372900000002</c:v>
                </c:pt>
                <c:pt idx="995">
                  <c:v>4907.4694200000004</c:v>
                </c:pt>
                <c:pt idx="996">
                  <c:v>4912.4015499999996</c:v>
                </c:pt>
                <c:pt idx="997">
                  <c:v>4917.3336799999997</c:v>
                </c:pt>
                <c:pt idx="998">
                  <c:v>4922.2658099999999</c:v>
                </c:pt>
                <c:pt idx="999">
                  <c:v>4927.19794</c:v>
                </c:pt>
                <c:pt idx="1000">
                  <c:v>4932.1300700000002</c:v>
                </c:pt>
                <c:pt idx="1001">
                  <c:v>4937.0622000000003</c:v>
                </c:pt>
                <c:pt idx="1002">
                  <c:v>4941.9943300000004</c:v>
                </c:pt>
                <c:pt idx="1003">
                  <c:v>4946.9264599999997</c:v>
                </c:pt>
                <c:pt idx="1004">
                  <c:v>4951.8585899999998</c:v>
                </c:pt>
                <c:pt idx="1005">
                  <c:v>4956.79072</c:v>
                </c:pt>
                <c:pt idx="1006">
                  <c:v>4961.7228500000001</c:v>
                </c:pt>
                <c:pt idx="1007">
                  <c:v>4966.6549800000003</c:v>
                </c:pt>
                <c:pt idx="1008">
                  <c:v>4971.5871100000004</c:v>
                </c:pt>
                <c:pt idx="1009">
                  <c:v>4976.5192399999996</c:v>
                </c:pt>
                <c:pt idx="1010">
                  <c:v>4981.4513699999998</c:v>
                </c:pt>
                <c:pt idx="1011">
                  <c:v>4986.3834999999999</c:v>
                </c:pt>
                <c:pt idx="1012">
                  <c:v>4991.3156300000001</c:v>
                </c:pt>
                <c:pt idx="1013">
                  <c:v>4996.2477600000002</c:v>
                </c:pt>
                <c:pt idx="1014">
                  <c:v>5001.1798900000003</c:v>
                </c:pt>
                <c:pt idx="1015">
                  <c:v>5006.1120199999996</c:v>
                </c:pt>
                <c:pt idx="1016">
                  <c:v>5011.0441499999997</c:v>
                </c:pt>
                <c:pt idx="1017">
                  <c:v>5015.9762799999999</c:v>
                </c:pt>
                <c:pt idx="1018">
                  <c:v>5020.90841</c:v>
                </c:pt>
                <c:pt idx="1019">
                  <c:v>5025.8405400000001</c:v>
                </c:pt>
                <c:pt idx="1020">
                  <c:v>5030.7726700000003</c:v>
                </c:pt>
                <c:pt idx="1021">
                  <c:v>5035.7048000000004</c:v>
                </c:pt>
                <c:pt idx="1022">
                  <c:v>5040.6369299999997</c:v>
                </c:pt>
                <c:pt idx="1023">
                  <c:v>5045.5690599999998</c:v>
                </c:pt>
              </c:numCache>
            </c:numRef>
          </c:cat>
          <c:val>
            <c:numRef>
              <c:f>F0005MTH!$F$1:$F$1024</c:f>
              <c:numCache>
                <c:formatCode>General</c:formatCode>
                <c:ptCount val="1024"/>
                <c:pt idx="0">
                  <c:v>1.0300000000000864E-2</c:v>
                </c:pt>
                <c:pt idx="1">
                  <c:v>23.610300000000002</c:v>
                </c:pt>
                <c:pt idx="2">
                  <c:v>18.810299999999998</c:v>
                </c:pt>
                <c:pt idx="3">
                  <c:v>10.010300000000001</c:v>
                </c:pt>
                <c:pt idx="4">
                  <c:v>4.0103000000000009</c:v>
                </c:pt>
                <c:pt idx="5">
                  <c:v>11.210299999999997</c:v>
                </c:pt>
                <c:pt idx="6">
                  <c:v>12.810299999999998</c:v>
                </c:pt>
                <c:pt idx="7">
                  <c:v>11.210299999999997</c:v>
                </c:pt>
                <c:pt idx="8">
                  <c:v>17.610300000000002</c:v>
                </c:pt>
                <c:pt idx="9">
                  <c:v>14.810299999999998</c:v>
                </c:pt>
                <c:pt idx="10">
                  <c:v>11.210299999999997</c:v>
                </c:pt>
                <c:pt idx="11">
                  <c:v>11.210299999999997</c:v>
                </c:pt>
                <c:pt idx="12">
                  <c:v>12.010300000000001</c:v>
                </c:pt>
                <c:pt idx="13">
                  <c:v>9.2102999999999966</c:v>
                </c:pt>
                <c:pt idx="14">
                  <c:v>10.010300000000001</c:v>
                </c:pt>
                <c:pt idx="15">
                  <c:v>8.0103000000000009</c:v>
                </c:pt>
                <c:pt idx="16">
                  <c:v>4.0103000000000009</c:v>
                </c:pt>
                <c:pt idx="17">
                  <c:v>1.0300000000000864E-2</c:v>
                </c:pt>
                <c:pt idx="18">
                  <c:v>3.2102999999999966</c:v>
                </c:pt>
                <c:pt idx="19">
                  <c:v>8.810299999999998</c:v>
                </c:pt>
                <c:pt idx="20">
                  <c:v>6.4102999999999994</c:v>
                </c:pt>
                <c:pt idx="21">
                  <c:v>8.810299999999998</c:v>
                </c:pt>
                <c:pt idx="22">
                  <c:v>8.0103000000000009</c:v>
                </c:pt>
                <c:pt idx="23">
                  <c:v>10.410299999999999</c:v>
                </c:pt>
                <c:pt idx="24">
                  <c:v>14.410299999999999</c:v>
                </c:pt>
                <c:pt idx="25">
                  <c:v>9.2102999999999966</c:v>
                </c:pt>
                <c:pt idx="26">
                  <c:v>1.0300000000000864E-2</c:v>
                </c:pt>
                <c:pt idx="27">
                  <c:v>3.2102999999999966</c:v>
                </c:pt>
                <c:pt idx="28">
                  <c:v>1.0300000000000864E-2</c:v>
                </c:pt>
                <c:pt idx="29">
                  <c:v>1.2103000000000037</c:v>
                </c:pt>
                <c:pt idx="30">
                  <c:v>5.2102999999999966</c:v>
                </c:pt>
                <c:pt idx="31">
                  <c:v>3.2102999999999966</c:v>
                </c:pt>
                <c:pt idx="32">
                  <c:v>4.0103000000000009</c:v>
                </c:pt>
                <c:pt idx="33">
                  <c:v>1.0300000000000864E-2</c:v>
                </c:pt>
                <c:pt idx="34">
                  <c:v>8.0103000000000009</c:v>
                </c:pt>
                <c:pt idx="35">
                  <c:v>6.4102999999999994</c:v>
                </c:pt>
                <c:pt idx="36">
                  <c:v>12.010300000000001</c:v>
                </c:pt>
                <c:pt idx="37">
                  <c:v>11.610300000000002</c:v>
                </c:pt>
                <c:pt idx="38">
                  <c:v>3.6103000000000023</c:v>
                </c:pt>
                <c:pt idx="39">
                  <c:v>1.2103000000000037</c:v>
                </c:pt>
                <c:pt idx="40">
                  <c:v>6.4102999999999994</c:v>
                </c:pt>
                <c:pt idx="41">
                  <c:v>4.0103000000000009</c:v>
                </c:pt>
                <c:pt idx="42">
                  <c:v>9.2102999999999966</c:v>
                </c:pt>
                <c:pt idx="43">
                  <c:v>1.0300000000000864E-2</c:v>
                </c:pt>
                <c:pt idx="44">
                  <c:v>1.2103000000000037</c:v>
                </c:pt>
                <c:pt idx="45">
                  <c:v>1.0300000000000864E-2</c:v>
                </c:pt>
                <c:pt idx="46">
                  <c:v>1.2103000000000037</c:v>
                </c:pt>
                <c:pt idx="47">
                  <c:v>3.6103000000000023</c:v>
                </c:pt>
                <c:pt idx="48">
                  <c:v>8.810299999999998</c:v>
                </c:pt>
                <c:pt idx="49">
                  <c:v>14.010300000000001</c:v>
                </c:pt>
                <c:pt idx="50">
                  <c:v>7.2102999999999966</c:v>
                </c:pt>
                <c:pt idx="51">
                  <c:v>3.6103000000000023</c:v>
                </c:pt>
                <c:pt idx="52">
                  <c:v>4.0103000000000009</c:v>
                </c:pt>
                <c:pt idx="53">
                  <c:v>1.2103000000000037</c:v>
                </c:pt>
                <c:pt idx="54">
                  <c:v>1.0300000000000864E-2</c:v>
                </c:pt>
                <c:pt idx="55">
                  <c:v>3.2102999999999966</c:v>
                </c:pt>
                <c:pt idx="56">
                  <c:v>1.2103000000000037</c:v>
                </c:pt>
                <c:pt idx="57">
                  <c:v>3.2102999999999966</c:v>
                </c:pt>
                <c:pt idx="58">
                  <c:v>1.0300000000000864E-2</c:v>
                </c:pt>
                <c:pt idx="59">
                  <c:v>1.2103000000000037</c:v>
                </c:pt>
                <c:pt idx="60">
                  <c:v>5.2102999999999966</c:v>
                </c:pt>
                <c:pt idx="61">
                  <c:v>8.0103000000000009</c:v>
                </c:pt>
                <c:pt idx="62">
                  <c:v>1.0300000000000864E-2</c:v>
                </c:pt>
                <c:pt idx="63">
                  <c:v>3.6103000000000023</c:v>
                </c:pt>
                <c:pt idx="64">
                  <c:v>3.2102999999999966</c:v>
                </c:pt>
                <c:pt idx="65">
                  <c:v>1.2103000000000037</c:v>
                </c:pt>
                <c:pt idx="66">
                  <c:v>3.2102999999999966</c:v>
                </c:pt>
                <c:pt idx="67">
                  <c:v>3.2102999999999966</c:v>
                </c:pt>
                <c:pt idx="68">
                  <c:v>1.2103000000000037</c:v>
                </c:pt>
                <c:pt idx="69">
                  <c:v>1.0300000000000864E-2</c:v>
                </c:pt>
                <c:pt idx="70">
                  <c:v>5.2102999999999966</c:v>
                </c:pt>
                <c:pt idx="71">
                  <c:v>6.4102999999999994</c:v>
                </c:pt>
                <c:pt idx="72">
                  <c:v>8.810299999999998</c:v>
                </c:pt>
                <c:pt idx="73">
                  <c:v>11.210299999999997</c:v>
                </c:pt>
                <c:pt idx="74">
                  <c:v>1.0300000000000864E-2</c:v>
                </c:pt>
                <c:pt idx="75">
                  <c:v>3.2102999999999966</c:v>
                </c:pt>
                <c:pt idx="76">
                  <c:v>1.0300000000000864E-2</c:v>
                </c:pt>
                <c:pt idx="77">
                  <c:v>5.2102999999999966</c:v>
                </c:pt>
                <c:pt idx="78">
                  <c:v>7.2102999999999966</c:v>
                </c:pt>
                <c:pt idx="79">
                  <c:v>18.010300000000001</c:v>
                </c:pt>
                <c:pt idx="80">
                  <c:v>41.610299999999995</c:v>
                </c:pt>
                <c:pt idx="81">
                  <c:v>50.010300000000001</c:v>
                </c:pt>
                <c:pt idx="82">
                  <c:v>46.410299999999999</c:v>
                </c:pt>
                <c:pt idx="83">
                  <c:v>22.010300000000001</c:v>
                </c:pt>
                <c:pt idx="84">
                  <c:v>12.010300000000001</c:v>
                </c:pt>
                <c:pt idx="85">
                  <c:v>1.0300000000000864E-2</c:v>
                </c:pt>
                <c:pt idx="86">
                  <c:v>1.2103000000000037</c:v>
                </c:pt>
                <c:pt idx="87">
                  <c:v>1.0300000000000864E-2</c:v>
                </c:pt>
                <c:pt idx="88">
                  <c:v>1.0300000000000864E-2</c:v>
                </c:pt>
                <c:pt idx="89">
                  <c:v>1.0300000000000864E-2</c:v>
                </c:pt>
                <c:pt idx="90">
                  <c:v>1.0300000000000864E-2</c:v>
                </c:pt>
                <c:pt idx="91">
                  <c:v>8.0103000000000009</c:v>
                </c:pt>
                <c:pt idx="92">
                  <c:v>3.6103000000000023</c:v>
                </c:pt>
                <c:pt idx="93">
                  <c:v>1.0300000000000864E-2</c:v>
                </c:pt>
                <c:pt idx="94">
                  <c:v>1.2103000000000037</c:v>
                </c:pt>
                <c:pt idx="95">
                  <c:v>1.0300000000000864E-2</c:v>
                </c:pt>
                <c:pt idx="96">
                  <c:v>1.0300000000000864E-2</c:v>
                </c:pt>
                <c:pt idx="97">
                  <c:v>4.0103000000000009</c:v>
                </c:pt>
                <c:pt idx="98">
                  <c:v>8.0103000000000009</c:v>
                </c:pt>
                <c:pt idx="99">
                  <c:v>8.0103000000000009</c:v>
                </c:pt>
                <c:pt idx="100">
                  <c:v>6.4102999999999994</c:v>
                </c:pt>
                <c:pt idx="101">
                  <c:v>1.0300000000000864E-2</c:v>
                </c:pt>
                <c:pt idx="102">
                  <c:v>1.0300000000000864E-2</c:v>
                </c:pt>
                <c:pt idx="103">
                  <c:v>1.0300000000000864E-2</c:v>
                </c:pt>
                <c:pt idx="104">
                  <c:v>6.4102999999999994</c:v>
                </c:pt>
                <c:pt idx="105">
                  <c:v>12.810299999999998</c:v>
                </c:pt>
                <c:pt idx="106">
                  <c:v>1.2103000000000037</c:v>
                </c:pt>
                <c:pt idx="107">
                  <c:v>6.0103000000000009</c:v>
                </c:pt>
                <c:pt idx="108">
                  <c:v>9.6103000000000023</c:v>
                </c:pt>
                <c:pt idx="109">
                  <c:v>9.6103000000000023</c:v>
                </c:pt>
                <c:pt idx="110">
                  <c:v>1.0300000000000864E-2</c:v>
                </c:pt>
                <c:pt idx="111">
                  <c:v>1.0300000000000864E-2</c:v>
                </c:pt>
                <c:pt idx="112">
                  <c:v>6.0103000000000009</c:v>
                </c:pt>
                <c:pt idx="113">
                  <c:v>6.4102999999999994</c:v>
                </c:pt>
                <c:pt idx="114">
                  <c:v>9.2102999999999966</c:v>
                </c:pt>
                <c:pt idx="115">
                  <c:v>17.210299999999997</c:v>
                </c:pt>
                <c:pt idx="116">
                  <c:v>14.810299999999998</c:v>
                </c:pt>
                <c:pt idx="117">
                  <c:v>7.2102999999999966</c:v>
                </c:pt>
                <c:pt idx="118">
                  <c:v>10.010300000000001</c:v>
                </c:pt>
                <c:pt idx="119">
                  <c:v>6.4102999999999994</c:v>
                </c:pt>
                <c:pt idx="120">
                  <c:v>14.010300000000001</c:v>
                </c:pt>
                <c:pt idx="121">
                  <c:v>14.810299999999998</c:v>
                </c:pt>
                <c:pt idx="122">
                  <c:v>10.010300000000001</c:v>
                </c:pt>
                <c:pt idx="123">
                  <c:v>9.6103000000000023</c:v>
                </c:pt>
                <c:pt idx="124">
                  <c:v>3.6103000000000023</c:v>
                </c:pt>
                <c:pt idx="125">
                  <c:v>4.0103000000000009</c:v>
                </c:pt>
                <c:pt idx="126">
                  <c:v>1.0300000000000864E-2</c:v>
                </c:pt>
                <c:pt idx="127">
                  <c:v>1.0300000000000864E-2</c:v>
                </c:pt>
                <c:pt idx="128">
                  <c:v>5.2102999999999966</c:v>
                </c:pt>
                <c:pt idx="129">
                  <c:v>4.0103000000000009</c:v>
                </c:pt>
                <c:pt idx="130">
                  <c:v>1.0300000000000864E-2</c:v>
                </c:pt>
                <c:pt idx="131">
                  <c:v>5.2102999999999966</c:v>
                </c:pt>
                <c:pt idx="132">
                  <c:v>8.0103000000000009</c:v>
                </c:pt>
                <c:pt idx="133">
                  <c:v>4.0103000000000009</c:v>
                </c:pt>
                <c:pt idx="134">
                  <c:v>5.2102999999999966</c:v>
                </c:pt>
                <c:pt idx="135">
                  <c:v>1.0300000000000864E-2</c:v>
                </c:pt>
                <c:pt idx="136">
                  <c:v>1.0300000000000864E-2</c:v>
                </c:pt>
                <c:pt idx="137">
                  <c:v>1.0300000000000864E-2</c:v>
                </c:pt>
                <c:pt idx="138">
                  <c:v>3.6103000000000023</c:v>
                </c:pt>
                <c:pt idx="139">
                  <c:v>3.6103000000000023</c:v>
                </c:pt>
                <c:pt idx="140">
                  <c:v>3.6103000000000023</c:v>
                </c:pt>
                <c:pt idx="141">
                  <c:v>6.0103000000000009</c:v>
                </c:pt>
                <c:pt idx="142">
                  <c:v>1.0300000000000864E-2</c:v>
                </c:pt>
                <c:pt idx="143">
                  <c:v>4.0103000000000009</c:v>
                </c:pt>
                <c:pt idx="144">
                  <c:v>6.4102999999999994</c:v>
                </c:pt>
                <c:pt idx="145">
                  <c:v>7.2102999999999966</c:v>
                </c:pt>
                <c:pt idx="146">
                  <c:v>1.2103000000000037</c:v>
                </c:pt>
                <c:pt idx="147">
                  <c:v>1.0300000000000864E-2</c:v>
                </c:pt>
                <c:pt idx="148">
                  <c:v>6.4102999999999994</c:v>
                </c:pt>
                <c:pt idx="149">
                  <c:v>1.2103000000000037</c:v>
                </c:pt>
                <c:pt idx="150">
                  <c:v>16.010300000000001</c:v>
                </c:pt>
                <c:pt idx="151">
                  <c:v>14.810299999999998</c:v>
                </c:pt>
                <c:pt idx="152">
                  <c:v>7.2102999999999966</c:v>
                </c:pt>
                <c:pt idx="153">
                  <c:v>1.2103000000000037</c:v>
                </c:pt>
                <c:pt idx="154">
                  <c:v>1.0300000000000864E-2</c:v>
                </c:pt>
                <c:pt idx="155">
                  <c:v>1.0300000000000864E-2</c:v>
                </c:pt>
                <c:pt idx="156">
                  <c:v>1.0300000000000864E-2</c:v>
                </c:pt>
                <c:pt idx="157">
                  <c:v>1.2103000000000037</c:v>
                </c:pt>
                <c:pt idx="158">
                  <c:v>4.0103000000000009</c:v>
                </c:pt>
                <c:pt idx="159">
                  <c:v>1.2103000000000037</c:v>
                </c:pt>
                <c:pt idx="160">
                  <c:v>5.2102999999999966</c:v>
                </c:pt>
                <c:pt idx="161">
                  <c:v>24.810299999999998</c:v>
                </c:pt>
                <c:pt idx="162">
                  <c:v>36.810299999999998</c:v>
                </c:pt>
                <c:pt idx="163">
                  <c:v>36.010300000000001</c:v>
                </c:pt>
                <c:pt idx="164">
                  <c:v>19.610300000000002</c:v>
                </c:pt>
                <c:pt idx="165">
                  <c:v>1.2103000000000037</c:v>
                </c:pt>
                <c:pt idx="166">
                  <c:v>13.210299999999997</c:v>
                </c:pt>
                <c:pt idx="167">
                  <c:v>13.210299999999997</c:v>
                </c:pt>
                <c:pt idx="168">
                  <c:v>8.0103000000000009</c:v>
                </c:pt>
                <c:pt idx="169">
                  <c:v>1.0300000000000864E-2</c:v>
                </c:pt>
                <c:pt idx="170">
                  <c:v>1.0300000000000864E-2</c:v>
                </c:pt>
                <c:pt idx="171">
                  <c:v>1.0300000000000864E-2</c:v>
                </c:pt>
                <c:pt idx="172">
                  <c:v>4.0103000000000009</c:v>
                </c:pt>
                <c:pt idx="173">
                  <c:v>6.0103000000000009</c:v>
                </c:pt>
                <c:pt idx="174">
                  <c:v>8.0103000000000009</c:v>
                </c:pt>
                <c:pt idx="175">
                  <c:v>9.2102999999999966</c:v>
                </c:pt>
                <c:pt idx="176">
                  <c:v>7.2102999999999966</c:v>
                </c:pt>
                <c:pt idx="177">
                  <c:v>1.0300000000000864E-2</c:v>
                </c:pt>
                <c:pt idx="178">
                  <c:v>4.0103000000000009</c:v>
                </c:pt>
                <c:pt idx="179">
                  <c:v>1.2103000000000037</c:v>
                </c:pt>
                <c:pt idx="180">
                  <c:v>6.4102999999999994</c:v>
                </c:pt>
                <c:pt idx="181">
                  <c:v>1.0300000000000864E-2</c:v>
                </c:pt>
                <c:pt idx="182">
                  <c:v>1.2103000000000037</c:v>
                </c:pt>
                <c:pt idx="183">
                  <c:v>1.0300000000000864E-2</c:v>
                </c:pt>
                <c:pt idx="184">
                  <c:v>4.0103000000000009</c:v>
                </c:pt>
                <c:pt idx="185">
                  <c:v>1.0300000000000864E-2</c:v>
                </c:pt>
                <c:pt idx="186">
                  <c:v>1.0300000000000864E-2</c:v>
                </c:pt>
                <c:pt idx="187">
                  <c:v>1.0300000000000864E-2</c:v>
                </c:pt>
                <c:pt idx="188">
                  <c:v>4.0103000000000009</c:v>
                </c:pt>
                <c:pt idx="189">
                  <c:v>8.0103000000000009</c:v>
                </c:pt>
                <c:pt idx="190">
                  <c:v>6.4102999999999994</c:v>
                </c:pt>
                <c:pt idx="191">
                  <c:v>7.2102999999999966</c:v>
                </c:pt>
                <c:pt idx="192">
                  <c:v>1.0300000000000864E-2</c:v>
                </c:pt>
                <c:pt idx="193">
                  <c:v>3.2102999999999966</c:v>
                </c:pt>
                <c:pt idx="194">
                  <c:v>5.2102999999999966</c:v>
                </c:pt>
                <c:pt idx="195">
                  <c:v>4.0103000000000009</c:v>
                </c:pt>
                <c:pt idx="196">
                  <c:v>11.210299999999997</c:v>
                </c:pt>
                <c:pt idx="197">
                  <c:v>9.6103000000000023</c:v>
                </c:pt>
                <c:pt idx="198">
                  <c:v>1.2103000000000037</c:v>
                </c:pt>
                <c:pt idx="199">
                  <c:v>1.0300000000000864E-2</c:v>
                </c:pt>
                <c:pt idx="200">
                  <c:v>5.2102999999999966</c:v>
                </c:pt>
                <c:pt idx="201">
                  <c:v>8.0103000000000009</c:v>
                </c:pt>
                <c:pt idx="202">
                  <c:v>15.210299999999997</c:v>
                </c:pt>
                <c:pt idx="203">
                  <c:v>6.0103000000000009</c:v>
                </c:pt>
                <c:pt idx="204">
                  <c:v>4.0103000000000009</c:v>
                </c:pt>
                <c:pt idx="205">
                  <c:v>1.0300000000000864E-2</c:v>
                </c:pt>
                <c:pt idx="206">
                  <c:v>1.0300000000000864E-2</c:v>
                </c:pt>
                <c:pt idx="207">
                  <c:v>4.0103000000000009</c:v>
                </c:pt>
                <c:pt idx="208">
                  <c:v>4.0103000000000009</c:v>
                </c:pt>
                <c:pt idx="209">
                  <c:v>12.010300000000001</c:v>
                </c:pt>
                <c:pt idx="210">
                  <c:v>18.010300000000001</c:v>
                </c:pt>
                <c:pt idx="211">
                  <c:v>12.010300000000001</c:v>
                </c:pt>
                <c:pt idx="212">
                  <c:v>6.0103000000000009</c:v>
                </c:pt>
                <c:pt idx="213">
                  <c:v>7.2102999999999966</c:v>
                </c:pt>
                <c:pt idx="214">
                  <c:v>1.0300000000000864E-2</c:v>
                </c:pt>
                <c:pt idx="215">
                  <c:v>6.4102999999999994</c:v>
                </c:pt>
                <c:pt idx="216">
                  <c:v>6.4102999999999994</c:v>
                </c:pt>
                <c:pt idx="217">
                  <c:v>3.2102999999999966</c:v>
                </c:pt>
                <c:pt idx="218">
                  <c:v>1.0300000000000864E-2</c:v>
                </c:pt>
                <c:pt idx="219">
                  <c:v>1.0300000000000864E-2</c:v>
                </c:pt>
                <c:pt idx="220">
                  <c:v>1.0300000000000864E-2</c:v>
                </c:pt>
                <c:pt idx="221">
                  <c:v>5.2102999999999966</c:v>
                </c:pt>
                <c:pt idx="222">
                  <c:v>1.0300000000000864E-2</c:v>
                </c:pt>
                <c:pt idx="223">
                  <c:v>4.0103000000000009</c:v>
                </c:pt>
                <c:pt idx="224">
                  <c:v>10.410299999999999</c:v>
                </c:pt>
                <c:pt idx="225">
                  <c:v>10.010300000000001</c:v>
                </c:pt>
                <c:pt idx="226">
                  <c:v>7.2102999999999966</c:v>
                </c:pt>
                <c:pt idx="227">
                  <c:v>6.0103000000000009</c:v>
                </c:pt>
                <c:pt idx="228">
                  <c:v>5.2102999999999966</c:v>
                </c:pt>
                <c:pt idx="229">
                  <c:v>1.0300000000000864E-2</c:v>
                </c:pt>
                <c:pt idx="230">
                  <c:v>1.0300000000000864E-2</c:v>
                </c:pt>
                <c:pt idx="231">
                  <c:v>5.2102999999999966</c:v>
                </c:pt>
                <c:pt idx="232">
                  <c:v>8.810299999999998</c:v>
                </c:pt>
                <c:pt idx="233">
                  <c:v>8.0103000000000009</c:v>
                </c:pt>
                <c:pt idx="234">
                  <c:v>1.2103000000000037</c:v>
                </c:pt>
                <c:pt idx="235">
                  <c:v>8.0103000000000009</c:v>
                </c:pt>
                <c:pt idx="236">
                  <c:v>9.2102999999999966</c:v>
                </c:pt>
                <c:pt idx="237">
                  <c:v>3.2102999999999966</c:v>
                </c:pt>
                <c:pt idx="238">
                  <c:v>5.2102999999999966</c:v>
                </c:pt>
                <c:pt idx="239">
                  <c:v>5.2102999999999966</c:v>
                </c:pt>
                <c:pt idx="240">
                  <c:v>1.0300000000000864E-2</c:v>
                </c:pt>
                <c:pt idx="241">
                  <c:v>4.0103000000000009</c:v>
                </c:pt>
                <c:pt idx="242">
                  <c:v>11.610300000000002</c:v>
                </c:pt>
                <c:pt idx="243">
                  <c:v>28.810299999999998</c:v>
                </c:pt>
                <c:pt idx="244">
                  <c:v>29.610300000000002</c:v>
                </c:pt>
                <c:pt idx="245">
                  <c:v>17.610300000000002</c:v>
                </c:pt>
                <c:pt idx="246">
                  <c:v>1.2103000000000037</c:v>
                </c:pt>
                <c:pt idx="247">
                  <c:v>1.2103000000000037</c:v>
                </c:pt>
                <c:pt idx="248">
                  <c:v>1.2103000000000037</c:v>
                </c:pt>
                <c:pt idx="249">
                  <c:v>5.2102999999999966</c:v>
                </c:pt>
                <c:pt idx="250">
                  <c:v>5.2102999999999966</c:v>
                </c:pt>
                <c:pt idx="251">
                  <c:v>1.0300000000000864E-2</c:v>
                </c:pt>
                <c:pt idx="252">
                  <c:v>1.0300000000000864E-2</c:v>
                </c:pt>
                <c:pt idx="253">
                  <c:v>4.0103000000000009</c:v>
                </c:pt>
                <c:pt idx="254">
                  <c:v>5.2102999999999966</c:v>
                </c:pt>
                <c:pt idx="255">
                  <c:v>11.210299999999997</c:v>
                </c:pt>
                <c:pt idx="256">
                  <c:v>14.810299999999998</c:v>
                </c:pt>
                <c:pt idx="257">
                  <c:v>12.010300000000001</c:v>
                </c:pt>
                <c:pt idx="258">
                  <c:v>3.2102999999999966</c:v>
                </c:pt>
                <c:pt idx="259">
                  <c:v>5.2102999999999966</c:v>
                </c:pt>
                <c:pt idx="260">
                  <c:v>9.2102999999999966</c:v>
                </c:pt>
                <c:pt idx="261">
                  <c:v>6.4102999999999994</c:v>
                </c:pt>
                <c:pt idx="262">
                  <c:v>1.0300000000000864E-2</c:v>
                </c:pt>
                <c:pt idx="263">
                  <c:v>8.0103000000000009</c:v>
                </c:pt>
                <c:pt idx="264">
                  <c:v>4.0103000000000009</c:v>
                </c:pt>
                <c:pt idx="265">
                  <c:v>3.2102999999999966</c:v>
                </c:pt>
                <c:pt idx="266">
                  <c:v>3.2102999999999966</c:v>
                </c:pt>
                <c:pt idx="267">
                  <c:v>1.0300000000000864E-2</c:v>
                </c:pt>
                <c:pt idx="268">
                  <c:v>5.2102999999999966</c:v>
                </c:pt>
                <c:pt idx="269">
                  <c:v>4.0103000000000009</c:v>
                </c:pt>
                <c:pt idx="270">
                  <c:v>3.6103000000000023</c:v>
                </c:pt>
                <c:pt idx="271">
                  <c:v>6.4102999999999994</c:v>
                </c:pt>
                <c:pt idx="272">
                  <c:v>3.2102999999999966</c:v>
                </c:pt>
                <c:pt idx="273">
                  <c:v>1.0300000000000864E-2</c:v>
                </c:pt>
                <c:pt idx="274">
                  <c:v>1.0300000000000864E-2</c:v>
                </c:pt>
                <c:pt idx="275">
                  <c:v>1.0300000000000864E-2</c:v>
                </c:pt>
                <c:pt idx="276">
                  <c:v>1.0300000000000864E-2</c:v>
                </c:pt>
                <c:pt idx="277">
                  <c:v>1.0300000000000864E-2</c:v>
                </c:pt>
                <c:pt idx="278">
                  <c:v>16.810299999999998</c:v>
                </c:pt>
                <c:pt idx="279">
                  <c:v>20.810299999999998</c:v>
                </c:pt>
                <c:pt idx="280">
                  <c:v>11.210299999999997</c:v>
                </c:pt>
                <c:pt idx="281">
                  <c:v>11.210299999999997</c:v>
                </c:pt>
                <c:pt idx="282">
                  <c:v>6.4102999999999994</c:v>
                </c:pt>
                <c:pt idx="283">
                  <c:v>17.210299999999997</c:v>
                </c:pt>
                <c:pt idx="284">
                  <c:v>14.410299999999999</c:v>
                </c:pt>
                <c:pt idx="285">
                  <c:v>10.010300000000001</c:v>
                </c:pt>
                <c:pt idx="286">
                  <c:v>10.010300000000001</c:v>
                </c:pt>
                <c:pt idx="287">
                  <c:v>3.2102999999999966</c:v>
                </c:pt>
                <c:pt idx="288">
                  <c:v>1.2103000000000037</c:v>
                </c:pt>
                <c:pt idx="289">
                  <c:v>1.0300000000000864E-2</c:v>
                </c:pt>
                <c:pt idx="290">
                  <c:v>1.2103000000000037</c:v>
                </c:pt>
                <c:pt idx="291">
                  <c:v>3.6103000000000023</c:v>
                </c:pt>
                <c:pt idx="292">
                  <c:v>9.6103000000000023</c:v>
                </c:pt>
                <c:pt idx="293">
                  <c:v>9.2102999999999966</c:v>
                </c:pt>
                <c:pt idx="294">
                  <c:v>10.410299999999999</c:v>
                </c:pt>
                <c:pt idx="295">
                  <c:v>8.0103000000000009</c:v>
                </c:pt>
                <c:pt idx="296">
                  <c:v>1.0300000000000864E-2</c:v>
                </c:pt>
                <c:pt idx="297">
                  <c:v>4.0103000000000009</c:v>
                </c:pt>
                <c:pt idx="298">
                  <c:v>6.0103000000000009</c:v>
                </c:pt>
                <c:pt idx="299">
                  <c:v>3.6103000000000023</c:v>
                </c:pt>
                <c:pt idx="300">
                  <c:v>3.2102999999999966</c:v>
                </c:pt>
                <c:pt idx="301">
                  <c:v>1.0300000000000864E-2</c:v>
                </c:pt>
                <c:pt idx="302">
                  <c:v>1.0300000000000864E-2</c:v>
                </c:pt>
                <c:pt idx="303">
                  <c:v>1.2103000000000037</c:v>
                </c:pt>
                <c:pt idx="304">
                  <c:v>1.0300000000000864E-2</c:v>
                </c:pt>
                <c:pt idx="305">
                  <c:v>1.2103000000000037</c:v>
                </c:pt>
                <c:pt idx="306">
                  <c:v>1.0300000000000864E-2</c:v>
                </c:pt>
                <c:pt idx="307">
                  <c:v>4.0103000000000009</c:v>
                </c:pt>
                <c:pt idx="308">
                  <c:v>1.0300000000000864E-2</c:v>
                </c:pt>
                <c:pt idx="309">
                  <c:v>1.0300000000000864E-2</c:v>
                </c:pt>
                <c:pt idx="310">
                  <c:v>1.0300000000000864E-2</c:v>
                </c:pt>
                <c:pt idx="311">
                  <c:v>3.6103000000000023</c:v>
                </c:pt>
                <c:pt idx="312">
                  <c:v>6.4102999999999994</c:v>
                </c:pt>
                <c:pt idx="313">
                  <c:v>6.4102999999999994</c:v>
                </c:pt>
                <c:pt idx="314">
                  <c:v>4.0103000000000009</c:v>
                </c:pt>
                <c:pt idx="315">
                  <c:v>14.010300000000001</c:v>
                </c:pt>
                <c:pt idx="316">
                  <c:v>8.0103000000000009</c:v>
                </c:pt>
                <c:pt idx="317">
                  <c:v>1.2103000000000037</c:v>
                </c:pt>
                <c:pt idx="318">
                  <c:v>3.6103000000000023</c:v>
                </c:pt>
                <c:pt idx="319">
                  <c:v>6.0103000000000009</c:v>
                </c:pt>
                <c:pt idx="320">
                  <c:v>3.6103000000000023</c:v>
                </c:pt>
                <c:pt idx="321">
                  <c:v>4.0103000000000009</c:v>
                </c:pt>
                <c:pt idx="322">
                  <c:v>1.0300000000000864E-2</c:v>
                </c:pt>
                <c:pt idx="323">
                  <c:v>1.0300000000000864E-2</c:v>
                </c:pt>
                <c:pt idx="324">
                  <c:v>20.410299999999999</c:v>
                </c:pt>
                <c:pt idx="325">
                  <c:v>25.610300000000002</c:v>
                </c:pt>
                <c:pt idx="326">
                  <c:v>18.810299999999998</c:v>
                </c:pt>
                <c:pt idx="327">
                  <c:v>1.2103000000000037</c:v>
                </c:pt>
                <c:pt idx="328">
                  <c:v>4.0103000000000009</c:v>
                </c:pt>
                <c:pt idx="329">
                  <c:v>1.2103000000000037</c:v>
                </c:pt>
                <c:pt idx="330">
                  <c:v>7.2102999999999966</c:v>
                </c:pt>
                <c:pt idx="331">
                  <c:v>3.2102999999999966</c:v>
                </c:pt>
                <c:pt idx="332">
                  <c:v>1.2103000000000037</c:v>
                </c:pt>
                <c:pt idx="333">
                  <c:v>5.2102999999999966</c:v>
                </c:pt>
                <c:pt idx="334">
                  <c:v>1.2103000000000037</c:v>
                </c:pt>
                <c:pt idx="335">
                  <c:v>1.0300000000000864E-2</c:v>
                </c:pt>
                <c:pt idx="336">
                  <c:v>1.2103000000000037</c:v>
                </c:pt>
                <c:pt idx="337">
                  <c:v>6.4102999999999994</c:v>
                </c:pt>
                <c:pt idx="338">
                  <c:v>5.2102999999999966</c:v>
                </c:pt>
                <c:pt idx="339">
                  <c:v>7.2102999999999966</c:v>
                </c:pt>
                <c:pt idx="340">
                  <c:v>1.2103000000000037</c:v>
                </c:pt>
                <c:pt idx="341">
                  <c:v>5.2102999999999966</c:v>
                </c:pt>
                <c:pt idx="342">
                  <c:v>9.6103000000000023</c:v>
                </c:pt>
                <c:pt idx="343">
                  <c:v>1.0300000000000864E-2</c:v>
                </c:pt>
                <c:pt idx="344">
                  <c:v>11.210299999999997</c:v>
                </c:pt>
                <c:pt idx="345">
                  <c:v>13.210299999999997</c:v>
                </c:pt>
                <c:pt idx="346">
                  <c:v>7.2102999999999966</c:v>
                </c:pt>
                <c:pt idx="347">
                  <c:v>4.0103000000000009</c:v>
                </c:pt>
                <c:pt idx="348">
                  <c:v>5.2102999999999966</c:v>
                </c:pt>
                <c:pt idx="349">
                  <c:v>6.4102999999999994</c:v>
                </c:pt>
                <c:pt idx="350">
                  <c:v>4.0103000000000009</c:v>
                </c:pt>
                <c:pt idx="351">
                  <c:v>1.0300000000000864E-2</c:v>
                </c:pt>
                <c:pt idx="352">
                  <c:v>1.0300000000000864E-2</c:v>
                </c:pt>
                <c:pt idx="353">
                  <c:v>4.0103000000000009</c:v>
                </c:pt>
                <c:pt idx="354">
                  <c:v>7.2102999999999966</c:v>
                </c:pt>
                <c:pt idx="355">
                  <c:v>1.2103000000000037</c:v>
                </c:pt>
                <c:pt idx="356">
                  <c:v>1.0300000000000864E-2</c:v>
                </c:pt>
                <c:pt idx="357">
                  <c:v>1.0300000000000864E-2</c:v>
                </c:pt>
                <c:pt idx="358">
                  <c:v>1.2103000000000037</c:v>
                </c:pt>
                <c:pt idx="359">
                  <c:v>6.4102999999999994</c:v>
                </c:pt>
                <c:pt idx="360">
                  <c:v>15.610300000000002</c:v>
                </c:pt>
                <c:pt idx="361">
                  <c:v>14.810299999999998</c:v>
                </c:pt>
                <c:pt idx="362">
                  <c:v>7.2102999999999966</c:v>
                </c:pt>
                <c:pt idx="363">
                  <c:v>6.0103000000000009</c:v>
                </c:pt>
                <c:pt idx="364">
                  <c:v>18.810299999999998</c:v>
                </c:pt>
                <c:pt idx="365">
                  <c:v>17.610300000000002</c:v>
                </c:pt>
                <c:pt idx="366">
                  <c:v>1.0300000000000864E-2</c:v>
                </c:pt>
                <c:pt idx="367">
                  <c:v>1.0300000000000864E-2</c:v>
                </c:pt>
                <c:pt idx="368">
                  <c:v>6.4102999999999994</c:v>
                </c:pt>
                <c:pt idx="369">
                  <c:v>5.2102999999999966</c:v>
                </c:pt>
                <c:pt idx="370">
                  <c:v>1.2103000000000037</c:v>
                </c:pt>
                <c:pt idx="371">
                  <c:v>8.0103000000000009</c:v>
                </c:pt>
                <c:pt idx="372">
                  <c:v>6.4102999999999994</c:v>
                </c:pt>
                <c:pt idx="373">
                  <c:v>1.2103000000000037</c:v>
                </c:pt>
                <c:pt idx="374">
                  <c:v>1.0300000000000864E-2</c:v>
                </c:pt>
                <c:pt idx="375">
                  <c:v>1.0300000000000864E-2</c:v>
                </c:pt>
                <c:pt idx="376">
                  <c:v>5.2102999999999966</c:v>
                </c:pt>
                <c:pt idx="377">
                  <c:v>8.810299999999998</c:v>
                </c:pt>
                <c:pt idx="378">
                  <c:v>1.0300000000000864E-2</c:v>
                </c:pt>
                <c:pt idx="379">
                  <c:v>10.010300000000001</c:v>
                </c:pt>
                <c:pt idx="380">
                  <c:v>10.010300000000001</c:v>
                </c:pt>
                <c:pt idx="381">
                  <c:v>1.0300000000000864E-2</c:v>
                </c:pt>
                <c:pt idx="382">
                  <c:v>4.0103000000000009</c:v>
                </c:pt>
                <c:pt idx="383">
                  <c:v>8.0103000000000009</c:v>
                </c:pt>
                <c:pt idx="384">
                  <c:v>6.4102999999999994</c:v>
                </c:pt>
                <c:pt idx="385">
                  <c:v>6.0103000000000009</c:v>
                </c:pt>
                <c:pt idx="386">
                  <c:v>8.810299999999998</c:v>
                </c:pt>
                <c:pt idx="387">
                  <c:v>8.810299999999998</c:v>
                </c:pt>
                <c:pt idx="388">
                  <c:v>3.6103000000000023</c:v>
                </c:pt>
                <c:pt idx="389">
                  <c:v>1.0300000000000864E-2</c:v>
                </c:pt>
                <c:pt idx="390">
                  <c:v>7.2102999999999966</c:v>
                </c:pt>
                <c:pt idx="391">
                  <c:v>1.2103000000000037</c:v>
                </c:pt>
                <c:pt idx="392">
                  <c:v>8.0103000000000009</c:v>
                </c:pt>
                <c:pt idx="393">
                  <c:v>1.2103000000000037</c:v>
                </c:pt>
                <c:pt idx="394">
                  <c:v>1.0300000000000864E-2</c:v>
                </c:pt>
                <c:pt idx="395">
                  <c:v>5.2102999999999966</c:v>
                </c:pt>
                <c:pt idx="396">
                  <c:v>5.2102999999999966</c:v>
                </c:pt>
                <c:pt idx="397">
                  <c:v>1.2103000000000037</c:v>
                </c:pt>
                <c:pt idx="398">
                  <c:v>3.6103000000000023</c:v>
                </c:pt>
                <c:pt idx="399">
                  <c:v>10.010300000000001</c:v>
                </c:pt>
                <c:pt idx="400">
                  <c:v>10.410299999999999</c:v>
                </c:pt>
                <c:pt idx="401">
                  <c:v>6.4102999999999994</c:v>
                </c:pt>
                <c:pt idx="402">
                  <c:v>1.0300000000000864E-2</c:v>
                </c:pt>
                <c:pt idx="403">
                  <c:v>4.0103000000000009</c:v>
                </c:pt>
                <c:pt idx="404">
                  <c:v>1.0300000000000864E-2</c:v>
                </c:pt>
                <c:pt idx="405">
                  <c:v>12.410299999999999</c:v>
                </c:pt>
                <c:pt idx="406">
                  <c:v>21.210299999999997</c:v>
                </c:pt>
                <c:pt idx="407">
                  <c:v>18.010300000000001</c:v>
                </c:pt>
                <c:pt idx="408">
                  <c:v>1.2103000000000037</c:v>
                </c:pt>
                <c:pt idx="409">
                  <c:v>9.2102999999999966</c:v>
                </c:pt>
                <c:pt idx="410">
                  <c:v>13.610300000000002</c:v>
                </c:pt>
                <c:pt idx="411">
                  <c:v>11.210299999999997</c:v>
                </c:pt>
                <c:pt idx="412">
                  <c:v>4.0103000000000009</c:v>
                </c:pt>
                <c:pt idx="413">
                  <c:v>6.4102999999999994</c:v>
                </c:pt>
                <c:pt idx="414">
                  <c:v>8.0103000000000009</c:v>
                </c:pt>
                <c:pt idx="415">
                  <c:v>1.0300000000000864E-2</c:v>
                </c:pt>
                <c:pt idx="416">
                  <c:v>5.2102999999999966</c:v>
                </c:pt>
                <c:pt idx="417">
                  <c:v>1.0300000000000864E-2</c:v>
                </c:pt>
                <c:pt idx="418">
                  <c:v>5.2102999999999966</c:v>
                </c:pt>
                <c:pt idx="419">
                  <c:v>12.010300000000001</c:v>
                </c:pt>
                <c:pt idx="420">
                  <c:v>20.010300000000001</c:v>
                </c:pt>
                <c:pt idx="421">
                  <c:v>16.010300000000001</c:v>
                </c:pt>
                <c:pt idx="422">
                  <c:v>1.0300000000000864E-2</c:v>
                </c:pt>
                <c:pt idx="423">
                  <c:v>1.0300000000000864E-2</c:v>
                </c:pt>
                <c:pt idx="424">
                  <c:v>5.2102999999999966</c:v>
                </c:pt>
                <c:pt idx="425">
                  <c:v>8.810299999999998</c:v>
                </c:pt>
                <c:pt idx="426">
                  <c:v>9.6103000000000023</c:v>
                </c:pt>
                <c:pt idx="427">
                  <c:v>1.0300000000000864E-2</c:v>
                </c:pt>
                <c:pt idx="428">
                  <c:v>1.0300000000000864E-2</c:v>
                </c:pt>
                <c:pt idx="429">
                  <c:v>3.2102999999999966</c:v>
                </c:pt>
                <c:pt idx="430">
                  <c:v>8.810299999999998</c:v>
                </c:pt>
                <c:pt idx="431">
                  <c:v>8.0103000000000009</c:v>
                </c:pt>
                <c:pt idx="432">
                  <c:v>1.0300000000000864E-2</c:v>
                </c:pt>
                <c:pt idx="433">
                  <c:v>3.6103000000000023</c:v>
                </c:pt>
                <c:pt idx="434">
                  <c:v>3.6103000000000023</c:v>
                </c:pt>
                <c:pt idx="435">
                  <c:v>1.0300000000000864E-2</c:v>
                </c:pt>
                <c:pt idx="436">
                  <c:v>4.0103000000000009</c:v>
                </c:pt>
                <c:pt idx="437">
                  <c:v>9.2102999999999966</c:v>
                </c:pt>
                <c:pt idx="438">
                  <c:v>9.2102999999999966</c:v>
                </c:pt>
                <c:pt idx="439">
                  <c:v>11.210299999999997</c:v>
                </c:pt>
                <c:pt idx="440">
                  <c:v>18.410299999999999</c:v>
                </c:pt>
                <c:pt idx="441">
                  <c:v>16.810299999999998</c:v>
                </c:pt>
                <c:pt idx="442">
                  <c:v>23.610300000000002</c:v>
                </c:pt>
                <c:pt idx="443">
                  <c:v>25.610300000000002</c:v>
                </c:pt>
                <c:pt idx="444">
                  <c:v>16.010300000000001</c:v>
                </c:pt>
                <c:pt idx="445">
                  <c:v>18.810299999999998</c:v>
                </c:pt>
                <c:pt idx="446">
                  <c:v>22.410299999999999</c:v>
                </c:pt>
                <c:pt idx="447">
                  <c:v>12.010300000000001</c:v>
                </c:pt>
                <c:pt idx="448">
                  <c:v>1.0300000000000864E-2</c:v>
                </c:pt>
                <c:pt idx="449">
                  <c:v>1.0300000000000864E-2</c:v>
                </c:pt>
                <c:pt idx="450">
                  <c:v>10.810299999999998</c:v>
                </c:pt>
                <c:pt idx="451">
                  <c:v>15.210299999999997</c:v>
                </c:pt>
                <c:pt idx="452">
                  <c:v>5.2102999999999966</c:v>
                </c:pt>
                <c:pt idx="453">
                  <c:v>4.0103000000000009</c:v>
                </c:pt>
                <c:pt idx="454">
                  <c:v>6.0103000000000009</c:v>
                </c:pt>
                <c:pt idx="455">
                  <c:v>6.0103000000000009</c:v>
                </c:pt>
                <c:pt idx="456">
                  <c:v>3.2102999999999966</c:v>
                </c:pt>
                <c:pt idx="457">
                  <c:v>7.2102999999999966</c:v>
                </c:pt>
                <c:pt idx="458">
                  <c:v>13.210299999999997</c:v>
                </c:pt>
                <c:pt idx="459">
                  <c:v>6.0103000000000009</c:v>
                </c:pt>
                <c:pt idx="460">
                  <c:v>11.210299999999997</c:v>
                </c:pt>
                <c:pt idx="461">
                  <c:v>13.210299999999997</c:v>
                </c:pt>
                <c:pt idx="462">
                  <c:v>8.0103000000000009</c:v>
                </c:pt>
                <c:pt idx="463">
                  <c:v>1.0300000000000864E-2</c:v>
                </c:pt>
                <c:pt idx="464">
                  <c:v>1.0300000000000864E-2</c:v>
                </c:pt>
                <c:pt idx="465">
                  <c:v>1.0300000000000864E-2</c:v>
                </c:pt>
                <c:pt idx="466">
                  <c:v>1.0300000000000864E-2</c:v>
                </c:pt>
                <c:pt idx="467">
                  <c:v>1.0300000000000864E-2</c:v>
                </c:pt>
                <c:pt idx="468">
                  <c:v>1.0300000000000864E-2</c:v>
                </c:pt>
                <c:pt idx="469">
                  <c:v>1.0300000000000864E-2</c:v>
                </c:pt>
                <c:pt idx="470">
                  <c:v>5.2102999999999966</c:v>
                </c:pt>
                <c:pt idx="471">
                  <c:v>14.410299999999999</c:v>
                </c:pt>
                <c:pt idx="472">
                  <c:v>11.210299999999997</c:v>
                </c:pt>
                <c:pt idx="473">
                  <c:v>4.0103000000000009</c:v>
                </c:pt>
                <c:pt idx="474">
                  <c:v>5.2102999999999966</c:v>
                </c:pt>
                <c:pt idx="475">
                  <c:v>1.2103000000000037</c:v>
                </c:pt>
                <c:pt idx="476">
                  <c:v>1.0300000000000864E-2</c:v>
                </c:pt>
                <c:pt idx="477">
                  <c:v>1.0300000000000864E-2</c:v>
                </c:pt>
                <c:pt idx="478">
                  <c:v>6.4102999999999994</c:v>
                </c:pt>
                <c:pt idx="479">
                  <c:v>7.2102999999999966</c:v>
                </c:pt>
                <c:pt idx="480">
                  <c:v>1.2103000000000037</c:v>
                </c:pt>
                <c:pt idx="481">
                  <c:v>1.2103000000000037</c:v>
                </c:pt>
                <c:pt idx="482">
                  <c:v>1.0300000000000864E-2</c:v>
                </c:pt>
                <c:pt idx="483">
                  <c:v>1.0300000000000864E-2</c:v>
                </c:pt>
                <c:pt idx="484">
                  <c:v>3.2102999999999966</c:v>
                </c:pt>
                <c:pt idx="485">
                  <c:v>6.4102999999999994</c:v>
                </c:pt>
                <c:pt idx="486">
                  <c:v>13.210299999999997</c:v>
                </c:pt>
                <c:pt idx="487">
                  <c:v>19.210299999999997</c:v>
                </c:pt>
                <c:pt idx="488">
                  <c:v>12.810299999999998</c:v>
                </c:pt>
                <c:pt idx="489">
                  <c:v>1.0300000000000864E-2</c:v>
                </c:pt>
                <c:pt idx="490">
                  <c:v>3.2102999999999966</c:v>
                </c:pt>
                <c:pt idx="491">
                  <c:v>6.4102999999999994</c:v>
                </c:pt>
                <c:pt idx="492">
                  <c:v>8.0103000000000009</c:v>
                </c:pt>
                <c:pt idx="493">
                  <c:v>1.0300000000000864E-2</c:v>
                </c:pt>
                <c:pt idx="494">
                  <c:v>1.0300000000000864E-2</c:v>
                </c:pt>
                <c:pt idx="495">
                  <c:v>1.0300000000000864E-2</c:v>
                </c:pt>
                <c:pt idx="496">
                  <c:v>6.0103000000000009</c:v>
                </c:pt>
                <c:pt idx="497">
                  <c:v>1.2103000000000037</c:v>
                </c:pt>
                <c:pt idx="498">
                  <c:v>1.0300000000000864E-2</c:v>
                </c:pt>
                <c:pt idx="499">
                  <c:v>1.2103000000000037</c:v>
                </c:pt>
                <c:pt idx="500">
                  <c:v>1.0300000000000864E-2</c:v>
                </c:pt>
                <c:pt idx="501">
                  <c:v>8.810299999999998</c:v>
                </c:pt>
                <c:pt idx="502">
                  <c:v>6.0103000000000009</c:v>
                </c:pt>
                <c:pt idx="503">
                  <c:v>3.6103000000000023</c:v>
                </c:pt>
                <c:pt idx="504">
                  <c:v>1.0300000000000864E-2</c:v>
                </c:pt>
                <c:pt idx="505">
                  <c:v>1.0300000000000864E-2</c:v>
                </c:pt>
                <c:pt idx="506">
                  <c:v>4.0103000000000009</c:v>
                </c:pt>
                <c:pt idx="507">
                  <c:v>10.410299999999999</c:v>
                </c:pt>
                <c:pt idx="508">
                  <c:v>10.410299999999999</c:v>
                </c:pt>
                <c:pt idx="509">
                  <c:v>1.0300000000000864E-2</c:v>
                </c:pt>
                <c:pt idx="510">
                  <c:v>1.2103000000000037</c:v>
                </c:pt>
                <c:pt idx="511">
                  <c:v>1.0300000000000864E-2</c:v>
                </c:pt>
                <c:pt idx="512">
                  <c:v>4.0103000000000009</c:v>
                </c:pt>
                <c:pt idx="513">
                  <c:v>3.6103000000000023</c:v>
                </c:pt>
                <c:pt idx="514">
                  <c:v>3.6103000000000023</c:v>
                </c:pt>
                <c:pt idx="515">
                  <c:v>1.0300000000000864E-2</c:v>
                </c:pt>
                <c:pt idx="516">
                  <c:v>1.0300000000000864E-2</c:v>
                </c:pt>
                <c:pt idx="517">
                  <c:v>1.2103000000000037</c:v>
                </c:pt>
                <c:pt idx="518">
                  <c:v>1.0300000000000864E-2</c:v>
                </c:pt>
                <c:pt idx="519">
                  <c:v>5.2102999999999966</c:v>
                </c:pt>
                <c:pt idx="520">
                  <c:v>1.0300000000000864E-2</c:v>
                </c:pt>
                <c:pt idx="521">
                  <c:v>1.0300000000000864E-2</c:v>
                </c:pt>
                <c:pt idx="522">
                  <c:v>1.0300000000000864E-2</c:v>
                </c:pt>
                <c:pt idx="523">
                  <c:v>15.610300000000002</c:v>
                </c:pt>
                <c:pt idx="524">
                  <c:v>20.810299999999998</c:v>
                </c:pt>
                <c:pt idx="525">
                  <c:v>14.810299999999998</c:v>
                </c:pt>
                <c:pt idx="526">
                  <c:v>23.610300000000002</c:v>
                </c:pt>
                <c:pt idx="527">
                  <c:v>28.410299999999999</c:v>
                </c:pt>
                <c:pt idx="528">
                  <c:v>20.010300000000001</c:v>
                </c:pt>
                <c:pt idx="529">
                  <c:v>1.0300000000000864E-2</c:v>
                </c:pt>
                <c:pt idx="530">
                  <c:v>1.0300000000000864E-2</c:v>
                </c:pt>
                <c:pt idx="531">
                  <c:v>1.0300000000000864E-2</c:v>
                </c:pt>
                <c:pt idx="532">
                  <c:v>6.4102999999999994</c:v>
                </c:pt>
                <c:pt idx="533">
                  <c:v>1.0300000000000864E-2</c:v>
                </c:pt>
                <c:pt idx="534">
                  <c:v>5.2102999999999966</c:v>
                </c:pt>
                <c:pt idx="535">
                  <c:v>5.2102999999999966</c:v>
                </c:pt>
                <c:pt idx="536">
                  <c:v>1.0300000000000864E-2</c:v>
                </c:pt>
                <c:pt idx="537">
                  <c:v>1.0300000000000864E-2</c:v>
                </c:pt>
                <c:pt idx="538">
                  <c:v>1.0300000000000864E-2</c:v>
                </c:pt>
                <c:pt idx="539">
                  <c:v>1.0300000000000864E-2</c:v>
                </c:pt>
                <c:pt idx="540">
                  <c:v>9.2102999999999966</c:v>
                </c:pt>
                <c:pt idx="541">
                  <c:v>14.410299999999999</c:v>
                </c:pt>
                <c:pt idx="542">
                  <c:v>9.2102999999999966</c:v>
                </c:pt>
                <c:pt idx="543">
                  <c:v>1.0300000000000864E-2</c:v>
                </c:pt>
                <c:pt idx="544">
                  <c:v>1.0300000000000864E-2</c:v>
                </c:pt>
                <c:pt idx="545">
                  <c:v>1.0300000000000864E-2</c:v>
                </c:pt>
                <c:pt idx="546">
                  <c:v>1.0300000000000864E-2</c:v>
                </c:pt>
                <c:pt idx="547">
                  <c:v>7.2102999999999966</c:v>
                </c:pt>
                <c:pt idx="548">
                  <c:v>6.4102999999999994</c:v>
                </c:pt>
                <c:pt idx="549">
                  <c:v>1.0300000000000864E-2</c:v>
                </c:pt>
                <c:pt idx="550">
                  <c:v>3.6103000000000023</c:v>
                </c:pt>
                <c:pt idx="551">
                  <c:v>10.010300000000001</c:v>
                </c:pt>
                <c:pt idx="552">
                  <c:v>6.4102999999999994</c:v>
                </c:pt>
                <c:pt idx="553">
                  <c:v>3.6103000000000023</c:v>
                </c:pt>
                <c:pt idx="554">
                  <c:v>7.2102999999999966</c:v>
                </c:pt>
                <c:pt idx="555">
                  <c:v>1.0300000000000864E-2</c:v>
                </c:pt>
                <c:pt idx="556">
                  <c:v>8.0103000000000009</c:v>
                </c:pt>
                <c:pt idx="557">
                  <c:v>6.0103000000000009</c:v>
                </c:pt>
                <c:pt idx="558">
                  <c:v>4.0103000000000009</c:v>
                </c:pt>
                <c:pt idx="559">
                  <c:v>3.6103000000000023</c:v>
                </c:pt>
                <c:pt idx="560">
                  <c:v>1.0300000000000864E-2</c:v>
                </c:pt>
                <c:pt idx="561">
                  <c:v>1.0300000000000864E-2</c:v>
                </c:pt>
                <c:pt idx="562">
                  <c:v>1.0300000000000864E-2</c:v>
                </c:pt>
                <c:pt idx="563">
                  <c:v>1.0300000000000864E-2</c:v>
                </c:pt>
                <c:pt idx="564">
                  <c:v>1.0300000000000864E-2</c:v>
                </c:pt>
                <c:pt idx="565">
                  <c:v>1.0300000000000864E-2</c:v>
                </c:pt>
                <c:pt idx="566">
                  <c:v>8.0103000000000009</c:v>
                </c:pt>
                <c:pt idx="567">
                  <c:v>3.6103000000000023</c:v>
                </c:pt>
                <c:pt idx="568">
                  <c:v>12.010300000000001</c:v>
                </c:pt>
                <c:pt idx="569">
                  <c:v>13.210299999999997</c:v>
                </c:pt>
                <c:pt idx="570">
                  <c:v>4.0103000000000009</c:v>
                </c:pt>
                <c:pt idx="571">
                  <c:v>3.2102999999999966</c:v>
                </c:pt>
                <c:pt idx="572">
                  <c:v>1.2103000000000037</c:v>
                </c:pt>
                <c:pt idx="573">
                  <c:v>1.2103000000000037</c:v>
                </c:pt>
                <c:pt idx="574">
                  <c:v>4.0103000000000009</c:v>
                </c:pt>
                <c:pt idx="575">
                  <c:v>1.0300000000000864E-2</c:v>
                </c:pt>
                <c:pt idx="576">
                  <c:v>1.0300000000000864E-2</c:v>
                </c:pt>
                <c:pt idx="577">
                  <c:v>1.0300000000000864E-2</c:v>
                </c:pt>
                <c:pt idx="578">
                  <c:v>3.6103000000000023</c:v>
                </c:pt>
                <c:pt idx="579">
                  <c:v>4.0103000000000009</c:v>
                </c:pt>
                <c:pt idx="580">
                  <c:v>3.6103000000000023</c:v>
                </c:pt>
                <c:pt idx="581">
                  <c:v>1.0300000000000864E-2</c:v>
                </c:pt>
                <c:pt idx="582">
                  <c:v>1.0300000000000864E-2</c:v>
                </c:pt>
                <c:pt idx="583">
                  <c:v>4.0103000000000009</c:v>
                </c:pt>
                <c:pt idx="584">
                  <c:v>5.2102999999999966</c:v>
                </c:pt>
                <c:pt idx="585">
                  <c:v>1.0300000000000864E-2</c:v>
                </c:pt>
                <c:pt idx="586">
                  <c:v>9.2102999999999966</c:v>
                </c:pt>
                <c:pt idx="587">
                  <c:v>11.210299999999997</c:v>
                </c:pt>
                <c:pt idx="588">
                  <c:v>8.0103000000000009</c:v>
                </c:pt>
                <c:pt idx="589">
                  <c:v>1.0300000000000864E-2</c:v>
                </c:pt>
                <c:pt idx="590">
                  <c:v>3.6103000000000023</c:v>
                </c:pt>
                <c:pt idx="591">
                  <c:v>1.2103000000000037</c:v>
                </c:pt>
                <c:pt idx="592">
                  <c:v>4.0103000000000009</c:v>
                </c:pt>
                <c:pt idx="593">
                  <c:v>1.2103000000000037</c:v>
                </c:pt>
                <c:pt idx="594">
                  <c:v>1.2103000000000037</c:v>
                </c:pt>
                <c:pt idx="595">
                  <c:v>1.2103000000000037</c:v>
                </c:pt>
                <c:pt idx="596">
                  <c:v>1.0300000000000864E-2</c:v>
                </c:pt>
                <c:pt idx="597">
                  <c:v>1.0300000000000864E-2</c:v>
                </c:pt>
                <c:pt idx="598">
                  <c:v>6.0103000000000009</c:v>
                </c:pt>
                <c:pt idx="599">
                  <c:v>10.010300000000001</c:v>
                </c:pt>
                <c:pt idx="600">
                  <c:v>10.010300000000001</c:v>
                </c:pt>
                <c:pt idx="601">
                  <c:v>3.2102999999999966</c:v>
                </c:pt>
                <c:pt idx="602">
                  <c:v>4.0103000000000009</c:v>
                </c:pt>
                <c:pt idx="603">
                  <c:v>1.2103000000000037</c:v>
                </c:pt>
                <c:pt idx="604">
                  <c:v>4.0103000000000009</c:v>
                </c:pt>
                <c:pt idx="605">
                  <c:v>14.810299999999998</c:v>
                </c:pt>
                <c:pt idx="606">
                  <c:v>31.610300000000002</c:v>
                </c:pt>
                <c:pt idx="607">
                  <c:v>26.810299999999998</c:v>
                </c:pt>
                <c:pt idx="608">
                  <c:v>32.010300000000001</c:v>
                </c:pt>
                <c:pt idx="609">
                  <c:v>28.410299999999999</c:v>
                </c:pt>
                <c:pt idx="610">
                  <c:v>3.6103000000000023</c:v>
                </c:pt>
                <c:pt idx="611">
                  <c:v>1.0300000000000864E-2</c:v>
                </c:pt>
                <c:pt idx="612">
                  <c:v>1.0300000000000864E-2</c:v>
                </c:pt>
                <c:pt idx="613">
                  <c:v>1.2103000000000037</c:v>
                </c:pt>
                <c:pt idx="614">
                  <c:v>3.2102999999999966</c:v>
                </c:pt>
                <c:pt idx="615">
                  <c:v>1.0300000000000864E-2</c:v>
                </c:pt>
                <c:pt idx="616">
                  <c:v>1.0300000000000864E-2</c:v>
                </c:pt>
                <c:pt idx="617">
                  <c:v>1.0300000000000864E-2</c:v>
                </c:pt>
                <c:pt idx="618">
                  <c:v>1.0300000000000864E-2</c:v>
                </c:pt>
                <c:pt idx="619">
                  <c:v>5.2102999999999966</c:v>
                </c:pt>
                <c:pt idx="620">
                  <c:v>8.0103000000000009</c:v>
                </c:pt>
                <c:pt idx="621">
                  <c:v>4.0103000000000009</c:v>
                </c:pt>
                <c:pt idx="622">
                  <c:v>14.810299999999998</c:v>
                </c:pt>
                <c:pt idx="623">
                  <c:v>9.2102999999999966</c:v>
                </c:pt>
                <c:pt idx="624">
                  <c:v>8.0103000000000009</c:v>
                </c:pt>
                <c:pt idx="625">
                  <c:v>1.2103000000000037</c:v>
                </c:pt>
                <c:pt idx="626">
                  <c:v>1.2103000000000037</c:v>
                </c:pt>
                <c:pt idx="627">
                  <c:v>1.0300000000000864E-2</c:v>
                </c:pt>
                <c:pt idx="628">
                  <c:v>1.0300000000000864E-2</c:v>
                </c:pt>
                <c:pt idx="629">
                  <c:v>1.0300000000000864E-2</c:v>
                </c:pt>
                <c:pt idx="630">
                  <c:v>1.0300000000000864E-2</c:v>
                </c:pt>
                <c:pt idx="631">
                  <c:v>1.0300000000000864E-2</c:v>
                </c:pt>
                <c:pt idx="632">
                  <c:v>1.0300000000000864E-2</c:v>
                </c:pt>
                <c:pt idx="633">
                  <c:v>1.0300000000000864E-2</c:v>
                </c:pt>
                <c:pt idx="634">
                  <c:v>4.0103000000000009</c:v>
                </c:pt>
                <c:pt idx="635">
                  <c:v>8.810299999999998</c:v>
                </c:pt>
                <c:pt idx="636">
                  <c:v>6.0103000000000009</c:v>
                </c:pt>
                <c:pt idx="637">
                  <c:v>1.0300000000000864E-2</c:v>
                </c:pt>
                <c:pt idx="638">
                  <c:v>1.2103000000000037</c:v>
                </c:pt>
                <c:pt idx="639">
                  <c:v>4.0103000000000009</c:v>
                </c:pt>
                <c:pt idx="640">
                  <c:v>3.2102999999999966</c:v>
                </c:pt>
                <c:pt idx="641">
                  <c:v>1.0300000000000864E-2</c:v>
                </c:pt>
                <c:pt idx="642">
                  <c:v>5.2102999999999966</c:v>
                </c:pt>
                <c:pt idx="643">
                  <c:v>4.0103000000000009</c:v>
                </c:pt>
                <c:pt idx="644">
                  <c:v>8.0103000000000009</c:v>
                </c:pt>
                <c:pt idx="645">
                  <c:v>1.2103000000000037</c:v>
                </c:pt>
                <c:pt idx="646">
                  <c:v>1.2103000000000037</c:v>
                </c:pt>
                <c:pt idx="647">
                  <c:v>3.6103000000000023</c:v>
                </c:pt>
                <c:pt idx="648">
                  <c:v>6.4102999999999994</c:v>
                </c:pt>
                <c:pt idx="649">
                  <c:v>5.2102999999999966</c:v>
                </c:pt>
                <c:pt idx="650">
                  <c:v>11.210299999999997</c:v>
                </c:pt>
                <c:pt idx="651">
                  <c:v>3.2102999999999966</c:v>
                </c:pt>
                <c:pt idx="652">
                  <c:v>3.6103000000000023</c:v>
                </c:pt>
                <c:pt idx="653">
                  <c:v>4.0103000000000009</c:v>
                </c:pt>
                <c:pt idx="654">
                  <c:v>1.0300000000000864E-2</c:v>
                </c:pt>
                <c:pt idx="655">
                  <c:v>1.0300000000000864E-2</c:v>
                </c:pt>
                <c:pt idx="656">
                  <c:v>14.810299999999998</c:v>
                </c:pt>
                <c:pt idx="657">
                  <c:v>14.410299999999999</c:v>
                </c:pt>
                <c:pt idx="658">
                  <c:v>8.0103000000000009</c:v>
                </c:pt>
                <c:pt idx="659">
                  <c:v>8.0103000000000009</c:v>
                </c:pt>
                <c:pt idx="660">
                  <c:v>4.0103000000000009</c:v>
                </c:pt>
                <c:pt idx="661">
                  <c:v>1.0300000000000864E-2</c:v>
                </c:pt>
                <c:pt idx="662">
                  <c:v>1.0300000000000864E-2</c:v>
                </c:pt>
                <c:pt idx="663">
                  <c:v>6.4102999999999994</c:v>
                </c:pt>
                <c:pt idx="664">
                  <c:v>12.010300000000001</c:v>
                </c:pt>
                <c:pt idx="665">
                  <c:v>1.2103000000000037</c:v>
                </c:pt>
                <c:pt idx="666">
                  <c:v>9.6103000000000023</c:v>
                </c:pt>
                <c:pt idx="667">
                  <c:v>3.6103000000000023</c:v>
                </c:pt>
                <c:pt idx="668">
                  <c:v>5.2102999999999966</c:v>
                </c:pt>
                <c:pt idx="669">
                  <c:v>8.0103000000000009</c:v>
                </c:pt>
                <c:pt idx="670">
                  <c:v>5.2102999999999966</c:v>
                </c:pt>
                <c:pt idx="671">
                  <c:v>4.0103000000000009</c:v>
                </c:pt>
                <c:pt idx="672">
                  <c:v>6.0103000000000009</c:v>
                </c:pt>
                <c:pt idx="673">
                  <c:v>3.6103000000000023</c:v>
                </c:pt>
                <c:pt idx="674">
                  <c:v>3.6103000000000023</c:v>
                </c:pt>
                <c:pt idx="675">
                  <c:v>1.2103000000000037</c:v>
                </c:pt>
                <c:pt idx="676">
                  <c:v>1.0300000000000864E-2</c:v>
                </c:pt>
                <c:pt idx="677">
                  <c:v>1.0300000000000864E-2</c:v>
                </c:pt>
                <c:pt idx="678">
                  <c:v>4.0103000000000009</c:v>
                </c:pt>
                <c:pt idx="679">
                  <c:v>5.2102999999999966</c:v>
                </c:pt>
                <c:pt idx="680">
                  <c:v>1.0300000000000864E-2</c:v>
                </c:pt>
                <c:pt idx="681">
                  <c:v>1.2103000000000037</c:v>
                </c:pt>
                <c:pt idx="682">
                  <c:v>6.4102999999999994</c:v>
                </c:pt>
                <c:pt idx="683">
                  <c:v>9.6103000000000023</c:v>
                </c:pt>
                <c:pt idx="684">
                  <c:v>13.210299999999997</c:v>
                </c:pt>
                <c:pt idx="685">
                  <c:v>11.210299999999997</c:v>
                </c:pt>
                <c:pt idx="686">
                  <c:v>1.2103000000000037</c:v>
                </c:pt>
                <c:pt idx="687">
                  <c:v>26.010300000000001</c:v>
                </c:pt>
                <c:pt idx="688">
                  <c:v>24.810299999999998</c:v>
                </c:pt>
                <c:pt idx="689">
                  <c:v>41.210300000000004</c:v>
                </c:pt>
                <c:pt idx="690">
                  <c:v>38.810299999999998</c:v>
                </c:pt>
                <c:pt idx="691">
                  <c:v>16.410299999999999</c:v>
                </c:pt>
                <c:pt idx="692">
                  <c:v>1.0300000000000864E-2</c:v>
                </c:pt>
                <c:pt idx="693">
                  <c:v>6.4102999999999994</c:v>
                </c:pt>
                <c:pt idx="694">
                  <c:v>1.0300000000000864E-2</c:v>
                </c:pt>
                <c:pt idx="695">
                  <c:v>1.2103000000000037</c:v>
                </c:pt>
                <c:pt idx="696">
                  <c:v>6.0103000000000009</c:v>
                </c:pt>
                <c:pt idx="697">
                  <c:v>5.2102999999999966</c:v>
                </c:pt>
                <c:pt idx="698">
                  <c:v>8.0103000000000009</c:v>
                </c:pt>
                <c:pt idx="699">
                  <c:v>4.0103000000000009</c:v>
                </c:pt>
                <c:pt idx="700">
                  <c:v>1.0300000000000864E-2</c:v>
                </c:pt>
                <c:pt idx="701">
                  <c:v>1.2103000000000037</c:v>
                </c:pt>
                <c:pt idx="702">
                  <c:v>1.0300000000000864E-2</c:v>
                </c:pt>
                <c:pt idx="703">
                  <c:v>8.0103000000000009</c:v>
                </c:pt>
                <c:pt idx="704">
                  <c:v>6.4102999999999994</c:v>
                </c:pt>
                <c:pt idx="705">
                  <c:v>14.010300000000001</c:v>
                </c:pt>
                <c:pt idx="706">
                  <c:v>8.810299999999998</c:v>
                </c:pt>
                <c:pt idx="707">
                  <c:v>1.0300000000000864E-2</c:v>
                </c:pt>
                <c:pt idx="708">
                  <c:v>1.2103000000000037</c:v>
                </c:pt>
                <c:pt idx="709">
                  <c:v>5.2102999999999966</c:v>
                </c:pt>
                <c:pt idx="710">
                  <c:v>8.0103000000000009</c:v>
                </c:pt>
                <c:pt idx="711">
                  <c:v>6.4102999999999994</c:v>
                </c:pt>
                <c:pt idx="712">
                  <c:v>1.0300000000000864E-2</c:v>
                </c:pt>
                <c:pt idx="713">
                  <c:v>1.0300000000000864E-2</c:v>
                </c:pt>
                <c:pt idx="714">
                  <c:v>1.2103000000000037</c:v>
                </c:pt>
                <c:pt idx="715">
                  <c:v>5.2102999999999966</c:v>
                </c:pt>
                <c:pt idx="716">
                  <c:v>5.2102999999999966</c:v>
                </c:pt>
                <c:pt idx="717">
                  <c:v>3.6103000000000023</c:v>
                </c:pt>
                <c:pt idx="718">
                  <c:v>6.4102999999999994</c:v>
                </c:pt>
                <c:pt idx="719">
                  <c:v>5.2102999999999966</c:v>
                </c:pt>
                <c:pt idx="720">
                  <c:v>1.0300000000000864E-2</c:v>
                </c:pt>
                <c:pt idx="721">
                  <c:v>1.2103000000000037</c:v>
                </c:pt>
                <c:pt idx="722">
                  <c:v>1.0300000000000864E-2</c:v>
                </c:pt>
                <c:pt idx="723">
                  <c:v>1.0300000000000864E-2</c:v>
                </c:pt>
                <c:pt idx="724">
                  <c:v>1.2103000000000037</c:v>
                </c:pt>
                <c:pt idx="725">
                  <c:v>1.0300000000000864E-2</c:v>
                </c:pt>
                <c:pt idx="726">
                  <c:v>4.0103000000000009</c:v>
                </c:pt>
                <c:pt idx="727">
                  <c:v>1.2103000000000037</c:v>
                </c:pt>
                <c:pt idx="728">
                  <c:v>8.810299999999998</c:v>
                </c:pt>
                <c:pt idx="729">
                  <c:v>10.010300000000001</c:v>
                </c:pt>
                <c:pt idx="730">
                  <c:v>11.210299999999997</c:v>
                </c:pt>
                <c:pt idx="731">
                  <c:v>10.410299999999999</c:v>
                </c:pt>
                <c:pt idx="732">
                  <c:v>1.0300000000000864E-2</c:v>
                </c:pt>
                <c:pt idx="733">
                  <c:v>7.2102999999999966</c:v>
                </c:pt>
                <c:pt idx="734">
                  <c:v>7.2102999999999966</c:v>
                </c:pt>
                <c:pt idx="735">
                  <c:v>7.2102999999999966</c:v>
                </c:pt>
                <c:pt idx="736">
                  <c:v>1.2103000000000037</c:v>
                </c:pt>
                <c:pt idx="737">
                  <c:v>1.2103000000000037</c:v>
                </c:pt>
                <c:pt idx="738">
                  <c:v>8.810299999999998</c:v>
                </c:pt>
                <c:pt idx="739">
                  <c:v>6.4102999999999994</c:v>
                </c:pt>
                <c:pt idx="740">
                  <c:v>6.4102999999999994</c:v>
                </c:pt>
                <c:pt idx="741">
                  <c:v>1.2103000000000037</c:v>
                </c:pt>
                <c:pt idx="742">
                  <c:v>1.0300000000000864E-2</c:v>
                </c:pt>
                <c:pt idx="743">
                  <c:v>1.0300000000000864E-2</c:v>
                </c:pt>
                <c:pt idx="744">
                  <c:v>1.0300000000000864E-2</c:v>
                </c:pt>
                <c:pt idx="745">
                  <c:v>4.0103000000000009</c:v>
                </c:pt>
                <c:pt idx="746">
                  <c:v>3.2102999999999966</c:v>
                </c:pt>
                <c:pt idx="747">
                  <c:v>1.0300000000000864E-2</c:v>
                </c:pt>
                <c:pt idx="748">
                  <c:v>6.4102999999999994</c:v>
                </c:pt>
                <c:pt idx="749">
                  <c:v>5.2102999999999966</c:v>
                </c:pt>
                <c:pt idx="750">
                  <c:v>5.2102999999999966</c:v>
                </c:pt>
                <c:pt idx="751">
                  <c:v>1.0300000000000864E-2</c:v>
                </c:pt>
                <c:pt idx="752">
                  <c:v>4.0103000000000009</c:v>
                </c:pt>
                <c:pt idx="753">
                  <c:v>3.2102999999999966</c:v>
                </c:pt>
                <c:pt idx="754">
                  <c:v>6.0103000000000009</c:v>
                </c:pt>
                <c:pt idx="755">
                  <c:v>6.4102999999999994</c:v>
                </c:pt>
                <c:pt idx="756">
                  <c:v>3.6103000000000023</c:v>
                </c:pt>
                <c:pt idx="757">
                  <c:v>7.2102999999999966</c:v>
                </c:pt>
                <c:pt idx="758">
                  <c:v>1.0300000000000864E-2</c:v>
                </c:pt>
                <c:pt idx="759">
                  <c:v>8.0103000000000009</c:v>
                </c:pt>
                <c:pt idx="760">
                  <c:v>6.4102999999999994</c:v>
                </c:pt>
                <c:pt idx="761">
                  <c:v>11.210299999999997</c:v>
                </c:pt>
                <c:pt idx="762">
                  <c:v>14.010300000000001</c:v>
                </c:pt>
                <c:pt idx="763">
                  <c:v>4.0103000000000009</c:v>
                </c:pt>
                <c:pt idx="764">
                  <c:v>12.410299999999999</c:v>
                </c:pt>
                <c:pt idx="765">
                  <c:v>3.2102999999999966</c:v>
                </c:pt>
                <c:pt idx="766">
                  <c:v>14.810299999999998</c:v>
                </c:pt>
                <c:pt idx="767">
                  <c:v>19.610300000000002</c:v>
                </c:pt>
                <c:pt idx="768">
                  <c:v>30.810299999999998</c:v>
                </c:pt>
                <c:pt idx="769">
                  <c:v>48.410299999999999</c:v>
                </c:pt>
                <c:pt idx="770">
                  <c:v>60.810299999999998</c:v>
                </c:pt>
                <c:pt idx="771">
                  <c:v>60.010300000000001</c:v>
                </c:pt>
                <c:pt idx="772">
                  <c:v>43.610299999999995</c:v>
                </c:pt>
                <c:pt idx="773">
                  <c:v>27.610300000000002</c:v>
                </c:pt>
                <c:pt idx="774">
                  <c:v>20.010300000000001</c:v>
                </c:pt>
                <c:pt idx="775">
                  <c:v>13.210299999999997</c:v>
                </c:pt>
                <c:pt idx="776">
                  <c:v>8.0103000000000009</c:v>
                </c:pt>
                <c:pt idx="777">
                  <c:v>3.6103000000000023</c:v>
                </c:pt>
                <c:pt idx="778">
                  <c:v>6.4102999999999994</c:v>
                </c:pt>
                <c:pt idx="779">
                  <c:v>1.0300000000000864E-2</c:v>
                </c:pt>
                <c:pt idx="780">
                  <c:v>1.2103000000000037</c:v>
                </c:pt>
                <c:pt idx="781">
                  <c:v>1.0300000000000864E-2</c:v>
                </c:pt>
                <c:pt idx="782">
                  <c:v>3.2102999999999966</c:v>
                </c:pt>
                <c:pt idx="783">
                  <c:v>6.4102999999999994</c:v>
                </c:pt>
                <c:pt idx="784">
                  <c:v>8.0103000000000009</c:v>
                </c:pt>
                <c:pt idx="785">
                  <c:v>14.010300000000001</c:v>
                </c:pt>
                <c:pt idx="786">
                  <c:v>21.210299999999997</c:v>
                </c:pt>
                <c:pt idx="787">
                  <c:v>15.210299999999997</c:v>
                </c:pt>
                <c:pt idx="788">
                  <c:v>7.2102999999999966</c:v>
                </c:pt>
                <c:pt idx="789">
                  <c:v>10.010300000000001</c:v>
                </c:pt>
                <c:pt idx="790">
                  <c:v>4.0103000000000009</c:v>
                </c:pt>
                <c:pt idx="791">
                  <c:v>4.0103000000000009</c:v>
                </c:pt>
                <c:pt idx="792">
                  <c:v>4.0103000000000009</c:v>
                </c:pt>
                <c:pt idx="793">
                  <c:v>1.2103000000000037</c:v>
                </c:pt>
                <c:pt idx="794">
                  <c:v>3.6103000000000023</c:v>
                </c:pt>
                <c:pt idx="795">
                  <c:v>1.0300000000000864E-2</c:v>
                </c:pt>
                <c:pt idx="796">
                  <c:v>7.2102999999999966</c:v>
                </c:pt>
                <c:pt idx="797">
                  <c:v>5.2102999999999966</c:v>
                </c:pt>
                <c:pt idx="798">
                  <c:v>1.0300000000000864E-2</c:v>
                </c:pt>
                <c:pt idx="799">
                  <c:v>5.2102999999999966</c:v>
                </c:pt>
                <c:pt idx="800">
                  <c:v>1.2103000000000037</c:v>
                </c:pt>
                <c:pt idx="801">
                  <c:v>4.0103000000000009</c:v>
                </c:pt>
                <c:pt idx="802">
                  <c:v>6.0103000000000009</c:v>
                </c:pt>
                <c:pt idx="803">
                  <c:v>1.0300000000000864E-2</c:v>
                </c:pt>
                <c:pt idx="804">
                  <c:v>5.2102999999999966</c:v>
                </c:pt>
                <c:pt idx="805">
                  <c:v>1.0300000000000864E-2</c:v>
                </c:pt>
                <c:pt idx="806">
                  <c:v>3.2102999999999966</c:v>
                </c:pt>
                <c:pt idx="807">
                  <c:v>1.0300000000000864E-2</c:v>
                </c:pt>
                <c:pt idx="808">
                  <c:v>1.0300000000000864E-2</c:v>
                </c:pt>
                <c:pt idx="809">
                  <c:v>1.2103000000000037</c:v>
                </c:pt>
                <c:pt idx="810">
                  <c:v>1.0300000000000864E-2</c:v>
                </c:pt>
                <c:pt idx="811">
                  <c:v>1.0300000000000864E-2</c:v>
                </c:pt>
                <c:pt idx="812">
                  <c:v>1.0300000000000864E-2</c:v>
                </c:pt>
                <c:pt idx="813">
                  <c:v>3.6103000000000023</c:v>
                </c:pt>
                <c:pt idx="814">
                  <c:v>7.2102999999999966</c:v>
                </c:pt>
                <c:pt idx="815">
                  <c:v>1.0300000000000864E-2</c:v>
                </c:pt>
                <c:pt idx="816">
                  <c:v>1.0300000000000864E-2</c:v>
                </c:pt>
                <c:pt idx="817">
                  <c:v>1.0300000000000864E-2</c:v>
                </c:pt>
                <c:pt idx="818">
                  <c:v>1.2103000000000037</c:v>
                </c:pt>
                <c:pt idx="819">
                  <c:v>1.2103000000000037</c:v>
                </c:pt>
                <c:pt idx="820">
                  <c:v>1.0300000000000864E-2</c:v>
                </c:pt>
                <c:pt idx="821">
                  <c:v>1.2103000000000037</c:v>
                </c:pt>
                <c:pt idx="822">
                  <c:v>1.2103000000000037</c:v>
                </c:pt>
                <c:pt idx="823">
                  <c:v>6.4102999999999994</c:v>
                </c:pt>
                <c:pt idx="824">
                  <c:v>4.0103000000000009</c:v>
                </c:pt>
                <c:pt idx="825">
                  <c:v>1.0300000000000864E-2</c:v>
                </c:pt>
                <c:pt idx="826">
                  <c:v>1.2103000000000037</c:v>
                </c:pt>
                <c:pt idx="827">
                  <c:v>1.0300000000000864E-2</c:v>
                </c:pt>
                <c:pt idx="828">
                  <c:v>3.2102999999999966</c:v>
                </c:pt>
                <c:pt idx="829">
                  <c:v>1.0300000000000864E-2</c:v>
                </c:pt>
                <c:pt idx="830">
                  <c:v>1.0300000000000864E-2</c:v>
                </c:pt>
                <c:pt idx="831">
                  <c:v>5.2102999999999966</c:v>
                </c:pt>
                <c:pt idx="832">
                  <c:v>3.2102999999999966</c:v>
                </c:pt>
                <c:pt idx="833">
                  <c:v>1.0300000000000864E-2</c:v>
                </c:pt>
                <c:pt idx="834">
                  <c:v>1.0300000000000864E-2</c:v>
                </c:pt>
                <c:pt idx="835">
                  <c:v>1.0300000000000864E-2</c:v>
                </c:pt>
                <c:pt idx="836">
                  <c:v>4.0103000000000009</c:v>
                </c:pt>
                <c:pt idx="837">
                  <c:v>1.2103000000000037</c:v>
                </c:pt>
                <c:pt idx="838">
                  <c:v>4.0103000000000009</c:v>
                </c:pt>
                <c:pt idx="839">
                  <c:v>1.0300000000000864E-2</c:v>
                </c:pt>
                <c:pt idx="840">
                  <c:v>1.0300000000000864E-2</c:v>
                </c:pt>
                <c:pt idx="841">
                  <c:v>1.0300000000000864E-2</c:v>
                </c:pt>
                <c:pt idx="842">
                  <c:v>6.4102999999999994</c:v>
                </c:pt>
                <c:pt idx="843">
                  <c:v>1.2103000000000037</c:v>
                </c:pt>
                <c:pt idx="844">
                  <c:v>3.2102999999999966</c:v>
                </c:pt>
                <c:pt idx="845">
                  <c:v>1.2103000000000037</c:v>
                </c:pt>
                <c:pt idx="846">
                  <c:v>5.2102999999999966</c:v>
                </c:pt>
                <c:pt idx="847">
                  <c:v>10.410299999999999</c:v>
                </c:pt>
                <c:pt idx="848">
                  <c:v>3.2102999999999966</c:v>
                </c:pt>
                <c:pt idx="849">
                  <c:v>18.810299999999998</c:v>
                </c:pt>
                <c:pt idx="850">
                  <c:v>34.010300000000001</c:v>
                </c:pt>
                <c:pt idx="851">
                  <c:v>50.010300000000001</c:v>
                </c:pt>
                <c:pt idx="852">
                  <c:v>51.210300000000004</c:v>
                </c:pt>
                <c:pt idx="853">
                  <c:v>38.810299999999998</c:v>
                </c:pt>
                <c:pt idx="854">
                  <c:v>19.610300000000002</c:v>
                </c:pt>
                <c:pt idx="855">
                  <c:v>12.010300000000001</c:v>
                </c:pt>
                <c:pt idx="856">
                  <c:v>4.0103000000000009</c:v>
                </c:pt>
                <c:pt idx="857">
                  <c:v>1.0300000000000864E-2</c:v>
                </c:pt>
                <c:pt idx="858">
                  <c:v>5.2102999999999966</c:v>
                </c:pt>
                <c:pt idx="859">
                  <c:v>4.0103000000000009</c:v>
                </c:pt>
                <c:pt idx="860">
                  <c:v>4.0103000000000009</c:v>
                </c:pt>
                <c:pt idx="861">
                  <c:v>7.2102999999999966</c:v>
                </c:pt>
                <c:pt idx="862">
                  <c:v>1.0300000000000864E-2</c:v>
                </c:pt>
                <c:pt idx="863">
                  <c:v>10.410299999999999</c:v>
                </c:pt>
                <c:pt idx="864">
                  <c:v>10.010300000000001</c:v>
                </c:pt>
                <c:pt idx="865">
                  <c:v>10.410299999999999</c:v>
                </c:pt>
                <c:pt idx="866">
                  <c:v>18.410299999999999</c:v>
                </c:pt>
                <c:pt idx="867">
                  <c:v>18.010300000000001</c:v>
                </c:pt>
                <c:pt idx="868">
                  <c:v>18.810299999999998</c:v>
                </c:pt>
                <c:pt idx="869">
                  <c:v>19.210299999999997</c:v>
                </c:pt>
                <c:pt idx="870">
                  <c:v>9.2102999999999966</c:v>
                </c:pt>
                <c:pt idx="871">
                  <c:v>3.6103000000000023</c:v>
                </c:pt>
                <c:pt idx="872">
                  <c:v>6.4102999999999994</c:v>
                </c:pt>
                <c:pt idx="873">
                  <c:v>3.2102999999999966</c:v>
                </c:pt>
                <c:pt idx="874">
                  <c:v>1.0300000000000864E-2</c:v>
                </c:pt>
                <c:pt idx="875">
                  <c:v>3.6103000000000023</c:v>
                </c:pt>
                <c:pt idx="876">
                  <c:v>1.0300000000000864E-2</c:v>
                </c:pt>
                <c:pt idx="877">
                  <c:v>3.2102999999999966</c:v>
                </c:pt>
                <c:pt idx="878">
                  <c:v>1.0300000000000864E-2</c:v>
                </c:pt>
                <c:pt idx="879">
                  <c:v>1.0300000000000864E-2</c:v>
                </c:pt>
                <c:pt idx="880">
                  <c:v>4.0103000000000009</c:v>
                </c:pt>
                <c:pt idx="881">
                  <c:v>4.0103000000000009</c:v>
                </c:pt>
                <c:pt idx="882">
                  <c:v>1.0300000000000864E-2</c:v>
                </c:pt>
                <c:pt idx="883">
                  <c:v>3.2102999999999966</c:v>
                </c:pt>
                <c:pt idx="884">
                  <c:v>6.4102999999999994</c:v>
                </c:pt>
                <c:pt idx="885">
                  <c:v>4.0103000000000009</c:v>
                </c:pt>
                <c:pt idx="886">
                  <c:v>1.0300000000000864E-2</c:v>
                </c:pt>
                <c:pt idx="887">
                  <c:v>1.0300000000000864E-2</c:v>
                </c:pt>
                <c:pt idx="888">
                  <c:v>3.2102999999999966</c:v>
                </c:pt>
                <c:pt idx="889">
                  <c:v>4.0103000000000009</c:v>
                </c:pt>
                <c:pt idx="890">
                  <c:v>7.2102999999999966</c:v>
                </c:pt>
                <c:pt idx="891">
                  <c:v>10.010300000000001</c:v>
                </c:pt>
                <c:pt idx="892">
                  <c:v>3.6103000000000023</c:v>
                </c:pt>
                <c:pt idx="893">
                  <c:v>1.0300000000000864E-2</c:v>
                </c:pt>
                <c:pt idx="894">
                  <c:v>6.4102999999999994</c:v>
                </c:pt>
                <c:pt idx="895">
                  <c:v>1.0300000000000864E-2</c:v>
                </c:pt>
                <c:pt idx="896">
                  <c:v>1.2103000000000037</c:v>
                </c:pt>
                <c:pt idx="897">
                  <c:v>1.0300000000000864E-2</c:v>
                </c:pt>
                <c:pt idx="898">
                  <c:v>1.0300000000000864E-2</c:v>
                </c:pt>
                <c:pt idx="899">
                  <c:v>1.0300000000000864E-2</c:v>
                </c:pt>
                <c:pt idx="900">
                  <c:v>1.0300000000000864E-2</c:v>
                </c:pt>
                <c:pt idx="901">
                  <c:v>1.0300000000000864E-2</c:v>
                </c:pt>
                <c:pt idx="902">
                  <c:v>1.2103000000000037</c:v>
                </c:pt>
                <c:pt idx="903">
                  <c:v>6.4102999999999994</c:v>
                </c:pt>
                <c:pt idx="904">
                  <c:v>1.0300000000000864E-2</c:v>
                </c:pt>
                <c:pt idx="905">
                  <c:v>6.4102999999999994</c:v>
                </c:pt>
                <c:pt idx="906">
                  <c:v>6.4102999999999994</c:v>
                </c:pt>
                <c:pt idx="907">
                  <c:v>8.0103000000000009</c:v>
                </c:pt>
                <c:pt idx="908">
                  <c:v>1.2103000000000037</c:v>
                </c:pt>
                <c:pt idx="909">
                  <c:v>1.0300000000000864E-2</c:v>
                </c:pt>
                <c:pt idx="910">
                  <c:v>1.0300000000000864E-2</c:v>
                </c:pt>
                <c:pt idx="911">
                  <c:v>6.4102999999999994</c:v>
                </c:pt>
                <c:pt idx="912">
                  <c:v>12.410299999999999</c:v>
                </c:pt>
                <c:pt idx="913">
                  <c:v>5.2102999999999966</c:v>
                </c:pt>
                <c:pt idx="914">
                  <c:v>1.0300000000000864E-2</c:v>
                </c:pt>
                <c:pt idx="915">
                  <c:v>3.2102999999999966</c:v>
                </c:pt>
                <c:pt idx="916">
                  <c:v>10.010300000000001</c:v>
                </c:pt>
                <c:pt idx="917">
                  <c:v>12.810299999999998</c:v>
                </c:pt>
                <c:pt idx="918">
                  <c:v>6.4102999999999994</c:v>
                </c:pt>
                <c:pt idx="919">
                  <c:v>5.2102999999999966</c:v>
                </c:pt>
                <c:pt idx="920">
                  <c:v>5.2102999999999966</c:v>
                </c:pt>
                <c:pt idx="921">
                  <c:v>1.2103000000000037</c:v>
                </c:pt>
                <c:pt idx="922">
                  <c:v>1.0300000000000864E-2</c:v>
                </c:pt>
                <c:pt idx="923">
                  <c:v>4.0103000000000009</c:v>
                </c:pt>
                <c:pt idx="924">
                  <c:v>5.2102999999999966</c:v>
                </c:pt>
                <c:pt idx="925">
                  <c:v>1.2103000000000037</c:v>
                </c:pt>
                <c:pt idx="926">
                  <c:v>8.0103000000000009</c:v>
                </c:pt>
                <c:pt idx="927">
                  <c:v>10.010300000000001</c:v>
                </c:pt>
                <c:pt idx="928">
                  <c:v>7.2102999999999966</c:v>
                </c:pt>
                <c:pt idx="929">
                  <c:v>1.0300000000000864E-2</c:v>
                </c:pt>
                <c:pt idx="930">
                  <c:v>1.0300000000000864E-2</c:v>
                </c:pt>
                <c:pt idx="931">
                  <c:v>7.2102999999999966</c:v>
                </c:pt>
                <c:pt idx="932">
                  <c:v>10.010300000000001</c:v>
                </c:pt>
                <c:pt idx="933">
                  <c:v>23.610300000000002</c:v>
                </c:pt>
                <c:pt idx="934">
                  <c:v>34.010300000000001</c:v>
                </c:pt>
                <c:pt idx="935">
                  <c:v>31.210299999999997</c:v>
                </c:pt>
                <c:pt idx="936">
                  <c:v>6.4102999999999994</c:v>
                </c:pt>
                <c:pt idx="937">
                  <c:v>8.0103000000000009</c:v>
                </c:pt>
                <c:pt idx="938">
                  <c:v>1.0300000000000864E-2</c:v>
                </c:pt>
                <c:pt idx="939">
                  <c:v>1.0300000000000864E-2</c:v>
                </c:pt>
                <c:pt idx="940">
                  <c:v>14.010300000000001</c:v>
                </c:pt>
                <c:pt idx="941">
                  <c:v>17.610300000000002</c:v>
                </c:pt>
                <c:pt idx="942">
                  <c:v>6.4102999999999994</c:v>
                </c:pt>
                <c:pt idx="943">
                  <c:v>1.0300000000000864E-2</c:v>
                </c:pt>
                <c:pt idx="944">
                  <c:v>1.0300000000000864E-2</c:v>
                </c:pt>
                <c:pt idx="945">
                  <c:v>10.010300000000001</c:v>
                </c:pt>
                <c:pt idx="946">
                  <c:v>5.2102999999999966</c:v>
                </c:pt>
                <c:pt idx="947">
                  <c:v>4.0103000000000009</c:v>
                </c:pt>
                <c:pt idx="948">
                  <c:v>1.0300000000000864E-2</c:v>
                </c:pt>
                <c:pt idx="949">
                  <c:v>22.410299999999999</c:v>
                </c:pt>
                <c:pt idx="950">
                  <c:v>27.210299999999997</c:v>
                </c:pt>
                <c:pt idx="951">
                  <c:v>18.810299999999998</c:v>
                </c:pt>
                <c:pt idx="952">
                  <c:v>6.4102999999999994</c:v>
                </c:pt>
                <c:pt idx="953">
                  <c:v>1.0300000000000864E-2</c:v>
                </c:pt>
                <c:pt idx="954">
                  <c:v>6.0103000000000009</c:v>
                </c:pt>
                <c:pt idx="955">
                  <c:v>8.0103000000000009</c:v>
                </c:pt>
                <c:pt idx="956">
                  <c:v>1.2103000000000037</c:v>
                </c:pt>
                <c:pt idx="957">
                  <c:v>1.0300000000000864E-2</c:v>
                </c:pt>
                <c:pt idx="958">
                  <c:v>1.2103000000000037</c:v>
                </c:pt>
                <c:pt idx="959">
                  <c:v>6.4102999999999994</c:v>
                </c:pt>
                <c:pt idx="960">
                  <c:v>3.6103000000000023</c:v>
                </c:pt>
                <c:pt idx="961">
                  <c:v>1.0300000000000864E-2</c:v>
                </c:pt>
                <c:pt idx="962">
                  <c:v>8.0103000000000009</c:v>
                </c:pt>
                <c:pt idx="963">
                  <c:v>8.0103000000000009</c:v>
                </c:pt>
                <c:pt idx="964">
                  <c:v>6.4102999999999994</c:v>
                </c:pt>
                <c:pt idx="965">
                  <c:v>3.2102999999999966</c:v>
                </c:pt>
                <c:pt idx="966">
                  <c:v>1.0300000000000864E-2</c:v>
                </c:pt>
                <c:pt idx="967">
                  <c:v>1.2103000000000037</c:v>
                </c:pt>
                <c:pt idx="968">
                  <c:v>1.2103000000000037</c:v>
                </c:pt>
                <c:pt idx="969">
                  <c:v>1.2103000000000037</c:v>
                </c:pt>
                <c:pt idx="970">
                  <c:v>3.2102999999999966</c:v>
                </c:pt>
                <c:pt idx="971">
                  <c:v>1.2103000000000037</c:v>
                </c:pt>
                <c:pt idx="972">
                  <c:v>1.0300000000000864E-2</c:v>
                </c:pt>
                <c:pt idx="973">
                  <c:v>1.0300000000000864E-2</c:v>
                </c:pt>
                <c:pt idx="974">
                  <c:v>4.0103000000000009</c:v>
                </c:pt>
                <c:pt idx="975">
                  <c:v>1.0300000000000864E-2</c:v>
                </c:pt>
                <c:pt idx="976">
                  <c:v>6.4102999999999994</c:v>
                </c:pt>
                <c:pt idx="977">
                  <c:v>9.2102999999999966</c:v>
                </c:pt>
                <c:pt idx="978">
                  <c:v>7.2102999999999966</c:v>
                </c:pt>
                <c:pt idx="979">
                  <c:v>1.2103000000000037</c:v>
                </c:pt>
                <c:pt idx="980">
                  <c:v>3.6103000000000023</c:v>
                </c:pt>
                <c:pt idx="981">
                  <c:v>6.4102999999999994</c:v>
                </c:pt>
                <c:pt idx="982">
                  <c:v>4.0103000000000009</c:v>
                </c:pt>
                <c:pt idx="983">
                  <c:v>1.0300000000000864E-2</c:v>
                </c:pt>
                <c:pt idx="984">
                  <c:v>4.0103000000000009</c:v>
                </c:pt>
                <c:pt idx="985">
                  <c:v>5.2102999999999966</c:v>
                </c:pt>
                <c:pt idx="986">
                  <c:v>1.0300000000000864E-2</c:v>
                </c:pt>
                <c:pt idx="987">
                  <c:v>6.4102999999999994</c:v>
                </c:pt>
                <c:pt idx="988">
                  <c:v>5.2102999999999966</c:v>
                </c:pt>
                <c:pt idx="989">
                  <c:v>1.2103000000000037</c:v>
                </c:pt>
                <c:pt idx="990">
                  <c:v>1.2103000000000037</c:v>
                </c:pt>
                <c:pt idx="991">
                  <c:v>1.0300000000000864E-2</c:v>
                </c:pt>
                <c:pt idx="992">
                  <c:v>3.6103000000000023</c:v>
                </c:pt>
                <c:pt idx="993">
                  <c:v>5.2102999999999966</c:v>
                </c:pt>
                <c:pt idx="994">
                  <c:v>6.4102999999999994</c:v>
                </c:pt>
                <c:pt idx="995">
                  <c:v>8.0103000000000009</c:v>
                </c:pt>
                <c:pt idx="996">
                  <c:v>3.2102999999999966</c:v>
                </c:pt>
                <c:pt idx="997">
                  <c:v>6.0103000000000009</c:v>
                </c:pt>
                <c:pt idx="998">
                  <c:v>8.0103000000000009</c:v>
                </c:pt>
                <c:pt idx="999">
                  <c:v>1.0300000000000864E-2</c:v>
                </c:pt>
                <c:pt idx="1000">
                  <c:v>6.0103000000000009</c:v>
                </c:pt>
                <c:pt idx="1001">
                  <c:v>10.010300000000001</c:v>
                </c:pt>
                <c:pt idx="1002">
                  <c:v>9.2102999999999966</c:v>
                </c:pt>
                <c:pt idx="1003">
                  <c:v>1.2103000000000037</c:v>
                </c:pt>
                <c:pt idx="1004">
                  <c:v>1.0300000000000864E-2</c:v>
                </c:pt>
                <c:pt idx="1005">
                  <c:v>1.0300000000000864E-2</c:v>
                </c:pt>
                <c:pt idx="1006">
                  <c:v>1.2103000000000037</c:v>
                </c:pt>
                <c:pt idx="1007">
                  <c:v>1.2103000000000037</c:v>
                </c:pt>
                <c:pt idx="1008">
                  <c:v>1.2103000000000037</c:v>
                </c:pt>
                <c:pt idx="1009">
                  <c:v>1.0300000000000864E-2</c:v>
                </c:pt>
                <c:pt idx="1010">
                  <c:v>1.0300000000000864E-2</c:v>
                </c:pt>
                <c:pt idx="1011">
                  <c:v>1.0300000000000864E-2</c:v>
                </c:pt>
                <c:pt idx="1012">
                  <c:v>1.2103000000000037</c:v>
                </c:pt>
                <c:pt idx="1013">
                  <c:v>1.0300000000000864E-2</c:v>
                </c:pt>
                <c:pt idx="1014">
                  <c:v>9.6103000000000023</c:v>
                </c:pt>
                <c:pt idx="1015">
                  <c:v>26.810299999999998</c:v>
                </c:pt>
                <c:pt idx="1016">
                  <c:v>28.010300000000001</c:v>
                </c:pt>
                <c:pt idx="1017">
                  <c:v>14.810299999999998</c:v>
                </c:pt>
                <c:pt idx="1018">
                  <c:v>1.0300000000000864E-2</c:v>
                </c:pt>
                <c:pt idx="1019">
                  <c:v>1.0300000000000864E-2</c:v>
                </c:pt>
                <c:pt idx="1020">
                  <c:v>1.0300000000000864E-2</c:v>
                </c:pt>
                <c:pt idx="1021">
                  <c:v>1.0300000000000864E-2</c:v>
                </c:pt>
                <c:pt idx="1022">
                  <c:v>1.0300000000000864E-2</c:v>
                </c:pt>
                <c:pt idx="1023">
                  <c:v>1.0300000000000864E-2</c:v>
                </c:pt>
              </c:numCache>
            </c:numRef>
          </c:val>
          <c:smooth val="0"/>
        </c:ser>
        <c:dLbls>
          <c:showLegendKey val="0"/>
          <c:showVal val="0"/>
          <c:showCatName val="0"/>
          <c:showSerName val="0"/>
          <c:showPercent val="0"/>
          <c:showBubbleSize val="0"/>
        </c:dLbls>
        <c:marker val="1"/>
        <c:smooth val="0"/>
        <c:axId val="44936192"/>
        <c:axId val="44938368"/>
      </c:lineChart>
      <c:catAx>
        <c:axId val="44936192"/>
        <c:scaling>
          <c:orientation val="minMax"/>
        </c:scaling>
        <c:delete val="0"/>
        <c:axPos val="b"/>
        <c:title>
          <c:tx>
            <c:rich>
              <a:bodyPr/>
              <a:lstStyle/>
              <a:p>
                <a:pPr>
                  <a:defRPr/>
                </a:pPr>
                <a:r>
                  <a:rPr lang="en-GB"/>
                  <a:t>Frequency</a:t>
                </a:r>
                <a:r>
                  <a:rPr lang="en-GB" baseline="0"/>
                  <a:t> (Hz)</a:t>
                </a:r>
                <a:endParaRPr lang="en-GB"/>
              </a:p>
            </c:rich>
          </c:tx>
          <c:layout/>
          <c:overlay val="0"/>
        </c:title>
        <c:numFmt formatCode="0" sourceLinked="1"/>
        <c:majorTickMark val="out"/>
        <c:minorTickMark val="none"/>
        <c:tickLblPos val="nextTo"/>
        <c:crossAx val="44938368"/>
        <c:crosses val="autoZero"/>
        <c:auto val="1"/>
        <c:lblAlgn val="ctr"/>
        <c:lblOffset val="100"/>
        <c:tickLblSkip val="100"/>
        <c:tickMarkSkip val="50"/>
        <c:noMultiLvlLbl val="0"/>
      </c:catAx>
      <c:valAx>
        <c:axId val="44938368"/>
        <c:scaling>
          <c:orientation val="minMax"/>
        </c:scaling>
        <c:delete val="0"/>
        <c:axPos val="l"/>
        <c:majorGridlines/>
        <c:title>
          <c:tx>
            <c:rich>
              <a:bodyPr rot="-5400000" vert="horz"/>
              <a:lstStyle/>
              <a:p>
                <a:pPr>
                  <a:defRPr/>
                </a:pPr>
                <a:r>
                  <a:rPr lang="en-GB"/>
                  <a:t>Amplitude</a:t>
                </a:r>
              </a:p>
            </c:rich>
          </c:tx>
          <c:layout/>
          <c:overlay val="0"/>
        </c:title>
        <c:numFmt formatCode="General" sourceLinked="1"/>
        <c:majorTickMark val="out"/>
        <c:minorTickMark val="none"/>
        <c:tickLblPos val="nextTo"/>
        <c:crossAx val="44936192"/>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marker>
            <c:symbol val="none"/>
          </c:marker>
          <c:cat>
            <c:numRef>
              <c:f>F0006CH1!$D:$D</c:f>
              <c:numCache>
                <c:formatCode>General</c:formatCode>
                <c:ptCount val="1048576"/>
                <c:pt idx="0">
                  <c:v>0</c:v>
                </c:pt>
                <c:pt idx="1">
                  <c:v>0.4</c:v>
                </c:pt>
                <c:pt idx="2">
                  <c:v>0.8</c:v>
                </c:pt>
                <c:pt idx="3">
                  <c:v>1.2</c:v>
                </c:pt>
                <c:pt idx="4">
                  <c:v>1.6</c:v>
                </c:pt>
                <c:pt idx="5">
                  <c:v>2</c:v>
                </c:pt>
                <c:pt idx="6">
                  <c:v>2.4</c:v>
                </c:pt>
                <c:pt idx="7">
                  <c:v>2.8</c:v>
                </c:pt>
                <c:pt idx="8">
                  <c:v>3.2</c:v>
                </c:pt>
                <c:pt idx="9">
                  <c:v>3.6</c:v>
                </c:pt>
                <c:pt idx="10">
                  <c:v>4</c:v>
                </c:pt>
                <c:pt idx="11">
                  <c:v>4.4000000000000004</c:v>
                </c:pt>
                <c:pt idx="12">
                  <c:v>4.8</c:v>
                </c:pt>
                <c:pt idx="13">
                  <c:v>5.2</c:v>
                </c:pt>
                <c:pt idx="14">
                  <c:v>5.6</c:v>
                </c:pt>
                <c:pt idx="15">
                  <c:v>6</c:v>
                </c:pt>
                <c:pt idx="16">
                  <c:v>6.4</c:v>
                </c:pt>
                <c:pt idx="17">
                  <c:v>6.8</c:v>
                </c:pt>
                <c:pt idx="18">
                  <c:v>7.2</c:v>
                </c:pt>
                <c:pt idx="19">
                  <c:v>7.6</c:v>
                </c:pt>
                <c:pt idx="20">
                  <c:v>8</c:v>
                </c:pt>
                <c:pt idx="21">
                  <c:v>8.4</c:v>
                </c:pt>
                <c:pt idx="22">
                  <c:v>8.8000000000000007</c:v>
                </c:pt>
                <c:pt idx="23">
                  <c:v>9.1999999999999993</c:v>
                </c:pt>
                <c:pt idx="24">
                  <c:v>9.6</c:v>
                </c:pt>
                <c:pt idx="25">
                  <c:v>10</c:v>
                </c:pt>
                <c:pt idx="26">
                  <c:v>10.4</c:v>
                </c:pt>
                <c:pt idx="27">
                  <c:v>10.8</c:v>
                </c:pt>
                <c:pt idx="28">
                  <c:v>11.2</c:v>
                </c:pt>
                <c:pt idx="29">
                  <c:v>11.6</c:v>
                </c:pt>
                <c:pt idx="30">
                  <c:v>12</c:v>
                </c:pt>
                <c:pt idx="31">
                  <c:v>12.4</c:v>
                </c:pt>
                <c:pt idx="32">
                  <c:v>12.8</c:v>
                </c:pt>
                <c:pt idx="33">
                  <c:v>13.2</c:v>
                </c:pt>
                <c:pt idx="34">
                  <c:v>13.6</c:v>
                </c:pt>
                <c:pt idx="35">
                  <c:v>14</c:v>
                </c:pt>
                <c:pt idx="36">
                  <c:v>14.4</c:v>
                </c:pt>
                <c:pt idx="37">
                  <c:v>14.8</c:v>
                </c:pt>
                <c:pt idx="38">
                  <c:v>15.2</c:v>
                </c:pt>
                <c:pt idx="39">
                  <c:v>15.6</c:v>
                </c:pt>
                <c:pt idx="40">
                  <c:v>16</c:v>
                </c:pt>
                <c:pt idx="41">
                  <c:v>16.399999999999999</c:v>
                </c:pt>
                <c:pt idx="42">
                  <c:v>16.8</c:v>
                </c:pt>
                <c:pt idx="43">
                  <c:v>17.2</c:v>
                </c:pt>
                <c:pt idx="44">
                  <c:v>17.600000000000001</c:v>
                </c:pt>
                <c:pt idx="45">
                  <c:v>18</c:v>
                </c:pt>
                <c:pt idx="46">
                  <c:v>18.399999999999999</c:v>
                </c:pt>
                <c:pt idx="47">
                  <c:v>18.8</c:v>
                </c:pt>
                <c:pt idx="48">
                  <c:v>19.2</c:v>
                </c:pt>
                <c:pt idx="49">
                  <c:v>19.600000000000001</c:v>
                </c:pt>
                <c:pt idx="50">
                  <c:v>20</c:v>
                </c:pt>
                <c:pt idx="51">
                  <c:v>20.399999999999999</c:v>
                </c:pt>
                <c:pt idx="52">
                  <c:v>20.8</c:v>
                </c:pt>
                <c:pt idx="53">
                  <c:v>21.2</c:v>
                </c:pt>
                <c:pt idx="54">
                  <c:v>21.6</c:v>
                </c:pt>
                <c:pt idx="55">
                  <c:v>22</c:v>
                </c:pt>
                <c:pt idx="56">
                  <c:v>22.4</c:v>
                </c:pt>
                <c:pt idx="57">
                  <c:v>22.8</c:v>
                </c:pt>
                <c:pt idx="58">
                  <c:v>23.2</c:v>
                </c:pt>
                <c:pt idx="59">
                  <c:v>23.6</c:v>
                </c:pt>
                <c:pt idx="60">
                  <c:v>24</c:v>
                </c:pt>
                <c:pt idx="61">
                  <c:v>24.4</c:v>
                </c:pt>
                <c:pt idx="62">
                  <c:v>24.8</c:v>
                </c:pt>
                <c:pt idx="63">
                  <c:v>25.2</c:v>
                </c:pt>
                <c:pt idx="64">
                  <c:v>25.6</c:v>
                </c:pt>
                <c:pt idx="65">
                  <c:v>26</c:v>
                </c:pt>
                <c:pt idx="66">
                  <c:v>26.4</c:v>
                </c:pt>
                <c:pt idx="67">
                  <c:v>26.8</c:v>
                </c:pt>
                <c:pt idx="68">
                  <c:v>27.2</c:v>
                </c:pt>
                <c:pt idx="69">
                  <c:v>27.6</c:v>
                </c:pt>
                <c:pt idx="70">
                  <c:v>28</c:v>
                </c:pt>
                <c:pt idx="71">
                  <c:v>28.4</c:v>
                </c:pt>
                <c:pt idx="72">
                  <c:v>28.8</c:v>
                </c:pt>
                <c:pt idx="73">
                  <c:v>29.2</c:v>
                </c:pt>
                <c:pt idx="74">
                  <c:v>29.6</c:v>
                </c:pt>
                <c:pt idx="75">
                  <c:v>30</c:v>
                </c:pt>
                <c:pt idx="76">
                  <c:v>30.4</c:v>
                </c:pt>
                <c:pt idx="77">
                  <c:v>30.8</c:v>
                </c:pt>
                <c:pt idx="78">
                  <c:v>31.2</c:v>
                </c:pt>
                <c:pt idx="79">
                  <c:v>31.6</c:v>
                </c:pt>
                <c:pt idx="80">
                  <c:v>32</c:v>
                </c:pt>
                <c:pt idx="81">
                  <c:v>32.4</c:v>
                </c:pt>
                <c:pt idx="82">
                  <c:v>32.799999999999997</c:v>
                </c:pt>
                <c:pt idx="83">
                  <c:v>33.200000000000003</c:v>
                </c:pt>
                <c:pt idx="84">
                  <c:v>33.6</c:v>
                </c:pt>
                <c:pt idx="85">
                  <c:v>34</c:v>
                </c:pt>
                <c:pt idx="86">
                  <c:v>34.4</c:v>
                </c:pt>
                <c:pt idx="87">
                  <c:v>34.799999999999997</c:v>
                </c:pt>
                <c:pt idx="88">
                  <c:v>35.200000000000003</c:v>
                </c:pt>
                <c:pt idx="89">
                  <c:v>35.6</c:v>
                </c:pt>
                <c:pt idx="90">
                  <c:v>36</c:v>
                </c:pt>
                <c:pt idx="91">
                  <c:v>36.4</c:v>
                </c:pt>
                <c:pt idx="92">
                  <c:v>36.799999999999997</c:v>
                </c:pt>
                <c:pt idx="93">
                  <c:v>37.200000000000003</c:v>
                </c:pt>
                <c:pt idx="94">
                  <c:v>37.6</c:v>
                </c:pt>
                <c:pt idx="95">
                  <c:v>38</c:v>
                </c:pt>
                <c:pt idx="96">
                  <c:v>38.4</c:v>
                </c:pt>
                <c:pt idx="97">
                  <c:v>38.799999999999997</c:v>
                </c:pt>
                <c:pt idx="98">
                  <c:v>39.200000000000003</c:v>
                </c:pt>
                <c:pt idx="99">
                  <c:v>39.6</c:v>
                </c:pt>
                <c:pt idx="100">
                  <c:v>40</c:v>
                </c:pt>
                <c:pt idx="101">
                  <c:v>40.4</c:v>
                </c:pt>
                <c:pt idx="102">
                  <c:v>40.799999999999997</c:v>
                </c:pt>
                <c:pt idx="103">
                  <c:v>41.2</c:v>
                </c:pt>
                <c:pt idx="104">
                  <c:v>41.6</c:v>
                </c:pt>
                <c:pt idx="105">
                  <c:v>42</c:v>
                </c:pt>
                <c:pt idx="106">
                  <c:v>42.4</c:v>
                </c:pt>
                <c:pt idx="107">
                  <c:v>42.8</c:v>
                </c:pt>
                <c:pt idx="108">
                  <c:v>43.2</c:v>
                </c:pt>
                <c:pt idx="109">
                  <c:v>43.6</c:v>
                </c:pt>
                <c:pt idx="110">
                  <c:v>44</c:v>
                </c:pt>
                <c:pt idx="111">
                  <c:v>44.4</c:v>
                </c:pt>
                <c:pt idx="112">
                  <c:v>44.8</c:v>
                </c:pt>
                <c:pt idx="113">
                  <c:v>45.2</c:v>
                </c:pt>
                <c:pt idx="114">
                  <c:v>45.6</c:v>
                </c:pt>
                <c:pt idx="115">
                  <c:v>46</c:v>
                </c:pt>
                <c:pt idx="116">
                  <c:v>46.4</c:v>
                </c:pt>
                <c:pt idx="117">
                  <c:v>46.8</c:v>
                </c:pt>
                <c:pt idx="118">
                  <c:v>47.2</c:v>
                </c:pt>
                <c:pt idx="119">
                  <c:v>47.6</c:v>
                </c:pt>
                <c:pt idx="120">
                  <c:v>48</c:v>
                </c:pt>
                <c:pt idx="121">
                  <c:v>48.4</c:v>
                </c:pt>
                <c:pt idx="122">
                  <c:v>48.8</c:v>
                </c:pt>
                <c:pt idx="123">
                  <c:v>49.2</c:v>
                </c:pt>
                <c:pt idx="124">
                  <c:v>49.6</c:v>
                </c:pt>
                <c:pt idx="125">
                  <c:v>50</c:v>
                </c:pt>
                <c:pt idx="126">
                  <c:v>50.4</c:v>
                </c:pt>
                <c:pt idx="127">
                  <c:v>50.8</c:v>
                </c:pt>
                <c:pt idx="128">
                  <c:v>51.2</c:v>
                </c:pt>
                <c:pt idx="129">
                  <c:v>51.6</c:v>
                </c:pt>
                <c:pt idx="130">
                  <c:v>52</c:v>
                </c:pt>
                <c:pt idx="131">
                  <c:v>52.4</c:v>
                </c:pt>
                <c:pt idx="132">
                  <c:v>52.8</c:v>
                </c:pt>
                <c:pt idx="133">
                  <c:v>53.2</c:v>
                </c:pt>
                <c:pt idx="134">
                  <c:v>53.6</c:v>
                </c:pt>
                <c:pt idx="135">
                  <c:v>54</c:v>
                </c:pt>
                <c:pt idx="136">
                  <c:v>54.4</c:v>
                </c:pt>
                <c:pt idx="137">
                  <c:v>54.8</c:v>
                </c:pt>
                <c:pt idx="138">
                  <c:v>55.2</c:v>
                </c:pt>
                <c:pt idx="139">
                  <c:v>55.6</c:v>
                </c:pt>
                <c:pt idx="140">
                  <c:v>56</c:v>
                </c:pt>
                <c:pt idx="141">
                  <c:v>56.4</c:v>
                </c:pt>
                <c:pt idx="142">
                  <c:v>56.8</c:v>
                </c:pt>
                <c:pt idx="143">
                  <c:v>57.2</c:v>
                </c:pt>
                <c:pt idx="144">
                  <c:v>57.6</c:v>
                </c:pt>
                <c:pt idx="145">
                  <c:v>58</c:v>
                </c:pt>
                <c:pt idx="146">
                  <c:v>58.4</c:v>
                </c:pt>
                <c:pt idx="147">
                  <c:v>58.8</c:v>
                </c:pt>
                <c:pt idx="148">
                  <c:v>59.2</c:v>
                </c:pt>
                <c:pt idx="149">
                  <c:v>59.6</c:v>
                </c:pt>
                <c:pt idx="150">
                  <c:v>60</c:v>
                </c:pt>
                <c:pt idx="151">
                  <c:v>60.4</c:v>
                </c:pt>
                <c:pt idx="152">
                  <c:v>60.8</c:v>
                </c:pt>
                <c:pt idx="153">
                  <c:v>61.2</c:v>
                </c:pt>
                <c:pt idx="154">
                  <c:v>61.6</c:v>
                </c:pt>
                <c:pt idx="155">
                  <c:v>62</c:v>
                </c:pt>
                <c:pt idx="156">
                  <c:v>62.4</c:v>
                </c:pt>
                <c:pt idx="157">
                  <c:v>62.8</c:v>
                </c:pt>
                <c:pt idx="158">
                  <c:v>63.2</c:v>
                </c:pt>
                <c:pt idx="159">
                  <c:v>63.6</c:v>
                </c:pt>
                <c:pt idx="160">
                  <c:v>64</c:v>
                </c:pt>
                <c:pt idx="161">
                  <c:v>64.400000000000006</c:v>
                </c:pt>
                <c:pt idx="162">
                  <c:v>64.8</c:v>
                </c:pt>
                <c:pt idx="163">
                  <c:v>65.2</c:v>
                </c:pt>
                <c:pt idx="164">
                  <c:v>65.599999999999994</c:v>
                </c:pt>
                <c:pt idx="165">
                  <c:v>66</c:v>
                </c:pt>
                <c:pt idx="166">
                  <c:v>66.400000000000006</c:v>
                </c:pt>
                <c:pt idx="167">
                  <c:v>66.8</c:v>
                </c:pt>
                <c:pt idx="168">
                  <c:v>67.2</c:v>
                </c:pt>
                <c:pt idx="169">
                  <c:v>67.599999999999994</c:v>
                </c:pt>
                <c:pt idx="170">
                  <c:v>68</c:v>
                </c:pt>
                <c:pt idx="171">
                  <c:v>68.400000000000006</c:v>
                </c:pt>
                <c:pt idx="172">
                  <c:v>68.8</c:v>
                </c:pt>
                <c:pt idx="173">
                  <c:v>69.2</c:v>
                </c:pt>
                <c:pt idx="174">
                  <c:v>69.599999999999994</c:v>
                </c:pt>
                <c:pt idx="175">
                  <c:v>70</c:v>
                </c:pt>
                <c:pt idx="176">
                  <c:v>70.400000000000006</c:v>
                </c:pt>
                <c:pt idx="177">
                  <c:v>70.8</c:v>
                </c:pt>
                <c:pt idx="178">
                  <c:v>71.2</c:v>
                </c:pt>
                <c:pt idx="179">
                  <c:v>71.599999999999994</c:v>
                </c:pt>
                <c:pt idx="180">
                  <c:v>72</c:v>
                </c:pt>
                <c:pt idx="181">
                  <c:v>72.400000000000006</c:v>
                </c:pt>
                <c:pt idx="182">
                  <c:v>72.8</c:v>
                </c:pt>
                <c:pt idx="183">
                  <c:v>73.2</c:v>
                </c:pt>
                <c:pt idx="184">
                  <c:v>73.599999999999994</c:v>
                </c:pt>
                <c:pt idx="185">
                  <c:v>74</c:v>
                </c:pt>
                <c:pt idx="186">
                  <c:v>74.400000000000006</c:v>
                </c:pt>
                <c:pt idx="187">
                  <c:v>74.8</c:v>
                </c:pt>
                <c:pt idx="188">
                  <c:v>75.2</c:v>
                </c:pt>
                <c:pt idx="189">
                  <c:v>75.599999999999994</c:v>
                </c:pt>
                <c:pt idx="190">
                  <c:v>76</c:v>
                </c:pt>
                <c:pt idx="191">
                  <c:v>76.400000000000006</c:v>
                </c:pt>
                <c:pt idx="192">
                  <c:v>76.8</c:v>
                </c:pt>
                <c:pt idx="193">
                  <c:v>77.2</c:v>
                </c:pt>
                <c:pt idx="194">
                  <c:v>77.599999999999994</c:v>
                </c:pt>
                <c:pt idx="195">
                  <c:v>78</c:v>
                </c:pt>
                <c:pt idx="196">
                  <c:v>78.400000000000006</c:v>
                </c:pt>
                <c:pt idx="197">
                  <c:v>78.8</c:v>
                </c:pt>
                <c:pt idx="198">
                  <c:v>79.2</c:v>
                </c:pt>
                <c:pt idx="199">
                  <c:v>79.599999999999994</c:v>
                </c:pt>
                <c:pt idx="200">
                  <c:v>80</c:v>
                </c:pt>
                <c:pt idx="201">
                  <c:v>80.400000000000006</c:v>
                </c:pt>
                <c:pt idx="202">
                  <c:v>80.8</c:v>
                </c:pt>
                <c:pt idx="203">
                  <c:v>81.2</c:v>
                </c:pt>
                <c:pt idx="204">
                  <c:v>81.599999999999994</c:v>
                </c:pt>
                <c:pt idx="205">
                  <c:v>82</c:v>
                </c:pt>
                <c:pt idx="206">
                  <c:v>82.4</c:v>
                </c:pt>
                <c:pt idx="207">
                  <c:v>82.8</c:v>
                </c:pt>
                <c:pt idx="208">
                  <c:v>83.2</c:v>
                </c:pt>
                <c:pt idx="209">
                  <c:v>83.6</c:v>
                </c:pt>
                <c:pt idx="210">
                  <c:v>84</c:v>
                </c:pt>
                <c:pt idx="211">
                  <c:v>84.4</c:v>
                </c:pt>
                <c:pt idx="212">
                  <c:v>84.8</c:v>
                </c:pt>
                <c:pt idx="213">
                  <c:v>85.2</c:v>
                </c:pt>
                <c:pt idx="214">
                  <c:v>85.6</c:v>
                </c:pt>
                <c:pt idx="215">
                  <c:v>86</c:v>
                </c:pt>
                <c:pt idx="216">
                  <c:v>86.4</c:v>
                </c:pt>
                <c:pt idx="217">
                  <c:v>86.8</c:v>
                </c:pt>
                <c:pt idx="218">
                  <c:v>87.2</c:v>
                </c:pt>
                <c:pt idx="219">
                  <c:v>87.6</c:v>
                </c:pt>
                <c:pt idx="220">
                  <c:v>88</c:v>
                </c:pt>
                <c:pt idx="221">
                  <c:v>88.4</c:v>
                </c:pt>
                <c:pt idx="222">
                  <c:v>88.8</c:v>
                </c:pt>
                <c:pt idx="223">
                  <c:v>89.2</c:v>
                </c:pt>
                <c:pt idx="224">
                  <c:v>89.6</c:v>
                </c:pt>
                <c:pt idx="225">
                  <c:v>90</c:v>
                </c:pt>
                <c:pt idx="226">
                  <c:v>90.4</c:v>
                </c:pt>
                <c:pt idx="227">
                  <c:v>90.8</c:v>
                </c:pt>
                <c:pt idx="228">
                  <c:v>91.2</c:v>
                </c:pt>
                <c:pt idx="229">
                  <c:v>91.6</c:v>
                </c:pt>
                <c:pt idx="230">
                  <c:v>92</c:v>
                </c:pt>
                <c:pt idx="231">
                  <c:v>92.4</c:v>
                </c:pt>
                <c:pt idx="232">
                  <c:v>92.8</c:v>
                </c:pt>
                <c:pt idx="233">
                  <c:v>93.2</c:v>
                </c:pt>
                <c:pt idx="234">
                  <c:v>93.6</c:v>
                </c:pt>
                <c:pt idx="235">
                  <c:v>94</c:v>
                </c:pt>
                <c:pt idx="236">
                  <c:v>94.4</c:v>
                </c:pt>
                <c:pt idx="237">
                  <c:v>94.8</c:v>
                </c:pt>
                <c:pt idx="238">
                  <c:v>95.2</c:v>
                </c:pt>
                <c:pt idx="239">
                  <c:v>95.6</c:v>
                </c:pt>
                <c:pt idx="240">
                  <c:v>96</c:v>
                </c:pt>
                <c:pt idx="241">
                  <c:v>96.4</c:v>
                </c:pt>
                <c:pt idx="242">
                  <c:v>96.8</c:v>
                </c:pt>
                <c:pt idx="243">
                  <c:v>97.2</c:v>
                </c:pt>
                <c:pt idx="244">
                  <c:v>97.6</c:v>
                </c:pt>
                <c:pt idx="245">
                  <c:v>98</c:v>
                </c:pt>
                <c:pt idx="246">
                  <c:v>98.4</c:v>
                </c:pt>
                <c:pt idx="247">
                  <c:v>98.8</c:v>
                </c:pt>
                <c:pt idx="248">
                  <c:v>99.2</c:v>
                </c:pt>
                <c:pt idx="249">
                  <c:v>99.6</c:v>
                </c:pt>
                <c:pt idx="250">
                  <c:v>100</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c:v>
                </c:pt>
                <c:pt idx="263">
                  <c:v>105.2</c:v>
                </c:pt>
                <c:pt idx="264">
                  <c:v>105.6</c:v>
                </c:pt>
                <c:pt idx="265">
                  <c:v>106</c:v>
                </c:pt>
                <c:pt idx="266">
                  <c:v>106.4</c:v>
                </c:pt>
                <c:pt idx="267">
                  <c:v>106.8</c:v>
                </c:pt>
                <c:pt idx="268">
                  <c:v>107.2</c:v>
                </c:pt>
                <c:pt idx="269">
                  <c:v>107.6</c:v>
                </c:pt>
                <c:pt idx="270">
                  <c:v>108</c:v>
                </c:pt>
                <c:pt idx="271">
                  <c:v>108.4</c:v>
                </c:pt>
                <c:pt idx="272">
                  <c:v>108.8</c:v>
                </c:pt>
                <c:pt idx="273">
                  <c:v>109.2</c:v>
                </c:pt>
                <c:pt idx="274">
                  <c:v>109.6</c:v>
                </c:pt>
                <c:pt idx="275">
                  <c:v>110</c:v>
                </c:pt>
                <c:pt idx="276">
                  <c:v>110.4</c:v>
                </c:pt>
                <c:pt idx="277">
                  <c:v>110.8</c:v>
                </c:pt>
                <c:pt idx="278">
                  <c:v>111.2</c:v>
                </c:pt>
                <c:pt idx="279">
                  <c:v>111.6</c:v>
                </c:pt>
                <c:pt idx="280">
                  <c:v>112</c:v>
                </c:pt>
                <c:pt idx="281">
                  <c:v>112.4</c:v>
                </c:pt>
                <c:pt idx="282">
                  <c:v>112.8</c:v>
                </c:pt>
                <c:pt idx="283">
                  <c:v>113.2</c:v>
                </c:pt>
                <c:pt idx="284">
                  <c:v>113.6</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120</c:v>
                </c:pt>
                <c:pt idx="301">
                  <c:v>120.4</c:v>
                </c:pt>
                <c:pt idx="302">
                  <c:v>120.8</c:v>
                </c:pt>
                <c:pt idx="303">
                  <c:v>121.2</c:v>
                </c:pt>
                <c:pt idx="304">
                  <c:v>121.6</c:v>
                </c:pt>
                <c:pt idx="305">
                  <c:v>122</c:v>
                </c:pt>
                <c:pt idx="306">
                  <c:v>122.4</c:v>
                </c:pt>
                <c:pt idx="307">
                  <c:v>122.8</c:v>
                </c:pt>
                <c:pt idx="308">
                  <c:v>123.2</c:v>
                </c:pt>
                <c:pt idx="309">
                  <c:v>123.6</c:v>
                </c:pt>
                <c:pt idx="310">
                  <c:v>124</c:v>
                </c:pt>
                <c:pt idx="311">
                  <c:v>124.4</c:v>
                </c:pt>
                <c:pt idx="312">
                  <c:v>124.8</c:v>
                </c:pt>
                <c:pt idx="313">
                  <c:v>125.2</c:v>
                </c:pt>
                <c:pt idx="314">
                  <c:v>125.6</c:v>
                </c:pt>
                <c:pt idx="315">
                  <c:v>126</c:v>
                </c:pt>
                <c:pt idx="316">
                  <c:v>126.4</c:v>
                </c:pt>
                <c:pt idx="317">
                  <c:v>126.8</c:v>
                </c:pt>
                <c:pt idx="318">
                  <c:v>127.2</c:v>
                </c:pt>
                <c:pt idx="319">
                  <c:v>127.6</c:v>
                </c:pt>
                <c:pt idx="320">
                  <c:v>128</c:v>
                </c:pt>
                <c:pt idx="321">
                  <c:v>128.4</c:v>
                </c:pt>
                <c:pt idx="322">
                  <c:v>128.80000000000001</c:v>
                </c:pt>
                <c:pt idx="323">
                  <c:v>129.19999999999999</c:v>
                </c:pt>
                <c:pt idx="324">
                  <c:v>129.6</c:v>
                </c:pt>
                <c:pt idx="325">
                  <c:v>130</c:v>
                </c:pt>
                <c:pt idx="326">
                  <c:v>130.4</c:v>
                </c:pt>
                <c:pt idx="327">
                  <c:v>130.80000000000001</c:v>
                </c:pt>
                <c:pt idx="328">
                  <c:v>131.19999999999999</c:v>
                </c:pt>
                <c:pt idx="329">
                  <c:v>131.6</c:v>
                </c:pt>
                <c:pt idx="330">
                  <c:v>132</c:v>
                </c:pt>
                <c:pt idx="331">
                  <c:v>132.4</c:v>
                </c:pt>
                <c:pt idx="332">
                  <c:v>132.80000000000001</c:v>
                </c:pt>
                <c:pt idx="333">
                  <c:v>133.19999999999999</c:v>
                </c:pt>
                <c:pt idx="334">
                  <c:v>133.6</c:v>
                </c:pt>
                <c:pt idx="335">
                  <c:v>134</c:v>
                </c:pt>
                <c:pt idx="336">
                  <c:v>134.4</c:v>
                </c:pt>
                <c:pt idx="337">
                  <c:v>134.80000000000001</c:v>
                </c:pt>
                <c:pt idx="338">
                  <c:v>135.19999999999999</c:v>
                </c:pt>
                <c:pt idx="339">
                  <c:v>135.6</c:v>
                </c:pt>
                <c:pt idx="340">
                  <c:v>136</c:v>
                </c:pt>
                <c:pt idx="341">
                  <c:v>136.4</c:v>
                </c:pt>
                <c:pt idx="342">
                  <c:v>136.80000000000001</c:v>
                </c:pt>
                <c:pt idx="343">
                  <c:v>137.19999999999999</c:v>
                </c:pt>
                <c:pt idx="344">
                  <c:v>137.6</c:v>
                </c:pt>
                <c:pt idx="345">
                  <c:v>138</c:v>
                </c:pt>
                <c:pt idx="346">
                  <c:v>138.4</c:v>
                </c:pt>
                <c:pt idx="347">
                  <c:v>138.80000000000001</c:v>
                </c:pt>
                <c:pt idx="348">
                  <c:v>139.19999999999999</c:v>
                </c:pt>
                <c:pt idx="349">
                  <c:v>139.6</c:v>
                </c:pt>
                <c:pt idx="350">
                  <c:v>140</c:v>
                </c:pt>
                <c:pt idx="351">
                  <c:v>140.4</c:v>
                </c:pt>
                <c:pt idx="352">
                  <c:v>140.80000000000001</c:v>
                </c:pt>
                <c:pt idx="353">
                  <c:v>141.19999999999999</c:v>
                </c:pt>
                <c:pt idx="354">
                  <c:v>141.6</c:v>
                </c:pt>
                <c:pt idx="355">
                  <c:v>142</c:v>
                </c:pt>
                <c:pt idx="356">
                  <c:v>142.4</c:v>
                </c:pt>
                <c:pt idx="357">
                  <c:v>142.80000000000001</c:v>
                </c:pt>
                <c:pt idx="358">
                  <c:v>143.19999999999999</c:v>
                </c:pt>
                <c:pt idx="359">
                  <c:v>143.6</c:v>
                </c:pt>
                <c:pt idx="360">
                  <c:v>144</c:v>
                </c:pt>
                <c:pt idx="361">
                  <c:v>144.4</c:v>
                </c:pt>
                <c:pt idx="362">
                  <c:v>144.80000000000001</c:v>
                </c:pt>
                <c:pt idx="363">
                  <c:v>145.19999999999999</c:v>
                </c:pt>
                <c:pt idx="364">
                  <c:v>145.6</c:v>
                </c:pt>
                <c:pt idx="365">
                  <c:v>146</c:v>
                </c:pt>
                <c:pt idx="366">
                  <c:v>146.4</c:v>
                </c:pt>
                <c:pt idx="367">
                  <c:v>146.80000000000001</c:v>
                </c:pt>
                <c:pt idx="368">
                  <c:v>147.19999999999999</c:v>
                </c:pt>
                <c:pt idx="369">
                  <c:v>147.6</c:v>
                </c:pt>
                <c:pt idx="370">
                  <c:v>148</c:v>
                </c:pt>
                <c:pt idx="371">
                  <c:v>148.4</c:v>
                </c:pt>
                <c:pt idx="372">
                  <c:v>148.80000000000001</c:v>
                </c:pt>
                <c:pt idx="373">
                  <c:v>149.19999999999999</c:v>
                </c:pt>
                <c:pt idx="374">
                  <c:v>149.6</c:v>
                </c:pt>
                <c:pt idx="375">
                  <c:v>150</c:v>
                </c:pt>
                <c:pt idx="376">
                  <c:v>150.4</c:v>
                </c:pt>
                <c:pt idx="377">
                  <c:v>150.80000000000001</c:v>
                </c:pt>
                <c:pt idx="378">
                  <c:v>151.19999999999999</c:v>
                </c:pt>
                <c:pt idx="379">
                  <c:v>151.6</c:v>
                </c:pt>
                <c:pt idx="380">
                  <c:v>152</c:v>
                </c:pt>
                <c:pt idx="381">
                  <c:v>152.4</c:v>
                </c:pt>
                <c:pt idx="382">
                  <c:v>152.80000000000001</c:v>
                </c:pt>
                <c:pt idx="383">
                  <c:v>153.19999999999999</c:v>
                </c:pt>
                <c:pt idx="384">
                  <c:v>153.6</c:v>
                </c:pt>
                <c:pt idx="385">
                  <c:v>154</c:v>
                </c:pt>
                <c:pt idx="386">
                  <c:v>154.4</c:v>
                </c:pt>
                <c:pt idx="387">
                  <c:v>154.80000000000001</c:v>
                </c:pt>
                <c:pt idx="388">
                  <c:v>155.19999999999999</c:v>
                </c:pt>
                <c:pt idx="389">
                  <c:v>155.6</c:v>
                </c:pt>
                <c:pt idx="390">
                  <c:v>156</c:v>
                </c:pt>
                <c:pt idx="391">
                  <c:v>156.4</c:v>
                </c:pt>
                <c:pt idx="392">
                  <c:v>156.80000000000001</c:v>
                </c:pt>
                <c:pt idx="393">
                  <c:v>157.19999999999999</c:v>
                </c:pt>
                <c:pt idx="394">
                  <c:v>157.6</c:v>
                </c:pt>
                <c:pt idx="395">
                  <c:v>158</c:v>
                </c:pt>
                <c:pt idx="396">
                  <c:v>158.4</c:v>
                </c:pt>
                <c:pt idx="397">
                  <c:v>158.80000000000001</c:v>
                </c:pt>
                <c:pt idx="398">
                  <c:v>159.19999999999999</c:v>
                </c:pt>
                <c:pt idx="399">
                  <c:v>159.6</c:v>
                </c:pt>
                <c:pt idx="400">
                  <c:v>160</c:v>
                </c:pt>
                <c:pt idx="401">
                  <c:v>160.4</c:v>
                </c:pt>
                <c:pt idx="402">
                  <c:v>160.80000000000001</c:v>
                </c:pt>
                <c:pt idx="403">
                  <c:v>161.19999999999999</c:v>
                </c:pt>
                <c:pt idx="404">
                  <c:v>161.6</c:v>
                </c:pt>
                <c:pt idx="405">
                  <c:v>162</c:v>
                </c:pt>
                <c:pt idx="406">
                  <c:v>162.4</c:v>
                </c:pt>
                <c:pt idx="407">
                  <c:v>162.80000000000001</c:v>
                </c:pt>
                <c:pt idx="408">
                  <c:v>163.19999999999999</c:v>
                </c:pt>
                <c:pt idx="409">
                  <c:v>163.6</c:v>
                </c:pt>
                <c:pt idx="410">
                  <c:v>164</c:v>
                </c:pt>
                <c:pt idx="411">
                  <c:v>164.4</c:v>
                </c:pt>
                <c:pt idx="412">
                  <c:v>164.8</c:v>
                </c:pt>
                <c:pt idx="413">
                  <c:v>165.2</c:v>
                </c:pt>
                <c:pt idx="414">
                  <c:v>165.6</c:v>
                </c:pt>
                <c:pt idx="415">
                  <c:v>166</c:v>
                </c:pt>
                <c:pt idx="416">
                  <c:v>166.4</c:v>
                </c:pt>
                <c:pt idx="417">
                  <c:v>166.8</c:v>
                </c:pt>
                <c:pt idx="418">
                  <c:v>167.2</c:v>
                </c:pt>
                <c:pt idx="419">
                  <c:v>167.6</c:v>
                </c:pt>
                <c:pt idx="420">
                  <c:v>168</c:v>
                </c:pt>
                <c:pt idx="421">
                  <c:v>168.4</c:v>
                </c:pt>
                <c:pt idx="422">
                  <c:v>168.8</c:v>
                </c:pt>
                <c:pt idx="423">
                  <c:v>169.2</c:v>
                </c:pt>
                <c:pt idx="424">
                  <c:v>169.6</c:v>
                </c:pt>
                <c:pt idx="425">
                  <c:v>170</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178.8</c:v>
                </c:pt>
                <c:pt idx="448">
                  <c:v>179.2</c:v>
                </c:pt>
                <c:pt idx="449">
                  <c:v>179.6</c:v>
                </c:pt>
                <c:pt idx="450">
                  <c:v>180</c:v>
                </c:pt>
                <c:pt idx="451">
                  <c:v>180.4</c:v>
                </c:pt>
                <c:pt idx="452">
                  <c:v>180.8</c:v>
                </c:pt>
                <c:pt idx="453">
                  <c:v>181.2</c:v>
                </c:pt>
                <c:pt idx="454">
                  <c:v>181.6</c:v>
                </c:pt>
                <c:pt idx="455">
                  <c:v>182</c:v>
                </c:pt>
                <c:pt idx="456">
                  <c:v>182.4</c:v>
                </c:pt>
                <c:pt idx="457">
                  <c:v>182.8</c:v>
                </c:pt>
                <c:pt idx="458">
                  <c:v>183.2</c:v>
                </c:pt>
                <c:pt idx="459">
                  <c:v>183.6</c:v>
                </c:pt>
                <c:pt idx="460">
                  <c:v>184</c:v>
                </c:pt>
                <c:pt idx="461">
                  <c:v>184.4</c:v>
                </c:pt>
                <c:pt idx="462">
                  <c:v>184.8</c:v>
                </c:pt>
                <c:pt idx="463">
                  <c:v>185.2</c:v>
                </c:pt>
                <c:pt idx="464">
                  <c:v>185.6</c:v>
                </c:pt>
                <c:pt idx="465">
                  <c:v>186</c:v>
                </c:pt>
                <c:pt idx="466">
                  <c:v>186.4</c:v>
                </c:pt>
                <c:pt idx="467">
                  <c:v>186.8</c:v>
                </c:pt>
                <c:pt idx="468">
                  <c:v>187.2</c:v>
                </c:pt>
                <c:pt idx="469">
                  <c:v>187.6</c:v>
                </c:pt>
                <c:pt idx="470">
                  <c:v>188</c:v>
                </c:pt>
                <c:pt idx="471">
                  <c:v>188.4</c:v>
                </c:pt>
                <c:pt idx="472">
                  <c:v>188.8</c:v>
                </c:pt>
                <c:pt idx="473">
                  <c:v>189.2</c:v>
                </c:pt>
                <c:pt idx="474">
                  <c:v>189.6</c:v>
                </c:pt>
                <c:pt idx="475">
                  <c:v>190</c:v>
                </c:pt>
                <c:pt idx="476">
                  <c:v>190.4</c:v>
                </c:pt>
                <c:pt idx="477">
                  <c:v>190.8</c:v>
                </c:pt>
                <c:pt idx="478">
                  <c:v>191.2</c:v>
                </c:pt>
                <c:pt idx="479">
                  <c:v>191.6</c:v>
                </c:pt>
                <c:pt idx="480">
                  <c:v>192</c:v>
                </c:pt>
                <c:pt idx="481">
                  <c:v>192.4</c:v>
                </c:pt>
                <c:pt idx="482">
                  <c:v>192.8</c:v>
                </c:pt>
                <c:pt idx="483">
                  <c:v>193.2</c:v>
                </c:pt>
                <c:pt idx="484">
                  <c:v>193.6</c:v>
                </c:pt>
                <c:pt idx="485">
                  <c:v>194</c:v>
                </c:pt>
                <c:pt idx="486">
                  <c:v>194.4</c:v>
                </c:pt>
                <c:pt idx="487">
                  <c:v>194.8</c:v>
                </c:pt>
                <c:pt idx="488">
                  <c:v>195.2</c:v>
                </c:pt>
                <c:pt idx="489">
                  <c:v>195.6</c:v>
                </c:pt>
                <c:pt idx="490">
                  <c:v>196</c:v>
                </c:pt>
                <c:pt idx="491">
                  <c:v>196.4</c:v>
                </c:pt>
                <c:pt idx="492">
                  <c:v>196.8</c:v>
                </c:pt>
                <c:pt idx="493">
                  <c:v>197.2</c:v>
                </c:pt>
                <c:pt idx="494">
                  <c:v>197.6</c:v>
                </c:pt>
                <c:pt idx="495">
                  <c:v>198</c:v>
                </c:pt>
                <c:pt idx="496">
                  <c:v>198.4</c:v>
                </c:pt>
                <c:pt idx="497">
                  <c:v>198.8</c:v>
                </c:pt>
                <c:pt idx="498">
                  <c:v>199.2</c:v>
                </c:pt>
                <c:pt idx="499">
                  <c:v>199.6</c:v>
                </c:pt>
                <c:pt idx="500">
                  <c:v>200</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c:v>
                </c:pt>
                <c:pt idx="517">
                  <c:v>206.8</c:v>
                </c:pt>
                <c:pt idx="518">
                  <c:v>207.2</c:v>
                </c:pt>
                <c:pt idx="519">
                  <c:v>207.6</c:v>
                </c:pt>
                <c:pt idx="520">
                  <c:v>208</c:v>
                </c:pt>
                <c:pt idx="521">
                  <c:v>208.4</c:v>
                </c:pt>
                <c:pt idx="522">
                  <c:v>208.8</c:v>
                </c:pt>
                <c:pt idx="523">
                  <c:v>209.2</c:v>
                </c:pt>
                <c:pt idx="524">
                  <c:v>209.6</c:v>
                </c:pt>
                <c:pt idx="525">
                  <c:v>210</c:v>
                </c:pt>
                <c:pt idx="526">
                  <c:v>210.4</c:v>
                </c:pt>
                <c:pt idx="527">
                  <c:v>210.8</c:v>
                </c:pt>
                <c:pt idx="528">
                  <c:v>211.2</c:v>
                </c:pt>
                <c:pt idx="529">
                  <c:v>211.6</c:v>
                </c:pt>
                <c:pt idx="530">
                  <c:v>212</c:v>
                </c:pt>
                <c:pt idx="531">
                  <c:v>212.4</c:v>
                </c:pt>
                <c:pt idx="532">
                  <c:v>212.8</c:v>
                </c:pt>
                <c:pt idx="533">
                  <c:v>213.2</c:v>
                </c:pt>
                <c:pt idx="534">
                  <c:v>213.6</c:v>
                </c:pt>
                <c:pt idx="535">
                  <c:v>214</c:v>
                </c:pt>
                <c:pt idx="536">
                  <c:v>214.4</c:v>
                </c:pt>
                <c:pt idx="537">
                  <c:v>214.8</c:v>
                </c:pt>
                <c:pt idx="538">
                  <c:v>215.2</c:v>
                </c:pt>
                <c:pt idx="539">
                  <c:v>215.6</c:v>
                </c:pt>
                <c:pt idx="540">
                  <c:v>216</c:v>
                </c:pt>
                <c:pt idx="541">
                  <c:v>216.4</c:v>
                </c:pt>
                <c:pt idx="542">
                  <c:v>216.8</c:v>
                </c:pt>
                <c:pt idx="543">
                  <c:v>217.2</c:v>
                </c:pt>
                <c:pt idx="544">
                  <c:v>217.6</c:v>
                </c:pt>
                <c:pt idx="545">
                  <c:v>218</c:v>
                </c:pt>
                <c:pt idx="546">
                  <c:v>218.4</c:v>
                </c:pt>
                <c:pt idx="547">
                  <c:v>218.8</c:v>
                </c:pt>
                <c:pt idx="548">
                  <c:v>219.2</c:v>
                </c:pt>
                <c:pt idx="549">
                  <c:v>219.6</c:v>
                </c:pt>
                <c:pt idx="550">
                  <c:v>220</c:v>
                </c:pt>
                <c:pt idx="551">
                  <c:v>220.4</c:v>
                </c:pt>
                <c:pt idx="552">
                  <c:v>220.8</c:v>
                </c:pt>
                <c:pt idx="553">
                  <c:v>221.2</c:v>
                </c:pt>
                <c:pt idx="554">
                  <c:v>221.6</c:v>
                </c:pt>
                <c:pt idx="555">
                  <c:v>222</c:v>
                </c:pt>
                <c:pt idx="556">
                  <c:v>222.4</c:v>
                </c:pt>
                <c:pt idx="557">
                  <c:v>222.8</c:v>
                </c:pt>
                <c:pt idx="558">
                  <c:v>223.2</c:v>
                </c:pt>
                <c:pt idx="559">
                  <c:v>223.6</c:v>
                </c:pt>
                <c:pt idx="560">
                  <c:v>224</c:v>
                </c:pt>
                <c:pt idx="561">
                  <c:v>224.4</c:v>
                </c:pt>
                <c:pt idx="562">
                  <c:v>224.8</c:v>
                </c:pt>
                <c:pt idx="563">
                  <c:v>225.2</c:v>
                </c:pt>
                <c:pt idx="564">
                  <c:v>225.6</c:v>
                </c:pt>
                <c:pt idx="565">
                  <c:v>226</c:v>
                </c:pt>
                <c:pt idx="566">
                  <c:v>226.4</c:v>
                </c:pt>
                <c:pt idx="567">
                  <c:v>226.8</c:v>
                </c:pt>
                <c:pt idx="568">
                  <c:v>227.2</c:v>
                </c:pt>
                <c:pt idx="569">
                  <c:v>227.6</c:v>
                </c:pt>
                <c:pt idx="570">
                  <c:v>228</c:v>
                </c:pt>
                <c:pt idx="571">
                  <c:v>228.4</c:v>
                </c:pt>
                <c:pt idx="572">
                  <c:v>228.8</c:v>
                </c:pt>
                <c:pt idx="573">
                  <c:v>229.2</c:v>
                </c:pt>
                <c:pt idx="574">
                  <c:v>229.6</c:v>
                </c:pt>
                <c:pt idx="575">
                  <c:v>230</c:v>
                </c:pt>
                <c:pt idx="576">
                  <c:v>230.4</c:v>
                </c:pt>
                <c:pt idx="577">
                  <c:v>230.8</c:v>
                </c:pt>
                <c:pt idx="578">
                  <c:v>231.2</c:v>
                </c:pt>
                <c:pt idx="579">
                  <c:v>231.6</c:v>
                </c:pt>
                <c:pt idx="580">
                  <c:v>232</c:v>
                </c:pt>
                <c:pt idx="581">
                  <c:v>232.4</c:v>
                </c:pt>
                <c:pt idx="582">
                  <c:v>232.8</c:v>
                </c:pt>
                <c:pt idx="583">
                  <c:v>233.2</c:v>
                </c:pt>
                <c:pt idx="584">
                  <c:v>233.6</c:v>
                </c:pt>
                <c:pt idx="585">
                  <c:v>234</c:v>
                </c:pt>
                <c:pt idx="586">
                  <c:v>234.4</c:v>
                </c:pt>
                <c:pt idx="587">
                  <c:v>234.8</c:v>
                </c:pt>
                <c:pt idx="588">
                  <c:v>235.2</c:v>
                </c:pt>
                <c:pt idx="589">
                  <c:v>235.6</c:v>
                </c:pt>
                <c:pt idx="590">
                  <c:v>236</c:v>
                </c:pt>
                <c:pt idx="591">
                  <c:v>236.4</c:v>
                </c:pt>
                <c:pt idx="592">
                  <c:v>236.8</c:v>
                </c:pt>
                <c:pt idx="593">
                  <c:v>237.2</c:v>
                </c:pt>
                <c:pt idx="594">
                  <c:v>237.6</c:v>
                </c:pt>
                <c:pt idx="595">
                  <c:v>238</c:v>
                </c:pt>
                <c:pt idx="596">
                  <c:v>238.4</c:v>
                </c:pt>
                <c:pt idx="597">
                  <c:v>238.8</c:v>
                </c:pt>
                <c:pt idx="598">
                  <c:v>239.2</c:v>
                </c:pt>
                <c:pt idx="599">
                  <c:v>239.6</c:v>
                </c:pt>
                <c:pt idx="600">
                  <c:v>240</c:v>
                </c:pt>
                <c:pt idx="601">
                  <c:v>240.4</c:v>
                </c:pt>
                <c:pt idx="602">
                  <c:v>240.8</c:v>
                </c:pt>
                <c:pt idx="603">
                  <c:v>241.2</c:v>
                </c:pt>
                <c:pt idx="604">
                  <c:v>241.6</c:v>
                </c:pt>
                <c:pt idx="605">
                  <c:v>242</c:v>
                </c:pt>
                <c:pt idx="606">
                  <c:v>242.4</c:v>
                </c:pt>
                <c:pt idx="607">
                  <c:v>242.8</c:v>
                </c:pt>
                <c:pt idx="608">
                  <c:v>243.2</c:v>
                </c:pt>
                <c:pt idx="609">
                  <c:v>243.6</c:v>
                </c:pt>
                <c:pt idx="610">
                  <c:v>244</c:v>
                </c:pt>
                <c:pt idx="611">
                  <c:v>244.4</c:v>
                </c:pt>
                <c:pt idx="612">
                  <c:v>244.8</c:v>
                </c:pt>
                <c:pt idx="613">
                  <c:v>245.2</c:v>
                </c:pt>
                <c:pt idx="614">
                  <c:v>245.6</c:v>
                </c:pt>
                <c:pt idx="615">
                  <c:v>246</c:v>
                </c:pt>
                <c:pt idx="616">
                  <c:v>246.4</c:v>
                </c:pt>
                <c:pt idx="617">
                  <c:v>246.8</c:v>
                </c:pt>
                <c:pt idx="618">
                  <c:v>247.2</c:v>
                </c:pt>
                <c:pt idx="619">
                  <c:v>247.6</c:v>
                </c:pt>
                <c:pt idx="620">
                  <c:v>248</c:v>
                </c:pt>
                <c:pt idx="621">
                  <c:v>248.4</c:v>
                </c:pt>
                <c:pt idx="622">
                  <c:v>248.8</c:v>
                </c:pt>
                <c:pt idx="623">
                  <c:v>249.2</c:v>
                </c:pt>
                <c:pt idx="624">
                  <c:v>249.6</c:v>
                </c:pt>
                <c:pt idx="625">
                  <c:v>250</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c:v>
                </c:pt>
                <c:pt idx="638">
                  <c:v>255.2</c:v>
                </c:pt>
                <c:pt idx="639">
                  <c:v>255.6</c:v>
                </c:pt>
                <c:pt idx="640">
                  <c:v>256</c:v>
                </c:pt>
                <c:pt idx="641">
                  <c:v>256.39999999999998</c:v>
                </c:pt>
                <c:pt idx="642">
                  <c:v>256.8</c:v>
                </c:pt>
                <c:pt idx="643">
                  <c:v>257.2</c:v>
                </c:pt>
                <c:pt idx="644">
                  <c:v>257.60000000000002</c:v>
                </c:pt>
                <c:pt idx="645">
                  <c:v>258</c:v>
                </c:pt>
                <c:pt idx="646">
                  <c:v>258.39999999999998</c:v>
                </c:pt>
                <c:pt idx="647">
                  <c:v>258.8</c:v>
                </c:pt>
                <c:pt idx="648">
                  <c:v>259.2</c:v>
                </c:pt>
                <c:pt idx="649">
                  <c:v>259.60000000000002</c:v>
                </c:pt>
                <c:pt idx="650">
                  <c:v>260</c:v>
                </c:pt>
                <c:pt idx="651">
                  <c:v>260.39999999999998</c:v>
                </c:pt>
                <c:pt idx="652">
                  <c:v>260.8</c:v>
                </c:pt>
                <c:pt idx="653">
                  <c:v>261.2</c:v>
                </c:pt>
                <c:pt idx="654">
                  <c:v>261.60000000000002</c:v>
                </c:pt>
                <c:pt idx="655">
                  <c:v>262</c:v>
                </c:pt>
                <c:pt idx="656">
                  <c:v>262.39999999999998</c:v>
                </c:pt>
                <c:pt idx="657">
                  <c:v>262.8</c:v>
                </c:pt>
                <c:pt idx="658">
                  <c:v>263.2</c:v>
                </c:pt>
                <c:pt idx="659">
                  <c:v>263.60000000000002</c:v>
                </c:pt>
                <c:pt idx="660">
                  <c:v>264</c:v>
                </c:pt>
                <c:pt idx="661">
                  <c:v>264.39999999999998</c:v>
                </c:pt>
                <c:pt idx="662">
                  <c:v>264.8</c:v>
                </c:pt>
                <c:pt idx="663">
                  <c:v>265.2</c:v>
                </c:pt>
                <c:pt idx="664">
                  <c:v>265.60000000000002</c:v>
                </c:pt>
                <c:pt idx="665">
                  <c:v>266</c:v>
                </c:pt>
                <c:pt idx="666">
                  <c:v>266.39999999999998</c:v>
                </c:pt>
                <c:pt idx="667">
                  <c:v>266.8</c:v>
                </c:pt>
                <c:pt idx="668">
                  <c:v>267.2</c:v>
                </c:pt>
                <c:pt idx="669">
                  <c:v>267.60000000000002</c:v>
                </c:pt>
                <c:pt idx="670">
                  <c:v>268</c:v>
                </c:pt>
                <c:pt idx="671">
                  <c:v>268.39999999999998</c:v>
                </c:pt>
                <c:pt idx="672">
                  <c:v>268.8</c:v>
                </c:pt>
                <c:pt idx="673">
                  <c:v>269.2</c:v>
                </c:pt>
                <c:pt idx="674">
                  <c:v>269.60000000000002</c:v>
                </c:pt>
                <c:pt idx="675">
                  <c:v>270</c:v>
                </c:pt>
                <c:pt idx="676">
                  <c:v>270.39999999999998</c:v>
                </c:pt>
                <c:pt idx="677">
                  <c:v>270.8</c:v>
                </c:pt>
                <c:pt idx="678">
                  <c:v>271.2</c:v>
                </c:pt>
                <c:pt idx="679">
                  <c:v>271.60000000000002</c:v>
                </c:pt>
                <c:pt idx="680">
                  <c:v>272</c:v>
                </c:pt>
                <c:pt idx="681">
                  <c:v>272.39999999999998</c:v>
                </c:pt>
                <c:pt idx="682">
                  <c:v>272.8</c:v>
                </c:pt>
                <c:pt idx="683">
                  <c:v>273.2</c:v>
                </c:pt>
                <c:pt idx="684">
                  <c:v>273.60000000000002</c:v>
                </c:pt>
                <c:pt idx="685">
                  <c:v>274</c:v>
                </c:pt>
                <c:pt idx="686">
                  <c:v>274.39999999999998</c:v>
                </c:pt>
                <c:pt idx="687">
                  <c:v>274.8</c:v>
                </c:pt>
                <c:pt idx="688">
                  <c:v>275.2</c:v>
                </c:pt>
                <c:pt idx="689">
                  <c:v>275.60000000000002</c:v>
                </c:pt>
                <c:pt idx="690">
                  <c:v>276</c:v>
                </c:pt>
                <c:pt idx="691">
                  <c:v>276.39999999999998</c:v>
                </c:pt>
                <c:pt idx="692">
                  <c:v>276.8</c:v>
                </c:pt>
                <c:pt idx="693">
                  <c:v>277.2</c:v>
                </c:pt>
                <c:pt idx="694">
                  <c:v>277.60000000000002</c:v>
                </c:pt>
                <c:pt idx="695">
                  <c:v>278</c:v>
                </c:pt>
                <c:pt idx="696">
                  <c:v>278.39999999999998</c:v>
                </c:pt>
                <c:pt idx="697">
                  <c:v>278.8</c:v>
                </c:pt>
                <c:pt idx="698">
                  <c:v>279.2</c:v>
                </c:pt>
                <c:pt idx="699">
                  <c:v>279.60000000000002</c:v>
                </c:pt>
                <c:pt idx="700">
                  <c:v>280</c:v>
                </c:pt>
                <c:pt idx="701">
                  <c:v>280.39999999999998</c:v>
                </c:pt>
                <c:pt idx="702">
                  <c:v>280.8</c:v>
                </c:pt>
                <c:pt idx="703">
                  <c:v>281.2</c:v>
                </c:pt>
                <c:pt idx="704">
                  <c:v>281.60000000000002</c:v>
                </c:pt>
                <c:pt idx="705">
                  <c:v>282</c:v>
                </c:pt>
                <c:pt idx="706">
                  <c:v>282.39999999999998</c:v>
                </c:pt>
                <c:pt idx="707">
                  <c:v>282.8</c:v>
                </c:pt>
                <c:pt idx="708">
                  <c:v>283.2</c:v>
                </c:pt>
                <c:pt idx="709">
                  <c:v>283.60000000000002</c:v>
                </c:pt>
                <c:pt idx="710">
                  <c:v>284</c:v>
                </c:pt>
                <c:pt idx="711">
                  <c:v>284.39999999999998</c:v>
                </c:pt>
                <c:pt idx="712">
                  <c:v>284.8</c:v>
                </c:pt>
                <c:pt idx="713">
                  <c:v>285.2</c:v>
                </c:pt>
                <c:pt idx="714">
                  <c:v>285.60000000000002</c:v>
                </c:pt>
                <c:pt idx="715">
                  <c:v>286</c:v>
                </c:pt>
                <c:pt idx="716">
                  <c:v>286.39999999999998</c:v>
                </c:pt>
                <c:pt idx="717">
                  <c:v>286.8</c:v>
                </c:pt>
                <c:pt idx="718">
                  <c:v>287.2</c:v>
                </c:pt>
                <c:pt idx="719">
                  <c:v>287.60000000000002</c:v>
                </c:pt>
                <c:pt idx="720">
                  <c:v>288</c:v>
                </c:pt>
                <c:pt idx="721">
                  <c:v>288.39999999999998</c:v>
                </c:pt>
                <c:pt idx="722">
                  <c:v>288.8</c:v>
                </c:pt>
                <c:pt idx="723">
                  <c:v>289.2</c:v>
                </c:pt>
                <c:pt idx="724">
                  <c:v>289.60000000000002</c:v>
                </c:pt>
                <c:pt idx="725">
                  <c:v>290</c:v>
                </c:pt>
                <c:pt idx="726">
                  <c:v>290.39999999999998</c:v>
                </c:pt>
                <c:pt idx="727">
                  <c:v>290.8</c:v>
                </c:pt>
                <c:pt idx="728">
                  <c:v>291.2</c:v>
                </c:pt>
                <c:pt idx="729">
                  <c:v>291.60000000000002</c:v>
                </c:pt>
                <c:pt idx="730">
                  <c:v>292</c:v>
                </c:pt>
                <c:pt idx="731">
                  <c:v>292.39999999999998</c:v>
                </c:pt>
                <c:pt idx="732">
                  <c:v>292.8</c:v>
                </c:pt>
                <c:pt idx="733">
                  <c:v>293.2</c:v>
                </c:pt>
                <c:pt idx="734">
                  <c:v>293.60000000000002</c:v>
                </c:pt>
                <c:pt idx="735">
                  <c:v>294</c:v>
                </c:pt>
                <c:pt idx="736">
                  <c:v>294.39999999999998</c:v>
                </c:pt>
                <c:pt idx="737">
                  <c:v>294.8</c:v>
                </c:pt>
                <c:pt idx="738">
                  <c:v>295.2</c:v>
                </c:pt>
                <c:pt idx="739">
                  <c:v>295.60000000000002</c:v>
                </c:pt>
                <c:pt idx="740">
                  <c:v>296</c:v>
                </c:pt>
                <c:pt idx="741">
                  <c:v>296.39999999999998</c:v>
                </c:pt>
                <c:pt idx="742">
                  <c:v>296.8</c:v>
                </c:pt>
                <c:pt idx="743">
                  <c:v>297.2</c:v>
                </c:pt>
                <c:pt idx="744">
                  <c:v>297.60000000000002</c:v>
                </c:pt>
                <c:pt idx="745">
                  <c:v>298</c:v>
                </c:pt>
                <c:pt idx="746">
                  <c:v>298.39999999999998</c:v>
                </c:pt>
                <c:pt idx="747">
                  <c:v>298.8</c:v>
                </c:pt>
                <c:pt idx="748">
                  <c:v>299.2</c:v>
                </c:pt>
                <c:pt idx="749">
                  <c:v>299.60000000000002</c:v>
                </c:pt>
                <c:pt idx="750">
                  <c:v>300</c:v>
                </c:pt>
                <c:pt idx="751">
                  <c:v>300.39999999999998</c:v>
                </c:pt>
                <c:pt idx="752">
                  <c:v>300.8</c:v>
                </c:pt>
                <c:pt idx="753">
                  <c:v>301.2</c:v>
                </c:pt>
                <c:pt idx="754">
                  <c:v>301.60000000000002</c:v>
                </c:pt>
                <c:pt idx="755">
                  <c:v>302</c:v>
                </c:pt>
                <c:pt idx="756">
                  <c:v>302.39999999999998</c:v>
                </c:pt>
                <c:pt idx="757">
                  <c:v>302.8</c:v>
                </c:pt>
                <c:pt idx="758">
                  <c:v>303.2</c:v>
                </c:pt>
                <c:pt idx="759">
                  <c:v>303.60000000000002</c:v>
                </c:pt>
                <c:pt idx="760">
                  <c:v>304</c:v>
                </c:pt>
                <c:pt idx="761">
                  <c:v>304.39999999999998</c:v>
                </c:pt>
                <c:pt idx="762">
                  <c:v>304.8</c:v>
                </c:pt>
                <c:pt idx="763">
                  <c:v>305.2</c:v>
                </c:pt>
                <c:pt idx="764">
                  <c:v>305.60000000000002</c:v>
                </c:pt>
                <c:pt idx="765">
                  <c:v>306</c:v>
                </c:pt>
                <c:pt idx="766">
                  <c:v>306.39999999999998</c:v>
                </c:pt>
                <c:pt idx="767">
                  <c:v>306.8</c:v>
                </c:pt>
                <c:pt idx="768">
                  <c:v>307.2</c:v>
                </c:pt>
                <c:pt idx="769">
                  <c:v>307.60000000000002</c:v>
                </c:pt>
                <c:pt idx="770">
                  <c:v>308</c:v>
                </c:pt>
                <c:pt idx="771">
                  <c:v>308.39999999999998</c:v>
                </c:pt>
                <c:pt idx="772">
                  <c:v>308.8</c:v>
                </c:pt>
                <c:pt idx="773">
                  <c:v>309.2</c:v>
                </c:pt>
                <c:pt idx="774">
                  <c:v>309.60000000000002</c:v>
                </c:pt>
                <c:pt idx="775">
                  <c:v>310</c:v>
                </c:pt>
                <c:pt idx="776">
                  <c:v>310.39999999999998</c:v>
                </c:pt>
                <c:pt idx="777">
                  <c:v>310.8</c:v>
                </c:pt>
                <c:pt idx="778">
                  <c:v>311.2</c:v>
                </c:pt>
                <c:pt idx="779">
                  <c:v>311.60000000000002</c:v>
                </c:pt>
                <c:pt idx="780">
                  <c:v>312</c:v>
                </c:pt>
                <c:pt idx="781">
                  <c:v>312.39999999999998</c:v>
                </c:pt>
                <c:pt idx="782">
                  <c:v>312.8</c:v>
                </c:pt>
                <c:pt idx="783">
                  <c:v>313.2</c:v>
                </c:pt>
                <c:pt idx="784">
                  <c:v>313.60000000000002</c:v>
                </c:pt>
                <c:pt idx="785">
                  <c:v>314</c:v>
                </c:pt>
                <c:pt idx="786">
                  <c:v>314.39999999999998</c:v>
                </c:pt>
                <c:pt idx="787">
                  <c:v>314.8</c:v>
                </c:pt>
                <c:pt idx="788">
                  <c:v>315.2</c:v>
                </c:pt>
                <c:pt idx="789">
                  <c:v>315.60000000000002</c:v>
                </c:pt>
                <c:pt idx="790">
                  <c:v>316</c:v>
                </c:pt>
                <c:pt idx="791">
                  <c:v>316.39999999999998</c:v>
                </c:pt>
                <c:pt idx="792">
                  <c:v>316.8</c:v>
                </c:pt>
                <c:pt idx="793">
                  <c:v>317.2</c:v>
                </c:pt>
                <c:pt idx="794">
                  <c:v>317.60000000000002</c:v>
                </c:pt>
                <c:pt idx="795">
                  <c:v>318</c:v>
                </c:pt>
                <c:pt idx="796">
                  <c:v>318.39999999999998</c:v>
                </c:pt>
                <c:pt idx="797">
                  <c:v>318.8</c:v>
                </c:pt>
                <c:pt idx="798">
                  <c:v>319.2</c:v>
                </c:pt>
                <c:pt idx="799">
                  <c:v>319.60000000000002</c:v>
                </c:pt>
                <c:pt idx="800">
                  <c:v>320</c:v>
                </c:pt>
                <c:pt idx="801">
                  <c:v>320.39999999999998</c:v>
                </c:pt>
                <c:pt idx="802">
                  <c:v>320.8</c:v>
                </c:pt>
                <c:pt idx="803">
                  <c:v>321.2</c:v>
                </c:pt>
                <c:pt idx="804">
                  <c:v>321.60000000000002</c:v>
                </c:pt>
                <c:pt idx="805">
                  <c:v>322</c:v>
                </c:pt>
                <c:pt idx="806">
                  <c:v>322.39999999999998</c:v>
                </c:pt>
                <c:pt idx="807">
                  <c:v>322.8</c:v>
                </c:pt>
                <c:pt idx="808">
                  <c:v>323.2</c:v>
                </c:pt>
                <c:pt idx="809">
                  <c:v>323.60000000000002</c:v>
                </c:pt>
                <c:pt idx="810">
                  <c:v>324</c:v>
                </c:pt>
                <c:pt idx="811">
                  <c:v>324.39999999999998</c:v>
                </c:pt>
                <c:pt idx="812">
                  <c:v>324.8</c:v>
                </c:pt>
                <c:pt idx="813">
                  <c:v>325.2</c:v>
                </c:pt>
                <c:pt idx="814">
                  <c:v>325.60000000000002</c:v>
                </c:pt>
                <c:pt idx="815">
                  <c:v>326</c:v>
                </c:pt>
                <c:pt idx="816">
                  <c:v>326.39999999999998</c:v>
                </c:pt>
                <c:pt idx="817">
                  <c:v>326.8</c:v>
                </c:pt>
                <c:pt idx="818">
                  <c:v>327.2</c:v>
                </c:pt>
                <c:pt idx="819">
                  <c:v>327.60000000000002</c:v>
                </c:pt>
                <c:pt idx="820">
                  <c:v>328</c:v>
                </c:pt>
                <c:pt idx="821">
                  <c:v>328.4</c:v>
                </c:pt>
                <c:pt idx="822">
                  <c:v>328.8</c:v>
                </c:pt>
                <c:pt idx="823">
                  <c:v>329.2</c:v>
                </c:pt>
                <c:pt idx="824">
                  <c:v>329.6</c:v>
                </c:pt>
                <c:pt idx="825">
                  <c:v>330</c:v>
                </c:pt>
                <c:pt idx="826">
                  <c:v>330.4</c:v>
                </c:pt>
                <c:pt idx="827">
                  <c:v>330.8</c:v>
                </c:pt>
                <c:pt idx="828">
                  <c:v>331.2</c:v>
                </c:pt>
                <c:pt idx="829">
                  <c:v>331.6</c:v>
                </c:pt>
                <c:pt idx="830">
                  <c:v>332</c:v>
                </c:pt>
                <c:pt idx="831">
                  <c:v>332.4</c:v>
                </c:pt>
                <c:pt idx="832">
                  <c:v>332.8</c:v>
                </c:pt>
                <c:pt idx="833">
                  <c:v>333.2</c:v>
                </c:pt>
                <c:pt idx="834">
                  <c:v>333.6</c:v>
                </c:pt>
                <c:pt idx="835">
                  <c:v>334</c:v>
                </c:pt>
                <c:pt idx="836">
                  <c:v>334.4</c:v>
                </c:pt>
                <c:pt idx="837">
                  <c:v>334.8</c:v>
                </c:pt>
                <c:pt idx="838">
                  <c:v>335.2</c:v>
                </c:pt>
                <c:pt idx="839">
                  <c:v>335.6</c:v>
                </c:pt>
                <c:pt idx="840">
                  <c:v>336</c:v>
                </c:pt>
                <c:pt idx="841">
                  <c:v>336.4</c:v>
                </c:pt>
                <c:pt idx="842">
                  <c:v>336.8</c:v>
                </c:pt>
                <c:pt idx="843">
                  <c:v>337.2</c:v>
                </c:pt>
                <c:pt idx="844">
                  <c:v>337.6</c:v>
                </c:pt>
                <c:pt idx="845">
                  <c:v>338</c:v>
                </c:pt>
                <c:pt idx="846">
                  <c:v>338.4</c:v>
                </c:pt>
                <c:pt idx="847">
                  <c:v>338.8</c:v>
                </c:pt>
                <c:pt idx="848">
                  <c:v>339.2</c:v>
                </c:pt>
                <c:pt idx="849">
                  <c:v>339.6</c:v>
                </c:pt>
                <c:pt idx="850">
                  <c:v>340</c:v>
                </c:pt>
                <c:pt idx="851">
                  <c:v>340.4</c:v>
                </c:pt>
                <c:pt idx="852">
                  <c:v>340.8</c:v>
                </c:pt>
                <c:pt idx="853">
                  <c:v>341.2</c:v>
                </c:pt>
                <c:pt idx="854">
                  <c:v>341.6</c:v>
                </c:pt>
                <c:pt idx="855">
                  <c:v>342</c:v>
                </c:pt>
                <c:pt idx="856">
                  <c:v>342.4</c:v>
                </c:pt>
                <c:pt idx="857">
                  <c:v>342.8</c:v>
                </c:pt>
                <c:pt idx="858">
                  <c:v>343.2</c:v>
                </c:pt>
                <c:pt idx="859">
                  <c:v>343.6</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350</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c:v>
                </c:pt>
                <c:pt idx="892">
                  <c:v>356.8</c:v>
                </c:pt>
                <c:pt idx="893">
                  <c:v>357.2</c:v>
                </c:pt>
                <c:pt idx="894">
                  <c:v>357.6</c:v>
                </c:pt>
                <c:pt idx="895">
                  <c:v>358</c:v>
                </c:pt>
                <c:pt idx="896">
                  <c:v>358.4</c:v>
                </c:pt>
                <c:pt idx="897">
                  <c:v>358.8</c:v>
                </c:pt>
                <c:pt idx="898">
                  <c:v>359.2</c:v>
                </c:pt>
                <c:pt idx="899">
                  <c:v>359.6</c:v>
                </c:pt>
                <c:pt idx="900">
                  <c:v>360</c:v>
                </c:pt>
                <c:pt idx="901">
                  <c:v>360.4</c:v>
                </c:pt>
                <c:pt idx="902">
                  <c:v>360.8</c:v>
                </c:pt>
                <c:pt idx="903">
                  <c:v>361.2</c:v>
                </c:pt>
                <c:pt idx="904">
                  <c:v>361.6</c:v>
                </c:pt>
                <c:pt idx="905">
                  <c:v>362</c:v>
                </c:pt>
                <c:pt idx="906">
                  <c:v>362.4</c:v>
                </c:pt>
                <c:pt idx="907">
                  <c:v>362.8</c:v>
                </c:pt>
                <c:pt idx="908">
                  <c:v>363.2</c:v>
                </c:pt>
                <c:pt idx="909">
                  <c:v>363.6</c:v>
                </c:pt>
                <c:pt idx="910">
                  <c:v>364</c:v>
                </c:pt>
                <c:pt idx="911">
                  <c:v>364.4</c:v>
                </c:pt>
                <c:pt idx="912">
                  <c:v>364.8</c:v>
                </c:pt>
                <c:pt idx="913">
                  <c:v>365.2</c:v>
                </c:pt>
                <c:pt idx="914">
                  <c:v>365.6</c:v>
                </c:pt>
                <c:pt idx="915">
                  <c:v>366</c:v>
                </c:pt>
                <c:pt idx="916">
                  <c:v>366.4</c:v>
                </c:pt>
                <c:pt idx="917">
                  <c:v>366.8</c:v>
                </c:pt>
                <c:pt idx="918">
                  <c:v>367.2</c:v>
                </c:pt>
                <c:pt idx="919">
                  <c:v>367.6</c:v>
                </c:pt>
                <c:pt idx="920">
                  <c:v>368</c:v>
                </c:pt>
                <c:pt idx="921">
                  <c:v>368.4</c:v>
                </c:pt>
                <c:pt idx="922">
                  <c:v>368.8</c:v>
                </c:pt>
                <c:pt idx="923">
                  <c:v>369.2</c:v>
                </c:pt>
                <c:pt idx="924">
                  <c:v>369.6</c:v>
                </c:pt>
                <c:pt idx="925">
                  <c:v>370</c:v>
                </c:pt>
                <c:pt idx="926">
                  <c:v>370.4</c:v>
                </c:pt>
                <c:pt idx="927">
                  <c:v>370.8</c:v>
                </c:pt>
                <c:pt idx="928">
                  <c:v>371.2</c:v>
                </c:pt>
                <c:pt idx="929">
                  <c:v>371.6</c:v>
                </c:pt>
                <c:pt idx="930">
                  <c:v>372</c:v>
                </c:pt>
                <c:pt idx="931">
                  <c:v>372.4</c:v>
                </c:pt>
                <c:pt idx="932">
                  <c:v>372.8</c:v>
                </c:pt>
                <c:pt idx="933">
                  <c:v>373.2</c:v>
                </c:pt>
                <c:pt idx="934">
                  <c:v>373.6</c:v>
                </c:pt>
                <c:pt idx="935">
                  <c:v>374</c:v>
                </c:pt>
                <c:pt idx="936">
                  <c:v>374.4</c:v>
                </c:pt>
                <c:pt idx="937">
                  <c:v>374.8</c:v>
                </c:pt>
                <c:pt idx="938">
                  <c:v>375.2</c:v>
                </c:pt>
                <c:pt idx="939">
                  <c:v>375.6</c:v>
                </c:pt>
                <c:pt idx="940">
                  <c:v>376</c:v>
                </c:pt>
                <c:pt idx="941">
                  <c:v>376.4</c:v>
                </c:pt>
                <c:pt idx="942">
                  <c:v>376.8</c:v>
                </c:pt>
                <c:pt idx="943">
                  <c:v>377.2</c:v>
                </c:pt>
                <c:pt idx="944">
                  <c:v>377.6</c:v>
                </c:pt>
                <c:pt idx="945">
                  <c:v>378</c:v>
                </c:pt>
                <c:pt idx="946">
                  <c:v>378.4</c:v>
                </c:pt>
                <c:pt idx="947">
                  <c:v>378.8</c:v>
                </c:pt>
                <c:pt idx="948">
                  <c:v>379.2</c:v>
                </c:pt>
                <c:pt idx="949">
                  <c:v>379.6</c:v>
                </c:pt>
                <c:pt idx="950">
                  <c:v>380</c:v>
                </c:pt>
                <c:pt idx="951">
                  <c:v>380.4</c:v>
                </c:pt>
                <c:pt idx="952">
                  <c:v>380.8</c:v>
                </c:pt>
                <c:pt idx="953">
                  <c:v>381.2</c:v>
                </c:pt>
                <c:pt idx="954">
                  <c:v>381.6</c:v>
                </c:pt>
                <c:pt idx="955">
                  <c:v>382</c:v>
                </c:pt>
                <c:pt idx="956">
                  <c:v>382.4</c:v>
                </c:pt>
                <c:pt idx="957">
                  <c:v>382.8</c:v>
                </c:pt>
                <c:pt idx="958">
                  <c:v>383.2</c:v>
                </c:pt>
                <c:pt idx="959">
                  <c:v>383.6</c:v>
                </c:pt>
                <c:pt idx="960">
                  <c:v>384</c:v>
                </c:pt>
                <c:pt idx="961">
                  <c:v>384.4</c:v>
                </c:pt>
                <c:pt idx="962">
                  <c:v>384.8</c:v>
                </c:pt>
                <c:pt idx="963">
                  <c:v>385.2</c:v>
                </c:pt>
                <c:pt idx="964">
                  <c:v>385.6</c:v>
                </c:pt>
                <c:pt idx="965">
                  <c:v>386</c:v>
                </c:pt>
                <c:pt idx="966">
                  <c:v>386.4</c:v>
                </c:pt>
                <c:pt idx="967">
                  <c:v>386.8</c:v>
                </c:pt>
                <c:pt idx="968">
                  <c:v>387.2</c:v>
                </c:pt>
                <c:pt idx="969">
                  <c:v>387.6</c:v>
                </c:pt>
                <c:pt idx="970">
                  <c:v>388</c:v>
                </c:pt>
                <c:pt idx="971">
                  <c:v>388.4</c:v>
                </c:pt>
                <c:pt idx="972">
                  <c:v>388.8</c:v>
                </c:pt>
                <c:pt idx="973">
                  <c:v>389.2</c:v>
                </c:pt>
                <c:pt idx="974">
                  <c:v>389.6</c:v>
                </c:pt>
                <c:pt idx="975">
                  <c:v>390</c:v>
                </c:pt>
                <c:pt idx="976">
                  <c:v>390.4</c:v>
                </c:pt>
                <c:pt idx="977">
                  <c:v>390.8</c:v>
                </c:pt>
                <c:pt idx="978">
                  <c:v>391.2</c:v>
                </c:pt>
                <c:pt idx="979">
                  <c:v>391.6</c:v>
                </c:pt>
                <c:pt idx="980">
                  <c:v>392</c:v>
                </c:pt>
                <c:pt idx="981">
                  <c:v>392.4</c:v>
                </c:pt>
                <c:pt idx="982">
                  <c:v>392.8</c:v>
                </c:pt>
                <c:pt idx="983">
                  <c:v>393.2</c:v>
                </c:pt>
                <c:pt idx="984">
                  <c:v>393.6</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400</c:v>
                </c:pt>
                <c:pt idx="1001">
                  <c:v>400.4</c:v>
                </c:pt>
                <c:pt idx="1002">
                  <c:v>400.8</c:v>
                </c:pt>
                <c:pt idx="1003">
                  <c:v>401.2</c:v>
                </c:pt>
                <c:pt idx="1004">
                  <c:v>401.6</c:v>
                </c:pt>
                <c:pt idx="1005">
                  <c:v>402</c:v>
                </c:pt>
                <c:pt idx="1006">
                  <c:v>402.4</c:v>
                </c:pt>
                <c:pt idx="1007">
                  <c:v>402.8</c:v>
                </c:pt>
                <c:pt idx="1008">
                  <c:v>403.2</c:v>
                </c:pt>
                <c:pt idx="1009">
                  <c:v>403.6</c:v>
                </c:pt>
                <c:pt idx="1010">
                  <c:v>404</c:v>
                </c:pt>
                <c:pt idx="1011">
                  <c:v>404.4</c:v>
                </c:pt>
                <c:pt idx="1012">
                  <c:v>404.8</c:v>
                </c:pt>
                <c:pt idx="1013">
                  <c:v>405.2</c:v>
                </c:pt>
                <c:pt idx="1014">
                  <c:v>405.6</c:v>
                </c:pt>
                <c:pt idx="1015">
                  <c:v>406</c:v>
                </c:pt>
                <c:pt idx="1016">
                  <c:v>406.4</c:v>
                </c:pt>
                <c:pt idx="1017">
                  <c:v>406.8</c:v>
                </c:pt>
                <c:pt idx="1018">
                  <c:v>407.2</c:v>
                </c:pt>
                <c:pt idx="1019">
                  <c:v>407.6</c:v>
                </c:pt>
                <c:pt idx="1020">
                  <c:v>408</c:v>
                </c:pt>
                <c:pt idx="1021">
                  <c:v>408.4</c:v>
                </c:pt>
                <c:pt idx="1022">
                  <c:v>408.8</c:v>
                </c:pt>
                <c:pt idx="1023">
                  <c:v>409.2</c:v>
                </c:pt>
                <c:pt idx="1024">
                  <c:v>409.6</c:v>
                </c:pt>
                <c:pt idx="1025">
                  <c:v>410</c:v>
                </c:pt>
                <c:pt idx="1026">
                  <c:v>410.4</c:v>
                </c:pt>
                <c:pt idx="1027">
                  <c:v>410.8</c:v>
                </c:pt>
                <c:pt idx="1028">
                  <c:v>411.2</c:v>
                </c:pt>
                <c:pt idx="1029">
                  <c:v>411.6</c:v>
                </c:pt>
                <c:pt idx="1030">
                  <c:v>412</c:v>
                </c:pt>
                <c:pt idx="1031">
                  <c:v>412.4</c:v>
                </c:pt>
                <c:pt idx="1032">
                  <c:v>412.8</c:v>
                </c:pt>
                <c:pt idx="1033">
                  <c:v>413.2</c:v>
                </c:pt>
                <c:pt idx="1034">
                  <c:v>413.6</c:v>
                </c:pt>
                <c:pt idx="1035">
                  <c:v>414</c:v>
                </c:pt>
                <c:pt idx="1036">
                  <c:v>414.4</c:v>
                </c:pt>
                <c:pt idx="1037">
                  <c:v>414.8</c:v>
                </c:pt>
                <c:pt idx="1038">
                  <c:v>415.2</c:v>
                </c:pt>
                <c:pt idx="1039">
                  <c:v>415.6</c:v>
                </c:pt>
                <c:pt idx="1040">
                  <c:v>416</c:v>
                </c:pt>
                <c:pt idx="1041">
                  <c:v>416.4</c:v>
                </c:pt>
                <c:pt idx="1042">
                  <c:v>416.8</c:v>
                </c:pt>
                <c:pt idx="1043">
                  <c:v>417.2</c:v>
                </c:pt>
                <c:pt idx="1044">
                  <c:v>417.6</c:v>
                </c:pt>
                <c:pt idx="1045">
                  <c:v>418</c:v>
                </c:pt>
                <c:pt idx="1046">
                  <c:v>418.4</c:v>
                </c:pt>
                <c:pt idx="1047">
                  <c:v>418.8</c:v>
                </c:pt>
                <c:pt idx="1048">
                  <c:v>419.2</c:v>
                </c:pt>
                <c:pt idx="1049">
                  <c:v>419.6</c:v>
                </c:pt>
                <c:pt idx="1050">
                  <c:v>420</c:v>
                </c:pt>
                <c:pt idx="1051">
                  <c:v>420.4</c:v>
                </c:pt>
                <c:pt idx="1052">
                  <c:v>420.8</c:v>
                </c:pt>
                <c:pt idx="1053">
                  <c:v>421.2</c:v>
                </c:pt>
                <c:pt idx="1054">
                  <c:v>421.6</c:v>
                </c:pt>
                <c:pt idx="1055">
                  <c:v>422</c:v>
                </c:pt>
                <c:pt idx="1056">
                  <c:v>422.4</c:v>
                </c:pt>
                <c:pt idx="1057">
                  <c:v>422.8</c:v>
                </c:pt>
                <c:pt idx="1058">
                  <c:v>423.2</c:v>
                </c:pt>
                <c:pt idx="1059">
                  <c:v>423.6</c:v>
                </c:pt>
                <c:pt idx="1060">
                  <c:v>424</c:v>
                </c:pt>
                <c:pt idx="1061">
                  <c:v>424.4</c:v>
                </c:pt>
                <c:pt idx="1062">
                  <c:v>424.8</c:v>
                </c:pt>
                <c:pt idx="1063">
                  <c:v>425.2</c:v>
                </c:pt>
                <c:pt idx="1064">
                  <c:v>425.6</c:v>
                </c:pt>
                <c:pt idx="1065">
                  <c:v>426</c:v>
                </c:pt>
                <c:pt idx="1066">
                  <c:v>426.4</c:v>
                </c:pt>
                <c:pt idx="1067">
                  <c:v>426.8</c:v>
                </c:pt>
                <c:pt idx="1068">
                  <c:v>427.2</c:v>
                </c:pt>
                <c:pt idx="1069">
                  <c:v>427.6</c:v>
                </c:pt>
                <c:pt idx="1070">
                  <c:v>428</c:v>
                </c:pt>
                <c:pt idx="1071">
                  <c:v>428.4</c:v>
                </c:pt>
                <c:pt idx="1072">
                  <c:v>428.8</c:v>
                </c:pt>
                <c:pt idx="1073">
                  <c:v>429.2</c:v>
                </c:pt>
                <c:pt idx="1074">
                  <c:v>429.6</c:v>
                </c:pt>
                <c:pt idx="1075">
                  <c:v>430</c:v>
                </c:pt>
                <c:pt idx="1076">
                  <c:v>430.4</c:v>
                </c:pt>
                <c:pt idx="1077">
                  <c:v>430.8</c:v>
                </c:pt>
                <c:pt idx="1078">
                  <c:v>431.2</c:v>
                </c:pt>
                <c:pt idx="1079">
                  <c:v>431.6</c:v>
                </c:pt>
                <c:pt idx="1080">
                  <c:v>432</c:v>
                </c:pt>
                <c:pt idx="1081">
                  <c:v>432.4</c:v>
                </c:pt>
                <c:pt idx="1082">
                  <c:v>432.8</c:v>
                </c:pt>
                <c:pt idx="1083">
                  <c:v>433.2</c:v>
                </c:pt>
                <c:pt idx="1084">
                  <c:v>433.6</c:v>
                </c:pt>
                <c:pt idx="1085">
                  <c:v>434</c:v>
                </c:pt>
                <c:pt idx="1086">
                  <c:v>434.4</c:v>
                </c:pt>
                <c:pt idx="1087">
                  <c:v>434.8</c:v>
                </c:pt>
                <c:pt idx="1088">
                  <c:v>435.2</c:v>
                </c:pt>
                <c:pt idx="1089">
                  <c:v>435.6</c:v>
                </c:pt>
                <c:pt idx="1090">
                  <c:v>436</c:v>
                </c:pt>
                <c:pt idx="1091">
                  <c:v>436.4</c:v>
                </c:pt>
                <c:pt idx="1092">
                  <c:v>436.8</c:v>
                </c:pt>
                <c:pt idx="1093">
                  <c:v>437.2</c:v>
                </c:pt>
                <c:pt idx="1094">
                  <c:v>437.6</c:v>
                </c:pt>
                <c:pt idx="1095">
                  <c:v>438</c:v>
                </c:pt>
                <c:pt idx="1096">
                  <c:v>438.4</c:v>
                </c:pt>
                <c:pt idx="1097">
                  <c:v>438.8</c:v>
                </c:pt>
                <c:pt idx="1098">
                  <c:v>439.2</c:v>
                </c:pt>
                <c:pt idx="1099">
                  <c:v>439.6</c:v>
                </c:pt>
                <c:pt idx="1100">
                  <c:v>440</c:v>
                </c:pt>
                <c:pt idx="1101">
                  <c:v>440.4</c:v>
                </c:pt>
                <c:pt idx="1102">
                  <c:v>440.8</c:v>
                </c:pt>
                <c:pt idx="1103">
                  <c:v>441.2</c:v>
                </c:pt>
                <c:pt idx="1104">
                  <c:v>441.6</c:v>
                </c:pt>
                <c:pt idx="1105">
                  <c:v>442</c:v>
                </c:pt>
                <c:pt idx="1106">
                  <c:v>442.4</c:v>
                </c:pt>
                <c:pt idx="1107">
                  <c:v>442.8</c:v>
                </c:pt>
                <c:pt idx="1108">
                  <c:v>443.2</c:v>
                </c:pt>
                <c:pt idx="1109">
                  <c:v>443.6</c:v>
                </c:pt>
                <c:pt idx="1110">
                  <c:v>444</c:v>
                </c:pt>
                <c:pt idx="1111">
                  <c:v>444.4</c:v>
                </c:pt>
                <c:pt idx="1112">
                  <c:v>444.8</c:v>
                </c:pt>
                <c:pt idx="1113">
                  <c:v>445.2</c:v>
                </c:pt>
                <c:pt idx="1114">
                  <c:v>445.6</c:v>
                </c:pt>
                <c:pt idx="1115">
                  <c:v>446</c:v>
                </c:pt>
                <c:pt idx="1116">
                  <c:v>446.4</c:v>
                </c:pt>
                <c:pt idx="1117">
                  <c:v>446.8</c:v>
                </c:pt>
                <c:pt idx="1118">
                  <c:v>447.2</c:v>
                </c:pt>
                <c:pt idx="1119">
                  <c:v>447.6</c:v>
                </c:pt>
                <c:pt idx="1120">
                  <c:v>448</c:v>
                </c:pt>
                <c:pt idx="1121">
                  <c:v>448.4</c:v>
                </c:pt>
                <c:pt idx="1122">
                  <c:v>448.8</c:v>
                </c:pt>
                <c:pt idx="1123">
                  <c:v>449.2</c:v>
                </c:pt>
                <c:pt idx="1124">
                  <c:v>449.6</c:v>
                </c:pt>
                <c:pt idx="1125">
                  <c:v>450</c:v>
                </c:pt>
                <c:pt idx="1126">
                  <c:v>450.4</c:v>
                </c:pt>
                <c:pt idx="1127">
                  <c:v>450.8</c:v>
                </c:pt>
                <c:pt idx="1128">
                  <c:v>451.2</c:v>
                </c:pt>
                <c:pt idx="1129">
                  <c:v>451.6</c:v>
                </c:pt>
                <c:pt idx="1130">
                  <c:v>452</c:v>
                </c:pt>
                <c:pt idx="1131">
                  <c:v>452.4</c:v>
                </c:pt>
                <c:pt idx="1132">
                  <c:v>452.8</c:v>
                </c:pt>
                <c:pt idx="1133">
                  <c:v>453.2</c:v>
                </c:pt>
                <c:pt idx="1134">
                  <c:v>453.6</c:v>
                </c:pt>
                <c:pt idx="1135">
                  <c:v>454</c:v>
                </c:pt>
                <c:pt idx="1136">
                  <c:v>454.4</c:v>
                </c:pt>
                <c:pt idx="1137">
                  <c:v>454.8</c:v>
                </c:pt>
                <c:pt idx="1138">
                  <c:v>455.2</c:v>
                </c:pt>
                <c:pt idx="1139">
                  <c:v>455.6</c:v>
                </c:pt>
                <c:pt idx="1140">
                  <c:v>456</c:v>
                </c:pt>
                <c:pt idx="1141">
                  <c:v>456.4</c:v>
                </c:pt>
                <c:pt idx="1142">
                  <c:v>456.8</c:v>
                </c:pt>
                <c:pt idx="1143">
                  <c:v>457.2</c:v>
                </c:pt>
                <c:pt idx="1144">
                  <c:v>457.6</c:v>
                </c:pt>
                <c:pt idx="1145">
                  <c:v>458</c:v>
                </c:pt>
                <c:pt idx="1146">
                  <c:v>458.4</c:v>
                </c:pt>
                <c:pt idx="1147">
                  <c:v>458.8</c:v>
                </c:pt>
                <c:pt idx="1148">
                  <c:v>459.2</c:v>
                </c:pt>
                <c:pt idx="1149">
                  <c:v>459.6</c:v>
                </c:pt>
                <c:pt idx="1150">
                  <c:v>460</c:v>
                </c:pt>
                <c:pt idx="1151">
                  <c:v>460.4</c:v>
                </c:pt>
                <c:pt idx="1152">
                  <c:v>460.8</c:v>
                </c:pt>
                <c:pt idx="1153">
                  <c:v>461.2</c:v>
                </c:pt>
                <c:pt idx="1154">
                  <c:v>461.6</c:v>
                </c:pt>
                <c:pt idx="1155">
                  <c:v>462</c:v>
                </c:pt>
                <c:pt idx="1156">
                  <c:v>462.4</c:v>
                </c:pt>
                <c:pt idx="1157">
                  <c:v>462.8</c:v>
                </c:pt>
                <c:pt idx="1158">
                  <c:v>463.2</c:v>
                </c:pt>
                <c:pt idx="1159">
                  <c:v>463.6</c:v>
                </c:pt>
                <c:pt idx="1160">
                  <c:v>464</c:v>
                </c:pt>
                <c:pt idx="1161">
                  <c:v>464.4</c:v>
                </c:pt>
                <c:pt idx="1162">
                  <c:v>464.8</c:v>
                </c:pt>
                <c:pt idx="1163">
                  <c:v>465.2</c:v>
                </c:pt>
                <c:pt idx="1164">
                  <c:v>465.6</c:v>
                </c:pt>
                <c:pt idx="1165">
                  <c:v>466</c:v>
                </c:pt>
                <c:pt idx="1166">
                  <c:v>466.4</c:v>
                </c:pt>
                <c:pt idx="1167">
                  <c:v>466.8</c:v>
                </c:pt>
                <c:pt idx="1168">
                  <c:v>467.2</c:v>
                </c:pt>
                <c:pt idx="1169">
                  <c:v>467.6</c:v>
                </c:pt>
                <c:pt idx="1170">
                  <c:v>468</c:v>
                </c:pt>
                <c:pt idx="1171">
                  <c:v>468.4</c:v>
                </c:pt>
                <c:pt idx="1172">
                  <c:v>468.8</c:v>
                </c:pt>
                <c:pt idx="1173">
                  <c:v>469.2</c:v>
                </c:pt>
                <c:pt idx="1174">
                  <c:v>469.6</c:v>
                </c:pt>
                <c:pt idx="1175">
                  <c:v>470</c:v>
                </c:pt>
                <c:pt idx="1176">
                  <c:v>470.4</c:v>
                </c:pt>
                <c:pt idx="1177">
                  <c:v>470.8</c:v>
                </c:pt>
                <c:pt idx="1178">
                  <c:v>471.2</c:v>
                </c:pt>
                <c:pt idx="1179">
                  <c:v>471.6</c:v>
                </c:pt>
                <c:pt idx="1180">
                  <c:v>472</c:v>
                </c:pt>
                <c:pt idx="1181">
                  <c:v>472.4</c:v>
                </c:pt>
                <c:pt idx="1182">
                  <c:v>472.8</c:v>
                </c:pt>
                <c:pt idx="1183">
                  <c:v>473.2</c:v>
                </c:pt>
                <c:pt idx="1184">
                  <c:v>473.6</c:v>
                </c:pt>
                <c:pt idx="1185">
                  <c:v>474</c:v>
                </c:pt>
                <c:pt idx="1186">
                  <c:v>474.4</c:v>
                </c:pt>
                <c:pt idx="1187">
                  <c:v>474.8</c:v>
                </c:pt>
                <c:pt idx="1188">
                  <c:v>475.2</c:v>
                </c:pt>
                <c:pt idx="1189">
                  <c:v>475.6</c:v>
                </c:pt>
                <c:pt idx="1190">
                  <c:v>476</c:v>
                </c:pt>
                <c:pt idx="1191">
                  <c:v>476.4</c:v>
                </c:pt>
                <c:pt idx="1192">
                  <c:v>476.8</c:v>
                </c:pt>
                <c:pt idx="1193">
                  <c:v>477.2</c:v>
                </c:pt>
                <c:pt idx="1194">
                  <c:v>477.6</c:v>
                </c:pt>
                <c:pt idx="1195">
                  <c:v>478</c:v>
                </c:pt>
                <c:pt idx="1196">
                  <c:v>478.4</c:v>
                </c:pt>
                <c:pt idx="1197">
                  <c:v>478.8</c:v>
                </c:pt>
                <c:pt idx="1198">
                  <c:v>479.2</c:v>
                </c:pt>
                <c:pt idx="1199">
                  <c:v>479.6</c:v>
                </c:pt>
                <c:pt idx="1200">
                  <c:v>480</c:v>
                </c:pt>
                <c:pt idx="1201">
                  <c:v>480.4</c:v>
                </c:pt>
                <c:pt idx="1202">
                  <c:v>480.8</c:v>
                </c:pt>
                <c:pt idx="1203">
                  <c:v>481.2</c:v>
                </c:pt>
                <c:pt idx="1204">
                  <c:v>481.6</c:v>
                </c:pt>
                <c:pt idx="1205">
                  <c:v>482</c:v>
                </c:pt>
                <c:pt idx="1206">
                  <c:v>482.4</c:v>
                </c:pt>
                <c:pt idx="1207">
                  <c:v>482.8</c:v>
                </c:pt>
                <c:pt idx="1208">
                  <c:v>483.2</c:v>
                </c:pt>
                <c:pt idx="1209">
                  <c:v>483.6</c:v>
                </c:pt>
                <c:pt idx="1210">
                  <c:v>484</c:v>
                </c:pt>
                <c:pt idx="1211">
                  <c:v>484.4</c:v>
                </c:pt>
                <c:pt idx="1212">
                  <c:v>484.8</c:v>
                </c:pt>
                <c:pt idx="1213">
                  <c:v>485.2</c:v>
                </c:pt>
                <c:pt idx="1214">
                  <c:v>485.6</c:v>
                </c:pt>
                <c:pt idx="1215">
                  <c:v>486</c:v>
                </c:pt>
                <c:pt idx="1216">
                  <c:v>486.4</c:v>
                </c:pt>
                <c:pt idx="1217">
                  <c:v>486.8</c:v>
                </c:pt>
                <c:pt idx="1218">
                  <c:v>487.2</c:v>
                </c:pt>
                <c:pt idx="1219">
                  <c:v>487.6</c:v>
                </c:pt>
                <c:pt idx="1220">
                  <c:v>488</c:v>
                </c:pt>
                <c:pt idx="1221">
                  <c:v>488.4</c:v>
                </c:pt>
                <c:pt idx="1222">
                  <c:v>488.8</c:v>
                </c:pt>
                <c:pt idx="1223">
                  <c:v>489.2</c:v>
                </c:pt>
                <c:pt idx="1224">
                  <c:v>489.6</c:v>
                </c:pt>
                <c:pt idx="1225">
                  <c:v>490</c:v>
                </c:pt>
                <c:pt idx="1226">
                  <c:v>490.4</c:v>
                </c:pt>
                <c:pt idx="1227">
                  <c:v>490.8</c:v>
                </c:pt>
                <c:pt idx="1228">
                  <c:v>491.2</c:v>
                </c:pt>
                <c:pt idx="1229">
                  <c:v>491.6</c:v>
                </c:pt>
                <c:pt idx="1230">
                  <c:v>492</c:v>
                </c:pt>
                <c:pt idx="1231">
                  <c:v>492.4</c:v>
                </c:pt>
                <c:pt idx="1232">
                  <c:v>492.8</c:v>
                </c:pt>
                <c:pt idx="1233">
                  <c:v>493.2</c:v>
                </c:pt>
                <c:pt idx="1234">
                  <c:v>493.6</c:v>
                </c:pt>
                <c:pt idx="1235">
                  <c:v>494</c:v>
                </c:pt>
                <c:pt idx="1236">
                  <c:v>494.4</c:v>
                </c:pt>
                <c:pt idx="1237">
                  <c:v>494.8</c:v>
                </c:pt>
                <c:pt idx="1238">
                  <c:v>495.2</c:v>
                </c:pt>
                <c:pt idx="1239">
                  <c:v>495.6</c:v>
                </c:pt>
                <c:pt idx="1240">
                  <c:v>496</c:v>
                </c:pt>
                <c:pt idx="1241">
                  <c:v>496.4</c:v>
                </c:pt>
                <c:pt idx="1242">
                  <c:v>496.8</c:v>
                </c:pt>
                <c:pt idx="1243">
                  <c:v>497.2</c:v>
                </c:pt>
                <c:pt idx="1244">
                  <c:v>497.6</c:v>
                </c:pt>
                <c:pt idx="1245">
                  <c:v>498</c:v>
                </c:pt>
                <c:pt idx="1246">
                  <c:v>498.4</c:v>
                </c:pt>
                <c:pt idx="1247">
                  <c:v>498.8</c:v>
                </c:pt>
                <c:pt idx="1248">
                  <c:v>499.2</c:v>
                </c:pt>
                <c:pt idx="1249">
                  <c:v>499.6</c:v>
                </c:pt>
                <c:pt idx="1250">
                  <c:v>500</c:v>
                </c:pt>
                <c:pt idx="1251">
                  <c:v>500.4</c:v>
                </c:pt>
                <c:pt idx="1252">
                  <c:v>500.8</c:v>
                </c:pt>
                <c:pt idx="1253">
                  <c:v>501.2</c:v>
                </c:pt>
                <c:pt idx="1254">
                  <c:v>501.6</c:v>
                </c:pt>
                <c:pt idx="1255">
                  <c:v>502</c:v>
                </c:pt>
                <c:pt idx="1256">
                  <c:v>502.4</c:v>
                </c:pt>
                <c:pt idx="1257">
                  <c:v>502.8</c:v>
                </c:pt>
                <c:pt idx="1258">
                  <c:v>503.2</c:v>
                </c:pt>
                <c:pt idx="1259">
                  <c:v>503.6</c:v>
                </c:pt>
                <c:pt idx="1260">
                  <c:v>504</c:v>
                </c:pt>
                <c:pt idx="1261">
                  <c:v>504.4</c:v>
                </c:pt>
                <c:pt idx="1262">
                  <c:v>504.8</c:v>
                </c:pt>
                <c:pt idx="1263">
                  <c:v>505.2</c:v>
                </c:pt>
                <c:pt idx="1264">
                  <c:v>505.6</c:v>
                </c:pt>
                <c:pt idx="1265">
                  <c:v>506</c:v>
                </c:pt>
                <c:pt idx="1266">
                  <c:v>506.4</c:v>
                </c:pt>
                <c:pt idx="1267">
                  <c:v>506.8</c:v>
                </c:pt>
                <c:pt idx="1268">
                  <c:v>507.2</c:v>
                </c:pt>
                <c:pt idx="1269">
                  <c:v>507.6</c:v>
                </c:pt>
                <c:pt idx="1270">
                  <c:v>508</c:v>
                </c:pt>
                <c:pt idx="1271">
                  <c:v>508.4</c:v>
                </c:pt>
                <c:pt idx="1272">
                  <c:v>508.8</c:v>
                </c:pt>
                <c:pt idx="1273">
                  <c:v>509.2</c:v>
                </c:pt>
                <c:pt idx="1274">
                  <c:v>509.6</c:v>
                </c:pt>
                <c:pt idx="1275">
                  <c:v>510</c:v>
                </c:pt>
                <c:pt idx="1276">
                  <c:v>510.4</c:v>
                </c:pt>
                <c:pt idx="1277">
                  <c:v>510.8</c:v>
                </c:pt>
                <c:pt idx="1278">
                  <c:v>511.2</c:v>
                </c:pt>
                <c:pt idx="1279">
                  <c:v>511.6</c:v>
                </c:pt>
                <c:pt idx="1280">
                  <c:v>512</c:v>
                </c:pt>
                <c:pt idx="1281">
                  <c:v>512.4</c:v>
                </c:pt>
                <c:pt idx="1282">
                  <c:v>512.79999999999995</c:v>
                </c:pt>
                <c:pt idx="1283">
                  <c:v>513.20000000000005</c:v>
                </c:pt>
                <c:pt idx="1284">
                  <c:v>513.6</c:v>
                </c:pt>
                <c:pt idx="1285">
                  <c:v>514</c:v>
                </c:pt>
                <c:pt idx="1286">
                  <c:v>514.4</c:v>
                </c:pt>
                <c:pt idx="1287">
                  <c:v>514.79999999999995</c:v>
                </c:pt>
                <c:pt idx="1288">
                  <c:v>515.20000000000005</c:v>
                </c:pt>
                <c:pt idx="1289">
                  <c:v>515.6</c:v>
                </c:pt>
                <c:pt idx="1290">
                  <c:v>516</c:v>
                </c:pt>
                <c:pt idx="1291">
                  <c:v>516.4</c:v>
                </c:pt>
                <c:pt idx="1292">
                  <c:v>516.79999999999995</c:v>
                </c:pt>
                <c:pt idx="1293">
                  <c:v>517.20000000000005</c:v>
                </c:pt>
                <c:pt idx="1294">
                  <c:v>517.6</c:v>
                </c:pt>
                <c:pt idx="1295">
                  <c:v>518</c:v>
                </c:pt>
                <c:pt idx="1296">
                  <c:v>518.4</c:v>
                </c:pt>
                <c:pt idx="1297">
                  <c:v>518.79999999999995</c:v>
                </c:pt>
                <c:pt idx="1298">
                  <c:v>519.20000000000005</c:v>
                </c:pt>
                <c:pt idx="1299">
                  <c:v>519.6</c:v>
                </c:pt>
                <c:pt idx="1300">
                  <c:v>520</c:v>
                </c:pt>
                <c:pt idx="1301">
                  <c:v>520.4</c:v>
                </c:pt>
                <c:pt idx="1302">
                  <c:v>520.79999999999995</c:v>
                </c:pt>
                <c:pt idx="1303">
                  <c:v>521.20000000000005</c:v>
                </c:pt>
                <c:pt idx="1304">
                  <c:v>521.6</c:v>
                </c:pt>
                <c:pt idx="1305">
                  <c:v>522</c:v>
                </c:pt>
                <c:pt idx="1306">
                  <c:v>522.4</c:v>
                </c:pt>
                <c:pt idx="1307">
                  <c:v>522.79999999999995</c:v>
                </c:pt>
                <c:pt idx="1308">
                  <c:v>523.20000000000005</c:v>
                </c:pt>
                <c:pt idx="1309">
                  <c:v>523.6</c:v>
                </c:pt>
                <c:pt idx="1310">
                  <c:v>524</c:v>
                </c:pt>
                <c:pt idx="1311">
                  <c:v>524.4</c:v>
                </c:pt>
                <c:pt idx="1312">
                  <c:v>524.79999999999995</c:v>
                </c:pt>
                <c:pt idx="1313">
                  <c:v>525.20000000000005</c:v>
                </c:pt>
                <c:pt idx="1314">
                  <c:v>525.6</c:v>
                </c:pt>
                <c:pt idx="1315">
                  <c:v>526</c:v>
                </c:pt>
                <c:pt idx="1316">
                  <c:v>526.4</c:v>
                </c:pt>
                <c:pt idx="1317">
                  <c:v>526.79999999999995</c:v>
                </c:pt>
                <c:pt idx="1318">
                  <c:v>527.20000000000005</c:v>
                </c:pt>
                <c:pt idx="1319">
                  <c:v>527.6</c:v>
                </c:pt>
                <c:pt idx="1320">
                  <c:v>528</c:v>
                </c:pt>
                <c:pt idx="1321">
                  <c:v>528.4</c:v>
                </c:pt>
                <c:pt idx="1322">
                  <c:v>528.79999999999995</c:v>
                </c:pt>
                <c:pt idx="1323">
                  <c:v>529.20000000000005</c:v>
                </c:pt>
                <c:pt idx="1324">
                  <c:v>529.6</c:v>
                </c:pt>
                <c:pt idx="1325">
                  <c:v>530</c:v>
                </c:pt>
                <c:pt idx="1326">
                  <c:v>530.4</c:v>
                </c:pt>
                <c:pt idx="1327">
                  <c:v>530.79999999999995</c:v>
                </c:pt>
                <c:pt idx="1328">
                  <c:v>531.20000000000005</c:v>
                </c:pt>
                <c:pt idx="1329">
                  <c:v>531.6</c:v>
                </c:pt>
                <c:pt idx="1330">
                  <c:v>532</c:v>
                </c:pt>
                <c:pt idx="1331">
                  <c:v>532.4</c:v>
                </c:pt>
                <c:pt idx="1332">
                  <c:v>532.79999999999995</c:v>
                </c:pt>
                <c:pt idx="1333">
                  <c:v>533.20000000000005</c:v>
                </c:pt>
                <c:pt idx="1334">
                  <c:v>533.6</c:v>
                </c:pt>
                <c:pt idx="1335">
                  <c:v>534</c:v>
                </c:pt>
                <c:pt idx="1336">
                  <c:v>534.4</c:v>
                </c:pt>
                <c:pt idx="1337">
                  <c:v>534.79999999999995</c:v>
                </c:pt>
                <c:pt idx="1338">
                  <c:v>535.20000000000005</c:v>
                </c:pt>
                <c:pt idx="1339">
                  <c:v>535.6</c:v>
                </c:pt>
                <c:pt idx="1340">
                  <c:v>536</c:v>
                </c:pt>
                <c:pt idx="1341">
                  <c:v>536.4</c:v>
                </c:pt>
                <c:pt idx="1342">
                  <c:v>536.79999999999995</c:v>
                </c:pt>
                <c:pt idx="1343">
                  <c:v>537.20000000000005</c:v>
                </c:pt>
                <c:pt idx="1344">
                  <c:v>537.6</c:v>
                </c:pt>
                <c:pt idx="1345">
                  <c:v>538</c:v>
                </c:pt>
                <c:pt idx="1346">
                  <c:v>538.4</c:v>
                </c:pt>
                <c:pt idx="1347">
                  <c:v>538.79999999999995</c:v>
                </c:pt>
                <c:pt idx="1348">
                  <c:v>539.20000000000005</c:v>
                </c:pt>
                <c:pt idx="1349">
                  <c:v>539.6</c:v>
                </c:pt>
                <c:pt idx="1350">
                  <c:v>540</c:v>
                </c:pt>
                <c:pt idx="1351">
                  <c:v>540.4</c:v>
                </c:pt>
                <c:pt idx="1352">
                  <c:v>540.79999999999995</c:v>
                </c:pt>
                <c:pt idx="1353">
                  <c:v>541.20000000000005</c:v>
                </c:pt>
                <c:pt idx="1354">
                  <c:v>541.6</c:v>
                </c:pt>
                <c:pt idx="1355">
                  <c:v>542</c:v>
                </c:pt>
                <c:pt idx="1356">
                  <c:v>542.4</c:v>
                </c:pt>
                <c:pt idx="1357">
                  <c:v>542.79999999999995</c:v>
                </c:pt>
                <c:pt idx="1358">
                  <c:v>543.20000000000005</c:v>
                </c:pt>
                <c:pt idx="1359">
                  <c:v>543.6</c:v>
                </c:pt>
                <c:pt idx="1360">
                  <c:v>544</c:v>
                </c:pt>
                <c:pt idx="1361">
                  <c:v>544.4</c:v>
                </c:pt>
                <c:pt idx="1362">
                  <c:v>544.79999999999995</c:v>
                </c:pt>
                <c:pt idx="1363">
                  <c:v>545.20000000000005</c:v>
                </c:pt>
                <c:pt idx="1364">
                  <c:v>545.6</c:v>
                </c:pt>
                <c:pt idx="1365">
                  <c:v>546</c:v>
                </c:pt>
                <c:pt idx="1366">
                  <c:v>546.4</c:v>
                </c:pt>
                <c:pt idx="1367">
                  <c:v>546.79999999999995</c:v>
                </c:pt>
                <c:pt idx="1368">
                  <c:v>547.20000000000005</c:v>
                </c:pt>
                <c:pt idx="1369">
                  <c:v>547.6</c:v>
                </c:pt>
                <c:pt idx="1370">
                  <c:v>548</c:v>
                </c:pt>
                <c:pt idx="1371">
                  <c:v>548.4</c:v>
                </c:pt>
                <c:pt idx="1372">
                  <c:v>548.79999999999995</c:v>
                </c:pt>
                <c:pt idx="1373">
                  <c:v>549.20000000000005</c:v>
                </c:pt>
                <c:pt idx="1374">
                  <c:v>549.6</c:v>
                </c:pt>
                <c:pt idx="1375">
                  <c:v>550</c:v>
                </c:pt>
                <c:pt idx="1376">
                  <c:v>550.4</c:v>
                </c:pt>
                <c:pt idx="1377">
                  <c:v>550.79999999999995</c:v>
                </c:pt>
                <c:pt idx="1378">
                  <c:v>551.20000000000005</c:v>
                </c:pt>
                <c:pt idx="1379">
                  <c:v>551.6</c:v>
                </c:pt>
                <c:pt idx="1380">
                  <c:v>552</c:v>
                </c:pt>
                <c:pt idx="1381">
                  <c:v>552.4</c:v>
                </c:pt>
                <c:pt idx="1382">
                  <c:v>552.79999999999995</c:v>
                </c:pt>
                <c:pt idx="1383">
                  <c:v>553.20000000000005</c:v>
                </c:pt>
                <c:pt idx="1384">
                  <c:v>553.6</c:v>
                </c:pt>
                <c:pt idx="1385">
                  <c:v>554</c:v>
                </c:pt>
                <c:pt idx="1386">
                  <c:v>554.4</c:v>
                </c:pt>
                <c:pt idx="1387">
                  <c:v>554.79999999999995</c:v>
                </c:pt>
                <c:pt idx="1388">
                  <c:v>555.20000000000005</c:v>
                </c:pt>
                <c:pt idx="1389">
                  <c:v>555.6</c:v>
                </c:pt>
                <c:pt idx="1390">
                  <c:v>556</c:v>
                </c:pt>
                <c:pt idx="1391">
                  <c:v>556.4</c:v>
                </c:pt>
                <c:pt idx="1392">
                  <c:v>556.79999999999995</c:v>
                </c:pt>
                <c:pt idx="1393">
                  <c:v>557.20000000000005</c:v>
                </c:pt>
                <c:pt idx="1394">
                  <c:v>557.6</c:v>
                </c:pt>
                <c:pt idx="1395">
                  <c:v>558</c:v>
                </c:pt>
                <c:pt idx="1396">
                  <c:v>558.4</c:v>
                </c:pt>
                <c:pt idx="1397">
                  <c:v>558.79999999999995</c:v>
                </c:pt>
                <c:pt idx="1398">
                  <c:v>559.20000000000005</c:v>
                </c:pt>
                <c:pt idx="1399">
                  <c:v>559.6</c:v>
                </c:pt>
                <c:pt idx="1400">
                  <c:v>560</c:v>
                </c:pt>
                <c:pt idx="1401">
                  <c:v>560.4</c:v>
                </c:pt>
                <c:pt idx="1402">
                  <c:v>560.79999999999995</c:v>
                </c:pt>
                <c:pt idx="1403">
                  <c:v>561.20000000000005</c:v>
                </c:pt>
                <c:pt idx="1404">
                  <c:v>561.6</c:v>
                </c:pt>
                <c:pt idx="1405">
                  <c:v>562</c:v>
                </c:pt>
                <c:pt idx="1406">
                  <c:v>562.4</c:v>
                </c:pt>
                <c:pt idx="1407">
                  <c:v>562.79999999999995</c:v>
                </c:pt>
                <c:pt idx="1408">
                  <c:v>563.20000000000005</c:v>
                </c:pt>
                <c:pt idx="1409">
                  <c:v>563.6</c:v>
                </c:pt>
                <c:pt idx="1410">
                  <c:v>564</c:v>
                </c:pt>
                <c:pt idx="1411">
                  <c:v>564.4</c:v>
                </c:pt>
                <c:pt idx="1412">
                  <c:v>564.79999999999995</c:v>
                </c:pt>
                <c:pt idx="1413">
                  <c:v>565.20000000000005</c:v>
                </c:pt>
                <c:pt idx="1414">
                  <c:v>565.6</c:v>
                </c:pt>
                <c:pt idx="1415">
                  <c:v>566</c:v>
                </c:pt>
                <c:pt idx="1416">
                  <c:v>566.4</c:v>
                </c:pt>
                <c:pt idx="1417">
                  <c:v>566.79999999999995</c:v>
                </c:pt>
                <c:pt idx="1418">
                  <c:v>567.20000000000005</c:v>
                </c:pt>
                <c:pt idx="1419">
                  <c:v>567.6</c:v>
                </c:pt>
                <c:pt idx="1420">
                  <c:v>568</c:v>
                </c:pt>
                <c:pt idx="1421">
                  <c:v>568.4</c:v>
                </c:pt>
                <c:pt idx="1422">
                  <c:v>568.79999999999995</c:v>
                </c:pt>
                <c:pt idx="1423">
                  <c:v>569.20000000000005</c:v>
                </c:pt>
                <c:pt idx="1424">
                  <c:v>569.6</c:v>
                </c:pt>
                <c:pt idx="1425">
                  <c:v>570</c:v>
                </c:pt>
                <c:pt idx="1426">
                  <c:v>570.4</c:v>
                </c:pt>
                <c:pt idx="1427">
                  <c:v>570.79999999999995</c:v>
                </c:pt>
                <c:pt idx="1428">
                  <c:v>571.20000000000005</c:v>
                </c:pt>
                <c:pt idx="1429">
                  <c:v>571.6</c:v>
                </c:pt>
                <c:pt idx="1430">
                  <c:v>572</c:v>
                </c:pt>
                <c:pt idx="1431">
                  <c:v>572.4</c:v>
                </c:pt>
                <c:pt idx="1432">
                  <c:v>572.79999999999995</c:v>
                </c:pt>
                <c:pt idx="1433">
                  <c:v>573.20000000000005</c:v>
                </c:pt>
                <c:pt idx="1434">
                  <c:v>573.6</c:v>
                </c:pt>
                <c:pt idx="1435">
                  <c:v>574</c:v>
                </c:pt>
                <c:pt idx="1436">
                  <c:v>574.4</c:v>
                </c:pt>
                <c:pt idx="1437">
                  <c:v>574.79999999999995</c:v>
                </c:pt>
                <c:pt idx="1438">
                  <c:v>575.20000000000005</c:v>
                </c:pt>
                <c:pt idx="1439">
                  <c:v>575.6</c:v>
                </c:pt>
                <c:pt idx="1440">
                  <c:v>576</c:v>
                </c:pt>
                <c:pt idx="1441">
                  <c:v>576.4</c:v>
                </c:pt>
                <c:pt idx="1442">
                  <c:v>576.79999999999995</c:v>
                </c:pt>
                <c:pt idx="1443">
                  <c:v>577.20000000000005</c:v>
                </c:pt>
                <c:pt idx="1444">
                  <c:v>577.6</c:v>
                </c:pt>
                <c:pt idx="1445">
                  <c:v>578</c:v>
                </c:pt>
                <c:pt idx="1446">
                  <c:v>578.4</c:v>
                </c:pt>
                <c:pt idx="1447">
                  <c:v>578.79999999999995</c:v>
                </c:pt>
                <c:pt idx="1448">
                  <c:v>579.20000000000005</c:v>
                </c:pt>
                <c:pt idx="1449">
                  <c:v>579.6</c:v>
                </c:pt>
                <c:pt idx="1450">
                  <c:v>580</c:v>
                </c:pt>
                <c:pt idx="1451">
                  <c:v>580.4</c:v>
                </c:pt>
                <c:pt idx="1452">
                  <c:v>580.79999999999995</c:v>
                </c:pt>
                <c:pt idx="1453">
                  <c:v>581.20000000000005</c:v>
                </c:pt>
                <c:pt idx="1454">
                  <c:v>581.6</c:v>
                </c:pt>
                <c:pt idx="1455">
                  <c:v>582</c:v>
                </c:pt>
                <c:pt idx="1456">
                  <c:v>582.4</c:v>
                </c:pt>
                <c:pt idx="1457">
                  <c:v>582.79999999999995</c:v>
                </c:pt>
                <c:pt idx="1458">
                  <c:v>583.20000000000005</c:v>
                </c:pt>
                <c:pt idx="1459">
                  <c:v>583.6</c:v>
                </c:pt>
                <c:pt idx="1460">
                  <c:v>584</c:v>
                </c:pt>
                <c:pt idx="1461">
                  <c:v>584.4</c:v>
                </c:pt>
                <c:pt idx="1462">
                  <c:v>584.79999999999995</c:v>
                </c:pt>
                <c:pt idx="1463">
                  <c:v>585.20000000000005</c:v>
                </c:pt>
                <c:pt idx="1464">
                  <c:v>585.6</c:v>
                </c:pt>
                <c:pt idx="1465">
                  <c:v>586</c:v>
                </c:pt>
                <c:pt idx="1466">
                  <c:v>586.4</c:v>
                </c:pt>
                <c:pt idx="1467">
                  <c:v>586.79999999999995</c:v>
                </c:pt>
                <c:pt idx="1468">
                  <c:v>587.20000000000005</c:v>
                </c:pt>
                <c:pt idx="1469">
                  <c:v>587.6</c:v>
                </c:pt>
                <c:pt idx="1470">
                  <c:v>588</c:v>
                </c:pt>
                <c:pt idx="1471">
                  <c:v>588.4</c:v>
                </c:pt>
                <c:pt idx="1472">
                  <c:v>588.79999999999995</c:v>
                </c:pt>
                <c:pt idx="1473">
                  <c:v>589.20000000000005</c:v>
                </c:pt>
                <c:pt idx="1474">
                  <c:v>589.6</c:v>
                </c:pt>
                <c:pt idx="1475">
                  <c:v>590</c:v>
                </c:pt>
                <c:pt idx="1476">
                  <c:v>590.4</c:v>
                </c:pt>
                <c:pt idx="1477">
                  <c:v>590.79999999999995</c:v>
                </c:pt>
                <c:pt idx="1478">
                  <c:v>591.20000000000005</c:v>
                </c:pt>
                <c:pt idx="1479">
                  <c:v>591.6</c:v>
                </c:pt>
                <c:pt idx="1480">
                  <c:v>592</c:v>
                </c:pt>
                <c:pt idx="1481">
                  <c:v>592.4</c:v>
                </c:pt>
                <c:pt idx="1482">
                  <c:v>592.79999999999995</c:v>
                </c:pt>
                <c:pt idx="1483">
                  <c:v>593.20000000000005</c:v>
                </c:pt>
                <c:pt idx="1484">
                  <c:v>593.6</c:v>
                </c:pt>
                <c:pt idx="1485">
                  <c:v>594</c:v>
                </c:pt>
                <c:pt idx="1486">
                  <c:v>594.4</c:v>
                </c:pt>
                <c:pt idx="1487">
                  <c:v>594.79999999999995</c:v>
                </c:pt>
                <c:pt idx="1488">
                  <c:v>595.20000000000005</c:v>
                </c:pt>
                <c:pt idx="1489">
                  <c:v>595.6</c:v>
                </c:pt>
                <c:pt idx="1490">
                  <c:v>596</c:v>
                </c:pt>
                <c:pt idx="1491">
                  <c:v>596.4</c:v>
                </c:pt>
                <c:pt idx="1492">
                  <c:v>596.79999999999995</c:v>
                </c:pt>
                <c:pt idx="1493">
                  <c:v>597.20000000000005</c:v>
                </c:pt>
                <c:pt idx="1494">
                  <c:v>597.6</c:v>
                </c:pt>
                <c:pt idx="1495">
                  <c:v>598</c:v>
                </c:pt>
                <c:pt idx="1496">
                  <c:v>598.4</c:v>
                </c:pt>
                <c:pt idx="1497">
                  <c:v>598.79999999999995</c:v>
                </c:pt>
                <c:pt idx="1498">
                  <c:v>599.20000000000005</c:v>
                </c:pt>
                <c:pt idx="1499">
                  <c:v>599.6</c:v>
                </c:pt>
                <c:pt idx="1500">
                  <c:v>600</c:v>
                </c:pt>
                <c:pt idx="1501">
                  <c:v>600.4</c:v>
                </c:pt>
                <c:pt idx="1502">
                  <c:v>600.79999999999995</c:v>
                </c:pt>
                <c:pt idx="1503">
                  <c:v>601.20000000000005</c:v>
                </c:pt>
                <c:pt idx="1504">
                  <c:v>601.6</c:v>
                </c:pt>
                <c:pt idx="1505">
                  <c:v>602</c:v>
                </c:pt>
                <c:pt idx="1506">
                  <c:v>602.4</c:v>
                </c:pt>
                <c:pt idx="1507">
                  <c:v>602.79999999999995</c:v>
                </c:pt>
                <c:pt idx="1508">
                  <c:v>603.20000000000005</c:v>
                </c:pt>
                <c:pt idx="1509">
                  <c:v>603.6</c:v>
                </c:pt>
                <c:pt idx="1510">
                  <c:v>604</c:v>
                </c:pt>
                <c:pt idx="1511">
                  <c:v>604.4</c:v>
                </c:pt>
                <c:pt idx="1512">
                  <c:v>604.79999999999995</c:v>
                </c:pt>
                <c:pt idx="1513">
                  <c:v>605.20000000000005</c:v>
                </c:pt>
                <c:pt idx="1514">
                  <c:v>605.6</c:v>
                </c:pt>
                <c:pt idx="1515">
                  <c:v>606</c:v>
                </c:pt>
                <c:pt idx="1516">
                  <c:v>606.4</c:v>
                </c:pt>
                <c:pt idx="1517">
                  <c:v>606.79999999999995</c:v>
                </c:pt>
                <c:pt idx="1518">
                  <c:v>607.20000000000005</c:v>
                </c:pt>
                <c:pt idx="1519">
                  <c:v>607.6</c:v>
                </c:pt>
                <c:pt idx="1520">
                  <c:v>608</c:v>
                </c:pt>
                <c:pt idx="1521">
                  <c:v>608.4</c:v>
                </c:pt>
                <c:pt idx="1522">
                  <c:v>608.79999999999995</c:v>
                </c:pt>
                <c:pt idx="1523">
                  <c:v>609.20000000000005</c:v>
                </c:pt>
                <c:pt idx="1524">
                  <c:v>609.6</c:v>
                </c:pt>
                <c:pt idx="1525">
                  <c:v>610</c:v>
                </c:pt>
                <c:pt idx="1526">
                  <c:v>610.4</c:v>
                </c:pt>
                <c:pt idx="1527">
                  <c:v>610.79999999999995</c:v>
                </c:pt>
                <c:pt idx="1528">
                  <c:v>611.20000000000005</c:v>
                </c:pt>
                <c:pt idx="1529">
                  <c:v>611.6</c:v>
                </c:pt>
                <c:pt idx="1530">
                  <c:v>612</c:v>
                </c:pt>
                <c:pt idx="1531">
                  <c:v>612.4</c:v>
                </c:pt>
                <c:pt idx="1532">
                  <c:v>612.79999999999995</c:v>
                </c:pt>
                <c:pt idx="1533">
                  <c:v>613.20000000000005</c:v>
                </c:pt>
                <c:pt idx="1534">
                  <c:v>613.6</c:v>
                </c:pt>
                <c:pt idx="1535">
                  <c:v>614</c:v>
                </c:pt>
                <c:pt idx="1536">
                  <c:v>614.4</c:v>
                </c:pt>
                <c:pt idx="1537">
                  <c:v>614.79999999999995</c:v>
                </c:pt>
                <c:pt idx="1538">
                  <c:v>615.20000000000005</c:v>
                </c:pt>
                <c:pt idx="1539">
                  <c:v>615.6</c:v>
                </c:pt>
                <c:pt idx="1540">
                  <c:v>616</c:v>
                </c:pt>
                <c:pt idx="1541">
                  <c:v>616.4</c:v>
                </c:pt>
                <c:pt idx="1542">
                  <c:v>616.79999999999995</c:v>
                </c:pt>
                <c:pt idx="1543">
                  <c:v>617.20000000000005</c:v>
                </c:pt>
                <c:pt idx="1544">
                  <c:v>617.6</c:v>
                </c:pt>
                <c:pt idx="1545">
                  <c:v>618</c:v>
                </c:pt>
                <c:pt idx="1546">
                  <c:v>618.4</c:v>
                </c:pt>
                <c:pt idx="1547">
                  <c:v>618.79999999999995</c:v>
                </c:pt>
                <c:pt idx="1548">
                  <c:v>619.20000000000005</c:v>
                </c:pt>
                <c:pt idx="1549">
                  <c:v>619.6</c:v>
                </c:pt>
                <c:pt idx="1550">
                  <c:v>620</c:v>
                </c:pt>
                <c:pt idx="1551">
                  <c:v>620.4</c:v>
                </c:pt>
                <c:pt idx="1552">
                  <c:v>620.79999999999995</c:v>
                </c:pt>
                <c:pt idx="1553">
                  <c:v>621.20000000000005</c:v>
                </c:pt>
                <c:pt idx="1554">
                  <c:v>621.6</c:v>
                </c:pt>
                <c:pt idx="1555">
                  <c:v>622</c:v>
                </c:pt>
                <c:pt idx="1556">
                  <c:v>622.4</c:v>
                </c:pt>
                <c:pt idx="1557">
                  <c:v>622.79999999999995</c:v>
                </c:pt>
                <c:pt idx="1558">
                  <c:v>623.20000000000005</c:v>
                </c:pt>
                <c:pt idx="1559">
                  <c:v>623.6</c:v>
                </c:pt>
                <c:pt idx="1560">
                  <c:v>624</c:v>
                </c:pt>
                <c:pt idx="1561">
                  <c:v>624.4</c:v>
                </c:pt>
                <c:pt idx="1562">
                  <c:v>624.79999999999995</c:v>
                </c:pt>
                <c:pt idx="1563">
                  <c:v>625.20000000000005</c:v>
                </c:pt>
                <c:pt idx="1564">
                  <c:v>625.6</c:v>
                </c:pt>
                <c:pt idx="1565">
                  <c:v>626</c:v>
                </c:pt>
                <c:pt idx="1566">
                  <c:v>626.4</c:v>
                </c:pt>
                <c:pt idx="1567">
                  <c:v>626.79999999999995</c:v>
                </c:pt>
                <c:pt idx="1568">
                  <c:v>627.20000000000005</c:v>
                </c:pt>
                <c:pt idx="1569">
                  <c:v>627.6</c:v>
                </c:pt>
                <c:pt idx="1570">
                  <c:v>628</c:v>
                </c:pt>
                <c:pt idx="1571">
                  <c:v>628.4</c:v>
                </c:pt>
                <c:pt idx="1572">
                  <c:v>628.79999999999995</c:v>
                </c:pt>
                <c:pt idx="1573">
                  <c:v>629.20000000000005</c:v>
                </c:pt>
                <c:pt idx="1574">
                  <c:v>629.6</c:v>
                </c:pt>
                <c:pt idx="1575">
                  <c:v>630</c:v>
                </c:pt>
                <c:pt idx="1576">
                  <c:v>630.4</c:v>
                </c:pt>
                <c:pt idx="1577">
                  <c:v>630.79999999999995</c:v>
                </c:pt>
                <c:pt idx="1578">
                  <c:v>631.20000000000005</c:v>
                </c:pt>
                <c:pt idx="1579">
                  <c:v>631.6</c:v>
                </c:pt>
                <c:pt idx="1580">
                  <c:v>632</c:v>
                </c:pt>
                <c:pt idx="1581">
                  <c:v>632.4</c:v>
                </c:pt>
                <c:pt idx="1582">
                  <c:v>632.79999999999995</c:v>
                </c:pt>
                <c:pt idx="1583">
                  <c:v>633.20000000000005</c:v>
                </c:pt>
                <c:pt idx="1584">
                  <c:v>633.6</c:v>
                </c:pt>
                <c:pt idx="1585">
                  <c:v>634</c:v>
                </c:pt>
                <c:pt idx="1586">
                  <c:v>634.4</c:v>
                </c:pt>
                <c:pt idx="1587">
                  <c:v>634.79999999999995</c:v>
                </c:pt>
                <c:pt idx="1588">
                  <c:v>635.20000000000005</c:v>
                </c:pt>
                <c:pt idx="1589">
                  <c:v>635.6</c:v>
                </c:pt>
                <c:pt idx="1590">
                  <c:v>636</c:v>
                </c:pt>
                <c:pt idx="1591">
                  <c:v>636.4</c:v>
                </c:pt>
                <c:pt idx="1592">
                  <c:v>636.79999999999995</c:v>
                </c:pt>
                <c:pt idx="1593">
                  <c:v>637.20000000000005</c:v>
                </c:pt>
                <c:pt idx="1594">
                  <c:v>637.6</c:v>
                </c:pt>
                <c:pt idx="1595">
                  <c:v>638</c:v>
                </c:pt>
                <c:pt idx="1596">
                  <c:v>638.4</c:v>
                </c:pt>
                <c:pt idx="1597">
                  <c:v>638.79999999999995</c:v>
                </c:pt>
                <c:pt idx="1598">
                  <c:v>639.20000000000005</c:v>
                </c:pt>
                <c:pt idx="1599">
                  <c:v>639.6</c:v>
                </c:pt>
                <c:pt idx="1600">
                  <c:v>640</c:v>
                </c:pt>
                <c:pt idx="1601">
                  <c:v>640.4</c:v>
                </c:pt>
                <c:pt idx="1602">
                  <c:v>640.79999999999995</c:v>
                </c:pt>
                <c:pt idx="1603">
                  <c:v>641.20000000000005</c:v>
                </c:pt>
                <c:pt idx="1604">
                  <c:v>641.6</c:v>
                </c:pt>
                <c:pt idx="1605">
                  <c:v>642</c:v>
                </c:pt>
                <c:pt idx="1606">
                  <c:v>642.4</c:v>
                </c:pt>
                <c:pt idx="1607">
                  <c:v>642.79999999999995</c:v>
                </c:pt>
                <c:pt idx="1608">
                  <c:v>643.20000000000005</c:v>
                </c:pt>
                <c:pt idx="1609">
                  <c:v>643.6</c:v>
                </c:pt>
                <c:pt idx="1610">
                  <c:v>644</c:v>
                </c:pt>
                <c:pt idx="1611">
                  <c:v>644.4</c:v>
                </c:pt>
                <c:pt idx="1612">
                  <c:v>644.79999999999995</c:v>
                </c:pt>
                <c:pt idx="1613">
                  <c:v>645.20000000000005</c:v>
                </c:pt>
                <c:pt idx="1614">
                  <c:v>645.6</c:v>
                </c:pt>
                <c:pt idx="1615">
                  <c:v>646</c:v>
                </c:pt>
                <c:pt idx="1616">
                  <c:v>646.4</c:v>
                </c:pt>
                <c:pt idx="1617">
                  <c:v>646.79999999999995</c:v>
                </c:pt>
                <c:pt idx="1618">
                  <c:v>647.20000000000005</c:v>
                </c:pt>
                <c:pt idx="1619">
                  <c:v>647.6</c:v>
                </c:pt>
                <c:pt idx="1620">
                  <c:v>648</c:v>
                </c:pt>
                <c:pt idx="1621">
                  <c:v>648.4</c:v>
                </c:pt>
                <c:pt idx="1622">
                  <c:v>648.79999999999995</c:v>
                </c:pt>
                <c:pt idx="1623">
                  <c:v>649.20000000000005</c:v>
                </c:pt>
                <c:pt idx="1624">
                  <c:v>649.6</c:v>
                </c:pt>
                <c:pt idx="1625">
                  <c:v>650</c:v>
                </c:pt>
                <c:pt idx="1626">
                  <c:v>650.4</c:v>
                </c:pt>
                <c:pt idx="1627">
                  <c:v>650.79999999999995</c:v>
                </c:pt>
                <c:pt idx="1628">
                  <c:v>651.20000000000005</c:v>
                </c:pt>
                <c:pt idx="1629">
                  <c:v>651.6</c:v>
                </c:pt>
                <c:pt idx="1630">
                  <c:v>652</c:v>
                </c:pt>
                <c:pt idx="1631">
                  <c:v>652.4</c:v>
                </c:pt>
                <c:pt idx="1632">
                  <c:v>652.79999999999995</c:v>
                </c:pt>
                <c:pt idx="1633">
                  <c:v>653.20000000000005</c:v>
                </c:pt>
                <c:pt idx="1634">
                  <c:v>653.6</c:v>
                </c:pt>
                <c:pt idx="1635">
                  <c:v>654</c:v>
                </c:pt>
                <c:pt idx="1636">
                  <c:v>654.4</c:v>
                </c:pt>
                <c:pt idx="1637">
                  <c:v>654.79999999999995</c:v>
                </c:pt>
                <c:pt idx="1638">
                  <c:v>655.20000000000005</c:v>
                </c:pt>
                <c:pt idx="1639">
                  <c:v>655.6</c:v>
                </c:pt>
                <c:pt idx="1640">
                  <c:v>656</c:v>
                </c:pt>
                <c:pt idx="1641">
                  <c:v>656.4</c:v>
                </c:pt>
                <c:pt idx="1642">
                  <c:v>656.8</c:v>
                </c:pt>
                <c:pt idx="1643">
                  <c:v>657.2</c:v>
                </c:pt>
                <c:pt idx="1644">
                  <c:v>657.6</c:v>
                </c:pt>
                <c:pt idx="1645">
                  <c:v>658</c:v>
                </c:pt>
                <c:pt idx="1646">
                  <c:v>658.4</c:v>
                </c:pt>
                <c:pt idx="1647">
                  <c:v>658.8</c:v>
                </c:pt>
                <c:pt idx="1648">
                  <c:v>659.2</c:v>
                </c:pt>
                <c:pt idx="1649">
                  <c:v>659.6</c:v>
                </c:pt>
                <c:pt idx="1650">
                  <c:v>660</c:v>
                </c:pt>
                <c:pt idx="1651">
                  <c:v>660.4</c:v>
                </c:pt>
                <c:pt idx="1652">
                  <c:v>660.8</c:v>
                </c:pt>
                <c:pt idx="1653">
                  <c:v>661.2</c:v>
                </c:pt>
                <c:pt idx="1654">
                  <c:v>661.6</c:v>
                </c:pt>
                <c:pt idx="1655">
                  <c:v>662</c:v>
                </c:pt>
                <c:pt idx="1656">
                  <c:v>662.4</c:v>
                </c:pt>
                <c:pt idx="1657">
                  <c:v>662.8</c:v>
                </c:pt>
                <c:pt idx="1658">
                  <c:v>663.2</c:v>
                </c:pt>
                <c:pt idx="1659">
                  <c:v>663.6</c:v>
                </c:pt>
                <c:pt idx="1660">
                  <c:v>664</c:v>
                </c:pt>
                <c:pt idx="1661">
                  <c:v>664.4</c:v>
                </c:pt>
                <c:pt idx="1662">
                  <c:v>664.8</c:v>
                </c:pt>
                <c:pt idx="1663">
                  <c:v>665.2</c:v>
                </c:pt>
                <c:pt idx="1664">
                  <c:v>665.6</c:v>
                </c:pt>
                <c:pt idx="1665">
                  <c:v>666</c:v>
                </c:pt>
                <c:pt idx="1666">
                  <c:v>666.4</c:v>
                </c:pt>
                <c:pt idx="1667">
                  <c:v>666.8</c:v>
                </c:pt>
                <c:pt idx="1668">
                  <c:v>667.2</c:v>
                </c:pt>
                <c:pt idx="1669">
                  <c:v>667.6</c:v>
                </c:pt>
                <c:pt idx="1670">
                  <c:v>668</c:v>
                </c:pt>
                <c:pt idx="1671">
                  <c:v>668.4</c:v>
                </c:pt>
                <c:pt idx="1672">
                  <c:v>668.8</c:v>
                </c:pt>
                <c:pt idx="1673">
                  <c:v>669.2</c:v>
                </c:pt>
                <c:pt idx="1674">
                  <c:v>669.6</c:v>
                </c:pt>
                <c:pt idx="1675">
                  <c:v>670</c:v>
                </c:pt>
                <c:pt idx="1676">
                  <c:v>670.4</c:v>
                </c:pt>
                <c:pt idx="1677">
                  <c:v>670.8</c:v>
                </c:pt>
                <c:pt idx="1678">
                  <c:v>671.2</c:v>
                </c:pt>
                <c:pt idx="1679">
                  <c:v>671.6</c:v>
                </c:pt>
                <c:pt idx="1680">
                  <c:v>672</c:v>
                </c:pt>
                <c:pt idx="1681">
                  <c:v>672.4</c:v>
                </c:pt>
                <c:pt idx="1682">
                  <c:v>672.8</c:v>
                </c:pt>
                <c:pt idx="1683">
                  <c:v>673.2</c:v>
                </c:pt>
                <c:pt idx="1684">
                  <c:v>673.6</c:v>
                </c:pt>
                <c:pt idx="1685">
                  <c:v>674</c:v>
                </c:pt>
                <c:pt idx="1686">
                  <c:v>674.4</c:v>
                </c:pt>
                <c:pt idx="1687">
                  <c:v>674.8</c:v>
                </c:pt>
                <c:pt idx="1688">
                  <c:v>675.2</c:v>
                </c:pt>
                <c:pt idx="1689">
                  <c:v>675.6</c:v>
                </c:pt>
                <c:pt idx="1690">
                  <c:v>676</c:v>
                </c:pt>
                <c:pt idx="1691">
                  <c:v>676.4</c:v>
                </c:pt>
                <c:pt idx="1692">
                  <c:v>676.8</c:v>
                </c:pt>
                <c:pt idx="1693">
                  <c:v>677.2</c:v>
                </c:pt>
                <c:pt idx="1694">
                  <c:v>677.6</c:v>
                </c:pt>
                <c:pt idx="1695">
                  <c:v>678</c:v>
                </c:pt>
                <c:pt idx="1696">
                  <c:v>678.4</c:v>
                </c:pt>
                <c:pt idx="1697">
                  <c:v>678.8</c:v>
                </c:pt>
                <c:pt idx="1698">
                  <c:v>679.2</c:v>
                </c:pt>
                <c:pt idx="1699">
                  <c:v>679.6</c:v>
                </c:pt>
                <c:pt idx="1700">
                  <c:v>680</c:v>
                </c:pt>
                <c:pt idx="1701">
                  <c:v>680.4</c:v>
                </c:pt>
                <c:pt idx="1702">
                  <c:v>680.8</c:v>
                </c:pt>
                <c:pt idx="1703">
                  <c:v>681.2</c:v>
                </c:pt>
                <c:pt idx="1704">
                  <c:v>681.6</c:v>
                </c:pt>
                <c:pt idx="1705">
                  <c:v>682</c:v>
                </c:pt>
                <c:pt idx="1706">
                  <c:v>682.4</c:v>
                </c:pt>
                <c:pt idx="1707">
                  <c:v>682.8</c:v>
                </c:pt>
                <c:pt idx="1708">
                  <c:v>683.2</c:v>
                </c:pt>
                <c:pt idx="1709">
                  <c:v>683.6</c:v>
                </c:pt>
                <c:pt idx="1710">
                  <c:v>684</c:v>
                </c:pt>
                <c:pt idx="1711">
                  <c:v>684.4</c:v>
                </c:pt>
                <c:pt idx="1712">
                  <c:v>684.8</c:v>
                </c:pt>
                <c:pt idx="1713">
                  <c:v>685.2</c:v>
                </c:pt>
                <c:pt idx="1714">
                  <c:v>685.6</c:v>
                </c:pt>
                <c:pt idx="1715">
                  <c:v>686</c:v>
                </c:pt>
                <c:pt idx="1716">
                  <c:v>686.4</c:v>
                </c:pt>
                <c:pt idx="1717">
                  <c:v>686.8</c:v>
                </c:pt>
                <c:pt idx="1718">
                  <c:v>687.2</c:v>
                </c:pt>
                <c:pt idx="1719">
                  <c:v>687.6</c:v>
                </c:pt>
                <c:pt idx="1720">
                  <c:v>688</c:v>
                </c:pt>
                <c:pt idx="1721">
                  <c:v>688.4</c:v>
                </c:pt>
                <c:pt idx="1722">
                  <c:v>688.8</c:v>
                </c:pt>
                <c:pt idx="1723">
                  <c:v>689.2</c:v>
                </c:pt>
                <c:pt idx="1724">
                  <c:v>689.6</c:v>
                </c:pt>
                <c:pt idx="1725">
                  <c:v>690</c:v>
                </c:pt>
                <c:pt idx="1726">
                  <c:v>690.4</c:v>
                </c:pt>
                <c:pt idx="1727">
                  <c:v>690.8</c:v>
                </c:pt>
                <c:pt idx="1728">
                  <c:v>691.2</c:v>
                </c:pt>
                <c:pt idx="1729">
                  <c:v>691.6</c:v>
                </c:pt>
                <c:pt idx="1730">
                  <c:v>692</c:v>
                </c:pt>
                <c:pt idx="1731">
                  <c:v>692.4</c:v>
                </c:pt>
                <c:pt idx="1732">
                  <c:v>692.8</c:v>
                </c:pt>
                <c:pt idx="1733">
                  <c:v>693.2</c:v>
                </c:pt>
                <c:pt idx="1734">
                  <c:v>693.6</c:v>
                </c:pt>
                <c:pt idx="1735">
                  <c:v>694</c:v>
                </c:pt>
                <c:pt idx="1736">
                  <c:v>694.4</c:v>
                </c:pt>
                <c:pt idx="1737">
                  <c:v>694.8</c:v>
                </c:pt>
                <c:pt idx="1738">
                  <c:v>695.2</c:v>
                </c:pt>
                <c:pt idx="1739">
                  <c:v>695.6</c:v>
                </c:pt>
                <c:pt idx="1740">
                  <c:v>696</c:v>
                </c:pt>
                <c:pt idx="1741">
                  <c:v>696.4</c:v>
                </c:pt>
                <c:pt idx="1742">
                  <c:v>696.8</c:v>
                </c:pt>
                <c:pt idx="1743">
                  <c:v>697.2</c:v>
                </c:pt>
                <c:pt idx="1744">
                  <c:v>697.6</c:v>
                </c:pt>
                <c:pt idx="1745">
                  <c:v>698</c:v>
                </c:pt>
                <c:pt idx="1746">
                  <c:v>698.4</c:v>
                </c:pt>
                <c:pt idx="1747">
                  <c:v>698.8</c:v>
                </c:pt>
                <c:pt idx="1748">
                  <c:v>699.2</c:v>
                </c:pt>
                <c:pt idx="1749">
                  <c:v>699.6</c:v>
                </c:pt>
                <c:pt idx="1750">
                  <c:v>700</c:v>
                </c:pt>
                <c:pt idx="1751">
                  <c:v>700.4</c:v>
                </c:pt>
                <c:pt idx="1752">
                  <c:v>700.8</c:v>
                </c:pt>
                <c:pt idx="1753">
                  <c:v>701.2</c:v>
                </c:pt>
                <c:pt idx="1754">
                  <c:v>701.6</c:v>
                </c:pt>
                <c:pt idx="1755">
                  <c:v>702</c:v>
                </c:pt>
                <c:pt idx="1756">
                  <c:v>702.4</c:v>
                </c:pt>
                <c:pt idx="1757">
                  <c:v>702.8</c:v>
                </c:pt>
                <c:pt idx="1758">
                  <c:v>703.2</c:v>
                </c:pt>
                <c:pt idx="1759">
                  <c:v>703.6</c:v>
                </c:pt>
                <c:pt idx="1760">
                  <c:v>704</c:v>
                </c:pt>
                <c:pt idx="1761">
                  <c:v>704.4</c:v>
                </c:pt>
                <c:pt idx="1762">
                  <c:v>704.8</c:v>
                </c:pt>
                <c:pt idx="1763">
                  <c:v>705.2</c:v>
                </c:pt>
                <c:pt idx="1764">
                  <c:v>705.6</c:v>
                </c:pt>
                <c:pt idx="1765">
                  <c:v>706</c:v>
                </c:pt>
                <c:pt idx="1766">
                  <c:v>706.4</c:v>
                </c:pt>
                <c:pt idx="1767">
                  <c:v>706.8</c:v>
                </c:pt>
                <c:pt idx="1768">
                  <c:v>707.2</c:v>
                </c:pt>
                <c:pt idx="1769">
                  <c:v>707.6</c:v>
                </c:pt>
                <c:pt idx="1770">
                  <c:v>708</c:v>
                </c:pt>
                <c:pt idx="1771">
                  <c:v>708.4</c:v>
                </c:pt>
                <c:pt idx="1772">
                  <c:v>708.8</c:v>
                </c:pt>
                <c:pt idx="1773">
                  <c:v>709.2</c:v>
                </c:pt>
                <c:pt idx="1774">
                  <c:v>709.6</c:v>
                </c:pt>
                <c:pt idx="1775">
                  <c:v>710</c:v>
                </c:pt>
                <c:pt idx="1776">
                  <c:v>710.4</c:v>
                </c:pt>
                <c:pt idx="1777">
                  <c:v>710.8</c:v>
                </c:pt>
                <c:pt idx="1778">
                  <c:v>711.2</c:v>
                </c:pt>
                <c:pt idx="1779">
                  <c:v>711.6</c:v>
                </c:pt>
                <c:pt idx="1780">
                  <c:v>712</c:v>
                </c:pt>
                <c:pt idx="1781">
                  <c:v>712.4</c:v>
                </c:pt>
                <c:pt idx="1782">
                  <c:v>712.8</c:v>
                </c:pt>
                <c:pt idx="1783">
                  <c:v>713.2</c:v>
                </c:pt>
                <c:pt idx="1784">
                  <c:v>713.6</c:v>
                </c:pt>
                <c:pt idx="1785">
                  <c:v>714</c:v>
                </c:pt>
                <c:pt idx="1786">
                  <c:v>714.4</c:v>
                </c:pt>
                <c:pt idx="1787">
                  <c:v>714.8</c:v>
                </c:pt>
                <c:pt idx="1788">
                  <c:v>715.2</c:v>
                </c:pt>
                <c:pt idx="1789">
                  <c:v>715.6</c:v>
                </c:pt>
                <c:pt idx="1790">
                  <c:v>716</c:v>
                </c:pt>
                <c:pt idx="1791">
                  <c:v>716.4</c:v>
                </c:pt>
                <c:pt idx="1792">
                  <c:v>716.8</c:v>
                </c:pt>
                <c:pt idx="1793">
                  <c:v>717.2</c:v>
                </c:pt>
                <c:pt idx="1794">
                  <c:v>717.6</c:v>
                </c:pt>
                <c:pt idx="1795">
                  <c:v>718</c:v>
                </c:pt>
                <c:pt idx="1796">
                  <c:v>718.4</c:v>
                </c:pt>
                <c:pt idx="1797">
                  <c:v>718.8</c:v>
                </c:pt>
                <c:pt idx="1798">
                  <c:v>719.2</c:v>
                </c:pt>
                <c:pt idx="1799">
                  <c:v>719.6</c:v>
                </c:pt>
                <c:pt idx="1800">
                  <c:v>720</c:v>
                </c:pt>
                <c:pt idx="1801">
                  <c:v>720.4</c:v>
                </c:pt>
                <c:pt idx="1802">
                  <c:v>720.8</c:v>
                </c:pt>
                <c:pt idx="1803">
                  <c:v>721.2</c:v>
                </c:pt>
                <c:pt idx="1804">
                  <c:v>721.6</c:v>
                </c:pt>
                <c:pt idx="1805">
                  <c:v>722</c:v>
                </c:pt>
                <c:pt idx="1806">
                  <c:v>722.4</c:v>
                </c:pt>
                <c:pt idx="1807">
                  <c:v>722.8</c:v>
                </c:pt>
                <c:pt idx="1808">
                  <c:v>723.2</c:v>
                </c:pt>
                <c:pt idx="1809">
                  <c:v>723.6</c:v>
                </c:pt>
                <c:pt idx="1810">
                  <c:v>724</c:v>
                </c:pt>
                <c:pt idx="1811">
                  <c:v>724.4</c:v>
                </c:pt>
                <c:pt idx="1812">
                  <c:v>724.8</c:v>
                </c:pt>
                <c:pt idx="1813">
                  <c:v>725.2</c:v>
                </c:pt>
                <c:pt idx="1814">
                  <c:v>725.6</c:v>
                </c:pt>
                <c:pt idx="1815">
                  <c:v>726</c:v>
                </c:pt>
                <c:pt idx="1816">
                  <c:v>726.4</c:v>
                </c:pt>
                <c:pt idx="1817">
                  <c:v>726.8</c:v>
                </c:pt>
                <c:pt idx="1818">
                  <c:v>727.2</c:v>
                </c:pt>
                <c:pt idx="1819">
                  <c:v>727.6</c:v>
                </c:pt>
                <c:pt idx="1820">
                  <c:v>728</c:v>
                </c:pt>
                <c:pt idx="1821">
                  <c:v>728.4</c:v>
                </c:pt>
                <c:pt idx="1822">
                  <c:v>728.8</c:v>
                </c:pt>
                <c:pt idx="1823">
                  <c:v>729.2</c:v>
                </c:pt>
                <c:pt idx="1824">
                  <c:v>729.6</c:v>
                </c:pt>
                <c:pt idx="1825">
                  <c:v>730</c:v>
                </c:pt>
                <c:pt idx="1826">
                  <c:v>730.4</c:v>
                </c:pt>
                <c:pt idx="1827">
                  <c:v>730.8</c:v>
                </c:pt>
                <c:pt idx="1828">
                  <c:v>731.2</c:v>
                </c:pt>
                <c:pt idx="1829">
                  <c:v>731.6</c:v>
                </c:pt>
                <c:pt idx="1830">
                  <c:v>732</c:v>
                </c:pt>
                <c:pt idx="1831">
                  <c:v>732.4</c:v>
                </c:pt>
                <c:pt idx="1832">
                  <c:v>732.8</c:v>
                </c:pt>
                <c:pt idx="1833">
                  <c:v>733.2</c:v>
                </c:pt>
                <c:pt idx="1834">
                  <c:v>733.6</c:v>
                </c:pt>
                <c:pt idx="1835">
                  <c:v>734</c:v>
                </c:pt>
                <c:pt idx="1836">
                  <c:v>734.4</c:v>
                </c:pt>
                <c:pt idx="1837">
                  <c:v>734.8</c:v>
                </c:pt>
                <c:pt idx="1838">
                  <c:v>735.2</c:v>
                </c:pt>
                <c:pt idx="1839">
                  <c:v>735.6</c:v>
                </c:pt>
                <c:pt idx="1840">
                  <c:v>736</c:v>
                </c:pt>
                <c:pt idx="1841">
                  <c:v>736.4</c:v>
                </c:pt>
                <c:pt idx="1842">
                  <c:v>736.8</c:v>
                </c:pt>
                <c:pt idx="1843">
                  <c:v>737.2</c:v>
                </c:pt>
                <c:pt idx="1844">
                  <c:v>737.6</c:v>
                </c:pt>
                <c:pt idx="1845">
                  <c:v>738</c:v>
                </c:pt>
                <c:pt idx="1846">
                  <c:v>738.4</c:v>
                </c:pt>
                <c:pt idx="1847">
                  <c:v>738.8</c:v>
                </c:pt>
                <c:pt idx="1848">
                  <c:v>739.2</c:v>
                </c:pt>
                <c:pt idx="1849">
                  <c:v>739.6</c:v>
                </c:pt>
                <c:pt idx="1850">
                  <c:v>740</c:v>
                </c:pt>
                <c:pt idx="1851">
                  <c:v>740.4</c:v>
                </c:pt>
                <c:pt idx="1852">
                  <c:v>740.8</c:v>
                </c:pt>
                <c:pt idx="1853">
                  <c:v>741.2</c:v>
                </c:pt>
                <c:pt idx="1854">
                  <c:v>741.6</c:v>
                </c:pt>
                <c:pt idx="1855">
                  <c:v>742</c:v>
                </c:pt>
                <c:pt idx="1856">
                  <c:v>742.4</c:v>
                </c:pt>
                <c:pt idx="1857">
                  <c:v>742.8</c:v>
                </c:pt>
                <c:pt idx="1858">
                  <c:v>743.2</c:v>
                </c:pt>
                <c:pt idx="1859">
                  <c:v>743.6</c:v>
                </c:pt>
                <c:pt idx="1860">
                  <c:v>744</c:v>
                </c:pt>
                <c:pt idx="1861">
                  <c:v>744.4</c:v>
                </c:pt>
                <c:pt idx="1862">
                  <c:v>744.8</c:v>
                </c:pt>
                <c:pt idx="1863">
                  <c:v>745.2</c:v>
                </c:pt>
                <c:pt idx="1864">
                  <c:v>745.6</c:v>
                </c:pt>
                <c:pt idx="1865">
                  <c:v>746</c:v>
                </c:pt>
                <c:pt idx="1866">
                  <c:v>746.4</c:v>
                </c:pt>
                <c:pt idx="1867">
                  <c:v>746.8</c:v>
                </c:pt>
                <c:pt idx="1868">
                  <c:v>747.2</c:v>
                </c:pt>
                <c:pt idx="1869">
                  <c:v>747.6</c:v>
                </c:pt>
                <c:pt idx="1870">
                  <c:v>748</c:v>
                </c:pt>
                <c:pt idx="1871">
                  <c:v>748.4</c:v>
                </c:pt>
                <c:pt idx="1872">
                  <c:v>748.8</c:v>
                </c:pt>
                <c:pt idx="1873">
                  <c:v>749.2</c:v>
                </c:pt>
                <c:pt idx="1874">
                  <c:v>749.6</c:v>
                </c:pt>
                <c:pt idx="1875">
                  <c:v>750</c:v>
                </c:pt>
                <c:pt idx="1876">
                  <c:v>750.4</c:v>
                </c:pt>
                <c:pt idx="1877">
                  <c:v>750.8</c:v>
                </c:pt>
                <c:pt idx="1878">
                  <c:v>751.2</c:v>
                </c:pt>
                <c:pt idx="1879">
                  <c:v>751.6</c:v>
                </c:pt>
                <c:pt idx="1880">
                  <c:v>752</c:v>
                </c:pt>
                <c:pt idx="1881">
                  <c:v>752.4</c:v>
                </c:pt>
                <c:pt idx="1882">
                  <c:v>752.8</c:v>
                </c:pt>
                <c:pt idx="1883">
                  <c:v>753.2</c:v>
                </c:pt>
                <c:pt idx="1884">
                  <c:v>753.6</c:v>
                </c:pt>
                <c:pt idx="1885">
                  <c:v>754</c:v>
                </c:pt>
                <c:pt idx="1886">
                  <c:v>754.4</c:v>
                </c:pt>
                <c:pt idx="1887">
                  <c:v>754.8</c:v>
                </c:pt>
                <c:pt idx="1888">
                  <c:v>755.2</c:v>
                </c:pt>
                <c:pt idx="1889">
                  <c:v>755.6</c:v>
                </c:pt>
                <c:pt idx="1890">
                  <c:v>756</c:v>
                </c:pt>
                <c:pt idx="1891">
                  <c:v>756.4</c:v>
                </c:pt>
                <c:pt idx="1892">
                  <c:v>756.8</c:v>
                </c:pt>
                <c:pt idx="1893">
                  <c:v>757.2</c:v>
                </c:pt>
                <c:pt idx="1894">
                  <c:v>757.6</c:v>
                </c:pt>
                <c:pt idx="1895">
                  <c:v>758</c:v>
                </c:pt>
                <c:pt idx="1896">
                  <c:v>758.4</c:v>
                </c:pt>
                <c:pt idx="1897">
                  <c:v>758.8</c:v>
                </c:pt>
                <c:pt idx="1898">
                  <c:v>759.2</c:v>
                </c:pt>
                <c:pt idx="1899">
                  <c:v>759.6</c:v>
                </c:pt>
                <c:pt idx="1900">
                  <c:v>760</c:v>
                </c:pt>
                <c:pt idx="1901">
                  <c:v>760.4</c:v>
                </c:pt>
                <c:pt idx="1902">
                  <c:v>760.8</c:v>
                </c:pt>
                <c:pt idx="1903">
                  <c:v>761.2</c:v>
                </c:pt>
                <c:pt idx="1904">
                  <c:v>761.6</c:v>
                </c:pt>
                <c:pt idx="1905">
                  <c:v>762</c:v>
                </c:pt>
                <c:pt idx="1906">
                  <c:v>762.4</c:v>
                </c:pt>
                <c:pt idx="1907">
                  <c:v>762.8</c:v>
                </c:pt>
                <c:pt idx="1908">
                  <c:v>763.2</c:v>
                </c:pt>
                <c:pt idx="1909">
                  <c:v>763.6</c:v>
                </c:pt>
                <c:pt idx="1910">
                  <c:v>764</c:v>
                </c:pt>
                <c:pt idx="1911">
                  <c:v>764.4</c:v>
                </c:pt>
                <c:pt idx="1912">
                  <c:v>764.8</c:v>
                </c:pt>
                <c:pt idx="1913">
                  <c:v>765.2</c:v>
                </c:pt>
                <c:pt idx="1914">
                  <c:v>765.6</c:v>
                </c:pt>
                <c:pt idx="1915">
                  <c:v>766</c:v>
                </c:pt>
                <c:pt idx="1916">
                  <c:v>766.4</c:v>
                </c:pt>
                <c:pt idx="1917">
                  <c:v>766.8</c:v>
                </c:pt>
                <c:pt idx="1918">
                  <c:v>767.2</c:v>
                </c:pt>
                <c:pt idx="1919">
                  <c:v>767.6</c:v>
                </c:pt>
                <c:pt idx="1920">
                  <c:v>768</c:v>
                </c:pt>
                <c:pt idx="1921">
                  <c:v>768.4</c:v>
                </c:pt>
                <c:pt idx="1922">
                  <c:v>768.8</c:v>
                </c:pt>
                <c:pt idx="1923">
                  <c:v>769.2</c:v>
                </c:pt>
                <c:pt idx="1924">
                  <c:v>769.6</c:v>
                </c:pt>
                <c:pt idx="1925">
                  <c:v>770</c:v>
                </c:pt>
                <c:pt idx="1926">
                  <c:v>770.4</c:v>
                </c:pt>
                <c:pt idx="1927">
                  <c:v>770.8</c:v>
                </c:pt>
                <c:pt idx="1928">
                  <c:v>771.2</c:v>
                </c:pt>
                <c:pt idx="1929">
                  <c:v>771.6</c:v>
                </c:pt>
                <c:pt idx="1930">
                  <c:v>772</c:v>
                </c:pt>
                <c:pt idx="1931">
                  <c:v>772.4</c:v>
                </c:pt>
                <c:pt idx="1932">
                  <c:v>772.8</c:v>
                </c:pt>
                <c:pt idx="1933">
                  <c:v>773.2</c:v>
                </c:pt>
                <c:pt idx="1934">
                  <c:v>773.6</c:v>
                </c:pt>
                <c:pt idx="1935">
                  <c:v>774</c:v>
                </c:pt>
                <c:pt idx="1936">
                  <c:v>774.4</c:v>
                </c:pt>
                <c:pt idx="1937">
                  <c:v>774.8</c:v>
                </c:pt>
                <c:pt idx="1938">
                  <c:v>775.2</c:v>
                </c:pt>
                <c:pt idx="1939">
                  <c:v>775.6</c:v>
                </c:pt>
                <c:pt idx="1940">
                  <c:v>776</c:v>
                </c:pt>
                <c:pt idx="1941">
                  <c:v>776.4</c:v>
                </c:pt>
                <c:pt idx="1942">
                  <c:v>776.8</c:v>
                </c:pt>
                <c:pt idx="1943">
                  <c:v>777.2</c:v>
                </c:pt>
                <c:pt idx="1944">
                  <c:v>777.6</c:v>
                </c:pt>
                <c:pt idx="1945">
                  <c:v>778</c:v>
                </c:pt>
                <c:pt idx="1946">
                  <c:v>778.4</c:v>
                </c:pt>
                <c:pt idx="1947">
                  <c:v>778.8</c:v>
                </c:pt>
                <c:pt idx="1948">
                  <c:v>779.2</c:v>
                </c:pt>
                <c:pt idx="1949">
                  <c:v>779.6</c:v>
                </c:pt>
                <c:pt idx="1950">
                  <c:v>780</c:v>
                </c:pt>
                <c:pt idx="1951">
                  <c:v>780.4</c:v>
                </c:pt>
                <c:pt idx="1952">
                  <c:v>780.8</c:v>
                </c:pt>
                <c:pt idx="1953">
                  <c:v>781.2</c:v>
                </c:pt>
                <c:pt idx="1954">
                  <c:v>781.6</c:v>
                </c:pt>
                <c:pt idx="1955">
                  <c:v>782</c:v>
                </c:pt>
                <c:pt idx="1956">
                  <c:v>782.4</c:v>
                </c:pt>
                <c:pt idx="1957">
                  <c:v>782.8</c:v>
                </c:pt>
                <c:pt idx="1958">
                  <c:v>783.2</c:v>
                </c:pt>
                <c:pt idx="1959">
                  <c:v>783.6</c:v>
                </c:pt>
                <c:pt idx="1960">
                  <c:v>784</c:v>
                </c:pt>
                <c:pt idx="1961">
                  <c:v>784.4</c:v>
                </c:pt>
                <c:pt idx="1962">
                  <c:v>784.8</c:v>
                </c:pt>
                <c:pt idx="1963">
                  <c:v>785.2</c:v>
                </c:pt>
                <c:pt idx="1964">
                  <c:v>785.6</c:v>
                </c:pt>
                <c:pt idx="1965">
                  <c:v>786</c:v>
                </c:pt>
                <c:pt idx="1966">
                  <c:v>786.4</c:v>
                </c:pt>
                <c:pt idx="1967">
                  <c:v>786.8</c:v>
                </c:pt>
                <c:pt idx="1968">
                  <c:v>787.2</c:v>
                </c:pt>
                <c:pt idx="1969">
                  <c:v>787.6</c:v>
                </c:pt>
                <c:pt idx="1970">
                  <c:v>788</c:v>
                </c:pt>
                <c:pt idx="1971">
                  <c:v>788.4</c:v>
                </c:pt>
                <c:pt idx="1972">
                  <c:v>788.8</c:v>
                </c:pt>
                <c:pt idx="1973">
                  <c:v>789.2</c:v>
                </c:pt>
                <c:pt idx="1974">
                  <c:v>789.6</c:v>
                </c:pt>
                <c:pt idx="1975">
                  <c:v>790</c:v>
                </c:pt>
                <c:pt idx="1976">
                  <c:v>790.4</c:v>
                </c:pt>
                <c:pt idx="1977">
                  <c:v>790.8</c:v>
                </c:pt>
                <c:pt idx="1978">
                  <c:v>791.2</c:v>
                </c:pt>
                <c:pt idx="1979">
                  <c:v>791.6</c:v>
                </c:pt>
                <c:pt idx="1980">
                  <c:v>792</c:v>
                </c:pt>
                <c:pt idx="1981">
                  <c:v>792.4</c:v>
                </c:pt>
                <c:pt idx="1982">
                  <c:v>792.8</c:v>
                </c:pt>
                <c:pt idx="1983">
                  <c:v>793.2</c:v>
                </c:pt>
                <c:pt idx="1984">
                  <c:v>793.6</c:v>
                </c:pt>
                <c:pt idx="1985">
                  <c:v>794</c:v>
                </c:pt>
                <c:pt idx="1986">
                  <c:v>794.4</c:v>
                </c:pt>
                <c:pt idx="1987">
                  <c:v>794.8</c:v>
                </c:pt>
                <c:pt idx="1988">
                  <c:v>795.2</c:v>
                </c:pt>
                <c:pt idx="1989">
                  <c:v>795.6</c:v>
                </c:pt>
                <c:pt idx="1990">
                  <c:v>796</c:v>
                </c:pt>
                <c:pt idx="1991">
                  <c:v>796.4</c:v>
                </c:pt>
                <c:pt idx="1992">
                  <c:v>796.8</c:v>
                </c:pt>
                <c:pt idx="1993">
                  <c:v>797.2</c:v>
                </c:pt>
                <c:pt idx="1994">
                  <c:v>797.6</c:v>
                </c:pt>
                <c:pt idx="1995">
                  <c:v>798</c:v>
                </c:pt>
                <c:pt idx="1996">
                  <c:v>798.4</c:v>
                </c:pt>
                <c:pt idx="1997">
                  <c:v>798.8</c:v>
                </c:pt>
                <c:pt idx="1998">
                  <c:v>799.2</c:v>
                </c:pt>
                <c:pt idx="1999">
                  <c:v>799.6</c:v>
                </c:pt>
                <c:pt idx="2000">
                  <c:v>800</c:v>
                </c:pt>
                <c:pt idx="2001">
                  <c:v>800.4</c:v>
                </c:pt>
                <c:pt idx="2002">
                  <c:v>800.8</c:v>
                </c:pt>
                <c:pt idx="2003">
                  <c:v>801.2</c:v>
                </c:pt>
                <c:pt idx="2004">
                  <c:v>801.6</c:v>
                </c:pt>
                <c:pt idx="2005">
                  <c:v>802</c:v>
                </c:pt>
                <c:pt idx="2006">
                  <c:v>802.4</c:v>
                </c:pt>
                <c:pt idx="2007">
                  <c:v>802.8</c:v>
                </c:pt>
                <c:pt idx="2008">
                  <c:v>803.2</c:v>
                </c:pt>
                <c:pt idx="2009">
                  <c:v>803.6</c:v>
                </c:pt>
                <c:pt idx="2010">
                  <c:v>804</c:v>
                </c:pt>
                <c:pt idx="2011">
                  <c:v>804.4</c:v>
                </c:pt>
                <c:pt idx="2012">
                  <c:v>804.8</c:v>
                </c:pt>
                <c:pt idx="2013">
                  <c:v>805.2</c:v>
                </c:pt>
                <c:pt idx="2014">
                  <c:v>805.6</c:v>
                </c:pt>
                <c:pt idx="2015">
                  <c:v>806</c:v>
                </c:pt>
                <c:pt idx="2016">
                  <c:v>806.4</c:v>
                </c:pt>
                <c:pt idx="2017">
                  <c:v>806.8</c:v>
                </c:pt>
                <c:pt idx="2018">
                  <c:v>807.2</c:v>
                </c:pt>
                <c:pt idx="2019">
                  <c:v>807.6</c:v>
                </c:pt>
                <c:pt idx="2020">
                  <c:v>808</c:v>
                </c:pt>
                <c:pt idx="2021">
                  <c:v>808.4</c:v>
                </c:pt>
                <c:pt idx="2022">
                  <c:v>808.8</c:v>
                </c:pt>
                <c:pt idx="2023">
                  <c:v>809.2</c:v>
                </c:pt>
                <c:pt idx="2024">
                  <c:v>809.6</c:v>
                </c:pt>
                <c:pt idx="2025">
                  <c:v>810</c:v>
                </c:pt>
                <c:pt idx="2026">
                  <c:v>810.4</c:v>
                </c:pt>
                <c:pt idx="2027">
                  <c:v>810.8</c:v>
                </c:pt>
                <c:pt idx="2028">
                  <c:v>811.2</c:v>
                </c:pt>
                <c:pt idx="2029">
                  <c:v>811.6</c:v>
                </c:pt>
                <c:pt idx="2030">
                  <c:v>812</c:v>
                </c:pt>
                <c:pt idx="2031">
                  <c:v>812.4</c:v>
                </c:pt>
                <c:pt idx="2032">
                  <c:v>812.8</c:v>
                </c:pt>
                <c:pt idx="2033">
                  <c:v>813.2</c:v>
                </c:pt>
                <c:pt idx="2034">
                  <c:v>813.6</c:v>
                </c:pt>
                <c:pt idx="2035">
                  <c:v>814</c:v>
                </c:pt>
                <c:pt idx="2036">
                  <c:v>814.4</c:v>
                </c:pt>
                <c:pt idx="2037">
                  <c:v>814.8</c:v>
                </c:pt>
                <c:pt idx="2038">
                  <c:v>815.2</c:v>
                </c:pt>
                <c:pt idx="2039">
                  <c:v>815.6</c:v>
                </c:pt>
                <c:pt idx="2040">
                  <c:v>816</c:v>
                </c:pt>
                <c:pt idx="2041">
                  <c:v>816.4</c:v>
                </c:pt>
                <c:pt idx="2042">
                  <c:v>816.8</c:v>
                </c:pt>
                <c:pt idx="2043">
                  <c:v>817.2</c:v>
                </c:pt>
                <c:pt idx="2044">
                  <c:v>817.6</c:v>
                </c:pt>
                <c:pt idx="2045">
                  <c:v>818</c:v>
                </c:pt>
                <c:pt idx="2046">
                  <c:v>818.4</c:v>
                </c:pt>
                <c:pt idx="2047">
                  <c:v>818.8</c:v>
                </c:pt>
                <c:pt idx="2048">
                  <c:v>819.2</c:v>
                </c:pt>
                <c:pt idx="2049">
                  <c:v>819.6</c:v>
                </c:pt>
                <c:pt idx="2050">
                  <c:v>820</c:v>
                </c:pt>
                <c:pt idx="2051">
                  <c:v>820.4</c:v>
                </c:pt>
                <c:pt idx="2052">
                  <c:v>820.8</c:v>
                </c:pt>
                <c:pt idx="2053">
                  <c:v>821.2</c:v>
                </c:pt>
                <c:pt idx="2054">
                  <c:v>821.6</c:v>
                </c:pt>
                <c:pt idx="2055">
                  <c:v>822</c:v>
                </c:pt>
                <c:pt idx="2056">
                  <c:v>822.4</c:v>
                </c:pt>
                <c:pt idx="2057">
                  <c:v>822.8</c:v>
                </c:pt>
                <c:pt idx="2058">
                  <c:v>823.2</c:v>
                </c:pt>
                <c:pt idx="2059">
                  <c:v>823.6</c:v>
                </c:pt>
                <c:pt idx="2060">
                  <c:v>824</c:v>
                </c:pt>
                <c:pt idx="2061">
                  <c:v>824.4</c:v>
                </c:pt>
                <c:pt idx="2062">
                  <c:v>824.8</c:v>
                </c:pt>
                <c:pt idx="2063">
                  <c:v>825.2</c:v>
                </c:pt>
                <c:pt idx="2064">
                  <c:v>825.6</c:v>
                </c:pt>
                <c:pt idx="2065">
                  <c:v>826</c:v>
                </c:pt>
                <c:pt idx="2066">
                  <c:v>826.4</c:v>
                </c:pt>
                <c:pt idx="2067">
                  <c:v>826.8</c:v>
                </c:pt>
                <c:pt idx="2068">
                  <c:v>827.2</c:v>
                </c:pt>
                <c:pt idx="2069">
                  <c:v>827.6</c:v>
                </c:pt>
                <c:pt idx="2070">
                  <c:v>828</c:v>
                </c:pt>
                <c:pt idx="2071">
                  <c:v>828.4</c:v>
                </c:pt>
                <c:pt idx="2072">
                  <c:v>828.8</c:v>
                </c:pt>
                <c:pt idx="2073">
                  <c:v>829.2</c:v>
                </c:pt>
                <c:pt idx="2074">
                  <c:v>829.6</c:v>
                </c:pt>
                <c:pt idx="2075">
                  <c:v>830</c:v>
                </c:pt>
                <c:pt idx="2076">
                  <c:v>830.4</c:v>
                </c:pt>
                <c:pt idx="2077">
                  <c:v>830.8</c:v>
                </c:pt>
                <c:pt idx="2078">
                  <c:v>831.2</c:v>
                </c:pt>
                <c:pt idx="2079">
                  <c:v>831.6</c:v>
                </c:pt>
                <c:pt idx="2080">
                  <c:v>832</c:v>
                </c:pt>
                <c:pt idx="2081">
                  <c:v>832.4</c:v>
                </c:pt>
                <c:pt idx="2082">
                  <c:v>832.8</c:v>
                </c:pt>
                <c:pt idx="2083">
                  <c:v>833.2</c:v>
                </c:pt>
                <c:pt idx="2084">
                  <c:v>833.6</c:v>
                </c:pt>
                <c:pt idx="2085">
                  <c:v>834</c:v>
                </c:pt>
                <c:pt idx="2086">
                  <c:v>834.4</c:v>
                </c:pt>
                <c:pt idx="2087">
                  <c:v>834.8</c:v>
                </c:pt>
                <c:pt idx="2088">
                  <c:v>835.2</c:v>
                </c:pt>
                <c:pt idx="2089">
                  <c:v>835.6</c:v>
                </c:pt>
                <c:pt idx="2090">
                  <c:v>836</c:v>
                </c:pt>
                <c:pt idx="2091">
                  <c:v>836.4</c:v>
                </c:pt>
                <c:pt idx="2092">
                  <c:v>836.8</c:v>
                </c:pt>
                <c:pt idx="2093">
                  <c:v>837.2</c:v>
                </c:pt>
                <c:pt idx="2094">
                  <c:v>837.6</c:v>
                </c:pt>
                <c:pt idx="2095">
                  <c:v>838</c:v>
                </c:pt>
                <c:pt idx="2096">
                  <c:v>838.4</c:v>
                </c:pt>
                <c:pt idx="2097">
                  <c:v>838.8</c:v>
                </c:pt>
                <c:pt idx="2098">
                  <c:v>839.2</c:v>
                </c:pt>
                <c:pt idx="2099">
                  <c:v>839.6</c:v>
                </c:pt>
                <c:pt idx="2100">
                  <c:v>840</c:v>
                </c:pt>
                <c:pt idx="2101">
                  <c:v>840.4</c:v>
                </c:pt>
                <c:pt idx="2102">
                  <c:v>840.8</c:v>
                </c:pt>
                <c:pt idx="2103">
                  <c:v>841.2</c:v>
                </c:pt>
                <c:pt idx="2104">
                  <c:v>841.6</c:v>
                </c:pt>
                <c:pt idx="2105">
                  <c:v>842</c:v>
                </c:pt>
                <c:pt idx="2106">
                  <c:v>842.4</c:v>
                </c:pt>
                <c:pt idx="2107">
                  <c:v>842.8</c:v>
                </c:pt>
                <c:pt idx="2108">
                  <c:v>843.2</c:v>
                </c:pt>
                <c:pt idx="2109">
                  <c:v>843.6</c:v>
                </c:pt>
                <c:pt idx="2110">
                  <c:v>844</c:v>
                </c:pt>
                <c:pt idx="2111">
                  <c:v>844.4</c:v>
                </c:pt>
                <c:pt idx="2112">
                  <c:v>844.8</c:v>
                </c:pt>
                <c:pt idx="2113">
                  <c:v>845.2</c:v>
                </c:pt>
                <c:pt idx="2114">
                  <c:v>845.6</c:v>
                </c:pt>
                <c:pt idx="2115">
                  <c:v>846</c:v>
                </c:pt>
                <c:pt idx="2116">
                  <c:v>846.4</c:v>
                </c:pt>
                <c:pt idx="2117">
                  <c:v>846.8</c:v>
                </c:pt>
                <c:pt idx="2118">
                  <c:v>847.2</c:v>
                </c:pt>
                <c:pt idx="2119">
                  <c:v>847.6</c:v>
                </c:pt>
                <c:pt idx="2120">
                  <c:v>848</c:v>
                </c:pt>
                <c:pt idx="2121">
                  <c:v>848.4</c:v>
                </c:pt>
                <c:pt idx="2122">
                  <c:v>848.8</c:v>
                </c:pt>
                <c:pt idx="2123">
                  <c:v>849.2</c:v>
                </c:pt>
                <c:pt idx="2124">
                  <c:v>849.6</c:v>
                </c:pt>
                <c:pt idx="2125">
                  <c:v>850</c:v>
                </c:pt>
                <c:pt idx="2126">
                  <c:v>850.4</c:v>
                </c:pt>
                <c:pt idx="2127">
                  <c:v>850.8</c:v>
                </c:pt>
                <c:pt idx="2128">
                  <c:v>851.2</c:v>
                </c:pt>
                <c:pt idx="2129">
                  <c:v>851.6</c:v>
                </c:pt>
                <c:pt idx="2130">
                  <c:v>852</c:v>
                </c:pt>
                <c:pt idx="2131">
                  <c:v>852.4</c:v>
                </c:pt>
                <c:pt idx="2132">
                  <c:v>852.8</c:v>
                </c:pt>
                <c:pt idx="2133">
                  <c:v>853.2</c:v>
                </c:pt>
                <c:pt idx="2134">
                  <c:v>853.6</c:v>
                </c:pt>
                <c:pt idx="2135">
                  <c:v>854</c:v>
                </c:pt>
                <c:pt idx="2136">
                  <c:v>854.4</c:v>
                </c:pt>
                <c:pt idx="2137">
                  <c:v>854.8</c:v>
                </c:pt>
                <c:pt idx="2138">
                  <c:v>855.2</c:v>
                </c:pt>
                <c:pt idx="2139">
                  <c:v>855.6</c:v>
                </c:pt>
                <c:pt idx="2140">
                  <c:v>856</c:v>
                </c:pt>
                <c:pt idx="2141">
                  <c:v>856.4</c:v>
                </c:pt>
                <c:pt idx="2142">
                  <c:v>856.8</c:v>
                </c:pt>
                <c:pt idx="2143">
                  <c:v>857.2</c:v>
                </c:pt>
                <c:pt idx="2144">
                  <c:v>857.6</c:v>
                </c:pt>
                <c:pt idx="2145">
                  <c:v>858</c:v>
                </c:pt>
                <c:pt idx="2146">
                  <c:v>858.4</c:v>
                </c:pt>
                <c:pt idx="2147">
                  <c:v>858.8</c:v>
                </c:pt>
                <c:pt idx="2148">
                  <c:v>859.2</c:v>
                </c:pt>
                <c:pt idx="2149">
                  <c:v>859.6</c:v>
                </c:pt>
                <c:pt idx="2150">
                  <c:v>860</c:v>
                </c:pt>
                <c:pt idx="2151">
                  <c:v>860.4</c:v>
                </c:pt>
                <c:pt idx="2152">
                  <c:v>860.8</c:v>
                </c:pt>
                <c:pt idx="2153">
                  <c:v>861.2</c:v>
                </c:pt>
                <c:pt idx="2154">
                  <c:v>861.6</c:v>
                </c:pt>
                <c:pt idx="2155">
                  <c:v>862</c:v>
                </c:pt>
                <c:pt idx="2156">
                  <c:v>862.4</c:v>
                </c:pt>
                <c:pt idx="2157">
                  <c:v>862.8</c:v>
                </c:pt>
                <c:pt idx="2158">
                  <c:v>863.2</c:v>
                </c:pt>
                <c:pt idx="2159">
                  <c:v>863.6</c:v>
                </c:pt>
                <c:pt idx="2160">
                  <c:v>864</c:v>
                </c:pt>
                <c:pt idx="2161">
                  <c:v>864.4</c:v>
                </c:pt>
                <c:pt idx="2162">
                  <c:v>864.8</c:v>
                </c:pt>
                <c:pt idx="2163">
                  <c:v>865.2</c:v>
                </c:pt>
                <c:pt idx="2164">
                  <c:v>865.6</c:v>
                </c:pt>
                <c:pt idx="2165">
                  <c:v>866</c:v>
                </c:pt>
                <c:pt idx="2166">
                  <c:v>866.4</c:v>
                </c:pt>
                <c:pt idx="2167">
                  <c:v>866.8</c:v>
                </c:pt>
                <c:pt idx="2168">
                  <c:v>867.2</c:v>
                </c:pt>
                <c:pt idx="2169">
                  <c:v>867.6</c:v>
                </c:pt>
                <c:pt idx="2170">
                  <c:v>868</c:v>
                </c:pt>
                <c:pt idx="2171">
                  <c:v>868.4</c:v>
                </c:pt>
                <c:pt idx="2172">
                  <c:v>868.8</c:v>
                </c:pt>
                <c:pt idx="2173">
                  <c:v>869.2</c:v>
                </c:pt>
                <c:pt idx="2174">
                  <c:v>869.6</c:v>
                </c:pt>
                <c:pt idx="2175">
                  <c:v>870</c:v>
                </c:pt>
                <c:pt idx="2176">
                  <c:v>870.4</c:v>
                </c:pt>
                <c:pt idx="2177">
                  <c:v>870.8</c:v>
                </c:pt>
                <c:pt idx="2178">
                  <c:v>871.2</c:v>
                </c:pt>
                <c:pt idx="2179">
                  <c:v>871.6</c:v>
                </c:pt>
                <c:pt idx="2180">
                  <c:v>872</c:v>
                </c:pt>
                <c:pt idx="2181">
                  <c:v>872.4</c:v>
                </c:pt>
                <c:pt idx="2182">
                  <c:v>872.8</c:v>
                </c:pt>
                <c:pt idx="2183">
                  <c:v>873.2</c:v>
                </c:pt>
                <c:pt idx="2184">
                  <c:v>873.6</c:v>
                </c:pt>
                <c:pt idx="2185">
                  <c:v>874</c:v>
                </c:pt>
                <c:pt idx="2186">
                  <c:v>874.4</c:v>
                </c:pt>
                <c:pt idx="2187">
                  <c:v>874.8</c:v>
                </c:pt>
                <c:pt idx="2188">
                  <c:v>875.2</c:v>
                </c:pt>
                <c:pt idx="2189">
                  <c:v>875.6</c:v>
                </c:pt>
                <c:pt idx="2190">
                  <c:v>876</c:v>
                </c:pt>
                <c:pt idx="2191">
                  <c:v>876.4</c:v>
                </c:pt>
                <c:pt idx="2192">
                  <c:v>876.8</c:v>
                </c:pt>
                <c:pt idx="2193">
                  <c:v>877.2</c:v>
                </c:pt>
                <c:pt idx="2194">
                  <c:v>877.6</c:v>
                </c:pt>
                <c:pt idx="2195">
                  <c:v>878</c:v>
                </c:pt>
                <c:pt idx="2196">
                  <c:v>878.4</c:v>
                </c:pt>
                <c:pt idx="2197">
                  <c:v>878.8</c:v>
                </c:pt>
                <c:pt idx="2198">
                  <c:v>879.2</c:v>
                </c:pt>
                <c:pt idx="2199">
                  <c:v>879.6</c:v>
                </c:pt>
                <c:pt idx="2200">
                  <c:v>880</c:v>
                </c:pt>
                <c:pt idx="2201">
                  <c:v>880.4</c:v>
                </c:pt>
                <c:pt idx="2202">
                  <c:v>880.8</c:v>
                </c:pt>
                <c:pt idx="2203">
                  <c:v>881.2</c:v>
                </c:pt>
                <c:pt idx="2204">
                  <c:v>881.6</c:v>
                </c:pt>
                <c:pt idx="2205">
                  <c:v>882</c:v>
                </c:pt>
                <c:pt idx="2206">
                  <c:v>882.4</c:v>
                </c:pt>
                <c:pt idx="2207">
                  <c:v>882.8</c:v>
                </c:pt>
                <c:pt idx="2208">
                  <c:v>883.2</c:v>
                </c:pt>
                <c:pt idx="2209">
                  <c:v>883.6</c:v>
                </c:pt>
                <c:pt idx="2210">
                  <c:v>884</c:v>
                </c:pt>
                <c:pt idx="2211">
                  <c:v>884.4</c:v>
                </c:pt>
                <c:pt idx="2212">
                  <c:v>884.8</c:v>
                </c:pt>
                <c:pt idx="2213">
                  <c:v>885.2</c:v>
                </c:pt>
                <c:pt idx="2214">
                  <c:v>885.6</c:v>
                </c:pt>
                <c:pt idx="2215">
                  <c:v>886</c:v>
                </c:pt>
                <c:pt idx="2216">
                  <c:v>886.4</c:v>
                </c:pt>
                <c:pt idx="2217">
                  <c:v>886.8</c:v>
                </c:pt>
                <c:pt idx="2218">
                  <c:v>887.2</c:v>
                </c:pt>
                <c:pt idx="2219">
                  <c:v>887.6</c:v>
                </c:pt>
                <c:pt idx="2220">
                  <c:v>888</c:v>
                </c:pt>
                <c:pt idx="2221">
                  <c:v>888.4</c:v>
                </c:pt>
                <c:pt idx="2222">
                  <c:v>888.8</c:v>
                </c:pt>
                <c:pt idx="2223">
                  <c:v>889.2</c:v>
                </c:pt>
                <c:pt idx="2224">
                  <c:v>889.6</c:v>
                </c:pt>
                <c:pt idx="2225">
                  <c:v>890</c:v>
                </c:pt>
                <c:pt idx="2226">
                  <c:v>890.4</c:v>
                </c:pt>
                <c:pt idx="2227">
                  <c:v>890.8</c:v>
                </c:pt>
                <c:pt idx="2228">
                  <c:v>891.2</c:v>
                </c:pt>
                <c:pt idx="2229">
                  <c:v>891.6</c:v>
                </c:pt>
                <c:pt idx="2230">
                  <c:v>892</c:v>
                </c:pt>
                <c:pt idx="2231">
                  <c:v>892.4</c:v>
                </c:pt>
                <c:pt idx="2232">
                  <c:v>892.8</c:v>
                </c:pt>
                <c:pt idx="2233">
                  <c:v>893.2</c:v>
                </c:pt>
                <c:pt idx="2234">
                  <c:v>893.6</c:v>
                </c:pt>
                <c:pt idx="2235">
                  <c:v>894</c:v>
                </c:pt>
                <c:pt idx="2236">
                  <c:v>894.4</c:v>
                </c:pt>
                <c:pt idx="2237">
                  <c:v>894.8</c:v>
                </c:pt>
                <c:pt idx="2238">
                  <c:v>895.2</c:v>
                </c:pt>
                <c:pt idx="2239">
                  <c:v>895.6</c:v>
                </c:pt>
                <c:pt idx="2240">
                  <c:v>896</c:v>
                </c:pt>
                <c:pt idx="2241">
                  <c:v>896.4</c:v>
                </c:pt>
                <c:pt idx="2242">
                  <c:v>896.8</c:v>
                </c:pt>
                <c:pt idx="2243">
                  <c:v>897.2</c:v>
                </c:pt>
                <c:pt idx="2244">
                  <c:v>897.6</c:v>
                </c:pt>
                <c:pt idx="2245">
                  <c:v>898</c:v>
                </c:pt>
                <c:pt idx="2246">
                  <c:v>898.4</c:v>
                </c:pt>
                <c:pt idx="2247">
                  <c:v>898.8</c:v>
                </c:pt>
                <c:pt idx="2248">
                  <c:v>899.2</c:v>
                </c:pt>
                <c:pt idx="2249">
                  <c:v>899.6</c:v>
                </c:pt>
                <c:pt idx="2250">
                  <c:v>900</c:v>
                </c:pt>
                <c:pt idx="2251">
                  <c:v>900.4</c:v>
                </c:pt>
                <c:pt idx="2252">
                  <c:v>900.8</c:v>
                </c:pt>
                <c:pt idx="2253">
                  <c:v>901.2</c:v>
                </c:pt>
                <c:pt idx="2254">
                  <c:v>901.6</c:v>
                </c:pt>
                <c:pt idx="2255">
                  <c:v>902</c:v>
                </c:pt>
                <c:pt idx="2256">
                  <c:v>902.4</c:v>
                </c:pt>
                <c:pt idx="2257">
                  <c:v>902.8</c:v>
                </c:pt>
                <c:pt idx="2258">
                  <c:v>903.2</c:v>
                </c:pt>
                <c:pt idx="2259">
                  <c:v>903.6</c:v>
                </c:pt>
                <c:pt idx="2260">
                  <c:v>904</c:v>
                </c:pt>
                <c:pt idx="2261">
                  <c:v>904.4</c:v>
                </c:pt>
                <c:pt idx="2262">
                  <c:v>904.8</c:v>
                </c:pt>
                <c:pt idx="2263">
                  <c:v>905.2</c:v>
                </c:pt>
                <c:pt idx="2264">
                  <c:v>905.6</c:v>
                </c:pt>
                <c:pt idx="2265">
                  <c:v>906</c:v>
                </c:pt>
                <c:pt idx="2266">
                  <c:v>906.4</c:v>
                </c:pt>
                <c:pt idx="2267">
                  <c:v>906.8</c:v>
                </c:pt>
                <c:pt idx="2268">
                  <c:v>907.2</c:v>
                </c:pt>
                <c:pt idx="2269">
                  <c:v>907.6</c:v>
                </c:pt>
                <c:pt idx="2270">
                  <c:v>908</c:v>
                </c:pt>
                <c:pt idx="2271">
                  <c:v>908.4</c:v>
                </c:pt>
                <c:pt idx="2272">
                  <c:v>908.8</c:v>
                </c:pt>
                <c:pt idx="2273">
                  <c:v>909.2</c:v>
                </c:pt>
                <c:pt idx="2274">
                  <c:v>909.6</c:v>
                </c:pt>
                <c:pt idx="2275">
                  <c:v>910</c:v>
                </c:pt>
                <c:pt idx="2276">
                  <c:v>910.4</c:v>
                </c:pt>
                <c:pt idx="2277">
                  <c:v>910.8</c:v>
                </c:pt>
                <c:pt idx="2278">
                  <c:v>911.2</c:v>
                </c:pt>
                <c:pt idx="2279">
                  <c:v>911.6</c:v>
                </c:pt>
                <c:pt idx="2280">
                  <c:v>912</c:v>
                </c:pt>
                <c:pt idx="2281">
                  <c:v>912.4</c:v>
                </c:pt>
                <c:pt idx="2282">
                  <c:v>912.8</c:v>
                </c:pt>
                <c:pt idx="2283">
                  <c:v>913.2</c:v>
                </c:pt>
                <c:pt idx="2284">
                  <c:v>913.6</c:v>
                </c:pt>
                <c:pt idx="2285">
                  <c:v>914</c:v>
                </c:pt>
                <c:pt idx="2286">
                  <c:v>914.4</c:v>
                </c:pt>
                <c:pt idx="2287">
                  <c:v>914.8</c:v>
                </c:pt>
                <c:pt idx="2288">
                  <c:v>915.2</c:v>
                </c:pt>
                <c:pt idx="2289">
                  <c:v>915.6</c:v>
                </c:pt>
                <c:pt idx="2290">
                  <c:v>916</c:v>
                </c:pt>
                <c:pt idx="2291">
                  <c:v>916.4</c:v>
                </c:pt>
                <c:pt idx="2292">
                  <c:v>916.8</c:v>
                </c:pt>
                <c:pt idx="2293">
                  <c:v>917.2</c:v>
                </c:pt>
                <c:pt idx="2294">
                  <c:v>917.6</c:v>
                </c:pt>
                <c:pt idx="2295">
                  <c:v>918</c:v>
                </c:pt>
                <c:pt idx="2296">
                  <c:v>918.4</c:v>
                </c:pt>
                <c:pt idx="2297">
                  <c:v>918.8</c:v>
                </c:pt>
                <c:pt idx="2298">
                  <c:v>919.2</c:v>
                </c:pt>
                <c:pt idx="2299">
                  <c:v>919.6</c:v>
                </c:pt>
                <c:pt idx="2300">
                  <c:v>920</c:v>
                </c:pt>
                <c:pt idx="2301">
                  <c:v>920.4</c:v>
                </c:pt>
                <c:pt idx="2302">
                  <c:v>920.8</c:v>
                </c:pt>
                <c:pt idx="2303">
                  <c:v>921.2</c:v>
                </c:pt>
                <c:pt idx="2304">
                  <c:v>921.6</c:v>
                </c:pt>
                <c:pt idx="2305">
                  <c:v>922</c:v>
                </c:pt>
                <c:pt idx="2306">
                  <c:v>922.4</c:v>
                </c:pt>
                <c:pt idx="2307">
                  <c:v>922.8</c:v>
                </c:pt>
                <c:pt idx="2308">
                  <c:v>923.2</c:v>
                </c:pt>
                <c:pt idx="2309">
                  <c:v>923.6</c:v>
                </c:pt>
                <c:pt idx="2310">
                  <c:v>924</c:v>
                </c:pt>
                <c:pt idx="2311">
                  <c:v>924.4</c:v>
                </c:pt>
                <c:pt idx="2312">
                  <c:v>924.8</c:v>
                </c:pt>
                <c:pt idx="2313">
                  <c:v>925.2</c:v>
                </c:pt>
                <c:pt idx="2314">
                  <c:v>925.6</c:v>
                </c:pt>
                <c:pt idx="2315">
                  <c:v>926</c:v>
                </c:pt>
                <c:pt idx="2316">
                  <c:v>926.4</c:v>
                </c:pt>
                <c:pt idx="2317">
                  <c:v>926.8</c:v>
                </c:pt>
                <c:pt idx="2318">
                  <c:v>927.2</c:v>
                </c:pt>
                <c:pt idx="2319">
                  <c:v>927.6</c:v>
                </c:pt>
                <c:pt idx="2320">
                  <c:v>928</c:v>
                </c:pt>
                <c:pt idx="2321">
                  <c:v>928.4</c:v>
                </c:pt>
                <c:pt idx="2322">
                  <c:v>928.8</c:v>
                </c:pt>
                <c:pt idx="2323">
                  <c:v>929.2</c:v>
                </c:pt>
                <c:pt idx="2324">
                  <c:v>929.6</c:v>
                </c:pt>
                <c:pt idx="2325">
                  <c:v>930</c:v>
                </c:pt>
                <c:pt idx="2326">
                  <c:v>930.4</c:v>
                </c:pt>
                <c:pt idx="2327">
                  <c:v>930.8</c:v>
                </c:pt>
                <c:pt idx="2328">
                  <c:v>931.2</c:v>
                </c:pt>
                <c:pt idx="2329">
                  <c:v>931.6</c:v>
                </c:pt>
                <c:pt idx="2330">
                  <c:v>932</c:v>
                </c:pt>
                <c:pt idx="2331">
                  <c:v>932.4</c:v>
                </c:pt>
                <c:pt idx="2332">
                  <c:v>932.8</c:v>
                </c:pt>
                <c:pt idx="2333">
                  <c:v>933.2</c:v>
                </c:pt>
                <c:pt idx="2334">
                  <c:v>933.6</c:v>
                </c:pt>
                <c:pt idx="2335">
                  <c:v>934</c:v>
                </c:pt>
                <c:pt idx="2336">
                  <c:v>934.4</c:v>
                </c:pt>
                <c:pt idx="2337">
                  <c:v>934.8</c:v>
                </c:pt>
                <c:pt idx="2338">
                  <c:v>935.2</c:v>
                </c:pt>
                <c:pt idx="2339">
                  <c:v>935.6</c:v>
                </c:pt>
                <c:pt idx="2340">
                  <c:v>936</c:v>
                </c:pt>
                <c:pt idx="2341">
                  <c:v>936.4</c:v>
                </c:pt>
                <c:pt idx="2342">
                  <c:v>936.8</c:v>
                </c:pt>
                <c:pt idx="2343">
                  <c:v>937.2</c:v>
                </c:pt>
                <c:pt idx="2344">
                  <c:v>937.6</c:v>
                </c:pt>
                <c:pt idx="2345">
                  <c:v>938</c:v>
                </c:pt>
                <c:pt idx="2346">
                  <c:v>938.4</c:v>
                </c:pt>
                <c:pt idx="2347">
                  <c:v>938.8</c:v>
                </c:pt>
                <c:pt idx="2348">
                  <c:v>939.2</c:v>
                </c:pt>
                <c:pt idx="2349">
                  <c:v>939.6</c:v>
                </c:pt>
                <c:pt idx="2350">
                  <c:v>940</c:v>
                </c:pt>
                <c:pt idx="2351">
                  <c:v>940.4</c:v>
                </c:pt>
                <c:pt idx="2352">
                  <c:v>940.8</c:v>
                </c:pt>
                <c:pt idx="2353">
                  <c:v>941.2</c:v>
                </c:pt>
                <c:pt idx="2354">
                  <c:v>941.6</c:v>
                </c:pt>
                <c:pt idx="2355">
                  <c:v>942</c:v>
                </c:pt>
                <c:pt idx="2356">
                  <c:v>942.4</c:v>
                </c:pt>
                <c:pt idx="2357">
                  <c:v>942.8</c:v>
                </c:pt>
                <c:pt idx="2358">
                  <c:v>943.2</c:v>
                </c:pt>
                <c:pt idx="2359">
                  <c:v>943.6</c:v>
                </c:pt>
                <c:pt idx="2360">
                  <c:v>944</c:v>
                </c:pt>
                <c:pt idx="2361">
                  <c:v>944.4</c:v>
                </c:pt>
                <c:pt idx="2362">
                  <c:v>944.8</c:v>
                </c:pt>
                <c:pt idx="2363">
                  <c:v>945.2</c:v>
                </c:pt>
                <c:pt idx="2364">
                  <c:v>945.6</c:v>
                </c:pt>
                <c:pt idx="2365">
                  <c:v>946</c:v>
                </c:pt>
                <c:pt idx="2366">
                  <c:v>946.4</c:v>
                </c:pt>
                <c:pt idx="2367">
                  <c:v>946.8</c:v>
                </c:pt>
                <c:pt idx="2368">
                  <c:v>947.2</c:v>
                </c:pt>
                <c:pt idx="2369">
                  <c:v>947.6</c:v>
                </c:pt>
                <c:pt idx="2370">
                  <c:v>948</c:v>
                </c:pt>
                <c:pt idx="2371">
                  <c:v>948.4</c:v>
                </c:pt>
                <c:pt idx="2372">
                  <c:v>948.8</c:v>
                </c:pt>
                <c:pt idx="2373">
                  <c:v>949.2</c:v>
                </c:pt>
                <c:pt idx="2374">
                  <c:v>949.6</c:v>
                </c:pt>
                <c:pt idx="2375">
                  <c:v>950</c:v>
                </c:pt>
                <c:pt idx="2376">
                  <c:v>950.4</c:v>
                </c:pt>
                <c:pt idx="2377">
                  <c:v>950.8</c:v>
                </c:pt>
                <c:pt idx="2378">
                  <c:v>951.2</c:v>
                </c:pt>
                <c:pt idx="2379">
                  <c:v>951.6</c:v>
                </c:pt>
                <c:pt idx="2380">
                  <c:v>952</c:v>
                </c:pt>
                <c:pt idx="2381">
                  <c:v>952.4</c:v>
                </c:pt>
                <c:pt idx="2382">
                  <c:v>952.8</c:v>
                </c:pt>
                <c:pt idx="2383">
                  <c:v>953.2</c:v>
                </c:pt>
                <c:pt idx="2384">
                  <c:v>953.6</c:v>
                </c:pt>
                <c:pt idx="2385">
                  <c:v>954</c:v>
                </c:pt>
                <c:pt idx="2386">
                  <c:v>954.4</c:v>
                </c:pt>
                <c:pt idx="2387">
                  <c:v>954.8</c:v>
                </c:pt>
                <c:pt idx="2388">
                  <c:v>955.2</c:v>
                </c:pt>
                <c:pt idx="2389">
                  <c:v>955.6</c:v>
                </c:pt>
                <c:pt idx="2390">
                  <c:v>956</c:v>
                </c:pt>
                <c:pt idx="2391">
                  <c:v>956.4</c:v>
                </c:pt>
                <c:pt idx="2392">
                  <c:v>956.8</c:v>
                </c:pt>
                <c:pt idx="2393">
                  <c:v>957.2</c:v>
                </c:pt>
                <c:pt idx="2394">
                  <c:v>957.6</c:v>
                </c:pt>
                <c:pt idx="2395">
                  <c:v>958</c:v>
                </c:pt>
                <c:pt idx="2396">
                  <c:v>958.4</c:v>
                </c:pt>
                <c:pt idx="2397">
                  <c:v>958.8</c:v>
                </c:pt>
                <c:pt idx="2398">
                  <c:v>959.2</c:v>
                </c:pt>
                <c:pt idx="2399">
                  <c:v>959.6</c:v>
                </c:pt>
                <c:pt idx="2400">
                  <c:v>960</c:v>
                </c:pt>
                <c:pt idx="2401">
                  <c:v>960.4</c:v>
                </c:pt>
                <c:pt idx="2402">
                  <c:v>960.8</c:v>
                </c:pt>
                <c:pt idx="2403">
                  <c:v>961.2</c:v>
                </c:pt>
                <c:pt idx="2404">
                  <c:v>961.6</c:v>
                </c:pt>
                <c:pt idx="2405">
                  <c:v>962</c:v>
                </c:pt>
                <c:pt idx="2406">
                  <c:v>962.4</c:v>
                </c:pt>
                <c:pt idx="2407">
                  <c:v>962.8</c:v>
                </c:pt>
                <c:pt idx="2408">
                  <c:v>963.2</c:v>
                </c:pt>
                <c:pt idx="2409">
                  <c:v>963.6</c:v>
                </c:pt>
                <c:pt idx="2410">
                  <c:v>964</c:v>
                </c:pt>
                <c:pt idx="2411">
                  <c:v>964.4</c:v>
                </c:pt>
                <c:pt idx="2412">
                  <c:v>964.8</c:v>
                </c:pt>
                <c:pt idx="2413">
                  <c:v>965.2</c:v>
                </c:pt>
                <c:pt idx="2414">
                  <c:v>965.6</c:v>
                </c:pt>
                <c:pt idx="2415">
                  <c:v>966</c:v>
                </c:pt>
                <c:pt idx="2416">
                  <c:v>966.4</c:v>
                </c:pt>
                <c:pt idx="2417">
                  <c:v>966.8</c:v>
                </c:pt>
                <c:pt idx="2418">
                  <c:v>967.2</c:v>
                </c:pt>
                <c:pt idx="2419">
                  <c:v>967.6</c:v>
                </c:pt>
                <c:pt idx="2420">
                  <c:v>968</c:v>
                </c:pt>
                <c:pt idx="2421">
                  <c:v>968.4</c:v>
                </c:pt>
                <c:pt idx="2422">
                  <c:v>968.8</c:v>
                </c:pt>
                <c:pt idx="2423">
                  <c:v>969.2</c:v>
                </c:pt>
                <c:pt idx="2424">
                  <c:v>969.6</c:v>
                </c:pt>
                <c:pt idx="2425">
                  <c:v>970</c:v>
                </c:pt>
                <c:pt idx="2426">
                  <c:v>970.4</c:v>
                </c:pt>
                <c:pt idx="2427">
                  <c:v>970.8</c:v>
                </c:pt>
                <c:pt idx="2428">
                  <c:v>971.2</c:v>
                </c:pt>
                <c:pt idx="2429">
                  <c:v>971.6</c:v>
                </c:pt>
                <c:pt idx="2430">
                  <c:v>972</c:v>
                </c:pt>
                <c:pt idx="2431">
                  <c:v>972.4</c:v>
                </c:pt>
                <c:pt idx="2432">
                  <c:v>972.8</c:v>
                </c:pt>
                <c:pt idx="2433">
                  <c:v>973.2</c:v>
                </c:pt>
                <c:pt idx="2434">
                  <c:v>973.6</c:v>
                </c:pt>
                <c:pt idx="2435">
                  <c:v>974</c:v>
                </c:pt>
                <c:pt idx="2436">
                  <c:v>974.4</c:v>
                </c:pt>
                <c:pt idx="2437">
                  <c:v>974.8</c:v>
                </c:pt>
                <c:pt idx="2438">
                  <c:v>975.2</c:v>
                </c:pt>
                <c:pt idx="2439">
                  <c:v>975.6</c:v>
                </c:pt>
                <c:pt idx="2440">
                  <c:v>976</c:v>
                </c:pt>
                <c:pt idx="2441">
                  <c:v>976.4</c:v>
                </c:pt>
                <c:pt idx="2442">
                  <c:v>976.8</c:v>
                </c:pt>
                <c:pt idx="2443">
                  <c:v>977.2</c:v>
                </c:pt>
                <c:pt idx="2444">
                  <c:v>977.6</c:v>
                </c:pt>
                <c:pt idx="2445">
                  <c:v>978</c:v>
                </c:pt>
                <c:pt idx="2446">
                  <c:v>978.4</c:v>
                </c:pt>
                <c:pt idx="2447">
                  <c:v>978.8</c:v>
                </c:pt>
                <c:pt idx="2448">
                  <c:v>979.2</c:v>
                </c:pt>
                <c:pt idx="2449">
                  <c:v>979.6</c:v>
                </c:pt>
                <c:pt idx="2450">
                  <c:v>980</c:v>
                </c:pt>
                <c:pt idx="2451">
                  <c:v>980.4</c:v>
                </c:pt>
                <c:pt idx="2452">
                  <c:v>980.8</c:v>
                </c:pt>
                <c:pt idx="2453">
                  <c:v>981.2</c:v>
                </c:pt>
                <c:pt idx="2454">
                  <c:v>981.6</c:v>
                </c:pt>
                <c:pt idx="2455">
                  <c:v>982</c:v>
                </c:pt>
                <c:pt idx="2456">
                  <c:v>982.4</c:v>
                </c:pt>
                <c:pt idx="2457">
                  <c:v>982.8</c:v>
                </c:pt>
                <c:pt idx="2458">
                  <c:v>983.2</c:v>
                </c:pt>
                <c:pt idx="2459">
                  <c:v>983.6</c:v>
                </c:pt>
                <c:pt idx="2460">
                  <c:v>984</c:v>
                </c:pt>
                <c:pt idx="2461">
                  <c:v>984.4</c:v>
                </c:pt>
                <c:pt idx="2462">
                  <c:v>984.8</c:v>
                </c:pt>
                <c:pt idx="2463">
                  <c:v>985.2</c:v>
                </c:pt>
                <c:pt idx="2464">
                  <c:v>985.6</c:v>
                </c:pt>
                <c:pt idx="2465">
                  <c:v>986</c:v>
                </c:pt>
                <c:pt idx="2466">
                  <c:v>986.4</c:v>
                </c:pt>
                <c:pt idx="2467">
                  <c:v>986.8</c:v>
                </c:pt>
                <c:pt idx="2468">
                  <c:v>987.2</c:v>
                </c:pt>
                <c:pt idx="2469">
                  <c:v>987.6</c:v>
                </c:pt>
                <c:pt idx="2470">
                  <c:v>988</c:v>
                </c:pt>
                <c:pt idx="2471">
                  <c:v>988.4</c:v>
                </c:pt>
                <c:pt idx="2472">
                  <c:v>988.8</c:v>
                </c:pt>
                <c:pt idx="2473">
                  <c:v>989.2</c:v>
                </c:pt>
                <c:pt idx="2474">
                  <c:v>989.6</c:v>
                </c:pt>
                <c:pt idx="2475">
                  <c:v>990</c:v>
                </c:pt>
                <c:pt idx="2476">
                  <c:v>990.4</c:v>
                </c:pt>
                <c:pt idx="2477">
                  <c:v>990.8</c:v>
                </c:pt>
                <c:pt idx="2478">
                  <c:v>991.2</c:v>
                </c:pt>
                <c:pt idx="2479">
                  <c:v>991.6</c:v>
                </c:pt>
                <c:pt idx="2480">
                  <c:v>992</c:v>
                </c:pt>
                <c:pt idx="2481">
                  <c:v>992.4</c:v>
                </c:pt>
                <c:pt idx="2482">
                  <c:v>992.8</c:v>
                </c:pt>
                <c:pt idx="2483">
                  <c:v>993.2</c:v>
                </c:pt>
                <c:pt idx="2484">
                  <c:v>993.6</c:v>
                </c:pt>
                <c:pt idx="2485">
                  <c:v>994</c:v>
                </c:pt>
                <c:pt idx="2486">
                  <c:v>994.4</c:v>
                </c:pt>
                <c:pt idx="2487">
                  <c:v>994.8</c:v>
                </c:pt>
                <c:pt idx="2488">
                  <c:v>995.2</c:v>
                </c:pt>
                <c:pt idx="2489">
                  <c:v>995.6</c:v>
                </c:pt>
                <c:pt idx="2490">
                  <c:v>996</c:v>
                </c:pt>
                <c:pt idx="2491">
                  <c:v>996.4</c:v>
                </c:pt>
                <c:pt idx="2492">
                  <c:v>996.8</c:v>
                </c:pt>
                <c:pt idx="2493">
                  <c:v>997.2</c:v>
                </c:pt>
                <c:pt idx="2494">
                  <c:v>997.6</c:v>
                </c:pt>
                <c:pt idx="2495">
                  <c:v>998</c:v>
                </c:pt>
                <c:pt idx="2496">
                  <c:v>998.4</c:v>
                </c:pt>
                <c:pt idx="2497">
                  <c:v>998.8</c:v>
                </c:pt>
                <c:pt idx="2498">
                  <c:v>999.2</c:v>
                </c:pt>
                <c:pt idx="2499">
                  <c:v>999.6</c:v>
                </c:pt>
              </c:numCache>
            </c:numRef>
          </c:cat>
          <c:val>
            <c:numRef>
              <c:f>F0006CH1!$E$1:$E$1316</c:f>
              <c:numCache>
                <c:formatCode>General</c:formatCode>
                <c:ptCount val="1316"/>
                <c:pt idx="0">
                  <c:v>-3.6</c:v>
                </c:pt>
                <c:pt idx="1">
                  <c:v>-3.6</c:v>
                </c:pt>
                <c:pt idx="2">
                  <c:v>-4</c:v>
                </c:pt>
                <c:pt idx="3">
                  <c:v>-3.6</c:v>
                </c:pt>
                <c:pt idx="4">
                  <c:v>-4</c:v>
                </c:pt>
                <c:pt idx="5">
                  <c:v>-4</c:v>
                </c:pt>
                <c:pt idx="6">
                  <c:v>-4</c:v>
                </c:pt>
                <c:pt idx="7">
                  <c:v>-4</c:v>
                </c:pt>
                <c:pt idx="8">
                  <c:v>-4</c:v>
                </c:pt>
                <c:pt idx="9">
                  <c:v>-4</c:v>
                </c:pt>
                <c:pt idx="10">
                  <c:v>-3.6</c:v>
                </c:pt>
                <c:pt idx="11">
                  <c:v>-4</c:v>
                </c:pt>
                <c:pt idx="12">
                  <c:v>-3.2</c:v>
                </c:pt>
                <c:pt idx="13">
                  <c:v>-3.2</c:v>
                </c:pt>
                <c:pt idx="14">
                  <c:v>-3.2</c:v>
                </c:pt>
                <c:pt idx="15">
                  <c:v>-2.8</c:v>
                </c:pt>
                <c:pt idx="16">
                  <c:v>-2.4</c:v>
                </c:pt>
                <c:pt idx="17">
                  <c:v>-2.8</c:v>
                </c:pt>
                <c:pt idx="18">
                  <c:v>-2.8</c:v>
                </c:pt>
                <c:pt idx="19">
                  <c:v>-2.4</c:v>
                </c:pt>
                <c:pt idx="20">
                  <c:v>-2</c:v>
                </c:pt>
                <c:pt idx="21">
                  <c:v>-2</c:v>
                </c:pt>
                <c:pt idx="22">
                  <c:v>-2</c:v>
                </c:pt>
                <c:pt idx="23">
                  <c:v>-1.6</c:v>
                </c:pt>
                <c:pt idx="24">
                  <c:v>-1.6</c:v>
                </c:pt>
                <c:pt idx="25">
                  <c:v>-1.6</c:v>
                </c:pt>
                <c:pt idx="26">
                  <c:v>-1.6</c:v>
                </c:pt>
                <c:pt idx="27">
                  <c:v>-1.2</c:v>
                </c:pt>
                <c:pt idx="28">
                  <c:v>-1.2</c:v>
                </c:pt>
                <c:pt idx="29">
                  <c:v>-1.6</c:v>
                </c:pt>
                <c:pt idx="30">
                  <c:v>-1.2</c:v>
                </c:pt>
                <c:pt idx="31">
                  <c:v>-0.8</c:v>
                </c:pt>
                <c:pt idx="32">
                  <c:v>-0.8</c:v>
                </c:pt>
                <c:pt idx="33">
                  <c:v>-0.8</c:v>
                </c:pt>
                <c:pt idx="34">
                  <c:v>-0.8</c:v>
                </c:pt>
                <c:pt idx="35">
                  <c:v>-0.4</c:v>
                </c:pt>
                <c:pt idx="36">
                  <c:v>-0.4</c:v>
                </c:pt>
                <c:pt idx="37">
                  <c:v>-0.4</c:v>
                </c:pt>
                <c:pt idx="38">
                  <c:v>-0.4</c:v>
                </c:pt>
                <c:pt idx="39">
                  <c:v>0</c:v>
                </c:pt>
                <c:pt idx="40">
                  <c:v>0</c:v>
                </c:pt>
                <c:pt idx="41">
                  <c:v>0</c:v>
                </c:pt>
                <c:pt idx="42">
                  <c:v>-0.4</c:v>
                </c:pt>
                <c:pt idx="43">
                  <c:v>0.4</c:v>
                </c:pt>
                <c:pt idx="44">
                  <c:v>0.4</c:v>
                </c:pt>
                <c:pt idx="45">
                  <c:v>0.4</c:v>
                </c:pt>
                <c:pt idx="46">
                  <c:v>0.4</c:v>
                </c:pt>
                <c:pt idx="47">
                  <c:v>0.4</c:v>
                </c:pt>
                <c:pt idx="48">
                  <c:v>0.4</c:v>
                </c:pt>
                <c:pt idx="49">
                  <c:v>0.4</c:v>
                </c:pt>
                <c:pt idx="50">
                  <c:v>0.4</c:v>
                </c:pt>
                <c:pt idx="51">
                  <c:v>0.8</c:v>
                </c:pt>
                <c:pt idx="52">
                  <c:v>0.8</c:v>
                </c:pt>
                <c:pt idx="53">
                  <c:v>0.8</c:v>
                </c:pt>
                <c:pt idx="54">
                  <c:v>1.2</c:v>
                </c:pt>
                <c:pt idx="55">
                  <c:v>1.2</c:v>
                </c:pt>
                <c:pt idx="56">
                  <c:v>1.2</c:v>
                </c:pt>
                <c:pt idx="57">
                  <c:v>1.2</c:v>
                </c:pt>
                <c:pt idx="58">
                  <c:v>1.2</c:v>
                </c:pt>
                <c:pt idx="59">
                  <c:v>1.2</c:v>
                </c:pt>
                <c:pt idx="60">
                  <c:v>1.2</c:v>
                </c:pt>
                <c:pt idx="61">
                  <c:v>1.2</c:v>
                </c:pt>
                <c:pt idx="62">
                  <c:v>1.6</c:v>
                </c:pt>
                <c:pt idx="63">
                  <c:v>1.6</c:v>
                </c:pt>
                <c:pt idx="64">
                  <c:v>1.6</c:v>
                </c:pt>
                <c:pt idx="65">
                  <c:v>1.6</c:v>
                </c:pt>
                <c:pt idx="66">
                  <c:v>1.6</c:v>
                </c:pt>
                <c:pt idx="67">
                  <c:v>1.6</c:v>
                </c:pt>
                <c:pt idx="68">
                  <c:v>2</c:v>
                </c:pt>
                <c:pt idx="69">
                  <c:v>1.6</c:v>
                </c:pt>
                <c:pt idx="70">
                  <c:v>2</c:v>
                </c:pt>
                <c:pt idx="71">
                  <c:v>2</c:v>
                </c:pt>
                <c:pt idx="72">
                  <c:v>2</c:v>
                </c:pt>
                <c:pt idx="73">
                  <c:v>2</c:v>
                </c:pt>
                <c:pt idx="74">
                  <c:v>2</c:v>
                </c:pt>
                <c:pt idx="75">
                  <c:v>2</c:v>
                </c:pt>
                <c:pt idx="76">
                  <c:v>2</c:v>
                </c:pt>
                <c:pt idx="77">
                  <c:v>2</c:v>
                </c:pt>
                <c:pt idx="78">
                  <c:v>2.4</c:v>
                </c:pt>
                <c:pt idx="79">
                  <c:v>2</c:v>
                </c:pt>
                <c:pt idx="80">
                  <c:v>2</c:v>
                </c:pt>
                <c:pt idx="81">
                  <c:v>2.4</c:v>
                </c:pt>
                <c:pt idx="82">
                  <c:v>2.4</c:v>
                </c:pt>
                <c:pt idx="83">
                  <c:v>2.8</c:v>
                </c:pt>
                <c:pt idx="84">
                  <c:v>2.4</c:v>
                </c:pt>
                <c:pt idx="85">
                  <c:v>2.4</c:v>
                </c:pt>
                <c:pt idx="86">
                  <c:v>2.4</c:v>
                </c:pt>
                <c:pt idx="87">
                  <c:v>2.4</c:v>
                </c:pt>
                <c:pt idx="88">
                  <c:v>2.4</c:v>
                </c:pt>
                <c:pt idx="89">
                  <c:v>2.4</c:v>
                </c:pt>
                <c:pt idx="90">
                  <c:v>2.8</c:v>
                </c:pt>
                <c:pt idx="91">
                  <c:v>2.4</c:v>
                </c:pt>
                <c:pt idx="92">
                  <c:v>2.4</c:v>
                </c:pt>
                <c:pt idx="93">
                  <c:v>2.8</c:v>
                </c:pt>
                <c:pt idx="94">
                  <c:v>2.8</c:v>
                </c:pt>
                <c:pt idx="95">
                  <c:v>2.8</c:v>
                </c:pt>
                <c:pt idx="96">
                  <c:v>2.8</c:v>
                </c:pt>
                <c:pt idx="97">
                  <c:v>2.8</c:v>
                </c:pt>
                <c:pt idx="98">
                  <c:v>2.8</c:v>
                </c:pt>
                <c:pt idx="99">
                  <c:v>2.8</c:v>
                </c:pt>
                <c:pt idx="100">
                  <c:v>2.8</c:v>
                </c:pt>
                <c:pt idx="101">
                  <c:v>2.8</c:v>
                </c:pt>
                <c:pt idx="102">
                  <c:v>2.8</c:v>
                </c:pt>
                <c:pt idx="103">
                  <c:v>2.8</c:v>
                </c:pt>
                <c:pt idx="104">
                  <c:v>2.8</c:v>
                </c:pt>
                <c:pt idx="105">
                  <c:v>2.8</c:v>
                </c:pt>
                <c:pt idx="106">
                  <c:v>2.8</c:v>
                </c:pt>
                <c:pt idx="107">
                  <c:v>2.8</c:v>
                </c:pt>
                <c:pt idx="108">
                  <c:v>2.8</c:v>
                </c:pt>
                <c:pt idx="109">
                  <c:v>2.8</c:v>
                </c:pt>
                <c:pt idx="110">
                  <c:v>2.8</c:v>
                </c:pt>
                <c:pt idx="111">
                  <c:v>2.8</c:v>
                </c:pt>
                <c:pt idx="112">
                  <c:v>2.8</c:v>
                </c:pt>
                <c:pt idx="113">
                  <c:v>3.2</c:v>
                </c:pt>
                <c:pt idx="114">
                  <c:v>3.2</c:v>
                </c:pt>
                <c:pt idx="115">
                  <c:v>3.2</c:v>
                </c:pt>
                <c:pt idx="116">
                  <c:v>2.8</c:v>
                </c:pt>
                <c:pt idx="117">
                  <c:v>3.2</c:v>
                </c:pt>
                <c:pt idx="118">
                  <c:v>2.8</c:v>
                </c:pt>
                <c:pt idx="119">
                  <c:v>2.8</c:v>
                </c:pt>
                <c:pt idx="120">
                  <c:v>2.8</c:v>
                </c:pt>
                <c:pt idx="121">
                  <c:v>3.2</c:v>
                </c:pt>
                <c:pt idx="122">
                  <c:v>2.8</c:v>
                </c:pt>
                <c:pt idx="123">
                  <c:v>2.8</c:v>
                </c:pt>
                <c:pt idx="124">
                  <c:v>2.8</c:v>
                </c:pt>
                <c:pt idx="125">
                  <c:v>3.2</c:v>
                </c:pt>
                <c:pt idx="126">
                  <c:v>3.2</c:v>
                </c:pt>
                <c:pt idx="127">
                  <c:v>3.2</c:v>
                </c:pt>
                <c:pt idx="128">
                  <c:v>2.8</c:v>
                </c:pt>
                <c:pt idx="129">
                  <c:v>3.2</c:v>
                </c:pt>
                <c:pt idx="130">
                  <c:v>3.2</c:v>
                </c:pt>
                <c:pt idx="131">
                  <c:v>3.2</c:v>
                </c:pt>
                <c:pt idx="132">
                  <c:v>3.2</c:v>
                </c:pt>
                <c:pt idx="133">
                  <c:v>3.2</c:v>
                </c:pt>
                <c:pt idx="134">
                  <c:v>3.2</c:v>
                </c:pt>
                <c:pt idx="135">
                  <c:v>2.8</c:v>
                </c:pt>
                <c:pt idx="136">
                  <c:v>3.2</c:v>
                </c:pt>
                <c:pt idx="137">
                  <c:v>3.2</c:v>
                </c:pt>
                <c:pt idx="138">
                  <c:v>3.2</c:v>
                </c:pt>
                <c:pt idx="139">
                  <c:v>3.2</c:v>
                </c:pt>
                <c:pt idx="140">
                  <c:v>3.2</c:v>
                </c:pt>
                <c:pt idx="141">
                  <c:v>2.8</c:v>
                </c:pt>
                <c:pt idx="142">
                  <c:v>2.8</c:v>
                </c:pt>
                <c:pt idx="143">
                  <c:v>3.2</c:v>
                </c:pt>
                <c:pt idx="144">
                  <c:v>3.2</c:v>
                </c:pt>
                <c:pt idx="145">
                  <c:v>3.2</c:v>
                </c:pt>
                <c:pt idx="146">
                  <c:v>3.2</c:v>
                </c:pt>
                <c:pt idx="147">
                  <c:v>3.2</c:v>
                </c:pt>
                <c:pt idx="148">
                  <c:v>3.2</c:v>
                </c:pt>
                <c:pt idx="149">
                  <c:v>3.2</c:v>
                </c:pt>
                <c:pt idx="150">
                  <c:v>3.2</c:v>
                </c:pt>
                <c:pt idx="151">
                  <c:v>3.2</c:v>
                </c:pt>
                <c:pt idx="152">
                  <c:v>3.2</c:v>
                </c:pt>
                <c:pt idx="153">
                  <c:v>3.2</c:v>
                </c:pt>
                <c:pt idx="154">
                  <c:v>3.2</c:v>
                </c:pt>
                <c:pt idx="155">
                  <c:v>2.8</c:v>
                </c:pt>
                <c:pt idx="156">
                  <c:v>3.2</c:v>
                </c:pt>
                <c:pt idx="157">
                  <c:v>2.8</c:v>
                </c:pt>
                <c:pt idx="158">
                  <c:v>3.2</c:v>
                </c:pt>
                <c:pt idx="159">
                  <c:v>2.8</c:v>
                </c:pt>
                <c:pt idx="160">
                  <c:v>2.8</c:v>
                </c:pt>
                <c:pt idx="161">
                  <c:v>2.8</c:v>
                </c:pt>
                <c:pt idx="162">
                  <c:v>2.8</c:v>
                </c:pt>
                <c:pt idx="163">
                  <c:v>2.8</c:v>
                </c:pt>
                <c:pt idx="164">
                  <c:v>3.2</c:v>
                </c:pt>
                <c:pt idx="165">
                  <c:v>3.2</c:v>
                </c:pt>
                <c:pt idx="166">
                  <c:v>3.2</c:v>
                </c:pt>
                <c:pt idx="167">
                  <c:v>2.8</c:v>
                </c:pt>
                <c:pt idx="168">
                  <c:v>3.2</c:v>
                </c:pt>
                <c:pt idx="169">
                  <c:v>2.8</c:v>
                </c:pt>
                <c:pt idx="170">
                  <c:v>2.8</c:v>
                </c:pt>
                <c:pt idx="171">
                  <c:v>3.2</c:v>
                </c:pt>
                <c:pt idx="172">
                  <c:v>3.2</c:v>
                </c:pt>
                <c:pt idx="173">
                  <c:v>2.8</c:v>
                </c:pt>
                <c:pt idx="174">
                  <c:v>2.8</c:v>
                </c:pt>
                <c:pt idx="175">
                  <c:v>2.8</c:v>
                </c:pt>
                <c:pt idx="176">
                  <c:v>3.2</c:v>
                </c:pt>
                <c:pt idx="177">
                  <c:v>2.8</c:v>
                </c:pt>
                <c:pt idx="178">
                  <c:v>2.8</c:v>
                </c:pt>
                <c:pt idx="179">
                  <c:v>2.8</c:v>
                </c:pt>
                <c:pt idx="180">
                  <c:v>2.8</c:v>
                </c:pt>
                <c:pt idx="181">
                  <c:v>2.8</c:v>
                </c:pt>
                <c:pt idx="182">
                  <c:v>2.8</c:v>
                </c:pt>
                <c:pt idx="183">
                  <c:v>2.8</c:v>
                </c:pt>
                <c:pt idx="184">
                  <c:v>2.8</c:v>
                </c:pt>
                <c:pt idx="185">
                  <c:v>2.8</c:v>
                </c:pt>
                <c:pt idx="186">
                  <c:v>2.4</c:v>
                </c:pt>
                <c:pt idx="187">
                  <c:v>2.8</c:v>
                </c:pt>
                <c:pt idx="188">
                  <c:v>2.8</c:v>
                </c:pt>
                <c:pt idx="189">
                  <c:v>2.4</c:v>
                </c:pt>
                <c:pt idx="190">
                  <c:v>2.8</c:v>
                </c:pt>
                <c:pt idx="191">
                  <c:v>2.8</c:v>
                </c:pt>
                <c:pt idx="192">
                  <c:v>2.8</c:v>
                </c:pt>
                <c:pt idx="193">
                  <c:v>2.4</c:v>
                </c:pt>
                <c:pt idx="194">
                  <c:v>2.4</c:v>
                </c:pt>
                <c:pt idx="195">
                  <c:v>2.8</c:v>
                </c:pt>
                <c:pt idx="196">
                  <c:v>2.4</c:v>
                </c:pt>
                <c:pt idx="197">
                  <c:v>2.8</c:v>
                </c:pt>
                <c:pt idx="198">
                  <c:v>2.4</c:v>
                </c:pt>
                <c:pt idx="199">
                  <c:v>2.4</c:v>
                </c:pt>
                <c:pt idx="200">
                  <c:v>2.4</c:v>
                </c:pt>
                <c:pt idx="201">
                  <c:v>2.4</c:v>
                </c:pt>
                <c:pt idx="202">
                  <c:v>2.8</c:v>
                </c:pt>
                <c:pt idx="203">
                  <c:v>2.4</c:v>
                </c:pt>
                <c:pt idx="204">
                  <c:v>2.4</c:v>
                </c:pt>
                <c:pt idx="205">
                  <c:v>2</c:v>
                </c:pt>
                <c:pt idx="206">
                  <c:v>2</c:v>
                </c:pt>
                <c:pt idx="207">
                  <c:v>2.4</c:v>
                </c:pt>
                <c:pt idx="208">
                  <c:v>2.4</c:v>
                </c:pt>
                <c:pt idx="209">
                  <c:v>2</c:v>
                </c:pt>
                <c:pt idx="210">
                  <c:v>2</c:v>
                </c:pt>
                <c:pt idx="211">
                  <c:v>2.4</c:v>
                </c:pt>
                <c:pt idx="212">
                  <c:v>2.4</c:v>
                </c:pt>
                <c:pt idx="213">
                  <c:v>2.4</c:v>
                </c:pt>
                <c:pt idx="214">
                  <c:v>2</c:v>
                </c:pt>
                <c:pt idx="215">
                  <c:v>2</c:v>
                </c:pt>
                <c:pt idx="216">
                  <c:v>2.4</c:v>
                </c:pt>
                <c:pt idx="217">
                  <c:v>2</c:v>
                </c:pt>
                <c:pt idx="218">
                  <c:v>2.4</c:v>
                </c:pt>
                <c:pt idx="219">
                  <c:v>2</c:v>
                </c:pt>
                <c:pt idx="220">
                  <c:v>2</c:v>
                </c:pt>
                <c:pt idx="221">
                  <c:v>2.4</c:v>
                </c:pt>
                <c:pt idx="222">
                  <c:v>2.4</c:v>
                </c:pt>
                <c:pt idx="223">
                  <c:v>2</c:v>
                </c:pt>
                <c:pt idx="224">
                  <c:v>2</c:v>
                </c:pt>
                <c:pt idx="225">
                  <c:v>2</c:v>
                </c:pt>
                <c:pt idx="226">
                  <c:v>2</c:v>
                </c:pt>
                <c:pt idx="227">
                  <c:v>2</c:v>
                </c:pt>
                <c:pt idx="228">
                  <c:v>2</c:v>
                </c:pt>
                <c:pt idx="229">
                  <c:v>2</c:v>
                </c:pt>
                <c:pt idx="230">
                  <c:v>2</c:v>
                </c:pt>
                <c:pt idx="231">
                  <c:v>1.6</c:v>
                </c:pt>
                <c:pt idx="232">
                  <c:v>1.6</c:v>
                </c:pt>
                <c:pt idx="233">
                  <c:v>1.6</c:v>
                </c:pt>
                <c:pt idx="234">
                  <c:v>1.6</c:v>
                </c:pt>
                <c:pt idx="235">
                  <c:v>2</c:v>
                </c:pt>
                <c:pt idx="236">
                  <c:v>1.6</c:v>
                </c:pt>
                <c:pt idx="237">
                  <c:v>1.6</c:v>
                </c:pt>
                <c:pt idx="238">
                  <c:v>1.6</c:v>
                </c:pt>
                <c:pt idx="239">
                  <c:v>1.6</c:v>
                </c:pt>
                <c:pt idx="240">
                  <c:v>1.6</c:v>
                </c:pt>
                <c:pt idx="241">
                  <c:v>1.6</c:v>
                </c:pt>
                <c:pt idx="242">
                  <c:v>2</c:v>
                </c:pt>
                <c:pt idx="243">
                  <c:v>1.6</c:v>
                </c:pt>
                <c:pt idx="244">
                  <c:v>1.6</c:v>
                </c:pt>
                <c:pt idx="245">
                  <c:v>1.6</c:v>
                </c:pt>
                <c:pt idx="246">
                  <c:v>1.6</c:v>
                </c:pt>
                <c:pt idx="247">
                  <c:v>1.6</c:v>
                </c:pt>
                <c:pt idx="248">
                  <c:v>1.6</c:v>
                </c:pt>
                <c:pt idx="249">
                  <c:v>1.2</c:v>
                </c:pt>
                <c:pt idx="250">
                  <c:v>1.2</c:v>
                </c:pt>
                <c:pt idx="251">
                  <c:v>1.2</c:v>
                </c:pt>
                <c:pt idx="252">
                  <c:v>1.2</c:v>
                </c:pt>
                <c:pt idx="253">
                  <c:v>1.2</c:v>
                </c:pt>
                <c:pt idx="254">
                  <c:v>1.2</c:v>
                </c:pt>
                <c:pt idx="255">
                  <c:v>1.6</c:v>
                </c:pt>
                <c:pt idx="256">
                  <c:v>1.2</c:v>
                </c:pt>
                <c:pt idx="257">
                  <c:v>1.2</c:v>
                </c:pt>
                <c:pt idx="258">
                  <c:v>1.2</c:v>
                </c:pt>
                <c:pt idx="259">
                  <c:v>1.2</c:v>
                </c:pt>
                <c:pt idx="260">
                  <c:v>1.2</c:v>
                </c:pt>
                <c:pt idx="261">
                  <c:v>1.2</c:v>
                </c:pt>
                <c:pt idx="262">
                  <c:v>1.2</c:v>
                </c:pt>
                <c:pt idx="263">
                  <c:v>1.2</c:v>
                </c:pt>
                <c:pt idx="264">
                  <c:v>0.8</c:v>
                </c:pt>
                <c:pt idx="265">
                  <c:v>0.8</c:v>
                </c:pt>
                <c:pt idx="266">
                  <c:v>0.8</c:v>
                </c:pt>
                <c:pt idx="267">
                  <c:v>1.2</c:v>
                </c:pt>
                <c:pt idx="268">
                  <c:v>1.2</c:v>
                </c:pt>
                <c:pt idx="269">
                  <c:v>0.8</c:v>
                </c:pt>
                <c:pt idx="270">
                  <c:v>0.8</c:v>
                </c:pt>
                <c:pt idx="271">
                  <c:v>0.8</c:v>
                </c:pt>
                <c:pt idx="272">
                  <c:v>0.8</c:v>
                </c:pt>
                <c:pt idx="273">
                  <c:v>0.8</c:v>
                </c:pt>
                <c:pt idx="274">
                  <c:v>0.8</c:v>
                </c:pt>
                <c:pt idx="275">
                  <c:v>0.8</c:v>
                </c:pt>
                <c:pt idx="276">
                  <c:v>0.8</c:v>
                </c:pt>
                <c:pt idx="277">
                  <c:v>0.8</c:v>
                </c:pt>
                <c:pt idx="278">
                  <c:v>0.8</c:v>
                </c:pt>
                <c:pt idx="279">
                  <c:v>0.8</c:v>
                </c:pt>
                <c:pt idx="280">
                  <c:v>0.8</c:v>
                </c:pt>
                <c:pt idx="281">
                  <c:v>0.8</c:v>
                </c:pt>
                <c:pt idx="282">
                  <c:v>0.4</c:v>
                </c:pt>
                <c:pt idx="283">
                  <c:v>0.8</c:v>
                </c:pt>
                <c:pt idx="284">
                  <c:v>0.4</c:v>
                </c:pt>
                <c:pt idx="285">
                  <c:v>0.4</c:v>
                </c:pt>
                <c:pt idx="286">
                  <c:v>0.8</c:v>
                </c:pt>
                <c:pt idx="287">
                  <c:v>0.8</c:v>
                </c:pt>
                <c:pt idx="288">
                  <c:v>0.8</c:v>
                </c:pt>
                <c:pt idx="289">
                  <c:v>0.4</c:v>
                </c:pt>
                <c:pt idx="290">
                  <c:v>0.4</c:v>
                </c:pt>
                <c:pt idx="291">
                  <c:v>0.4</c:v>
                </c:pt>
                <c:pt idx="292">
                  <c:v>0.4</c:v>
                </c:pt>
                <c:pt idx="293">
                  <c:v>0.4</c:v>
                </c:pt>
                <c:pt idx="294">
                  <c:v>0.4</c:v>
                </c:pt>
                <c:pt idx="295">
                  <c:v>0.4</c:v>
                </c:pt>
                <c:pt idx="296">
                  <c:v>0.4</c:v>
                </c:pt>
                <c:pt idx="297">
                  <c:v>0.4</c:v>
                </c:pt>
                <c:pt idx="298">
                  <c:v>0.4</c:v>
                </c:pt>
                <c:pt idx="299">
                  <c:v>0.4</c:v>
                </c:pt>
                <c:pt idx="300">
                  <c:v>0.4</c:v>
                </c:pt>
                <c:pt idx="301">
                  <c:v>0</c:v>
                </c:pt>
                <c:pt idx="302">
                  <c:v>0.4</c:v>
                </c:pt>
                <c:pt idx="303">
                  <c:v>0.4</c:v>
                </c:pt>
                <c:pt idx="304">
                  <c:v>0.4</c:v>
                </c:pt>
                <c:pt idx="305">
                  <c:v>0</c:v>
                </c:pt>
                <c:pt idx="306">
                  <c:v>0.4</c:v>
                </c:pt>
                <c:pt idx="307">
                  <c:v>0</c:v>
                </c:pt>
                <c:pt idx="308">
                  <c:v>0</c:v>
                </c:pt>
                <c:pt idx="309">
                  <c:v>0</c:v>
                </c:pt>
                <c:pt idx="310">
                  <c:v>0</c:v>
                </c:pt>
                <c:pt idx="311">
                  <c:v>0</c:v>
                </c:pt>
                <c:pt idx="312">
                  <c:v>0</c:v>
                </c:pt>
                <c:pt idx="313">
                  <c:v>0</c:v>
                </c:pt>
                <c:pt idx="314">
                  <c:v>0</c:v>
                </c:pt>
                <c:pt idx="315">
                  <c:v>0</c:v>
                </c:pt>
                <c:pt idx="316">
                  <c:v>-0.4</c:v>
                </c:pt>
                <c:pt idx="317">
                  <c:v>-0.4</c:v>
                </c:pt>
                <c:pt idx="318">
                  <c:v>0</c:v>
                </c:pt>
                <c:pt idx="319">
                  <c:v>0</c:v>
                </c:pt>
                <c:pt idx="320">
                  <c:v>-0.4</c:v>
                </c:pt>
                <c:pt idx="321">
                  <c:v>-0.4</c:v>
                </c:pt>
                <c:pt idx="322">
                  <c:v>0</c:v>
                </c:pt>
                <c:pt idx="323">
                  <c:v>-0.4</c:v>
                </c:pt>
                <c:pt idx="324">
                  <c:v>-0.4</c:v>
                </c:pt>
                <c:pt idx="325">
                  <c:v>-0.4</c:v>
                </c:pt>
                <c:pt idx="326">
                  <c:v>-0.4</c:v>
                </c:pt>
                <c:pt idx="327">
                  <c:v>-0.4</c:v>
                </c:pt>
                <c:pt idx="328">
                  <c:v>-0.4</c:v>
                </c:pt>
                <c:pt idx="329">
                  <c:v>-0.4</c:v>
                </c:pt>
                <c:pt idx="330">
                  <c:v>-0.4</c:v>
                </c:pt>
                <c:pt idx="331">
                  <c:v>-0.4</c:v>
                </c:pt>
                <c:pt idx="332">
                  <c:v>-0.4</c:v>
                </c:pt>
                <c:pt idx="333">
                  <c:v>-0.8</c:v>
                </c:pt>
                <c:pt idx="334">
                  <c:v>-0.4</c:v>
                </c:pt>
                <c:pt idx="335">
                  <c:v>-0.8</c:v>
                </c:pt>
                <c:pt idx="336">
                  <c:v>-0.8</c:v>
                </c:pt>
                <c:pt idx="337">
                  <c:v>-0.4</c:v>
                </c:pt>
                <c:pt idx="338">
                  <c:v>-0.8</c:v>
                </c:pt>
                <c:pt idx="339">
                  <c:v>-0.8</c:v>
                </c:pt>
                <c:pt idx="340">
                  <c:v>-0.8</c:v>
                </c:pt>
                <c:pt idx="341">
                  <c:v>-0.8</c:v>
                </c:pt>
                <c:pt idx="342">
                  <c:v>-0.8</c:v>
                </c:pt>
                <c:pt idx="343">
                  <c:v>-1.2</c:v>
                </c:pt>
                <c:pt idx="344">
                  <c:v>-0.8</c:v>
                </c:pt>
                <c:pt idx="345">
                  <c:v>-1.2</c:v>
                </c:pt>
                <c:pt idx="346">
                  <c:v>-0.8</c:v>
                </c:pt>
                <c:pt idx="347">
                  <c:v>-0.8</c:v>
                </c:pt>
                <c:pt idx="348">
                  <c:v>-1.2</c:v>
                </c:pt>
                <c:pt idx="349">
                  <c:v>-1.2</c:v>
                </c:pt>
                <c:pt idx="350">
                  <c:v>-1.2</c:v>
                </c:pt>
                <c:pt idx="351">
                  <c:v>-1.2</c:v>
                </c:pt>
                <c:pt idx="352">
                  <c:v>-1.2</c:v>
                </c:pt>
                <c:pt idx="353">
                  <c:v>-1.2</c:v>
                </c:pt>
                <c:pt idx="354">
                  <c:v>-1.2</c:v>
                </c:pt>
                <c:pt idx="355">
                  <c:v>-1.6</c:v>
                </c:pt>
                <c:pt idx="356">
                  <c:v>-1.2</c:v>
                </c:pt>
                <c:pt idx="357">
                  <c:v>-1.2</c:v>
                </c:pt>
                <c:pt idx="358">
                  <c:v>-1.2</c:v>
                </c:pt>
                <c:pt idx="359">
                  <c:v>-1.2</c:v>
                </c:pt>
                <c:pt idx="360">
                  <c:v>-1.2</c:v>
                </c:pt>
                <c:pt idx="361">
                  <c:v>-1.2</c:v>
                </c:pt>
                <c:pt idx="362">
                  <c:v>-1.2</c:v>
                </c:pt>
                <c:pt idx="363">
                  <c:v>-1.6</c:v>
                </c:pt>
                <c:pt idx="364">
                  <c:v>-1.6</c:v>
                </c:pt>
                <c:pt idx="365">
                  <c:v>-1.2</c:v>
                </c:pt>
                <c:pt idx="366">
                  <c:v>-1.6</c:v>
                </c:pt>
                <c:pt idx="367">
                  <c:v>-1.2</c:v>
                </c:pt>
                <c:pt idx="368">
                  <c:v>-1.2</c:v>
                </c:pt>
                <c:pt idx="369">
                  <c:v>-1.6</c:v>
                </c:pt>
                <c:pt idx="370">
                  <c:v>-1.2</c:v>
                </c:pt>
                <c:pt idx="371">
                  <c:v>-1.6</c:v>
                </c:pt>
                <c:pt idx="372">
                  <c:v>-1.6</c:v>
                </c:pt>
                <c:pt idx="373">
                  <c:v>-1.6</c:v>
                </c:pt>
                <c:pt idx="374">
                  <c:v>-1.2</c:v>
                </c:pt>
                <c:pt idx="375">
                  <c:v>-1.6</c:v>
                </c:pt>
                <c:pt idx="376">
                  <c:v>-1.6</c:v>
                </c:pt>
                <c:pt idx="377">
                  <c:v>-1.6</c:v>
                </c:pt>
                <c:pt idx="378">
                  <c:v>-1.2</c:v>
                </c:pt>
                <c:pt idx="379">
                  <c:v>-1.6</c:v>
                </c:pt>
                <c:pt idx="380">
                  <c:v>-1.6</c:v>
                </c:pt>
                <c:pt idx="381">
                  <c:v>-2</c:v>
                </c:pt>
                <c:pt idx="382">
                  <c:v>-1.6</c:v>
                </c:pt>
                <c:pt idx="383">
                  <c:v>-2</c:v>
                </c:pt>
                <c:pt idx="384">
                  <c:v>-1.6</c:v>
                </c:pt>
                <c:pt idx="385">
                  <c:v>-2</c:v>
                </c:pt>
                <c:pt idx="386">
                  <c:v>-1.6</c:v>
                </c:pt>
                <c:pt idx="387">
                  <c:v>-2</c:v>
                </c:pt>
                <c:pt idx="388">
                  <c:v>-2</c:v>
                </c:pt>
                <c:pt idx="389">
                  <c:v>-1.6</c:v>
                </c:pt>
                <c:pt idx="390">
                  <c:v>-2</c:v>
                </c:pt>
                <c:pt idx="391">
                  <c:v>-2</c:v>
                </c:pt>
                <c:pt idx="392">
                  <c:v>-2</c:v>
                </c:pt>
                <c:pt idx="393">
                  <c:v>-2</c:v>
                </c:pt>
                <c:pt idx="394">
                  <c:v>-2</c:v>
                </c:pt>
                <c:pt idx="395">
                  <c:v>-2</c:v>
                </c:pt>
                <c:pt idx="396">
                  <c:v>-2</c:v>
                </c:pt>
                <c:pt idx="397">
                  <c:v>-2</c:v>
                </c:pt>
                <c:pt idx="398">
                  <c:v>-2</c:v>
                </c:pt>
                <c:pt idx="399">
                  <c:v>-2.4</c:v>
                </c:pt>
                <c:pt idx="400">
                  <c:v>-2</c:v>
                </c:pt>
                <c:pt idx="401">
                  <c:v>-2</c:v>
                </c:pt>
                <c:pt idx="402">
                  <c:v>-2.4</c:v>
                </c:pt>
                <c:pt idx="403">
                  <c:v>-2.4</c:v>
                </c:pt>
                <c:pt idx="404">
                  <c:v>-2</c:v>
                </c:pt>
                <c:pt idx="405">
                  <c:v>-2</c:v>
                </c:pt>
                <c:pt idx="406">
                  <c:v>-2.4</c:v>
                </c:pt>
                <c:pt idx="407">
                  <c:v>-2</c:v>
                </c:pt>
                <c:pt idx="408">
                  <c:v>-2.4</c:v>
                </c:pt>
                <c:pt idx="409">
                  <c:v>-2.4</c:v>
                </c:pt>
                <c:pt idx="410">
                  <c:v>-2.4</c:v>
                </c:pt>
                <c:pt idx="411">
                  <c:v>-2.4</c:v>
                </c:pt>
                <c:pt idx="412">
                  <c:v>-2.4</c:v>
                </c:pt>
                <c:pt idx="413">
                  <c:v>-2</c:v>
                </c:pt>
                <c:pt idx="414">
                  <c:v>-2.4</c:v>
                </c:pt>
                <c:pt idx="415">
                  <c:v>-2.4</c:v>
                </c:pt>
                <c:pt idx="416">
                  <c:v>-2.4</c:v>
                </c:pt>
                <c:pt idx="417">
                  <c:v>-2.4</c:v>
                </c:pt>
                <c:pt idx="418">
                  <c:v>-2.4</c:v>
                </c:pt>
                <c:pt idx="419">
                  <c:v>-2.4</c:v>
                </c:pt>
                <c:pt idx="420">
                  <c:v>-2.4</c:v>
                </c:pt>
                <c:pt idx="421">
                  <c:v>-2.4</c:v>
                </c:pt>
                <c:pt idx="422">
                  <c:v>-2.8</c:v>
                </c:pt>
                <c:pt idx="423">
                  <c:v>-2.4</c:v>
                </c:pt>
                <c:pt idx="424">
                  <c:v>-2.4</c:v>
                </c:pt>
                <c:pt idx="425">
                  <c:v>-2.4</c:v>
                </c:pt>
                <c:pt idx="426">
                  <c:v>-2.8</c:v>
                </c:pt>
                <c:pt idx="427">
                  <c:v>-2.4</c:v>
                </c:pt>
                <c:pt idx="428">
                  <c:v>-2.4</c:v>
                </c:pt>
                <c:pt idx="429">
                  <c:v>-2.8</c:v>
                </c:pt>
                <c:pt idx="430">
                  <c:v>-2.8</c:v>
                </c:pt>
                <c:pt idx="431">
                  <c:v>-2.4</c:v>
                </c:pt>
                <c:pt idx="432">
                  <c:v>-2.8</c:v>
                </c:pt>
                <c:pt idx="433">
                  <c:v>-2.4</c:v>
                </c:pt>
                <c:pt idx="434">
                  <c:v>-2.8</c:v>
                </c:pt>
                <c:pt idx="435">
                  <c:v>-2.8</c:v>
                </c:pt>
                <c:pt idx="436">
                  <c:v>-2.8</c:v>
                </c:pt>
                <c:pt idx="437">
                  <c:v>-2.8</c:v>
                </c:pt>
                <c:pt idx="438">
                  <c:v>-2.8</c:v>
                </c:pt>
                <c:pt idx="439">
                  <c:v>-2.8</c:v>
                </c:pt>
                <c:pt idx="440">
                  <c:v>-3.2</c:v>
                </c:pt>
                <c:pt idx="441">
                  <c:v>-2.8</c:v>
                </c:pt>
                <c:pt idx="442">
                  <c:v>-3.2</c:v>
                </c:pt>
                <c:pt idx="443">
                  <c:v>-2.8</c:v>
                </c:pt>
                <c:pt idx="444">
                  <c:v>-2.8</c:v>
                </c:pt>
                <c:pt idx="445">
                  <c:v>-3.2</c:v>
                </c:pt>
                <c:pt idx="446">
                  <c:v>-3.2</c:v>
                </c:pt>
                <c:pt idx="447">
                  <c:v>-2.8</c:v>
                </c:pt>
                <c:pt idx="448">
                  <c:v>-2.8</c:v>
                </c:pt>
                <c:pt idx="449">
                  <c:v>-3.2</c:v>
                </c:pt>
                <c:pt idx="450">
                  <c:v>-3.2</c:v>
                </c:pt>
                <c:pt idx="451">
                  <c:v>-3.2</c:v>
                </c:pt>
                <c:pt idx="452">
                  <c:v>-2.8</c:v>
                </c:pt>
                <c:pt idx="453">
                  <c:v>-3.2</c:v>
                </c:pt>
                <c:pt idx="454">
                  <c:v>-3.2</c:v>
                </c:pt>
                <c:pt idx="455">
                  <c:v>-2.8</c:v>
                </c:pt>
                <c:pt idx="456">
                  <c:v>-2.8</c:v>
                </c:pt>
                <c:pt idx="457">
                  <c:v>-3.2</c:v>
                </c:pt>
                <c:pt idx="458">
                  <c:v>-3.2</c:v>
                </c:pt>
                <c:pt idx="459">
                  <c:v>-3.2</c:v>
                </c:pt>
                <c:pt idx="460">
                  <c:v>-3.2</c:v>
                </c:pt>
                <c:pt idx="461">
                  <c:v>-3.2</c:v>
                </c:pt>
                <c:pt idx="462">
                  <c:v>-3.2</c:v>
                </c:pt>
                <c:pt idx="463">
                  <c:v>-2.8</c:v>
                </c:pt>
                <c:pt idx="464">
                  <c:v>-3.2</c:v>
                </c:pt>
                <c:pt idx="465">
                  <c:v>-3.2</c:v>
                </c:pt>
                <c:pt idx="466">
                  <c:v>-3.2</c:v>
                </c:pt>
                <c:pt idx="467">
                  <c:v>-3.2</c:v>
                </c:pt>
                <c:pt idx="468">
                  <c:v>-3.2</c:v>
                </c:pt>
                <c:pt idx="469">
                  <c:v>-3.6</c:v>
                </c:pt>
                <c:pt idx="470">
                  <c:v>-3.2</c:v>
                </c:pt>
                <c:pt idx="471">
                  <c:v>-3.2</c:v>
                </c:pt>
                <c:pt idx="472">
                  <c:v>-3.6</c:v>
                </c:pt>
                <c:pt idx="473">
                  <c:v>-3.2</c:v>
                </c:pt>
                <c:pt idx="474">
                  <c:v>-3.6</c:v>
                </c:pt>
                <c:pt idx="475">
                  <c:v>-3.2</c:v>
                </c:pt>
                <c:pt idx="476">
                  <c:v>-3.6</c:v>
                </c:pt>
                <c:pt idx="477">
                  <c:v>-3.6</c:v>
                </c:pt>
                <c:pt idx="478">
                  <c:v>-3.6</c:v>
                </c:pt>
                <c:pt idx="479">
                  <c:v>-3.6</c:v>
                </c:pt>
                <c:pt idx="480">
                  <c:v>-3.6</c:v>
                </c:pt>
                <c:pt idx="481">
                  <c:v>-4</c:v>
                </c:pt>
                <c:pt idx="482">
                  <c:v>-3.6</c:v>
                </c:pt>
                <c:pt idx="483">
                  <c:v>-3.6</c:v>
                </c:pt>
                <c:pt idx="484">
                  <c:v>-4</c:v>
                </c:pt>
                <c:pt idx="485">
                  <c:v>-3.6</c:v>
                </c:pt>
                <c:pt idx="486">
                  <c:v>-3.2</c:v>
                </c:pt>
                <c:pt idx="487">
                  <c:v>-3.2</c:v>
                </c:pt>
                <c:pt idx="488">
                  <c:v>-4</c:v>
                </c:pt>
                <c:pt idx="489">
                  <c:v>-3.6</c:v>
                </c:pt>
                <c:pt idx="490">
                  <c:v>-3.6</c:v>
                </c:pt>
                <c:pt idx="491">
                  <c:v>-3.6</c:v>
                </c:pt>
                <c:pt idx="492">
                  <c:v>-4</c:v>
                </c:pt>
                <c:pt idx="493">
                  <c:v>-3.6</c:v>
                </c:pt>
                <c:pt idx="494">
                  <c:v>-4</c:v>
                </c:pt>
                <c:pt idx="495">
                  <c:v>-3.6</c:v>
                </c:pt>
                <c:pt idx="496">
                  <c:v>-3.6</c:v>
                </c:pt>
                <c:pt idx="497">
                  <c:v>-4</c:v>
                </c:pt>
                <c:pt idx="498">
                  <c:v>-3.6</c:v>
                </c:pt>
                <c:pt idx="499">
                  <c:v>-3.6</c:v>
                </c:pt>
                <c:pt idx="500">
                  <c:v>-4</c:v>
                </c:pt>
                <c:pt idx="501">
                  <c:v>-4</c:v>
                </c:pt>
                <c:pt idx="502">
                  <c:v>-4</c:v>
                </c:pt>
                <c:pt idx="503">
                  <c:v>-3.6</c:v>
                </c:pt>
                <c:pt idx="504">
                  <c:v>-4</c:v>
                </c:pt>
                <c:pt idx="505">
                  <c:v>-3.6</c:v>
                </c:pt>
                <c:pt idx="506">
                  <c:v>-4</c:v>
                </c:pt>
                <c:pt idx="507">
                  <c:v>-3.6</c:v>
                </c:pt>
                <c:pt idx="508">
                  <c:v>-4</c:v>
                </c:pt>
                <c:pt idx="509">
                  <c:v>-4</c:v>
                </c:pt>
                <c:pt idx="510">
                  <c:v>-3.6</c:v>
                </c:pt>
                <c:pt idx="511">
                  <c:v>-3.6</c:v>
                </c:pt>
                <c:pt idx="512">
                  <c:v>-3.2</c:v>
                </c:pt>
                <c:pt idx="513">
                  <c:v>-3.2</c:v>
                </c:pt>
                <c:pt idx="514">
                  <c:v>-3.2</c:v>
                </c:pt>
                <c:pt idx="515">
                  <c:v>-2.8</c:v>
                </c:pt>
                <c:pt idx="516">
                  <c:v>-2.8</c:v>
                </c:pt>
                <c:pt idx="517">
                  <c:v>-2.8</c:v>
                </c:pt>
                <c:pt idx="518">
                  <c:v>-2.8</c:v>
                </c:pt>
                <c:pt idx="519">
                  <c:v>-2.4</c:v>
                </c:pt>
                <c:pt idx="520">
                  <c:v>-2.4</c:v>
                </c:pt>
                <c:pt idx="521">
                  <c:v>-2</c:v>
                </c:pt>
                <c:pt idx="522">
                  <c:v>-2</c:v>
                </c:pt>
                <c:pt idx="523">
                  <c:v>-1.6</c:v>
                </c:pt>
                <c:pt idx="524">
                  <c:v>-1.6</c:v>
                </c:pt>
                <c:pt idx="525">
                  <c:v>-1.2</c:v>
                </c:pt>
                <c:pt idx="526">
                  <c:v>-1.6</c:v>
                </c:pt>
                <c:pt idx="527">
                  <c:v>-1.2</c:v>
                </c:pt>
                <c:pt idx="528">
                  <c:v>-1.6</c:v>
                </c:pt>
                <c:pt idx="529">
                  <c:v>-1.2</c:v>
                </c:pt>
                <c:pt idx="530">
                  <c:v>-1.2</c:v>
                </c:pt>
                <c:pt idx="531">
                  <c:v>-0.8</c:v>
                </c:pt>
                <c:pt idx="532">
                  <c:v>-0.8</c:v>
                </c:pt>
                <c:pt idx="533">
                  <c:v>-0.8</c:v>
                </c:pt>
                <c:pt idx="534">
                  <c:v>-0.8</c:v>
                </c:pt>
                <c:pt idx="535">
                  <c:v>-0.4</c:v>
                </c:pt>
                <c:pt idx="536">
                  <c:v>-0.4</c:v>
                </c:pt>
                <c:pt idx="537">
                  <c:v>-0.4</c:v>
                </c:pt>
                <c:pt idx="538">
                  <c:v>-0.4</c:v>
                </c:pt>
                <c:pt idx="539">
                  <c:v>0</c:v>
                </c:pt>
                <c:pt idx="540">
                  <c:v>0</c:v>
                </c:pt>
                <c:pt idx="541">
                  <c:v>0</c:v>
                </c:pt>
                <c:pt idx="542">
                  <c:v>0</c:v>
                </c:pt>
                <c:pt idx="543">
                  <c:v>0</c:v>
                </c:pt>
                <c:pt idx="544">
                  <c:v>0.4</c:v>
                </c:pt>
                <c:pt idx="545">
                  <c:v>0.4</c:v>
                </c:pt>
                <c:pt idx="546">
                  <c:v>0.4</c:v>
                </c:pt>
                <c:pt idx="547">
                  <c:v>0.4</c:v>
                </c:pt>
                <c:pt idx="548">
                  <c:v>0.4</c:v>
                </c:pt>
                <c:pt idx="549">
                  <c:v>0.4</c:v>
                </c:pt>
                <c:pt idx="550">
                  <c:v>0.4</c:v>
                </c:pt>
                <c:pt idx="551">
                  <c:v>0.8</c:v>
                </c:pt>
                <c:pt idx="552">
                  <c:v>0.8</c:v>
                </c:pt>
                <c:pt idx="553">
                  <c:v>0.8</c:v>
                </c:pt>
                <c:pt idx="554">
                  <c:v>1.2</c:v>
                </c:pt>
                <c:pt idx="555">
                  <c:v>0.8</c:v>
                </c:pt>
                <c:pt idx="556">
                  <c:v>1.2</c:v>
                </c:pt>
                <c:pt idx="557">
                  <c:v>0.8</c:v>
                </c:pt>
                <c:pt idx="558">
                  <c:v>1.2</c:v>
                </c:pt>
                <c:pt idx="559">
                  <c:v>1.2</c:v>
                </c:pt>
                <c:pt idx="560">
                  <c:v>1.2</c:v>
                </c:pt>
                <c:pt idx="561">
                  <c:v>1.2</c:v>
                </c:pt>
                <c:pt idx="562">
                  <c:v>1.6</c:v>
                </c:pt>
                <c:pt idx="563">
                  <c:v>1.2</c:v>
                </c:pt>
                <c:pt idx="564">
                  <c:v>1.6</c:v>
                </c:pt>
                <c:pt idx="565">
                  <c:v>1.6</c:v>
                </c:pt>
                <c:pt idx="566">
                  <c:v>2</c:v>
                </c:pt>
                <c:pt idx="567">
                  <c:v>1.6</c:v>
                </c:pt>
                <c:pt idx="568">
                  <c:v>1.6</c:v>
                </c:pt>
                <c:pt idx="569">
                  <c:v>1.6</c:v>
                </c:pt>
                <c:pt idx="570">
                  <c:v>2</c:v>
                </c:pt>
                <c:pt idx="571">
                  <c:v>2</c:v>
                </c:pt>
                <c:pt idx="572">
                  <c:v>2</c:v>
                </c:pt>
                <c:pt idx="573">
                  <c:v>1.6</c:v>
                </c:pt>
                <c:pt idx="574">
                  <c:v>2.4</c:v>
                </c:pt>
                <c:pt idx="575">
                  <c:v>2</c:v>
                </c:pt>
                <c:pt idx="576">
                  <c:v>2</c:v>
                </c:pt>
                <c:pt idx="577">
                  <c:v>2</c:v>
                </c:pt>
                <c:pt idx="578">
                  <c:v>2</c:v>
                </c:pt>
                <c:pt idx="579">
                  <c:v>2</c:v>
                </c:pt>
                <c:pt idx="580">
                  <c:v>2.4</c:v>
                </c:pt>
                <c:pt idx="581">
                  <c:v>2</c:v>
                </c:pt>
                <c:pt idx="582">
                  <c:v>2.4</c:v>
                </c:pt>
                <c:pt idx="583">
                  <c:v>2.4</c:v>
                </c:pt>
                <c:pt idx="584">
                  <c:v>2</c:v>
                </c:pt>
                <c:pt idx="585">
                  <c:v>2.4</c:v>
                </c:pt>
                <c:pt idx="586">
                  <c:v>2.8</c:v>
                </c:pt>
                <c:pt idx="587">
                  <c:v>2.4</c:v>
                </c:pt>
                <c:pt idx="588">
                  <c:v>2.4</c:v>
                </c:pt>
                <c:pt idx="589">
                  <c:v>2.4</c:v>
                </c:pt>
                <c:pt idx="590">
                  <c:v>2.8</c:v>
                </c:pt>
                <c:pt idx="591">
                  <c:v>2.4</c:v>
                </c:pt>
                <c:pt idx="592">
                  <c:v>2.4</c:v>
                </c:pt>
                <c:pt idx="593">
                  <c:v>2.8</c:v>
                </c:pt>
                <c:pt idx="594">
                  <c:v>2.8</c:v>
                </c:pt>
                <c:pt idx="595">
                  <c:v>2.8</c:v>
                </c:pt>
                <c:pt idx="596">
                  <c:v>2.4</c:v>
                </c:pt>
                <c:pt idx="597">
                  <c:v>2.8</c:v>
                </c:pt>
                <c:pt idx="598">
                  <c:v>2.8</c:v>
                </c:pt>
                <c:pt idx="599">
                  <c:v>2.8</c:v>
                </c:pt>
                <c:pt idx="600">
                  <c:v>2.8</c:v>
                </c:pt>
                <c:pt idx="601">
                  <c:v>2.8</c:v>
                </c:pt>
                <c:pt idx="602">
                  <c:v>2.8</c:v>
                </c:pt>
                <c:pt idx="603">
                  <c:v>2.8</c:v>
                </c:pt>
                <c:pt idx="604">
                  <c:v>2.8</c:v>
                </c:pt>
                <c:pt idx="605">
                  <c:v>2.8</c:v>
                </c:pt>
                <c:pt idx="606">
                  <c:v>2.8</c:v>
                </c:pt>
                <c:pt idx="607">
                  <c:v>2.8</c:v>
                </c:pt>
                <c:pt idx="608">
                  <c:v>2.8</c:v>
                </c:pt>
                <c:pt idx="609">
                  <c:v>3.2</c:v>
                </c:pt>
                <c:pt idx="610">
                  <c:v>3.2</c:v>
                </c:pt>
                <c:pt idx="611">
                  <c:v>2.8</c:v>
                </c:pt>
                <c:pt idx="612">
                  <c:v>2.8</c:v>
                </c:pt>
                <c:pt idx="613">
                  <c:v>3.2</c:v>
                </c:pt>
                <c:pt idx="614">
                  <c:v>3.2</c:v>
                </c:pt>
                <c:pt idx="615">
                  <c:v>3.2</c:v>
                </c:pt>
                <c:pt idx="616">
                  <c:v>2.8</c:v>
                </c:pt>
                <c:pt idx="617">
                  <c:v>3.2</c:v>
                </c:pt>
                <c:pt idx="618">
                  <c:v>2.8</c:v>
                </c:pt>
                <c:pt idx="619">
                  <c:v>2.8</c:v>
                </c:pt>
                <c:pt idx="620">
                  <c:v>2.8</c:v>
                </c:pt>
                <c:pt idx="621">
                  <c:v>3.2</c:v>
                </c:pt>
                <c:pt idx="622">
                  <c:v>2.8</c:v>
                </c:pt>
                <c:pt idx="623">
                  <c:v>3.2</c:v>
                </c:pt>
                <c:pt idx="624">
                  <c:v>2.8</c:v>
                </c:pt>
                <c:pt idx="625">
                  <c:v>3.2</c:v>
                </c:pt>
                <c:pt idx="626">
                  <c:v>3.2</c:v>
                </c:pt>
                <c:pt idx="627">
                  <c:v>3.2</c:v>
                </c:pt>
                <c:pt idx="628">
                  <c:v>3.2</c:v>
                </c:pt>
                <c:pt idx="629">
                  <c:v>3.2</c:v>
                </c:pt>
                <c:pt idx="630">
                  <c:v>3.6</c:v>
                </c:pt>
                <c:pt idx="631">
                  <c:v>3.2</c:v>
                </c:pt>
                <c:pt idx="632">
                  <c:v>3.2</c:v>
                </c:pt>
                <c:pt idx="633">
                  <c:v>3.2</c:v>
                </c:pt>
                <c:pt idx="634">
                  <c:v>2.8</c:v>
                </c:pt>
                <c:pt idx="635">
                  <c:v>3.2</c:v>
                </c:pt>
                <c:pt idx="636">
                  <c:v>3.2</c:v>
                </c:pt>
                <c:pt idx="637">
                  <c:v>2.8</c:v>
                </c:pt>
                <c:pt idx="638">
                  <c:v>2.8</c:v>
                </c:pt>
                <c:pt idx="639">
                  <c:v>2.8</c:v>
                </c:pt>
                <c:pt idx="640">
                  <c:v>3.2</c:v>
                </c:pt>
                <c:pt idx="641">
                  <c:v>3.2</c:v>
                </c:pt>
                <c:pt idx="642">
                  <c:v>3.2</c:v>
                </c:pt>
                <c:pt idx="643">
                  <c:v>2.8</c:v>
                </c:pt>
                <c:pt idx="644">
                  <c:v>3.2</c:v>
                </c:pt>
                <c:pt idx="645">
                  <c:v>2.8</c:v>
                </c:pt>
                <c:pt idx="646">
                  <c:v>2.8</c:v>
                </c:pt>
                <c:pt idx="647">
                  <c:v>2.8</c:v>
                </c:pt>
                <c:pt idx="648">
                  <c:v>3.2</c:v>
                </c:pt>
                <c:pt idx="649">
                  <c:v>3.2</c:v>
                </c:pt>
                <c:pt idx="650">
                  <c:v>3.2</c:v>
                </c:pt>
                <c:pt idx="651">
                  <c:v>3.2</c:v>
                </c:pt>
                <c:pt idx="652">
                  <c:v>3.2</c:v>
                </c:pt>
                <c:pt idx="653">
                  <c:v>3.2</c:v>
                </c:pt>
                <c:pt idx="654">
                  <c:v>2.8</c:v>
                </c:pt>
                <c:pt idx="655">
                  <c:v>2.8</c:v>
                </c:pt>
                <c:pt idx="656">
                  <c:v>3.2</c:v>
                </c:pt>
                <c:pt idx="657">
                  <c:v>3.2</c:v>
                </c:pt>
                <c:pt idx="658">
                  <c:v>2.8</c:v>
                </c:pt>
                <c:pt idx="659">
                  <c:v>2.8</c:v>
                </c:pt>
                <c:pt idx="660">
                  <c:v>2.8</c:v>
                </c:pt>
                <c:pt idx="661">
                  <c:v>2.8</c:v>
                </c:pt>
                <c:pt idx="662">
                  <c:v>2.8</c:v>
                </c:pt>
                <c:pt idx="663">
                  <c:v>2.8</c:v>
                </c:pt>
                <c:pt idx="664">
                  <c:v>3.2</c:v>
                </c:pt>
                <c:pt idx="665">
                  <c:v>2.8</c:v>
                </c:pt>
                <c:pt idx="666">
                  <c:v>2.8</c:v>
                </c:pt>
                <c:pt idx="667">
                  <c:v>2.8</c:v>
                </c:pt>
                <c:pt idx="668">
                  <c:v>2.8</c:v>
                </c:pt>
                <c:pt idx="669">
                  <c:v>2.8</c:v>
                </c:pt>
                <c:pt idx="670">
                  <c:v>3.2</c:v>
                </c:pt>
                <c:pt idx="671">
                  <c:v>2.8</c:v>
                </c:pt>
                <c:pt idx="672">
                  <c:v>2.8</c:v>
                </c:pt>
                <c:pt idx="673">
                  <c:v>2.8</c:v>
                </c:pt>
                <c:pt idx="674">
                  <c:v>2.8</c:v>
                </c:pt>
                <c:pt idx="675">
                  <c:v>2.8</c:v>
                </c:pt>
                <c:pt idx="676">
                  <c:v>3.2</c:v>
                </c:pt>
                <c:pt idx="677">
                  <c:v>2.8</c:v>
                </c:pt>
                <c:pt idx="678">
                  <c:v>2.8</c:v>
                </c:pt>
                <c:pt idx="679">
                  <c:v>2.8</c:v>
                </c:pt>
                <c:pt idx="680">
                  <c:v>2.8</c:v>
                </c:pt>
                <c:pt idx="681">
                  <c:v>2.8</c:v>
                </c:pt>
                <c:pt idx="682">
                  <c:v>2.8</c:v>
                </c:pt>
                <c:pt idx="683">
                  <c:v>2.8</c:v>
                </c:pt>
                <c:pt idx="684">
                  <c:v>2.8</c:v>
                </c:pt>
                <c:pt idx="685">
                  <c:v>2.8</c:v>
                </c:pt>
                <c:pt idx="686">
                  <c:v>2.8</c:v>
                </c:pt>
                <c:pt idx="687">
                  <c:v>2.8</c:v>
                </c:pt>
                <c:pt idx="688">
                  <c:v>2.4</c:v>
                </c:pt>
                <c:pt idx="689">
                  <c:v>2.4</c:v>
                </c:pt>
                <c:pt idx="690">
                  <c:v>2.8</c:v>
                </c:pt>
                <c:pt idx="691">
                  <c:v>2.8</c:v>
                </c:pt>
                <c:pt idx="692">
                  <c:v>2.8</c:v>
                </c:pt>
                <c:pt idx="693">
                  <c:v>2.4</c:v>
                </c:pt>
                <c:pt idx="694">
                  <c:v>2.4</c:v>
                </c:pt>
                <c:pt idx="695">
                  <c:v>2.4</c:v>
                </c:pt>
                <c:pt idx="696">
                  <c:v>2.8</c:v>
                </c:pt>
                <c:pt idx="697">
                  <c:v>2.4</c:v>
                </c:pt>
                <c:pt idx="698">
                  <c:v>2.4</c:v>
                </c:pt>
                <c:pt idx="699">
                  <c:v>2.4</c:v>
                </c:pt>
                <c:pt idx="700">
                  <c:v>2.4</c:v>
                </c:pt>
                <c:pt idx="701">
                  <c:v>2.4</c:v>
                </c:pt>
                <c:pt idx="702">
                  <c:v>2.4</c:v>
                </c:pt>
                <c:pt idx="703">
                  <c:v>2.4</c:v>
                </c:pt>
                <c:pt idx="704">
                  <c:v>2.4</c:v>
                </c:pt>
                <c:pt idx="705">
                  <c:v>2.4</c:v>
                </c:pt>
                <c:pt idx="706">
                  <c:v>2.4</c:v>
                </c:pt>
                <c:pt idx="707">
                  <c:v>2</c:v>
                </c:pt>
                <c:pt idx="708">
                  <c:v>2.4</c:v>
                </c:pt>
                <c:pt idx="709">
                  <c:v>2.4</c:v>
                </c:pt>
                <c:pt idx="710">
                  <c:v>2.4</c:v>
                </c:pt>
                <c:pt idx="711">
                  <c:v>2.4</c:v>
                </c:pt>
                <c:pt idx="712">
                  <c:v>2.4</c:v>
                </c:pt>
                <c:pt idx="713">
                  <c:v>2</c:v>
                </c:pt>
                <c:pt idx="714">
                  <c:v>2.4</c:v>
                </c:pt>
                <c:pt idx="715">
                  <c:v>2</c:v>
                </c:pt>
                <c:pt idx="716">
                  <c:v>2.4</c:v>
                </c:pt>
                <c:pt idx="717">
                  <c:v>2</c:v>
                </c:pt>
                <c:pt idx="718">
                  <c:v>2.4</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1.6</c:v>
                </c:pt>
                <c:pt idx="733">
                  <c:v>1.6</c:v>
                </c:pt>
                <c:pt idx="734">
                  <c:v>2</c:v>
                </c:pt>
                <c:pt idx="735">
                  <c:v>1.6</c:v>
                </c:pt>
                <c:pt idx="736">
                  <c:v>1.6</c:v>
                </c:pt>
                <c:pt idx="737">
                  <c:v>1.6</c:v>
                </c:pt>
                <c:pt idx="738">
                  <c:v>1.6</c:v>
                </c:pt>
                <c:pt idx="739">
                  <c:v>1.6</c:v>
                </c:pt>
                <c:pt idx="740">
                  <c:v>2</c:v>
                </c:pt>
                <c:pt idx="741">
                  <c:v>1.6</c:v>
                </c:pt>
                <c:pt idx="742">
                  <c:v>1.6</c:v>
                </c:pt>
                <c:pt idx="743">
                  <c:v>1.6</c:v>
                </c:pt>
                <c:pt idx="744">
                  <c:v>1.6</c:v>
                </c:pt>
                <c:pt idx="745">
                  <c:v>1.6</c:v>
                </c:pt>
                <c:pt idx="746">
                  <c:v>1.6</c:v>
                </c:pt>
                <c:pt idx="747">
                  <c:v>1.6</c:v>
                </c:pt>
                <c:pt idx="748">
                  <c:v>1.6</c:v>
                </c:pt>
                <c:pt idx="749">
                  <c:v>1.6</c:v>
                </c:pt>
                <c:pt idx="750">
                  <c:v>1.6</c:v>
                </c:pt>
                <c:pt idx="751">
                  <c:v>1.6</c:v>
                </c:pt>
                <c:pt idx="752">
                  <c:v>1.2</c:v>
                </c:pt>
                <c:pt idx="753">
                  <c:v>1.6</c:v>
                </c:pt>
                <c:pt idx="754">
                  <c:v>1.2</c:v>
                </c:pt>
                <c:pt idx="755">
                  <c:v>1.2</c:v>
                </c:pt>
                <c:pt idx="756">
                  <c:v>1.2</c:v>
                </c:pt>
                <c:pt idx="757">
                  <c:v>1.2</c:v>
                </c:pt>
                <c:pt idx="758">
                  <c:v>1.2</c:v>
                </c:pt>
                <c:pt idx="759">
                  <c:v>1.2</c:v>
                </c:pt>
                <c:pt idx="760">
                  <c:v>1.2</c:v>
                </c:pt>
                <c:pt idx="761">
                  <c:v>1.2</c:v>
                </c:pt>
                <c:pt idx="762">
                  <c:v>0.8</c:v>
                </c:pt>
                <c:pt idx="763">
                  <c:v>0.8</c:v>
                </c:pt>
                <c:pt idx="764">
                  <c:v>0.8</c:v>
                </c:pt>
                <c:pt idx="765">
                  <c:v>1.2</c:v>
                </c:pt>
                <c:pt idx="766">
                  <c:v>1.2</c:v>
                </c:pt>
                <c:pt idx="767">
                  <c:v>1.2</c:v>
                </c:pt>
                <c:pt idx="768">
                  <c:v>1.2</c:v>
                </c:pt>
                <c:pt idx="769">
                  <c:v>0.8</c:v>
                </c:pt>
                <c:pt idx="770">
                  <c:v>0.8</c:v>
                </c:pt>
                <c:pt idx="771">
                  <c:v>1.2</c:v>
                </c:pt>
                <c:pt idx="772">
                  <c:v>0.8</c:v>
                </c:pt>
                <c:pt idx="773">
                  <c:v>0.8</c:v>
                </c:pt>
                <c:pt idx="774">
                  <c:v>0.8</c:v>
                </c:pt>
                <c:pt idx="775">
                  <c:v>0.8</c:v>
                </c:pt>
                <c:pt idx="776">
                  <c:v>0.8</c:v>
                </c:pt>
                <c:pt idx="777">
                  <c:v>0.8</c:v>
                </c:pt>
                <c:pt idx="778">
                  <c:v>0.8</c:v>
                </c:pt>
                <c:pt idx="779">
                  <c:v>0.8</c:v>
                </c:pt>
                <c:pt idx="780">
                  <c:v>0.8</c:v>
                </c:pt>
                <c:pt idx="781">
                  <c:v>0.8</c:v>
                </c:pt>
                <c:pt idx="782">
                  <c:v>0.8</c:v>
                </c:pt>
                <c:pt idx="783">
                  <c:v>0.8</c:v>
                </c:pt>
                <c:pt idx="784">
                  <c:v>0.8</c:v>
                </c:pt>
                <c:pt idx="785">
                  <c:v>0.4</c:v>
                </c:pt>
                <c:pt idx="786">
                  <c:v>0.4</c:v>
                </c:pt>
                <c:pt idx="787">
                  <c:v>0.4</c:v>
                </c:pt>
                <c:pt idx="788">
                  <c:v>0.4</c:v>
                </c:pt>
                <c:pt idx="789">
                  <c:v>0.4</c:v>
                </c:pt>
                <c:pt idx="790">
                  <c:v>0.4</c:v>
                </c:pt>
                <c:pt idx="791">
                  <c:v>0.4</c:v>
                </c:pt>
                <c:pt idx="792">
                  <c:v>0.4</c:v>
                </c:pt>
                <c:pt idx="793">
                  <c:v>0.4</c:v>
                </c:pt>
                <c:pt idx="794">
                  <c:v>0.4</c:v>
                </c:pt>
                <c:pt idx="795">
                  <c:v>0.4</c:v>
                </c:pt>
                <c:pt idx="796">
                  <c:v>0.4</c:v>
                </c:pt>
                <c:pt idx="797">
                  <c:v>0.4</c:v>
                </c:pt>
                <c:pt idx="798">
                  <c:v>0.4</c:v>
                </c:pt>
                <c:pt idx="799">
                  <c:v>0.4</c:v>
                </c:pt>
                <c:pt idx="800">
                  <c:v>0.4</c:v>
                </c:pt>
                <c:pt idx="801">
                  <c:v>0.4</c:v>
                </c:pt>
                <c:pt idx="802">
                  <c:v>0.4</c:v>
                </c:pt>
                <c:pt idx="803">
                  <c:v>0.4</c:v>
                </c:pt>
                <c:pt idx="804">
                  <c:v>0</c:v>
                </c:pt>
                <c:pt idx="805">
                  <c:v>0.4</c:v>
                </c:pt>
                <c:pt idx="806">
                  <c:v>0</c:v>
                </c:pt>
                <c:pt idx="807">
                  <c:v>0.4</c:v>
                </c:pt>
                <c:pt idx="808">
                  <c:v>0</c:v>
                </c:pt>
                <c:pt idx="809">
                  <c:v>0</c:v>
                </c:pt>
                <c:pt idx="810">
                  <c:v>0</c:v>
                </c:pt>
                <c:pt idx="811">
                  <c:v>0</c:v>
                </c:pt>
                <c:pt idx="812">
                  <c:v>0</c:v>
                </c:pt>
                <c:pt idx="813">
                  <c:v>0</c:v>
                </c:pt>
                <c:pt idx="814">
                  <c:v>0</c:v>
                </c:pt>
                <c:pt idx="815">
                  <c:v>0</c:v>
                </c:pt>
                <c:pt idx="816">
                  <c:v>0</c:v>
                </c:pt>
                <c:pt idx="817">
                  <c:v>-0.4</c:v>
                </c:pt>
                <c:pt idx="818">
                  <c:v>0</c:v>
                </c:pt>
                <c:pt idx="819">
                  <c:v>0</c:v>
                </c:pt>
                <c:pt idx="820">
                  <c:v>-0.4</c:v>
                </c:pt>
                <c:pt idx="821">
                  <c:v>-0.4</c:v>
                </c:pt>
                <c:pt idx="822">
                  <c:v>-0.4</c:v>
                </c:pt>
                <c:pt idx="823">
                  <c:v>-0.4</c:v>
                </c:pt>
                <c:pt idx="824">
                  <c:v>-0.4</c:v>
                </c:pt>
                <c:pt idx="825">
                  <c:v>-0.4</c:v>
                </c:pt>
                <c:pt idx="826">
                  <c:v>-0.4</c:v>
                </c:pt>
                <c:pt idx="827">
                  <c:v>-0.4</c:v>
                </c:pt>
                <c:pt idx="828">
                  <c:v>-0.8</c:v>
                </c:pt>
                <c:pt idx="829">
                  <c:v>-0.4</c:v>
                </c:pt>
                <c:pt idx="830">
                  <c:v>-0.4</c:v>
                </c:pt>
                <c:pt idx="831">
                  <c:v>-0.4</c:v>
                </c:pt>
                <c:pt idx="832">
                  <c:v>-0.4</c:v>
                </c:pt>
                <c:pt idx="833">
                  <c:v>-0.8</c:v>
                </c:pt>
                <c:pt idx="834">
                  <c:v>-0.8</c:v>
                </c:pt>
                <c:pt idx="835">
                  <c:v>-0.4</c:v>
                </c:pt>
                <c:pt idx="836">
                  <c:v>-0.4</c:v>
                </c:pt>
                <c:pt idx="837">
                  <c:v>-0.8</c:v>
                </c:pt>
                <c:pt idx="838">
                  <c:v>-0.8</c:v>
                </c:pt>
                <c:pt idx="839">
                  <c:v>-0.4</c:v>
                </c:pt>
                <c:pt idx="840">
                  <c:v>-0.8</c:v>
                </c:pt>
                <c:pt idx="841">
                  <c:v>-0.8</c:v>
                </c:pt>
                <c:pt idx="842">
                  <c:v>-0.8</c:v>
                </c:pt>
                <c:pt idx="843">
                  <c:v>-0.8</c:v>
                </c:pt>
                <c:pt idx="844">
                  <c:v>-0.8</c:v>
                </c:pt>
                <c:pt idx="845">
                  <c:v>-0.8</c:v>
                </c:pt>
                <c:pt idx="846">
                  <c:v>-0.8</c:v>
                </c:pt>
                <c:pt idx="847">
                  <c:v>-0.8</c:v>
                </c:pt>
                <c:pt idx="848">
                  <c:v>-0.8</c:v>
                </c:pt>
                <c:pt idx="849">
                  <c:v>-0.8</c:v>
                </c:pt>
                <c:pt idx="850">
                  <c:v>-0.8</c:v>
                </c:pt>
                <c:pt idx="851">
                  <c:v>-1.2</c:v>
                </c:pt>
                <c:pt idx="852">
                  <c:v>-1.2</c:v>
                </c:pt>
                <c:pt idx="853">
                  <c:v>-1.2</c:v>
                </c:pt>
                <c:pt idx="854">
                  <c:v>-0.8</c:v>
                </c:pt>
                <c:pt idx="855">
                  <c:v>-1.2</c:v>
                </c:pt>
                <c:pt idx="856">
                  <c:v>-1.2</c:v>
                </c:pt>
                <c:pt idx="857">
                  <c:v>-1.2</c:v>
                </c:pt>
                <c:pt idx="858">
                  <c:v>-1.2</c:v>
                </c:pt>
                <c:pt idx="859">
                  <c:v>-1.2</c:v>
                </c:pt>
                <c:pt idx="860">
                  <c:v>-1.2</c:v>
                </c:pt>
                <c:pt idx="861">
                  <c:v>-1.2</c:v>
                </c:pt>
                <c:pt idx="862">
                  <c:v>-1.2</c:v>
                </c:pt>
                <c:pt idx="863">
                  <c:v>-1.6</c:v>
                </c:pt>
                <c:pt idx="864">
                  <c:v>-1.6</c:v>
                </c:pt>
                <c:pt idx="865">
                  <c:v>-1.2</c:v>
                </c:pt>
                <c:pt idx="866">
                  <c:v>-1.2</c:v>
                </c:pt>
                <c:pt idx="867">
                  <c:v>-1.6</c:v>
                </c:pt>
                <c:pt idx="868">
                  <c:v>-1.6</c:v>
                </c:pt>
                <c:pt idx="869">
                  <c:v>-1.2</c:v>
                </c:pt>
                <c:pt idx="870">
                  <c:v>-1.6</c:v>
                </c:pt>
                <c:pt idx="871">
                  <c:v>-1.6</c:v>
                </c:pt>
                <c:pt idx="872">
                  <c:v>-1.6</c:v>
                </c:pt>
                <c:pt idx="873">
                  <c:v>-1.6</c:v>
                </c:pt>
                <c:pt idx="874">
                  <c:v>-1.2</c:v>
                </c:pt>
                <c:pt idx="875">
                  <c:v>-1.2</c:v>
                </c:pt>
                <c:pt idx="876">
                  <c:v>-1.6</c:v>
                </c:pt>
                <c:pt idx="877">
                  <c:v>-1.6</c:v>
                </c:pt>
                <c:pt idx="878">
                  <c:v>-1.6</c:v>
                </c:pt>
                <c:pt idx="879">
                  <c:v>-2</c:v>
                </c:pt>
                <c:pt idx="880">
                  <c:v>-2</c:v>
                </c:pt>
                <c:pt idx="881">
                  <c:v>-1.6</c:v>
                </c:pt>
                <c:pt idx="882">
                  <c:v>-1.6</c:v>
                </c:pt>
                <c:pt idx="883">
                  <c:v>-2</c:v>
                </c:pt>
                <c:pt idx="884">
                  <c:v>-1.6</c:v>
                </c:pt>
                <c:pt idx="885">
                  <c:v>-1.6</c:v>
                </c:pt>
                <c:pt idx="886">
                  <c:v>-1.6</c:v>
                </c:pt>
                <c:pt idx="887">
                  <c:v>-2</c:v>
                </c:pt>
                <c:pt idx="888">
                  <c:v>-2</c:v>
                </c:pt>
                <c:pt idx="889">
                  <c:v>-2</c:v>
                </c:pt>
                <c:pt idx="890">
                  <c:v>-2</c:v>
                </c:pt>
                <c:pt idx="891">
                  <c:v>-2</c:v>
                </c:pt>
                <c:pt idx="892">
                  <c:v>-2</c:v>
                </c:pt>
                <c:pt idx="893">
                  <c:v>-2</c:v>
                </c:pt>
                <c:pt idx="894">
                  <c:v>-2</c:v>
                </c:pt>
                <c:pt idx="895">
                  <c:v>-2</c:v>
                </c:pt>
                <c:pt idx="896">
                  <c:v>-2</c:v>
                </c:pt>
                <c:pt idx="897">
                  <c:v>-2</c:v>
                </c:pt>
                <c:pt idx="898">
                  <c:v>-2.4</c:v>
                </c:pt>
                <c:pt idx="899">
                  <c:v>-2</c:v>
                </c:pt>
                <c:pt idx="900">
                  <c:v>-2</c:v>
                </c:pt>
                <c:pt idx="901">
                  <c:v>-2</c:v>
                </c:pt>
                <c:pt idx="902">
                  <c:v>-2.4</c:v>
                </c:pt>
                <c:pt idx="903">
                  <c:v>-2</c:v>
                </c:pt>
                <c:pt idx="904">
                  <c:v>-2</c:v>
                </c:pt>
                <c:pt idx="905">
                  <c:v>-2.4</c:v>
                </c:pt>
                <c:pt idx="906">
                  <c:v>-2.4</c:v>
                </c:pt>
                <c:pt idx="907">
                  <c:v>-2.4</c:v>
                </c:pt>
                <c:pt idx="908">
                  <c:v>-2</c:v>
                </c:pt>
                <c:pt idx="909">
                  <c:v>-2</c:v>
                </c:pt>
                <c:pt idx="910">
                  <c:v>-2.4</c:v>
                </c:pt>
                <c:pt idx="911">
                  <c:v>-2</c:v>
                </c:pt>
                <c:pt idx="912">
                  <c:v>-2.4</c:v>
                </c:pt>
                <c:pt idx="913">
                  <c:v>-2</c:v>
                </c:pt>
                <c:pt idx="914">
                  <c:v>-2.8</c:v>
                </c:pt>
                <c:pt idx="915">
                  <c:v>-2.4</c:v>
                </c:pt>
                <c:pt idx="916">
                  <c:v>-2.4</c:v>
                </c:pt>
                <c:pt idx="917">
                  <c:v>-2.4</c:v>
                </c:pt>
                <c:pt idx="918">
                  <c:v>-2.8</c:v>
                </c:pt>
                <c:pt idx="919">
                  <c:v>-2.4</c:v>
                </c:pt>
                <c:pt idx="920">
                  <c:v>-2.4</c:v>
                </c:pt>
                <c:pt idx="921">
                  <c:v>-2.4</c:v>
                </c:pt>
                <c:pt idx="922">
                  <c:v>-2.8</c:v>
                </c:pt>
                <c:pt idx="923">
                  <c:v>-2.4</c:v>
                </c:pt>
                <c:pt idx="924">
                  <c:v>-2.4</c:v>
                </c:pt>
                <c:pt idx="925">
                  <c:v>-2.4</c:v>
                </c:pt>
                <c:pt idx="926">
                  <c:v>-2.8</c:v>
                </c:pt>
                <c:pt idx="927">
                  <c:v>-2.4</c:v>
                </c:pt>
                <c:pt idx="928">
                  <c:v>-2.4</c:v>
                </c:pt>
                <c:pt idx="929">
                  <c:v>-2.4</c:v>
                </c:pt>
                <c:pt idx="930">
                  <c:v>-2.8</c:v>
                </c:pt>
                <c:pt idx="931">
                  <c:v>-2.8</c:v>
                </c:pt>
                <c:pt idx="932">
                  <c:v>-2.4</c:v>
                </c:pt>
                <c:pt idx="933">
                  <c:v>-3.2</c:v>
                </c:pt>
                <c:pt idx="934">
                  <c:v>-2.8</c:v>
                </c:pt>
                <c:pt idx="935">
                  <c:v>-2.8</c:v>
                </c:pt>
                <c:pt idx="936">
                  <c:v>-2.8</c:v>
                </c:pt>
                <c:pt idx="937">
                  <c:v>-3.2</c:v>
                </c:pt>
                <c:pt idx="938">
                  <c:v>-2.8</c:v>
                </c:pt>
                <c:pt idx="939">
                  <c:v>-2.8</c:v>
                </c:pt>
                <c:pt idx="940">
                  <c:v>-2.8</c:v>
                </c:pt>
                <c:pt idx="941">
                  <c:v>-2.8</c:v>
                </c:pt>
                <c:pt idx="942">
                  <c:v>-2.8</c:v>
                </c:pt>
                <c:pt idx="943">
                  <c:v>-2.8</c:v>
                </c:pt>
                <c:pt idx="944">
                  <c:v>-2.8</c:v>
                </c:pt>
                <c:pt idx="945">
                  <c:v>-2.8</c:v>
                </c:pt>
                <c:pt idx="946">
                  <c:v>-2.8</c:v>
                </c:pt>
                <c:pt idx="947">
                  <c:v>-2.8</c:v>
                </c:pt>
                <c:pt idx="948">
                  <c:v>-2.8</c:v>
                </c:pt>
                <c:pt idx="949">
                  <c:v>-3.2</c:v>
                </c:pt>
                <c:pt idx="950">
                  <c:v>-3.2</c:v>
                </c:pt>
                <c:pt idx="951">
                  <c:v>-2.8</c:v>
                </c:pt>
                <c:pt idx="952">
                  <c:v>-2.8</c:v>
                </c:pt>
                <c:pt idx="953">
                  <c:v>-3.2</c:v>
                </c:pt>
                <c:pt idx="954">
                  <c:v>-3.2</c:v>
                </c:pt>
                <c:pt idx="955">
                  <c:v>-3.2</c:v>
                </c:pt>
                <c:pt idx="956">
                  <c:v>-2.8</c:v>
                </c:pt>
                <c:pt idx="957">
                  <c:v>-3.2</c:v>
                </c:pt>
                <c:pt idx="958">
                  <c:v>-3.2</c:v>
                </c:pt>
                <c:pt idx="959">
                  <c:v>-3.2</c:v>
                </c:pt>
                <c:pt idx="960">
                  <c:v>-3.2</c:v>
                </c:pt>
                <c:pt idx="961">
                  <c:v>-3.2</c:v>
                </c:pt>
                <c:pt idx="962">
                  <c:v>-3.2</c:v>
                </c:pt>
                <c:pt idx="963">
                  <c:v>-3.2</c:v>
                </c:pt>
                <c:pt idx="964">
                  <c:v>-3.2</c:v>
                </c:pt>
                <c:pt idx="965">
                  <c:v>-3.6</c:v>
                </c:pt>
                <c:pt idx="966">
                  <c:v>-3.2</c:v>
                </c:pt>
                <c:pt idx="967">
                  <c:v>-3.2</c:v>
                </c:pt>
                <c:pt idx="968">
                  <c:v>-3.6</c:v>
                </c:pt>
                <c:pt idx="969">
                  <c:v>-3.2</c:v>
                </c:pt>
                <c:pt idx="970">
                  <c:v>-3.2</c:v>
                </c:pt>
                <c:pt idx="971">
                  <c:v>-3.2</c:v>
                </c:pt>
                <c:pt idx="972">
                  <c:v>-3.6</c:v>
                </c:pt>
                <c:pt idx="973">
                  <c:v>-3.2</c:v>
                </c:pt>
                <c:pt idx="974">
                  <c:v>-3.2</c:v>
                </c:pt>
                <c:pt idx="975">
                  <c:v>-3.2</c:v>
                </c:pt>
                <c:pt idx="976">
                  <c:v>-4</c:v>
                </c:pt>
                <c:pt idx="977">
                  <c:v>-3.6</c:v>
                </c:pt>
                <c:pt idx="978">
                  <c:v>-3.6</c:v>
                </c:pt>
                <c:pt idx="979">
                  <c:v>-3.2</c:v>
                </c:pt>
                <c:pt idx="980">
                  <c:v>-4</c:v>
                </c:pt>
                <c:pt idx="981">
                  <c:v>-3.6</c:v>
                </c:pt>
                <c:pt idx="982">
                  <c:v>-3.6</c:v>
                </c:pt>
                <c:pt idx="983">
                  <c:v>-3.2</c:v>
                </c:pt>
                <c:pt idx="984">
                  <c:v>-3.6</c:v>
                </c:pt>
                <c:pt idx="985">
                  <c:v>-3.6</c:v>
                </c:pt>
                <c:pt idx="986">
                  <c:v>-3.6</c:v>
                </c:pt>
                <c:pt idx="987">
                  <c:v>-3.6</c:v>
                </c:pt>
                <c:pt idx="988">
                  <c:v>-4</c:v>
                </c:pt>
                <c:pt idx="989">
                  <c:v>-3.6</c:v>
                </c:pt>
                <c:pt idx="990">
                  <c:v>-3.6</c:v>
                </c:pt>
                <c:pt idx="991">
                  <c:v>-3.6</c:v>
                </c:pt>
                <c:pt idx="992">
                  <c:v>-3.6</c:v>
                </c:pt>
                <c:pt idx="993">
                  <c:v>-3.6</c:v>
                </c:pt>
                <c:pt idx="994">
                  <c:v>-3.6</c:v>
                </c:pt>
                <c:pt idx="995">
                  <c:v>-3.6</c:v>
                </c:pt>
                <c:pt idx="996">
                  <c:v>-4</c:v>
                </c:pt>
                <c:pt idx="997">
                  <c:v>-3.6</c:v>
                </c:pt>
                <c:pt idx="998">
                  <c:v>-3.6</c:v>
                </c:pt>
                <c:pt idx="999">
                  <c:v>-3.6</c:v>
                </c:pt>
                <c:pt idx="1000">
                  <c:v>-4</c:v>
                </c:pt>
                <c:pt idx="1001">
                  <c:v>-4</c:v>
                </c:pt>
                <c:pt idx="1002">
                  <c:v>-3.6</c:v>
                </c:pt>
                <c:pt idx="1003">
                  <c:v>-3.6</c:v>
                </c:pt>
                <c:pt idx="1004">
                  <c:v>-4</c:v>
                </c:pt>
                <c:pt idx="1005">
                  <c:v>-4</c:v>
                </c:pt>
                <c:pt idx="1006">
                  <c:v>-4</c:v>
                </c:pt>
                <c:pt idx="1007">
                  <c:v>-4</c:v>
                </c:pt>
                <c:pt idx="1008">
                  <c:v>-4</c:v>
                </c:pt>
                <c:pt idx="1009">
                  <c:v>-4</c:v>
                </c:pt>
                <c:pt idx="1010">
                  <c:v>-3.6</c:v>
                </c:pt>
                <c:pt idx="1011">
                  <c:v>-4</c:v>
                </c:pt>
                <c:pt idx="1012">
                  <c:v>-3.2</c:v>
                </c:pt>
                <c:pt idx="1013">
                  <c:v>-3.2</c:v>
                </c:pt>
                <c:pt idx="1014">
                  <c:v>-3.2</c:v>
                </c:pt>
                <c:pt idx="1015">
                  <c:v>-2.4</c:v>
                </c:pt>
                <c:pt idx="1016">
                  <c:v>-2.4</c:v>
                </c:pt>
                <c:pt idx="1017">
                  <c:v>-2.4</c:v>
                </c:pt>
                <c:pt idx="1018">
                  <c:v>-2.4</c:v>
                </c:pt>
                <c:pt idx="1019">
                  <c:v>-2.4</c:v>
                </c:pt>
                <c:pt idx="1020">
                  <c:v>-2</c:v>
                </c:pt>
                <c:pt idx="1021">
                  <c:v>-2</c:v>
                </c:pt>
                <c:pt idx="1022">
                  <c:v>-2</c:v>
                </c:pt>
                <c:pt idx="1023">
                  <c:v>-2</c:v>
                </c:pt>
                <c:pt idx="1024">
                  <c:v>-1.6</c:v>
                </c:pt>
                <c:pt idx="1025">
                  <c:v>-1.6</c:v>
                </c:pt>
                <c:pt idx="1026">
                  <c:v>-1.6</c:v>
                </c:pt>
                <c:pt idx="1027">
                  <c:v>-1.2</c:v>
                </c:pt>
                <c:pt idx="1028">
                  <c:v>-1.6</c:v>
                </c:pt>
                <c:pt idx="1029">
                  <c:v>-1.2</c:v>
                </c:pt>
                <c:pt idx="1030">
                  <c:v>-1.2</c:v>
                </c:pt>
                <c:pt idx="1031">
                  <c:v>-0.8</c:v>
                </c:pt>
                <c:pt idx="1032">
                  <c:v>-0.8</c:v>
                </c:pt>
                <c:pt idx="1033">
                  <c:v>-0.8</c:v>
                </c:pt>
                <c:pt idx="1034">
                  <c:v>-0.8</c:v>
                </c:pt>
                <c:pt idx="1035">
                  <c:v>-0.4</c:v>
                </c:pt>
                <c:pt idx="1036">
                  <c:v>-0.8</c:v>
                </c:pt>
                <c:pt idx="1037">
                  <c:v>0</c:v>
                </c:pt>
                <c:pt idx="1038">
                  <c:v>-0.4</c:v>
                </c:pt>
                <c:pt idx="1039">
                  <c:v>0</c:v>
                </c:pt>
                <c:pt idx="1040">
                  <c:v>0</c:v>
                </c:pt>
                <c:pt idx="1041">
                  <c:v>0</c:v>
                </c:pt>
                <c:pt idx="1042">
                  <c:v>0</c:v>
                </c:pt>
                <c:pt idx="1043">
                  <c:v>0.4</c:v>
                </c:pt>
                <c:pt idx="1044">
                  <c:v>0</c:v>
                </c:pt>
                <c:pt idx="1045">
                  <c:v>0</c:v>
                </c:pt>
                <c:pt idx="1046">
                  <c:v>0.4</c:v>
                </c:pt>
                <c:pt idx="1047">
                  <c:v>0.8</c:v>
                </c:pt>
                <c:pt idx="1048">
                  <c:v>0.4</c:v>
                </c:pt>
                <c:pt idx="1049">
                  <c:v>0.8</c:v>
                </c:pt>
                <c:pt idx="1050">
                  <c:v>0.4</c:v>
                </c:pt>
                <c:pt idx="1051">
                  <c:v>0.8</c:v>
                </c:pt>
                <c:pt idx="1052">
                  <c:v>0.8</c:v>
                </c:pt>
                <c:pt idx="1053">
                  <c:v>0.8</c:v>
                </c:pt>
                <c:pt idx="1054">
                  <c:v>0.8</c:v>
                </c:pt>
                <c:pt idx="1055">
                  <c:v>1.2</c:v>
                </c:pt>
                <c:pt idx="1056">
                  <c:v>0.8</c:v>
                </c:pt>
                <c:pt idx="1057">
                  <c:v>1.2</c:v>
                </c:pt>
                <c:pt idx="1058">
                  <c:v>1.2</c:v>
                </c:pt>
                <c:pt idx="1059">
                  <c:v>1.2</c:v>
                </c:pt>
                <c:pt idx="1060">
                  <c:v>1.2</c:v>
                </c:pt>
                <c:pt idx="1061">
                  <c:v>1.2</c:v>
                </c:pt>
                <c:pt idx="1062">
                  <c:v>1.6</c:v>
                </c:pt>
                <c:pt idx="1063">
                  <c:v>1.6</c:v>
                </c:pt>
                <c:pt idx="1064">
                  <c:v>1.6</c:v>
                </c:pt>
                <c:pt idx="1065">
                  <c:v>1.6</c:v>
                </c:pt>
                <c:pt idx="1066">
                  <c:v>2.4</c:v>
                </c:pt>
                <c:pt idx="1067">
                  <c:v>1.6</c:v>
                </c:pt>
                <c:pt idx="1068">
                  <c:v>1.6</c:v>
                </c:pt>
                <c:pt idx="1069">
                  <c:v>1.6</c:v>
                </c:pt>
                <c:pt idx="1070">
                  <c:v>2</c:v>
                </c:pt>
                <c:pt idx="1071">
                  <c:v>2</c:v>
                </c:pt>
                <c:pt idx="1072">
                  <c:v>2</c:v>
                </c:pt>
                <c:pt idx="1073">
                  <c:v>2</c:v>
                </c:pt>
                <c:pt idx="1074">
                  <c:v>2.4</c:v>
                </c:pt>
                <c:pt idx="1075">
                  <c:v>2</c:v>
                </c:pt>
                <c:pt idx="1076">
                  <c:v>2</c:v>
                </c:pt>
                <c:pt idx="1077">
                  <c:v>2</c:v>
                </c:pt>
                <c:pt idx="1078">
                  <c:v>2</c:v>
                </c:pt>
                <c:pt idx="1079">
                  <c:v>2.4</c:v>
                </c:pt>
                <c:pt idx="1080">
                  <c:v>2</c:v>
                </c:pt>
                <c:pt idx="1081">
                  <c:v>2</c:v>
                </c:pt>
                <c:pt idx="1082">
                  <c:v>2</c:v>
                </c:pt>
                <c:pt idx="1083">
                  <c:v>2.4</c:v>
                </c:pt>
                <c:pt idx="1084">
                  <c:v>2.4</c:v>
                </c:pt>
                <c:pt idx="1085">
                  <c:v>2</c:v>
                </c:pt>
                <c:pt idx="1086">
                  <c:v>2.4</c:v>
                </c:pt>
                <c:pt idx="1087">
                  <c:v>2.4</c:v>
                </c:pt>
                <c:pt idx="1088">
                  <c:v>2.4</c:v>
                </c:pt>
                <c:pt idx="1089">
                  <c:v>2.4</c:v>
                </c:pt>
                <c:pt idx="1090">
                  <c:v>2.8</c:v>
                </c:pt>
                <c:pt idx="1091">
                  <c:v>2.8</c:v>
                </c:pt>
                <c:pt idx="1092">
                  <c:v>2.4</c:v>
                </c:pt>
                <c:pt idx="1093">
                  <c:v>2.8</c:v>
                </c:pt>
                <c:pt idx="1094">
                  <c:v>2.8</c:v>
                </c:pt>
                <c:pt idx="1095">
                  <c:v>2.8</c:v>
                </c:pt>
                <c:pt idx="1096">
                  <c:v>2.4</c:v>
                </c:pt>
                <c:pt idx="1097">
                  <c:v>2.8</c:v>
                </c:pt>
                <c:pt idx="1098">
                  <c:v>2.8</c:v>
                </c:pt>
                <c:pt idx="1099">
                  <c:v>2.8</c:v>
                </c:pt>
                <c:pt idx="1100">
                  <c:v>2.4</c:v>
                </c:pt>
                <c:pt idx="1101">
                  <c:v>3.2</c:v>
                </c:pt>
                <c:pt idx="1102">
                  <c:v>2.8</c:v>
                </c:pt>
                <c:pt idx="1103">
                  <c:v>2.8</c:v>
                </c:pt>
                <c:pt idx="1104">
                  <c:v>2.8</c:v>
                </c:pt>
                <c:pt idx="1105">
                  <c:v>3.2</c:v>
                </c:pt>
                <c:pt idx="1106">
                  <c:v>2.8</c:v>
                </c:pt>
                <c:pt idx="1107">
                  <c:v>3.2</c:v>
                </c:pt>
                <c:pt idx="1108">
                  <c:v>2.8</c:v>
                </c:pt>
                <c:pt idx="1109">
                  <c:v>2.8</c:v>
                </c:pt>
                <c:pt idx="1110">
                  <c:v>2.8</c:v>
                </c:pt>
                <c:pt idx="1111">
                  <c:v>2.8</c:v>
                </c:pt>
                <c:pt idx="1112">
                  <c:v>2.8</c:v>
                </c:pt>
                <c:pt idx="1113">
                  <c:v>3.2</c:v>
                </c:pt>
                <c:pt idx="1114">
                  <c:v>3.2</c:v>
                </c:pt>
                <c:pt idx="1115">
                  <c:v>3.2</c:v>
                </c:pt>
                <c:pt idx="1116">
                  <c:v>2.8</c:v>
                </c:pt>
                <c:pt idx="1117">
                  <c:v>3.2</c:v>
                </c:pt>
                <c:pt idx="1118">
                  <c:v>3.6</c:v>
                </c:pt>
                <c:pt idx="1119">
                  <c:v>2.8</c:v>
                </c:pt>
                <c:pt idx="1120">
                  <c:v>2.8</c:v>
                </c:pt>
                <c:pt idx="1121">
                  <c:v>3.2</c:v>
                </c:pt>
                <c:pt idx="1122">
                  <c:v>2.8</c:v>
                </c:pt>
                <c:pt idx="1123">
                  <c:v>3.2</c:v>
                </c:pt>
                <c:pt idx="1124">
                  <c:v>2.8</c:v>
                </c:pt>
                <c:pt idx="1125">
                  <c:v>3.2</c:v>
                </c:pt>
                <c:pt idx="1126">
                  <c:v>3.2</c:v>
                </c:pt>
                <c:pt idx="1127">
                  <c:v>3.2</c:v>
                </c:pt>
                <c:pt idx="1128">
                  <c:v>3.2</c:v>
                </c:pt>
                <c:pt idx="1129">
                  <c:v>3.2</c:v>
                </c:pt>
                <c:pt idx="1130">
                  <c:v>3.2</c:v>
                </c:pt>
                <c:pt idx="1131">
                  <c:v>2.8</c:v>
                </c:pt>
                <c:pt idx="1132">
                  <c:v>3.2</c:v>
                </c:pt>
                <c:pt idx="1133">
                  <c:v>3.2</c:v>
                </c:pt>
                <c:pt idx="1134">
                  <c:v>3.2</c:v>
                </c:pt>
                <c:pt idx="1135">
                  <c:v>3.2</c:v>
                </c:pt>
                <c:pt idx="1136">
                  <c:v>3.2</c:v>
                </c:pt>
                <c:pt idx="1137">
                  <c:v>3.2</c:v>
                </c:pt>
                <c:pt idx="1138">
                  <c:v>2.8</c:v>
                </c:pt>
                <c:pt idx="1139">
                  <c:v>3.2</c:v>
                </c:pt>
                <c:pt idx="1140">
                  <c:v>3.2</c:v>
                </c:pt>
                <c:pt idx="1141">
                  <c:v>3.2</c:v>
                </c:pt>
                <c:pt idx="1142">
                  <c:v>3.2</c:v>
                </c:pt>
                <c:pt idx="1143">
                  <c:v>3.2</c:v>
                </c:pt>
                <c:pt idx="1144">
                  <c:v>3.2</c:v>
                </c:pt>
                <c:pt idx="1145">
                  <c:v>3.2</c:v>
                </c:pt>
                <c:pt idx="1146">
                  <c:v>3.2</c:v>
                </c:pt>
                <c:pt idx="1147">
                  <c:v>3.2</c:v>
                </c:pt>
                <c:pt idx="1148">
                  <c:v>3.2</c:v>
                </c:pt>
                <c:pt idx="1149">
                  <c:v>2.8</c:v>
                </c:pt>
                <c:pt idx="1150">
                  <c:v>3.2</c:v>
                </c:pt>
                <c:pt idx="1151">
                  <c:v>3.2</c:v>
                </c:pt>
                <c:pt idx="1152">
                  <c:v>3.2</c:v>
                </c:pt>
                <c:pt idx="1153">
                  <c:v>3.2</c:v>
                </c:pt>
                <c:pt idx="1154">
                  <c:v>3.2</c:v>
                </c:pt>
                <c:pt idx="1155">
                  <c:v>2.8</c:v>
                </c:pt>
                <c:pt idx="1156">
                  <c:v>3.2</c:v>
                </c:pt>
                <c:pt idx="1157">
                  <c:v>3.2</c:v>
                </c:pt>
                <c:pt idx="1158">
                  <c:v>2.8</c:v>
                </c:pt>
                <c:pt idx="1159">
                  <c:v>2.8</c:v>
                </c:pt>
                <c:pt idx="1160">
                  <c:v>3.2</c:v>
                </c:pt>
                <c:pt idx="1161">
                  <c:v>3.2</c:v>
                </c:pt>
                <c:pt idx="1162">
                  <c:v>3.2</c:v>
                </c:pt>
                <c:pt idx="1163">
                  <c:v>2.8</c:v>
                </c:pt>
                <c:pt idx="1164">
                  <c:v>3.2</c:v>
                </c:pt>
                <c:pt idx="1165">
                  <c:v>3.2</c:v>
                </c:pt>
                <c:pt idx="1166">
                  <c:v>2.8</c:v>
                </c:pt>
                <c:pt idx="1167">
                  <c:v>2.8</c:v>
                </c:pt>
                <c:pt idx="1168">
                  <c:v>3.2</c:v>
                </c:pt>
                <c:pt idx="1169">
                  <c:v>2.8</c:v>
                </c:pt>
                <c:pt idx="1170">
                  <c:v>2.8</c:v>
                </c:pt>
                <c:pt idx="1171">
                  <c:v>2.8</c:v>
                </c:pt>
                <c:pt idx="1172">
                  <c:v>2.8</c:v>
                </c:pt>
                <c:pt idx="1173">
                  <c:v>2.8</c:v>
                </c:pt>
                <c:pt idx="1174">
                  <c:v>2.4</c:v>
                </c:pt>
                <c:pt idx="1175">
                  <c:v>2.8</c:v>
                </c:pt>
                <c:pt idx="1176">
                  <c:v>2.8</c:v>
                </c:pt>
                <c:pt idx="1177">
                  <c:v>2.8</c:v>
                </c:pt>
                <c:pt idx="1178">
                  <c:v>2.8</c:v>
                </c:pt>
                <c:pt idx="1179">
                  <c:v>3.2</c:v>
                </c:pt>
                <c:pt idx="1180">
                  <c:v>2.8</c:v>
                </c:pt>
                <c:pt idx="1181">
                  <c:v>2.8</c:v>
                </c:pt>
                <c:pt idx="1182">
                  <c:v>2.8</c:v>
                </c:pt>
                <c:pt idx="1183">
                  <c:v>2.8</c:v>
                </c:pt>
                <c:pt idx="1184">
                  <c:v>2.4</c:v>
                </c:pt>
                <c:pt idx="1185">
                  <c:v>2.4</c:v>
                </c:pt>
                <c:pt idx="1186">
                  <c:v>2.8</c:v>
                </c:pt>
                <c:pt idx="1187">
                  <c:v>2.8</c:v>
                </c:pt>
                <c:pt idx="1188">
                  <c:v>2.4</c:v>
                </c:pt>
                <c:pt idx="1189">
                  <c:v>2.4</c:v>
                </c:pt>
                <c:pt idx="1190">
                  <c:v>2.4</c:v>
                </c:pt>
                <c:pt idx="1191">
                  <c:v>2.8</c:v>
                </c:pt>
                <c:pt idx="1192">
                  <c:v>2.8</c:v>
                </c:pt>
                <c:pt idx="1193">
                  <c:v>2.4</c:v>
                </c:pt>
                <c:pt idx="1194">
                  <c:v>2.4</c:v>
                </c:pt>
                <c:pt idx="1195">
                  <c:v>2.4</c:v>
                </c:pt>
                <c:pt idx="1196">
                  <c:v>2.4</c:v>
                </c:pt>
                <c:pt idx="1197">
                  <c:v>2.4</c:v>
                </c:pt>
                <c:pt idx="1198">
                  <c:v>2.4</c:v>
                </c:pt>
                <c:pt idx="1199">
                  <c:v>2.4</c:v>
                </c:pt>
                <c:pt idx="1200">
                  <c:v>2.4</c:v>
                </c:pt>
                <c:pt idx="1201">
                  <c:v>2.4</c:v>
                </c:pt>
                <c:pt idx="1202">
                  <c:v>2.4</c:v>
                </c:pt>
                <c:pt idx="1203">
                  <c:v>2.4</c:v>
                </c:pt>
                <c:pt idx="1204">
                  <c:v>2.4</c:v>
                </c:pt>
                <c:pt idx="1205">
                  <c:v>2.4</c:v>
                </c:pt>
                <c:pt idx="1206">
                  <c:v>2.4</c:v>
                </c:pt>
                <c:pt idx="1207">
                  <c:v>2.4</c:v>
                </c:pt>
                <c:pt idx="1208">
                  <c:v>2.4</c:v>
                </c:pt>
                <c:pt idx="1209">
                  <c:v>2.4</c:v>
                </c:pt>
                <c:pt idx="1210">
                  <c:v>2.4</c:v>
                </c:pt>
                <c:pt idx="1211">
                  <c:v>2.4</c:v>
                </c:pt>
                <c:pt idx="1212">
                  <c:v>2.4</c:v>
                </c:pt>
                <c:pt idx="1213">
                  <c:v>2</c:v>
                </c:pt>
                <c:pt idx="1214">
                  <c:v>2</c:v>
                </c:pt>
                <c:pt idx="1215">
                  <c:v>2</c:v>
                </c:pt>
                <c:pt idx="1216">
                  <c:v>2</c:v>
                </c:pt>
                <c:pt idx="1217">
                  <c:v>2</c:v>
                </c:pt>
                <c:pt idx="1218">
                  <c:v>2.4</c:v>
                </c:pt>
                <c:pt idx="1219">
                  <c:v>2</c:v>
                </c:pt>
                <c:pt idx="1220">
                  <c:v>2.4</c:v>
                </c:pt>
                <c:pt idx="1221">
                  <c:v>2</c:v>
                </c:pt>
                <c:pt idx="1222">
                  <c:v>2</c:v>
                </c:pt>
                <c:pt idx="1223">
                  <c:v>2</c:v>
                </c:pt>
                <c:pt idx="1224">
                  <c:v>2</c:v>
                </c:pt>
                <c:pt idx="1225">
                  <c:v>2.4</c:v>
                </c:pt>
                <c:pt idx="1226">
                  <c:v>2</c:v>
                </c:pt>
                <c:pt idx="1227">
                  <c:v>2</c:v>
                </c:pt>
                <c:pt idx="1228">
                  <c:v>2</c:v>
                </c:pt>
                <c:pt idx="1229">
                  <c:v>1.6</c:v>
                </c:pt>
                <c:pt idx="1230">
                  <c:v>2</c:v>
                </c:pt>
                <c:pt idx="1231">
                  <c:v>1.6</c:v>
                </c:pt>
                <c:pt idx="1232">
                  <c:v>1.6</c:v>
                </c:pt>
                <c:pt idx="1233">
                  <c:v>2</c:v>
                </c:pt>
                <c:pt idx="1234">
                  <c:v>2</c:v>
                </c:pt>
                <c:pt idx="1235">
                  <c:v>2</c:v>
                </c:pt>
                <c:pt idx="1236">
                  <c:v>1.6</c:v>
                </c:pt>
                <c:pt idx="1237">
                  <c:v>2</c:v>
                </c:pt>
                <c:pt idx="1238">
                  <c:v>2</c:v>
                </c:pt>
                <c:pt idx="1239">
                  <c:v>1.6</c:v>
                </c:pt>
                <c:pt idx="1240">
                  <c:v>1.6</c:v>
                </c:pt>
                <c:pt idx="1241">
                  <c:v>1.6</c:v>
                </c:pt>
                <c:pt idx="1242">
                  <c:v>1.6</c:v>
                </c:pt>
                <c:pt idx="1243">
                  <c:v>1.6</c:v>
                </c:pt>
                <c:pt idx="1244">
                  <c:v>1.6</c:v>
                </c:pt>
                <c:pt idx="1245">
                  <c:v>1.6</c:v>
                </c:pt>
                <c:pt idx="1246">
                  <c:v>1.6</c:v>
                </c:pt>
                <c:pt idx="1247">
                  <c:v>1.6</c:v>
                </c:pt>
                <c:pt idx="1248">
                  <c:v>1.6</c:v>
                </c:pt>
                <c:pt idx="1249">
                  <c:v>1.6</c:v>
                </c:pt>
                <c:pt idx="1250">
                  <c:v>1.6</c:v>
                </c:pt>
                <c:pt idx="1251">
                  <c:v>1.6</c:v>
                </c:pt>
                <c:pt idx="1252">
                  <c:v>1.2</c:v>
                </c:pt>
                <c:pt idx="1253">
                  <c:v>1.2</c:v>
                </c:pt>
                <c:pt idx="1254">
                  <c:v>1.2</c:v>
                </c:pt>
                <c:pt idx="1255">
                  <c:v>1.6</c:v>
                </c:pt>
                <c:pt idx="1256">
                  <c:v>1.2</c:v>
                </c:pt>
                <c:pt idx="1257">
                  <c:v>1.2</c:v>
                </c:pt>
                <c:pt idx="1258">
                  <c:v>1.2</c:v>
                </c:pt>
                <c:pt idx="1259">
                  <c:v>1.2</c:v>
                </c:pt>
                <c:pt idx="1260">
                  <c:v>1.2</c:v>
                </c:pt>
                <c:pt idx="1261">
                  <c:v>1.2</c:v>
                </c:pt>
                <c:pt idx="1262">
                  <c:v>1.2</c:v>
                </c:pt>
                <c:pt idx="1263">
                  <c:v>1.2</c:v>
                </c:pt>
                <c:pt idx="1264">
                  <c:v>1.2</c:v>
                </c:pt>
                <c:pt idx="1265">
                  <c:v>1.2</c:v>
                </c:pt>
                <c:pt idx="1266">
                  <c:v>0.8</c:v>
                </c:pt>
                <c:pt idx="1267">
                  <c:v>1.2</c:v>
                </c:pt>
                <c:pt idx="1268">
                  <c:v>1.2</c:v>
                </c:pt>
                <c:pt idx="1269">
                  <c:v>0.8</c:v>
                </c:pt>
                <c:pt idx="1270">
                  <c:v>0.8</c:v>
                </c:pt>
                <c:pt idx="1271">
                  <c:v>1.2</c:v>
                </c:pt>
                <c:pt idx="1272">
                  <c:v>0.8</c:v>
                </c:pt>
                <c:pt idx="1273">
                  <c:v>0.8</c:v>
                </c:pt>
                <c:pt idx="1274">
                  <c:v>0.8</c:v>
                </c:pt>
                <c:pt idx="1275">
                  <c:v>1.2</c:v>
                </c:pt>
                <c:pt idx="1276">
                  <c:v>0.8</c:v>
                </c:pt>
                <c:pt idx="1277">
                  <c:v>0.8</c:v>
                </c:pt>
                <c:pt idx="1278">
                  <c:v>0.8</c:v>
                </c:pt>
                <c:pt idx="1279">
                  <c:v>0.8</c:v>
                </c:pt>
                <c:pt idx="1280">
                  <c:v>0.4</c:v>
                </c:pt>
                <c:pt idx="1281">
                  <c:v>0.8</c:v>
                </c:pt>
                <c:pt idx="1282">
                  <c:v>0.4</c:v>
                </c:pt>
                <c:pt idx="1283">
                  <c:v>0.8</c:v>
                </c:pt>
                <c:pt idx="1284">
                  <c:v>0.4</c:v>
                </c:pt>
                <c:pt idx="1285">
                  <c:v>0.4</c:v>
                </c:pt>
                <c:pt idx="1286">
                  <c:v>0.4</c:v>
                </c:pt>
                <c:pt idx="1287">
                  <c:v>0.8</c:v>
                </c:pt>
                <c:pt idx="1288">
                  <c:v>0.4</c:v>
                </c:pt>
                <c:pt idx="1289">
                  <c:v>0.4</c:v>
                </c:pt>
                <c:pt idx="1290">
                  <c:v>0.4</c:v>
                </c:pt>
                <c:pt idx="1291">
                  <c:v>0.4</c:v>
                </c:pt>
                <c:pt idx="1292">
                  <c:v>0.4</c:v>
                </c:pt>
                <c:pt idx="1293">
                  <c:v>0.4</c:v>
                </c:pt>
                <c:pt idx="1294">
                  <c:v>0.4</c:v>
                </c:pt>
                <c:pt idx="1295">
                  <c:v>0.4</c:v>
                </c:pt>
                <c:pt idx="1296">
                  <c:v>0.4</c:v>
                </c:pt>
                <c:pt idx="1297">
                  <c:v>0.4</c:v>
                </c:pt>
                <c:pt idx="1298">
                  <c:v>0.4</c:v>
                </c:pt>
                <c:pt idx="1299">
                  <c:v>0.4</c:v>
                </c:pt>
                <c:pt idx="1300">
                  <c:v>0</c:v>
                </c:pt>
                <c:pt idx="1301">
                  <c:v>0.4</c:v>
                </c:pt>
                <c:pt idx="1302">
                  <c:v>0.4</c:v>
                </c:pt>
                <c:pt idx="1303">
                  <c:v>0.4</c:v>
                </c:pt>
                <c:pt idx="1304">
                  <c:v>0</c:v>
                </c:pt>
                <c:pt idx="1305">
                  <c:v>0</c:v>
                </c:pt>
                <c:pt idx="1306">
                  <c:v>0</c:v>
                </c:pt>
                <c:pt idx="1307">
                  <c:v>0</c:v>
                </c:pt>
                <c:pt idx="1308">
                  <c:v>0</c:v>
                </c:pt>
                <c:pt idx="1309">
                  <c:v>0</c:v>
                </c:pt>
                <c:pt idx="1310">
                  <c:v>0</c:v>
                </c:pt>
                <c:pt idx="1311">
                  <c:v>0</c:v>
                </c:pt>
                <c:pt idx="1312">
                  <c:v>0</c:v>
                </c:pt>
                <c:pt idx="1313">
                  <c:v>0</c:v>
                </c:pt>
                <c:pt idx="1314">
                  <c:v>0</c:v>
                </c:pt>
                <c:pt idx="1315">
                  <c:v>0</c:v>
                </c:pt>
              </c:numCache>
            </c:numRef>
          </c:val>
          <c:smooth val="0"/>
        </c:ser>
        <c:dLbls>
          <c:showLegendKey val="0"/>
          <c:showVal val="0"/>
          <c:showCatName val="0"/>
          <c:showSerName val="0"/>
          <c:showPercent val="0"/>
          <c:showBubbleSize val="0"/>
        </c:dLbls>
        <c:marker val="1"/>
        <c:smooth val="0"/>
        <c:axId val="45220608"/>
        <c:axId val="45222528"/>
      </c:lineChart>
      <c:catAx>
        <c:axId val="45220608"/>
        <c:scaling>
          <c:orientation val="minMax"/>
        </c:scaling>
        <c:delete val="0"/>
        <c:axPos val="b"/>
        <c:title>
          <c:tx>
            <c:rich>
              <a:bodyPr/>
              <a:lstStyle/>
              <a:p>
                <a:pPr>
                  <a:defRPr/>
                </a:pPr>
                <a:r>
                  <a:rPr lang="en-GB"/>
                  <a:t>Time (ms)</a:t>
                </a:r>
              </a:p>
            </c:rich>
          </c:tx>
          <c:layout/>
          <c:overlay val="0"/>
        </c:title>
        <c:numFmt formatCode="General" sourceLinked="1"/>
        <c:majorTickMark val="out"/>
        <c:minorTickMark val="none"/>
        <c:tickLblPos val="nextTo"/>
        <c:crossAx val="45222528"/>
        <c:crosses val="autoZero"/>
        <c:auto val="1"/>
        <c:lblAlgn val="ctr"/>
        <c:lblOffset val="100"/>
        <c:noMultiLvlLbl val="0"/>
      </c:catAx>
      <c:valAx>
        <c:axId val="45222528"/>
        <c:scaling>
          <c:orientation val="minMax"/>
        </c:scaling>
        <c:delete val="0"/>
        <c:axPos val="l"/>
        <c:majorGridlines/>
        <c:title>
          <c:tx>
            <c:rich>
              <a:bodyPr rot="-5400000" vert="horz"/>
              <a:lstStyle/>
              <a:p>
                <a:pPr>
                  <a:defRPr/>
                </a:pPr>
                <a:r>
                  <a:rPr lang="en-GB"/>
                  <a:t>Amplitude (V)</a:t>
                </a:r>
              </a:p>
            </c:rich>
          </c:tx>
          <c:layout>
            <c:manualLayout>
              <c:xMode val="edge"/>
              <c:yMode val="edge"/>
              <c:x val="3.0555557001600078E-2"/>
              <c:y val="0.20849696482838587"/>
            </c:manualLayout>
          </c:layout>
          <c:overlay val="0"/>
        </c:title>
        <c:numFmt formatCode="General" sourceLinked="1"/>
        <c:majorTickMark val="out"/>
        <c:minorTickMark val="none"/>
        <c:tickLblPos val="nextTo"/>
        <c:crossAx val="45220608"/>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cat>
            <c:numRef>
              <c:f>F0006CH1!$D:$D</c:f>
              <c:numCache>
                <c:formatCode>General</c:formatCode>
                <c:ptCount val="1048576"/>
                <c:pt idx="0">
                  <c:v>0</c:v>
                </c:pt>
                <c:pt idx="1">
                  <c:v>0.4</c:v>
                </c:pt>
                <c:pt idx="2">
                  <c:v>0.8</c:v>
                </c:pt>
                <c:pt idx="3">
                  <c:v>1.2</c:v>
                </c:pt>
                <c:pt idx="4">
                  <c:v>1.6</c:v>
                </c:pt>
                <c:pt idx="5">
                  <c:v>2</c:v>
                </c:pt>
                <c:pt idx="6">
                  <c:v>2.4</c:v>
                </c:pt>
                <c:pt idx="7">
                  <c:v>2.8</c:v>
                </c:pt>
                <c:pt idx="8">
                  <c:v>3.2</c:v>
                </c:pt>
                <c:pt idx="9">
                  <c:v>3.6</c:v>
                </c:pt>
                <c:pt idx="10">
                  <c:v>4</c:v>
                </c:pt>
                <c:pt idx="11">
                  <c:v>4.4000000000000004</c:v>
                </c:pt>
                <c:pt idx="12">
                  <c:v>4.8</c:v>
                </c:pt>
                <c:pt idx="13">
                  <c:v>5.2</c:v>
                </c:pt>
                <c:pt idx="14">
                  <c:v>5.6</c:v>
                </c:pt>
                <c:pt idx="15">
                  <c:v>6</c:v>
                </c:pt>
                <c:pt idx="16">
                  <c:v>6.4</c:v>
                </c:pt>
                <c:pt idx="17">
                  <c:v>6.8</c:v>
                </c:pt>
                <c:pt idx="18">
                  <c:v>7.2</c:v>
                </c:pt>
                <c:pt idx="19">
                  <c:v>7.6</c:v>
                </c:pt>
                <c:pt idx="20">
                  <c:v>8</c:v>
                </c:pt>
                <c:pt idx="21">
                  <c:v>8.4</c:v>
                </c:pt>
                <c:pt idx="22">
                  <c:v>8.8000000000000007</c:v>
                </c:pt>
                <c:pt idx="23">
                  <c:v>9.1999999999999993</c:v>
                </c:pt>
                <c:pt idx="24">
                  <c:v>9.6</c:v>
                </c:pt>
                <c:pt idx="25">
                  <c:v>10</c:v>
                </c:pt>
                <c:pt idx="26">
                  <c:v>10.4</c:v>
                </c:pt>
                <c:pt idx="27">
                  <c:v>10.8</c:v>
                </c:pt>
                <c:pt idx="28">
                  <c:v>11.2</c:v>
                </c:pt>
                <c:pt idx="29">
                  <c:v>11.6</c:v>
                </c:pt>
                <c:pt idx="30">
                  <c:v>12</c:v>
                </c:pt>
                <c:pt idx="31">
                  <c:v>12.4</c:v>
                </c:pt>
                <c:pt idx="32">
                  <c:v>12.8</c:v>
                </c:pt>
                <c:pt idx="33">
                  <c:v>13.2</c:v>
                </c:pt>
                <c:pt idx="34">
                  <c:v>13.6</c:v>
                </c:pt>
                <c:pt idx="35">
                  <c:v>14</c:v>
                </c:pt>
                <c:pt idx="36">
                  <c:v>14.4</c:v>
                </c:pt>
                <c:pt idx="37">
                  <c:v>14.8</c:v>
                </c:pt>
                <c:pt idx="38">
                  <c:v>15.2</c:v>
                </c:pt>
                <c:pt idx="39">
                  <c:v>15.6</c:v>
                </c:pt>
                <c:pt idx="40">
                  <c:v>16</c:v>
                </c:pt>
                <c:pt idx="41">
                  <c:v>16.400000000000002</c:v>
                </c:pt>
                <c:pt idx="42">
                  <c:v>16.8</c:v>
                </c:pt>
                <c:pt idx="43">
                  <c:v>17.2</c:v>
                </c:pt>
                <c:pt idx="44">
                  <c:v>17.600000000000001</c:v>
                </c:pt>
                <c:pt idx="45">
                  <c:v>18</c:v>
                </c:pt>
                <c:pt idx="46">
                  <c:v>18.399999999999999</c:v>
                </c:pt>
                <c:pt idx="47">
                  <c:v>18.8</c:v>
                </c:pt>
                <c:pt idx="48">
                  <c:v>19.2</c:v>
                </c:pt>
                <c:pt idx="49">
                  <c:v>19.599999999999998</c:v>
                </c:pt>
                <c:pt idx="50">
                  <c:v>20</c:v>
                </c:pt>
                <c:pt idx="51">
                  <c:v>20.400000000000002</c:v>
                </c:pt>
                <c:pt idx="52">
                  <c:v>20.8</c:v>
                </c:pt>
                <c:pt idx="53">
                  <c:v>21.2</c:v>
                </c:pt>
                <c:pt idx="54">
                  <c:v>21.6</c:v>
                </c:pt>
                <c:pt idx="55">
                  <c:v>22</c:v>
                </c:pt>
                <c:pt idx="56">
                  <c:v>22.4</c:v>
                </c:pt>
                <c:pt idx="57">
                  <c:v>22.8</c:v>
                </c:pt>
                <c:pt idx="58">
                  <c:v>23.2</c:v>
                </c:pt>
                <c:pt idx="59">
                  <c:v>23.599999999999998</c:v>
                </c:pt>
                <c:pt idx="60">
                  <c:v>24</c:v>
                </c:pt>
                <c:pt idx="61">
                  <c:v>24.400000000000002</c:v>
                </c:pt>
                <c:pt idx="62">
                  <c:v>24.8</c:v>
                </c:pt>
                <c:pt idx="63">
                  <c:v>25.2</c:v>
                </c:pt>
                <c:pt idx="64">
                  <c:v>25.6</c:v>
                </c:pt>
                <c:pt idx="65">
                  <c:v>26</c:v>
                </c:pt>
                <c:pt idx="66">
                  <c:v>26.4</c:v>
                </c:pt>
                <c:pt idx="67">
                  <c:v>26.8</c:v>
                </c:pt>
                <c:pt idx="68">
                  <c:v>27.2</c:v>
                </c:pt>
                <c:pt idx="69">
                  <c:v>27.599999999999998</c:v>
                </c:pt>
                <c:pt idx="70">
                  <c:v>28</c:v>
                </c:pt>
                <c:pt idx="71">
                  <c:v>28.400000000000002</c:v>
                </c:pt>
                <c:pt idx="72">
                  <c:v>28.8</c:v>
                </c:pt>
                <c:pt idx="73">
                  <c:v>29.2</c:v>
                </c:pt>
                <c:pt idx="74">
                  <c:v>29.6</c:v>
                </c:pt>
                <c:pt idx="75">
                  <c:v>30</c:v>
                </c:pt>
                <c:pt idx="76">
                  <c:v>30.4</c:v>
                </c:pt>
                <c:pt idx="77">
                  <c:v>30.8</c:v>
                </c:pt>
                <c:pt idx="78">
                  <c:v>31.2</c:v>
                </c:pt>
                <c:pt idx="79">
                  <c:v>31.6</c:v>
                </c:pt>
                <c:pt idx="80">
                  <c:v>32</c:v>
                </c:pt>
                <c:pt idx="81">
                  <c:v>32.4</c:v>
                </c:pt>
                <c:pt idx="82">
                  <c:v>32.800000000000004</c:v>
                </c:pt>
                <c:pt idx="83">
                  <c:v>33.200000000000003</c:v>
                </c:pt>
                <c:pt idx="84">
                  <c:v>33.6</c:v>
                </c:pt>
                <c:pt idx="85">
                  <c:v>34</c:v>
                </c:pt>
                <c:pt idx="86">
                  <c:v>34.4</c:v>
                </c:pt>
                <c:pt idx="87">
                  <c:v>34.799999999999997</c:v>
                </c:pt>
                <c:pt idx="88">
                  <c:v>35.200000000000003</c:v>
                </c:pt>
                <c:pt idx="89">
                  <c:v>35.6</c:v>
                </c:pt>
                <c:pt idx="90">
                  <c:v>36</c:v>
                </c:pt>
                <c:pt idx="91">
                  <c:v>36.4</c:v>
                </c:pt>
                <c:pt idx="92">
                  <c:v>36.799999999999997</c:v>
                </c:pt>
                <c:pt idx="93">
                  <c:v>37.199999999999996</c:v>
                </c:pt>
                <c:pt idx="94">
                  <c:v>37.6</c:v>
                </c:pt>
                <c:pt idx="95">
                  <c:v>38</c:v>
                </c:pt>
                <c:pt idx="96">
                  <c:v>38.4</c:v>
                </c:pt>
                <c:pt idx="97">
                  <c:v>38.800000000000004</c:v>
                </c:pt>
                <c:pt idx="98">
                  <c:v>39.199999999999996</c:v>
                </c:pt>
                <c:pt idx="99">
                  <c:v>39.6</c:v>
                </c:pt>
                <c:pt idx="100">
                  <c:v>40</c:v>
                </c:pt>
                <c:pt idx="101">
                  <c:v>40.4</c:v>
                </c:pt>
                <c:pt idx="102">
                  <c:v>40.800000000000004</c:v>
                </c:pt>
                <c:pt idx="103">
                  <c:v>41.2</c:v>
                </c:pt>
                <c:pt idx="104">
                  <c:v>41.6</c:v>
                </c:pt>
                <c:pt idx="105">
                  <c:v>42</c:v>
                </c:pt>
                <c:pt idx="106">
                  <c:v>42.4</c:v>
                </c:pt>
                <c:pt idx="107">
                  <c:v>42.8</c:v>
                </c:pt>
                <c:pt idx="108">
                  <c:v>43.2</c:v>
                </c:pt>
                <c:pt idx="109">
                  <c:v>43.6</c:v>
                </c:pt>
                <c:pt idx="110">
                  <c:v>44</c:v>
                </c:pt>
                <c:pt idx="111">
                  <c:v>44.4</c:v>
                </c:pt>
                <c:pt idx="112">
                  <c:v>44.8</c:v>
                </c:pt>
                <c:pt idx="113">
                  <c:v>45.199999999999996</c:v>
                </c:pt>
                <c:pt idx="114">
                  <c:v>45.6</c:v>
                </c:pt>
                <c:pt idx="115">
                  <c:v>46</c:v>
                </c:pt>
                <c:pt idx="116">
                  <c:v>46.4</c:v>
                </c:pt>
                <c:pt idx="117">
                  <c:v>46.800000000000004</c:v>
                </c:pt>
                <c:pt idx="118">
                  <c:v>47.199999999999996</c:v>
                </c:pt>
                <c:pt idx="119">
                  <c:v>47.6</c:v>
                </c:pt>
                <c:pt idx="120">
                  <c:v>48</c:v>
                </c:pt>
                <c:pt idx="121">
                  <c:v>48.4</c:v>
                </c:pt>
                <c:pt idx="122">
                  <c:v>48.800000000000004</c:v>
                </c:pt>
                <c:pt idx="123">
                  <c:v>49.2</c:v>
                </c:pt>
                <c:pt idx="124">
                  <c:v>49.6</c:v>
                </c:pt>
                <c:pt idx="125">
                  <c:v>50</c:v>
                </c:pt>
                <c:pt idx="126">
                  <c:v>50.4</c:v>
                </c:pt>
                <c:pt idx="127">
                  <c:v>50.8</c:v>
                </c:pt>
                <c:pt idx="128">
                  <c:v>51.2</c:v>
                </c:pt>
                <c:pt idx="129">
                  <c:v>51.6</c:v>
                </c:pt>
                <c:pt idx="130">
                  <c:v>52</c:v>
                </c:pt>
                <c:pt idx="131">
                  <c:v>52.400000000000006</c:v>
                </c:pt>
                <c:pt idx="132">
                  <c:v>52.8</c:v>
                </c:pt>
                <c:pt idx="133">
                  <c:v>53.199999999999996</c:v>
                </c:pt>
                <c:pt idx="134">
                  <c:v>53.6</c:v>
                </c:pt>
                <c:pt idx="135">
                  <c:v>54</c:v>
                </c:pt>
                <c:pt idx="136">
                  <c:v>54.4</c:v>
                </c:pt>
                <c:pt idx="137">
                  <c:v>54.800000000000004</c:v>
                </c:pt>
                <c:pt idx="138">
                  <c:v>55.199999999999996</c:v>
                </c:pt>
                <c:pt idx="139">
                  <c:v>55.599999999999994</c:v>
                </c:pt>
                <c:pt idx="140">
                  <c:v>56</c:v>
                </c:pt>
                <c:pt idx="141">
                  <c:v>56.4</c:v>
                </c:pt>
                <c:pt idx="142">
                  <c:v>56.800000000000004</c:v>
                </c:pt>
                <c:pt idx="143">
                  <c:v>57.2</c:v>
                </c:pt>
                <c:pt idx="144">
                  <c:v>57.6</c:v>
                </c:pt>
                <c:pt idx="145">
                  <c:v>58</c:v>
                </c:pt>
                <c:pt idx="146">
                  <c:v>58.4</c:v>
                </c:pt>
                <c:pt idx="147">
                  <c:v>58.8</c:v>
                </c:pt>
                <c:pt idx="148">
                  <c:v>59.2</c:v>
                </c:pt>
                <c:pt idx="149">
                  <c:v>59.6</c:v>
                </c:pt>
                <c:pt idx="150">
                  <c:v>60</c:v>
                </c:pt>
                <c:pt idx="151">
                  <c:v>60.400000000000006</c:v>
                </c:pt>
                <c:pt idx="152">
                  <c:v>60.8</c:v>
                </c:pt>
                <c:pt idx="153">
                  <c:v>61.199999999999996</c:v>
                </c:pt>
                <c:pt idx="154">
                  <c:v>61.6</c:v>
                </c:pt>
                <c:pt idx="155">
                  <c:v>62</c:v>
                </c:pt>
                <c:pt idx="156">
                  <c:v>62.4</c:v>
                </c:pt>
                <c:pt idx="157">
                  <c:v>62.8</c:v>
                </c:pt>
                <c:pt idx="158">
                  <c:v>63.2</c:v>
                </c:pt>
                <c:pt idx="159">
                  <c:v>63.6</c:v>
                </c:pt>
                <c:pt idx="160">
                  <c:v>64</c:v>
                </c:pt>
                <c:pt idx="161">
                  <c:v>64.400000000000006</c:v>
                </c:pt>
                <c:pt idx="162">
                  <c:v>64.8</c:v>
                </c:pt>
                <c:pt idx="163">
                  <c:v>65.199999999999989</c:v>
                </c:pt>
                <c:pt idx="164">
                  <c:v>65.600000000000009</c:v>
                </c:pt>
                <c:pt idx="165">
                  <c:v>66</c:v>
                </c:pt>
                <c:pt idx="166">
                  <c:v>66.400000000000006</c:v>
                </c:pt>
                <c:pt idx="167">
                  <c:v>66.8</c:v>
                </c:pt>
                <c:pt idx="168">
                  <c:v>67.2</c:v>
                </c:pt>
                <c:pt idx="169">
                  <c:v>67.599999999999994</c:v>
                </c:pt>
                <c:pt idx="170">
                  <c:v>68</c:v>
                </c:pt>
                <c:pt idx="171">
                  <c:v>68.400000000000006</c:v>
                </c:pt>
                <c:pt idx="172">
                  <c:v>68.8</c:v>
                </c:pt>
                <c:pt idx="173">
                  <c:v>69.2</c:v>
                </c:pt>
                <c:pt idx="174">
                  <c:v>69.599999999999994</c:v>
                </c:pt>
                <c:pt idx="175">
                  <c:v>70</c:v>
                </c:pt>
                <c:pt idx="176">
                  <c:v>70.400000000000006</c:v>
                </c:pt>
                <c:pt idx="177">
                  <c:v>70.8</c:v>
                </c:pt>
                <c:pt idx="178">
                  <c:v>71.2</c:v>
                </c:pt>
                <c:pt idx="179">
                  <c:v>71.599999999999994</c:v>
                </c:pt>
                <c:pt idx="180">
                  <c:v>72</c:v>
                </c:pt>
                <c:pt idx="181">
                  <c:v>72.400000000000006</c:v>
                </c:pt>
                <c:pt idx="182">
                  <c:v>72.8</c:v>
                </c:pt>
                <c:pt idx="183">
                  <c:v>73.2</c:v>
                </c:pt>
                <c:pt idx="184">
                  <c:v>73.599999999999994</c:v>
                </c:pt>
                <c:pt idx="185">
                  <c:v>74</c:v>
                </c:pt>
                <c:pt idx="186">
                  <c:v>74.399999999999991</c:v>
                </c:pt>
                <c:pt idx="187">
                  <c:v>74.800000000000011</c:v>
                </c:pt>
                <c:pt idx="188">
                  <c:v>75.2</c:v>
                </c:pt>
                <c:pt idx="189">
                  <c:v>75.599999999999994</c:v>
                </c:pt>
                <c:pt idx="190">
                  <c:v>76</c:v>
                </c:pt>
                <c:pt idx="191">
                  <c:v>76.399999999999991</c:v>
                </c:pt>
                <c:pt idx="192">
                  <c:v>76.8</c:v>
                </c:pt>
                <c:pt idx="193">
                  <c:v>77.2</c:v>
                </c:pt>
                <c:pt idx="194">
                  <c:v>77.600000000000009</c:v>
                </c:pt>
                <c:pt idx="195">
                  <c:v>78</c:v>
                </c:pt>
                <c:pt idx="196">
                  <c:v>78.399999999999991</c:v>
                </c:pt>
                <c:pt idx="197">
                  <c:v>78.8</c:v>
                </c:pt>
                <c:pt idx="198">
                  <c:v>79.2</c:v>
                </c:pt>
                <c:pt idx="199">
                  <c:v>79.600000000000009</c:v>
                </c:pt>
                <c:pt idx="200">
                  <c:v>80</c:v>
                </c:pt>
                <c:pt idx="201">
                  <c:v>80.400000000000006</c:v>
                </c:pt>
                <c:pt idx="202">
                  <c:v>80.8</c:v>
                </c:pt>
                <c:pt idx="203">
                  <c:v>81.199999999999989</c:v>
                </c:pt>
                <c:pt idx="204">
                  <c:v>81.600000000000009</c:v>
                </c:pt>
                <c:pt idx="205">
                  <c:v>82</c:v>
                </c:pt>
                <c:pt idx="206">
                  <c:v>82.4</c:v>
                </c:pt>
                <c:pt idx="207">
                  <c:v>82.8</c:v>
                </c:pt>
                <c:pt idx="208">
                  <c:v>83.2</c:v>
                </c:pt>
                <c:pt idx="209">
                  <c:v>83.6</c:v>
                </c:pt>
                <c:pt idx="210">
                  <c:v>84</c:v>
                </c:pt>
                <c:pt idx="211">
                  <c:v>84.4</c:v>
                </c:pt>
                <c:pt idx="212">
                  <c:v>84.8</c:v>
                </c:pt>
                <c:pt idx="213">
                  <c:v>85.2</c:v>
                </c:pt>
                <c:pt idx="214">
                  <c:v>85.6</c:v>
                </c:pt>
                <c:pt idx="215">
                  <c:v>86</c:v>
                </c:pt>
                <c:pt idx="216">
                  <c:v>86.4</c:v>
                </c:pt>
                <c:pt idx="217">
                  <c:v>86.8</c:v>
                </c:pt>
                <c:pt idx="218">
                  <c:v>87.2</c:v>
                </c:pt>
                <c:pt idx="219">
                  <c:v>87.6</c:v>
                </c:pt>
                <c:pt idx="220">
                  <c:v>88</c:v>
                </c:pt>
                <c:pt idx="221">
                  <c:v>88.4</c:v>
                </c:pt>
                <c:pt idx="222">
                  <c:v>88.8</c:v>
                </c:pt>
                <c:pt idx="223">
                  <c:v>89.2</c:v>
                </c:pt>
                <c:pt idx="224">
                  <c:v>89.6</c:v>
                </c:pt>
                <c:pt idx="225">
                  <c:v>90</c:v>
                </c:pt>
                <c:pt idx="226">
                  <c:v>90.399999999999991</c:v>
                </c:pt>
                <c:pt idx="227">
                  <c:v>90.800000000000011</c:v>
                </c:pt>
                <c:pt idx="228">
                  <c:v>91.2</c:v>
                </c:pt>
                <c:pt idx="229">
                  <c:v>91.6</c:v>
                </c:pt>
                <c:pt idx="230">
                  <c:v>92</c:v>
                </c:pt>
                <c:pt idx="231">
                  <c:v>92.399999999999991</c:v>
                </c:pt>
                <c:pt idx="232">
                  <c:v>92.8</c:v>
                </c:pt>
                <c:pt idx="233">
                  <c:v>93.2</c:v>
                </c:pt>
                <c:pt idx="234">
                  <c:v>93.600000000000009</c:v>
                </c:pt>
                <c:pt idx="235">
                  <c:v>94</c:v>
                </c:pt>
                <c:pt idx="236">
                  <c:v>94.399999999999991</c:v>
                </c:pt>
                <c:pt idx="237">
                  <c:v>94.8</c:v>
                </c:pt>
                <c:pt idx="238">
                  <c:v>95.2</c:v>
                </c:pt>
                <c:pt idx="239">
                  <c:v>95.600000000000009</c:v>
                </c:pt>
                <c:pt idx="240">
                  <c:v>96</c:v>
                </c:pt>
                <c:pt idx="241">
                  <c:v>96.4</c:v>
                </c:pt>
                <c:pt idx="242">
                  <c:v>96.8</c:v>
                </c:pt>
                <c:pt idx="243">
                  <c:v>97.199999999999989</c:v>
                </c:pt>
                <c:pt idx="244">
                  <c:v>97.600000000000009</c:v>
                </c:pt>
                <c:pt idx="245">
                  <c:v>98</c:v>
                </c:pt>
                <c:pt idx="246">
                  <c:v>98.4</c:v>
                </c:pt>
                <c:pt idx="247">
                  <c:v>98.8</c:v>
                </c:pt>
                <c:pt idx="248">
                  <c:v>99.2</c:v>
                </c:pt>
                <c:pt idx="249">
                  <c:v>99.6</c:v>
                </c:pt>
                <c:pt idx="250">
                  <c:v>100</c:v>
                </c:pt>
                <c:pt idx="251">
                  <c:v>100.4</c:v>
                </c:pt>
                <c:pt idx="252">
                  <c:v>100.8</c:v>
                </c:pt>
                <c:pt idx="253">
                  <c:v>101.2</c:v>
                </c:pt>
                <c:pt idx="254">
                  <c:v>101.6</c:v>
                </c:pt>
                <c:pt idx="255">
                  <c:v>102</c:v>
                </c:pt>
                <c:pt idx="256">
                  <c:v>102.4</c:v>
                </c:pt>
                <c:pt idx="257">
                  <c:v>102.8</c:v>
                </c:pt>
                <c:pt idx="258">
                  <c:v>103.2</c:v>
                </c:pt>
                <c:pt idx="259">
                  <c:v>103.6</c:v>
                </c:pt>
                <c:pt idx="260">
                  <c:v>104</c:v>
                </c:pt>
                <c:pt idx="261">
                  <c:v>104.4</c:v>
                </c:pt>
                <c:pt idx="262">
                  <c:v>104.80000000000001</c:v>
                </c:pt>
                <c:pt idx="263">
                  <c:v>105.2</c:v>
                </c:pt>
                <c:pt idx="264">
                  <c:v>105.6</c:v>
                </c:pt>
                <c:pt idx="265">
                  <c:v>106</c:v>
                </c:pt>
                <c:pt idx="266">
                  <c:v>106.39999999999999</c:v>
                </c:pt>
                <c:pt idx="267">
                  <c:v>106.80000000000001</c:v>
                </c:pt>
                <c:pt idx="268">
                  <c:v>107.2</c:v>
                </c:pt>
                <c:pt idx="269">
                  <c:v>107.6</c:v>
                </c:pt>
                <c:pt idx="270">
                  <c:v>108</c:v>
                </c:pt>
                <c:pt idx="271">
                  <c:v>108.39999999999999</c:v>
                </c:pt>
                <c:pt idx="272">
                  <c:v>108.8</c:v>
                </c:pt>
                <c:pt idx="273">
                  <c:v>109.2</c:v>
                </c:pt>
                <c:pt idx="274">
                  <c:v>109.60000000000001</c:v>
                </c:pt>
                <c:pt idx="275">
                  <c:v>110</c:v>
                </c:pt>
                <c:pt idx="276">
                  <c:v>110.39999999999999</c:v>
                </c:pt>
                <c:pt idx="277">
                  <c:v>110.8</c:v>
                </c:pt>
                <c:pt idx="278">
                  <c:v>111.19999999999999</c:v>
                </c:pt>
                <c:pt idx="279">
                  <c:v>111.60000000000001</c:v>
                </c:pt>
                <c:pt idx="280">
                  <c:v>112</c:v>
                </c:pt>
                <c:pt idx="281">
                  <c:v>112.4</c:v>
                </c:pt>
                <c:pt idx="282">
                  <c:v>112.8</c:v>
                </c:pt>
                <c:pt idx="283">
                  <c:v>113.19999999999999</c:v>
                </c:pt>
                <c:pt idx="284">
                  <c:v>113.60000000000001</c:v>
                </c:pt>
                <c:pt idx="285">
                  <c:v>114</c:v>
                </c:pt>
                <c:pt idx="286">
                  <c:v>114.4</c:v>
                </c:pt>
                <c:pt idx="287">
                  <c:v>114.8</c:v>
                </c:pt>
                <c:pt idx="288">
                  <c:v>115.2</c:v>
                </c:pt>
                <c:pt idx="289">
                  <c:v>115.6</c:v>
                </c:pt>
                <c:pt idx="290">
                  <c:v>116</c:v>
                </c:pt>
                <c:pt idx="291">
                  <c:v>116.4</c:v>
                </c:pt>
                <c:pt idx="292">
                  <c:v>116.8</c:v>
                </c:pt>
                <c:pt idx="293">
                  <c:v>117.2</c:v>
                </c:pt>
                <c:pt idx="294">
                  <c:v>117.6</c:v>
                </c:pt>
                <c:pt idx="295">
                  <c:v>118</c:v>
                </c:pt>
                <c:pt idx="296">
                  <c:v>118.4</c:v>
                </c:pt>
                <c:pt idx="297">
                  <c:v>118.8</c:v>
                </c:pt>
                <c:pt idx="298">
                  <c:v>119.2</c:v>
                </c:pt>
                <c:pt idx="299">
                  <c:v>119.6</c:v>
                </c:pt>
                <c:pt idx="300">
                  <c:v>120</c:v>
                </c:pt>
                <c:pt idx="301">
                  <c:v>120.39999999999999</c:v>
                </c:pt>
                <c:pt idx="302">
                  <c:v>120.80000000000001</c:v>
                </c:pt>
                <c:pt idx="303">
                  <c:v>121.2</c:v>
                </c:pt>
                <c:pt idx="304">
                  <c:v>121.6</c:v>
                </c:pt>
                <c:pt idx="305">
                  <c:v>122</c:v>
                </c:pt>
                <c:pt idx="306">
                  <c:v>122.39999999999999</c:v>
                </c:pt>
                <c:pt idx="307">
                  <c:v>122.80000000000001</c:v>
                </c:pt>
                <c:pt idx="308">
                  <c:v>123.2</c:v>
                </c:pt>
                <c:pt idx="309">
                  <c:v>123.60000000000001</c:v>
                </c:pt>
                <c:pt idx="310">
                  <c:v>124</c:v>
                </c:pt>
                <c:pt idx="311">
                  <c:v>124.39999999999999</c:v>
                </c:pt>
                <c:pt idx="312">
                  <c:v>124.8</c:v>
                </c:pt>
                <c:pt idx="313">
                  <c:v>125.2</c:v>
                </c:pt>
                <c:pt idx="314">
                  <c:v>125.6</c:v>
                </c:pt>
                <c:pt idx="315">
                  <c:v>126</c:v>
                </c:pt>
                <c:pt idx="316">
                  <c:v>126.4</c:v>
                </c:pt>
                <c:pt idx="317">
                  <c:v>126.8</c:v>
                </c:pt>
                <c:pt idx="318">
                  <c:v>127.2</c:v>
                </c:pt>
                <c:pt idx="319">
                  <c:v>127.6</c:v>
                </c:pt>
                <c:pt idx="320">
                  <c:v>128</c:v>
                </c:pt>
                <c:pt idx="321">
                  <c:v>128.39999999999998</c:v>
                </c:pt>
                <c:pt idx="322">
                  <c:v>128.80000000000001</c:v>
                </c:pt>
                <c:pt idx="323">
                  <c:v>129.20000000000002</c:v>
                </c:pt>
                <c:pt idx="324">
                  <c:v>129.6</c:v>
                </c:pt>
                <c:pt idx="325">
                  <c:v>130</c:v>
                </c:pt>
                <c:pt idx="326">
                  <c:v>130.39999999999998</c:v>
                </c:pt>
                <c:pt idx="327">
                  <c:v>130.80000000000001</c:v>
                </c:pt>
                <c:pt idx="328">
                  <c:v>131.20000000000002</c:v>
                </c:pt>
                <c:pt idx="329">
                  <c:v>131.6</c:v>
                </c:pt>
                <c:pt idx="330">
                  <c:v>132</c:v>
                </c:pt>
                <c:pt idx="331">
                  <c:v>132.39999999999998</c:v>
                </c:pt>
                <c:pt idx="332">
                  <c:v>132.80000000000001</c:v>
                </c:pt>
                <c:pt idx="333">
                  <c:v>133.20000000000002</c:v>
                </c:pt>
                <c:pt idx="334">
                  <c:v>133.6</c:v>
                </c:pt>
                <c:pt idx="335">
                  <c:v>134</c:v>
                </c:pt>
                <c:pt idx="336">
                  <c:v>134.4</c:v>
                </c:pt>
                <c:pt idx="337">
                  <c:v>134.80000000000001</c:v>
                </c:pt>
                <c:pt idx="338">
                  <c:v>135.19999999999999</c:v>
                </c:pt>
                <c:pt idx="339">
                  <c:v>135.6</c:v>
                </c:pt>
                <c:pt idx="340">
                  <c:v>136</c:v>
                </c:pt>
                <c:pt idx="341">
                  <c:v>136.4</c:v>
                </c:pt>
                <c:pt idx="342">
                  <c:v>136.80000000000001</c:v>
                </c:pt>
                <c:pt idx="343">
                  <c:v>137.19999999999999</c:v>
                </c:pt>
                <c:pt idx="344">
                  <c:v>137.6</c:v>
                </c:pt>
                <c:pt idx="345">
                  <c:v>138</c:v>
                </c:pt>
                <c:pt idx="346">
                  <c:v>138.4</c:v>
                </c:pt>
                <c:pt idx="347">
                  <c:v>138.80000000000001</c:v>
                </c:pt>
                <c:pt idx="348">
                  <c:v>139.19999999999999</c:v>
                </c:pt>
                <c:pt idx="349">
                  <c:v>139.6</c:v>
                </c:pt>
                <c:pt idx="350">
                  <c:v>140</c:v>
                </c:pt>
                <c:pt idx="351">
                  <c:v>140.4</c:v>
                </c:pt>
                <c:pt idx="352">
                  <c:v>140.80000000000001</c:v>
                </c:pt>
                <c:pt idx="353">
                  <c:v>141.19999999999999</c:v>
                </c:pt>
                <c:pt idx="354">
                  <c:v>141.6</c:v>
                </c:pt>
                <c:pt idx="355">
                  <c:v>142</c:v>
                </c:pt>
                <c:pt idx="356">
                  <c:v>142.4</c:v>
                </c:pt>
                <c:pt idx="357">
                  <c:v>142.80000000000001</c:v>
                </c:pt>
                <c:pt idx="358">
                  <c:v>143.19999999999999</c:v>
                </c:pt>
                <c:pt idx="359">
                  <c:v>143.6</c:v>
                </c:pt>
                <c:pt idx="360">
                  <c:v>144</c:v>
                </c:pt>
                <c:pt idx="361">
                  <c:v>144.4</c:v>
                </c:pt>
                <c:pt idx="362">
                  <c:v>144.80000000000001</c:v>
                </c:pt>
                <c:pt idx="363">
                  <c:v>145.19999999999999</c:v>
                </c:pt>
                <c:pt idx="364">
                  <c:v>145.6</c:v>
                </c:pt>
                <c:pt idx="365">
                  <c:v>146</c:v>
                </c:pt>
                <c:pt idx="366">
                  <c:v>146.4</c:v>
                </c:pt>
                <c:pt idx="367">
                  <c:v>146.80000000000001</c:v>
                </c:pt>
                <c:pt idx="368">
                  <c:v>147.19999999999999</c:v>
                </c:pt>
                <c:pt idx="369">
                  <c:v>147.60000000000002</c:v>
                </c:pt>
                <c:pt idx="370">
                  <c:v>148</c:v>
                </c:pt>
                <c:pt idx="371">
                  <c:v>148.4</c:v>
                </c:pt>
                <c:pt idx="372">
                  <c:v>148.79999999999998</c:v>
                </c:pt>
                <c:pt idx="373">
                  <c:v>149.19999999999999</c:v>
                </c:pt>
                <c:pt idx="374">
                  <c:v>149.60000000000002</c:v>
                </c:pt>
                <c:pt idx="375">
                  <c:v>150</c:v>
                </c:pt>
                <c:pt idx="376">
                  <c:v>150.4</c:v>
                </c:pt>
                <c:pt idx="377">
                  <c:v>150.79999999999998</c:v>
                </c:pt>
                <c:pt idx="378">
                  <c:v>151.19999999999999</c:v>
                </c:pt>
                <c:pt idx="379">
                  <c:v>151.60000000000002</c:v>
                </c:pt>
                <c:pt idx="380">
                  <c:v>152</c:v>
                </c:pt>
                <c:pt idx="381">
                  <c:v>152.4</c:v>
                </c:pt>
                <c:pt idx="382">
                  <c:v>152.79999999999998</c:v>
                </c:pt>
                <c:pt idx="383">
                  <c:v>153.19999999999999</c:v>
                </c:pt>
                <c:pt idx="384">
                  <c:v>153.6</c:v>
                </c:pt>
                <c:pt idx="385">
                  <c:v>154</c:v>
                </c:pt>
                <c:pt idx="386">
                  <c:v>154.4</c:v>
                </c:pt>
                <c:pt idx="387">
                  <c:v>154.79999999999998</c:v>
                </c:pt>
                <c:pt idx="388">
                  <c:v>155.20000000000002</c:v>
                </c:pt>
                <c:pt idx="389">
                  <c:v>155.6</c:v>
                </c:pt>
                <c:pt idx="390">
                  <c:v>156</c:v>
                </c:pt>
                <c:pt idx="391">
                  <c:v>156.4</c:v>
                </c:pt>
                <c:pt idx="392">
                  <c:v>156.79999999999998</c:v>
                </c:pt>
                <c:pt idx="393">
                  <c:v>157.20000000000002</c:v>
                </c:pt>
                <c:pt idx="394">
                  <c:v>157.6</c:v>
                </c:pt>
                <c:pt idx="395">
                  <c:v>158</c:v>
                </c:pt>
                <c:pt idx="396">
                  <c:v>158.4</c:v>
                </c:pt>
                <c:pt idx="397">
                  <c:v>158.79999999999998</c:v>
                </c:pt>
                <c:pt idx="398">
                  <c:v>159.20000000000002</c:v>
                </c:pt>
                <c:pt idx="399">
                  <c:v>159.6</c:v>
                </c:pt>
                <c:pt idx="400">
                  <c:v>160</c:v>
                </c:pt>
                <c:pt idx="401">
                  <c:v>160.39999999999998</c:v>
                </c:pt>
                <c:pt idx="402">
                  <c:v>160.80000000000001</c:v>
                </c:pt>
                <c:pt idx="403">
                  <c:v>161.20000000000002</c:v>
                </c:pt>
                <c:pt idx="404">
                  <c:v>161.6</c:v>
                </c:pt>
                <c:pt idx="405">
                  <c:v>162</c:v>
                </c:pt>
                <c:pt idx="406">
                  <c:v>162.39999999999998</c:v>
                </c:pt>
                <c:pt idx="407">
                  <c:v>162.80000000000001</c:v>
                </c:pt>
                <c:pt idx="408">
                  <c:v>163.20000000000002</c:v>
                </c:pt>
                <c:pt idx="409">
                  <c:v>163.6</c:v>
                </c:pt>
                <c:pt idx="410">
                  <c:v>164</c:v>
                </c:pt>
                <c:pt idx="411">
                  <c:v>164.39999999999998</c:v>
                </c:pt>
                <c:pt idx="412">
                  <c:v>164.8</c:v>
                </c:pt>
                <c:pt idx="413">
                  <c:v>165.20000000000002</c:v>
                </c:pt>
                <c:pt idx="414">
                  <c:v>165.6</c:v>
                </c:pt>
                <c:pt idx="415">
                  <c:v>166</c:v>
                </c:pt>
                <c:pt idx="416">
                  <c:v>166.4</c:v>
                </c:pt>
                <c:pt idx="417">
                  <c:v>166.8</c:v>
                </c:pt>
                <c:pt idx="418">
                  <c:v>167.2</c:v>
                </c:pt>
                <c:pt idx="419">
                  <c:v>167.6</c:v>
                </c:pt>
                <c:pt idx="420">
                  <c:v>168</c:v>
                </c:pt>
                <c:pt idx="421">
                  <c:v>168.4</c:v>
                </c:pt>
                <c:pt idx="422">
                  <c:v>168.8</c:v>
                </c:pt>
                <c:pt idx="423">
                  <c:v>169.2</c:v>
                </c:pt>
                <c:pt idx="424">
                  <c:v>169.6</c:v>
                </c:pt>
                <c:pt idx="425">
                  <c:v>170</c:v>
                </c:pt>
                <c:pt idx="426">
                  <c:v>170.4</c:v>
                </c:pt>
                <c:pt idx="427">
                  <c:v>170.8</c:v>
                </c:pt>
                <c:pt idx="428">
                  <c:v>171.2</c:v>
                </c:pt>
                <c:pt idx="429">
                  <c:v>171.6</c:v>
                </c:pt>
                <c:pt idx="430">
                  <c:v>172</c:v>
                </c:pt>
                <c:pt idx="431">
                  <c:v>172.4</c:v>
                </c:pt>
                <c:pt idx="432">
                  <c:v>172.8</c:v>
                </c:pt>
                <c:pt idx="433">
                  <c:v>173.2</c:v>
                </c:pt>
                <c:pt idx="434">
                  <c:v>173.6</c:v>
                </c:pt>
                <c:pt idx="435">
                  <c:v>174</c:v>
                </c:pt>
                <c:pt idx="436">
                  <c:v>174.4</c:v>
                </c:pt>
                <c:pt idx="437">
                  <c:v>174.8</c:v>
                </c:pt>
                <c:pt idx="438">
                  <c:v>175.2</c:v>
                </c:pt>
                <c:pt idx="439">
                  <c:v>175.6</c:v>
                </c:pt>
                <c:pt idx="440">
                  <c:v>176</c:v>
                </c:pt>
                <c:pt idx="441">
                  <c:v>176.4</c:v>
                </c:pt>
                <c:pt idx="442">
                  <c:v>176.8</c:v>
                </c:pt>
                <c:pt idx="443">
                  <c:v>177.2</c:v>
                </c:pt>
                <c:pt idx="444">
                  <c:v>177.6</c:v>
                </c:pt>
                <c:pt idx="445">
                  <c:v>178</c:v>
                </c:pt>
                <c:pt idx="446">
                  <c:v>178.4</c:v>
                </c:pt>
                <c:pt idx="447">
                  <c:v>178.79999999999998</c:v>
                </c:pt>
                <c:pt idx="448">
                  <c:v>179.2</c:v>
                </c:pt>
                <c:pt idx="449">
                  <c:v>179.60000000000002</c:v>
                </c:pt>
                <c:pt idx="450">
                  <c:v>180</c:v>
                </c:pt>
                <c:pt idx="451">
                  <c:v>180.4</c:v>
                </c:pt>
                <c:pt idx="452">
                  <c:v>180.79999999999998</c:v>
                </c:pt>
                <c:pt idx="453">
                  <c:v>181.2</c:v>
                </c:pt>
                <c:pt idx="454">
                  <c:v>181.60000000000002</c:v>
                </c:pt>
                <c:pt idx="455">
                  <c:v>182</c:v>
                </c:pt>
                <c:pt idx="456">
                  <c:v>182.4</c:v>
                </c:pt>
                <c:pt idx="457">
                  <c:v>182.79999999999998</c:v>
                </c:pt>
                <c:pt idx="458">
                  <c:v>183.2</c:v>
                </c:pt>
                <c:pt idx="459">
                  <c:v>183.60000000000002</c:v>
                </c:pt>
                <c:pt idx="460">
                  <c:v>184</c:v>
                </c:pt>
                <c:pt idx="461">
                  <c:v>184.4</c:v>
                </c:pt>
                <c:pt idx="462">
                  <c:v>184.79999999999998</c:v>
                </c:pt>
                <c:pt idx="463">
                  <c:v>185.20000000000002</c:v>
                </c:pt>
                <c:pt idx="464">
                  <c:v>185.6</c:v>
                </c:pt>
                <c:pt idx="465">
                  <c:v>186</c:v>
                </c:pt>
                <c:pt idx="466">
                  <c:v>186.4</c:v>
                </c:pt>
                <c:pt idx="467">
                  <c:v>186.79999999999998</c:v>
                </c:pt>
                <c:pt idx="468">
                  <c:v>187.20000000000002</c:v>
                </c:pt>
                <c:pt idx="469">
                  <c:v>187.6</c:v>
                </c:pt>
                <c:pt idx="470">
                  <c:v>188</c:v>
                </c:pt>
                <c:pt idx="471">
                  <c:v>188.4</c:v>
                </c:pt>
                <c:pt idx="472">
                  <c:v>188.79999999999998</c:v>
                </c:pt>
                <c:pt idx="473">
                  <c:v>189.20000000000002</c:v>
                </c:pt>
                <c:pt idx="474">
                  <c:v>189.6</c:v>
                </c:pt>
                <c:pt idx="475">
                  <c:v>190</c:v>
                </c:pt>
                <c:pt idx="476">
                  <c:v>190.4</c:v>
                </c:pt>
                <c:pt idx="477">
                  <c:v>190.8</c:v>
                </c:pt>
                <c:pt idx="478">
                  <c:v>191.20000000000002</c:v>
                </c:pt>
                <c:pt idx="479">
                  <c:v>191.6</c:v>
                </c:pt>
                <c:pt idx="480">
                  <c:v>192</c:v>
                </c:pt>
                <c:pt idx="481">
                  <c:v>192.39999999999998</c:v>
                </c:pt>
                <c:pt idx="482">
                  <c:v>192.8</c:v>
                </c:pt>
                <c:pt idx="483">
                  <c:v>193.20000000000002</c:v>
                </c:pt>
                <c:pt idx="484">
                  <c:v>193.6</c:v>
                </c:pt>
                <c:pt idx="485">
                  <c:v>194</c:v>
                </c:pt>
                <c:pt idx="486">
                  <c:v>194.39999999999998</c:v>
                </c:pt>
                <c:pt idx="487">
                  <c:v>194.8</c:v>
                </c:pt>
                <c:pt idx="488">
                  <c:v>195.20000000000002</c:v>
                </c:pt>
                <c:pt idx="489">
                  <c:v>195.6</c:v>
                </c:pt>
                <c:pt idx="490">
                  <c:v>196</c:v>
                </c:pt>
                <c:pt idx="491">
                  <c:v>196.39999999999998</c:v>
                </c:pt>
                <c:pt idx="492">
                  <c:v>196.8</c:v>
                </c:pt>
                <c:pt idx="493">
                  <c:v>197.2</c:v>
                </c:pt>
                <c:pt idx="494">
                  <c:v>197.6</c:v>
                </c:pt>
                <c:pt idx="495">
                  <c:v>198</c:v>
                </c:pt>
                <c:pt idx="496">
                  <c:v>198.4</c:v>
                </c:pt>
                <c:pt idx="497">
                  <c:v>198.8</c:v>
                </c:pt>
                <c:pt idx="498">
                  <c:v>199.2</c:v>
                </c:pt>
                <c:pt idx="499">
                  <c:v>199.6</c:v>
                </c:pt>
                <c:pt idx="500">
                  <c:v>200</c:v>
                </c:pt>
                <c:pt idx="501">
                  <c:v>200.4</c:v>
                </c:pt>
                <c:pt idx="502">
                  <c:v>200.8</c:v>
                </c:pt>
                <c:pt idx="503">
                  <c:v>201.2</c:v>
                </c:pt>
                <c:pt idx="504">
                  <c:v>201.6</c:v>
                </c:pt>
                <c:pt idx="505">
                  <c:v>202</c:v>
                </c:pt>
                <c:pt idx="506">
                  <c:v>202.4</c:v>
                </c:pt>
                <c:pt idx="507">
                  <c:v>202.8</c:v>
                </c:pt>
                <c:pt idx="508">
                  <c:v>203.2</c:v>
                </c:pt>
                <c:pt idx="509">
                  <c:v>203.6</c:v>
                </c:pt>
                <c:pt idx="510">
                  <c:v>204</c:v>
                </c:pt>
                <c:pt idx="511">
                  <c:v>204.4</c:v>
                </c:pt>
                <c:pt idx="512">
                  <c:v>204.8</c:v>
                </c:pt>
                <c:pt idx="513">
                  <c:v>205.2</c:v>
                </c:pt>
                <c:pt idx="514">
                  <c:v>205.6</c:v>
                </c:pt>
                <c:pt idx="515">
                  <c:v>206</c:v>
                </c:pt>
                <c:pt idx="516">
                  <c:v>206.4</c:v>
                </c:pt>
                <c:pt idx="517">
                  <c:v>206.8</c:v>
                </c:pt>
                <c:pt idx="518">
                  <c:v>207.2</c:v>
                </c:pt>
                <c:pt idx="519">
                  <c:v>207.6</c:v>
                </c:pt>
                <c:pt idx="520">
                  <c:v>208</c:v>
                </c:pt>
                <c:pt idx="521">
                  <c:v>208.4</c:v>
                </c:pt>
                <c:pt idx="522">
                  <c:v>208.8</c:v>
                </c:pt>
                <c:pt idx="523">
                  <c:v>209.2</c:v>
                </c:pt>
                <c:pt idx="524">
                  <c:v>209.60000000000002</c:v>
                </c:pt>
                <c:pt idx="525">
                  <c:v>210</c:v>
                </c:pt>
                <c:pt idx="526">
                  <c:v>210.4</c:v>
                </c:pt>
                <c:pt idx="527">
                  <c:v>210.79999999999998</c:v>
                </c:pt>
                <c:pt idx="528">
                  <c:v>211.2</c:v>
                </c:pt>
                <c:pt idx="529">
                  <c:v>211.60000000000002</c:v>
                </c:pt>
                <c:pt idx="530">
                  <c:v>212</c:v>
                </c:pt>
                <c:pt idx="531">
                  <c:v>212.4</c:v>
                </c:pt>
                <c:pt idx="532">
                  <c:v>212.79999999999998</c:v>
                </c:pt>
                <c:pt idx="533">
                  <c:v>213.2</c:v>
                </c:pt>
                <c:pt idx="534">
                  <c:v>213.60000000000002</c:v>
                </c:pt>
                <c:pt idx="535">
                  <c:v>214</c:v>
                </c:pt>
                <c:pt idx="536">
                  <c:v>214.4</c:v>
                </c:pt>
                <c:pt idx="537">
                  <c:v>214.79999999999998</c:v>
                </c:pt>
                <c:pt idx="538">
                  <c:v>215.2</c:v>
                </c:pt>
                <c:pt idx="539">
                  <c:v>215.60000000000002</c:v>
                </c:pt>
                <c:pt idx="540">
                  <c:v>216</c:v>
                </c:pt>
                <c:pt idx="541">
                  <c:v>216.4</c:v>
                </c:pt>
                <c:pt idx="542">
                  <c:v>216.79999999999998</c:v>
                </c:pt>
                <c:pt idx="543">
                  <c:v>217.20000000000002</c:v>
                </c:pt>
                <c:pt idx="544">
                  <c:v>217.6</c:v>
                </c:pt>
                <c:pt idx="545">
                  <c:v>218</c:v>
                </c:pt>
                <c:pt idx="546">
                  <c:v>218.4</c:v>
                </c:pt>
                <c:pt idx="547">
                  <c:v>218.79999999999998</c:v>
                </c:pt>
                <c:pt idx="548">
                  <c:v>219.20000000000002</c:v>
                </c:pt>
                <c:pt idx="549">
                  <c:v>219.6</c:v>
                </c:pt>
                <c:pt idx="550">
                  <c:v>220</c:v>
                </c:pt>
                <c:pt idx="551">
                  <c:v>220.4</c:v>
                </c:pt>
                <c:pt idx="552">
                  <c:v>220.79999999999998</c:v>
                </c:pt>
                <c:pt idx="553">
                  <c:v>221.20000000000002</c:v>
                </c:pt>
                <c:pt idx="554">
                  <c:v>221.6</c:v>
                </c:pt>
                <c:pt idx="555">
                  <c:v>222</c:v>
                </c:pt>
                <c:pt idx="556">
                  <c:v>222.39999999999998</c:v>
                </c:pt>
                <c:pt idx="557">
                  <c:v>222.8</c:v>
                </c:pt>
                <c:pt idx="558">
                  <c:v>223.20000000000002</c:v>
                </c:pt>
                <c:pt idx="559">
                  <c:v>223.6</c:v>
                </c:pt>
                <c:pt idx="560">
                  <c:v>224</c:v>
                </c:pt>
                <c:pt idx="561">
                  <c:v>224.39999999999998</c:v>
                </c:pt>
                <c:pt idx="562">
                  <c:v>224.8</c:v>
                </c:pt>
                <c:pt idx="563">
                  <c:v>225.20000000000002</c:v>
                </c:pt>
                <c:pt idx="564">
                  <c:v>225.6</c:v>
                </c:pt>
                <c:pt idx="565">
                  <c:v>226</c:v>
                </c:pt>
                <c:pt idx="566">
                  <c:v>226.39999999999998</c:v>
                </c:pt>
                <c:pt idx="567">
                  <c:v>226.8</c:v>
                </c:pt>
                <c:pt idx="568">
                  <c:v>227.20000000000002</c:v>
                </c:pt>
                <c:pt idx="569">
                  <c:v>227.6</c:v>
                </c:pt>
                <c:pt idx="570">
                  <c:v>228</c:v>
                </c:pt>
                <c:pt idx="571">
                  <c:v>228.4</c:v>
                </c:pt>
                <c:pt idx="572">
                  <c:v>228.8</c:v>
                </c:pt>
                <c:pt idx="573">
                  <c:v>229.2</c:v>
                </c:pt>
                <c:pt idx="574">
                  <c:v>229.6</c:v>
                </c:pt>
                <c:pt idx="575">
                  <c:v>230</c:v>
                </c:pt>
                <c:pt idx="576">
                  <c:v>230.4</c:v>
                </c:pt>
                <c:pt idx="577">
                  <c:v>230.8</c:v>
                </c:pt>
                <c:pt idx="578">
                  <c:v>231.2</c:v>
                </c:pt>
                <c:pt idx="579">
                  <c:v>231.6</c:v>
                </c:pt>
                <c:pt idx="580">
                  <c:v>232</c:v>
                </c:pt>
                <c:pt idx="581">
                  <c:v>232.4</c:v>
                </c:pt>
                <c:pt idx="582">
                  <c:v>232.8</c:v>
                </c:pt>
                <c:pt idx="583">
                  <c:v>233.2</c:v>
                </c:pt>
                <c:pt idx="584">
                  <c:v>233.6</c:v>
                </c:pt>
                <c:pt idx="585">
                  <c:v>234</c:v>
                </c:pt>
                <c:pt idx="586">
                  <c:v>234.4</c:v>
                </c:pt>
                <c:pt idx="587">
                  <c:v>234.8</c:v>
                </c:pt>
                <c:pt idx="588">
                  <c:v>235.2</c:v>
                </c:pt>
                <c:pt idx="589">
                  <c:v>235.6</c:v>
                </c:pt>
                <c:pt idx="590">
                  <c:v>236</c:v>
                </c:pt>
                <c:pt idx="591">
                  <c:v>236.4</c:v>
                </c:pt>
                <c:pt idx="592">
                  <c:v>236.8</c:v>
                </c:pt>
                <c:pt idx="593">
                  <c:v>237.2</c:v>
                </c:pt>
                <c:pt idx="594">
                  <c:v>237.6</c:v>
                </c:pt>
                <c:pt idx="595">
                  <c:v>238</c:v>
                </c:pt>
                <c:pt idx="596">
                  <c:v>238.4</c:v>
                </c:pt>
                <c:pt idx="597">
                  <c:v>238.8</c:v>
                </c:pt>
                <c:pt idx="598">
                  <c:v>239.2</c:v>
                </c:pt>
                <c:pt idx="599">
                  <c:v>239.6</c:v>
                </c:pt>
                <c:pt idx="600">
                  <c:v>240</c:v>
                </c:pt>
                <c:pt idx="601">
                  <c:v>240.4</c:v>
                </c:pt>
                <c:pt idx="602">
                  <c:v>240.79999999999998</c:v>
                </c:pt>
                <c:pt idx="603">
                  <c:v>241.2</c:v>
                </c:pt>
                <c:pt idx="604">
                  <c:v>241.60000000000002</c:v>
                </c:pt>
                <c:pt idx="605">
                  <c:v>242</c:v>
                </c:pt>
                <c:pt idx="606">
                  <c:v>242.4</c:v>
                </c:pt>
                <c:pt idx="607">
                  <c:v>242.79999999999998</c:v>
                </c:pt>
                <c:pt idx="608">
                  <c:v>243.2</c:v>
                </c:pt>
                <c:pt idx="609">
                  <c:v>243.60000000000002</c:v>
                </c:pt>
                <c:pt idx="610">
                  <c:v>244</c:v>
                </c:pt>
                <c:pt idx="611">
                  <c:v>244.4</c:v>
                </c:pt>
                <c:pt idx="612">
                  <c:v>244.79999999999998</c:v>
                </c:pt>
                <c:pt idx="613">
                  <c:v>245.2</c:v>
                </c:pt>
                <c:pt idx="614">
                  <c:v>245.60000000000002</c:v>
                </c:pt>
                <c:pt idx="615">
                  <c:v>246</c:v>
                </c:pt>
                <c:pt idx="616">
                  <c:v>246.4</c:v>
                </c:pt>
                <c:pt idx="617">
                  <c:v>246.79999999999998</c:v>
                </c:pt>
                <c:pt idx="618">
                  <c:v>247.20000000000002</c:v>
                </c:pt>
                <c:pt idx="619">
                  <c:v>247.6</c:v>
                </c:pt>
                <c:pt idx="620">
                  <c:v>248</c:v>
                </c:pt>
                <c:pt idx="621">
                  <c:v>248.4</c:v>
                </c:pt>
                <c:pt idx="622">
                  <c:v>248.79999999999998</c:v>
                </c:pt>
                <c:pt idx="623">
                  <c:v>249.20000000000002</c:v>
                </c:pt>
                <c:pt idx="624">
                  <c:v>249.6</c:v>
                </c:pt>
                <c:pt idx="625">
                  <c:v>250</c:v>
                </c:pt>
                <c:pt idx="626">
                  <c:v>250.4</c:v>
                </c:pt>
                <c:pt idx="627">
                  <c:v>250.8</c:v>
                </c:pt>
                <c:pt idx="628">
                  <c:v>251.2</c:v>
                </c:pt>
                <c:pt idx="629">
                  <c:v>251.6</c:v>
                </c:pt>
                <c:pt idx="630">
                  <c:v>252</c:v>
                </c:pt>
                <c:pt idx="631">
                  <c:v>252.4</c:v>
                </c:pt>
                <c:pt idx="632">
                  <c:v>252.8</c:v>
                </c:pt>
                <c:pt idx="633">
                  <c:v>253.2</c:v>
                </c:pt>
                <c:pt idx="634">
                  <c:v>253.6</c:v>
                </c:pt>
                <c:pt idx="635">
                  <c:v>254</c:v>
                </c:pt>
                <c:pt idx="636">
                  <c:v>254.4</c:v>
                </c:pt>
                <c:pt idx="637">
                  <c:v>254.80000000000004</c:v>
                </c:pt>
                <c:pt idx="638">
                  <c:v>255.2</c:v>
                </c:pt>
                <c:pt idx="639">
                  <c:v>255.6</c:v>
                </c:pt>
                <c:pt idx="640">
                  <c:v>256</c:v>
                </c:pt>
                <c:pt idx="641">
                  <c:v>256.40000000000003</c:v>
                </c:pt>
                <c:pt idx="642">
                  <c:v>256.79999999999995</c:v>
                </c:pt>
                <c:pt idx="643">
                  <c:v>257.2</c:v>
                </c:pt>
                <c:pt idx="644">
                  <c:v>257.60000000000002</c:v>
                </c:pt>
                <c:pt idx="645">
                  <c:v>258</c:v>
                </c:pt>
                <c:pt idx="646">
                  <c:v>258.40000000000003</c:v>
                </c:pt>
                <c:pt idx="647">
                  <c:v>258.79999999999995</c:v>
                </c:pt>
                <c:pt idx="648">
                  <c:v>259.2</c:v>
                </c:pt>
                <c:pt idx="649">
                  <c:v>259.60000000000002</c:v>
                </c:pt>
                <c:pt idx="650">
                  <c:v>260</c:v>
                </c:pt>
                <c:pt idx="651">
                  <c:v>260.40000000000003</c:v>
                </c:pt>
                <c:pt idx="652">
                  <c:v>260.79999999999995</c:v>
                </c:pt>
                <c:pt idx="653">
                  <c:v>261.2</c:v>
                </c:pt>
                <c:pt idx="654">
                  <c:v>261.60000000000002</c:v>
                </c:pt>
                <c:pt idx="655">
                  <c:v>262</c:v>
                </c:pt>
                <c:pt idx="656">
                  <c:v>262.40000000000003</c:v>
                </c:pt>
                <c:pt idx="657">
                  <c:v>262.79999999999995</c:v>
                </c:pt>
                <c:pt idx="658">
                  <c:v>263.2</c:v>
                </c:pt>
                <c:pt idx="659">
                  <c:v>263.60000000000002</c:v>
                </c:pt>
                <c:pt idx="660">
                  <c:v>264</c:v>
                </c:pt>
                <c:pt idx="661">
                  <c:v>264.40000000000003</c:v>
                </c:pt>
                <c:pt idx="662">
                  <c:v>264.79999999999995</c:v>
                </c:pt>
                <c:pt idx="663">
                  <c:v>265.2</c:v>
                </c:pt>
                <c:pt idx="664">
                  <c:v>265.60000000000002</c:v>
                </c:pt>
                <c:pt idx="665">
                  <c:v>266</c:v>
                </c:pt>
                <c:pt idx="666">
                  <c:v>266.40000000000003</c:v>
                </c:pt>
                <c:pt idx="667">
                  <c:v>266.79999999999995</c:v>
                </c:pt>
                <c:pt idx="668">
                  <c:v>267.2</c:v>
                </c:pt>
                <c:pt idx="669">
                  <c:v>267.60000000000002</c:v>
                </c:pt>
                <c:pt idx="670">
                  <c:v>268</c:v>
                </c:pt>
                <c:pt idx="671">
                  <c:v>268.40000000000003</c:v>
                </c:pt>
                <c:pt idx="672">
                  <c:v>268.8</c:v>
                </c:pt>
                <c:pt idx="673">
                  <c:v>269.2</c:v>
                </c:pt>
                <c:pt idx="674">
                  <c:v>269.60000000000002</c:v>
                </c:pt>
                <c:pt idx="675">
                  <c:v>270</c:v>
                </c:pt>
                <c:pt idx="676">
                  <c:v>270.39999999999998</c:v>
                </c:pt>
                <c:pt idx="677">
                  <c:v>270.8</c:v>
                </c:pt>
                <c:pt idx="678">
                  <c:v>271.2</c:v>
                </c:pt>
                <c:pt idx="679">
                  <c:v>271.60000000000002</c:v>
                </c:pt>
                <c:pt idx="680">
                  <c:v>272</c:v>
                </c:pt>
                <c:pt idx="681">
                  <c:v>272.39999999999998</c:v>
                </c:pt>
                <c:pt idx="682">
                  <c:v>272.8</c:v>
                </c:pt>
                <c:pt idx="683">
                  <c:v>273.2</c:v>
                </c:pt>
                <c:pt idx="684">
                  <c:v>273.60000000000002</c:v>
                </c:pt>
                <c:pt idx="685">
                  <c:v>274</c:v>
                </c:pt>
                <c:pt idx="686">
                  <c:v>274.39999999999998</c:v>
                </c:pt>
                <c:pt idx="687">
                  <c:v>274.8</c:v>
                </c:pt>
                <c:pt idx="688">
                  <c:v>275.2</c:v>
                </c:pt>
                <c:pt idx="689">
                  <c:v>275.60000000000002</c:v>
                </c:pt>
                <c:pt idx="690">
                  <c:v>276</c:v>
                </c:pt>
                <c:pt idx="691">
                  <c:v>276.39999999999998</c:v>
                </c:pt>
                <c:pt idx="692">
                  <c:v>276.8</c:v>
                </c:pt>
                <c:pt idx="693">
                  <c:v>277.2</c:v>
                </c:pt>
                <c:pt idx="694">
                  <c:v>277.60000000000002</c:v>
                </c:pt>
                <c:pt idx="695">
                  <c:v>278</c:v>
                </c:pt>
                <c:pt idx="696">
                  <c:v>278.39999999999998</c:v>
                </c:pt>
                <c:pt idx="697">
                  <c:v>278.8</c:v>
                </c:pt>
                <c:pt idx="698">
                  <c:v>279.2</c:v>
                </c:pt>
                <c:pt idx="699">
                  <c:v>279.60000000000002</c:v>
                </c:pt>
                <c:pt idx="700">
                  <c:v>280</c:v>
                </c:pt>
                <c:pt idx="701">
                  <c:v>280.39999999999998</c:v>
                </c:pt>
                <c:pt idx="702">
                  <c:v>280.8</c:v>
                </c:pt>
                <c:pt idx="703">
                  <c:v>281.2</c:v>
                </c:pt>
                <c:pt idx="704">
                  <c:v>281.60000000000002</c:v>
                </c:pt>
                <c:pt idx="705">
                  <c:v>282</c:v>
                </c:pt>
                <c:pt idx="706">
                  <c:v>282.39999999999998</c:v>
                </c:pt>
                <c:pt idx="707">
                  <c:v>282.8</c:v>
                </c:pt>
                <c:pt idx="708">
                  <c:v>283.2</c:v>
                </c:pt>
                <c:pt idx="709">
                  <c:v>283.60000000000002</c:v>
                </c:pt>
                <c:pt idx="710">
                  <c:v>284</c:v>
                </c:pt>
                <c:pt idx="711">
                  <c:v>284.39999999999998</c:v>
                </c:pt>
                <c:pt idx="712">
                  <c:v>284.8</c:v>
                </c:pt>
                <c:pt idx="713">
                  <c:v>285.2</c:v>
                </c:pt>
                <c:pt idx="714">
                  <c:v>285.60000000000002</c:v>
                </c:pt>
                <c:pt idx="715">
                  <c:v>286</c:v>
                </c:pt>
                <c:pt idx="716">
                  <c:v>286.39999999999998</c:v>
                </c:pt>
                <c:pt idx="717">
                  <c:v>286.8</c:v>
                </c:pt>
                <c:pt idx="718">
                  <c:v>287.2</c:v>
                </c:pt>
                <c:pt idx="719">
                  <c:v>287.60000000000002</c:v>
                </c:pt>
                <c:pt idx="720">
                  <c:v>288</c:v>
                </c:pt>
                <c:pt idx="721">
                  <c:v>288.39999999999998</c:v>
                </c:pt>
                <c:pt idx="722">
                  <c:v>288.8</c:v>
                </c:pt>
                <c:pt idx="723">
                  <c:v>289.2</c:v>
                </c:pt>
                <c:pt idx="724">
                  <c:v>289.60000000000002</c:v>
                </c:pt>
                <c:pt idx="725">
                  <c:v>290</c:v>
                </c:pt>
                <c:pt idx="726">
                  <c:v>290.39999999999998</c:v>
                </c:pt>
                <c:pt idx="727">
                  <c:v>290.8</c:v>
                </c:pt>
                <c:pt idx="728">
                  <c:v>291.2</c:v>
                </c:pt>
                <c:pt idx="729">
                  <c:v>291.60000000000002</c:v>
                </c:pt>
                <c:pt idx="730">
                  <c:v>292</c:v>
                </c:pt>
                <c:pt idx="731">
                  <c:v>292.39999999999998</c:v>
                </c:pt>
                <c:pt idx="732">
                  <c:v>292.8</c:v>
                </c:pt>
                <c:pt idx="733">
                  <c:v>293.2</c:v>
                </c:pt>
                <c:pt idx="734">
                  <c:v>293.60000000000002</c:v>
                </c:pt>
                <c:pt idx="735">
                  <c:v>294</c:v>
                </c:pt>
                <c:pt idx="736">
                  <c:v>294.39999999999998</c:v>
                </c:pt>
                <c:pt idx="737">
                  <c:v>294.8</c:v>
                </c:pt>
                <c:pt idx="738">
                  <c:v>295.20000000000005</c:v>
                </c:pt>
                <c:pt idx="739">
                  <c:v>295.59999999999997</c:v>
                </c:pt>
                <c:pt idx="740">
                  <c:v>296</c:v>
                </c:pt>
                <c:pt idx="741">
                  <c:v>296.39999999999998</c:v>
                </c:pt>
                <c:pt idx="742">
                  <c:v>296.8</c:v>
                </c:pt>
                <c:pt idx="743">
                  <c:v>297.20000000000005</c:v>
                </c:pt>
                <c:pt idx="744">
                  <c:v>297.59999999999997</c:v>
                </c:pt>
                <c:pt idx="745">
                  <c:v>298</c:v>
                </c:pt>
                <c:pt idx="746">
                  <c:v>298.39999999999998</c:v>
                </c:pt>
                <c:pt idx="747">
                  <c:v>298.8</c:v>
                </c:pt>
                <c:pt idx="748">
                  <c:v>299.20000000000005</c:v>
                </c:pt>
                <c:pt idx="749">
                  <c:v>299.59999999999997</c:v>
                </c:pt>
                <c:pt idx="750">
                  <c:v>300</c:v>
                </c:pt>
                <c:pt idx="751">
                  <c:v>300.39999999999998</c:v>
                </c:pt>
                <c:pt idx="752">
                  <c:v>300.8</c:v>
                </c:pt>
                <c:pt idx="753">
                  <c:v>301.20000000000005</c:v>
                </c:pt>
                <c:pt idx="754">
                  <c:v>301.59999999999997</c:v>
                </c:pt>
                <c:pt idx="755">
                  <c:v>302</c:v>
                </c:pt>
                <c:pt idx="756">
                  <c:v>302.39999999999998</c:v>
                </c:pt>
                <c:pt idx="757">
                  <c:v>302.8</c:v>
                </c:pt>
                <c:pt idx="758">
                  <c:v>303.20000000000005</c:v>
                </c:pt>
                <c:pt idx="759">
                  <c:v>303.59999999999997</c:v>
                </c:pt>
                <c:pt idx="760">
                  <c:v>304</c:v>
                </c:pt>
                <c:pt idx="761">
                  <c:v>304.39999999999998</c:v>
                </c:pt>
                <c:pt idx="762">
                  <c:v>304.8</c:v>
                </c:pt>
                <c:pt idx="763">
                  <c:v>305.20000000000005</c:v>
                </c:pt>
                <c:pt idx="764">
                  <c:v>305.59999999999997</c:v>
                </c:pt>
                <c:pt idx="765">
                  <c:v>306</c:v>
                </c:pt>
                <c:pt idx="766">
                  <c:v>306.39999999999998</c:v>
                </c:pt>
                <c:pt idx="767">
                  <c:v>306.8</c:v>
                </c:pt>
                <c:pt idx="768">
                  <c:v>307.2</c:v>
                </c:pt>
                <c:pt idx="769">
                  <c:v>307.59999999999997</c:v>
                </c:pt>
                <c:pt idx="770">
                  <c:v>308</c:v>
                </c:pt>
                <c:pt idx="771">
                  <c:v>308.40000000000003</c:v>
                </c:pt>
                <c:pt idx="772">
                  <c:v>308.8</c:v>
                </c:pt>
                <c:pt idx="773">
                  <c:v>309.2</c:v>
                </c:pt>
                <c:pt idx="774">
                  <c:v>309.59999999999997</c:v>
                </c:pt>
                <c:pt idx="775">
                  <c:v>310</c:v>
                </c:pt>
                <c:pt idx="776">
                  <c:v>310.40000000000003</c:v>
                </c:pt>
                <c:pt idx="777">
                  <c:v>310.8</c:v>
                </c:pt>
                <c:pt idx="778">
                  <c:v>311.2</c:v>
                </c:pt>
                <c:pt idx="779">
                  <c:v>311.59999999999997</c:v>
                </c:pt>
                <c:pt idx="780">
                  <c:v>312</c:v>
                </c:pt>
                <c:pt idx="781">
                  <c:v>312.40000000000003</c:v>
                </c:pt>
                <c:pt idx="782">
                  <c:v>312.8</c:v>
                </c:pt>
                <c:pt idx="783">
                  <c:v>313.2</c:v>
                </c:pt>
                <c:pt idx="784">
                  <c:v>313.59999999999997</c:v>
                </c:pt>
                <c:pt idx="785">
                  <c:v>314</c:v>
                </c:pt>
                <c:pt idx="786">
                  <c:v>314.40000000000003</c:v>
                </c:pt>
                <c:pt idx="787">
                  <c:v>314.8</c:v>
                </c:pt>
                <c:pt idx="788">
                  <c:v>315.2</c:v>
                </c:pt>
                <c:pt idx="789">
                  <c:v>315.59999999999997</c:v>
                </c:pt>
                <c:pt idx="790">
                  <c:v>316</c:v>
                </c:pt>
                <c:pt idx="791">
                  <c:v>316.40000000000003</c:v>
                </c:pt>
                <c:pt idx="792">
                  <c:v>316.8</c:v>
                </c:pt>
                <c:pt idx="793">
                  <c:v>317.2</c:v>
                </c:pt>
                <c:pt idx="794">
                  <c:v>317.59999999999997</c:v>
                </c:pt>
                <c:pt idx="795">
                  <c:v>318</c:v>
                </c:pt>
                <c:pt idx="796">
                  <c:v>318.40000000000003</c:v>
                </c:pt>
                <c:pt idx="797">
                  <c:v>318.79999999999995</c:v>
                </c:pt>
                <c:pt idx="798">
                  <c:v>319.2</c:v>
                </c:pt>
                <c:pt idx="799">
                  <c:v>319.60000000000002</c:v>
                </c:pt>
                <c:pt idx="800">
                  <c:v>320</c:v>
                </c:pt>
                <c:pt idx="801">
                  <c:v>320.40000000000003</c:v>
                </c:pt>
                <c:pt idx="802">
                  <c:v>320.79999999999995</c:v>
                </c:pt>
                <c:pt idx="803">
                  <c:v>321.2</c:v>
                </c:pt>
                <c:pt idx="804">
                  <c:v>321.60000000000002</c:v>
                </c:pt>
                <c:pt idx="805">
                  <c:v>322</c:v>
                </c:pt>
                <c:pt idx="806">
                  <c:v>322.40000000000003</c:v>
                </c:pt>
                <c:pt idx="807">
                  <c:v>322.79999999999995</c:v>
                </c:pt>
                <c:pt idx="808">
                  <c:v>323.2</c:v>
                </c:pt>
                <c:pt idx="809">
                  <c:v>323.60000000000002</c:v>
                </c:pt>
                <c:pt idx="810">
                  <c:v>324</c:v>
                </c:pt>
                <c:pt idx="811">
                  <c:v>324.40000000000003</c:v>
                </c:pt>
                <c:pt idx="812">
                  <c:v>324.79999999999995</c:v>
                </c:pt>
                <c:pt idx="813">
                  <c:v>325.2</c:v>
                </c:pt>
                <c:pt idx="814">
                  <c:v>325.60000000000002</c:v>
                </c:pt>
                <c:pt idx="815">
                  <c:v>326</c:v>
                </c:pt>
                <c:pt idx="816">
                  <c:v>326.40000000000003</c:v>
                </c:pt>
                <c:pt idx="817">
                  <c:v>326.79999999999995</c:v>
                </c:pt>
                <c:pt idx="818">
                  <c:v>327.2</c:v>
                </c:pt>
                <c:pt idx="819">
                  <c:v>327.60000000000002</c:v>
                </c:pt>
                <c:pt idx="820">
                  <c:v>328</c:v>
                </c:pt>
                <c:pt idx="821">
                  <c:v>328.40000000000003</c:v>
                </c:pt>
                <c:pt idx="822">
                  <c:v>328.79999999999995</c:v>
                </c:pt>
                <c:pt idx="823">
                  <c:v>329.2</c:v>
                </c:pt>
                <c:pt idx="824">
                  <c:v>329.6</c:v>
                </c:pt>
                <c:pt idx="825">
                  <c:v>330</c:v>
                </c:pt>
                <c:pt idx="826">
                  <c:v>330.40000000000003</c:v>
                </c:pt>
                <c:pt idx="827">
                  <c:v>330.79999999999995</c:v>
                </c:pt>
                <c:pt idx="828">
                  <c:v>331.2</c:v>
                </c:pt>
                <c:pt idx="829">
                  <c:v>331.6</c:v>
                </c:pt>
                <c:pt idx="830">
                  <c:v>332</c:v>
                </c:pt>
                <c:pt idx="831">
                  <c:v>332.4</c:v>
                </c:pt>
                <c:pt idx="832">
                  <c:v>332.8</c:v>
                </c:pt>
                <c:pt idx="833">
                  <c:v>333.2</c:v>
                </c:pt>
                <c:pt idx="834">
                  <c:v>333.6</c:v>
                </c:pt>
                <c:pt idx="835">
                  <c:v>334</c:v>
                </c:pt>
                <c:pt idx="836">
                  <c:v>334.4</c:v>
                </c:pt>
                <c:pt idx="837">
                  <c:v>334.8</c:v>
                </c:pt>
                <c:pt idx="838">
                  <c:v>335.2</c:v>
                </c:pt>
                <c:pt idx="839">
                  <c:v>335.6</c:v>
                </c:pt>
                <c:pt idx="840">
                  <c:v>336</c:v>
                </c:pt>
                <c:pt idx="841">
                  <c:v>336.4</c:v>
                </c:pt>
                <c:pt idx="842">
                  <c:v>336.8</c:v>
                </c:pt>
                <c:pt idx="843">
                  <c:v>337.2</c:v>
                </c:pt>
                <c:pt idx="844">
                  <c:v>337.6</c:v>
                </c:pt>
                <c:pt idx="845">
                  <c:v>338</c:v>
                </c:pt>
                <c:pt idx="846">
                  <c:v>338.4</c:v>
                </c:pt>
                <c:pt idx="847">
                  <c:v>338.8</c:v>
                </c:pt>
                <c:pt idx="848">
                  <c:v>339.2</c:v>
                </c:pt>
                <c:pt idx="849">
                  <c:v>339.6</c:v>
                </c:pt>
                <c:pt idx="850">
                  <c:v>340</c:v>
                </c:pt>
                <c:pt idx="851">
                  <c:v>340.4</c:v>
                </c:pt>
                <c:pt idx="852">
                  <c:v>340.8</c:v>
                </c:pt>
                <c:pt idx="853">
                  <c:v>341.2</c:v>
                </c:pt>
                <c:pt idx="854">
                  <c:v>341.6</c:v>
                </c:pt>
                <c:pt idx="855">
                  <c:v>342</c:v>
                </c:pt>
                <c:pt idx="856">
                  <c:v>342.4</c:v>
                </c:pt>
                <c:pt idx="857">
                  <c:v>342.8</c:v>
                </c:pt>
                <c:pt idx="858">
                  <c:v>343.2</c:v>
                </c:pt>
                <c:pt idx="859">
                  <c:v>343.6</c:v>
                </c:pt>
                <c:pt idx="860">
                  <c:v>344</c:v>
                </c:pt>
                <c:pt idx="861">
                  <c:v>344.4</c:v>
                </c:pt>
                <c:pt idx="862">
                  <c:v>344.8</c:v>
                </c:pt>
                <c:pt idx="863">
                  <c:v>345.2</c:v>
                </c:pt>
                <c:pt idx="864">
                  <c:v>345.6</c:v>
                </c:pt>
                <c:pt idx="865">
                  <c:v>346</c:v>
                </c:pt>
                <c:pt idx="866">
                  <c:v>346.4</c:v>
                </c:pt>
                <c:pt idx="867">
                  <c:v>346.8</c:v>
                </c:pt>
                <c:pt idx="868">
                  <c:v>347.2</c:v>
                </c:pt>
                <c:pt idx="869">
                  <c:v>347.6</c:v>
                </c:pt>
                <c:pt idx="870">
                  <c:v>348</c:v>
                </c:pt>
                <c:pt idx="871">
                  <c:v>348.4</c:v>
                </c:pt>
                <c:pt idx="872">
                  <c:v>348.8</c:v>
                </c:pt>
                <c:pt idx="873">
                  <c:v>349.2</c:v>
                </c:pt>
                <c:pt idx="874">
                  <c:v>349.6</c:v>
                </c:pt>
                <c:pt idx="875">
                  <c:v>350</c:v>
                </c:pt>
                <c:pt idx="876">
                  <c:v>350.4</c:v>
                </c:pt>
                <c:pt idx="877">
                  <c:v>350.8</c:v>
                </c:pt>
                <c:pt idx="878">
                  <c:v>351.2</c:v>
                </c:pt>
                <c:pt idx="879">
                  <c:v>351.6</c:v>
                </c:pt>
                <c:pt idx="880">
                  <c:v>352</c:v>
                </c:pt>
                <c:pt idx="881">
                  <c:v>352.4</c:v>
                </c:pt>
                <c:pt idx="882">
                  <c:v>352.8</c:v>
                </c:pt>
                <c:pt idx="883">
                  <c:v>353.2</c:v>
                </c:pt>
                <c:pt idx="884">
                  <c:v>353.6</c:v>
                </c:pt>
                <c:pt idx="885">
                  <c:v>354</c:v>
                </c:pt>
                <c:pt idx="886">
                  <c:v>354.4</c:v>
                </c:pt>
                <c:pt idx="887">
                  <c:v>354.8</c:v>
                </c:pt>
                <c:pt idx="888">
                  <c:v>355.2</c:v>
                </c:pt>
                <c:pt idx="889">
                  <c:v>355.6</c:v>
                </c:pt>
                <c:pt idx="890">
                  <c:v>356</c:v>
                </c:pt>
                <c:pt idx="891">
                  <c:v>356.4</c:v>
                </c:pt>
                <c:pt idx="892">
                  <c:v>356.8</c:v>
                </c:pt>
                <c:pt idx="893">
                  <c:v>357.20000000000005</c:v>
                </c:pt>
                <c:pt idx="894">
                  <c:v>357.59999999999997</c:v>
                </c:pt>
                <c:pt idx="895">
                  <c:v>358</c:v>
                </c:pt>
                <c:pt idx="896">
                  <c:v>358.4</c:v>
                </c:pt>
                <c:pt idx="897">
                  <c:v>358.8</c:v>
                </c:pt>
                <c:pt idx="898">
                  <c:v>359.20000000000005</c:v>
                </c:pt>
                <c:pt idx="899">
                  <c:v>359.59999999999997</c:v>
                </c:pt>
                <c:pt idx="900">
                  <c:v>360</c:v>
                </c:pt>
                <c:pt idx="901">
                  <c:v>360.4</c:v>
                </c:pt>
                <c:pt idx="902">
                  <c:v>360.8</c:v>
                </c:pt>
                <c:pt idx="903">
                  <c:v>361.20000000000005</c:v>
                </c:pt>
                <c:pt idx="904">
                  <c:v>361.59999999999997</c:v>
                </c:pt>
                <c:pt idx="905">
                  <c:v>362</c:v>
                </c:pt>
                <c:pt idx="906">
                  <c:v>362.4</c:v>
                </c:pt>
                <c:pt idx="907">
                  <c:v>362.8</c:v>
                </c:pt>
                <c:pt idx="908">
                  <c:v>363.20000000000005</c:v>
                </c:pt>
                <c:pt idx="909">
                  <c:v>363.59999999999997</c:v>
                </c:pt>
                <c:pt idx="910">
                  <c:v>364</c:v>
                </c:pt>
                <c:pt idx="911">
                  <c:v>364.4</c:v>
                </c:pt>
                <c:pt idx="912">
                  <c:v>364.8</c:v>
                </c:pt>
                <c:pt idx="913">
                  <c:v>365.20000000000005</c:v>
                </c:pt>
                <c:pt idx="914">
                  <c:v>365.59999999999997</c:v>
                </c:pt>
                <c:pt idx="915">
                  <c:v>366</c:v>
                </c:pt>
                <c:pt idx="916">
                  <c:v>366.4</c:v>
                </c:pt>
                <c:pt idx="917">
                  <c:v>366.8</c:v>
                </c:pt>
                <c:pt idx="918">
                  <c:v>367.20000000000005</c:v>
                </c:pt>
                <c:pt idx="919">
                  <c:v>367.59999999999997</c:v>
                </c:pt>
                <c:pt idx="920">
                  <c:v>368</c:v>
                </c:pt>
                <c:pt idx="921">
                  <c:v>368.4</c:v>
                </c:pt>
                <c:pt idx="922">
                  <c:v>368.8</c:v>
                </c:pt>
                <c:pt idx="923">
                  <c:v>369.2</c:v>
                </c:pt>
                <c:pt idx="924">
                  <c:v>369.59999999999997</c:v>
                </c:pt>
                <c:pt idx="925">
                  <c:v>370</c:v>
                </c:pt>
                <c:pt idx="926">
                  <c:v>370.40000000000003</c:v>
                </c:pt>
                <c:pt idx="927">
                  <c:v>370.8</c:v>
                </c:pt>
                <c:pt idx="928">
                  <c:v>371.2</c:v>
                </c:pt>
                <c:pt idx="929">
                  <c:v>371.59999999999997</c:v>
                </c:pt>
                <c:pt idx="930">
                  <c:v>372</c:v>
                </c:pt>
                <c:pt idx="931">
                  <c:v>372.40000000000003</c:v>
                </c:pt>
                <c:pt idx="932">
                  <c:v>372.8</c:v>
                </c:pt>
                <c:pt idx="933">
                  <c:v>373.2</c:v>
                </c:pt>
                <c:pt idx="934">
                  <c:v>373.59999999999997</c:v>
                </c:pt>
                <c:pt idx="935">
                  <c:v>374</c:v>
                </c:pt>
                <c:pt idx="936">
                  <c:v>374.40000000000003</c:v>
                </c:pt>
                <c:pt idx="937">
                  <c:v>374.8</c:v>
                </c:pt>
                <c:pt idx="938">
                  <c:v>375.2</c:v>
                </c:pt>
                <c:pt idx="939">
                  <c:v>375.59999999999997</c:v>
                </c:pt>
                <c:pt idx="940">
                  <c:v>376</c:v>
                </c:pt>
                <c:pt idx="941">
                  <c:v>376.40000000000003</c:v>
                </c:pt>
                <c:pt idx="942">
                  <c:v>376.8</c:v>
                </c:pt>
                <c:pt idx="943">
                  <c:v>377.2</c:v>
                </c:pt>
                <c:pt idx="944">
                  <c:v>377.59999999999997</c:v>
                </c:pt>
                <c:pt idx="945">
                  <c:v>378</c:v>
                </c:pt>
                <c:pt idx="946">
                  <c:v>378.40000000000003</c:v>
                </c:pt>
                <c:pt idx="947">
                  <c:v>378.8</c:v>
                </c:pt>
                <c:pt idx="948">
                  <c:v>379.2</c:v>
                </c:pt>
                <c:pt idx="949">
                  <c:v>379.59999999999997</c:v>
                </c:pt>
                <c:pt idx="950">
                  <c:v>380</c:v>
                </c:pt>
                <c:pt idx="951">
                  <c:v>380.40000000000003</c:v>
                </c:pt>
                <c:pt idx="952">
                  <c:v>380.8</c:v>
                </c:pt>
                <c:pt idx="953">
                  <c:v>381.2</c:v>
                </c:pt>
                <c:pt idx="954">
                  <c:v>381.6</c:v>
                </c:pt>
                <c:pt idx="955">
                  <c:v>382</c:v>
                </c:pt>
                <c:pt idx="956">
                  <c:v>382.40000000000003</c:v>
                </c:pt>
                <c:pt idx="957">
                  <c:v>382.79999999999995</c:v>
                </c:pt>
                <c:pt idx="958">
                  <c:v>383.2</c:v>
                </c:pt>
                <c:pt idx="959">
                  <c:v>383.6</c:v>
                </c:pt>
                <c:pt idx="960">
                  <c:v>384</c:v>
                </c:pt>
                <c:pt idx="961">
                  <c:v>384.40000000000003</c:v>
                </c:pt>
                <c:pt idx="962">
                  <c:v>384.79999999999995</c:v>
                </c:pt>
                <c:pt idx="963">
                  <c:v>385.2</c:v>
                </c:pt>
                <c:pt idx="964">
                  <c:v>385.6</c:v>
                </c:pt>
                <c:pt idx="965">
                  <c:v>386</c:v>
                </c:pt>
                <c:pt idx="966">
                  <c:v>386.40000000000003</c:v>
                </c:pt>
                <c:pt idx="967">
                  <c:v>386.79999999999995</c:v>
                </c:pt>
                <c:pt idx="968">
                  <c:v>387.2</c:v>
                </c:pt>
                <c:pt idx="969">
                  <c:v>387.6</c:v>
                </c:pt>
                <c:pt idx="970">
                  <c:v>388</c:v>
                </c:pt>
                <c:pt idx="971">
                  <c:v>388.40000000000003</c:v>
                </c:pt>
                <c:pt idx="972">
                  <c:v>388.79999999999995</c:v>
                </c:pt>
                <c:pt idx="973">
                  <c:v>389.2</c:v>
                </c:pt>
                <c:pt idx="974">
                  <c:v>389.6</c:v>
                </c:pt>
                <c:pt idx="975">
                  <c:v>390</c:v>
                </c:pt>
                <c:pt idx="976">
                  <c:v>390.40000000000003</c:v>
                </c:pt>
                <c:pt idx="977">
                  <c:v>390.79999999999995</c:v>
                </c:pt>
                <c:pt idx="978">
                  <c:v>391.2</c:v>
                </c:pt>
                <c:pt idx="979">
                  <c:v>391.6</c:v>
                </c:pt>
                <c:pt idx="980">
                  <c:v>392</c:v>
                </c:pt>
                <c:pt idx="981">
                  <c:v>392.40000000000003</c:v>
                </c:pt>
                <c:pt idx="982">
                  <c:v>392.79999999999995</c:v>
                </c:pt>
                <c:pt idx="983">
                  <c:v>393.2</c:v>
                </c:pt>
                <c:pt idx="984">
                  <c:v>393.6</c:v>
                </c:pt>
                <c:pt idx="985">
                  <c:v>394</c:v>
                </c:pt>
                <c:pt idx="986">
                  <c:v>394.4</c:v>
                </c:pt>
                <c:pt idx="987">
                  <c:v>394.8</c:v>
                </c:pt>
                <c:pt idx="988">
                  <c:v>395.2</c:v>
                </c:pt>
                <c:pt idx="989">
                  <c:v>395.6</c:v>
                </c:pt>
                <c:pt idx="990">
                  <c:v>396</c:v>
                </c:pt>
                <c:pt idx="991">
                  <c:v>396.4</c:v>
                </c:pt>
                <c:pt idx="992">
                  <c:v>396.8</c:v>
                </c:pt>
                <c:pt idx="993">
                  <c:v>397.2</c:v>
                </c:pt>
                <c:pt idx="994">
                  <c:v>397.6</c:v>
                </c:pt>
                <c:pt idx="995">
                  <c:v>398</c:v>
                </c:pt>
                <c:pt idx="996">
                  <c:v>398.4</c:v>
                </c:pt>
                <c:pt idx="997">
                  <c:v>398.8</c:v>
                </c:pt>
                <c:pt idx="998">
                  <c:v>399.2</c:v>
                </c:pt>
                <c:pt idx="999">
                  <c:v>399.6</c:v>
                </c:pt>
                <c:pt idx="1000">
                  <c:v>400</c:v>
                </c:pt>
                <c:pt idx="1001">
                  <c:v>400.4</c:v>
                </c:pt>
                <c:pt idx="1002">
                  <c:v>400.8</c:v>
                </c:pt>
                <c:pt idx="1003">
                  <c:v>401.2</c:v>
                </c:pt>
                <c:pt idx="1004">
                  <c:v>401.6</c:v>
                </c:pt>
                <c:pt idx="1005">
                  <c:v>402</c:v>
                </c:pt>
                <c:pt idx="1006">
                  <c:v>402.4</c:v>
                </c:pt>
                <c:pt idx="1007">
                  <c:v>402.8</c:v>
                </c:pt>
                <c:pt idx="1008">
                  <c:v>403.2</c:v>
                </c:pt>
                <c:pt idx="1009">
                  <c:v>403.6</c:v>
                </c:pt>
                <c:pt idx="1010">
                  <c:v>404</c:v>
                </c:pt>
                <c:pt idx="1011">
                  <c:v>404.4</c:v>
                </c:pt>
                <c:pt idx="1012">
                  <c:v>404.8</c:v>
                </c:pt>
                <c:pt idx="1013">
                  <c:v>405.2</c:v>
                </c:pt>
                <c:pt idx="1014">
                  <c:v>405.6</c:v>
                </c:pt>
                <c:pt idx="1015">
                  <c:v>406</c:v>
                </c:pt>
                <c:pt idx="1016">
                  <c:v>406.4</c:v>
                </c:pt>
                <c:pt idx="1017">
                  <c:v>406.8</c:v>
                </c:pt>
                <c:pt idx="1018">
                  <c:v>407.2</c:v>
                </c:pt>
                <c:pt idx="1019">
                  <c:v>407.6</c:v>
                </c:pt>
                <c:pt idx="1020">
                  <c:v>408</c:v>
                </c:pt>
                <c:pt idx="1021">
                  <c:v>408.4</c:v>
                </c:pt>
                <c:pt idx="1022">
                  <c:v>408.8</c:v>
                </c:pt>
                <c:pt idx="1023">
                  <c:v>409.2</c:v>
                </c:pt>
                <c:pt idx="1024">
                  <c:v>409.6</c:v>
                </c:pt>
                <c:pt idx="1025">
                  <c:v>410</c:v>
                </c:pt>
                <c:pt idx="1026">
                  <c:v>410.4</c:v>
                </c:pt>
                <c:pt idx="1027">
                  <c:v>410.8</c:v>
                </c:pt>
                <c:pt idx="1028">
                  <c:v>411.2</c:v>
                </c:pt>
                <c:pt idx="1029">
                  <c:v>411.6</c:v>
                </c:pt>
                <c:pt idx="1030">
                  <c:v>412</c:v>
                </c:pt>
                <c:pt idx="1031">
                  <c:v>412.4</c:v>
                </c:pt>
                <c:pt idx="1032">
                  <c:v>412.8</c:v>
                </c:pt>
                <c:pt idx="1033">
                  <c:v>413.2</c:v>
                </c:pt>
                <c:pt idx="1034">
                  <c:v>413.6</c:v>
                </c:pt>
                <c:pt idx="1035">
                  <c:v>414</c:v>
                </c:pt>
                <c:pt idx="1036">
                  <c:v>414.4</c:v>
                </c:pt>
                <c:pt idx="1037">
                  <c:v>414.8</c:v>
                </c:pt>
                <c:pt idx="1038">
                  <c:v>415.2</c:v>
                </c:pt>
                <c:pt idx="1039">
                  <c:v>415.6</c:v>
                </c:pt>
                <c:pt idx="1040">
                  <c:v>416</c:v>
                </c:pt>
                <c:pt idx="1041">
                  <c:v>416.4</c:v>
                </c:pt>
                <c:pt idx="1042">
                  <c:v>416.8</c:v>
                </c:pt>
                <c:pt idx="1043">
                  <c:v>417.2</c:v>
                </c:pt>
                <c:pt idx="1044">
                  <c:v>417.6</c:v>
                </c:pt>
                <c:pt idx="1045">
                  <c:v>418</c:v>
                </c:pt>
                <c:pt idx="1046">
                  <c:v>418.4</c:v>
                </c:pt>
                <c:pt idx="1047">
                  <c:v>418.8</c:v>
                </c:pt>
                <c:pt idx="1048">
                  <c:v>419.20000000000005</c:v>
                </c:pt>
                <c:pt idx="1049">
                  <c:v>419.59999999999997</c:v>
                </c:pt>
                <c:pt idx="1050">
                  <c:v>420</c:v>
                </c:pt>
                <c:pt idx="1051">
                  <c:v>420.4</c:v>
                </c:pt>
                <c:pt idx="1052">
                  <c:v>420.8</c:v>
                </c:pt>
                <c:pt idx="1053">
                  <c:v>421.20000000000005</c:v>
                </c:pt>
                <c:pt idx="1054">
                  <c:v>421.59999999999997</c:v>
                </c:pt>
                <c:pt idx="1055">
                  <c:v>422</c:v>
                </c:pt>
                <c:pt idx="1056">
                  <c:v>422.4</c:v>
                </c:pt>
                <c:pt idx="1057">
                  <c:v>422.8</c:v>
                </c:pt>
                <c:pt idx="1058">
                  <c:v>423.20000000000005</c:v>
                </c:pt>
                <c:pt idx="1059">
                  <c:v>423.59999999999997</c:v>
                </c:pt>
                <c:pt idx="1060">
                  <c:v>424</c:v>
                </c:pt>
                <c:pt idx="1061">
                  <c:v>424.4</c:v>
                </c:pt>
                <c:pt idx="1062">
                  <c:v>424.8</c:v>
                </c:pt>
                <c:pt idx="1063">
                  <c:v>425.20000000000005</c:v>
                </c:pt>
                <c:pt idx="1064">
                  <c:v>425.59999999999997</c:v>
                </c:pt>
                <c:pt idx="1065">
                  <c:v>426</c:v>
                </c:pt>
                <c:pt idx="1066">
                  <c:v>426.4</c:v>
                </c:pt>
                <c:pt idx="1067">
                  <c:v>426.8</c:v>
                </c:pt>
                <c:pt idx="1068">
                  <c:v>427.20000000000005</c:v>
                </c:pt>
                <c:pt idx="1069">
                  <c:v>427.59999999999997</c:v>
                </c:pt>
                <c:pt idx="1070">
                  <c:v>428</c:v>
                </c:pt>
                <c:pt idx="1071">
                  <c:v>428.4</c:v>
                </c:pt>
                <c:pt idx="1072">
                  <c:v>428.8</c:v>
                </c:pt>
                <c:pt idx="1073">
                  <c:v>429.20000000000005</c:v>
                </c:pt>
                <c:pt idx="1074">
                  <c:v>429.59999999999997</c:v>
                </c:pt>
                <c:pt idx="1075">
                  <c:v>430</c:v>
                </c:pt>
                <c:pt idx="1076">
                  <c:v>430.4</c:v>
                </c:pt>
                <c:pt idx="1077">
                  <c:v>430.8</c:v>
                </c:pt>
                <c:pt idx="1078">
                  <c:v>431.20000000000005</c:v>
                </c:pt>
                <c:pt idx="1079">
                  <c:v>431.59999999999997</c:v>
                </c:pt>
                <c:pt idx="1080">
                  <c:v>432</c:v>
                </c:pt>
                <c:pt idx="1081">
                  <c:v>432.40000000000003</c:v>
                </c:pt>
                <c:pt idx="1082">
                  <c:v>432.8</c:v>
                </c:pt>
                <c:pt idx="1083">
                  <c:v>433.2</c:v>
                </c:pt>
                <c:pt idx="1084">
                  <c:v>433.59999999999997</c:v>
                </c:pt>
                <c:pt idx="1085">
                  <c:v>434</c:v>
                </c:pt>
                <c:pt idx="1086">
                  <c:v>434.40000000000003</c:v>
                </c:pt>
                <c:pt idx="1087">
                  <c:v>434.8</c:v>
                </c:pt>
                <c:pt idx="1088">
                  <c:v>435.2</c:v>
                </c:pt>
                <c:pt idx="1089">
                  <c:v>435.59999999999997</c:v>
                </c:pt>
                <c:pt idx="1090">
                  <c:v>436</c:v>
                </c:pt>
                <c:pt idx="1091">
                  <c:v>436.40000000000003</c:v>
                </c:pt>
                <c:pt idx="1092">
                  <c:v>436.8</c:v>
                </c:pt>
                <c:pt idx="1093">
                  <c:v>437.2</c:v>
                </c:pt>
                <c:pt idx="1094">
                  <c:v>437.59999999999997</c:v>
                </c:pt>
                <c:pt idx="1095">
                  <c:v>438</c:v>
                </c:pt>
                <c:pt idx="1096">
                  <c:v>438.40000000000003</c:v>
                </c:pt>
                <c:pt idx="1097">
                  <c:v>438.8</c:v>
                </c:pt>
                <c:pt idx="1098">
                  <c:v>439.2</c:v>
                </c:pt>
                <c:pt idx="1099">
                  <c:v>439.59999999999997</c:v>
                </c:pt>
                <c:pt idx="1100">
                  <c:v>440</c:v>
                </c:pt>
                <c:pt idx="1101">
                  <c:v>440.40000000000003</c:v>
                </c:pt>
                <c:pt idx="1102">
                  <c:v>440.8</c:v>
                </c:pt>
                <c:pt idx="1103">
                  <c:v>441.2</c:v>
                </c:pt>
                <c:pt idx="1104">
                  <c:v>441.59999999999997</c:v>
                </c:pt>
                <c:pt idx="1105">
                  <c:v>442</c:v>
                </c:pt>
                <c:pt idx="1106">
                  <c:v>442.40000000000003</c:v>
                </c:pt>
                <c:pt idx="1107">
                  <c:v>442.8</c:v>
                </c:pt>
                <c:pt idx="1108">
                  <c:v>443.2</c:v>
                </c:pt>
                <c:pt idx="1109">
                  <c:v>443.6</c:v>
                </c:pt>
                <c:pt idx="1110">
                  <c:v>444</c:v>
                </c:pt>
                <c:pt idx="1111">
                  <c:v>444.40000000000003</c:v>
                </c:pt>
                <c:pt idx="1112">
                  <c:v>444.79999999999995</c:v>
                </c:pt>
                <c:pt idx="1113">
                  <c:v>445.2</c:v>
                </c:pt>
                <c:pt idx="1114">
                  <c:v>445.6</c:v>
                </c:pt>
                <c:pt idx="1115">
                  <c:v>446</c:v>
                </c:pt>
                <c:pt idx="1116">
                  <c:v>446.40000000000003</c:v>
                </c:pt>
                <c:pt idx="1117">
                  <c:v>446.79999999999995</c:v>
                </c:pt>
                <c:pt idx="1118">
                  <c:v>447.2</c:v>
                </c:pt>
                <c:pt idx="1119">
                  <c:v>447.6</c:v>
                </c:pt>
                <c:pt idx="1120">
                  <c:v>448</c:v>
                </c:pt>
                <c:pt idx="1121">
                  <c:v>448.40000000000003</c:v>
                </c:pt>
                <c:pt idx="1122">
                  <c:v>448.79999999999995</c:v>
                </c:pt>
                <c:pt idx="1123">
                  <c:v>449.2</c:v>
                </c:pt>
                <c:pt idx="1124">
                  <c:v>449.6</c:v>
                </c:pt>
                <c:pt idx="1125">
                  <c:v>450</c:v>
                </c:pt>
                <c:pt idx="1126">
                  <c:v>450.40000000000003</c:v>
                </c:pt>
                <c:pt idx="1127">
                  <c:v>450.79999999999995</c:v>
                </c:pt>
                <c:pt idx="1128">
                  <c:v>451.2</c:v>
                </c:pt>
                <c:pt idx="1129">
                  <c:v>451.6</c:v>
                </c:pt>
                <c:pt idx="1130">
                  <c:v>452</c:v>
                </c:pt>
                <c:pt idx="1131">
                  <c:v>452.40000000000003</c:v>
                </c:pt>
                <c:pt idx="1132">
                  <c:v>452.79999999999995</c:v>
                </c:pt>
                <c:pt idx="1133">
                  <c:v>453.2</c:v>
                </c:pt>
                <c:pt idx="1134">
                  <c:v>453.6</c:v>
                </c:pt>
                <c:pt idx="1135">
                  <c:v>454</c:v>
                </c:pt>
                <c:pt idx="1136">
                  <c:v>454.40000000000003</c:v>
                </c:pt>
                <c:pt idx="1137">
                  <c:v>454.79999999999995</c:v>
                </c:pt>
                <c:pt idx="1138">
                  <c:v>455.2</c:v>
                </c:pt>
                <c:pt idx="1139">
                  <c:v>455.6</c:v>
                </c:pt>
                <c:pt idx="1140">
                  <c:v>456</c:v>
                </c:pt>
                <c:pt idx="1141">
                  <c:v>456.4</c:v>
                </c:pt>
                <c:pt idx="1142">
                  <c:v>456.8</c:v>
                </c:pt>
                <c:pt idx="1143">
                  <c:v>457.2</c:v>
                </c:pt>
                <c:pt idx="1144">
                  <c:v>457.6</c:v>
                </c:pt>
                <c:pt idx="1145">
                  <c:v>458</c:v>
                </c:pt>
                <c:pt idx="1146">
                  <c:v>458.4</c:v>
                </c:pt>
                <c:pt idx="1147">
                  <c:v>458.8</c:v>
                </c:pt>
                <c:pt idx="1148">
                  <c:v>459.2</c:v>
                </c:pt>
                <c:pt idx="1149">
                  <c:v>459.6</c:v>
                </c:pt>
                <c:pt idx="1150">
                  <c:v>460</c:v>
                </c:pt>
                <c:pt idx="1151">
                  <c:v>460.4</c:v>
                </c:pt>
                <c:pt idx="1152">
                  <c:v>460.8</c:v>
                </c:pt>
                <c:pt idx="1153">
                  <c:v>461.2</c:v>
                </c:pt>
                <c:pt idx="1154">
                  <c:v>461.6</c:v>
                </c:pt>
                <c:pt idx="1155">
                  <c:v>462</c:v>
                </c:pt>
                <c:pt idx="1156">
                  <c:v>462.4</c:v>
                </c:pt>
                <c:pt idx="1157">
                  <c:v>462.8</c:v>
                </c:pt>
                <c:pt idx="1158">
                  <c:v>463.2</c:v>
                </c:pt>
                <c:pt idx="1159">
                  <c:v>463.6</c:v>
                </c:pt>
                <c:pt idx="1160">
                  <c:v>464</c:v>
                </c:pt>
                <c:pt idx="1161">
                  <c:v>464.4</c:v>
                </c:pt>
                <c:pt idx="1162">
                  <c:v>464.8</c:v>
                </c:pt>
                <c:pt idx="1163">
                  <c:v>465.2</c:v>
                </c:pt>
                <c:pt idx="1164">
                  <c:v>465.6</c:v>
                </c:pt>
                <c:pt idx="1165">
                  <c:v>466</c:v>
                </c:pt>
                <c:pt idx="1166">
                  <c:v>466.4</c:v>
                </c:pt>
                <c:pt idx="1167">
                  <c:v>466.8</c:v>
                </c:pt>
                <c:pt idx="1168">
                  <c:v>467.2</c:v>
                </c:pt>
                <c:pt idx="1169">
                  <c:v>467.6</c:v>
                </c:pt>
                <c:pt idx="1170">
                  <c:v>468</c:v>
                </c:pt>
                <c:pt idx="1171">
                  <c:v>468.4</c:v>
                </c:pt>
                <c:pt idx="1172">
                  <c:v>468.8</c:v>
                </c:pt>
                <c:pt idx="1173">
                  <c:v>469.2</c:v>
                </c:pt>
                <c:pt idx="1174">
                  <c:v>469.6</c:v>
                </c:pt>
                <c:pt idx="1175">
                  <c:v>470</c:v>
                </c:pt>
                <c:pt idx="1176">
                  <c:v>470.4</c:v>
                </c:pt>
                <c:pt idx="1177">
                  <c:v>470.8</c:v>
                </c:pt>
                <c:pt idx="1178">
                  <c:v>471.2</c:v>
                </c:pt>
                <c:pt idx="1179">
                  <c:v>471.6</c:v>
                </c:pt>
                <c:pt idx="1180">
                  <c:v>472</c:v>
                </c:pt>
                <c:pt idx="1181">
                  <c:v>472.4</c:v>
                </c:pt>
                <c:pt idx="1182">
                  <c:v>472.8</c:v>
                </c:pt>
                <c:pt idx="1183">
                  <c:v>473.2</c:v>
                </c:pt>
                <c:pt idx="1184">
                  <c:v>473.6</c:v>
                </c:pt>
                <c:pt idx="1185">
                  <c:v>474</c:v>
                </c:pt>
                <c:pt idx="1186">
                  <c:v>474.4</c:v>
                </c:pt>
                <c:pt idx="1187">
                  <c:v>474.8</c:v>
                </c:pt>
                <c:pt idx="1188">
                  <c:v>475.2</c:v>
                </c:pt>
                <c:pt idx="1189">
                  <c:v>475.6</c:v>
                </c:pt>
                <c:pt idx="1190">
                  <c:v>476</c:v>
                </c:pt>
                <c:pt idx="1191">
                  <c:v>476.4</c:v>
                </c:pt>
                <c:pt idx="1192">
                  <c:v>476.8</c:v>
                </c:pt>
                <c:pt idx="1193">
                  <c:v>477.2</c:v>
                </c:pt>
                <c:pt idx="1194">
                  <c:v>477.6</c:v>
                </c:pt>
                <c:pt idx="1195">
                  <c:v>478</c:v>
                </c:pt>
                <c:pt idx="1196">
                  <c:v>478.4</c:v>
                </c:pt>
                <c:pt idx="1197">
                  <c:v>478.8</c:v>
                </c:pt>
                <c:pt idx="1198">
                  <c:v>479.2</c:v>
                </c:pt>
                <c:pt idx="1199">
                  <c:v>479.6</c:v>
                </c:pt>
                <c:pt idx="1200">
                  <c:v>480</c:v>
                </c:pt>
                <c:pt idx="1201">
                  <c:v>480.4</c:v>
                </c:pt>
                <c:pt idx="1202">
                  <c:v>480.8</c:v>
                </c:pt>
                <c:pt idx="1203">
                  <c:v>481.2</c:v>
                </c:pt>
                <c:pt idx="1204">
                  <c:v>481.59999999999997</c:v>
                </c:pt>
                <c:pt idx="1205">
                  <c:v>482</c:v>
                </c:pt>
                <c:pt idx="1206">
                  <c:v>482.4</c:v>
                </c:pt>
                <c:pt idx="1207">
                  <c:v>482.8</c:v>
                </c:pt>
                <c:pt idx="1208">
                  <c:v>483.20000000000005</c:v>
                </c:pt>
                <c:pt idx="1209">
                  <c:v>483.59999999999997</c:v>
                </c:pt>
                <c:pt idx="1210">
                  <c:v>484</c:v>
                </c:pt>
                <c:pt idx="1211">
                  <c:v>484.4</c:v>
                </c:pt>
                <c:pt idx="1212">
                  <c:v>484.8</c:v>
                </c:pt>
                <c:pt idx="1213">
                  <c:v>485.20000000000005</c:v>
                </c:pt>
                <c:pt idx="1214">
                  <c:v>485.59999999999997</c:v>
                </c:pt>
                <c:pt idx="1215">
                  <c:v>486</c:v>
                </c:pt>
                <c:pt idx="1216">
                  <c:v>486.4</c:v>
                </c:pt>
                <c:pt idx="1217">
                  <c:v>486.8</c:v>
                </c:pt>
                <c:pt idx="1218">
                  <c:v>487.20000000000005</c:v>
                </c:pt>
                <c:pt idx="1219">
                  <c:v>487.59999999999997</c:v>
                </c:pt>
                <c:pt idx="1220">
                  <c:v>488</c:v>
                </c:pt>
                <c:pt idx="1221">
                  <c:v>488.4</c:v>
                </c:pt>
                <c:pt idx="1222">
                  <c:v>488.8</c:v>
                </c:pt>
                <c:pt idx="1223">
                  <c:v>489.20000000000005</c:v>
                </c:pt>
                <c:pt idx="1224">
                  <c:v>489.59999999999997</c:v>
                </c:pt>
                <c:pt idx="1225">
                  <c:v>490</c:v>
                </c:pt>
                <c:pt idx="1226">
                  <c:v>490.4</c:v>
                </c:pt>
                <c:pt idx="1227">
                  <c:v>490.8</c:v>
                </c:pt>
                <c:pt idx="1228">
                  <c:v>491.20000000000005</c:v>
                </c:pt>
                <c:pt idx="1229">
                  <c:v>491.59999999999997</c:v>
                </c:pt>
                <c:pt idx="1230">
                  <c:v>492</c:v>
                </c:pt>
                <c:pt idx="1231">
                  <c:v>492.4</c:v>
                </c:pt>
                <c:pt idx="1232">
                  <c:v>492.8</c:v>
                </c:pt>
                <c:pt idx="1233">
                  <c:v>493.20000000000005</c:v>
                </c:pt>
                <c:pt idx="1234">
                  <c:v>493.59999999999997</c:v>
                </c:pt>
                <c:pt idx="1235">
                  <c:v>494</c:v>
                </c:pt>
                <c:pt idx="1236">
                  <c:v>494.40000000000003</c:v>
                </c:pt>
                <c:pt idx="1237">
                  <c:v>494.8</c:v>
                </c:pt>
                <c:pt idx="1238">
                  <c:v>495.2</c:v>
                </c:pt>
                <c:pt idx="1239">
                  <c:v>495.59999999999997</c:v>
                </c:pt>
                <c:pt idx="1240">
                  <c:v>496</c:v>
                </c:pt>
                <c:pt idx="1241">
                  <c:v>496.40000000000003</c:v>
                </c:pt>
                <c:pt idx="1242">
                  <c:v>496.8</c:v>
                </c:pt>
                <c:pt idx="1243">
                  <c:v>497.2</c:v>
                </c:pt>
                <c:pt idx="1244">
                  <c:v>497.59999999999997</c:v>
                </c:pt>
                <c:pt idx="1245">
                  <c:v>498</c:v>
                </c:pt>
                <c:pt idx="1246">
                  <c:v>498.40000000000003</c:v>
                </c:pt>
                <c:pt idx="1247">
                  <c:v>498.8</c:v>
                </c:pt>
                <c:pt idx="1248">
                  <c:v>499.2</c:v>
                </c:pt>
                <c:pt idx="1249">
                  <c:v>499.59999999999997</c:v>
                </c:pt>
                <c:pt idx="1250">
                  <c:v>500</c:v>
                </c:pt>
                <c:pt idx="1251">
                  <c:v>500.4</c:v>
                </c:pt>
                <c:pt idx="1252">
                  <c:v>500.8</c:v>
                </c:pt>
                <c:pt idx="1253">
                  <c:v>501.2</c:v>
                </c:pt>
                <c:pt idx="1254">
                  <c:v>501.6</c:v>
                </c:pt>
                <c:pt idx="1255">
                  <c:v>502</c:v>
                </c:pt>
                <c:pt idx="1256">
                  <c:v>502.4</c:v>
                </c:pt>
                <c:pt idx="1257">
                  <c:v>502.8</c:v>
                </c:pt>
                <c:pt idx="1258">
                  <c:v>503.2</c:v>
                </c:pt>
                <c:pt idx="1259">
                  <c:v>503.6</c:v>
                </c:pt>
                <c:pt idx="1260">
                  <c:v>504</c:v>
                </c:pt>
                <c:pt idx="1261">
                  <c:v>504.4</c:v>
                </c:pt>
                <c:pt idx="1262">
                  <c:v>504.8</c:v>
                </c:pt>
                <c:pt idx="1263">
                  <c:v>505.2</c:v>
                </c:pt>
                <c:pt idx="1264">
                  <c:v>505.6</c:v>
                </c:pt>
                <c:pt idx="1265">
                  <c:v>506</c:v>
                </c:pt>
                <c:pt idx="1266">
                  <c:v>506.4</c:v>
                </c:pt>
                <c:pt idx="1267">
                  <c:v>506.8</c:v>
                </c:pt>
                <c:pt idx="1268">
                  <c:v>507.2</c:v>
                </c:pt>
                <c:pt idx="1269">
                  <c:v>507.6</c:v>
                </c:pt>
                <c:pt idx="1270">
                  <c:v>508</c:v>
                </c:pt>
                <c:pt idx="1271">
                  <c:v>508.4</c:v>
                </c:pt>
                <c:pt idx="1272">
                  <c:v>508.8</c:v>
                </c:pt>
                <c:pt idx="1273">
                  <c:v>509.2</c:v>
                </c:pt>
                <c:pt idx="1274">
                  <c:v>509.60000000000008</c:v>
                </c:pt>
                <c:pt idx="1275">
                  <c:v>510</c:v>
                </c:pt>
                <c:pt idx="1276">
                  <c:v>510.4</c:v>
                </c:pt>
                <c:pt idx="1277">
                  <c:v>510.8</c:v>
                </c:pt>
                <c:pt idx="1278">
                  <c:v>511.2</c:v>
                </c:pt>
                <c:pt idx="1279">
                  <c:v>511.60000000000008</c:v>
                </c:pt>
                <c:pt idx="1280">
                  <c:v>512</c:v>
                </c:pt>
                <c:pt idx="1281">
                  <c:v>512.4</c:v>
                </c:pt>
                <c:pt idx="1282">
                  <c:v>512.80000000000007</c:v>
                </c:pt>
                <c:pt idx="1283">
                  <c:v>513.20000000000005</c:v>
                </c:pt>
                <c:pt idx="1284">
                  <c:v>513.59999999999991</c:v>
                </c:pt>
                <c:pt idx="1285">
                  <c:v>514</c:v>
                </c:pt>
                <c:pt idx="1286">
                  <c:v>514.4</c:v>
                </c:pt>
                <c:pt idx="1287">
                  <c:v>514.80000000000007</c:v>
                </c:pt>
                <c:pt idx="1288">
                  <c:v>515.20000000000005</c:v>
                </c:pt>
                <c:pt idx="1289">
                  <c:v>515.59999999999991</c:v>
                </c:pt>
                <c:pt idx="1290">
                  <c:v>516</c:v>
                </c:pt>
                <c:pt idx="1291">
                  <c:v>516.4</c:v>
                </c:pt>
                <c:pt idx="1292">
                  <c:v>516.80000000000007</c:v>
                </c:pt>
                <c:pt idx="1293">
                  <c:v>517.20000000000005</c:v>
                </c:pt>
                <c:pt idx="1294">
                  <c:v>517.59999999999991</c:v>
                </c:pt>
                <c:pt idx="1295">
                  <c:v>518</c:v>
                </c:pt>
                <c:pt idx="1296">
                  <c:v>518.4</c:v>
                </c:pt>
                <c:pt idx="1297">
                  <c:v>518.80000000000007</c:v>
                </c:pt>
                <c:pt idx="1298">
                  <c:v>519.20000000000005</c:v>
                </c:pt>
                <c:pt idx="1299">
                  <c:v>519.59999999999991</c:v>
                </c:pt>
                <c:pt idx="1300">
                  <c:v>520</c:v>
                </c:pt>
                <c:pt idx="1301">
                  <c:v>520.4</c:v>
                </c:pt>
                <c:pt idx="1302">
                  <c:v>520.80000000000007</c:v>
                </c:pt>
                <c:pt idx="1303">
                  <c:v>521.20000000000005</c:v>
                </c:pt>
                <c:pt idx="1304">
                  <c:v>521.59999999999991</c:v>
                </c:pt>
                <c:pt idx="1305">
                  <c:v>522</c:v>
                </c:pt>
                <c:pt idx="1306">
                  <c:v>522.4</c:v>
                </c:pt>
                <c:pt idx="1307">
                  <c:v>522.80000000000007</c:v>
                </c:pt>
                <c:pt idx="1308">
                  <c:v>523.20000000000005</c:v>
                </c:pt>
                <c:pt idx="1309">
                  <c:v>523.59999999999991</c:v>
                </c:pt>
                <c:pt idx="1310">
                  <c:v>524</c:v>
                </c:pt>
                <c:pt idx="1311">
                  <c:v>524.4</c:v>
                </c:pt>
                <c:pt idx="1312">
                  <c:v>524.80000000000007</c:v>
                </c:pt>
                <c:pt idx="1313">
                  <c:v>525.20000000000005</c:v>
                </c:pt>
                <c:pt idx="1314">
                  <c:v>525.59999999999991</c:v>
                </c:pt>
                <c:pt idx="1315">
                  <c:v>526</c:v>
                </c:pt>
                <c:pt idx="1316">
                  <c:v>526.4</c:v>
                </c:pt>
                <c:pt idx="1317">
                  <c:v>526.80000000000007</c:v>
                </c:pt>
                <c:pt idx="1318">
                  <c:v>527.20000000000005</c:v>
                </c:pt>
                <c:pt idx="1319">
                  <c:v>527.59999999999991</c:v>
                </c:pt>
                <c:pt idx="1320">
                  <c:v>528</c:v>
                </c:pt>
                <c:pt idx="1321">
                  <c:v>528.4</c:v>
                </c:pt>
                <c:pt idx="1322">
                  <c:v>528.80000000000007</c:v>
                </c:pt>
                <c:pt idx="1323">
                  <c:v>529.20000000000005</c:v>
                </c:pt>
                <c:pt idx="1324">
                  <c:v>529.59999999999991</c:v>
                </c:pt>
                <c:pt idx="1325">
                  <c:v>530</c:v>
                </c:pt>
                <c:pt idx="1326">
                  <c:v>530.4</c:v>
                </c:pt>
                <c:pt idx="1327">
                  <c:v>530.80000000000007</c:v>
                </c:pt>
                <c:pt idx="1328">
                  <c:v>531.20000000000005</c:v>
                </c:pt>
                <c:pt idx="1329">
                  <c:v>531.59999999999991</c:v>
                </c:pt>
                <c:pt idx="1330">
                  <c:v>532</c:v>
                </c:pt>
                <c:pt idx="1331">
                  <c:v>532.4</c:v>
                </c:pt>
                <c:pt idx="1332">
                  <c:v>532.80000000000007</c:v>
                </c:pt>
                <c:pt idx="1333">
                  <c:v>533.20000000000005</c:v>
                </c:pt>
                <c:pt idx="1334">
                  <c:v>533.59999999999991</c:v>
                </c:pt>
                <c:pt idx="1335">
                  <c:v>534</c:v>
                </c:pt>
                <c:pt idx="1336">
                  <c:v>534.4</c:v>
                </c:pt>
                <c:pt idx="1337">
                  <c:v>534.80000000000007</c:v>
                </c:pt>
                <c:pt idx="1338">
                  <c:v>535.20000000000005</c:v>
                </c:pt>
                <c:pt idx="1339">
                  <c:v>535.59999999999991</c:v>
                </c:pt>
                <c:pt idx="1340">
                  <c:v>536</c:v>
                </c:pt>
                <c:pt idx="1341">
                  <c:v>536.4</c:v>
                </c:pt>
                <c:pt idx="1342">
                  <c:v>536.80000000000007</c:v>
                </c:pt>
                <c:pt idx="1343">
                  <c:v>537.20000000000005</c:v>
                </c:pt>
                <c:pt idx="1344">
                  <c:v>537.6</c:v>
                </c:pt>
                <c:pt idx="1345">
                  <c:v>538</c:v>
                </c:pt>
                <c:pt idx="1346">
                  <c:v>538.4</c:v>
                </c:pt>
                <c:pt idx="1347">
                  <c:v>538.79999999999995</c:v>
                </c:pt>
                <c:pt idx="1348">
                  <c:v>539.20000000000005</c:v>
                </c:pt>
                <c:pt idx="1349">
                  <c:v>539.6</c:v>
                </c:pt>
                <c:pt idx="1350">
                  <c:v>540</c:v>
                </c:pt>
                <c:pt idx="1351">
                  <c:v>540.4</c:v>
                </c:pt>
                <c:pt idx="1352">
                  <c:v>540.79999999999995</c:v>
                </c:pt>
                <c:pt idx="1353">
                  <c:v>541.20000000000005</c:v>
                </c:pt>
                <c:pt idx="1354">
                  <c:v>541.6</c:v>
                </c:pt>
                <c:pt idx="1355">
                  <c:v>542</c:v>
                </c:pt>
                <c:pt idx="1356">
                  <c:v>542.4</c:v>
                </c:pt>
                <c:pt idx="1357">
                  <c:v>542.79999999999995</c:v>
                </c:pt>
                <c:pt idx="1358">
                  <c:v>543.20000000000005</c:v>
                </c:pt>
                <c:pt idx="1359">
                  <c:v>543.6</c:v>
                </c:pt>
                <c:pt idx="1360">
                  <c:v>544</c:v>
                </c:pt>
                <c:pt idx="1361">
                  <c:v>544.4</c:v>
                </c:pt>
                <c:pt idx="1362">
                  <c:v>544.79999999999995</c:v>
                </c:pt>
                <c:pt idx="1363">
                  <c:v>545.20000000000005</c:v>
                </c:pt>
                <c:pt idx="1364">
                  <c:v>545.6</c:v>
                </c:pt>
                <c:pt idx="1365">
                  <c:v>546</c:v>
                </c:pt>
                <c:pt idx="1366">
                  <c:v>546.4</c:v>
                </c:pt>
                <c:pt idx="1367">
                  <c:v>546.79999999999995</c:v>
                </c:pt>
                <c:pt idx="1368">
                  <c:v>547.20000000000005</c:v>
                </c:pt>
                <c:pt idx="1369">
                  <c:v>547.6</c:v>
                </c:pt>
                <c:pt idx="1370">
                  <c:v>548</c:v>
                </c:pt>
                <c:pt idx="1371">
                  <c:v>548.4</c:v>
                </c:pt>
                <c:pt idx="1372">
                  <c:v>548.79999999999995</c:v>
                </c:pt>
                <c:pt idx="1373">
                  <c:v>549.20000000000005</c:v>
                </c:pt>
                <c:pt idx="1374">
                  <c:v>549.6</c:v>
                </c:pt>
                <c:pt idx="1375">
                  <c:v>550</c:v>
                </c:pt>
                <c:pt idx="1376">
                  <c:v>550.4</c:v>
                </c:pt>
                <c:pt idx="1377">
                  <c:v>550.79999999999995</c:v>
                </c:pt>
                <c:pt idx="1378">
                  <c:v>551.20000000000005</c:v>
                </c:pt>
                <c:pt idx="1379">
                  <c:v>551.6</c:v>
                </c:pt>
                <c:pt idx="1380">
                  <c:v>552</c:v>
                </c:pt>
                <c:pt idx="1381">
                  <c:v>552.4</c:v>
                </c:pt>
                <c:pt idx="1382">
                  <c:v>552.79999999999995</c:v>
                </c:pt>
                <c:pt idx="1383">
                  <c:v>553.20000000000005</c:v>
                </c:pt>
                <c:pt idx="1384">
                  <c:v>553.6</c:v>
                </c:pt>
                <c:pt idx="1385">
                  <c:v>554</c:v>
                </c:pt>
                <c:pt idx="1386">
                  <c:v>554.4</c:v>
                </c:pt>
                <c:pt idx="1387">
                  <c:v>554.79999999999995</c:v>
                </c:pt>
                <c:pt idx="1388">
                  <c:v>555.20000000000005</c:v>
                </c:pt>
                <c:pt idx="1389">
                  <c:v>555.6</c:v>
                </c:pt>
                <c:pt idx="1390">
                  <c:v>556</c:v>
                </c:pt>
                <c:pt idx="1391">
                  <c:v>556.4</c:v>
                </c:pt>
                <c:pt idx="1392">
                  <c:v>556.79999999999995</c:v>
                </c:pt>
                <c:pt idx="1393">
                  <c:v>557.20000000000005</c:v>
                </c:pt>
                <c:pt idx="1394">
                  <c:v>557.6</c:v>
                </c:pt>
                <c:pt idx="1395">
                  <c:v>558</c:v>
                </c:pt>
                <c:pt idx="1396">
                  <c:v>558.4</c:v>
                </c:pt>
                <c:pt idx="1397">
                  <c:v>558.79999999999995</c:v>
                </c:pt>
                <c:pt idx="1398">
                  <c:v>559.20000000000005</c:v>
                </c:pt>
                <c:pt idx="1399">
                  <c:v>559.6</c:v>
                </c:pt>
                <c:pt idx="1400">
                  <c:v>560</c:v>
                </c:pt>
                <c:pt idx="1401">
                  <c:v>560.4</c:v>
                </c:pt>
                <c:pt idx="1402">
                  <c:v>560.79999999999995</c:v>
                </c:pt>
                <c:pt idx="1403">
                  <c:v>561.20000000000005</c:v>
                </c:pt>
                <c:pt idx="1404">
                  <c:v>561.6</c:v>
                </c:pt>
                <c:pt idx="1405">
                  <c:v>562</c:v>
                </c:pt>
                <c:pt idx="1406">
                  <c:v>562.4</c:v>
                </c:pt>
                <c:pt idx="1407">
                  <c:v>562.79999999999995</c:v>
                </c:pt>
                <c:pt idx="1408">
                  <c:v>563.20000000000005</c:v>
                </c:pt>
                <c:pt idx="1409">
                  <c:v>563.6</c:v>
                </c:pt>
                <c:pt idx="1410">
                  <c:v>564</c:v>
                </c:pt>
                <c:pt idx="1411">
                  <c:v>564.4</c:v>
                </c:pt>
                <c:pt idx="1412">
                  <c:v>564.79999999999995</c:v>
                </c:pt>
                <c:pt idx="1413">
                  <c:v>565.20000000000005</c:v>
                </c:pt>
                <c:pt idx="1414">
                  <c:v>565.6</c:v>
                </c:pt>
                <c:pt idx="1415">
                  <c:v>566</c:v>
                </c:pt>
                <c:pt idx="1416">
                  <c:v>566.4</c:v>
                </c:pt>
                <c:pt idx="1417">
                  <c:v>566.79999999999995</c:v>
                </c:pt>
                <c:pt idx="1418">
                  <c:v>567.20000000000005</c:v>
                </c:pt>
                <c:pt idx="1419">
                  <c:v>567.6</c:v>
                </c:pt>
                <c:pt idx="1420">
                  <c:v>568</c:v>
                </c:pt>
                <c:pt idx="1421">
                  <c:v>568.4</c:v>
                </c:pt>
                <c:pt idx="1422">
                  <c:v>568.79999999999995</c:v>
                </c:pt>
                <c:pt idx="1423">
                  <c:v>569.20000000000005</c:v>
                </c:pt>
                <c:pt idx="1424">
                  <c:v>569.6</c:v>
                </c:pt>
                <c:pt idx="1425">
                  <c:v>570</c:v>
                </c:pt>
                <c:pt idx="1426">
                  <c:v>570.4</c:v>
                </c:pt>
                <c:pt idx="1427">
                  <c:v>570.79999999999995</c:v>
                </c:pt>
                <c:pt idx="1428">
                  <c:v>571.20000000000005</c:v>
                </c:pt>
                <c:pt idx="1429">
                  <c:v>571.6</c:v>
                </c:pt>
                <c:pt idx="1430">
                  <c:v>572</c:v>
                </c:pt>
                <c:pt idx="1431">
                  <c:v>572.4</c:v>
                </c:pt>
                <c:pt idx="1432">
                  <c:v>572.79999999999995</c:v>
                </c:pt>
                <c:pt idx="1433">
                  <c:v>573.20000000000005</c:v>
                </c:pt>
                <c:pt idx="1434">
                  <c:v>573.6</c:v>
                </c:pt>
                <c:pt idx="1435">
                  <c:v>574</c:v>
                </c:pt>
                <c:pt idx="1436">
                  <c:v>574.4</c:v>
                </c:pt>
                <c:pt idx="1437">
                  <c:v>574.79999999999995</c:v>
                </c:pt>
                <c:pt idx="1438">
                  <c:v>575.20000000000005</c:v>
                </c:pt>
                <c:pt idx="1439">
                  <c:v>575.6</c:v>
                </c:pt>
                <c:pt idx="1440">
                  <c:v>576</c:v>
                </c:pt>
                <c:pt idx="1441">
                  <c:v>576.4</c:v>
                </c:pt>
                <c:pt idx="1442">
                  <c:v>576.79999999999995</c:v>
                </c:pt>
                <c:pt idx="1443">
                  <c:v>577.20000000000005</c:v>
                </c:pt>
                <c:pt idx="1444">
                  <c:v>577.6</c:v>
                </c:pt>
                <c:pt idx="1445">
                  <c:v>578</c:v>
                </c:pt>
                <c:pt idx="1446">
                  <c:v>578.4</c:v>
                </c:pt>
                <c:pt idx="1447">
                  <c:v>578.79999999999995</c:v>
                </c:pt>
                <c:pt idx="1448">
                  <c:v>579.20000000000005</c:v>
                </c:pt>
                <c:pt idx="1449">
                  <c:v>579.6</c:v>
                </c:pt>
                <c:pt idx="1450">
                  <c:v>580</c:v>
                </c:pt>
                <c:pt idx="1451">
                  <c:v>580.4</c:v>
                </c:pt>
                <c:pt idx="1452">
                  <c:v>580.79999999999995</c:v>
                </c:pt>
                <c:pt idx="1453">
                  <c:v>581.20000000000005</c:v>
                </c:pt>
                <c:pt idx="1454">
                  <c:v>581.6</c:v>
                </c:pt>
                <c:pt idx="1455">
                  <c:v>582</c:v>
                </c:pt>
                <c:pt idx="1456">
                  <c:v>582.4</c:v>
                </c:pt>
                <c:pt idx="1457">
                  <c:v>582.79999999999995</c:v>
                </c:pt>
                <c:pt idx="1458">
                  <c:v>583.20000000000005</c:v>
                </c:pt>
                <c:pt idx="1459">
                  <c:v>583.6</c:v>
                </c:pt>
                <c:pt idx="1460">
                  <c:v>584</c:v>
                </c:pt>
                <c:pt idx="1461">
                  <c:v>584.4</c:v>
                </c:pt>
                <c:pt idx="1462">
                  <c:v>584.79999999999995</c:v>
                </c:pt>
                <c:pt idx="1463">
                  <c:v>585.20000000000005</c:v>
                </c:pt>
                <c:pt idx="1464">
                  <c:v>585.6</c:v>
                </c:pt>
                <c:pt idx="1465">
                  <c:v>586</c:v>
                </c:pt>
                <c:pt idx="1466">
                  <c:v>586.4</c:v>
                </c:pt>
                <c:pt idx="1467">
                  <c:v>586.79999999999995</c:v>
                </c:pt>
                <c:pt idx="1468">
                  <c:v>587.20000000000005</c:v>
                </c:pt>
                <c:pt idx="1469">
                  <c:v>587.6</c:v>
                </c:pt>
                <c:pt idx="1470">
                  <c:v>588</c:v>
                </c:pt>
                <c:pt idx="1471">
                  <c:v>588.40000000000009</c:v>
                </c:pt>
                <c:pt idx="1472">
                  <c:v>588.79999999999995</c:v>
                </c:pt>
                <c:pt idx="1473">
                  <c:v>589.19999999999993</c:v>
                </c:pt>
                <c:pt idx="1474">
                  <c:v>589.6</c:v>
                </c:pt>
                <c:pt idx="1475">
                  <c:v>590</c:v>
                </c:pt>
                <c:pt idx="1476">
                  <c:v>590.40000000000009</c:v>
                </c:pt>
                <c:pt idx="1477">
                  <c:v>590.79999999999995</c:v>
                </c:pt>
                <c:pt idx="1478">
                  <c:v>591.19999999999993</c:v>
                </c:pt>
                <c:pt idx="1479">
                  <c:v>591.6</c:v>
                </c:pt>
                <c:pt idx="1480">
                  <c:v>592</c:v>
                </c:pt>
                <c:pt idx="1481">
                  <c:v>592.40000000000009</c:v>
                </c:pt>
                <c:pt idx="1482">
                  <c:v>592.79999999999995</c:v>
                </c:pt>
                <c:pt idx="1483">
                  <c:v>593.19999999999993</c:v>
                </c:pt>
                <c:pt idx="1484">
                  <c:v>593.6</c:v>
                </c:pt>
                <c:pt idx="1485">
                  <c:v>594</c:v>
                </c:pt>
                <c:pt idx="1486">
                  <c:v>594.40000000000009</c:v>
                </c:pt>
                <c:pt idx="1487">
                  <c:v>594.79999999999995</c:v>
                </c:pt>
                <c:pt idx="1488">
                  <c:v>595.19999999999993</c:v>
                </c:pt>
                <c:pt idx="1489">
                  <c:v>595.6</c:v>
                </c:pt>
                <c:pt idx="1490">
                  <c:v>596</c:v>
                </c:pt>
                <c:pt idx="1491">
                  <c:v>596.40000000000009</c:v>
                </c:pt>
                <c:pt idx="1492">
                  <c:v>596.79999999999995</c:v>
                </c:pt>
                <c:pt idx="1493">
                  <c:v>597.19999999999993</c:v>
                </c:pt>
                <c:pt idx="1494">
                  <c:v>597.6</c:v>
                </c:pt>
                <c:pt idx="1495">
                  <c:v>598</c:v>
                </c:pt>
                <c:pt idx="1496">
                  <c:v>598.40000000000009</c:v>
                </c:pt>
                <c:pt idx="1497">
                  <c:v>598.79999999999995</c:v>
                </c:pt>
                <c:pt idx="1498">
                  <c:v>599.19999999999993</c:v>
                </c:pt>
                <c:pt idx="1499">
                  <c:v>599.6</c:v>
                </c:pt>
                <c:pt idx="1500">
                  <c:v>600</c:v>
                </c:pt>
                <c:pt idx="1501">
                  <c:v>600.40000000000009</c:v>
                </c:pt>
                <c:pt idx="1502">
                  <c:v>600.79999999999995</c:v>
                </c:pt>
                <c:pt idx="1503">
                  <c:v>601.19999999999993</c:v>
                </c:pt>
                <c:pt idx="1504">
                  <c:v>601.6</c:v>
                </c:pt>
                <c:pt idx="1505">
                  <c:v>602</c:v>
                </c:pt>
                <c:pt idx="1506">
                  <c:v>602.40000000000009</c:v>
                </c:pt>
                <c:pt idx="1507">
                  <c:v>602.79999999999995</c:v>
                </c:pt>
                <c:pt idx="1508">
                  <c:v>603.19999999999993</c:v>
                </c:pt>
                <c:pt idx="1509">
                  <c:v>603.6</c:v>
                </c:pt>
                <c:pt idx="1510">
                  <c:v>604</c:v>
                </c:pt>
                <c:pt idx="1511">
                  <c:v>604.40000000000009</c:v>
                </c:pt>
                <c:pt idx="1512">
                  <c:v>604.79999999999995</c:v>
                </c:pt>
                <c:pt idx="1513">
                  <c:v>605.19999999999993</c:v>
                </c:pt>
                <c:pt idx="1514">
                  <c:v>605.6</c:v>
                </c:pt>
                <c:pt idx="1515">
                  <c:v>606</c:v>
                </c:pt>
                <c:pt idx="1516">
                  <c:v>606.40000000000009</c:v>
                </c:pt>
                <c:pt idx="1517">
                  <c:v>606.79999999999995</c:v>
                </c:pt>
                <c:pt idx="1518">
                  <c:v>607.19999999999993</c:v>
                </c:pt>
                <c:pt idx="1519">
                  <c:v>607.6</c:v>
                </c:pt>
                <c:pt idx="1520">
                  <c:v>608</c:v>
                </c:pt>
                <c:pt idx="1521">
                  <c:v>608.40000000000009</c:v>
                </c:pt>
                <c:pt idx="1522">
                  <c:v>608.79999999999995</c:v>
                </c:pt>
                <c:pt idx="1523">
                  <c:v>609.19999999999993</c:v>
                </c:pt>
                <c:pt idx="1524">
                  <c:v>609.6</c:v>
                </c:pt>
                <c:pt idx="1525">
                  <c:v>610</c:v>
                </c:pt>
                <c:pt idx="1526">
                  <c:v>610.40000000000009</c:v>
                </c:pt>
                <c:pt idx="1527">
                  <c:v>610.79999999999995</c:v>
                </c:pt>
                <c:pt idx="1528">
                  <c:v>611.19999999999993</c:v>
                </c:pt>
                <c:pt idx="1529">
                  <c:v>611.6</c:v>
                </c:pt>
                <c:pt idx="1530">
                  <c:v>612</c:v>
                </c:pt>
                <c:pt idx="1531">
                  <c:v>612.40000000000009</c:v>
                </c:pt>
                <c:pt idx="1532">
                  <c:v>612.79999999999995</c:v>
                </c:pt>
                <c:pt idx="1533">
                  <c:v>613.19999999999993</c:v>
                </c:pt>
                <c:pt idx="1534">
                  <c:v>613.6</c:v>
                </c:pt>
                <c:pt idx="1535">
                  <c:v>614</c:v>
                </c:pt>
                <c:pt idx="1536">
                  <c:v>614.4</c:v>
                </c:pt>
                <c:pt idx="1537">
                  <c:v>614.80000000000007</c:v>
                </c:pt>
                <c:pt idx="1538">
                  <c:v>615.19999999999993</c:v>
                </c:pt>
                <c:pt idx="1539">
                  <c:v>615.6</c:v>
                </c:pt>
                <c:pt idx="1540">
                  <c:v>616</c:v>
                </c:pt>
                <c:pt idx="1541">
                  <c:v>616.4</c:v>
                </c:pt>
                <c:pt idx="1542">
                  <c:v>616.80000000000007</c:v>
                </c:pt>
                <c:pt idx="1543">
                  <c:v>617.19999999999993</c:v>
                </c:pt>
                <c:pt idx="1544">
                  <c:v>617.6</c:v>
                </c:pt>
                <c:pt idx="1545">
                  <c:v>618</c:v>
                </c:pt>
                <c:pt idx="1546">
                  <c:v>618.4</c:v>
                </c:pt>
                <c:pt idx="1547">
                  <c:v>618.80000000000007</c:v>
                </c:pt>
                <c:pt idx="1548">
                  <c:v>619.19999999999993</c:v>
                </c:pt>
                <c:pt idx="1549">
                  <c:v>619.6</c:v>
                </c:pt>
                <c:pt idx="1550">
                  <c:v>620</c:v>
                </c:pt>
                <c:pt idx="1551">
                  <c:v>620.4</c:v>
                </c:pt>
                <c:pt idx="1552">
                  <c:v>620.80000000000007</c:v>
                </c:pt>
                <c:pt idx="1553">
                  <c:v>621.19999999999993</c:v>
                </c:pt>
                <c:pt idx="1554">
                  <c:v>621.6</c:v>
                </c:pt>
                <c:pt idx="1555">
                  <c:v>622</c:v>
                </c:pt>
                <c:pt idx="1556">
                  <c:v>622.4</c:v>
                </c:pt>
                <c:pt idx="1557">
                  <c:v>622.80000000000007</c:v>
                </c:pt>
                <c:pt idx="1558">
                  <c:v>623.19999999999993</c:v>
                </c:pt>
                <c:pt idx="1559">
                  <c:v>623.6</c:v>
                </c:pt>
                <c:pt idx="1560">
                  <c:v>624</c:v>
                </c:pt>
                <c:pt idx="1561">
                  <c:v>624.4</c:v>
                </c:pt>
                <c:pt idx="1562">
                  <c:v>624.80000000000007</c:v>
                </c:pt>
                <c:pt idx="1563">
                  <c:v>625.19999999999993</c:v>
                </c:pt>
                <c:pt idx="1564">
                  <c:v>625.6</c:v>
                </c:pt>
                <c:pt idx="1565">
                  <c:v>626</c:v>
                </c:pt>
                <c:pt idx="1566">
                  <c:v>626.4</c:v>
                </c:pt>
                <c:pt idx="1567">
                  <c:v>626.80000000000007</c:v>
                </c:pt>
                <c:pt idx="1568">
                  <c:v>627.19999999999993</c:v>
                </c:pt>
                <c:pt idx="1569">
                  <c:v>627.6</c:v>
                </c:pt>
                <c:pt idx="1570">
                  <c:v>628</c:v>
                </c:pt>
                <c:pt idx="1571">
                  <c:v>628.4</c:v>
                </c:pt>
                <c:pt idx="1572">
                  <c:v>628.80000000000007</c:v>
                </c:pt>
                <c:pt idx="1573">
                  <c:v>629.19999999999993</c:v>
                </c:pt>
                <c:pt idx="1574">
                  <c:v>629.6</c:v>
                </c:pt>
                <c:pt idx="1575">
                  <c:v>630</c:v>
                </c:pt>
                <c:pt idx="1576">
                  <c:v>630.4</c:v>
                </c:pt>
                <c:pt idx="1577">
                  <c:v>630.80000000000007</c:v>
                </c:pt>
                <c:pt idx="1578">
                  <c:v>631.19999999999993</c:v>
                </c:pt>
                <c:pt idx="1579">
                  <c:v>631.6</c:v>
                </c:pt>
                <c:pt idx="1580">
                  <c:v>632</c:v>
                </c:pt>
                <c:pt idx="1581">
                  <c:v>632.4</c:v>
                </c:pt>
                <c:pt idx="1582">
                  <c:v>632.80000000000007</c:v>
                </c:pt>
                <c:pt idx="1583">
                  <c:v>633.19999999999993</c:v>
                </c:pt>
                <c:pt idx="1584">
                  <c:v>633.6</c:v>
                </c:pt>
                <c:pt idx="1585">
                  <c:v>634</c:v>
                </c:pt>
                <c:pt idx="1586">
                  <c:v>634.4</c:v>
                </c:pt>
                <c:pt idx="1587">
                  <c:v>634.80000000000007</c:v>
                </c:pt>
                <c:pt idx="1588">
                  <c:v>635.19999999999993</c:v>
                </c:pt>
                <c:pt idx="1589">
                  <c:v>635.6</c:v>
                </c:pt>
                <c:pt idx="1590">
                  <c:v>636</c:v>
                </c:pt>
                <c:pt idx="1591">
                  <c:v>636.4</c:v>
                </c:pt>
                <c:pt idx="1592">
                  <c:v>636.80000000000007</c:v>
                </c:pt>
                <c:pt idx="1593">
                  <c:v>637.20000000000005</c:v>
                </c:pt>
                <c:pt idx="1594">
                  <c:v>637.59999999999991</c:v>
                </c:pt>
                <c:pt idx="1595">
                  <c:v>638</c:v>
                </c:pt>
                <c:pt idx="1596">
                  <c:v>638.4</c:v>
                </c:pt>
                <c:pt idx="1597">
                  <c:v>638.80000000000007</c:v>
                </c:pt>
                <c:pt idx="1598">
                  <c:v>639.20000000000005</c:v>
                </c:pt>
                <c:pt idx="1599">
                  <c:v>639.59999999999991</c:v>
                </c:pt>
                <c:pt idx="1600">
                  <c:v>640</c:v>
                </c:pt>
                <c:pt idx="1601">
                  <c:v>640.4</c:v>
                </c:pt>
                <c:pt idx="1602">
                  <c:v>640.80000000000007</c:v>
                </c:pt>
                <c:pt idx="1603">
                  <c:v>641.20000000000005</c:v>
                </c:pt>
                <c:pt idx="1604">
                  <c:v>641.59999999999991</c:v>
                </c:pt>
                <c:pt idx="1605">
                  <c:v>642</c:v>
                </c:pt>
                <c:pt idx="1606">
                  <c:v>642.4</c:v>
                </c:pt>
                <c:pt idx="1607">
                  <c:v>642.80000000000007</c:v>
                </c:pt>
                <c:pt idx="1608">
                  <c:v>643.20000000000005</c:v>
                </c:pt>
                <c:pt idx="1609">
                  <c:v>643.59999999999991</c:v>
                </c:pt>
                <c:pt idx="1610">
                  <c:v>644</c:v>
                </c:pt>
                <c:pt idx="1611">
                  <c:v>644.4</c:v>
                </c:pt>
                <c:pt idx="1612">
                  <c:v>644.80000000000007</c:v>
                </c:pt>
                <c:pt idx="1613">
                  <c:v>645.20000000000005</c:v>
                </c:pt>
                <c:pt idx="1614">
                  <c:v>645.59999999999991</c:v>
                </c:pt>
                <c:pt idx="1615">
                  <c:v>646</c:v>
                </c:pt>
                <c:pt idx="1616">
                  <c:v>646.4</c:v>
                </c:pt>
                <c:pt idx="1617">
                  <c:v>646.80000000000007</c:v>
                </c:pt>
                <c:pt idx="1618">
                  <c:v>647.20000000000005</c:v>
                </c:pt>
                <c:pt idx="1619">
                  <c:v>647.59999999999991</c:v>
                </c:pt>
                <c:pt idx="1620">
                  <c:v>648</c:v>
                </c:pt>
                <c:pt idx="1621">
                  <c:v>648.4</c:v>
                </c:pt>
                <c:pt idx="1622">
                  <c:v>648.80000000000007</c:v>
                </c:pt>
                <c:pt idx="1623">
                  <c:v>649.20000000000005</c:v>
                </c:pt>
                <c:pt idx="1624">
                  <c:v>649.59999999999991</c:v>
                </c:pt>
                <c:pt idx="1625">
                  <c:v>650</c:v>
                </c:pt>
                <c:pt idx="1626">
                  <c:v>650.4</c:v>
                </c:pt>
                <c:pt idx="1627">
                  <c:v>650.80000000000007</c:v>
                </c:pt>
                <c:pt idx="1628">
                  <c:v>651.20000000000005</c:v>
                </c:pt>
                <c:pt idx="1629">
                  <c:v>651.59999999999991</c:v>
                </c:pt>
                <c:pt idx="1630">
                  <c:v>652</c:v>
                </c:pt>
                <c:pt idx="1631">
                  <c:v>652.4</c:v>
                </c:pt>
                <c:pt idx="1632">
                  <c:v>652.80000000000007</c:v>
                </c:pt>
                <c:pt idx="1633">
                  <c:v>653.20000000000005</c:v>
                </c:pt>
                <c:pt idx="1634">
                  <c:v>653.59999999999991</c:v>
                </c:pt>
                <c:pt idx="1635">
                  <c:v>654</c:v>
                </c:pt>
                <c:pt idx="1636">
                  <c:v>654.4</c:v>
                </c:pt>
                <c:pt idx="1637">
                  <c:v>654.80000000000007</c:v>
                </c:pt>
                <c:pt idx="1638">
                  <c:v>655.20000000000005</c:v>
                </c:pt>
                <c:pt idx="1639">
                  <c:v>655.59999999999991</c:v>
                </c:pt>
                <c:pt idx="1640">
                  <c:v>656</c:v>
                </c:pt>
                <c:pt idx="1641">
                  <c:v>656.4</c:v>
                </c:pt>
                <c:pt idx="1642">
                  <c:v>656.80000000000007</c:v>
                </c:pt>
                <c:pt idx="1643">
                  <c:v>657.2</c:v>
                </c:pt>
                <c:pt idx="1644">
                  <c:v>657.59999999999991</c:v>
                </c:pt>
                <c:pt idx="1645">
                  <c:v>658</c:v>
                </c:pt>
                <c:pt idx="1646">
                  <c:v>658.4</c:v>
                </c:pt>
                <c:pt idx="1647">
                  <c:v>658.80000000000007</c:v>
                </c:pt>
                <c:pt idx="1648">
                  <c:v>659.2</c:v>
                </c:pt>
                <c:pt idx="1649">
                  <c:v>659.59999999999991</c:v>
                </c:pt>
                <c:pt idx="1650">
                  <c:v>660</c:v>
                </c:pt>
                <c:pt idx="1651">
                  <c:v>660.4</c:v>
                </c:pt>
                <c:pt idx="1652">
                  <c:v>660.80000000000007</c:v>
                </c:pt>
                <c:pt idx="1653">
                  <c:v>661.2</c:v>
                </c:pt>
                <c:pt idx="1654">
                  <c:v>661.59999999999991</c:v>
                </c:pt>
                <c:pt idx="1655">
                  <c:v>662</c:v>
                </c:pt>
                <c:pt idx="1656">
                  <c:v>662.4</c:v>
                </c:pt>
                <c:pt idx="1657">
                  <c:v>662.8</c:v>
                </c:pt>
                <c:pt idx="1658">
                  <c:v>663.2</c:v>
                </c:pt>
                <c:pt idx="1659">
                  <c:v>663.6</c:v>
                </c:pt>
                <c:pt idx="1660">
                  <c:v>664</c:v>
                </c:pt>
                <c:pt idx="1661">
                  <c:v>664.4</c:v>
                </c:pt>
                <c:pt idx="1662">
                  <c:v>664.8</c:v>
                </c:pt>
                <c:pt idx="1663">
                  <c:v>665.2</c:v>
                </c:pt>
                <c:pt idx="1664">
                  <c:v>665.6</c:v>
                </c:pt>
                <c:pt idx="1665">
                  <c:v>666</c:v>
                </c:pt>
                <c:pt idx="1666">
                  <c:v>666.4</c:v>
                </c:pt>
                <c:pt idx="1667">
                  <c:v>666.8</c:v>
                </c:pt>
                <c:pt idx="1668">
                  <c:v>667.2</c:v>
                </c:pt>
                <c:pt idx="1669">
                  <c:v>667.6</c:v>
                </c:pt>
                <c:pt idx="1670">
                  <c:v>668</c:v>
                </c:pt>
                <c:pt idx="1671">
                  <c:v>668.4</c:v>
                </c:pt>
                <c:pt idx="1672">
                  <c:v>668.8</c:v>
                </c:pt>
                <c:pt idx="1673">
                  <c:v>669.2</c:v>
                </c:pt>
                <c:pt idx="1674">
                  <c:v>669.6</c:v>
                </c:pt>
                <c:pt idx="1675">
                  <c:v>670</c:v>
                </c:pt>
                <c:pt idx="1676">
                  <c:v>670.4</c:v>
                </c:pt>
                <c:pt idx="1677">
                  <c:v>670.8</c:v>
                </c:pt>
                <c:pt idx="1678">
                  <c:v>671.2</c:v>
                </c:pt>
                <c:pt idx="1679">
                  <c:v>671.6</c:v>
                </c:pt>
                <c:pt idx="1680">
                  <c:v>672</c:v>
                </c:pt>
                <c:pt idx="1681">
                  <c:v>672.4</c:v>
                </c:pt>
                <c:pt idx="1682">
                  <c:v>672.8</c:v>
                </c:pt>
                <c:pt idx="1683">
                  <c:v>673.2</c:v>
                </c:pt>
                <c:pt idx="1684">
                  <c:v>673.6</c:v>
                </c:pt>
                <c:pt idx="1685">
                  <c:v>674</c:v>
                </c:pt>
                <c:pt idx="1686">
                  <c:v>674.4</c:v>
                </c:pt>
                <c:pt idx="1687">
                  <c:v>674.8</c:v>
                </c:pt>
                <c:pt idx="1688">
                  <c:v>675.2</c:v>
                </c:pt>
                <c:pt idx="1689">
                  <c:v>675.6</c:v>
                </c:pt>
                <c:pt idx="1690">
                  <c:v>676</c:v>
                </c:pt>
                <c:pt idx="1691">
                  <c:v>676.4</c:v>
                </c:pt>
                <c:pt idx="1692">
                  <c:v>676.8</c:v>
                </c:pt>
                <c:pt idx="1693">
                  <c:v>677.2</c:v>
                </c:pt>
                <c:pt idx="1694">
                  <c:v>677.6</c:v>
                </c:pt>
                <c:pt idx="1695">
                  <c:v>678</c:v>
                </c:pt>
                <c:pt idx="1696">
                  <c:v>678.4</c:v>
                </c:pt>
                <c:pt idx="1697">
                  <c:v>678.8</c:v>
                </c:pt>
                <c:pt idx="1698">
                  <c:v>679.2</c:v>
                </c:pt>
                <c:pt idx="1699">
                  <c:v>679.6</c:v>
                </c:pt>
                <c:pt idx="1700">
                  <c:v>680</c:v>
                </c:pt>
                <c:pt idx="1701">
                  <c:v>680.4</c:v>
                </c:pt>
                <c:pt idx="1702">
                  <c:v>680.8</c:v>
                </c:pt>
                <c:pt idx="1703">
                  <c:v>681.2</c:v>
                </c:pt>
                <c:pt idx="1704">
                  <c:v>681.6</c:v>
                </c:pt>
                <c:pt idx="1705">
                  <c:v>682</c:v>
                </c:pt>
                <c:pt idx="1706">
                  <c:v>682.4</c:v>
                </c:pt>
                <c:pt idx="1707">
                  <c:v>682.8</c:v>
                </c:pt>
                <c:pt idx="1708">
                  <c:v>683.2</c:v>
                </c:pt>
                <c:pt idx="1709">
                  <c:v>683.6</c:v>
                </c:pt>
                <c:pt idx="1710">
                  <c:v>684</c:v>
                </c:pt>
                <c:pt idx="1711">
                  <c:v>684.4</c:v>
                </c:pt>
                <c:pt idx="1712">
                  <c:v>684.8</c:v>
                </c:pt>
                <c:pt idx="1713">
                  <c:v>685.2</c:v>
                </c:pt>
                <c:pt idx="1714">
                  <c:v>685.6</c:v>
                </c:pt>
                <c:pt idx="1715">
                  <c:v>686</c:v>
                </c:pt>
                <c:pt idx="1716">
                  <c:v>686.4</c:v>
                </c:pt>
                <c:pt idx="1717">
                  <c:v>686.8</c:v>
                </c:pt>
                <c:pt idx="1718">
                  <c:v>687.2</c:v>
                </c:pt>
                <c:pt idx="1719">
                  <c:v>687.6</c:v>
                </c:pt>
                <c:pt idx="1720">
                  <c:v>688</c:v>
                </c:pt>
                <c:pt idx="1721">
                  <c:v>688.4</c:v>
                </c:pt>
                <c:pt idx="1722">
                  <c:v>688.8</c:v>
                </c:pt>
                <c:pt idx="1723">
                  <c:v>689.2</c:v>
                </c:pt>
                <c:pt idx="1724">
                  <c:v>689.6</c:v>
                </c:pt>
                <c:pt idx="1725">
                  <c:v>690</c:v>
                </c:pt>
                <c:pt idx="1726">
                  <c:v>690.4</c:v>
                </c:pt>
                <c:pt idx="1727">
                  <c:v>690.8</c:v>
                </c:pt>
                <c:pt idx="1728">
                  <c:v>691.2</c:v>
                </c:pt>
                <c:pt idx="1729">
                  <c:v>691.6</c:v>
                </c:pt>
                <c:pt idx="1730">
                  <c:v>692</c:v>
                </c:pt>
                <c:pt idx="1731">
                  <c:v>692.4</c:v>
                </c:pt>
                <c:pt idx="1732">
                  <c:v>692.8</c:v>
                </c:pt>
                <c:pt idx="1733">
                  <c:v>693.2</c:v>
                </c:pt>
                <c:pt idx="1734">
                  <c:v>693.6</c:v>
                </c:pt>
                <c:pt idx="1735">
                  <c:v>694</c:v>
                </c:pt>
                <c:pt idx="1736">
                  <c:v>694.4</c:v>
                </c:pt>
                <c:pt idx="1737">
                  <c:v>694.8</c:v>
                </c:pt>
                <c:pt idx="1738">
                  <c:v>695.2</c:v>
                </c:pt>
                <c:pt idx="1739">
                  <c:v>695.6</c:v>
                </c:pt>
                <c:pt idx="1740">
                  <c:v>696</c:v>
                </c:pt>
                <c:pt idx="1741">
                  <c:v>696.4</c:v>
                </c:pt>
                <c:pt idx="1742">
                  <c:v>696.8</c:v>
                </c:pt>
                <c:pt idx="1743">
                  <c:v>697.2</c:v>
                </c:pt>
                <c:pt idx="1744">
                  <c:v>697.6</c:v>
                </c:pt>
                <c:pt idx="1745">
                  <c:v>698</c:v>
                </c:pt>
                <c:pt idx="1746">
                  <c:v>698.4</c:v>
                </c:pt>
                <c:pt idx="1747">
                  <c:v>698.8</c:v>
                </c:pt>
                <c:pt idx="1748">
                  <c:v>699.2</c:v>
                </c:pt>
                <c:pt idx="1749">
                  <c:v>699.6</c:v>
                </c:pt>
                <c:pt idx="1750">
                  <c:v>700</c:v>
                </c:pt>
                <c:pt idx="1751">
                  <c:v>700.4</c:v>
                </c:pt>
                <c:pt idx="1752">
                  <c:v>700.8</c:v>
                </c:pt>
                <c:pt idx="1753">
                  <c:v>701.2</c:v>
                </c:pt>
                <c:pt idx="1754">
                  <c:v>701.6</c:v>
                </c:pt>
                <c:pt idx="1755">
                  <c:v>702</c:v>
                </c:pt>
                <c:pt idx="1756">
                  <c:v>702.4</c:v>
                </c:pt>
                <c:pt idx="1757">
                  <c:v>702.8</c:v>
                </c:pt>
                <c:pt idx="1758">
                  <c:v>703.2</c:v>
                </c:pt>
                <c:pt idx="1759">
                  <c:v>703.6</c:v>
                </c:pt>
                <c:pt idx="1760">
                  <c:v>704</c:v>
                </c:pt>
                <c:pt idx="1761">
                  <c:v>704.4</c:v>
                </c:pt>
                <c:pt idx="1762">
                  <c:v>704.8</c:v>
                </c:pt>
                <c:pt idx="1763">
                  <c:v>705.2</c:v>
                </c:pt>
                <c:pt idx="1764">
                  <c:v>705.6</c:v>
                </c:pt>
                <c:pt idx="1765">
                  <c:v>706</c:v>
                </c:pt>
                <c:pt idx="1766">
                  <c:v>706.4</c:v>
                </c:pt>
                <c:pt idx="1767">
                  <c:v>706.8</c:v>
                </c:pt>
                <c:pt idx="1768">
                  <c:v>707.2</c:v>
                </c:pt>
                <c:pt idx="1769">
                  <c:v>707.6</c:v>
                </c:pt>
                <c:pt idx="1770">
                  <c:v>708</c:v>
                </c:pt>
                <c:pt idx="1771">
                  <c:v>708.4</c:v>
                </c:pt>
                <c:pt idx="1772">
                  <c:v>708.8</c:v>
                </c:pt>
                <c:pt idx="1773">
                  <c:v>709.2</c:v>
                </c:pt>
                <c:pt idx="1774">
                  <c:v>709.6</c:v>
                </c:pt>
                <c:pt idx="1775">
                  <c:v>710</c:v>
                </c:pt>
                <c:pt idx="1776">
                  <c:v>710.4</c:v>
                </c:pt>
                <c:pt idx="1777">
                  <c:v>710.8</c:v>
                </c:pt>
                <c:pt idx="1778">
                  <c:v>711.2</c:v>
                </c:pt>
                <c:pt idx="1779">
                  <c:v>711.6</c:v>
                </c:pt>
                <c:pt idx="1780">
                  <c:v>712</c:v>
                </c:pt>
                <c:pt idx="1781">
                  <c:v>712.4</c:v>
                </c:pt>
                <c:pt idx="1782">
                  <c:v>712.8</c:v>
                </c:pt>
                <c:pt idx="1783">
                  <c:v>713.19999999999993</c:v>
                </c:pt>
                <c:pt idx="1784">
                  <c:v>713.6</c:v>
                </c:pt>
                <c:pt idx="1785">
                  <c:v>714</c:v>
                </c:pt>
                <c:pt idx="1786">
                  <c:v>714.40000000000009</c:v>
                </c:pt>
                <c:pt idx="1787">
                  <c:v>714.8</c:v>
                </c:pt>
                <c:pt idx="1788">
                  <c:v>715.19999999999993</c:v>
                </c:pt>
                <c:pt idx="1789">
                  <c:v>715.6</c:v>
                </c:pt>
                <c:pt idx="1790">
                  <c:v>716</c:v>
                </c:pt>
                <c:pt idx="1791">
                  <c:v>716.40000000000009</c:v>
                </c:pt>
                <c:pt idx="1792">
                  <c:v>716.8</c:v>
                </c:pt>
                <c:pt idx="1793">
                  <c:v>717.19999999999993</c:v>
                </c:pt>
                <c:pt idx="1794">
                  <c:v>717.6</c:v>
                </c:pt>
                <c:pt idx="1795">
                  <c:v>718</c:v>
                </c:pt>
                <c:pt idx="1796">
                  <c:v>718.40000000000009</c:v>
                </c:pt>
                <c:pt idx="1797">
                  <c:v>718.8</c:v>
                </c:pt>
                <c:pt idx="1798">
                  <c:v>719.19999999999993</c:v>
                </c:pt>
                <c:pt idx="1799">
                  <c:v>719.6</c:v>
                </c:pt>
                <c:pt idx="1800">
                  <c:v>720</c:v>
                </c:pt>
                <c:pt idx="1801">
                  <c:v>720.40000000000009</c:v>
                </c:pt>
                <c:pt idx="1802">
                  <c:v>720.8</c:v>
                </c:pt>
                <c:pt idx="1803">
                  <c:v>721.19999999999993</c:v>
                </c:pt>
                <c:pt idx="1804">
                  <c:v>721.6</c:v>
                </c:pt>
                <c:pt idx="1805">
                  <c:v>722</c:v>
                </c:pt>
                <c:pt idx="1806">
                  <c:v>722.40000000000009</c:v>
                </c:pt>
                <c:pt idx="1807">
                  <c:v>722.8</c:v>
                </c:pt>
                <c:pt idx="1808">
                  <c:v>723.19999999999993</c:v>
                </c:pt>
                <c:pt idx="1809">
                  <c:v>723.6</c:v>
                </c:pt>
                <c:pt idx="1810">
                  <c:v>724</c:v>
                </c:pt>
                <c:pt idx="1811">
                  <c:v>724.40000000000009</c:v>
                </c:pt>
                <c:pt idx="1812">
                  <c:v>724.8</c:v>
                </c:pt>
                <c:pt idx="1813">
                  <c:v>725.19999999999993</c:v>
                </c:pt>
                <c:pt idx="1814">
                  <c:v>725.6</c:v>
                </c:pt>
                <c:pt idx="1815">
                  <c:v>726</c:v>
                </c:pt>
                <c:pt idx="1816">
                  <c:v>726.40000000000009</c:v>
                </c:pt>
                <c:pt idx="1817">
                  <c:v>726.8</c:v>
                </c:pt>
                <c:pt idx="1818">
                  <c:v>727.19999999999993</c:v>
                </c:pt>
                <c:pt idx="1819">
                  <c:v>727.6</c:v>
                </c:pt>
                <c:pt idx="1820">
                  <c:v>728</c:v>
                </c:pt>
                <c:pt idx="1821">
                  <c:v>728.40000000000009</c:v>
                </c:pt>
                <c:pt idx="1822">
                  <c:v>728.8</c:v>
                </c:pt>
                <c:pt idx="1823">
                  <c:v>729.19999999999993</c:v>
                </c:pt>
                <c:pt idx="1824">
                  <c:v>729.6</c:v>
                </c:pt>
                <c:pt idx="1825">
                  <c:v>730</c:v>
                </c:pt>
                <c:pt idx="1826">
                  <c:v>730.40000000000009</c:v>
                </c:pt>
                <c:pt idx="1827">
                  <c:v>730.8</c:v>
                </c:pt>
                <c:pt idx="1828">
                  <c:v>731.19999999999993</c:v>
                </c:pt>
                <c:pt idx="1829">
                  <c:v>731.6</c:v>
                </c:pt>
                <c:pt idx="1830">
                  <c:v>732</c:v>
                </c:pt>
                <c:pt idx="1831">
                  <c:v>732.40000000000009</c:v>
                </c:pt>
                <c:pt idx="1832">
                  <c:v>732.8</c:v>
                </c:pt>
                <c:pt idx="1833">
                  <c:v>733.19999999999993</c:v>
                </c:pt>
                <c:pt idx="1834">
                  <c:v>733.6</c:v>
                </c:pt>
                <c:pt idx="1835">
                  <c:v>734</c:v>
                </c:pt>
                <c:pt idx="1836">
                  <c:v>734.40000000000009</c:v>
                </c:pt>
                <c:pt idx="1837">
                  <c:v>734.8</c:v>
                </c:pt>
                <c:pt idx="1838">
                  <c:v>735.19999999999993</c:v>
                </c:pt>
                <c:pt idx="1839">
                  <c:v>735.6</c:v>
                </c:pt>
                <c:pt idx="1840">
                  <c:v>736</c:v>
                </c:pt>
                <c:pt idx="1841">
                  <c:v>736.40000000000009</c:v>
                </c:pt>
                <c:pt idx="1842">
                  <c:v>736.8</c:v>
                </c:pt>
                <c:pt idx="1843">
                  <c:v>737.19999999999993</c:v>
                </c:pt>
                <c:pt idx="1844">
                  <c:v>737.6</c:v>
                </c:pt>
                <c:pt idx="1845">
                  <c:v>738</c:v>
                </c:pt>
                <c:pt idx="1846">
                  <c:v>738.4</c:v>
                </c:pt>
                <c:pt idx="1847">
                  <c:v>738.80000000000007</c:v>
                </c:pt>
                <c:pt idx="1848">
                  <c:v>739.19999999999993</c:v>
                </c:pt>
                <c:pt idx="1849">
                  <c:v>739.6</c:v>
                </c:pt>
                <c:pt idx="1850">
                  <c:v>740</c:v>
                </c:pt>
                <c:pt idx="1851">
                  <c:v>740.4</c:v>
                </c:pt>
                <c:pt idx="1852">
                  <c:v>740.80000000000007</c:v>
                </c:pt>
                <c:pt idx="1853">
                  <c:v>741.19999999999993</c:v>
                </c:pt>
                <c:pt idx="1854">
                  <c:v>741.6</c:v>
                </c:pt>
                <c:pt idx="1855">
                  <c:v>742</c:v>
                </c:pt>
                <c:pt idx="1856">
                  <c:v>742.4</c:v>
                </c:pt>
                <c:pt idx="1857">
                  <c:v>742.80000000000007</c:v>
                </c:pt>
                <c:pt idx="1858">
                  <c:v>743.19999999999993</c:v>
                </c:pt>
                <c:pt idx="1859">
                  <c:v>743.6</c:v>
                </c:pt>
                <c:pt idx="1860">
                  <c:v>744</c:v>
                </c:pt>
                <c:pt idx="1861">
                  <c:v>744.4</c:v>
                </c:pt>
                <c:pt idx="1862">
                  <c:v>744.80000000000007</c:v>
                </c:pt>
                <c:pt idx="1863">
                  <c:v>745.19999999999993</c:v>
                </c:pt>
                <c:pt idx="1864">
                  <c:v>745.6</c:v>
                </c:pt>
                <c:pt idx="1865">
                  <c:v>746</c:v>
                </c:pt>
                <c:pt idx="1866">
                  <c:v>746.4</c:v>
                </c:pt>
                <c:pt idx="1867">
                  <c:v>746.80000000000007</c:v>
                </c:pt>
                <c:pt idx="1868">
                  <c:v>747.19999999999993</c:v>
                </c:pt>
                <c:pt idx="1869">
                  <c:v>747.6</c:v>
                </c:pt>
                <c:pt idx="1870">
                  <c:v>748</c:v>
                </c:pt>
                <c:pt idx="1871">
                  <c:v>748.4</c:v>
                </c:pt>
                <c:pt idx="1872">
                  <c:v>748.80000000000007</c:v>
                </c:pt>
                <c:pt idx="1873">
                  <c:v>749.19999999999993</c:v>
                </c:pt>
                <c:pt idx="1874">
                  <c:v>749.6</c:v>
                </c:pt>
                <c:pt idx="1875">
                  <c:v>750</c:v>
                </c:pt>
                <c:pt idx="1876">
                  <c:v>750.4</c:v>
                </c:pt>
                <c:pt idx="1877">
                  <c:v>750.80000000000007</c:v>
                </c:pt>
                <c:pt idx="1878">
                  <c:v>751.19999999999993</c:v>
                </c:pt>
                <c:pt idx="1879">
                  <c:v>751.6</c:v>
                </c:pt>
                <c:pt idx="1880">
                  <c:v>752</c:v>
                </c:pt>
                <c:pt idx="1881">
                  <c:v>752.4</c:v>
                </c:pt>
                <c:pt idx="1882">
                  <c:v>752.80000000000007</c:v>
                </c:pt>
                <c:pt idx="1883">
                  <c:v>753.19999999999993</c:v>
                </c:pt>
                <c:pt idx="1884">
                  <c:v>753.6</c:v>
                </c:pt>
                <c:pt idx="1885">
                  <c:v>754</c:v>
                </c:pt>
                <c:pt idx="1886">
                  <c:v>754.4</c:v>
                </c:pt>
                <c:pt idx="1887">
                  <c:v>754.80000000000007</c:v>
                </c:pt>
                <c:pt idx="1888">
                  <c:v>755.19999999999993</c:v>
                </c:pt>
                <c:pt idx="1889">
                  <c:v>755.6</c:v>
                </c:pt>
                <c:pt idx="1890">
                  <c:v>756</c:v>
                </c:pt>
                <c:pt idx="1891">
                  <c:v>756.4</c:v>
                </c:pt>
                <c:pt idx="1892">
                  <c:v>756.80000000000007</c:v>
                </c:pt>
                <c:pt idx="1893">
                  <c:v>757.19999999999993</c:v>
                </c:pt>
                <c:pt idx="1894">
                  <c:v>757.6</c:v>
                </c:pt>
                <c:pt idx="1895">
                  <c:v>758</c:v>
                </c:pt>
                <c:pt idx="1896">
                  <c:v>758.4</c:v>
                </c:pt>
                <c:pt idx="1897">
                  <c:v>758.80000000000007</c:v>
                </c:pt>
                <c:pt idx="1898">
                  <c:v>759.19999999999993</c:v>
                </c:pt>
                <c:pt idx="1899">
                  <c:v>759.6</c:v>
                </c:pt>
                <c:pt idx="1900">
                  <c:v>760</c:v>
                </c:pt>
                <c:pt idx="1901">
                  <c:v>760.4</c:v>
                </c:pt>
                <c:pt idx="1902">
                  <c:v>760.80000000000007</c:v>
                </c:pt>
                <c:pt idx="1903">
                  <c:v>761.19999999999993</c:v>
                </c:pt>
                <c:pt idx="1904">
                  <c:v>761.6</c:v>
                </c:pt>
                <c:pt idx="1905">
                  <c:v>762</c:v>
                </c:pt>
                <c:pt idx="1906">
                  <c:v>762.4</c:v>
                </c:pt>
                <c:pt idx="1907">
                  <c:v>762.80000000000007</c:v>
                </c:pt>
                <c:pt idx="1908">
                  <c:v>763.2</c:v>
                </c:pt>
                <c:pt idx="1909">
                  <c:v>763.59999999999991</c:v>
                </c:pt>
                <c:pt idx="1910">
                  <c:v>764</c:v>
                </c:pt>
                <c:pt idx="1911">
                  <c:v>764.4</c:v>
                </c:pt>
                <c:pt idx="1912">
                  <c:v>764.80000000000007</c:v>
                </c:pt>
                <c:pt idx="1913">
                  <c:v>765.2</c:v>
                </c:pt>
                <c:pt idx="1914">
                  <c:v>765.59999999999991</c:v>
                </c:pt>
                <c:pt idx="1915">
                  <c:v>766</c:v>
                </c:pt>
                <c:pt idx="1916">
                  <c:v>766.4</c:v>
                </c:pt>
                <c:pt idx="1917">
                  <c:v>766.80000000000007</c:v>
                </c:pt>
                <c:pt idx="1918">
                  <c:v>767.2</c:v>
                </c:pt>
                <c:pt idx="1919">
                  <c:v>767.59999999999991</c:v>
                </c:pt>
                <c:pt idx="1920">
                  <c:v>768</c:v>
                </c:pt>
                <c:pt idx="1921">
                  <c:v>768.4</c:v>
                </c:pt>
                <c:pt idx="1922">
                  <c:v>768.80000000000007</c:v>
                </c:pt>
                <c:pt idx="1923">
                  <c:v>769.2</c:v>
                </c:pt>
                <c:pt idx="1924">
                  <c:v>769.59999999999991</c:v>
                </c:pt>
                <c:pt idx="1925">
                  <c:v>770</c:v>
                </c:pt>
                <c:pt idx="1926">
                  <c:v>770.4</c:v>
                </c:pt>
                <c:pt idx="1927">
                  <c:v>770.80000000000007</c:v>
                </c:pt>
                <c:pt idx="1928">
                  <c:v>771.2</c:v>
                </c:pt>
                <c:pt idx="1929">
                  <c:v>771.59999999999991</c:v>
                </c:pt>
                <c:pt idx="1930">
                  <c:v>772</c:v>
                </c:pt>
                <c:pt idx="1931">
                  <c:v>772.4</c:v>
                </c:pt>
                <c:pt idx="1932">
                  <c:v>772.80000000000007</c:v>
                </c:pt>
                <c:pt idx="1933">
                  <c:v>773.2</c:v>
                </c:pt>
                <c:pt idx="1934">
                  <c:v>773.59999999999991</c:v>
                </c:pt>
                <c:pt idx="1935">
                  <c:v>774</c:v>
                </c:pt>
                <c:pt idx="1936">
                  <c:v>774.4</c:v>
                </c:pt>
                <c:pt idx="1937">
                  <c:v>774.80000000000007</c:v>
                </c:pt>
                <c:pt idx="1938">
                  <c:v>775.2</c:v>
                </c:pt>
                <c:pt idx="1939">
                  <c:v>775.59999999999991</c:v>
                </c:pt>
                <c:pt idx="1940">
                  <c:v>776</c:v>
                </c:pt>
                <c:pt idx="1941">
                  <c:v>776.4</c:v>
                </c:pt>
                <c:pt idx="1942">
                  <c:v>776.80000000000007</c:v>
                </c:pt>
                <c:pt idx="1943">
                  <c:v>777.2</c:v>
                </c:pt>
                <c:pt idx="1944">
                  <c:v>777.59999999999991</c:v>
                </c:pt>
                <c:pt idx="1945">
                  <c:v>778</c:v>
                </c:pt>
                <c:pt idx="1946">
                  <c:v>778.4</c:v>
                </c:pt>
                <c:pt idx="1947">
                  <c:v>778.80000000000007</c:v>
                </c:pt>
                <c:pt idx="1948">
                  <c:v>779.2</c:v>
                </c:pt>
                <c:pt idx="1949">
                  <c:v>779.59999999999991</c:v>
                </c:pt>
                <c:pt idx="1950">
                  <c:v>780</c:v>
                </c:pt>
                <c:pt idx="1951">
                  <c:v>780.4</c:v>
                </c:pt>
                <c:pt idx="1952">
                  <c:v>780.80000000000007</c:v>
                </c:pt>
                <c:pt idx="1953">
                  <c:v>781.2</c:v>
                </c:pt>
                <c:pt idx="1954">
                  <c:v>781.59999999999991</c:v>
                </c:pt>
                <c:pt idx="1955">
                  <c:v>782</c:v>
                </c:pt>
                <c:pt idx="1956">
                  <c:v>782.4</c:v>
                </c:pt>
                <c:pt idx="1957">
                  <c:v>782.80000000000007</c:v>
                </c:pt>
                <c:pt idx="1958">
                  <c:v>783.2</c:v>
                </c:pt>
                <c:pt idx="1959">
                  <c:v>783.59999999999991</c:v>
                </c:pt>
                <c:pt idx="1960">
                  <c:v>784</c:v>
                </c:pt>
                <c:pt idx="1961">
                  <c:v>784.4</c:v>
                </c:pt>
                <c:pt idx="1962">
                  <c:v>784.80000000000007</c:v>
                </c:pt>
                <c:pt idx="1963">
                  <c:v>785.2</c:v>
                </c:pt>
                <c:pt idx="1964">
                  <c:v>785.59999999999991</c:v>
                </c:pt>
                <c:pt idx="1965">
                  <c:v>786</c:v>
                </c:pt>
                <c:pt idx="1966">
                  <c:v>786.4</c:v>
                </c:pt>
                <c:pt idx="1967">
                  <c:v>786.80000000000007</c:v>
                </c:pt>
                <c:pt idx="1968">
                  <c:v>787.2</c:v>
                </c:pt>
                <c:pt idx="1969">
                  <c:v>787.6</c:v>
                </c:pt>
                <c:pt idx="1970">
                  <c:v>788</c:v>
                </c:pt>
                <c:pt idx="1971">
                  <c:v>788.4</c:v>
                </c:pt>
                <c:pt idx="1972">
                  <c:v>788.8</c:v>
                </c:pt>
                <c:pt idx="1973">
                  <c:v>789.2</c:v>
                </c:pt>
                <c:pt idx="1974">
                  <c:v>789.6</c:v>
                </c:pt>
                <c:pt idx="1975">
                  <c:v>790</c:v>
                </c:pt>
                <c:pt idx="1976">
                  <c:v>790.4</c:v>
                </c:pt>
                <c:pt idx="1977">
                  <c:v>790.8</c:v>
                </c:pt>
                <c:pt idx="1978">
                  <c:v>791.2</c:v>
                </c:pt>
                <c:pt idx="1979">
                  <c:v>791.6</c:v>
                </c:pt>
                <c:pt idx="1980">
                  <c:v>792</c:v>
                </c:pt>
                <c:pt idx="1981">
                  <c:v>792.4</c:v>
                </c:pt>
                <c:pt idx="1982">
                  <c:v>792.8</c:v>
                </c:pt>
                <c:pt idx="1983">
                  <c:v>793.2</c:v>
                </c:pt>
                <c:pt idx="1984">
                  <c:v>793.6</c:v>
                </c:pt>
                <c:pt idx="1985">
                  <c:v>794</c:v>
                </c:pt>
                <c:pt idx="1986">
                  <c:v>794.4</c:v>
                </c:pt>
                <c:pt idx="1987">
                  <c:v>794.8</c:v>
                </c:pt>
                <c:pt idx="1988">
                  <c:v>795.2</c:v>
                </c:pt>
                <c:pt idx="1989">
                  <c:v>795.6</c:v>
                </c:pt>
                <c:pt idx="1990">
                  <c:v>796</c:v>
                </c:pt>
                <c:pt idx="1991">
                  <c:v>796.4</c:v>
                </c:pt>
                <c:pt idx="1992">
                  <c:v>796.8</c:v>
                </c:pt>
                <c:pt idx="1993">
                  <c:v>797.2</c:v>
                </c:pt>
                <c:pt idx="1994">
                  <c:v>797.6</c:v>
                </c:pt>
                <c:pt idx="1995">
                  <c:v>798</c:v>
                </c:pt>
                <c:pt idx="1996">
                  <c:v>798.4</c:v>
                </c:pt>
                <c:pt idx="1997">
                  <c:v>798.8</c:v>
                </c:pt>
                <c:pt idx="1998">
                  <c:v>799.2</c:v>
                </c:pt>
                <c:pt idx="1999">
                  <c:v>799.6</c:v>
                </c:pt>
                <c:pt idx="2000">
                  <c:v>800</c:v>
                </c:pt>
                <c:pt idx="2001">
                  <c:v>800.4</c:v>
                </c:pt>
                <c:pt idx="2002">
                  <c:v>800.8</c:v>
                </c:pt>
                <c:pt idx="2003">
                  <c:v>801.2</c:v>
                </c:pt>
                <c:pt idx="2004">
                  <c:v>801.6</c:v>
                </c:pt>
                <c:pt idx="2005">
                  <c:v>802</c:v>
                </c:pt>
                <c:pt idx="2006">
                  <c:v>802.4</c:v>
                </c:pt>
                <c:pt idx="2007">
                  <c:v>802.8</c:v>
                </c:pt>
                <c:pt idx="2008">
                  <c:v>803.2</c:v>
                </c:pt>
                <c:pt idx="2009">
                  <c:v>803.6</c:v>
                </c:pt>
                <c:pt idx="2010">
                  <c:v>804</c:v>
                </c:pt>
                <c:pt idx="2011">
                  <c:v>804.4</c:v>
                </c:pt>
                <c:pt idx="2012">
                  <c:v>804.8</c:v>
                </c:pt>
                <c:pt idx="2013">
                  <c:v>805.2</c:v>
                </c:pt>
                <c:pt idx="2014">
                  <c:v>805.6</c:v>
                </c:pt>
                <c:pt idx="2015">
                  <c:v>806</c:v>
                </c:pt>
                <c:pt idx="2016">
                  <c:v>806.4</c:v>
                </c:pt>
                <c:pt idx="2017">
                  <c:v>806.8</c:v>
                </c:pt>
                <c:pt idx="2018">
                  <c:v>807.2</c:v>
                </c:pt>
                <c:pt idx="2019">
                  <c:v>807.6</c:v>
                </c:pt>
                <c:pt idx="2020">
                  <c:v>808</c:v>
                </c:pt>
                <c:pt idx="2021">
                  <c:v>808.4</c:v>
                </c:pt>
                <c:pt idx="2022">
                  <c:v>808.8</c:v>
                </c:pt>
                <c:pt idx="2023">
                  <c:v>809.2</c:v>
                </c:pt>
                <c:pt idx="2024">
                  <c:v>809.6</c:v>
                </c:pt>
                <c:pt idx="2025">
                  <c:v>810</c:v>
                </c:pt>
                <c:pt idx="2026">
                  <c:v>810.4</c:v>
                </c:pt>
                <c:pt idx="2027">
                  <c:v>810.8</c:v>
                </c:pt>
                <c:pt idx="2028">
                  <c:v>811.2</c:v>
                </c:pt>
                <c:pt idx="2029">
                  <c:v>811.6</c:v>
                </c:pt>
                <c:pt idx="2030">
                  <c:v>812</c:v>
                </c:pt>
                <c:pt idx="2031">
                  <c:v>812.4</c:v>
                </c:pt>
                <c:pt idx="2032">
                  <c:v>812.8</c:v>
                </c:pt>
                <c:pt idx="2033">
                  <c:v>813.2</c:v>
                </c:pt>
                <c:pt idx="2034">
                  <c:v>813.6</c:v>
                </c:pt>
                <c:pt idx="2035">
                  <c:v>814</c:v>
                </c:pt>
                <c:pt idx="2036">
                  <c:v>814.4</c:v>
                </c:pt>
                <c:pt idx="2037">
                  <c:v>814.8</c:v>
                </c:pt>
                <c:pt idx="2038">
                  <c:v>815.2</c:v>
                </c:pt>
                <c:pt idx="2039">
                  <c:v>815.6</c:v>
                </c:pt>
                <c:pt idx="2040">
                  <c:v>816</c:v>
                </c:pt>
                <c:pt idx="2041">
                  <c:v>816.4</c:v>
                </c:pt>
                <c:pt idx="2042">
                  <c:v>816.8</c:v>
                </c:pt>
                <c:pt idx="2043">
                  <c:v>817.2</c:v>
                </c:pt>
                <c:pt idx="2044">
                  <c:v>817.6</c:v>
                </c:pt>
                <c:pt idx="2045">
                  <c:v>818</c:v>
                </c:pt>
                <c:pt idx="2046">
                  <c:v>818.4</c:v>
                </c:pt>
                <c:pt idx="2047">
                  <c:v>818.8</c:v>
                </c:pt>
                <c:pt idx="2048">
                  <c:v>819.2</c:v>
                </c:pt>
                <c:pt idx="2049">
                  <c:v>819.6</c:v>
                </c:pt>
                <c:pt idx="2050">
                  <c:v>820</c:v>
                </c:pt>
                <c:pt idx="2051">
                  <c:v>820.4</c:v>
                </c:pt>
                <c:pt idx="2052">
                  <c:v>820.8</c:v>
                </c:pt>
                <c:pt idx="2053">
                  <c:v>821.2</c:v>
                </c:pt>
                <c:pt idx="2054">
                  <c:v>821.6</c:v>
                </c:pt>
                <c:pt idx="2055">
                  <c:v>822</c:v>
                </c:pt>
                <c:pt idx="2056">
                  <c:v>822.4</c:v>
                </c:pt>
                <c:pt idx="2057">
                  <c:v>822.8</c:v>
                </c:pt>
                <c:pt idx="2058">
                  <c:v>823.2</c:v>
                </c:pt>
                <c:pt idx="2059">
                  <c:v>823.6</c:v>
                </c:pt>
                <c:pt idx="2060">
                  <c:v>824</c:v>
                </c:pt>
                <c:pt idx="2061">
                  <c:v>824.4</c:v>
                </c:pt>
                <c:pt idx="2062">
                  <c:v>824.8</c:v>
                </c:pt>
                <c:pt idx="2063">
                  <c:v>825.2</c:v>
                </c:pt>
                <c:pt idx="2064">
                  <c:v>825.6</c:v>
                </c:pt>
                <c:pt idx="2065">
                  <c:v>826</c:v>
                </c:pt>
                <c:pt idx="2066">
                  <c:v>826.4</c:v>
                </c:pt>
                <c:pt idx="2067">
                  <c:v>826.8</c:v>
                </c:pt>
                <c:pt idx="2068">
                  <c:v>827.2</c:v>
                </c:pt>
                <c:pt idx="2069">
                  <c:v>827.6</c:v>
                </c:pt>
                <c:pt idx="2070">
                  <c:v>828</c:v>
                </c:pt>
                <c:pt idx="2071">
                  <c:v>828.4</c:v>
                </c:pt>
                <c:pt idx="2072">
                  <c:v>828.8</c:v>
                </c:pt>
                <c:pt idx="2073">
                  <c:v>829.2</c:v>
                </c:pt>
                <c:pt idx="2074">
                  <c:v>829.6</c:v>
                </c:pt>
                <c:pt idx="2075">
                  <c:v>830</c:v>
                </c:pt>
                <c:pt idx="2076">
                  <c:v>830.4</c:v>
                </c:pt>
                <c:pt idx="2077">
                  <c:v>830.8</c:v>
                </c:pt>
                <c:pt idx="2078">
                  <c:v>831.2</c:v>
                </c:pt>
                <c:pt idx="2079">
                  <c:v>831.6</c:v>
                </c:pt>
                <c:pt idx="2080">
                  <c:v>832</c:v>
                </c:pt>
                <c:pt idx="2081">
                  <c:v>832.4</c:v>
                </c:pt>
                <c:pt idx="2082">
                  <c:v>832.8</c:v>
                </c:pt>
                <c:pt idx="2083">
                  <c:v>833.2</c:v>
                </c:pt>
                <c:pt idx="2084">
                  <c:v>833.6</c:v>
                </c:pt>
                <c:pt idx="2085">
                  <c:v>834</c:v>
                </c:pt>
                <c:pt idx="2086">
                  <c:v>834.4</c:v>
                </c:pt>
                <c:pt idx="2087">
                  <c:v>834.8</c:v>
                </c:pt>
                <c:pt idx="2088">
                  <c:v>835.2</c:v>
                </c:pt>
                <c:pt idx="2089">
                  <c:v>835.6</c:v>
                </c:pt>
                <c:pt idx="2090">
                  <c:v>836</c:v>
                </c:pt>
                <c:pt idx="2091">
                  <c:v>836.4</c:v>
                </c:pt>
                <c:pt idx="2092">
                  <c:v>836.8</c:v>
                </c:pt>
                <c:pt idx="2093">
                  <c:v>837.2</c:v>
                </c:pt>
                <c:pt idx="2094">
                  <c:v>837.6</c:v>
                </c:pt>
                <c:pt idx="2095">
                  <c:v>838</c:v>
                </c:pt>
                <c:pt idx="2096">
                  <c:v>838.40000000000009</c:v>
                </c:pt>
                <c:pt idx="2097">
                  <c:v>838.8</c:v>
                </c:pt>
                <c:pt idx="2098">
                  <c:v>839.19999999999993</c:v>
                </c:pt>
                <c:pt idx="2099">
                  <c:v>839.6</c:v>
                </c:pt>
                <c:pt idx="2100">
                  <c:v>840</c:v>
                </c:pt>
                <c:pt idx="2101">
                  <c:v>840.40000000000009</c:v>
                </c:pt>
                <c:pt idx="2102">
                  <c:v>840.8</c:v>
                </c:pt>
                <c:pt idx="2103">
                  <c:v>841.19999999999993</c:v>
                </c:pt>
                <c:pt idx="2104">
                  <c:v>841.6</c:v>
                </c:pt>
                <c:pt idx="2105">
                  <c:v>842</c:v>
                </c:pt>
                <c:pt idx="2106">
                  <c:v>842.40000000000009</c:v>
                </c:pt>
                <c:pt idx="2107">
                  <c:v>842.8</c:v>
                </c:pt>
                <c:pt idx="2108">
                  <c:v>843.19999999999993</c:v>
                </c:pt>
                <c:pt idx="2109">
                  <c:v>843.6</c:v>
                </c:pt>
                <c:pt idx="2110">
                  <c:v>844</c:v>
                </c:pt>
                <c:pt idx="2111">
                  <c:v>844.40000000000009</c:v>
                </c:pt>
                <c:pt idx="2112">
                  <c:v>844.8</c:v>
                </c:pt>
                <c:pt idx="2113">
                  <c:v>845.19999999999993</c:v>
                </c:pt>
                <c:pt idx="2114">
                  <c:v>845.6</c:v>
                </c:pt>
                <c:pt idx="2115">
                  <c:v>846</c:v>
                </c:pt>
                <c:pt idx="2116">
                  <c:v>846.40000000000009</c:v>
                </c:pt>
                <c:pt idx="2117">
                  <c:v>846.8</c:v>
                </c:pt>
                <c:pt idx="2118">
                  <c:v>847.19999999999993</c:v>
                </c:pt>
                <c:pt idx="2119">
                  <c:v>847.6</c:v>
                </c:pt>
                <c:pt idx="2120">
                  <c:v>848</c:v>
                </c:pt>
                <c:pt idx="2121">
                  <c:v>848.40000000000009</c:v>
                </c:pt>
                <c:pt idx="2122">
                  <c:v>848.8</c:v>
                </c:pt>
                <c:pt idx="2123">
                  <c:v>849.19999999999993</c:v>
                </c:pt>
                <c:pt idx="2124">
                  <c:v>849.6</c:v>
                </c:pt>
                <c:pt idx="2125">
                  <c:v>850</c:v>
                </c:pt>
                <c:pt idx="2126">
                  <c:v>850.40000000000009</c:v>
                </c:pt>
                <c:pt idx="2127">
                  <c:v>850.8</c:v>
                </c:pt>
                <c:pt idx="2128">
                  <c:v>851.19999999999993</c:v>
                </c:pt>
                <c:pt idx="2129">
                  <c:v>851.6</c:v>
                </c:pt>
                <c:pt idx="2130">
                  <c:v>852</c:v>
                </c:pt>
                <c:pt idx="2131">
                  <c:v>852.40000000000009</c:v>
                </c:pt>
                <c:pt idx="2132">
                  <c:v>852.8</c:v>
                </c:pt>
                <c:pt idx="2133">
                  <c:v>853.19999999999993</c:v>
                </c:pt>
                <c:pt idx="2134">
                  <c:v>853.6</c:v>
                </c:pt>
                <c:pt idx="2135">
                  <c:v>854</c:v>
                </c:pt>
                <c:pt idx="2136">
                  <c:v>854.40000000000009</c:v>
                </c:pt>
                <c:pt idx="2137">
                  <c:v>854.8</c:v>
                </c:pt>
                <c:pt idx="2138">
                  <c:v>855.19999999999993</c:v>
                </c:pt>
                <c:pt idx="2139">
                  <c:v>855.6</c:v>
                </c:pt>
                <c:pt idx="2140">
                  <c:v>856</c:v>
                </c:pt>
                <c:pt idx="2141">
                  <c:v>856.40000000000009</c:v>
                </c:pt>
                <c:pt idx="2142">
                  <c:v>856.8</c:v>
                </c:pt>
                <c:pt idx="2143">
                  <c:v>857.19999999999993</c:v>
                </c:pt>
                <c:pt idx="2144">
                  <c:v>857.6</c:v>
                </c:pt>
                <c:pt idx="2145">
                  <c:v>858</c:v>
                </c:pt>
                <c:pt idx="2146">
                  <c:v>858.40000000000009</c:v>
                </c:pt>
                <c:pt idx="2147">
                  <c:v>858.8</c:v>
                </c:pt>
                <c:pt idx="2148">
                  <c:v>859.19999999999993</c:v>
                </c:pt>
                <c:pt idx="2149">
                  <c:v>859.6</c:v>
                </c:pt>
                <c:pt idx="2150">
                  <c:v>860</c:v>
                </c:pt>
                <c:pt idx="2151">
                  <c:v>860.40000000000009</c:v>
                </c:pt>
                <c:pt idx="2152">
                  <c:v>860.8</c:v>
                </c:pt>
                <c:pt idx="2153">
                  <c:v>861.19999999999993</c:v>
                </c:pt>
                <c:pt idx="2154">
                  <c:v>861.6</c:v>
                </c:pt>
                <c:pt idx="2155">
                  <c:v>862</c:v>
                </c:pt>
                <c:pt idx="2156">
                  <c:v>862.40000000000009</c:v>
                </c:pt>
                <c:pt idx="2157">
                  <c:v>862.8</c:v>
                </c:pt>
                <c:pt idx="2158">
                  <c:v>863.19999999999993</c:v>
                </c:pt>
                <c:pt idx="2159">
                  <c:v>863.6</c:v>
                </c:pt>
                <c:pt idx="2160">
                  <c:v>864</c:v>
                </c:pt>
                <c:pt idx="2161">
                  <c:v>864.4</c:v>
                </c:pt>
                <c:pt idx="2162">
                  <c:v>864.80000000000007</c:v>
                </c:pt>
                <c:pt idx="2163">
                  <c:v>865.19999999999993</c:v>
                </c:pt>
                <c:pt idx="2164">
                  <c:v>865.6</c:v>
                </c:pt>
                <c:pt idx="2165">
                  <c:v>866</c:v>
                </c:pt>
                <c:pt idx="2166">
                  <c:v>866.4</c:v>
                </c:pt>
                <c:pt idx="2167">
                  <c:v>866.80000000000007</c:v>
                </c:pt>
                <c:pt idx="2168">
                  <c:v>867.19999999999993</c:v>
                </c:pt>
                <c:pt idx="2169">
                  <c:v>867.6</c:v>
                </c:pt>
                <c:pt idx="2170">
                  <c:v>868</c:v>
                </c:pt>
                <c:pt idx="2171">
                  <c:v>868.4</c:v>
                </c:pt>
                <c:pt idx="2172">
                  <c:v>868.80000000000007</c:v>
                </c:pt>
                <c:pt idx="2173">
                  <c:v>869.19999999999993</c:v>
                </c:pt>
                <c:pt idx="2174">
                  <c:v>869.6</c:v>
                </c:pt>
                <c:pt idx="2175">
                  <c:v>870</c:v>
                </c:pt>
                <c:pt idx="2176">
                  <c:v>870.4</c:v>
                </c:pt>
                <c:pt idx="2177">
                  <c:v>870.80000000000007</c:v>
                </c:pt>
                <c:pt idx="2178">
                  <c:v>871.19999999999993</c:v>
                </c:pt>
                <c:pt idx="2179">
                  <c:v>871.6</c:v>
                </c:pt>
                <c:pt idx="2180">
                  <c:v>872</c:v>
                </c:pt>
                <c:pt idx="2181">
                  <c:v>872.4</c:v>
                </c:pt>
                <c:pt idx="2182">
                  <c:v>872.80000000000007</c:v>
                </c:pt>
                <c:pt idx="2183">
                  <c:v>873.19999999999993</c:v>
                </c:pt>
                <c:pt idx="2184">
                  <c:v>873.6</c:v>
                </c:pt>
                <c:pt idx="2185">
                  <c:v>874</c:v>
                </c:pt>
                <c:pt idx="2186">
                  <c:v>874.4</c:v>
                </c:pt>
                <c:pt idx="2187">
                  <c:v>874.80000000000007</c:v>
                </c:pt>
                <c:pt idx="2188">
                  <c:v>875.19999999999993</c:v>
                </c:pt>
                <c:pt idx="2189">
                  <c:v>875.6</c:v>
                </c:pt>
                <c:pt idx="2190">
                  <c:v>876</c:v>
                </c:pt>
                <c:pt idx="2191">
                  <c:v>876.4</c:v>
                </c:pt>
                <c:pt idx="2192">
                  <c:v>876.80000000000007</c:v>
                </c:pt>
                <c:pt idx="2193">
                  <c:v>877.19999999999993</c:v>
                </c:pt>
                <c:pt idx="2194">
                  <c:v>877.6</c:v>
                </c:pt>
                <c:pt idx="2195">
                  <c:v>878</c:v>
                </c:pt>
                <c:pt idx="2196">
                  <c:v>878.4</c:v>
                </c:pt>
                <c:pt idx="2197">
                  <c:v>878.80000000000007</c:v>
                </c:pt>
                <c:pt idx="2198">
                  <c:v>879.19999999999993</c:v>
                </c:pt>
                <c:pt idx="2199">
                  <c:v>879.6</c:v>
                </c:pt>
                <c:pt idx="2200">
                  <c:v>880</c:v>
                </c:pt>
                <c:pt idx="2201">
                  <c:v>880.4</c:v>
                </c:pt>
                <c:pt idx="2202">
                  <c:v>880.80000000000007</c:v>
                </c:pt>
                <c:pt idx="2203">
                  <c:v>881.19999999999993</c:v>
                </c:pt>
                <c:pt idx="2204">
                  <c:v>881.6</c:v>
                </c:pt>
                <c:pt idx="2205">
                  <c:v>882</c:v>
                </c:pt>
                <c:pt idx="2206">
                  <c:v>882.4</c:v>
                </c:pt>
                <c:pt idx="2207">
                  <c:v>882.80000000000007</c:v>
                </c:pt>
                <c:pt idx="2208">
                  <c:v>883.19999999999993</c:v>
                </c:pt>
                <c:pt idx="2209">
                  <c:v>883.6</c:v>
                </c:pt>
                <c:pt idx="2210">
                  <c:v>884</c:v>
                </c:pt>
                <c:pt idx="2211">
                  <c:v>884.4</c:v>
                </c:pt>
                <c:pt idx="2212">
                  <c:v>884.80000000000007</c:v>
                </c:pt>
                <c:pt idx="2213">
                  <c:v>885.19999999999993</c:v>
                </c:pt>
                <c:pt idx="2214">
                  <c:v>885.6</c:v>
                </c:pt>
                <c:pt idx="2215">
                  <c:v>886</c:v>
                </c:pt>
                <c:pt idx="2216">
                  <c:v>886.4</c:v>
                </c:pt>
                <c:pt idx="2217">
                  <c:v>886.80000000000007</c:v>
                </c:pt>
                <c:pt idx="2218">
                  <c:v>887.2</c:v>
                </c:pt>
                <c:pt idx="2219">
                  <c:v>887.59999999999991</c:v>
                </c:pt>
                <c:pt idx="2220">
                  <c:v>888</c:v>
                </c:pt>
                <c:pt idx="2221">
                  <c:v>888.4</c:v>
                </c:pt>
                <c:pt idx="2222">
                  <c:v>888.80000000000007</c:v>
                </c:pt>
                <c:pt idx="2223">
                  <c:v>889.2</c:v>
                </c:pt>
                <c:pt idx="2224">
                  <c:v>889.59999999999991</c:v>
                </c:pt>
                <c:pt idx="2225">
                  <c:v>890</c:v>
                </c:pt>
                <c:pt idx="2226">
                  <c:v>890.4</c:v>
                </c:pt>
                <c:pt idx="2227">
                  <c:v>890.80000000000007</c:v>
                </c:pt>
                <c:pt idx="2228">
                  <c:v>891.2</c:v>
                </c:pt>
                <c:pt idx="2229">
                  <c:v>891.59999999999991</c:v>
                </c:pt>
                <c:pt idx="2230">
                  <c:v>892</c:v>
                </c:pt>
                <c:pt idx="2231">
                  <c:v>892.4</c:v>
                </c:pt>
                <c:pt idx="2232">
                  <c:v>892.80000000000007</c:v>
                </c:pt>
                <c:pt idx="2233">
                  <c:v>893.2</c:v>
                </c:pt>
                <c:pt idx="2234">
                  <c:v>893.59999999999991</c:v>
                </c:pt>
                <c:pt idx="2235">
                  <c:v>894</c:v>
                </c:pt>
                <c:pt idx="2236">
                  <c:v>894.4</c:v>
                </c:pt>
                <c:pt idx="2237">
                  <c:v>894.80000000000007</c:v>
                </c:pt>
                <c:pt idx="2238">
                  <c:v>895.2</c:v>
                </c:pt>
                <c:pt idx="2239">
                  <c:v>895.59999999999991</c:v>
                </c:pt>
                <c:pt idx="2240">
                  <c:v>896</c:v>
                </c:pt>
                <c:pt idx="2241">
                  <c:v>896.4</c:v>
                </c:pt>
                <c:pt idx="2242">
                  <c:v>896.80000000000007</c:v>
                </c:pt>
                <c:pt idx="2243">
                  <c:v>897.2</c:v>
                </c:pt>
                <c:pt idx="2244">
                  <c:v>897.59999999999991</c:v>
                </c:pt>
                <c:pt idx="2245">
                  <c:v>898</c:v>
                </c:pt>
                <c:pt idx="2246">
                  <c:v>898.4</c:v>
                </c:pt>
                <c:pt idx="2247">
                  <c:v>898.80000000000007</c:v>
                </c:pt>
                <c:pt idx="2248">
                  <c:v>899.2</c:v>
                </c:pt>
                <c:pt idx="2249">
                  <c:v>899.59999999999991</c:v>
                </c:pt>
                <c:pt idx="2250">
                  <c:v>900</c:v>
                </c:pt>
                <c:pt idx="2251">
                  <c:v>900.4</c:v>
                </c:pt>
                <c:pt idx="2252">
                  <c:v>900.80000000000007</c:v>
                </c:pt>
                <c:pt idx="2253">
                  <c:v>901.2</c:v>
                </c:pt>
                <c:pt idx="2254">
                  <c:v>901.59999999999991</c:v>
                </c:pt>
                <c:pt idx="2255">
                  <c:v>902</c:v>
                </c:pt>
                <c:pt idx="2256">
                  <c:v>902.4</c:v>
                </c:pt>
                <c:pt idx="2257">
                  <c:v>902.80000000000007</c:v>
                </c:pt>
                <c:pt idx="2258">
                  <c:v>903.2</c:v>
                </c:pt>
                <c:pt idx="2259">
                  <c:v>903.59999999999991</c:v>
                </c:pt>
                <c:pt idx="2260">
                  <c:v>904</c:v>
                </c:pt>
                <c:pt idx="2261">
                  <c:v>904.4</c:v>
                </c:pt>
                <c:pt idx="2262">
                  <c:v>904.80000000000007</c:v>
                </c:pt>
                <c:pt idx="2263">
                  <c:v>905.2</c:v>
                </c:pt>
                <c:pt idx="2264">
                  <c:v>905.59999999999991</c:v>
                </c:pt>
                <c:pt idx="2265">
                  <c:v>906</c:v>
                </c:pt>
                <c:pt idx="2266">
                  <c:v>906.4</c:v>
                </c:pt>
                <c:pt idx="2267">
                  <c:v>906.80000000000007</c:v>
                </c:pt>
                <c:pt idx="2268">
                  <c:v>907.2</c:v>
                </c:pt>
                <c:pt idx="2269">
                  <c:v>907.59999999999991</c:v>
                </c:pt>
                <c:pt idx="2270">
                  <c:v>908</c:v>
                </c:pt>
                <c:pt idx="2271">
                  <c:v>908.4</c:v>
                </c:pt>
                <c:pt idx="2272">
                  <c:v>908.80000000000007</c:v>
                </c:pt>
                <c:pt idx="2273">
                  <c:v>909.2</c:v>
                </c:pt>
                <c:pt idx="2274">
                  <c:v>909.59999999999991</c:v>
                </c:pt>
                <c:pt idx="2275">
                  <c:v>910</c:v>
                </c:pt>
                <c:pt idx="2276">
                  <c:v>910.4</c:v>
                </c:pt>
                <c:pt idx="2277">
                  <c:v>910.80000000000007</c:v>
                </c:pt>
                <c:pt idx="2278">
                  <c:v>911.2</c:v>
                </c:pt>
                <c:pt idx="2279">
                  <c:v>911.59999999999991</c:v>
                </c:pt>
                <c:pt idx="2280">
                  <c:v>912</c:v>
                </c:pt>
                <c:pt idx="2281">
                  <c:v>912.4</c:v>
                </c:pt>
                <c:pt idx="2282">
                  <c:v>912.8</c:v>
                </c:pt>
                <c:pt idx="2283">
                  <c:v>913.2</c:v>
                </c:pt>
                <c:pt idx="2284">
                  <c:v>913.6</c:v>
                </c:pt>
                <c:pt idx="2285">
                  <c:v>914</c:v>
                </c:pt>
                <c:pt idx="2286">
                  <c:v>914.4</c:v>
                </c:pt>
                <c:pt idx="2287">
                  <c:v>914.8</c:v>
                </c:pt>
                <c:pt idx="2288">
                  <c:v>915.2</c:v>
                </c:pt>
                <c:pt idx="2289">
                  <c:v>915.6</c:v>
                </c:pt>
                <c:pt idx="2290">
                  <c:v>916</c:v>
                </c:pt>
                <c:pt idx="2291">
                  <c:v>916.4</c:v>
                </c:pt>
                <c:pt idx="2292">
                  <c:v>916.8</c:v>
                </c:pt>
                <c:pt idx="2293">
                  <c:v>917.2</c:v>
                </c:pt>
                <c:pt idx="2294">
                  <c:v>917.6</c:v>
                </c:pt>
                <c:pt idx="2295">
                  <c:v>918</c:v>
                </c:pt>
                <c:pt idx="2296">
                  <c:v>918.4</c:v>
                </c:pt>
                <c:pt idx="2297">
                  <c:v>918.8</c:v>
                </c:pt>
                <c:pt idx="2298">
                  <c:v>919.2</c:v>
                </c:pt>
                <c:pt idx="2299">
                  <c:v>919.6</c:v>
                </c:pt>
                <c:pt idx="2300">
                  <c:v>920</c:v>
                </c:pt>
                <c:pt idx="2301">
                  <c:v>920.4</c:v>
                </c:pt>
                <c:pt idx="2302">
                  <c:v>920.8</c:v>
                </c:pt>
                <c:pt idx="2303">
                  <c:v>921.2</c:v>
                </c:pt>
                <c:pt idx="2304">
                  <c:v>921.6</c:v>
                </c:pt>
                <c:pt idx="2305">
                  <c:v>922</c:v>
                </c:pt>
                <c:pt idx="2306">
                  <c:v>922.4</c:v>
                </c:pt>
                <c:pt idx="2307">
                  <c:v>922.8</c:v>
                </c:pt>
                <c:pt idx="2308">
                  <c:v>923.2</c:v>
                </c:pt>
                <c:pt idx="2309">
                  <c:v>923.6</c:v>
                </c:pt>
                <c:pt idx="2310">
                  <c:v>924</c:v>
                </c:pt>
                <c:pt idx="2311">
                  <c:v>924.4</c:v>
                </c:pt>
                <c:pt idx="2312">
                  <c:v>924.8</c:v>
                </c:pt>
                <c:pt idx="2313">
                  <c:v>925.2</c:v>
                </c:pt>
                <c:pt idx="2314">
                  <c:v>925.6</c:v>
                </c:pt>
                <c:pt idx="2315">
                  <c:v>926</c:v>
                </c:pt>
                <c:pt idx="2316">
                  <c:v>926.4</c:v>
                </c:pt>
                <c:pt idx="2317">
                  <c:v>926.8</c:v>
                </c:pt>
                <c:pt idx="2318">
                  <c:v>927.2</c:v>
                </c:pt>
                <c:pt idx="2319">
                  <c:v>927.6</c:v>
                </c:pt>
                <c:pt idx="2320">
                  <c:v>928</c:v>
                </c:pt>
                <c:pt idx="2321">
                  <c:v>928.4</c:v>
                </c:pt>
                <c:pt idx="2322">
                  <c:v>928.8</c:v>
                </c:pt>
                <c:pt idx="2323">
                  <c:v>929.2</c:v>
                </c:pt>
                <c:pt idx="2324">
                  <c:v>929.6</c:v>
                </c:pt>
                <c:pt idx="2325">
                  <c:v>930</c:v>
                </c:pt>
                <c:pt idx="2326">
                  <c:v>930.4</c:v>
                </c:pt>
                <c:pt idx="2327">
                  <c:v>930.8</c:v>
                </c:pt>
                <c:pt idx="2328">
                  <c:v>931.2</c:v>
                </c:pt>
                <c:pt idx="2329">
                  <c:v>931.6</c:v>
                </c:pt>
                <c:pt idx="2330">
                  <c:v>932</c:v>
                </c:pt>
                <c:pt idx="2331">
                  <c:v>932.4</c:v>
                </c:pt>
                <c:pt idx="2332">
                  <c:v>932.8</c:v>
                </c:pt>
                <c:pt idx="2333">
                  <c:v>933.2</c:v>
                </c:pt>
                <c:pt idx="2334">
                  <c:v>933.6</c:v>
                </c:pt>
                <c:pt idx="2335">
                  <c:v>934</c:v>
                </c:pt>
                <c:pt idx="2336">
                  <c:v>934.4</c:v>
                </c:pt>
                <c:pt idx="2337">
                  <c:v>934.8</c:v>
                </c:pt>
                <c:pt idx="2338">
                  <c:v>935.2</c:v>
                </c:pt>
                <c:pt idx="2339">
                  <c:v>935.6</c:v>
                </c:pt>
                <c:pt idx="2340">
                  <c:v>936</c:v>
                </c:pt>
                <c:pt idx="2341">
                  <c:v>936.4</c:v>
                </c:pt>
                <c:pt idx="2342">
                  <c:v>936.8</c:v>
                </c:pt>
                <c:pt idx="2343">
                  <c:v>937.2</c:v>
                </c:pt>
                <c:pt idx="2344">
                  <c:v>937.6</c:v>
                </c:pt>
                <c:pt idx="2345">
                  <c:v>938</c:v>
                </c:pt>
                <c:pt idx="2346">
                  <c:v>938.4</c:v>
                </c:pt>
                <c:pt idx="2347">
                  <c:v>938.8</c:v>
                </c:pt>
                <c:pt idx="2348">
                  <c:v>939.2</c:v>
                </c:pt>
                <c:pt idx="2349">
                  <c:v>939.6</c:v>
                </c:pt>
                <c:pt idx="2350">
                  <c:v>940</c:v>
                </c:pt>
                <c:pt idx="2351">
                  <c:v>940.4</c:v>
                </c:pt>
                <c:pt idx="2352">
                  <c:v>940.8</c:v>
                </c:pt>
                <c:pt idx="2353">
                  <c:v>941.2</c:v>
                </c:pt>
                <c:pt idx="2354">
                  <c:v>941.6</c:v>
                </c:pt>
                <c:pt idx="2355">
                  <c:v>942</c:v>
                </c:pt>
                <c:pt idx="2356">
                  <c:v>942.4</c:v>
                </c:pt>
                <c:pt idx="2357">
                  <c:v>942.8</c:v>
                </c:pt>
                <c:pt idx="2358">
                  <c:v>943.2</c:v>
                </c:pt>
                <c:pt idx="2359">
                  <c:v>943.6</c:v>
                </c:pt>
                <c:pt idx="2360">
                  <c:v>944</c:v>
                </c:pt>
                <c:pt idx="2361">
                  <c:v>944.4</c:v>
                </c:pt>
                <c:pt idx="2362">
                  <c:v>944.8</c:v>
                </c:pt>
                <c:pt idx="2363">
                  <c:v>945.2</c:v>
                </c:pt>
                <c:pt idx="2364">
                  <c:v>945.6</c:v>
                </c:pt>
                <c:pt idx="2365">
                  <c:v>946</c:v>
                </c:pt>
                <c:pt idx="2366">
                  <c:v>946.4</c:v>
                </c:pt>
                <c:pt idx="2367">
                  <c:v>946.8</c:v>
                </c:pt>
                <c:pt idx="2368">
                  <c:v>947.2</c:v>
                </c:pt>
                <c:pt idx="2369">
                  <c:v>947.6</c:v>
                </c:pt>
                <c:pt idx="2370">
                  <c:v>948</c:v>
                </c:pt>
                <c:pt idx="2371">
                  <c:v>948.4</c:v>
                </c:pt>
                <c:pt idx="2372">
                  <c:v>948.8</c:v>
                </c:pt>
                <c:pt idx="2373">
                  <c:v>949.2</c:v>
                </c:pt>
                <c:pt idx="2374">
                  <c:v>949.6</c:v>
                </c:pt>
                <c:pt idx="2375">
                  <c:v>950</c:v>
                </c:pt>
                <c:pt idx="2376">
                  <c:v>950.4</c:v>
                </c:pt>
                <c:pt idx="2377">
                  <c:v>950.8</c:v>
                </c:pt>
                <c:pt idx="2378">
                  <c:v>951.2</c:v>
                </c:pt>
                <c:pt idx="2379">
                  <c:v>951.6</c:v>
                </c:pt>
                <c:pt idx="2380">
                  <c:v>952</c:v>
                </c:pt>
                <c:pt idx="2381">
                  <c:v>952.4</c:v>
                </c:pt>
                <c:pt idx="2382">
                  <c:v>952.8</c:v>
                </c:pt>
                <c:pt idx="2383">
                  <c:v>953.2</c:v>
                </c:pt>
                <c:pt idx="2384">
                  <c:v>953.6</c:v>
                </c:pt>
                <c:pt idx="2385">
                  <c:v>954</c:v>
                </c:pt>
                <c:pt idx="2386">
                  <c:v>954.4</c:v>
                </c:pt>
                <c:pt idx="2387">
                  <c:v>954.8</c:v>
                </c:pt>
                <c:pt idx="2388">
                  <c:v>955.2</c:v>
                </c:pt>
                <c:pt idx="2389">
                  <c:v>955.6</c:v>
                </c:pt>
                <c:pt idx="2390">
                  <c:v>956</c:v>
                </c:pt>
                <c:pt idx="2391">
                  <c:v>956.4</c:v>
                </c:pt>
                <c:pt idx="2392">
                  <c:v>956.8</c:v>
                </c:pt>
                <c:pt idx="2393">
                  <c:v>957.2</c:v>
                </c:pt>
                <c:pt idx="2394">
                  <c:v>957.6</c:v>
                </c:pt>
                <c:pt idx="2395">
                  <c:v>958</c:v>
                </c:pt>
                <c:pt idx="2396">
                  <c:v>958.4</c:v>
                </c:pt>
                <c:pt idx="2397">
                  <c:v>958.8</c:v>
                </c:pt>
                <c:pt idx="2398">
                  <c:v>959.2</c:v>
                </c:pt>
                <c:pt idx="2399">
                  <c:v>959.6</c:v>
                </c:pt>
                <c:pt idx="2400">
                  <c:v>960</c:v>
                </c:pt>
                <c:pt idx="2401">
                  <c:v>960.4</c:v>
                </c:pt>
                <c:pt idx="2402">
                  <c:v>960.8</c:v>
                </c:pt>
                <c:pt idx="2403">
                  <c:v>961.2</c:v>
                </c:pt>
                <c:pt idx="2404">
                  <c:v>961.6</c:v>
                </c:pt>
                <c:pt idx="2405">
                  <c:v>962</c:v>
                </c:pt>
                <c:pt idx="2406">
                  <c:v>962.4</c:v>
                </c:pt>
                <c:pt idx="2407">
                  <c:v>962.8</c:v>
                </c:pt>
                <c:pt idx="2408">
                  <c:v>963.19999999999993</c:v>
                </c:pt>
                <c:pt idx="2409">
                  <c:v>963.6</c:v>
                </c:pt>
                <c:pt idx="2410">
                  <c:v>964</c:v>
                </c:pt>
                <c:pt idx="2411">
                  <c:v>964.40000000000009</c:v>
                </c:pt>
                <c:pt idx="2412">
                  <c:v>964.8</c:v>
                </c:pt>
                <c:pt idx="2413">
                  <c:v>965.19999999999993</c:v>
                </c:pt>
                <c:pt idx="2414">
                  <c:v>965.6</c:v>
                </c:pt>
                <c:pt idx="2415">
                  <c:v>966</c:v>
                </c:pt>
                <c:pt idx="2416">
                  <c:v>966.40000000000009</c:v>
                </c:pt>
                <c:pt idx="2417">
                  <c:v>966.8</c:v>
                </c:pt>
                <c:pt idx="2418">
                  <c:v>967.19999999999993</c:v>
                </c:pt>
                <c:pt idx="2419">
                  <c:v>967.6</c:v>
                </c:pt>
                <c:pt idx="2420">
                  <c:v>968</c:v>
                </c:pt>
                <c:pt idx="2421">
                  <c:v>968.40000000000009</c:v>
                </c:pt>
                <c:pt idx="2422">
                  <c:v>968.8</c:v>
                </c:pt>
                <c:pt idx="2423">
                  <c:v>969.19999999999993</c:v>
                </c:pt>
                <c:pt idx="2424">
                  <c:v>969.6</c:v>
                </c:pt>
                <c:pt idx="2425">
                  <c:v>970</c:v>
                </c:pt>
                <c:pt idx="2426">
                  <c:v>970.40000000000009</c:v>
                </c:pt>
                <c:pt idx="2427">
                  <c:v>970.8</c:v>
                </c:pt>
                <c:pt idx="2428">
                  <c:v>971.19999999999993</c:v>
                </c:pt>
                <c:pt idx="2429">
                  <c:v>971.6</c:v>
                </c:pt>
                <c:pt idx="2430">
                  <c:v>972</c:v>
                </c:pt>
                <c:pt idx="2431">
                  <c:v>972.40000000000009</c:v>
                </c:pt>
                <c:pt idx="2432">
                  <c:v>972.8</c:v>
                </c:pt>
                <c:pt idx="2433">
                  <c:v>973.19999999999993</c:v>
                </c:pt>
                <c:pt idx="2434">
                  <c:v>973.6</c:v>
                </c:pt>
                <c:pt idx="2435">
                  <c:v>974</c:v>
                </c:pt>
                <c:pt idx="2436">
                  <c:v>974.40000000000009</c:v>
                </c:pt>
                <c:pt idx="2437">
                  <c:v>974.8</c:v>
                </c:pt>
                <c:pt idx="2438">
                  <c:v>975.19999999999993</c:v>
                </c:pt>
                <c:pt idx="2439">
                  <c:v>975.6</c:v>
                </c:pt>
                <c:pt idx="2440">
                  <c:v>976</c:v>
                </c:pt>
                <c:pt idx="2441">
                  <c:v>976.40000000000009</c:v>
                </c:pt>
                <c:pt idx="2442">
                  <c:v>976.8</c:v>
                </c:pt>
                <c:pt idx="2443">
                  <c:v>977.19999999999993</c:v>
                </c:pt>
                <c:pt idx="2444">
                  <c:v>977.6</c:v>
                </c:pt>
                <c:pt idx="2445">
                  <c:v>978</c:v>
                </c:pt>
                <c:pt idx="2446">
                  <c:v>978.40000000000009</c:v>
                </c:pt>
                <c:pt idx="2447">
                  <c:v>978.8</c:v>
                </c:pt>
                <c:pt idx="2448">
                  <c:v>979.19999999999993</c:v>
                </c:pt>
                <c:pt idx="2449">
                  <c:v>979.6</c:v>
                </c:pt>
                <c:pt idx="2450">
                  <c:v>980</c:v>
                </c:pt>
                <c:pt idx="2451">
                  <c:v>980.40000000000009</c:v>
                </c:pt>
                <c:pt idx="2452">
                  <c:v>980.8</c:v>
                </c:pt>
                <c:pt idx="2453">
                  <c:v>981.19999999999993</c:v>
                </c:pt>
                <c:pt idx="2454">
                  <c:v>981.6</c:v>
                </c:pt>
                <c:pt idx="2455">
                  <c:v>982</c:v>
                </c:pt>
                <c:pt idx="2456">
                  <c:v>982.40000000000009</c:v>
                </c:pt>
                <c:pt idx="2457">
                  <c:v>982.8</c:v>
                </c:pt>
                <c:pt idx="2458">
                  <c:v>983.19999999999993</c:v>
                </c:pt>
                <c:pt idx="2459">
                  <c:v>983.6</c:v>
                </c:pt>
                <c:pt idx="2460">
                  <c:v>984</c:v>
                </c:pt>
                <c:pt idx="2461">
                  <c:v>984.40000000000009</c:v>
                </c:pt>
                <c:pt idx="2462">
                  <c:v>984.8</c:v>
                </c:pt>
                <c:pt idx="2463">
                  <c:v>985.19999999999993</c:v>
                </c:pt>
                <c:pt idx="2464">
                  <c:v>985.6</c:v>
                </c:pt>
                <c:pt idx="2465">
                  <c:v>986</c:v>
                </c:pt>
                <c:pt idx="2466">
                  <c:v>986.40000000000009</c:v>
                </c:pt>
                <c:pt idx="2467">
                  <c:v>986.8</c:v>
                </c:pt>
                <c:pt idx="2468">
                  <c:v>987.19999999999993</c:v>
                </c:pt>
                <c:pt idx="2469">
                  <c:v>987.6</c:v>
                </c:pt>
                <c:pt idx="2470">
                  <c:v>988</c:v>
                </c:pt>
                <c:pt idx="2471">
                  <c:v>988.4</c:v>
                </c:pt>
                <c:pt idx="2472">
                  <c:v>988.80000000000007</c:v>
                </c:pt>
                <c:pt idx="2473">
                  <c:v>989.19999999999993</c:v>
                </c:pt>
                <c:pt idx="2474">
                  <c:v>989.6</c:v>
                </c:pt>
                <c:pt idx="2475">
                  <c:v>990</c:v>
                </c:pt>
                <c:pt idx="2476">
                  <c:v>990.4</c:v>
                </c:pt>
                <c:pt idx="2477">
                  <c:v>990.80000000000007</c:v>
                </c:pt>
                <c:pt idx="2478">
                  <c:v>991.19999999999993</c:v>
                </c:pt>
                <c:pt idx="2479">
                  <c:v>991.6</c:v>
                </c:pt>
                <c:pt idx="2480">
                  <c:v>992</c:v>
                </c:pt>
                <c:pt idx="2481">
                  <c:v>992.4</c:v>
                </c:pt>
                <c:pt idx="2482">
                  <c:v>992.80000000000007</c:v>
                </c:pt>
                <c:pt idx="2483">
                  <c:v>993.19999999999993</c:v>
                </c:pt>
                <c:pt idx="2484">
                  <c:v>993.6</c:v>
                </c:pt>
                <c:pt idx="2485">
                  <c:v>994</c:v>
                </c:pt>
                <c:pt idx="2486">
                  <c:v>994.4</c:v>
                </c:pt>
                <c:pt idx="2487">
                  <c:v>994.80000000000007</c:v>
                </c:pt>
                <c:pt idx="2488">
                  <c:v>995.19999999999993</c:v>
                </c:pt>
                <c:pt idx="2489">
                  <c:v>995.6</c:v>
                </c:pt>
                <c:pt idx="2490">
                  <c:v>996</c:v>
                </c:pt>
                <c:pt idx="2491">
                  <c:v>996.4</c:v>
                </c:pt>
                <c:pt idx="2492">
                  <c:v>996.80000000000007</c:v>
                </c:pt>
                <c:pt idx="2493">
                  <c:v>997.19999999999993</c:v>
                </c:pt>
                <c:pt idx="2494">
                  <c:v>997.6</c:v>
                </c:pt>
                <c:pt idx="2495">
                  <c:v>998</c:v>
                </c:pt>
                <c:pt idx="2496">
                  <c:v>998.4</c:v>
                </c:pt>
                <c:pt idx="2497">
                  <c:v>998.80000000000007</c:v>
                </c:pt>
                <c:pt idx="2498">
                  <c:v>999.19999999999993</c:v>
                </c:pt>
                <c:pt idx="2499">
                  <c:v>999.6</c:v>
                </c:pt>
              </c:numCache>
            </c:numRef>
          </c:cat>
          <c:val>
            <c:numRef>
              <c:f>F0006CH1!$E$1:$E$1412</c:f>
              <c:numCache>
                <c:formatCode>General</c:formatCode>
                <c:ptCount val="1412"/>
                <c:pt idx="0">
                  <c:v>-3.6</c:v>
                </c:pt>
                <c:pt idx="1">
                  <c:v>-3.6</c:v>
                </c:pt>
                <c:pt idx="2">
                  <c:v>-4</c:v>
                </c:pt>
                <c:pt idx="3">
                  <c:v>-3.6</c:v>
                </c:pt>
                <c:pt idx="4">
                  <c:v>-4</c:v>
                </c:pt>
                <c:pt idx="5">
                  <c:v>-4</c:v>
                </c:pt>
                <c:pt idx="6">
                  <c:v>-4</c:v>
                </c:pt>
                <c:pt idx="7">
                  <c:v>-4</c:v>
                </c:pt>
                <c:pt idx="8">
                  <c:v>-4</c:v>
                </c:pt>
                <c:pt idx="9">
                  <c:v>-4</c:v>
                </c:pt>
                <c:pt idx="10">
                  <c:v>-3.6</c:v>
                </c:pt>
                <c:pt idx="11">
                  <c:v>-4</c:v>
                </c:pt>
                <c:pt idx="12">
                  <c:v>-3.2</c:v>
                </c:pt>
                <c:pt idx="13">
                  <c:v>-3.2</c:v>
                </c:pt>
                <c:pt idx="14">
                  <c:v>-3.2</c:v>
                </c:pt>
                <c:pt idx="15">
                  <c:v>-2.8</c:v>
                </c:pt>
                <c:pt idx="16">
                  <c:v>-2.4</c:v>
                </c:pt>
                <c:pt idx="17">
                  <c:v>-2.8</c:v>
                </c:pt>
                <c:pt idx="18">
                  <c:v>-2.8</c:v>
                </c:pt>
                <c:pt idx="19">
                  <c:v>-2.4</c:v>
                </c:pt>
                <c:pt idx="20">
                  <c:v>-2</c:v>
                </c:pt>
                <c:pt idx="21">
                  <c:v>-2</c:v>
                </c:pt>
                <c:pt idx="22">
                  <c:v>-2</c:v>
                </c:pt>
                <c:pt idx="23">
                  <c:v>-1.6</c:v>
                </c:pt>
                <c:pt idx="24">
                  <c:v>-1.6</c:v>
                </c:pt>
                <c:pt idx="25">
                  <c:v>-1.6</c:v>
                </c:pt>
                <c:pt idx="26">
                  <c:v>-1.6</c:v>
                </c:pt>
                <c:pt idx="27">
                  <c:v>-1.2</c:v>
                </c:pt>
                <c:pt idx="28">
                  <c:v>-1.2</c:v>
                </c:pt>
                <c:pt idx="29">
                  <c:v>-1.6</c:v>
                </c:pt>
                <c:pt idx="30">
                  <c:v>-1.2</c:v>
                </c:pt>
                <c:pt idx="31">
                  <c:v>-0.8</c:v>
                </c:pt>
                <c:pt idx="32">
                  <c:v>-0.8</c:v>
                </c:pt>
                <c:pt idx="33">
                  <c:v>-0.8</c:v>
                </c:pt>
                <c:pt idx="34">
                  <c:v>-0.8</c:v>
                </c:pt>
                <c:pt idx="35">
                  <c:v>-0.4</c:v>
                </c:pt>
                <c:pt idx="36">
                  <c:v>-0.4</c:v>
                </c:pt>
                <c:pt idx="37">
                  <c:v>-0.4</c:v>
                </c:pt>
                <c:pt idx="38">
                  <c:v>-0.4</c:v>
                </c:pt>
                <c:pt idx="39">
                  <c:v>0</c:v>
                </c:pt>
                <c:pt idx="40">
                  <c:v>0</c:v>
                </c:pt>
                <c:pt idx="41">
                  <c:v>0</c:v>
                </c:pt>
                <c:pt idx="42">
                  <c:v>-0.4</c:v>
                </c:pt>
                <c:pt idx="43">
                  <c:v>0.4</c:v>
                </c:pt>
                <c:pt idx="44">
                  <c:v>0.4</c:v>
                </c:pt>
                <c:pt idx="45">
                  <c:v>0.4</c:v>
                </c:pt>
                <c:pt idx="46">
                  <c:v>0.4</c:v>
                </c:pt>
                <c:pt idx="47">
                  <c:v>0.4</c:v>
                </c:pt>
                <c:pt idx="48">
                  <c:v>0.4</c:v>
                </c:pt>
                <c:pt idx="49">
                  <c:v>0.4</c:v>
                </c:pt>
                <c:pt idx="50">
                  <c:v>0.4</c:v>
                </c:pt>
                <c:pt idx="51">
                  <c:v>0.8</c:v>
                </c:pt>
                <c:pt idx="52">
                  <c:v>0.8</c:v>
                </c:pt>
                <c:pt idx="53">
                  <c:v>0.8</c:v>
                </c:pt>
                <c:pt idx="54">
                  <c:v>1.2</c:v>
                </c:pt>
                <c:pt idx="55">
                  <c:v>1.2</c:v>
                </c:pt>
                <c:pt idx="56">
                  <c:v>1.2</c:v>
                </c:pt>
                <c:pt idx="57">
                  <c:v>1.2</c:v>
                </c:pt>
                <c:pt idx="58">
                  <c:v>1.2</c:v>
                </c:pt>
                <c:pt idx="59">
                  <c:v>1.2</c:v>
                </c:pt>
                <c:pt idx="60">
                  <c:v>1.2</c:v>
                </c:pt>
                <c:pt idx="61">
                  <c:v>1.2</c:v>
                </c:pt>
                <c:pt idx="62">
                  <c:v>1.6</c:v>
                </c:pt>
                <c:pt idx="63">
                  <c:v>1.6</c:v>
                </c:pt>
                <c:pt idx="64">
                  <c:v>1.6</c:v>
                </c:pt>
                <c:pt idx="65">
                  <c:v>1.6</c:v>
                </c:pt>
                <c:pt idx="66">
                  <c:v>1.6</c:v>
                </c:pt>
                <c:pt idx="67">
                  <c:v>1.6</c:v>
                </c:pt>
                <c:pt idx="68">
                  <c:v>2</c:v>
                </c:pt>
                <c:pt idx="69">
                  <c:v>1.6</c:v>
                </c:pt>
                <c:pt idx="70">
                  <c:v>2</c:v>
                </c:pt>
                <c:pt idx="71">
                  <c:v>2</c:v>
                </c:pt>
                <c:pt idx="72">
                  <c:v>2</c:v>
                </c:pt>
                <c:pt idx="73">
                  <c:v>2</c:v>
                </c:pt>
                <c:pt idx="74">
                  <c:v>2</c:v>
                </c:pt>
                <c:pt idx="75">
                  <c:v>2</c:v>
                </c:pt>
                <c:pt idx="76">
                  <c:v>2</c:v>
                </c:pt>
                <c:pt idx="77">
                  <c:v>2</c:v>
                </c:pt>
                <c:pt idx="78">
                  <c:v>2.4</c:v>
                </c:pt>
                <c:pt idx="79">
                  <c:v>2</c:v>
                </c:pt>
                <c:pt idx="80">
                  <c:v>2</c:v>
                </c:pt>
                <c:pt idx="81">
                  <c:v>2.4</c:v>
                </c:pt>
                <c:pt idx="82">
                  <c:v>2.4</c:v>
                </c:pt>
                <c:pt idx="83">
                  <c:v>2.8</c:v>
                </c:pt>
                <c:pt idx="84">
                  <c:v>2.4</c:v>
                </c:pt>
                <c:pt idx="85">
                  <c:v>2.4</c:v>
                </c:pt>
                <c:pt idx="86">
                  <c:v>2.4</c:v>
                </c:pt>
                <c:pt idx="87">
                  <c:v>2.4</c:v>
                </c:pt>
                <c:pt idx="88">
                  <c:v>2.4</c:v>
                </c:pt>
                <c:pt idx="89">
                  <c:v>2.4</c:v>
                </c:pt>
                <c:pt idx="90">
                  <c:v>2.8</c:v>
                </c:pt>
                <c:pt idx="91">
                  <c:v>2.4</c:v>
                </c:pt>
                <c:pt idx="92">
                  <c:v>2.4</c:v>
                </c:pt>
                <c:pt idx="93">
                  <c:v>2.8</c:v>
                </c:pt>
                <c:pt idx="94">
                  <c:v>2.8</c:v>
                </c:pt>
                <c:pt idx="95">
                  <c:v>2.8</c:v>
                </c:pt>
                <c:pt idx="96">
                  <c:v>2.8</c:v>
                </c:pt>
                <c:pt idx="97">
                  <c:v>2.8</c:v>
                </c:pt>
                <c:pt idx="98">
                  <c:v>2.8</c:v>
                </c:pt>
                <c:pt idx="99">
                  <c:v>2.8</c:v>
                </c:pt>
                <c:pt idx="100">
                  <c:v>2.8</c:v>
                </c:pt>
                <c:pt idx="101">
                  <c:v>2.8</c:v>
                </c:pt>
                <c:pt idx="102">
                  <c:v>2.8</c:v>
                </c:pt>
                <c:pt idx="103">
                  <c:v>2.8</c:v>
                </c:pt>
                <c:pt idx="104">
                  <c:v>2.8</c:v>
                </c:pt>
                <c:pt idx="105">
                  <c:v>2.8</c:v>
                </c:pt>
                <c:pt idx="106">
                  <c:v>2.8</c:v>
                </c:pt>
                <c:pt idx="107">
                  <c:v>2.8</c:v>
                </c:pt>
                <c:pt idx="108">
                  <c:v>2.8</c:v>
                </c:pt>
                <c:pt idx="109">
                  <c:v>2.8</c:v>
                </c:pt>
                <c:pt idx="110">
                  <c:v>2.8</c:v>
                </c:pt>
                <c:pt idx="111">
                  <c:v>2.8</c:v>
                </c:pt>
                <c:pt idx="112">
                  <c:v>2.8</c:v>
                </c:pt>
                <c:pt idx="113">
                  <c:v>3.2</c:v>
                </c:pt>
                <c:pt idx="114">
                  <c:v>3.2</c:v>
                </c:pt>
                <c:pt idx="115">
                  <c:v>3.2</c:v>
                </c:pt>
                <c:pt idx="116">
                  <c:v>2.8</c:v>
                </c:pt>
                <c:pt idx="117">
                  <c:v>3.2</c:v>
                </c:pt>
                <c:pt idx="118">
                  <c:v>2.8</c:v>
                </c:pt>
                <c:pt idx="119">
                  <c:v>2.8</c:v>
                </c:pt>
                <c:pt idx="120">
                  <c:v>2.8</c:v>
                </c:pt>
                <c:pt idx="121">
                  <c:v>3.2</c:v>
                </c:pt>
                <c:pt idx="122">
                  <c:v>2.8</c:v>
                </c:pt>
                <c:pt idx="123">
                  <c:v>2.8</c:v>
                </c:pt>
                <c:pt idx="124">
                  <c:v>2.8</c:v>
                </c:pt>
                <c:pt idx="125">
                  <c:v>3.2</c:v>
                </c:pt>
                <c:pt idx="126">
                  <c:v>3.2</c:v>
                </c:pt>
                <c:pt idx="127">
                  <c:v>3.2</c:v>
                </c:pt>
                <c:pt idx="128">
                  <c:v>2.8</c:v>
                </c:pt>
                <c:pt idx="129">
                  <c:v>3.2</c:v>
                </c:pt>
                <c:pt idx="130">
                  <c:v>3.2</c:v>
                </c:pt>
                <c:pt idx="131">
                  <c:v>3.2</c:v>
                </c:pt>
                <c:pt idx="132">
                  <c:v>3.2</c:v>
                </c:pt>
                <c:pt idx="133">
                  <c:v>3.2</c:v>
                </c:pt>
                <c:pt idx="134">
                  <c:v>3.2</c:v>
                </c:pt>
                <c:pt idx="135">
                  <c:v>2.8</c:v>
                </c:pt>
                <c:pt idx="136">
                  <c:v>3.2</c:v>
                </c:pt>
                <c:pt idx="137">
                  <c:v>3.2</c:v>
                </c:pt>
                <c:pt idx="138">
                  <c:v>3.2</c:v>
                </c:pt>
                <c:pt idx="139">
                  <c:v>3.2</c:v>
                </c:pt>
                <c:pt idx="140">
                  <c:v>3.2</c:v>
                </c:pt>
                <c:pt idx="141">
                  <c:v>2.8</c:v>
                </c:pt>
                <c:pt idx="142">
                  <c:v>2.8</c:v>
                </c:pt>
                <c:pt idx="143">
                  <c:v>3.2</c:v>
                </c:pt>
                <c:pt idx="144">
                  <c:v>3.2</c:v>
                </c:pt>
                <c:pt idx="145">
                  <c:v>3.2</c:v>
                </c:pt>
                <c:pt idx="146">
                  <c:v>3.2</c:v>
                </c:pt>
                <c:pt idx="147">
                  <c:v>3.2</c:v>
                </c:pt>
                <c:pt idx="148">
                  <c:v>3.2</c:v>
                </c:pt>
                <c:pt idx="149">
                  <c:v>3.2</c:v>
                </c:pt>
                <c:pt idx="150">
                  <c:v>3.2</c:v>
                </c:pt>
                <c:pt idx="151">
                  <c:v>3.2</c:v>
                </c:pt>
                <c:pt idx="152">
                  <c:v>3.2</c:v>
                </c:pt>
                <c:pt idx="153">
                  <c:v>3.2</c:v>
                </c:pt>
                <c:pt idx="154">
                  <c:v>3.2</c:v>
                </c:pt>
                <c:pt idx="155">
                  <c:v>2.8</c:v>
                </c:pt>
                <c:pt idx="156">
                  <c:v>3.2</c:v>
                </c:pt>
                <c:pt idx="157">
                  <c:v>2.8</c:v>
                </c:pt>
                <c:pt idx="158">
                  <c:v>3.2</c:v>
                </c:pt>
                <c:pt idx="159">
                  <c:v>2.8</c:v>
                </c:pt>
                <c:pt idx="160">
                  <c:v>2.8</c:v>
                </c:pt>
                <c:pt idx="161">
                  <c:v>2.8</c:v>
                </c:pt>
                <c:pt idx="162">
                  <c:v>2.8</c:v>
                </c:pt>
                <c:pt idx="163">
                  <c:v>2.8</c:v>
                </c:pt>
                <c:pt idx="164">
                  <c:v>3.2</c:v>
                </c:pt>
                <c:pt idx="165">
                  <c:v>3.2</c:v>
                </c:pt>
                <c:pt idx="166">
                  <c:v>3.2</c:v>
                </c:pt>
                <c:pt idx="167">
                  <c:v>2.8</c:v>
                </c:pt>
                <c:pt idx="168">
                  <c:v>3.2</c:v>
                </c:pt>
                <c:pt idx="169">
                  <c:v>2.8</c:v>
                </c:pt>
                <c:pt idx="170">
                  <c:v>2.8</c:v>
                </c:pt>
                <c:pt idx="171">
                  <c:v>3.2</c:v>
                </c:pt>
                <c:pt idx="172">
                  <c:v>3.2</c:v>
                </c:pt>
                <c:pt idx="173">
                  <c:v>2.8</c:v>
                </c:pt>
                <c:pt idx="174">
                  <c:v>2.8</c:v>
                </c:pt>
                <c:pt idx="175">
                  <c:v>2.8</c:v>
                </c:pt>
                <c:pt idx="176">
                  <c:v>3.2</c:v>
                </c:pt>
                <c:pt idx="177">
                  <c:v>2.8</c:v>
                </c:pt>
                <c:pt idx="178">
                  <c:v>2.8</c:v>
                </c:pt>
                <c:pt idx="179">
                  <c:v>2.8</c:v>
                </c:pt>
                <c:pt idx="180">
                  <c:v>2.8</c:v>
                </c:pt>
                <c:pt idx="181">
                  <c:v>2.8</c:v>
                </c:pt>
                <c:pt idx="182">
                  <c:v>2.8</c:v>
                </c:pt>
                <c:pt idx="183">
                  <c:v>2.8</c:v>
                </c:pt>
                <c:pt idx="184">
                  <c:v>2.8</c:v>
                </c:pt>
                <c:pt idx="185">
                  <c:v>2.8</c:v>
                </c:pt>
                <c:pt idx="186">
                  <c:v>2.4</c:v>
                </c:pt>
                <c:pt idx="187">
                  <c:v>2.8</c:v>
                </c:pt>
                <c:pt idx="188">
                  <c:v>2.8</c:v>
                </c:pt>
                <c:pt idx="189">
                  <c:v>2.4</c:v>
                </c:pt>
                <c:pt idx="190">
                  <c:v>2.8</c:v>
                </c:pt>
                <c:pt idx="191">
                  <c:v>2.8</c:v>
                </c:pt>
                <c:pt idx="192">
                  <c:v>2.8</c:v>
                </c:pt>
                <c:pt idx="193">
                  <c:v>2.4</c:v>
                </c:pt>
                <c:pt idx="194">
                  <c:v>2.4</c:v>
                </c:pt>
                <c:pt idx="195">
                  <c:v>2.8</c:v>
                </c:pt>
                <c:pt idx="196">
                  <c:v>2.4</c:v>
                </c:pt>
                <c:pt idx="197">
                  <c:v>2.8</c:v>
                </c:pt>
                <c:pt idx="198">
                  <c:v>2.4</c:v>
                </c:pt>
                <c:pt idx="199">
                  <c:v>2.4</c:v>
                </c:pt>
                <c:pt idx="200">
                  <c:v>2.4</c:v>
                </c:pt>
                <c:pt idx="201">
                  <c:v>2.4</c:v>
                </c:pt>
                <c:pt idx="202">
                  <c:v>2.8</c:v>
                </c:pt>
                <c:pt idx="203">
                  <c:v>2.4</c:v>
                </c:pt>
                <c:pt idx="204">
                  <c:v>2.4</c:v>
                </c:pt>
                <c:pt idx="205">
                  <c:v>2</c:v>
                </c:pt>
                <c:pt idx="206">
                  <c:v>2</c:v>
                </c:pt>
                <c:pt idx="207">
                  <c:v>2.4</c:v>
                </c:pt>
                <c:pt idx="208">
                  <c:v>2.4</c:v>
                </c:pt>
                <c:pt idx="209">
                  <c:v>2</c:v>
                </c:pt>
                <c:pt idx="210">
                  <c:v>2</c:v>
                </c:pt>
                <c:pt idx="211">
                  <c:v>2.4</c:v>
                </c:pt>
                <c:pt idx="212">
                  <c:v>2.4</c:v>
                </c:pt>
                <c:pt idx="213">
                  <c:v>2.4</c:v>
                </c:pt>
                <c:pt idx="214">
                  <c:v>2</c:v>
                </c:pt>
                <c:pt idx="215">
                  <c:v>2</c:v>
                </c:pt>
                <c:pt idx="216">
                  <c:v>2.4</c:v>
                </c:pt>
                <c:pt idx="217">
                  <c:v>2</c:v>
                </c:pt>
                <c:pt idx="218">
                  <c:v>2.4</c:v>
                </c:pt>
                <c:pt idx="219">
                  <c:v>2</c:v>
                </c:pt>
                <c:pt idx="220">
                  <c:v>2</c:v>
                </c:pt>
                <c:pt idx="221">
                  <c:v>2.4</c:v>
                </c:pt>
                <c:pt idx="222">
                  <c:v>2.4</c:v>
                </c:pt>
                <c:pt idx="223">
                  <c:v>2</c:v>
                </c:pt>
                <c:pt idx="224">
                  <c:v>2</c:v>
                </c:pt>
                <c:pt idx="225">
                  <c:v>2</c:v>
                </c:pt>
                <c:pt idx="226">
                  <c:v>2</c:v>
                </c:pt>
                <c:pt idx="227">
                  <c:v>2</c:v>
                </c:pt>
                <c:pt idx="228">
                  <c:v>2</c:v>
                </c:pt>
                <c:pt idx="229">
                  <c:v>2</c:v>
                </c:pt>
                <c:pt idx="230">
                  <c:v>2</c:v>
                </c:pt>
                <c:pt idx="231">
                  <c:v>1.6</c:v>
                </c:pt>
                <c:pt idx="232">
                  <c:v>1.6</c:v>
                </c:pt>
                <c:pt idx="233">
                  <c:v>1.6</c:v>
                </c:pt>
                <c:pt idx="234">
                  <c:v>1.6</c:v>
                </c:pt>
                <c:pt idx="235">
                  <c:v>2</c:v>
                </c:pt>
                <c:pt idx="236">
                  <c:v>1.6</c:v>
                </c:pt>
                <c:pt idx="237">
                  <c:v>1.6</c:v>
                </c:pt>
                <c:pt idx="238">
                  <c:v>1.6</c:v>
                </c:pt>
                <c:pt idx="239">
                  <c:v>1.6</c:v>
                </c:pt>
                <c:pt idx="240">
                  <c:v>1.6</c:v>
                </c:pt>
                <c:pt idx="241">
                  <c:v>1.6</c:v>
                </c:pt>
                <c:pt idx="242">
                  <c:v>2</c:v>
                </c:pt>
                <c:pt idx="243">
                  <c:v>1.6</c:v>
                </c:pt>
                <c:pt idx="244">
                  <c:v>1.6</c:v>
                </c:pt>
                <c:pt idx="245">
                  <c:v>1.6</c:v>
                </c:pt>
                <c:pt idx="246">
                  <c:v>1.6</c:v>
                </c:pt>
                <c:pt idx="247">
                  <c:v>1.6</c:v>
                </c:pt>
                <c:pt idx="248">
                  <c:v>1.6</c:v>
                </c:pt>
                <c:pt idx="249">
                  <c:v>1.2</c:v>
                </c:pt>
                <c:pt idx="250">
                  <c:v>1.2</c:v>
                </c:pt>
                <c:pt idx="251">
                  <c:v>1.2</c:v>
                </c:pt>
                <c:pt idx="252">
                  <c:v>1.2</c:v>
                </c:pt>
                <c:pt idx="253">
                  <c:v>1.2</c:v>
                </c:pt>
                <c:pt idx="254">
                  <c:v>1.2</c:v>
                </c:pt>
                <c:pt idx="255">
                  <c:v>1.6</c:v>
                </c:pt>
                <c:pt idx="256">
                  <c:v>1.2</c:v>
                </c:pt>
                <c:pt idx="257">
                  <c:v>1.2</c:v>
                </c:pt>
                <c:pt idx="258">
                  <c:v>1.2</c:v>
                </c:pt>
                <c:pt idx="259">
                  <c:v>1.2</c:v>
                </c:pt>
                <c:pt idx="260">
                  <c:v>1.2</c:v>
                </c:pt>
                <c:pt idx="261">
                  <c:v>1.2</c:v>
                </c:pt>
                <c:pt idx="262">
                  <c:v>1.2</c:v>
                </c:pt>
                <c:pt idx="263">
                  <c:v>1.2</c:v>
                </c:pt>
                <c:pt idx="264">
                  <c:v>0.8</c:v>
                </c:pt>
                <c:pt idx="265">
                  <c:v>0.8</c:v>
                </c:pt>
                <c:pt idx="266">
                  <c:v>0.8</c:v>
                </c:pt>
                <c:pt idx="267">
                  <c:v>1.2</c:v>
                </c:pt>
                <c:pt idx="268">
                  <c:v>1.2</c:v>
                </c:pt>
                <c:pt idx="269">
                  <c:v>0.8</c:v>
                </c:pt>
                <c:pt idx="270">
                  <c:v>0.8</c:v>
                </c:pt>
                <c:pt idx="271">
                  <c:v>0.8</c:v>
                </c:pt>
                <c:pt idx="272">
                  <c:v>0.8</c:v>
                </c:pt>
                <c:pt idx="273">
                  <c:v>0.8</c:v>
                </c:pt>
                <c:pt idx="274">
                  <c:v>0.8</c:v>
                </c:pt>
                <c:pt idx="275">
                  <c:v>0.8</c:v>
                </c:pt>
                <c:pt idx="276">
                  <c:v>0.8</c:v>
                </c:pt>
                <c:pt idx="277">
                  <c:v>0.8</c:v>
                </c:pt>
                <c:pt idx="278">
                  <c:v>0.8</c:v>
                </c:pt>
                <c:pt idx="279">
                  <c:v>0.8</c:v>
                </c:pt>
                <c:pt idx="280">
                  <c:v>0.8</c:v>
                </c:pt>
                <c:pt idx="281">
                  <c:v>0.8</c:v>
                </c:pt>
                <c:pt idx="282">
                  <c:v>0.4</c:v>
                </c:pt>
                <c:pt idx="283">
                  <c:v>0.8</c:v>
                </c:pt>
                <c:pt idx="284">
                  <c:v>0.4</c:v>
                </c:pt>
                <c:pt idx="285">
                  <c:v>0.4</c:v>
                </c:pt>
                <c:pt idx="286">
                  <c:v>0.8</c:v>
                </c:pt>
                <c:pt idx="287">
                  <c:v>0.8</c:v>
                </c:pt>
                <c:pt idx="288">
                  <c:v>0.8</c:v>
                </c:pt>
                <c:pt idx="289">
                  <c:v>0.4</c:v>
                </c:pt>
                <c:pt idx="290">
                  <c:v>0.4</c:v>
                </c:pt>
                <c:pt idx="291">
                  <c:v>0.4</c:v>
                </c:pt>
                <c:pt idx="292">
                  <c:v>0.4</c:v>
                </c:pt>
                <c:pt idx="293">
                  <c:v>0.4</c:v>
                </c:pt>
                <c:pt idx="294">
                  <c:v>0.4</c:v>
                </c:pt>
                <c:pt idx="295">
                  <c:v>0.4</c:v>
                </c:pt>
                <c:pt idx="296">
                  <c:v>0.4</c:v>
                </c:pt>
                <c:pt idx="297">
                  <c:v>0.4</c:v>
                </c:pt>
                <c:pt idx="298">
                  <c:v>0.4</c:v>
                </c:pt>
                <c:pt idx="299">
                  <c:v>0.4</c:v>
                </c:pt>
                <c:pt idx="300">
                  <c:v>0.4</c:v>
                </c:pt>
                <c:pt idx="301">
                  <c:v>0</c:v>
                </c:pt>
                <c:pt idx="302">
                  <c:v>0.4</c:v>
                </c:pt>
                <c:pt idx="303">
                  <c:v>0.4</c:v>
                </c:pt>
                <c:pt idx="304">
                  <c:v>0.4</c:v>
                </c:pt>
                <c:pt idx="305">
                  <c:v>0</c:v>
                </c:pt>
                <c:pt idx="306">
                  <c:v>0.4</c:v>
                </c:pt>
                <c:pt idx="307">
                  <c:v>0</c:v>
                </c:pt>
                <c:pt idx="308">
                  <c:v>0</c:v>
                </c:pt>
                <c:pt idx="309">
                  <c:v>0</c:v>
                </c:pt>
                <c:pt idx="310">
                  <c:v>0</c:v>
                </c:pt>
                <c:pt idx="311">
                  <c:v>0</c:v>
                </c:pt>
                <c:pt idx="312">
                  <c:v>0</c:v>
                </c:pt>
                <c:pt idx="313">
                  <c:v>0</c:v>
                </c:pt>
                <c:pt idx="314">
                  <c:v>0</c:v>
                </c:pt>
                <c:pt idx="315">
                  <c:v>0</c:v>
                </c:pt>
                <c:pt idx="316">
                  <c:v>-0.4</c:v>
                </c:pt>
                <c:pt idx="317">
                  <c:v>-0.4</c:v>
                </c:pt>
                <c:pt idx="318">
                  <c:v>0</c:v>
                </c:pt>
                <c:pt idx="319">
                  <c:v>0</c:v>
                </c:pt>
                <c:pt idx="320">
                  <c:v>-0.4</c:v>
                </c:pt>
                <c:pt idx="321">
                  <c:v>-0.4</c:v>
                </c:pt>
                <c:pt idx="322">
                  <c:v>0</c:v>
                </c:pt>
                <c:pt idx="323">
                  <c:v>-0.4</c:v>
                </c:pt>
                <c:pt idx="324">
                  <c:v>-0.4</c:v>
                </c:pt>
                <c:pt idx="325">
                  <c:v>-0.4</c:v>
                </c:pt>
                <c:pt idx="326">
                  <c:v>-0.4</c:v>
                </c:pt>
                <c:pt idx="327">
                  <c:v>-0.4</c:v>
                </c:pt>
                <c:pt idx="328">
                  <c:v>-0.4</c:v>
                </c:pt>
                <c:pt idx="329">
                  <c:v>-0.4</c:v>
                </c:pt>
                <c:pt idx="330">
                  <c:v>-0.4</c:v>
                </c:pt>
                <c:pt idx="331">
                  <c:v>-0.4</c:v>
                </c:pt>
                <c:pt idx="332">
                  <c:v>-0.4</c:v>
                </c:pt>
                <c:pt idx="333">
                  <c:v>-0.8</c:v>
                </c:pt>
                <c:pt idx="334">
                  <c:v>-0.4</c:v>
                </c:pt>
                <c:pt idx="335">
                  <c:v>-0.8</c:v>
                </c:pt>
                <c:pt idx="336">
                  <c:v>-0.8</c:v>
                </c:pt>
                <c:pt idx="337">
                  <c:v>-0.4</c:v>
                </c:pt>
                <c:pt idx="338">
                  <c:v>-0.8</c:v>
                </c:pt>
                <c:pt idx="339">
                  <c:v>-0.8</c:v>
                </c:pt>
                <c:pt idx="340">
                  <c:v>-0.8</c:v>
                </c:pt>
                <c:pt idx="341">
                  <c:v>-0.8</c:v>
                </c:pt>
                <c:pt idx="342">
                  <c:v>-0.8</c:v>
                </c:pt>
                <c:pt idx="343">
                  <c:v>-1.2</c:v>
                </c:pt>
                <c:pt idx="344">
                  <c:v>-0.8</c:v>
                </c:pt>
                <c:pt idx="345">
                  <c:v>-1.2</c:v>
                </c:pt>
                <c:pt idx="346">
                  <c:v>-0.8</c:v>
                </c:pt>
                <c:pt idx="347">
                  <c:v>-0.8</c:v>
                </c:pt>
                <c:pt idx="348">
                  <c:v>-1.2</c:v>
                </c:pt>
                <c:pt idx="349">
                  <c:v>-1.2</c:v>
                </c:pt>
                <c:pt idx="350">
                  <c:v>-1.2</c:v>
                </c:pt>
                <c:pt idx="351">
                  <c:v>-1.2</c:v>
                </c:pt>
                <c:pt idx="352">
                  <c:v>-1.2</c:v>
                </c:pt>
                <c:pt idx="353">
                  <c:v>-1.2</c:v>
                </c:pt>
                <c:pt idx="354">
                  <c:v>-1.2</c:v>
                </c:pt>
                <c:pt idx="355">
                  <c:v>-1.6</c:v>
                </c:pt>
                <c:pt idx="356">
                  <c:v>-1.2</c:v>
                </c:pt>
                <c:pt idx="357">
                  <c:v>-1.2</c:v>
                </c:pt>
                <c:pt idx="358">
                  <c:v>-1.2</c:v>
                </c:pt>
                <c:pt idx="359">
                  <c:v>-1.2</c:v>
                </c:pt>
                <c:pt idx="360">
                  <c:v>-1.2</c:v>
                </c:pt>
                <c:pt idx="361">
                  <c:v>-1.2</c:v>
                </c:pt>
                <c:pt idx="362">
                  <c:v>-1.2</c:v>
                </c:pt>
                <c:pt idx="363">
                  <c:v>-1.6</c:v>
                </c:pt>
                <c:pt idx="364">
                  <c:v>-1.6</c:v>
                </c:pt>
                <c:pt idx="365">
                  <c:v>-1.2</c:v>
                </c:pt>
                <c:pt idx="366">
                  <c:v>-1.6</c:v>
                </c:pt>
                <c:pt idx="367">
                  <c:v>-1.2</c:v>
                </c:pt>
                <c:pt idx="368">
                  <c:v>-1.2</c:v>
                </c:pt>
                <c:pt idx="369">
                  <c:v>-1.6</c:v>
                </c:pt>
                <c:pt idx="370">
                  <c:v>-1.2</c:v>
                </c:pt>
                <c:pt idx="371">
                  <c:v>-1.6</c:v>
                </c:pt>
                <c:pt idx="372">
                  <c:v>-1.6</c:v>
                </c:pt>
                <c:pt idx="373">
                  <c:v>-1.6</c:v>
                </c:pt>
                <c:pt idx="374">
                  <c:v>-1.2</c:v>
                </c:pt>
                <c:pt idx="375">
                  <c:v>-1.6</c:v>
                </c:pt>
                <c:pt idx="376">
                  <c:v>-1.6</c:v>
                </c:pt>
                <c:pt idx="377">
                  <c:v>-1.6</c:v>
                </c:pt>
                <c:pt idx="378">
                  <c:v>-1.2</c:v>
                </c:pt>
                <c:pt idx="379">
                  <c:v>-1.6</c:v>
                </c:pt>
                <c:pt idx="380">
                  <c:v>-1.6</c:v>
                </c:pt>
                <c:pt idx="381">
                  <c:v>-2</c:v>
                </c:pt>
                <c:pt idx="382">
                  <c:v>-1.6</c:v>
                </c:pt>
                <c:pt idx="383">
                  <c:v>-2</c:v>
                </c:pt>
                <c:pt idx="384">
                  <c:v>-1.6</c:v>
                </c:pt>
                <c:pt idx="385">
                  <c:v>-2</c:v>
                </c:pt>
                <c:pt idx="386">
                  <c:v>-1.6</c:v>
                </c:pt>
                <c:pt idx="387">
                  <c:v>-2</c:v>
                </c:pt>
                <c:pt idx="388">
                  <c:v>-2</c:v>
                </c:pt>
                <c:pt idx="389">
                  <c:v>-1.6</c:v>
                </c:pt>
                <c:pt idx="390">
                  <c:v>-2</c:v>
                </c:pt>
                <c:pt idx="391">
                  <c:v>-2</c:v>
                </c:pt>
                <c:pt idx="392">
                  <c:v>-2</c:v>
                </c:pt>
                <c:pt idx="393">
                  <c:v>-2</c:v>
                </c:pt>
                <c:pt idx="394">
                  <c:v>-2</c:v>
                </c:pt>
                <c:pt idx="395">
                  <c:v>-2</c:v>
                </c:pt>
                <c:pt idx="396">
                  <c:v>-2</c:v>
                </c:pt>
                <c:pt idx="397">
                  <c:v>-2</c:v>
                </c:pt>
                <c:pt idx="398">
                  <c:v>-2</c:v>
                </c:pt>
                <c:pt idx="399">
                  <c:v>-2.4</c:v>
                </c:pt>
                <c:pt idx="400">
                  <c:v>-2</c:v>
                </c:pt>
                <c:pt idx="401">
                  <c:v>-2</c:v>
                </c:pt>
                <c:pt idx="402">
                  <c:v>-2.4</c:v>
                </c:pt>
                <c:pt idx="403">
                  <c:v>-2.4</c:v>
                </c:pt>
                <c:pt idx="404">
                  <c:v>-2</c:v>
                </c:pt>
                <c:pt idx="405">
                  <c:v>-2</c:v>
                </c:pt>
                <c:pt idx="406">
                  <c:v>-2.4</c:v>
                </c:pt>
                <c:pt idx="407">
                  <c:v>-2</c:v>
                </c:pt>
                <c:pt idx="408">
                  <c:v>-2.4</c:v>
                </c:pt>
                <c:pt idx="409">
                  <c:v>-2.4</c:v>
                </c:pt>
                <c:pt idx="410">
                  <c:v>-2.4</c:v>
                </c:pt>
                <c:pt idx="411">
                  <c:v>-2.4</c:v>
                </c:pt>
                <c:pt idx="412">
                  <c:v>-2.4</c:v>
                </c:pt>
                <c:pt idx="413">
                  <c:v>-2</c:v>
                </c:pt>
                <c:pt idx="414">
                  <c:v>-2.4</c:v>
                </c:pt>
                <c:pt idx="415">
                  <c:v>-2.4</c:v>
                </c:pt>
                <c:pt idx="416">
                  <c:v>-2.4</c:v>
                </c:pt>
                <c:pt idx="417">
                  <c:v>-2.4</c:v>
                </c:pt>
                <c:pt idx="418">
                  <c:v>-2.4</c:v>
                </c:pt>
                <c:pt idx="419">
                  <c:v>-2.4</c:v>
                </c:pt>
                <c:pt idx="420">
                  <c:v>-2.4</c:v>
                </c:pt>
                <c:pt idx="421">
                  <c:v>-2.4</c:v>
                </c:pt>
                <c:pt idx="422">
                  <c:v>-2.8</c:v>
                </c:pt>
                <c:pt idx="423">
                  <c:v>-2.4</c:v>
                </c:pt>
                <c:pt idx="424">
                  <c:v>-2.4</c:v>
                </c:pt>
                <c:pt idx="425">
                  <c:v>-2.4</c:v>
                </c:pt>
                <c:pt idx="426">
                  <c:v>-2.8</c:v>
                </c:pt>
                <c:pt idx="427">
                  <c:v>-2.4</c:v>
                </c:pt>
                <c:pt idx="428">
                  <c:v>-2.4</c:v>
                </c:pt>
                <c:pt idx="429">
                  <c:v>-2.8</c:v>
                </c:pt>
                <c:pt idx="430">
                  <c:v>-2.8</c:v>
                </c:pt>
                <c:pt idx="431">
                  <c:v>-2.4</c:v>
                </c:pt>
                <c:pt idx="432">
                  <c:v>-2.8</c:v>
                </c:pt>
                <c:pt idx="433">
                  <c:v>-2.4</c:v>
                </c:pt>
                <c:pt idx="434">
                  <c:v>-2.8</c:v>
                </c:pt>
                <c:pt idx="435">
                  <c:v>-2.8</c:v>
                </c:pt>
                <c:pt idx="436">
                  <c:v>-2.8</c:v>
                </c:pt>
                <c:pt idx="437">
                  <c:v>-2.8</c:v>
                </c:pt>
                <c:pt idx="438">
                  <c:v>-2.8</c:v>
                </c:pt>
                <c:pt idx="439">
                  <c:v>-2.8</c:v>
                </c:pt>
                <c:pt idx="440">
                  <c:v>-3.2</c:v>
                </c:pt>
                <c:pt idx="441">
                  <c:v>-2.8</c:v>
                </c:pt>
                <c:pt idx="442">
                  <c:v>-3.2</c:v>
                </c:pt>
                <c:pt idx="443">
                  <c:v>-2.8</c:v>
                </c:pt>
                <c:pt idx="444">
                  <c:v>-2.8</c:v>
                </c:pt>
                <c:pt idx="445">
                  <c:v>-3.2</c:v>
                </c:pt>
                <c:pt idx="446">
                  <c:v>-3.2</c:v>
                </c:pt>
                <c:pt idx="447">
                  <c:v>-2.8</c:v>
                </c:pt>
                <c:pt idx="448">
                  <c:v>-2.8</c:v>
                </c:pt>
                <c:pt idx="449">
                  <c:v>-3.2</c:v>
                </c:pt>
                <c:pt idx="450">
                  <c:v>-3.2</c:v>
                </c:pt>
                <c:pt idx="451">
                  <c:v>-3.2</c:v>
                </c:pt>
                <c:pt idx="452">
                  <c:v>-2.8</c:v>
                </c:pt>
                <c:pt idx="453">
                  <c:v>-3.2</c:v>
                </c:pt>
                <c:pt idx="454">
                  <c:v>-3.2</c:v>
                </c:pt>
                <c:pt idx="455">
                  <c:v>-2.8</c:v>
                </c:pt>
                <c:pt idx="456">
                  <c:v>-2.8</c:v>
                </c:pt>
                <c:pt idx="457">
                  <c:v>-3.2</c:v>
                </c:pt>
                <c:pt idx="458">
                  <c:v>-3.2</c:v>
                </c:pt>
                <c:pt idx="459">
                  <c:v>-3.2</c:v>
                </c:pt>
                <c:pt idx="460">
                  <c:v>-3.2</c:v>
                </c:pt>
                <c:pt idx="461">
                  <c:v>-3.2</c:v>
                </c:pt>
                <c:pt idx="462">
                  <c:v>-3.2</c:v>
                </c:pt>
                <c:pt idx="463">
                  <c:v>-2.8</c:v>
                </c:pt>
                <c:pt idx="464">
                  <c:v>-3.2</c:v>
                </c:pt>
                <c:pt idx="465">
                  <c:v>-3.2</c:v>
                </c:pt>
                <c:pt idx="466">
                  <c:v>-3.2</c:v>
                </c:pt>
                <c:pt idx="467">
                  <c:v>-3.2</c:v>
                </c:pt>
                <c:pt idx="468">
                  <c:v>-3.2</c:v>
                </c:pt>
                <c:pt idx="469">
                  <c:v>-3.6</c:v>
                </c:pt>
                <c:pt idx="470">
                  <c:v>-3.2</c:v>
                </c:pt>
                <c:pt idx="471">
                  <c:v>-3.2</c:v>
                </c:pt>
                <c:pt idx="472">
                  <c:v>-3.6</c:v>
                </c:pt>
                <c:pt idx="473">
                  <c:v>-3.2</c:v>
                </c:pt>
                <c:pt idx="474">
                  <c:v>-3.6</c:v>
                </c:pt>
                <c:pt idx="475">
                  <c:v>-3.2</c:v>
                </c:pt>
                <c:pt idx="476">
                  <c:v>-3.6</c:v>
                </c:pt>
                <c:pt idx="477">
                  <c:v>-3.6</c:v>
                </c:pt>
                <c:pt idx="478">
                  <c:v>-3.6</c:v>
                </c:pt>
                <c:pt idx="479">
                  <c:v>-3.6</c:v>
                </c:pt>
                <c:pt idx="480">
                  <c:v>-3.6</c:v>
                </c:pt>
                <c:pt idx="481">
                  <c:v>-4</c:v>
                </c:pt>
                <c:pt idx="482">
                  <c:v>-3.6</c:v>
                </c:pt>
                <c:pt idx="483">
                  <c:v>-3.6</c:v>
                </c:pt>
                <c:pt idx="484">
                  <c:v>-4</c:v>
                </c:pt>
                <c:pt idx="485">
                  <c:v>-3.6</c:v>
                </c:pt>
                <c:pt idx="486">
                  <c:v>-3.2</c:v>
                </c:pt>
                <c:pt idx="487">
                  <c:v>-3.2</c:v>
                </c:pt>
                <c:pt idx="488">
                  <c:v>-4</c:v>
                </c:pt>
                <c:pt idx="489">
                  <c:v>-3.6</c:v>
                </c:pt>
                <c:pt idx="490">
                  <c:v>-3.6</c:v>
                </c:pt>
                <c:pt idx="491">
                  <c:v>-3.6</c:v>
                </c:pt>
                <c:pt idx="492">
                  <c:v>-4</c:v>
                </c:pt>
                <c:pt idx="493">
                  <c:v>-3.6</c:v>
                </c:pt>
                <c:pt idx="494">
                  <c:v>-4</c:v>
                </c:pt>
                <c:pt idx="495">
                  <c:v>-3.6</c:v>
                </c:pt>
                <c:pt idx="496">
                  <c:v>-3.6</c:v>
                </c:pt>
                <c:pt idx="497">
                  <c:v>-4</c:v>
                </c:pt>
                <c:pt idx="498">
                  <c:v>-3.6</c:v>
                </c:pt>
                <c:pt idx="499">
                  <c:v>-3.6</c:v>
                </c:pt>
                <c:pt idx="500">
                  <c:v>-4</c:v>
                </c:pt>
                <c:pt idx="501">
                  <c:v>-4</c:v>
                </c:pt>
                <c:pt idx="502">
                  <c:v>-4</c:v>
                </c:pt>
                <c:pt idx="503">
                  <c:v>-3.6</c:v>
                </c:pt>
                <c:pt idx="504">
                  <c:v>-4</c:v>
                </c:pt>
                <c:pt idx="505">
                  <c:v>-3.6</c:v>
                </c:pt>
                <c:pt idx="506">
                  <c:v>-4</c:v>
                </c:pt>
                <c:pt idx="507">
                  <c:v>-3.6</c:v>
                </c:pt>
                <c:pt idx="508">
                  <c:v>-4</c:v>
                </c:pt>
                <c:pt idx="509">
                  <c:v>-4</c:v>
                </c:pt>
                <c:pt idx="510">
                  <c:v>-3.6</c:v>
                </c:pt>
                <c:pt idx="511">
                  <c:v>-3.6</c:v>
                </c:pt>
                <c:pt idx="512">
                  <c:v>-3.2</c:v>
                </c:pt>
                <c:pt idx="513">
                  <c:v>-3.2</c:v>
                </c:pt>
                <c:pt idx="514">
                  <c:v>-3.2</c:v>
                </c:pt>
                <c:pt idx="515">
                  <c:v>-2.8</c:v>
                </c:pt>
                <c:pt idx="516">
                  <c:v>-2.8</c:v>
                </c:pt>
                <c:pt idx="517">
                  <c:v>-2.8</c:v>
                </c:pt>
                <c:pt idx="518">
                  <c:v>-2.8</c:v>
                </c:pt>
                <c:pt idx="519">
                  <c:v>-2.4</c:v>
                </c:pt>
                <c:pt idx="520">
                  <c:v>-2.4</c:v>
                </c:pt>
                <c:pt idx="521">
                  <c:v>-2</c:v>
                </c:pt>
                <c:pt idx="522">
                  <c:v>-2</c:v>
                </c:pt>
                <c:pt idx="523">
                  <c:v>-1.6</c:v>
                </c:pt>
                <c:pt idx="524">
                  <c:v>-1.6</c:v>
                </c:pt>
                <c:pt idx="525">
                  <c:v>-1.2</c:v>
                </c:pt>
                <c:pt idx="526">
                  <c:v>-1.6</c:v>
                </c:pt>
                <c:pt idx="527">
                  <c:v>-1.2</c:v>
                </c:pt>
                <c:pt idx="528">
                  <c:v>-1.6</c:v>
                </c:pt>
                <c:pt idx="529">
                  <c:v>-1.2</c:v>
                </c:pt>
                <c:pt idx="530">
                  <c:v>-1.2</c:v>
                </c:pt>
                <c:pt idx="531">
                  <c:v>-0.8</c:v>
                </c:pt>
                <c:pt idx="532">
                  <c:v>-0.8</c:v>
                </c:pt>
                <c:pt idx="533">
                  <c:v>-0.8</c:v>
                </c:pt>
                <c:pt idx="534">
                  <c:v>-0.8</c:v>
                </c:pt>
                <c:pt idx="535">
                  <c:v>-0.4</c:v>
                </c:pt>
                <c:pt idx="536">
                  <c:v>-0.4</c:v>
                </c:pt>
                <c:pt idx="537">
                  <c:v>-0.4</c:v>
                </c:pt>
                <c:pt idx="538">
                  <c:v>-0.4</c:v>
                </c:pt>
                <c:pt idx="539">
                  <c:v>0</c:v>
                </c:pt>
                <c:pt idx="540">
                  <c:v>0</c:v>
                </c:pt>
                <c:pt idx="541">
                  <c:v>0</c:v>
                </c:pt>
                <c:pt idx="542">
                  <c:v>0</c:v>
                </c:pt>
                <c:pt idx="543">
                  <c:v>0</c:v>
                </c:pt>
                <c:pt idx="544">
                  <c:v>0.4</c:v>
                </c:pt>
                <c:pt idx="545">
                  <c:v>0.4</c:v>
                </c:pt>
                <c:pt idx="546">
                  <c:v>0.4</c:v>
                </c:pt>
                <c:pt idx="547">
                  <c:v>0.4</c:v>
                </c:pt>
                <c:pt idx="548">
                  <c:v>0.4</c:v>
                </c:pt>
                <c:pt idx="549">
                  <c:v>0.4</c:v>
                </c:pt>
                <c:pt idx="550">
                  <c:v>0.4</c:v>
                </c:pt>
                <c:pt idx="551">
                  <c:v>0.8</c:v>
                </c:pt>
                <c:pt idx="552">
                  <c:v>0.8</c:v>
                </c:pt>
                <c:pt idx="553">
                  <c:v>0.8</c:v>
                </c:pt>
                <c:pt idx="554">
                  <c:v>1.2</c:v>
                </c:pt>
                <c:pt idx="555">
                  <c:v>0.8</c:v>
                </c:pt>
                <c:pt idx="556">
                  <c:v>1.2</c:v>
                </c:pt>
                <c:pt idx="557">
                  <c:v>0.8</c:v>
                </c:pt>
                <c:pt idx="558">
                  <c:v>1.2</c:v>
                </c:pt>
                <c:pt idx="559">
                  <c:v>1.2</c:v>
                </c:pt>
                <c:pt idx="560">
                  <c:v>1.2</c:v>
                </c:pt>
                <c:pt idx="561">
                  <c:v>1.2</c:v>
                </c:pt>
                <c:pt idx="562">
                  <c:v>1.6</c:v>
                </c:pt>
                <c:pt idx="563">
                  <c:v>1.2</c:v>
                </c:pt>
                <c:pt idx="564">
                  <c:v>1.6</c:v>
                </c:pt>
                <c:pt idx="565">
                  <c:v>1.6</c:v>
                </c:pt>
                <c:pt idx="566">
                  <c:v>2</c:v>
                </c:pt>
                <c:pt idx="567">
                  <c:v>1.6</c:v>
                </c:pt>
                <c:pt idx="568">
                  <c:v>1.6</c:v>
                </c:pt>
                <c:pt idx="569">
                  <c:v>1.6</c:v>
                </c:pt>
                <c:pt idx="570">
                  <c:v>2</c:v>
                </c:pt>
                <c:pt idx="571">
                  <c:v>2</c:v>
                </c:pt>
                <c:pt idx="572">
                  <c:v>2</c:v>
                </c:pt>
                <c:pt idx="573">
                  <c:v>1.6</c:v>
                </c:pt>
                <c:pt idx="574">
                  <c:v>2.4</c:v>
                </c:pt>
                <c:pt idx="575">
                  <c:v>2</c:v>
                </c:pt>
                <c:pt idx="576">
                  <c:v>2</c:v>
                </c:pt>
                <c:pt idx="577">
                  <c:v>2</c:v>
                </c:pt>
                <c:pt idx="578">
                  <c:v>2</c:v>
                </c:pt>
                <c:pt idx="579">
                  <c:v>2</c:v>
                </c:pt>
                <c:pt idx="580">
                  <c:v>2.4</c:v>
                </c:pt>
                <c:pt idx="581">
                  <c:v>2</c:v>
                </c:pt>
                <c:pt idx="582">
                  <c:v>2.4</c:v>
                </c:pt>
                <c:pt idx="583">
                  <c:v>2.4</c:v>
                </c:pt>
                <c:pt idx="584">
                  <c:v>2</c:v>
                </c:pt>
                <c:pt idx="585">
                  <c:v>2.4</c:v>
                </c:pt>
                <c:pt idx="586">
                  <c:v>2.8</c:v>
                </c:pt>
                <c:pt idx="587">
                  <c:v>2.4</c:v>
                </c:pt>
                <c:pt idx="588">
                  <c:v>2.4</c:v>
                </c:pt>
                <c:pt idx="589">
                  <c:v>2.4</c:v>
                </c:pt>
                <c:pt idx="590">
                  <c:v>2.8</c:v>
                </c:pt>
                <c:pt idx="591">
                  <c:v>2.4</c:v>
                </c:pt>
                <c:pt idx="592">
                  <c:v>2.4</c:v>
                </c:pt>
                <c:pt idx="593">
                  <c:v>2.8</c:v>
                </c:pt>
                <c:pt idx="594">
                  <c:v>2.8</c:v>
                </c:pt>
                <c:pt idx="595">
                  <c:v>2.8</c:v>
                </c:pt>
                <c:pt idx="596">
                  <c:v>2.4</c:v>
                </c:pt>
                <c:pt idx="597">
                  <c:v>2.8</c:v>
                </c:pt>
                <c:pt idx="598">
                  <c:v>2.8</c:v>
                </c:pt>
                <c:pt idx="599">
                  <c:v>2.8</c:v>
                </c:pt>
                <c:pt idx="600">
                  <c:v>2.8</c:v>
                </c:pt>
                <c:pt idx="601">
                  <c:v>2.8</c:v>
                </c:pt>
                <c:pt idx="602">
                  <c:v>2.8</c:v>
                </c:pt>
                <c:pt idx="603">
                  <c:v>2.8</c:v>
                </c:pt>
                <c:pt idx="604">
                  <c:v>2.8</c:v>
                </c:pt>
                <c:pt idx="605">
                  <c:v>2.8</c:v>
                </c:pt>
                <c:pt idx="606">
                  <c:v>2.8</c:v>
                </c:pt>
                <c:pt idx="607">
                  <c:v>2.8</c:v>
                </c:pt>
                <c:pt idx="608">
                  <c:v>2.8</c:v>
                </c:pt>
                <c:pt idx="609">
                  <c:v>3.2</c:v>
                </c:pt>
                <c:pt idx="610">
                  <c:v>3.2</c:v>
                </c:pt>
                <c:pt idx="611">
                  <c:v>2.8</c:v>
                </c:pt>
                <c:pt idx="612">
                  <c:v>2.8</c:v>
                </c:pt>
                <c:pt idx="613">
                  <c:v>3.2</c:v>
                </c:pt>
                <c:pt idx="614">
                  <c:v>3.2</c:v>
                </c:pt>
                <c:pt idx="615">
                  <c:v>3.2</c:v>
                </c:pt>
                <c:pt idx="616">
                  <c:v>2.8</c:v>
                </c:pt>
                <c:pt idx="617">
                  <c:v>3.2</c:v>
                </c:pt>
                <c:pt idx="618">
                  <c:v>2.8</c:v>
                </c:pt>
                <c:pt idx="619">
                  <c:v>2.8</c:v>
                </c:pt>
                <c:pt idx="620">
                  <c:v>2.8</c:v>
                </c:pt>
                <c:pt idx="621">
                  <c:v>3.2</c:v>
                </c:pt>
                <c:pt idx="622">
                  <c:v>2.8</c:v>
                </c:pt>
                <c:pt idx="623">
                  <c:v>3.2</c:v>
                </c:pt>
                <c:pt idx="624">
                  <c:v>2.8</c:v>
                </c:pt>
                <c:pt idx="625">
                  <c:v>3.2</c:v>
                </c:pt>
                <c:pt idx="626">
                  <c:v>3.2</c:v>
                </c:pt>
                <c:pt idx="627">
                  <c:v>3.2</c:v>
                </c:pt>
                <c:pt idx="628">
                  <c:v>3.2</c:v>
                </c:pt>
                <c:pt idx="629">
                  <c:v>3.2</c:v>
                </c:pt>
                <c:pt idx="630">
                  <c:v>3.6</c:v>
                </c:pt>
                <c:pt idx="631">
                  <c:v>3.2</c:v>
                </c:pt>
                <c:pt idx="632">
                  <c:v>3.2</c:v>
                </c:pt>
                <c:pt idx="633">
                  <c:v>3.2</c:v>
                </c:pt>
                <c:pt idx="634">
                  <c:v>2.8</c:v>
                </c:pt>
                <c:pt idx="635">
                  <c:v>3.2</c:v>
                </c:pt>
                <c:pt idx="636">
                  <c:v>3.2</c:v>
                </c:pt>
                <c:pt idx="637">
                  <c:v>2.8</c:v>
                </c:pt>
                <c:pt idx="638">
                  <c:v>2.8</c:v>
                </c:pt>
                <c:pt idx="639">
                  <c:v>2.8</c:v>
                </c:pt>
                <c:pt idx="640">
                  <c:v>3.2</c:v>
                </c:pt>
                <c:pt idx="641">
                  <c:v>3.2</c:v>
                </c:pt>
                <c:pt idx="642">
                  <c:v>3.2</c:v>
                </c:pt>
                <c:pt idx="643">
                  <c:v>2.8</c:v>
                </c:pt>
                <c:pt idx="644">
                  <c:v>3.2</c:v>
                </c:pt>
                <c:pt idx="645">
                  <c:v>2.8</c:v>
                </c:pt>
                <c:pt idx="646">
                  <c:v>2.8</c:v>
                </c:pt>
                <c:pt idx="647">
                  <c:v>2.8</c:v>
                </c:pt>
                <c:pt idx="648">
                  <c:v>3.2</c:v>
                </c:pt>
                <c:pt idx="649">
                  <c:v>3.2</c:v>
                </c:pt>
                <c:pt idx="650">
                  <c:v>3.2</c:v>
                </c:pt>
                <c:pt idx="651">
                  <c:v>3.2</c:v>
                </c:pt>
                <c:pt idx="652">
                  <c:v>3.2</c:v>
                </c:pt>
                <c:pt idx="653">
                  <c:v>3.2</c:v>
                </c:pt>
                <c:pt idx="654">
                  <c:v>2.8</c:v>
                </c:pt>
                <c:pt idx="655">
                  <c:v>2.8</c:v>
                </c:pt>
                <c:pt idx="656">
                  <c:v>3.2</c:v>
                </c:pt>
                <c:pt idx="657">
                  <c:v>3.2</c:v>
                </c:pt>
                <c:pt idx="658">
                  <c:v>2.8</c:v>
                </c:pt>
                <c:pt idx="659">
                  <c:v>2.8</c:v>
                </c:pt>
                <c:pt idx="660">
                  <c:v>2.8</c:v>
                </c:pt>
                <c:pt idx="661">
                  <c:v>2.8</c:v>
                </c:pt>
                <c:pt idx="662">
                  <c:v>2.8</c:v>
                </c:pt>
                <c:pt idx="663">
                  <c:v>2.8</c:v>
                </c:pt>
                <c:pt idx="664">
                  <c:v>3.2</c:v>
                </c:pt>
                <c:pt idx="665">
                  <c:v>2.8</c:v>
                </c:pt>
                <c:pt idx="666">
                  <c:v>2.8</c:v>
                </c:pt>
                <c:pt idx="667">
                  <c:v>2.8</c:v>
                </c:pt>
                <c:pt idx="668">
                  <c:v>2.8</c:v>
                </c:pt>
                <c:pt idx="669">
                  <c:v>2.8</c:v>
                </c:pt>
                <c:pt idx="670">
                  <c:v>3.2</c:v>
                </c:pt>
                <c:pt idx="671">
                  <c:v>2.8</c:v>
                </c:pt>
                <c:pt idx="672">
                  <c:v>2.8</c:v>
                </c:pt>
                <c:pt idx="673">
                  <c:v>2.8</c:v>
                </c:pt>
                <c:pt idx="674">
                  <c:v>2.8</c:v>
                </c:pt>
                <c:pt idx="675">
                  <c:v>2.8</c:v>
                </c:pt>
                <c:pt idx="676">
                  <c:v>3.2</c:v>
                </c:pt>
                <c:pt idx="677">
                  <c:v>2.8</c:v>
                </c:pt>
                <c:pt idx="678">
                  <c:v>2.8</c:v>
                </c:pt>
                <c:pt idx="679">
                  <c:v>2.8</c:v>
                </c:pt>
                <c:pt idx="680">
                  <c:v>2.8</c:v>
                </c:pt>
                <c:pt idx="681">
                  <c:v>2.8</c:v>
                </c:pt>
                <c:pt idx="682">
                  <c:v>2.8</c:v>
                </c:pt>
                <c:pt idx="683">
                  <c:v>2.8</c:v>
                </c:pt>
                <c:pt idx="684">
                  <c:v>2.8</c:v>
                </c:pt>
                <c:pt idx="685">
                  <c:v>2.8</c:v>
                </c:pt>
                <c:pt idx="686">
                  <c:v>2.8</c:v>
                </c:pt>
                <c:pt idx="687">
                  <c:v>2.8</c:v>
                </c:pt>
                <c:pt idx="688">
                  <c:v>2.4</c:v>
                </c:pt>
                <c:pt idx="689">
                  <c:v>2.4</c:v>
                </c:pt>
                <c:pt idx="690">
                  <c:v>2.8</c:v>
                </c:pt>
                <c:pt idx="691">
                  <c:v>2.8</c:v>
                </c:pt>
                <c:pt idx="692">
                  <c:v>2.8</c:v>
                </c:pt>
                <c:pt idx="693">
                  <c:v>2.4</c:v>
                </c:pt>
                <c:pt idx="694">
                  <c:v>2.4</c:v>
                </c:pt>
                <c:pt idx="695">
                  <c:v>2.4</c:v>
                </c:pt>
                <c:pt idx="696">
                  <c:v>2.8</c:v>
                </c:pt>
                <c:pt idx="697">
                  <c:v>2.4</c:v>
                </c:pt>
                <c:pt idx="698">
                  <c:v>2.4</c:v>
                </c:pt>
                <c:pt idx="699">
                  <c:v>2.4</c:v>
                </c:pt>
                <c:pt idx="700">
                  <c:v>2.4</c:v>
                </c:pt>
                <c:pt idx="701">
                  <c:v>2.4</c:v>
                </c:pt>
                <c:pt idx="702">
                  <c:v>2.4</c:v>
                </c:pt>
                <c:pt idx="703">
                  <c:v>2.4</c:v>
                </c:pt>
                <c:pt idx="704">
                  <c:v>2.4</c:v>
                </c:pt>
                <c:pt idx="705">
                  <c:v>2.4</c:v>
                </c:pt>
                <c:pt idx="706">
                  <c:v>2.4</c:v>
                </c:pt>
                <c:pt idx="707">
                  <c:v>2</c:v>
                </c:pt>
                <c:pt idx="708">
                  <c:v>2.4</c:v>
                </c:pt>
                <c:pt idx="709">
                  <c:v>2.4</c:v>
                </c:pt>
                <c:pt idx="710">
                  <c:v>2.4</c:v>
                </c:pt>
                <c:pt idx="711">
                  <c:v>2.4</c:v>
                </c:pt>
                <c:pt idx="712">
                  <c:v>2.4</c:v>
                </c:pt>
                <c:pt idx="713">
                  <c:v>2</c:v>
                </c:pt>
                <c:pt idx="714">
                  <c:v>2.4</c:v>
                </c:pt>
                <c:pt idx="715">
                  <c:v>2</c:v>
                </c:pt>
                <c:pt idx="716">
                  <c:v>2.4</c:v>
                </c:pt>
                <c:pt idx="717">
                  <c:v>2</c:v>
                </c:pt>
                <c:pt idx="718">
                  <c:v>2.4</c:v>
                </c:pt>
                <c:pt idx="719">
                  <c:v>2</c:v>
                </c:pt>
                <c:pt idx="720">
                  <c:v>2</c:v>
                </c:pt>
                <c:pt idx="721">
                  <c:v>2</c:v>
                </c:pt>
                <c:pt idx="722">
                  <c:v>2</c:v>
                </c:pt>
                <c:pt idx="723">
                  <c:v>2</c:v>
                </c:pt>
                <c:pt idx="724">
                  <c:v>2</c:v>
                </c:pt>
                <c:pt idx="725">
                  <c:v>2</c:v>
                </c:pt>
                <c:pt idx="726">
                  <c:v>2</c:v>
                </c:pt>
                <c:pt idx="727">
                  <c:v>2</c:v>
                </c:pt>
                <c:pt idx="728">
                  <c:v>2</c:v>
                </c:pt>
                <c:pt idx="729">
                  <c:v>2</c:v>
                </c:pt>
                <c:pt idx="730">
                  <c:v>2</c:v>
                </c:pt>
                <c:pt idx="731">
                  <c:v>2</c:v>
                </c:pt>
                <c:pt idx="732">
                  <c:v>1.6</c:v>
                </c:pt>
                <c:pt idx="733">
                  <c:v>1.6</c:v>
                </c:pt>
                <c:pt idx="734">
                  <c:v>2</c:v>
                </c:pt>
                <c:pt idx="735">
                  <c:v>1.6</c:v>
                </c:pt>
                <c:pt idx="736">
                  <c:v>1.6</c:v>
                </c:pt>
                <c:pt idx="737">
                  <c:v>1.6</c:v>
                </c:pt>
                <c:pt idx="738">
                  <c:v>1.6</c:v>
                </c:pt>
                <c:pt idx="739">
                  <c:v>1.6</c:v>
                </c:pt>
                <c:pt idx="740">
                  <c:v>2</c:v>
                </c:pt>
                <c:pt idx="741">
                  <c:v>1.6</c:v>
                </c:pt>
                <c:pt idx="742">
                  <c:v>1.6</c:v>
                </c:pt>
                <c:pt idx="743">
                  <c:v>1.6</c:v>
                </c:pt>
                <c:pt idx="744">
                  <c:v>1.6</c:v>
                </c:pt>
                <c:pt idx="745">
                  <c:v>1.6</c:v>
                </c:pt>
                <c:pt idx="746">
                  <c:v>1.6</c:v>
                </c:pt>
                <c:pt idx="747">
                  <c:v>1.6</c:v>
                </c:pt>
                <c:pt idx="748">
                  <c:v>1.6</c:v>
                </c:pt>
                <c:pt idx="749">
                  <c:v>1.6</c:v>
                </c:pt>
                <c:pt idx="750">
                  <c:v>1.6</c:v>
                </c:pt>
                <c:pt idx="751">
                  <c:v>1.6</c:v>
                </c:pt>
                <c:pt idx="752">
                  <c:v>1.2</c:v>
                </c:pt>
                <c:pt idx="753">
                  <c:v>1.6</c:v>
                </c:pt>
                <c:pt idx="754">
                  <c:v>1.2</c:v>
                </c:pt>
                <c:pt idx="755">
                  <c:v>1.2</c:v>
                </c:pt>
                <c:pt idx="756">
                  <c:v>1.2</c:v>
                </c:pt>
                <c:pt idx="757">
                  <c:v>1.2</c:v>
                </c:pt>
                <c:pt idx="758">
                  <c:v>1.2</c:v>
                </c:pt>
                <c:pt idx="759">
                  <c:v>1.2</c:v>
                </c:pt>
                <c:pt idx="760">
                  <c:v>1.2</c:v>
                </c:pt>
                <c:pt idx="761">
                  <c:v>1.2</c:v>
                </c:pt>
                <c:pt idx="762">
                  <c:v>0.8</c:v>
                </c:pt>
                <c:pt idx="763">
                  <c:v>0.8</c:v>
                </c:pt>
                <c:pt idx="764">
                  <c:v>0.8</c:v>
                </c:pt>
                <c:pt idx="765">
                  <c:v>1.2</c:v>
                </c:pt>
                <c:pt idx="766">
                  <c:v>1.2</c:v>
                </c:pt>
                <c:pt idx="767">
                  <c:v>1.2</c:v>
                </c:pt>
                <c:pt idx="768">
                  <c:v>1.2</c:v>
                </c:pt>
                <c:pt idx="769">
                  <c:v>0.8</c:v>
                </c:pt>
                <c:pt idx="770">
                  <c:v>0.8</c:v>
                </c:pt>
                <c:pt idx="771">
                  <c:v>1.2</c:v>
                </c:pt>
                <c:pt idx="772">
                  <c:v>0.8</c:v>
                </c:pt>
                <c:pt idx="773">
                  <c:v>0.8</c:v>
                </c:pt>
                <c:pt idx="774">
                  <c:v>0.8</c:v>
                </c:pt>
                <c:pt idx="775">
                  <c:v>0.8</c:v>
                </c:pt>
                <c:pt idx="776">
                  <c:v>0.8</c:v>
                </c:pt>
                <c:pt idx="777">
                  <c:v>0.8</c:v>
                </c:pt>
                <c:pt idx="778">
                  <c:v>0.8</c:v>
                </c:pt>
                <c:pt idx="779">
                  <c:v>0.8</c:v>
                </c:pt>
                <c:pt idx="780">
                  <c:v>0.8</c:v>
                </c:pt>
                <c:pt idx="781">
                  <c:v>0.8</c:v>
                </c:pt>
                <c:pt idx="782">
                  <c:v>0.8</c:v>
                </c:pt>
                <c:pt idx="783">
                  <c:v>0.8</c:v>
                </c:pt>
                <c:pt idx="784">
                  <c:v>0.8</c:v>
                </c:pt>
                <c:pt idx="785">
                  <c:v>0.4</c:v>
                </c:pt>
                <c:pt idx="786">
                  <c:v>0.4</c:v>
                </c:pt>
                <c:pt idx="787">
                  <c:v>0.4</c:v>
                </c:pt>
                <c:pt idx="788">
                  <c:v>0.4</c:v>
                </c:pt>
                <c:pt idx="789">
                  <c:v>0.4</c:v>
                </c:pt>
                <c:pt idx="790">
                  <c:v>0.4</c:v>
                </c:pt>
                <c:pt idx="791">
                  <c:v>0.4</c:v>
                </c:pt>
                <c:pt idx="792">
                  <c:v>0.4</c:v>
                </c:pt>
                <c:pt idx="793">
                  <c:v>0.4</c:v>
                </c:pt>
                <c:pt idx="794">
                  <c:v>0.4</c:v>
                </c:pt>
                <c:pt idx="795">
                  <c:v>0.4</c:v>
                </c:pt>
                <c:pt idx="796">
                  <c:v>0.4</c:v>
                </c:pt>
                <c:pt idx="797">
                  <c:v>0.4</c:v>
                </c:pt>
                <c:pt idx="798">
                  <c:v>0.4</c:v>
                </c:pt>
                <c:pt idx="799">
                  <c:v>0.4</c:v>
                </c:pt>
                <c:pt idx="800">
                  <c:v>0.4</c:v>
                </c:pt>
                <c:pt idx="801">
                  <c:v>0.4</c:v>
                </c:pt>
                <c:pt idx="802">
                  <c:v>0.4</c:v>
                </c:pt>
                <c:pt idx="803">
                  <c:v>0.4</c:v>
                </c:pt>
                <c:pt idx="804">
                  <c:v>0</c:v>
                </c:pt>
                <c:pt idx="805">
                  <c:v>0.4</c:v>
                </c:pt>
                <c:pt idx="806">
                  <c:v>0</c:v>
                </c:pt>
                <c:pt idx="807">
                  <c:v>0.4</c:v>
                </c:pt>
                <c:pt idx="808">
                  <c:v>0</c:v>
                </c:pt>
                <c:pt idx="809">
                  <c:v>0</c:v>
                </c:pt>
                <c:pt idx="810">
                  <c:v>0</c:v>
                </c:pt>
                <c:pt idx="811">
                  <c:v>0</c:v>
                </c:pt>
                <c:pt idx="812">
                  <c:v>0</c:v>
                </c:pt>
                <c:pt idx="813">
                  <c:v>0</c:v>
                </c:pt>
                <c:pt idx="814">
                  <c:v>0</c:v>
                </c:pt>
                <c:pt idx="815">
                  <c:v>0</c:v>
                </c:pt>
                <c:pt idx="816">
                  <c:v>0</c:v>
                </c:pt>
                <c:pt idx="817">
                  <c:v>-0.4</c:v>
                </c:pt>
                <c:pt idx="818">
                  <c:v>0</c:v>
                </c:pt>
                <c:pt idx="819">
                  <c:v>0</c:v>
                </c:pt>
                <c:pt idx="820">
                  <c:v>-0.4</c:v>
                </c:pt>
                <c:pt idx="821">
                  <c:v>-0.4</c:v>
                </c:pt>
                <c:pt idx="822">
                  <c:v>-0.4</c:v>
                </c:pt>
                <c:pt idx="823">
                  <c:v>-0.4</c:v>
                </c:pt>
                <c:pt idx="824">
                  <c:v>-0.4</c:v>
                </c:pt>
                <c:pt idx="825">
                  <c:v>-0.4</c:v>
                </c:pt>
                <c:pt idx="826">
                  <c:v>-0.4</c:v>
                </c:pt>
                <c:pt idx="827">
                  <c:v>-0.4</c:v>
                </c:pt>
                <c:pt idx="828">
                  <c:v>-0.8</c:v>
                </c:pt>
                <c:pt idx="829">
                  <c:v>-0.4</c:v>
                </c:pt>
                <c:pt idx="830">
                  <c:v>-0.4</c:v>
                </c:pt>
                <c:pt idx="831">
                  <c:v>-0.4</c:v>
                </c:pt>
                <c:pt idx="832">
                  <c:v>-0.4</c:v>
                </c:pt>
                <c:pt idx="833">
                  <c:v>-0.8</c:v>
                </c:pt>
                <c:pt idx="834">
                  <c:v>-0.8</c:v>
                </c:pt>
                <c:pt idx="835">
                  <c:v>-0.4</c:v>
                </c:pt>
                <c:pt idx="836">
                  <c:v>-0.4</c:v>
                </c:pt>
                <c:pt idx="837">
                  <c:v>-0.8</c:v>
                </c:pt>
                <c:pt idx="838">
                  <c:v>-0.8</c:v>
                </c:pt>
                <c:pt idx="839">
                  <c:v>-0.4</c:v>
                </c:pt>
                <c:pt idx="840">
                  <c:v>-0.8</c:v>
                </c:pt>
                <c:pt idx="841">
                  <c:v>-0.8</c:v>
                </c:pt>
                <c:pt idx="842">
                  <c:v>-0.8</c:v>
                </c:pt>
                <c:pt idx="843">
                  <c:v>-0.8</c:v>
                </c:pt>
                <c:pt idx="844">
                  <c:v>-0.8</c:v>
                </c:pt>
                <c:pt idx="845">
                  <c:v>-0.8</c:v>
                </c:pt>
                <c:pt idx="846">
                  <c:v>-0.8</c:v>
                </c:pt>
                <c:pt idx="847">
                  <c:v>-0.8</c:v>
                </c:pt>
                <c:pt idx="848">
                  <c:v>-0.8</c:v>
                </c:pt>
                <c:pt idx="849">
                  <c:v>-0.8</c:v>
                </c:pt>
                <c:pt idx="850">
                  <c:v>-0.8</c:v>
                </c:pt>
                <c:pt idx="851">
                  <c:v>-1.2</c:v>
                </c:pt>
                <c:pt idx="852">
                  <c:v>-1.2</c:v>
                </c:pt>
                <c:pt idx="853">
                  <c:v>-1.2</c:v>
                </c:pt>
                <c:pt idx="854">
                  <c:v>-0.8</c:v>
                </c:pt>
                <c:pt idx="855">
                  <c:v>-1.2</c:v>
                </c:pt>
                <c:pt idx="856">
                  <c:v>-1.2</c:v>
                </c:pt>
                <c:pt idx="857">
                  <c:v>-1.2</c:v>
                </c:pt>
                <c:pt idx="858">
                  <c:v>-1.2</c:v>
                </c:pt>
                <c:pt idx="859">
                  <c:v>-1.2</c:v>
                </c:pt>
                <c:pt idx="860">
                  <c:v>-1.2</c:v>
                </c:pt>
                <c:pt idx="861">
                  <c:v>-1.2</c:v>
                </c:pt>
                <c:pt idx="862">
                  <c:v>-1.2</c:v>
                </c:pt>
                <c:pt idx="863">
                  <c:v>-1.6</c:v>
                </c:pt>
                <c:pt idx="864">
                  <c:v>-1.6</c:v>
                </c:pt>
                <c:pt idx="865">
                  <c:v>-1.2</c:v>
                </c:pt>
                <c:pt idx="866">
                  <c:v>-1.2</c:v>
                </c:pt>
                <c:pt idx="867">
                  <c:v>-1.6</c:v>
                </c:pt>
                <c:pt idx="868">
                  <c:v>-1.6</c:v>
                </c:pt>
                <c:pt idx="869">
                  <c:v>-1.2</c:v>
                </c:pt>
                <c:pt idx="870">
                  <c:v>-1.6</c:v>
                </c:pt>
                <c:pt idx="871">
                  <c:v>-1.6</c:v>
                </c:pt>
                <c:pt idx="872">
                  <c:v>-1.6</c:v>
                </c:pt>
                <c:pt idx="873">
                  <c:v>-1.6</c:v>
                </c:pt>
                <c:pt idx="874">
                  <c:v>-1.2</c:v>
                </c:pt>
                <c:pt idx="875">
                  <c:v>-1.2</c:v>
                </c:pt>
                <c:pt idx="876">
                  <c:v>-1.6</c:v>
                </c:pt>
                <c:pt idx="877">
                  <c:v>-1.6</c:v>
                </c:pt>
                <c:pt idx="878">
                  <c:v>-1.6</c:v>
                </c:pt>
                <c:pt idx="879">
                  <c:v>-2</c:v>
                </c:pt>
                <c:pt idx="880">
                  <c:v>-2</c:v>
                </c:pt>
                <c:pt idx="881">
                  <c:v>-1.6</c:v>
                </c:pt>
                <c:pt idx="882">
                  <c:v>-1.6</c:v>
                </c:pt>
                <c:pt idx="883">
                  <c:v>-2</c:v>
                </c:pt>
                <c:pt idx="884">
                  <c:v>-1.6</c:v>
                </c:pt>
                <c:pt idx="885">
                  <c:v>-1.6</c:v>
                </c:pt>
                <c:pt idx="886">
                  <c:v>-1.6</c:v>
                </c:pt>
                <c:pt idx="887">
                  <c:v>-2</c:v>
                </c:pt>
                <c:pt idx="888">
                  <c:v>-2</c:v>
                </c:pt>
                <c:pt idx="889">
                  <c:v>-2</c:v>
                </c:pt>
                <c:pt idx="890">
                  <c:v>-2</c:v>
                </c:pt>
                <c:pt idx="891">
                  <c:v>-2</c:v>
                </c:pt>
                <c:pt idx="892">
                  <c:v>-2</c:v>
                </c:pt>
                <c:pt idx="893">
                  <c:v>-2</c:v>
                </c:pt>
                <c:pt idx="894">
                  <c:v>-2</c:v>
                </c:pt>
                <c:pt idx="895">
                  <c:v>-2</c:v>
                </c:pt>
                <c:pt idx="896">
                  <c:v>-2</c:v>
                </c:pt>
                <c:pt idx="897">
                  <c:v>-2</c:v>
                </c:pt>
                <c:pt idx="898">
                  <c:v>-2.4</c:v>
                </c:pt>
                <c:pt idx="899">
                  <c:v>-2</c:v>
                </c:pt>
                <c:pt idx="900">
                  <c:v>-2</c:v>
                </c:pt>
                <c:pt idx="901">
                  <c:v>-2</c:v>
                </c:pt>
                <c:pt idx="902">
                  <c:v>-2.4</c:v>
                </c:pt>
                <c:pt idx="903">
                  <c:v>-2</c:v>
                </c:pt>
                <c:pt idx="904">
                  <c:v>-2</c:v>
                </c:pt>
                <c:pt idx="905">
                  <c:v>-2.4</c:v>
                </c:pt>
                <c:pt idx="906">
                  <c:v>-2.4</c:v>
                </c:pt>
                <c:pt idx="907">
                  <c:v>-2.4</c:v>
                </c:pt>
                <c:pt idx="908">
                  <c:v>-2</c:v>
                </c:pt>
                <c:pt idx="909">
                  <c:v>-2</c:v>
                </c:pt>
                <c:pt idx="910">
                  <c:v>-2.4</c:v>
                </c:pt>
                <c:pt idx="911">
                  <c:v>-2</c:v>
                </c:pt>
                <c:pt idx="912">
                  <c:v>-2.4</c:v>
                </c:pt>
                <c:pt idx="913">
                  <c:v>-2</c:v>
                </c:pt>
                <c:pt idx="914">
                  <c:v>-2.8</c:v>
                </c:pt>
                <c:pt idx="915">
                  <c:v>-2.4</c:v>
                </c:pt>
                <c:pt idx="916">
                  <c:v>-2.4</c:v>
                </c:pt>
                <c:pt idx="917">
                  <c:v>-2.4</c:v>
                </c:pt>
                <c:pt idx="918">
                  <c:v>-2.8</c:v>
                </c:pt>
                <c:pt idx="919">
                  <c:v>-2.4</c:v>
                </c:pt>
                <c:pt idx="920">
                  <c:v>-2.4</c:v>
                </c:pt>
                <c:pt idx="921">
                  <c:v>-2.4</c:v>
                </c:pt>
                <c:pt idx="922">
                  <c:v>-2.8</c:v>
                </c:pt>
                <c:pt idx="923">
                  <c:v>-2.4</c:v>
                </c:pt>
                <c:pt idx="924">
                  <c:v>-2.4</c:v>
                </c:pt>
                <c:pt idx="925">
                  <c:v>-2.4</c:v>
                </c:pt>
                <c:pt idx="926">
                  <c:v>-2.8</c:v>
                </c:pt>
                <c:pt idx="927">
                  <c:v>-2.4</c:v>
                </c:pt>
                <c:pt idx="928">
                  <c:v>-2.4</c:v>
                </c:pt>
                <c:pt idx="929">
                  <c:v>-2.4</c:v>
                </c:pt>
                <c:pt idx="930">
                  <c:v>-2.8</c:v>
                </c:pt>
                <c:pt idx="931">
                  <c:v>-2.8</c:v>
                </c:pt>
                <c:pt idx="932">
                  <c:v>-2.4</c:v>
                </c:pt>
                <c:pt idx="933">
                  <c:v>-3.2</c:v>
                </c:pt>
                <c:pt idx="934">
                  <c:v>-2.8</c:v>
                </c:pt>
                <c:pt idx="935">
                  <c:v>-2.8</c:v>
                </c:pt>
                <c:pt idx="936">
                  <c:v>-2.8</c:v>
                </c:pt>
                <c:pt idx="937">
                  <c:v>-3.2</c:v>
                </c:pt>
                <c:pt idx="938">
                  <c:v>-2.8</c:v>
                </c:pt>
                <c:pt idx="939">
                  <c:v>-2.8</c:v>
                </c:pt>
                <c:pt idx="940">
                  <c:v>-2.8</c:v>
                </c:pt>
                <c:pt idx="941">
                  <c:v>-2.8</c:v>
                </c:pt>
                <c:pt idx="942">
                  <c:v>-2.8</c:v>
                </c:pt>
                <c:pt idx="943">
                  <c:v>-2.8</c:v>
                </c:pt>
                <c:pt idx="944">
                  <c:v>-2.8</c:v>
                </c:pt>
                <c:pt idx="945">
                  <c:v>-2.8</c:v>
                </c:pt>
                <c:pt idx="946">
                  <c:v>-2.8</c:v>
                </c:pt>
                <c:pt idx="947">
                  <c:v>-2.8</c:v>
                </c:pt>
                <c:pt idx="948">
                  <c:v>-2.8</c:v>
                </c:pt>
                <c:pt idx="949">
                  <c:v>-3.2</c:v>
                </c:pt>
                <c:pt idx="950">
                  <c:v>-3.2</c:v>
                </c:pt>
                <c:pt idx="951">
                  <c:v>-2.8</c:v>
                </c:pt>
                <c:pt idx="952">
                  <c:v>-2.8</c:v>
                </c:pt>
                <c:pt idx="953">
                  <c:v>-3.2</c:v>
                </c:pt>
                <c:pt idx="954">
                  <c:v>-3.2</c:v>
                </c:pt>
                <c:pt idx="955">
                  <c:v>-3.2</c:v>
                </c:pt>
                <c:pt idx="956">
                  <c:v>-2.8</c:v>
                </c:pt>
                <c:pt idx="957">
                  <c:v>-3.2</c:v>
                </c:pt>
                <c:pt idx="958">
                  <c:v>-3.2</c:v>
                </c:pt>
                <c:pt idx="959">
                  <c:v>-3.2</c:v>
                </c:pt>
                <c:pt idx="960">
                  <c:v>-3.2</c:v>
                </c:pt>
                <c:pt idx="961">
                  <c:v>-3.2</c:v>
                </c:pt>
                <c:pt idx="962">
                  <c:v>-3.2</c:v>
                </c:pt>
                <c:pt idx="963">
                  <c:v>-3.2</c:v>
                </c:pt>
                <c:pt idx="964">
                  <c:v>-3.2</c:v>
                </c:pt>
                <c:pt idx="965">
                  <c:v>-3.6</c:v>
                </c:pt>
                <c:pt idx="966">
                  <c:v>-3.2</c:v>
                </c:pt>
                <c:pt idx="967">
                  <c:v>-3.2</c:v>
                </c:pt>
                <c:pt idx="968">
                  <c:v>-3.6</c:v>
                </c:pt>
                <c:pt idx="969">
                  <c:v>-3.2</c:v>
                </c:pt>
                <c:pt idx="970">
                  <c:v>-3.2</c:v>
                </c:pt>
                <c:pt idx="971">
                  <c:v>-3.2</c:v>
                </c:pt>
                <c:pt idx="972">
                  <c:v>-3.6</c:v>
                </c:pt>
                <c:pt idx="973">
                  <c:v>-3.2</c:v>
                </c:pt>
                <c:pt idx="974">
                  <c:v>-3.2</c:v>
                </c:pt>
                <c:pt idx="975">
                  <c:v>-3.2</c:v>
                </c:pt>
                <c:pt idx="976">
                  <c:v>-4</c:v>
                </c:pt>
                <c:pt idx="977">
                  <c:v>-3.6</c:v>
                </c:pt>
                <c:pt idx="978">
                  <c:v>-3.6</c:v>
                </c:pt>
                <c:pt idx="979">
                  <c:v>-3.2</c:v>
                </c:pt>
                <c:pt idx="980">
                  <c:v>-4</c:v>
                </c:pt>
                <c:pt idx="981">
                  <c:v>-3.6</c:v>
                </c:pt>
                <c:pt idx="982">
                  <c:v>-3.6</c:v>
                </c:pt>
                <c:pt idx="983">
                  <c:v>-3.2</c:v>
                </c:pt>
                <c:pt idx="984">
                  <c:v>-3.6</c:v>
                </c:pt>
                <c:pt idx="985">
                  <c:v>-3.6</c:v>
                </c:pt>
                <c:pt idx="986">
                  <c:v>-3.6</c:v>
                </c:pt>
                <c:pt idx="987">
                  <c:v>-3.6</c:v>
                </c:pt>
                <c:pt idx="988">
                  <c:v>-4</c:v>
                </c:pt>
                <c:pt idx="989">
                  <c:v>-3.6</c:v>
                </c:pt>
                <c:pt idx="990">
                  <c:v>-3.6</c:v>
                </c:pt>
                <c:pt idx="991">
                  <c:v>-3.6</c:v>
                </c:pt>
                <c:pt idx="992">
                  <c:v>-3.6</c:v>
                </c:pt>
                <c:pt idx="993">
                  <c:v>-3.6</c:v>
                </c:pt>
                <c:pt idx="994">
                  <c:v>-3.6</c:v>
                </c:pt>
                <c:pt idx="995">
                  <c:v>-3.6</c:v>
                </c:pt>
                <c:pt idx="996">
                  <c:v>-4</c:v>
                </c:pt>
                <c:pt idx="997">
                  <c:v>-3.6</c:v>
                </c:pt>
                <c:pt idx="998">
                  <c:v>-3.6</c:v>
                </c:pt>
                <c:pt idx="999">
                  <c:v>-3.6</c:v>
                </c:pt>
                <c:pt idx="1000">
                  <c:v>-4</c:v>
                </c:pt>
                <c:pt idx="1001">
                  <c:v>-4</c:v>
                </c:pt>
                <c:pt idx="1002">
                  <c:v>-3.6</c:v>
                </c:pt>
                <c:pt idx="1003">
                  <c:v>-3.6</c:v>
                </c:pt>
                <c:pt idx="1004">
                  <c:v>-4</c:v>
                </c:pt>
                <c:pt idx="1005">
                  <c:v>-4</c:v>
                </c:pt>
                <c:pt idx="1006">
                  <c:v>-4</c:v>
                </c:pt>
                <c:pt idx="1007">
                  <c:v>-4</c:v>
                </c:pt>
                <c:pt idx="1008">
                  <c:v>-4</c:v>
                </c:pt>
                <c:pt idx="1009">
                  <c:v>-4</c:v>
                </c:pt>
                <c:pt idx="1010">
                  <c:v>-3.6</c:v>
                </c:pt>
                <c:pt idx="1011">
                  <c:v>-4</c:v>
                </c:pt>
                <c:pt idx="1012">
                  <c:v>-3.2</c:v>
                </c:pt>
                <c:pt idx="1013">
                  <c:v>-3.2</c:v>
                </c:pt>
                <c:pt idx="1014">
                  <c:v>-3.2</c:v>
                </c:pt>
                <c:pt idx="1015">
                  <c:v>-2.4</c:v>
                </c:pt>
                <c:pt idx="1016">
                  <c:v>-2.4</c:v>
                </c:pt>
                <c:pt idx="1017">
                  <c:v>-2.4</c:v>
                </c:pt>
                <c:pt idx="1018">
                  <c:v>-2.4</c:v>
                </c:pt>
                <c:pt idx="1019">
                  <c:v>-2.4</c:v>
                </c:pt>
                <c:pt idx="1020">
                  <c:v>-2</c:v>
                </c:pt>
                <c:pt idx="1021">
                  <c:v>-2</c:v>
                </c:pt>
                <c:pt idx="1022">
                  <c:v>-2</c:v>
                </c:pt>
                <c:pt idx="1023">
                  <c:v>-2</c:v>
                </c:pt>
                <c:pt idx="1024">
                  <c:v>-1.6</c:v>
                </c:pt>
                <c:pt idx="1025">
                  <c:v>-1.6</c:v>
                </c:pt>
                <c:pt idx="1026">
                  <c:v>-1.6</c:v>
                </c:pt>
                <c:pt idx="1027">
                  <c:v>-1.2</c:v>
                </c:pt>
                <c:pt idx="1028">
                  <c:v>-1.6</c:v>
                </c:pt>
                <c:pt idx="1029">
                  <c:v>-1.2</c:v>
                </c:pt>
                <c:pt idx="1030">
                  <c:v>-1.2</c:v>
                </c:pt>
                <c:pt idx="1031">
                  <c:v>-0.8</c:v>
                </c:pt>
                <c:pt idx="1032">
                  <c:v>-0.8</c:v>
                </c:pt>
                <c:pt idx="1033">
                  <c:v>-0.8</c:v>
                </c:pt>
                <c:pt idx="1034">
                  <c:v>-0.8</c:v>
                </c:pt>
                <c:pt idx="1035">
                  <c:v>-0.4</c:v>
                </c:pt>
                <c:pt idx="1036">
                  <c:v>-0.8</c:v>
                </c:pt>
                <c:pt idx="1037">
                  <c:v>0</c:v>
                </c:pt>
                <c:pt idx="1038">
                  <c:v>-0.4</c:v>
                </c:pt>
                <c:pt idx="1039">
                  <c:v>0</c:v>
                </c:pt>
                <c:pt idx="1040">
                  <c:v>0</c:v>
                </c:pt>
                <c:pt idx="1041">
                  <c:v>0</c:v>
                </c:pt>
                <c:pt idx="1042">
                  <c:v>0</c:v>
                </c:pt>
                <c:pt idx="1043">
                  <c:v>0.4</c:v>
                </c:pt>
                <c:pt idx="1044">
                  <c:v>0</c:v>
                </c:pt>
                <c:pt idx="1045">
                  <c:v>0</c:v>
                </c:pt>
                <c:pt idx="1046">
                  <c:v>0.4</c:v>
                </c:pt>
                <c:pt idx="1047">
                  <c:v>0.8</c:v>
                </c:pt>
                <c:pt idx="1048">
                  <c:v>0.4</c:v>
                </c:pt>
                <c:pt idx="1049">
                  <c:v>0.8</c:v>
                </c:pt>
                <c:pt idx="1050">
                  <c:v>0.4</c:v>
                </c:pt>
                <c:pt idx="1051">
                  <c:v>0.8</c:v>
                </c:pt>
                <c:pt idx="1052">
                  <c:v>0.8</c:v>
                </c:pt>
                <c:pt idx="1053">
                  <c:v>0.8</c:v>
                </c:pt>
                <c:pt idx="1054">
                  <c:v>0.8</c:v>
                </c:pt>
                <c:pt idx="1055">
                  <c:v>1.2</c:v>
                </c:pt>
                <c:pt idx="1056">
                  <c:v>0.8</c:v>
                </c:pt>
                <c:pt idx="1057">
                  <c:v>1.2</c:v>
                </c:pt>
                <c:pt idx="1058">
                  <c:v>1.2</c:v>
                </c:pt>
                <c:pt idx="1059">
                  <c:v>1.2</c:v>
                </c:pt>
                <c:pt idx="1060">
                  <c:v>1.2</c:v>
                </c:pt>
                <c:pt idx="1061">
                  <c:v>1.2</c:v>
                </c:pt>
                <c:pt idx="1062">
                  <c:v>1.6</c:v>
                </c:pt>
                <c:pt idx="1063">
                  <c:v>1.6</c:v>
                </c:pt>
                <c:pt idx="1064">
                  <c:v>1.6</c:v>
                </c:pt>
                <c:pt idx="1065">
                  <c:v>1.6</c:v>
                </c:pt>
                <c:pt idx="1066">
                  <c:v>2.4</c:v>
                </c:pt>
                <c:pt idx="1067">
                  <c:v>1.6</c:v>
                </c:pt>
                <c:pt idx="1068">
                  <c:v>1.6</c:v>
                </c:pt>
                <c:pt idx="1069">
                  <c:v>1.6</c:v>
                </c:pt>
                <c:pt idx="1070">
                  <c:v>2</c:v>
                </c:pt>
                <c:pt idx="1071">
                  <c:v>2</c:v>
                </c:pt>
                <c:pt idx="1072">
                  <c:v>2</c:v>
                </c:pt>
                <c:pt idx="1073">
                  <c:v>2</c:v>
                </c:pt>
                <c:pt idx="1074">
                  <c:v>2.4</c:v>
                </c:pt>
                <c:pt idx="1075">
                  <c:v>2</c:v>
                </c:pt>
                <c:pt idx="1076">
                  <c:v>2</c:v>
                </c:pt>
                <c:pt idx="1077">
                  <c:v>2</c:v>
                </c:pt>
                <c:pt idx="1078">
                  <c:v>2</c:v>
                </c:pt>
                <c:pt idx="1079">
                  <c:v>2.4</c:v>
                </c:pt>
                <c:pt idx="1080">
                  <c:v>2</c:v>
                </c:pt>
                <c:pt idx="1081">
                  <c:v>2</c:v>
                </c:pt>
                <c:pt idx="1082">
                  <c:v>2</c:v>
                </c:pt>
                <c:pt idx="1083">
                  <c:v>2.4</c:v>
                </c:pt>
                <c:pt idx="1084">
                  <c:v>2.4</c:v>
                </c:pt>
                <c:pt idx="1085">
                  <c:v>2</c:v>
                </c:pt>
                <c:pt idx="1086">
                  <c:v>2.4</c:v>
                </c:pt>
                <c:pt idx="1087">
                  <c:v>2.4</c:v>
                </c:pt>
                <c:pt idx="1088">
                  <c:v>2.4</c:v>
                </c:pt>
                <c:pt idx="1089">
                  <c:v>2.4</c:v>
                </c:pt>
                <c:pt idx="1090">
                  <c:v>2.8</c:v>
                </c:pt>
                <c:pt idx="1091">
                  <c:v>2.8</c:v>
                </c:pt>
                <c:pt idx="1092">
                  <c:v>2.4</c:v>
                </c:pt>
                <c:pt idx="1093">
                  <c:v>2.8</c:v>
                </c:pt>
                <c:pt idx="1094">
                  <c:v>2.8</c:v>
                </c:pt>
                <c:pt idx="1095">
                  <c:v>2.8</c:v>
                </c:pt>
                <c:pt idx="1096">
                  <c:v>2.4</c:v>
                </c:pt>
                <c:pt idx="1097">
                  <c:v>2.8</c:v>
                </c:pt>
                <c:pt idx="1098">
                  <c:v>2.8</c:v>
                </c:pt>
                <c:pt idx="1099">
                  <c:v>2.8</c:v>
                </c:pt>
                <c:pt idx="1100">
                  <c:v>2.4</c:v>
                </c:pt>
                <c:pt idx="1101">
                  <c:v>3.2</c:v>
                </c:pt>
                <c:pt idx="1102">
                  <c:v>2.8</c:v>
                </c:pt>
                <c:pt idx="1103">
                  <c:v>2.8</c:v>
                </c:pt>
                <c:pt idx="1104">
                  <c:v>2.8</c:v>
                </c:pt>
                <c:pt idx="1105">
                  <c:v>3.2</c:v>
                </c:pt>
                <c:pt idx="1106">
                  <c:v>2.8</c:v>
                </c:pt>
                <c:pt idx="1107">
                  <c:v>3.2</c:v>
                </c:pt>
                <c:pt idx="1108">
                  <c:v>2.8</c:v>
                </c:pt>
                <c:pt idx="1109">
                  <c:v>2.8</c:v>
                </c:pt>
                <c:pt idx="1110">
                  <c:v>2.8</c:v>
                </c:pt>
                <c:pt idx="1111">
                  <c:v>2.8</c:v>
                </c:pt>
                <c:pt idx="1112">
                  <c:v>2.8</c:v>
                </c:pt>
                <c:pt idx="1113">
                  <c:v>3.2</c:v>
                </c:pt>
                <c:pt idx="1114">
                  <c:v>3.2</c:v>
                </c:pt>
                <c:pt idx="1115">
                  <c:v>3.2</c:v>
                </c:pt>
                <c:pt idx="1116">
                  <c:v>2.8</c:v>
                </c:pt>
                <c:pt idx="1117">
                  <c:v>3.2</c:v>
                </c:pt>
                <c:pt idx="1118">
                  <c:v>3.6</c:v>
                </c:pt>
                <c:pt idx="1119">
                  <c:v>2.8</c:v>
                </c:pt>
                <c:pt idx="1120">
                  <c:v>2.8</c:v>
                </c:pt>
                <c:pt idx="1121">
                  <c:v>3.2</c:v>
                </c:pt>
                <c:pt idx="1122">
                  <c:v>2.8</c:v>
                </c:pt>
                <c:pt idx="1123">
                  <c:v>3.2</c:v>
                </c:pt>
                <c:pt idx="1124">
                  <c:v>2.8</c:v>
                </c:pt>
                <c:pt idx="1125">
                  <c:v>3.2</c:v>
                </c:pt>
                <c:pt idx="1126">
                  <c:v>3.2</c:v>
                </c:pt>
                <c:pt idx="1127">
                  <c:v>3.2</c:v>
                </c:pt>
                <c:pt idx="1128">
                  <c:v>3.2</c:v>
                </c:pt>
                <c:pt idx="1129">
                  <c:v>3.2</c:v>
                </c:pt>
                <c:pt idx="1130">
                  <c:v>3.2</c:v>
                </c:pt>
                <c:pt idx="1131">
                  <c:v>2.8</c:v>
                </c:pt>
                <c:pt idx="1132">
                  <c:v>3.2</c:v>
                </c:pt>
                <c:pt idx="1133">
                  <c:v>3.2</c:v>
                </c:pt>
                <c:pt idx="1134">
                  <c:v>3.2</c:v>
                </c:pt>
                <c:pt idx="1135">
                  <c:v>3.2</c:v>
                </c:pt>
                <c:pt idx="1136">
                  <c:v>3.2</c:v>
                </c:pt>
                <c:pt idx="1137">
                  <c:v>3.2</c:v>
                </c:pt>
                <c:pt idx="1138">
                  <c:v>2.8</c:v>
                </c:pt>
                <c:pt idx="1139">
                  <c:v>3.2</c:v>
                </c:pt>
                <c:pt idx="1140">
                  <c:v>3.2</c:v>
                </c:pt>
                <c:pt idx="1141">
                  <c:v>3.2</c:v>
                </c:pt>
                <c:pt idx="1142">
                  <c:v>3.2</c:v>
                </c:pt>
                <c:pt idx="1143">
                  <c:v>3.2</c:v>
                </c:pt>
                <c:pt idx="1144">
                  <c:v>3.2</c:v>
                </c:pt>
                <c:pt idx="1145">
                  <c:v>3.2</c:v>
                </c:pt>
                <c:pt idx="1146">
                  <c:v>3.2</c:v>
                </c:pt>
                <c:pt idx="1147">
                  <c:v>3.2</c:v>
                </c:pt>
                <c:pt idx="1148">
                  <c:v>3.2</c:v>
                </c:pt>
                <c:pt idx="1149">
                  <c:v>2.8</c:v>
                </c:pt>
                <c:pt idx="1150">
                  <c:v>3.2</c:v>
                </c:pt>
                <c:pt idx="1151">
                  <c:v>3.2</c:v>
                </c:pt>
                <c:pt idx="1152">
                  <c:v>3.2</c:v>
                </c:pt>
                <c:pt idx="1153">
                  <c:v>3.2</c:v>
                </c:pt>
                <c:pt idx="1154">
                  <c:v>3.2</c:v>
                </c:pt>
                <c:pt idx="1155">
                  <c:v>2.8</c:v>
                </c:pt>
                <c:pt idx="1156">
                  <c:v>3.2</c:v>
                </c:pt>
                <c:pt idx="1157">
                  <c:v>3.2</c:v>
                </c:pt>
                <c:pt idx="1158">
                  <c:v>2.8</c:v>
                </c:pt>
                <c:pt idx="1159">
                  <c:v>2.8</c:v>
                </c:pt>
                <c:pt idx="1160">
                  <c:v>3.2</c:v>
                </c:pt>
                <c:pt idx="1161">
                  <c:v>3.2</c:v>
                </c:pt>
                <c:pt idx="1162">
                  <c:v>3.2</c:v>
                </c:pt>
                <c:pt idx="1163">
                  <c:v>2.8</c:v>
                </c:pt>
                <c:pt idx="1164">
                  <c:v>3.2</c:v>
                </c:pt>
                <c:pt idx="1165">
                  <c:v>3.2</c:v>
                </c:pt>
                <c:pt idx="1166">
                  <c:v>2.8</c:v>
                </c:pt>
                <c:pt idx="1167">
                  <c:v>2.8</c:v>
                </c:pt>
                <c:pt idx="1168">
                  <c:v>3.2</c:v>
                </c:pt>
                <c:pt idx="1169">
                  <c:v>2.8</c:v>
                </c:pt>
                <c:pt idx="1170">
                  <c:v>2.8</c:v>
                </c:pt>
                <c:pt idx="1171">
                  <c:v>2.8</c:v>
                </c:pt>
                <c:pt idx="1172">
                  <c:v>2.8</c:v>
                </c:pt>
                <c:pt idx="1173">
                  <c:v>2.8</c:v>
                </c:pt>
                <c:pt idx="1174">
                  <c:v>2.4</c:v>
                </c:pt>
                <c:pt idx="1175">
                  <c:v>2.8</c:v>
                </c:pt>
                <c:pt idx="1176">
                  <c:v>2.8</c:v>
                </c:pt>
                <c:pt idx="1177">
                  <c:v>2.8</c:v>
                </c:pt>
                <c:pt idx="1178">
                  <c:v>2.8</c:v>
                </c:pt>
                <c:pt idx="1179">
                  <c:v>3.2</c:v>
                </c:pt>
                <c:pt idx="1180">
                  <c:v>2.8</c:v>
                </c:pt>
                <c:pt idx="1181">
                  <c:v>2.8</c:v>
                </c:pt>
                <c:pt idx="1182">
                  <c:v>2.8</c:v>
                </c:pt>
                <c:pt idx="1183">
                  <c:v>2.8</c:v>
                </c:pt>
                <c:pt idx="1184">
                  <c:v>2.4</c:v>
                </c:pt>
                <c:pt idx="1185">
                  <c:v>2.4</c:v>
                </c:pt>
                <c:pt idx="1186">
                  <c:v>2.8</c:v>
                </c:pt>
                <c:pt idx="1187">
                  <c:v>2.8</c:v>
                </c:pt>
                <c:pt idx="1188">
                  <c:v>2.4</c:v>
                </c:pt>
                <c:pt idx="1189">
                  <c:v>2.4</c:v>
                </c:pt>
                <c:pt idx="1190">
                  <c:v>2.4</c:v>
                </c:pt>
                <c:pt idx="1191">
                  <c:v>2.8</c:v>
                </c:pt>
                <c:pt idx="1192">
                  <c:v>2.8</c:v>
                </c:pt>
                <c:pt idx="1193">
                  <c:v>2.4</c:v>
                </c:pt>
                <c:pt idx="1194">
                  <c:v>2.4</c:v>
                </c:pt>
                <c:pt idx="1195">
                  <c:v>2.4</c:v>
                </c:pt>
                <c:pt idx="1196">
                  <c:v>2.4</c:v>
                </c:pt>
                <c:pt idx="1197">
                  <c:v>2.4</c:v>
                </c:pt>
                <c:pt idx="1198">
                  <c:v>2.4</c:v>
                </c:pt>
                <c:pt idx="1199">
                  <c:v>2.4</c:v>
                </c:pt>
                <c:pt idx="1200">
                  <c:v>2.4</c:v>
                </c:pt>
                <c:pt idx="1201">
                  <c:v>2.4</c:v>
                </c:pt>
                <c:pt idx="1202">
                  <c:v>2.4</c:v>
                </c:pt>
                <c:pt idx="1203">
                  <c:v>2.4</c:v>
                </c:pt>
                <c:pt idx="1204">
                  <c:v>2.4</c:v>
                </c:pt>
                <c:pt idx="1205">
                  <c:v>2.4</c:v>
                </c:pt>
                <c:pt idx="1206">
                  <c:v>2.4</c:v>
                </c:pt>
                <c:pt idx="1207">
                  <c:v>2.4</c:v>
                </c:pt>
                <c:pt idx="1208">
                  <c:v>2.4</c:v>
                </c:pt>
                <c:pt idx="1209">
                  <c:v>2.4</c:v>
                </c:pt>
                <c:pt idx="1210">
                  <c:v>2.4</c:v>
                </c:pt>
                <c:pt idx="1211">
                  <c:v>2.4</c:v>
                </c:pt>
                <c:pt idx="1212">
                  <c:v>2.4</c:v>
                </c:pt>
                <c:pt idx="1213">
                  <c:v>2</c:v>
                </c:pt>
                <c:pt idx="1214">
                  <c:v>2</c:v>
                </c:pt>
                <c:pt idx="1215">
                  <c:v>2</c:v>
                </c:pt>
                <c:pt idx="1216">
                  <c:v>2</c:v>
                </c:pt>
                <c:pt idx="1217">
                  <c:v>2</c:v>
                </c:pt>
                <c:pt idx="1218">
                  <c:v>2.4</c:v>
                </c:pt>
                <c:pt idx="1219">
                  <c:v>2</c:v>
                </c:pt>
                <c:pt idx="1220">
                  <c:v>2.4</c:v>
                </c:pt>
                <c:pt idx="1221">
                  <c:v>2</c:v>
                </c:pt>
                <c:pt idx="1222">
                  <c:v>2</c:v>
                </c:pt>
                <c:pt idx="1223">
                  <c:v>2</c:v>
                </c:pt>
                <c:pt idx="1224">
                  <c:v>2</c:v>
                </c:pt>
                <c:pt idx="1225">
                  <c:v>2.4</c:v>
                </c:pt>
                <c:pt idx="1226">
                  <c:v>2</c:v>
                </c:pt>
                <c:pt idx="1227">
                  <c:v>2</c:v>
                </c:pt>
                <c:pt idx="1228">
                  <c:v>2</c:v>
                </c:pt>
                <c:pt idx="1229">
                  <c:v>1.6</c:v>
                </c:pt>
                <c:pt idx="1230">
                  <c:v>2</c:v>
                </c:pt>
                <c:pt idx="1231">
                  <c:v>1.6</c:v>
                </c:pt>
                <c:pt idx="1232">
                  <c:v>1.6</c:v>
                </c:pt>
                <c:pt idx="1233">
                  <c:v>2</c:v>
                </c:pt>
                <c:pt idx="1234">
                  <c:v>2</c:v>
                </c:pt>
                <c:pt idx="1235">
                  <c:v>2</c:v>
                </c:pt>
                <c:pt idx="1236">
                  <c:v>1.6</c:v>
                </c:pt>
                <c:pt idx="1237">
                  <c:v>2</c:v>
                </c:pt>
                <c:pt idx="1238">
                  <c:v>2</c:v>
                </c:pt>
                <c:pt idx="1239">
                  <c:v>1.6</c:v>
                </c:pt>
                <c:pt idx="1240">
                  <c:v>1.6</c:v>
                </c:pt>
                <c:pt idx="1241">
                  <c:v>1.6</c:v>
                </c:pt>
                <c:pt idx="1242">
                  <c:v>1.6</c:v>
                </c:pt>
                <c:pt idx="1243">
                  <c:v>1.6</c:v>
                </c:pt>
                <c:pt idx="1244">
                  <c:v>1.6</c:v>
                </c:pt>
                <c:pt idx="1245">
                  <c:v>1.6</c:v>
                </c:pt>
                <c:pt idx="1246">
                  <c:v>1.6</c:v>
                </c:pt>
                <c:pt idx="1247">
                  <c:v>1.6</c:v>
                </c:pt>
                <c:pt idx="1248">
                  <c:v>1.6</c:v>
                </c:pt>
                <c:pt idx="1249">
                  <c:v>1.6</c:v>
                </c:pt>
                <c:pt idx="1250">
                  <c:v>1.6</c:v>
                </c:pt>
                <c:pt idx="1251">
                  <c:v>1.6</c:v>
                </c:pt>
                <c:pt idx="1252">
                  <c:v>1.2</c:v>
                </c:pt>
                <c:pt idx="1253">
                  <c:v>1.2</c:v>
                </c:pt>
                <c:pt idx="1254">
                  <c:v>1.2</c:v>
                </c:pt>
                <c:pt idx="1255">
                  <c:v>1.6</c:v>
                </c:pt>
                <c:pt idx="1256">
                  <c:v>1.2</c:v>
                </c:pt>
                <c:pt idx="1257">
                  <c:v>1.2</c:v>
                </c:pt>
                <c:pt idx="1258">
                  <c:v>1.2</c:v>
                </c:pt>
                <c:pt idx="1259">
                  <c:v>1.2</c:v>
                </c:pt>
                <c:pt idx="1260">
                  <c:v>1.2</c:v>
                </c:pt>
                <c:pt idx="1261">
                  <c:v>1.2</c:v>
                </c:pt>
                <c:pt idx="1262">
                  <c:v>1.2</c:v>
                </c:pt>
                <c:pt idx="1263">
                  <c:v>1.2</c:v>
                </c:pt>
                <c:pt idx="1264">
                  <c:v>1.2</c:v>
                </c:pt>
                <c:pt idx="1265">
                  <c:v>1.2</c:v>
                </c:pt>
                <c:pt idx="1266">
                  <c:v>0.8</c:v>
                </c:pt>
                <c:pt idx="1267">
                  <c:v>1.2</c:v>
                </c:pt>
                <c:pt idx="1268">
                  <c:v>1.2</c:v>
                </c:pt>
                <c:pt idx="1269">
                  <c:v>0.8</c:v>
                </c:pt>
                <c:pt idx="1270">
                  <c:v>0.8</c:v>
                </c:pt>
                <c:pt idx="1271">
                  <c:v>1.2</c:v>
                </c:pt>
                <c:pt idx="1272">
                  <c:v>0.8</c:v>
                </c:pt>
                <c:pt idx="1273">
                  <c:v>0.8</c:v>
                </c:pt>
                <c:pt idx="1274">
                  <c:v>0.8</c:v>
                </c:pt>
                <c:pt idx="1275">
                  <c:v>1.2</c:v>
                </c:pt>
                <c:pt idx="1276">
                  <c:v>0.8</c:v>
                </c:pt>
                <c:pt idx="1277">
                  <c:v>0.8</c:v>
                </c:pt>
                <c:pt idx="1278">
                  <c:v>0.8</c:v>
                </c:pt>
                <c:pt idx="1279">
                  <c:v>0.8</c:v>
                </c:pt>
                <c:pt idx="1280">
                  <c:v>0.4</c:v>
                </c:pt>
                <c:pt idx="1281">
                  <c:v>0.8</c:v>
                </c:pt>
                <c:pt idx="1282">
                  <c:v>0.4</c:v>
                </c:pt>
                <c:pt idx="1283">
                  <c:v>0.8</c:v>
                </c:pt>
                <c:pt idx="1284">
                  <c:v>0.4</c:v>
                </c:pt>
                <c:pt idx="1285">
                  <c:v>0.4</c:v>
                </c:pt>
                <c:pt idx="1286">
                  <c:v>0.4</c:v>
                </c:pt>
                <c:pt idx="1287">
                  <c:v>0.8</c:v>
                </c:pt>
                <c:pt idx="1288">
                  <c:v>0.4</c:v>
                </c:pt>
                <c:pt idx="1289">
                  <c:v>0.4</c:v>
                </c:pt>
                <c:pt idx="1290">
                  <c:v>0.4</c:v>
                </c:pt>
                <c:pt idx="1291">
                  <c:v>0.4</c:v>
                </c:pt>
                <c:pt idx="1292">
                  <c:v>0.4</c:v>
                </c:pt>
                <c:pt idx="1293">
                  <c:v>0.4</c:v>
                </c:pt>
                <c:pt idx="1294">
                  <c:v>0.4</c:v>
                </c:pt>
                <c:pt idx="1295">
                  <c:v>0.4</c:v>
                </c:pt>
                <c:pt idx="1296">
                  <c:v>0.4</c:v>
                </c:pt>
                <c:pt idx="1297">
                  <c:v>0.4</c:v>
                </c:pt>
                <c:pt idx="1298">
                  <c:v>0.4</c:v>
                </c:pt>
                <c:pt idx="1299">
                  <c:v>0.4</c:v>
                </c:pt>
                <c:pt idx="1300">
                  <c:v>0</c:v>
                </c:pt>
                <c:pt idx="1301">
                  <c:v>0.4</c:v>
                </c:pt>
                <c:pt idx="1302">
                  <c:v>0.4</c:v>
                </c:pt>
                <c:pt idx="1303">
                  <c:v>0.4</c:v>
                </c:pt>
                <c:pt idx="1304">
                  <c:v>0</c:v>
                </c:pt>
                <c:pt idx="1305">
                  <c:v>0</c:v>
                </c:pt>
                <c:pt idx="1306">
                  <c:v>0</c:v>
                </c:pt>
                <c:pt idx="1307">
                  <c:v>0</c:v>
                </c:pt>
                <c:pt idx="1308">
                  <c:v>0</c:v>
                </c:pt>
                <c:pt idx="1309">
                  <c:v>0</c:v>
                </c:pt>
                <c:pt idx="1310">
                  <c:v>0</c:v>
                </c:pt>
                <c:pt idx="1311">
                  <c:v>0</c:v>
                </c:pt>
                <c:pt idx="1312">
                  <c:v>0</c:v>
                </c:pt>
                <c:pt idx="1313">
                  <c:v>0</c:v>
                </c:pt>
                <c:pt idx="1314">
                  <c:v>0</c:v>
                </c:pt>
                <c:pt idx="1315">
                  <c:v>0</c:v>
                </c:pt>
                <c:pt idx="1316">
                  <c:v>-0.4</c:v>
                </c:pt>
                <c:pt idx="1317">
                  <c:v>-0.4</c:v>
                </c:pt>
                <c:pt idx="1318">
                  <c:v>0</c:v>
                </c:pt>
                <c:pt idx="1319">
                  <c:v>-0.4</c:v>
                </c:pt>
                <c:pt idx="1320">
                  <c:v>-0.4</c:v>
                </c:pt>
                <c:pt idx="1321">
                  <c:v>-0.4</c:v>
                </c:pt>
                <c:pt idx="1322">
                  <c:v>-0.4</c:v>
                </c:pt>
                <c:pt idx="1323">
                  <c:v>0</c:v>
                </c:pt>
                <c:pt idx="1324">
                  <c:v>-0.8</c:v>
                </c:pt>
                <c:pt idx="1325">
                  <c:v>-0.4</c:v>
                </c:pt>
                <c:pt idx="1326">
                  <c:v>-0.8</c:v>
                </c:pt>
                <c:pt idx="1327">
                  <c:v>-0.4</c:v>
                </c:pt>
                <c:pt idx="1328">
                  <c:v>-0.4</c:v>
                </c:pt>
                <c:pt idx="1329">
                  <c:v>-0.4</c:v>
                </c:pt>
                <c:pt idx="1330">
                  <c:v>-0.4</c:v>
                </c:pt>
                <c:pt idx="1331">
                  <c:v>-0.4</c:v>
                </c:pt>
                <c:pt idx="1332">
                  <c:v>-0.4</c:v>
                </c:pt>
                <c:pt idx="1333">
                  <c:v>-0.4</c:v>
                </c:pt>
                <c:pt idx="1334">
                  <c:v>-0.4</c:v>
                </c:pt>
                <c:pt idx="1335">
                  <c:v>-0.8</c:v>
                </c:pt>
                <c:pt idx="1336">
                  <c:v>-0.8</c:v>
                </c:pt>
                <c:pt idx="1337">
                  <c:v>-0.4</c:v>
                </c:pt>
                <c:pt idx="1338">
                  <c:v>-0.8</c:v>
                </c:pt>
                <c:pt idx="1339">
                  <c:v>-0.8</c:v>
                </c:pt>
                <c:pt idx="1340">
                  <c:v>-0.8</c:v>
                </c:pt>
                <c:pt idx="1341">
                  <c:v>-0.8</c:v>
                </c:pt>
                <c:pt idx="1342">
                  <c:v>-0.8</c:v>
                </c:pt>
                <c:pt idx="1343">
                  <c:v>-0.8</c:v>
                </c:pt>
                <c:pt idx="1344">
                  <c:v>-0.8</c:v>
                </c:pt>
                <c:pt idx="1345">
                  <c:v>-0.8</c:v>
                </c:pt>
                <c:pt idx="1346">
                  <c:v>-0.4</c:v>
                </c:pt>
                <c:pt idx="1347">
                  <c:v>-0.8</c:v>
                </c:pt>
                <c:pt idx="1348">
                  <c:v>-1.2</c:v>
                </c:pt>
                <c:pt idx="1349">
                  <c:v>-1.2</c:v>
                </c:pt>
                <c:pt idx="1350">
                  <c:v>-1.2</c:v>
                </c:pt>
                <c:pt idx="1351">
                  <c:v>-1.2</c:v>
                </c:pt>
                <c:pt idx="1352">
                  <c:v>-0.8</c:v>
                </c:pt>
                <c:pt idx="1353">
                  <c:v>-1.2</c:v>
                </c:pt>
                <c:pt idx="1354">
                  <c:v>-0.8</c:v>
                </c:pt>
                <c:pt idx="1355">
                  <c:v>-1.2</c:v>
                </c:pt>
                <c:pt idx="1356">
                  <c:v>-1.2</c:v>
                </c:pt>
                <c:pt idx="1357">
                  <c:v>-1.2</c:v>
                </c:pt>
                <c:pt idx="1358">
                  <c:v>-0.8</c:v>
                </c:pt>
                <c:pt idx="1359">
                  <c:v>-1.2</c:v>
                </c:pt>
                <c:pt idx="1360">
                  <c:v>-1.2</c:v>
                </c:pt>
                <c:pt idx="1361">
                  <c:v>-1.2</c:v>
                </c:pt>
                <c:pt idx="1362">
                  <c:v>-1.6</c:v>
                </c:pt>
                <c:pt idx="1363">
                  <c:v>-1.6</c:v>
                </c:pt>
                <c:pt idx="1364">
                  <c:v>-1.6</c:v>
                </c:pt>
                <c:pt idx="1365">
                  <c:v>-1.2</c:v>
                </c:pt>
                <c:pt idx="1366">
                  <c:v>-1.2</c:v>
                </c:pt>
                <c:pt idx="1367">
                  <c:v>-1.6</c:v>
                </c:pt>
                <c:pt idx="1368">
                  <c:v>-1.6</c:v>
                </c:pt>
                <c:pt idx="1369">
                  <c:v>-1.6</c:v>
                </c:pt>
                <c:pt idx="1370">
                  <c:v>-1.2</c:v>
                </c:pt>
                <c:pt idx="1371">
                  <c:v>-1.6</c:v>
                </c:pt>
                <c:pt idx="1372">
                  <c:v>-1.6</c:v>
                </c:pt>
                <c:pt idx="1373">
                  <c:v>-1.6</c:v>
                </c:pt>
                <c:pt idx="1374">
                  <c:v>-1.6</c:v>
                </c:pt>
                <c:pt idx="1375">
                  <c:v>-1.6</c:v>
                </c:pt>
                <c:pt idx="1376">
                  <c:v>-1.6</c:v>
                </c:pt>
                <c:pt idx="1377">
                  <c:v>-1.6</c:v>
                </c:pt>
                <c:pt idx="1378">
                  <c:v>-1.6</c:v>
                </c:pt>
                <c:pt idx="1379">
                  <c:v>-2</c:v>
                </c:pt>
                <c:pt idx="1380">
                  <c:v>-2</c:v>
                </c:pt>
                <c:pt idx="1381">
                  <c:v>-1.6</c:v>
                </c:pt>
                <c:pt idx="1382">
                  <c:v>-1.6</c:v>
                </c:pt>
                <c:pt idx="1383">
                  <c:v>-1.6</c:v>
                </c:pt>
                <c:pt idx="1384">
                  <c:v>-1.6</c:v>
                </c:pt>
                <c:pt idx="1385">
                  <c:v>-2</c:v>
                </c:pt>
                <c:pt idx="1386">
                  <c:v>-2</c:v>
                </c:pt>
                <c:pt idx="1387">
                  <c:v>-2</c:v>
                </c:pt>
                <c:pt idx="1388">
                  <c:v>-2</c:v>
                </c:pt>
                <c:pt idx="1389">
                  <c:v>-2</c:v>
                </c:pt>
                <c:pt idx="1390">
                  <c:v>-2</c:v>
                </c:pt>
                <c:pt idx="1391">
                  <c:v>-2</c:v>
                </c:pt>
                <c:pt idx="1392">
                  <c:v>-2</c:v>
                </c:pt>
                <c:pt idx="1393">
                  <c:v>-2</c:v>
                </c:pt>
                <c:pt idx="1394">
                  <c:v>-2</c:v>
                </c:pt>
                <c:pt idx="1395">
                  <c:v>-2</c:v>
                </c:pt>
                <c:pt idx="1396">
                  <c:v>-2</c:v>
                </c:pt>
                <c:pt idx="1397">
                  <c:v>-2</c:v>
                </c:pt>
                <c:pt idx="1398">
                  <c:v>-2</c:v>
                </c:pt>
                <c:pt idx="1399">
                  <c:v>-2</c:v>
                </c:pt>
                <c:pt idx="1400">
                  <c:v>-2</c:v>
                </c:pt>
                <c:pt idx="1401">
                  <c:v>-2</c:v>
                </c:pt>
                <c:pt idx="1402">
                  <c:v>-2</c:v>
                </c:pt>
                <c:pt idx="1403">
                  <c:v>-2</c:v>
                </c:pt>
                <c:pt idx="1404">
                  <c:v>-2</c:v>
                </c:pt>
                <c:pt idx="1405">
                  <c:v>-2</c:v>
                </c:pt>
                <c:pt idx="1406">
                  <c:v>-2</c:v>
                </c:pt>
                <c:pt idx="1407">
                  <c:v>-2</c:v>
                </c:pt>
                <c:pt idx="1408">
                  <c:v>-2</c:v>
                </c:pt>
                <c:pt idx="1409">
                  <c:v>-2</c:v>
                </c:pt>
                <c:pt idx="1410">
                  <c:v>-2.4</c:v>
                </c:pt>
                <c:pt idx="1411">
                  <c:v>-2.4</c:v>
                </c:pt>
              </c:numCache>
            </c:numRef>
          </c:val>
          <c:smooth val="0"/>
        </c:ser>
        <c:dLbls>
          <c:showLegendKey val="0"/>
          <c:showVal val="0"/>
          <c:showCatName val="0"/>
          <c:showSerName val="0"/>
          <c:showPercent val="0"/>
          <c:showBubbleSize val="0"/>
        </c:dLbls>
        <c:marker val="1"/>
        <c:smooth val="0"/>
        <c:axId val="45514752"/>
        <c:axId val="45516672"/>
      </c:lineChart>
      <c:catAx>
        <c:axId val="45514752"/>
        <c:scaling>
          <c:orientation val="minMax"/>
        </c:scaling>
        <c:delete val="0"/>
        <c:axPos val="b"/>
        <c:title>
          <c:tx>
            <c:rich>
              <a:bodyPr/>
              <a:lstStyle/>
              <a:p>
                <a:pPr>
                  <a:defRPr/>
                </a:pPr>
                <a:r>
                  <a:rPr lang="en-GB"/>
                  <a:t>Time (ms)</a:t>
                </a:r>
              </a:p>
            </c:rich>
          </c:tx>
          <c:layout/>
          <c:overlay val="0"/>
        </c:title>
        <c:numFmt formatCode="General" sourceLinked="1"/>
        <c:majorTickMark val="out"/>
        <c:minorTickMark val="none"/>
        <c:tickLblPos val="nextTo"/>
        <c:crossAx val="45516672"/>
        <c:crosses val="autoZero"/>
        <c:auto val="1"/>
        <c:lblAlgn val="ctr"/>
        <c:lblOffset val="100"/>
        <c:tickLblSkip val="100"/>
        <c:tickMarkSkip val="50"/>
        <c:noMultiLvlLbl val="0"/>
      </c:catAx>
      <c:valAx>
        <c:axId val="45516672"/>
        <c:scaling>
          <c:orientation val="minMax"/>
        </c:scaling>
        <c:delete val="0"/>
        <c:axPos val="l"/>
        <c:majorGridlines/>
        <c:title>
          <c:tx>
            <c:rich>
              <a:bodyPr rot="-5400000" vert="horz"/>
              <a:lstStyle/>
              <a:p>
                <a:pPr>
                  <a:defRPr/>
                </a:pPr>
                <a:r>
                  <a:rPr lang="en-GB"/>
                  <a:t>Amplitude </a:t>
                </a:r>
              </a:p>
            </c:rich>
          </c:tx>
          <c:layout/>
          <c:overlay val="0"/>
        </c:title>
        <c:numFmt formatCode="General" sourceLinked="1"/>
        <c:majorTickMark val="out"/>
        <c:minorTickMark val="none"/>
        <c:tickLblPos val="nextTo"/>
        <c:crossAx val="4551475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3175"/>
          </c:spPr>
          <c:marker>
            <c:symbol val="none"/>
          </c:marker>
          <c:cat>
            <c:numRef>
              <c:f>F0007CH1!$D:$D</c:f>
              <c:numCache>
                <c:formatCode>General</c:formatCode>
                <c:ptCount val="1048576"/>
                <c:pt idx="0">
                  <c:v>0</c:v>
                </c:pt>
                <c:pt idx="1">
                  <c:v>0.10000000000000286</c:v>
                </c:pt>
                <c:pt idx="2">
                  <c:v>0.20000000000000573</c:v>
                </c:pt>
                <c:pt idx="3">
                  <c:v>0.29999999999999472</c:v>
                </c:pt>
                <c:pt idx="4">
                  <c:v>0.39999999999999758</c:v>
                </c:pt>
                <c:pt idx="5">
                  <c:v>0.50000000000000044</c:v>
                </c:pt>
                <c:pt idx="6">
                  <c:v>0.60000000000000331</c:v>
                </c:pt>
                <c:pt idx="7">
                  <c:v>0.70000000000000617</c:v>
                </c:pt>
                <c:pt idx="8">
                  <c:v>0.79999999999999516</c:v>
                </c:pt>
                <c:pt idx="9">
                  <c:v>0.89999999999999802</c:v>
                </c:pt>
                <c:pt idx="10">
                  <c:v>1.0000000000000009</c:v>
                </c:pt>
                <c:pt idx="11">
                  <c:v>1.1000000000000036</c:v>
                </c:pt>
                <c:pt idx="12">
                  <c:v>1.2000000000000066</c:v>
                </c:pt>
                <c:pt idx="13">
                  <c:v>1.2999999999999956</c:v>
                </c:pt>
                <c:pt idx="14">
                  <c:v>1.3999999999999986</c:v>
                </c:pt>
                <c:pt idx="15">
                  <c:v>1.5000000000000013</c:v>
                </c:pt>
                <c:pt idx="16">
                  <c:v>1.6000000000000041</c:v>
                </c:pt>
                <c:pt idx="17">
                  <c:v>1.6999999999999931</c:v>
                </c:pt>
                <c:pt idx="18">
                  <c:v>1.799999999999996</c:v>
                </c:pt>
                <c:pt idx="19">
                  <c:v>1.899999999999999</c:v>
                </c:pt>
                <c:pt idx="20">
                  <c:v>2.0000000000000018</c:v>
                </c:pt>
                <c:pt idx="21">
                  <c:v>2.1000000000000045</c:v>
                </c:pt>
                <c:pt idx="22">
                  <c:v>2.1999999999999935</c:v>
                </c:pt>
                <c:pt idx="23">
                  <c:v>2.2999999999999963</c:v>
                </c:pt>
                <c:pt idx="24">
                  <c:v>2.3999999999999995</c:v>
                </c:pt>
                <c:pt idx="25">
                  <c:v>2.5000000000000022</c:v>
                </c:pt>
                <c:pt idx="26">
                  <c:v>2.600000000000005</c:v>
                </c:pt>
                <c:pt idx="27">
                  <c:v>2.699999999999994</c:v>
                </c:pt>
                <c:pt idx="28">
                  <c:v>2.7999999999999972</c:v>
                </c:pt>
                <c:pt idx="29">
                  <c:v>2.9</c:v>
                </c:pt>
                <c:pt idx="30">
                  <c:v>3.0000000000000027</c:v>
                </c:pt>
                <c:pt idx="31">
                  <c:v>3.1000000000000054</c:v>
                </c:pt>
                <c:pt idx="32">
                  <c:v>3.1999999999999944</c:v>
                </c:pt>
                <c:pt idx="33">
                  <c:v>3.2999999999999972</c:v>
                </c:pt>
                <c:pt idx="34">
                  <c:v>3.4000000000000004</c:v>
                </c:pt>
                <c:pt idx="35">
                  <c:v>3.5000000000000031</c:v>
                </c:pt>
                <c:pt idx="36">
                  <c:v>3.6000000000000059</c:v>
                </c:pt>
                <c:pt idx="37">
                  <c:v>3.6999999999999948</c:v>
                </c:pt>
                <c:pt idx="38">
                  <c:v>3.799999999999998</c:v>
                </c:pt>
                <c:pt idx="39">
                  <c:v>3.9000000000000008</c:v>
                </c:pt>
                <c:pt idx="40">
                  <c:v>4.0000000000000036</c:v>
                </c:pt>
                <c:pt idx="41">
                  <c:v>4.1000000000000068</c:v>
                </c:pt>
                <c:pt idx="42">
                  <c:v>4.1999999999999957</c:v>
                </c:pt>
                <c:pt idx="43">
                  <c:v>4.299999999999998</c:v>
                </c:pt>
                <c:pt idx="44">
                  <c:v>4.4000000000000012</c:v>
                </c:pt>
                <c:pt idx="45">
                  <c:v>4.5000000000000036</c:v>
                </c:pt>
                <c:pt idx="46">
                  <c:v>4.6000000000000068</c:v>
                </c:pt>
                <c:pt idx="47">
                  <c:v>4.6999999999999957</c:v>
                </c:pt>
                <c:pt idx="48">
                  <c:v>4.7999999999999989</c:v>
                </c:pt>
                <c:pt idx="49">
                  <c:v>4.9000000000000012</c:v>
                </c:pt>
                <c:pt idx="50">
                  <c:v>5.0000000000000044</c:v>
                </c:pt>
                <c:pt idx="51">
                  <c:v>5.0999999999999934</c:v>
                </c:pt>
                <c:pt idx="52">
                  <c:v>5.1999999999999966</c:v>
                </c:pt>
                <c:pt idx="53">
                  <c:v>5.2999999999999989</c:v>
                </c:pt>
                <c:pt idx="54">
                  <c:v>5.4000000000000021</c:v>
                </c:pt>
                <c:pt idx="55">
                  <c:v>5.5000000000000053</c:v>
                </c:pt>
                <c:pt idx="56">
                  <c:v>5.5999999999999943</c:v>
                </c:pt>
                <c:pt idx="57">
                  <c:v>5.6999999999999966</c:v>
                </c:pt>
                <c:pt idx="58">
                  <c:v>5.8</c:v>
                </c:pt>
                <c:pt idx="59">
                  <c:v>5.9000000000000021</c:v>
                </c:pt>
                <c:pt idx="60">
                  <c:v>6.0000000000000053</c:v>
                </c:pt>
                <c:pt idx="61">
                  <c:v>6.0999999999999943</c:v>
                </c:pt>
                <c:pt idx="62">
                  <c:v>6.1999999999999975</c:v>
                </c:pt>
                <c:pt idx="63">
                  <c:v>6.3</c:v>
                </c:pt>
                <c:pt idx="64">
                  <c:v>6.400000000000003</c:v>
                </c:pt>
                <c:pt idx="65">
                  <c:v>6.5000000000000053</c:v>
                </c:pt>
                <c:pt idx="66">
                  <c:v>6.5999999999999943</c:v>
                </c:pt>
                <c:pt idx="67">
                  <c:v>6.6999999999999975</c:v>
                </c:pt>
                <c:pt idx="68">
                  <c:v>6.8000000000000007</c:v>
                </c:pt>
                <c:pt idx="69">
                  <c:v>6.900000000000003</c:v>
                </c:pt>
                <c:pt idx="70">
                  <c:v>7.0000000000000062</c:v>
                </c:pt>
                <c:pt idx="71">
                  <c:v>7.0999999999999952</c:v>
                </c:pt>
                <c:pt idx="72">
                  <c:v>7.1999999999999984</c:v>
                </c:pt>
                <c:pt idx="73">
                  <c:v>7.3000000000000007</c:v>
                </c:pt>
                <c:pt idx="74">
                  <c:v>7.4000000000000039</c:v>
                </c:pt>
                <c:pt idx="75">
                  <c:v>7.5000000000000071</c:v>
                </c:pt>
                <c:pt idx="76">
                  <c:v>7.5999999999999961</c:v>
                </c:pt>
                <c:pt idx="77">
                  <c:v>7.6999999999999984</c:v>
                </c:pt>
                <c:pt idx="78">
                  <c:v>7.8000000000000016</c:v>
                </c:pt>
                <c:pt idx="79">
                  <c:v>7.9000000000000039</c:v>
                </c:pt>
                <c:pt idx="80">
                  <c:v>7.9999999999999929</c:v>
                </c:pt>
                <c:pt idx="81">
                  <c:v>8.0999999999999961</c:v>
                </c:pt>
                <c:pt idx="82">
                  <c:v>8.1999999999999993</c:v>
                </c:pt>
                <c:pt idx="83">
                  <c:v>8.3000000000000025</c:v>
                </c:pt>
                <c:pt idx="84">
                  <c:v>8.4000000000000039</c:v>
                </c:pt>
                <c:pt idx="85">
                  <c:v>8.4999999999999929</c:v>
                </c:pt>
                <c:pt idx="86">
                  <c:v>8.5999999999999961</c:v>
                </c:pt>
                <c:pt idx="87">
                  <c:v>8.6999999999999993</c:v>
                </c:pt>
                <c:pt idx="88">
                  <c:v>8.8000000000000025</c:v>
                </c:pt>
                <c:pt idx="89">
                  <c:v>8.9000000000000057</c:v>
                </c:pt>
                <c:pt idx="90">
                  <c:v>8.9999999999999947</c:v>
                </c:pt>
                <c:pt idx="91">
                  <c:v>9.0999999999999979</c:v>
                </c:pt>
                <c:pt idx="92">
                  <c:v>9.1999999999999993</c:v>
                </c:pt>
                <c:pt idx="93">
                  <c:v>9.3000000000000025</c:v>
                </c:pt>
                <c:pt idx="94">
                  <c:v>9.4000000000000057</c:v>
                </c:pt>
                <c:pt idx="95">
                  <c:v>9.4999999999999947</c:v>
                </c:pt>
                <c:pt idx="96">
                  <c:v>9.5999999999999979</c:v>
                </c:pt>
                <c:pt idx="97">
                  <c:v>9.7000000000000011</c:v>
                </c:pt>
                <c:pt idx="98">
                  <c:v>9.8000000000000025</c:v>
                </c:pt>
                <c:pt idx="99">
                  <c:v>9.9000000000000057</c:v>
                </c:pt>
                <c:pt idx="100">
                  <c:v>9.9999999999999947</c:v>
                </c:pt>
                <c:pt idx="101">
                  <c:v>10.099999999999998</c:v>
                </c:pt>
                <c:pt idx="102">
                  <c:v>10.200000000000001</c:v>
                </c:pt>
                <c:pt idx="103">
                  <c:v>10.300000000000004</c:v>
                </c:pt>
                <c:pt idx="104">
                  <c:v>10.400000000000006</c:v>
                </c:pt>
                <c:pt idx="105">
                  <c:v>10.499999999999995</c:v>
                </c:pt>
                <c:pt idx="106">
                  <c:v>10.599999999999998</c:v>
                </c:pt>
                <c:pt idx="107">
                  <c:v>10.700000000000001</c:v>
                </c:pt>
                <c:pt idx="108">
                  <c:v>10.800000000000004</c:v>
                </c:pt>
                <c:pt idx="109">
                  <c:v>10.900000000000007</c:v>
                </c:pt>
                <c:pt idx="110">
                  <c:v>10.999999999999996</c:v>
                </c:pt>
                <c:pt idx="111">
                  <c:v>11.099999999999998</c:v>
                </c:pt>
                <c:pt idx="112">
                  <c:v>11.200000000000001</c:v>
                </c:pt>
                <c:pt idx="113">
                  <c:v>11.300000000000004</c:v>
                </c:pt>
                <c:pt idx="114">
                  <c:v>11.399999999999993</c:v>
                </c:pt>
                <c:pt idx="115">
                  <c:v>11.499999999999996</c:v>
                </c:pt>
                <c:pt idx="116">
                  <c:v>11.6</c:v>
                </c:pt>
                <c:pt idx="117">
                  <c:v>11.700000000000003</c:v>
                </c:pt>
                <c:pt idx="118">
                  <c:v>11.800000000000004</c:v>
                </c:pt>
                <c:pt idx="119">
                  <c:v>11.899999999999993</c:v>
                </c:pt>
                <c:pt idx="120">
                  <c:v>11.999999999999996</c:v>
                </c:pt>
                <c:pt idx="121">
                  <c:v>12.1</c:v>
                </c:pt>
                <c:pt idx="122">
                  <c:v>12.200000000000003</c:v>
                </c:pt>
                <c:pt idx="123">
                  <c:v>12.300000000000006</c:v>
                </c:pt>
                <c:pt idx="124">
                  <c:v>12.399999999999995</c:v>
                </c:pt>
                <c:pt idx="125">
                  <c:v>12.499999999999996</c:v>
                </c:pt>
                <c:pt idx="126">
                  <c:v>12.6</c:v>
                </c:pt>
                <c:pt idx="127">
                  <c:v>12.700000000000003</c:v>
                </c:pt>
                <c:pt idx="128">
                  <c:v>12.800000000000006</c:v>
                </c:pt>
                <c:pt idx="129">
                  <c:v>12.899999999999995</c:v>
                </c:pt>
                <c:pt idx="130">
                  <c:v>12.999999999999998</c:v>
                </c:pt>
                <c:pt idx="131">
                  <c:v>13.100000000000001</c:v>
                </c:pt>
                <c:pt idx="132">
                  <c:v>13.200000000000003</c:v>
                </c:pt>
                <c:pt idx="133">
                  <c:v>13.300000000000006</c:v>
                </c:pt>
                <c:pt idx="134">
                  <c:v>13.399999999999995</c:v>
                </c:pt>
                <c:pt idx="135">
                  <c:v>13.499999999999998</c:v>
                </c:pt>
                <c:pt idx="136">
                  <c:v>13.600000000000001</c:v>
                </c:pt>
                <c:pt idx="137">
                  <c:v>13.700000000000005</c:v>
                </c:pt>
                <c:pt idx="138">
                  <c:v>13.800000000000006</c:v>
                </c:pt>
                <c:pt idx="139">
                  <c:v>13.899999999999995</c:v>
                </c:pt>
                <c:pt idx="140">
                  <c:v>13.999999999999998</c:v>
                </c:pt>
                <c:pt idx="141">
                  <c:v>14.100000000000001</c:v>
                </c:pt>
                <c:pt idx="142">
                  <c:v>14.200000000000005</c:v>
                </c:pt>
                <c:pt idx="143">
                  <c:v>14.299999999999994</c:v>
                </c:pt>
                <c:pt idx="144">
                  <c:v>14.399999999999997</c:v>
                </c:pt>
                <c:pt idx="145">
                  <c:v>14.499999999999998</c:v>
                </c:pt>
                <c:pt idx="146">
                  <c:v>14.600000000000001</c:v>
                </c:pt>
                <c:pt idx="147">
                  <c:v>14.700000000000005</c:v>
                </c:pt>
                <c:pt idx="148">
                  <c:v>14.799999999999994</c:v>
                </c:pt>
                <c:pt idx="149">
                  <c:v>14.899999999999997</c:v>
                </c:pt>
                <c:pt idx="150">
                  <c:v>15</c:v>
                </c:pt>
                <c:pt idx="151">
                  <c:v>15.100000000000001</c:v>
                </c:pt>
                <c:pt idx="152">
                  <c:v>15.200000000000005</c:v>
                </c:pt>
                <c:pt idx="153">
                  <c:v>15.299999999999994</c:v>
                </c:pt>
                <c:pt idx="154">
                  <c:v>15.399999999999997</c:v>
                </c:pt>
                <c:pt idx="155">
                  <c:v>15.5</c:v>
                </c:pt>
                <c:pt idx="156">
                  <c:v>15.600000000000003</c:v>
                </c:pt>
                <c:pt idx="157">
                  <c:v>15.700000000000006</c:v>
                </c:pt>
                <c:pt idx="158">
                  <c:v>15.799999999999995</c:v>
                </c:pt>
                <c:pt idx="159">
                  <c:v>15.899999999999997</c:v>
                </c:pt>
                <c:pt idx="160">
                  <c:v>16</c:v>
                </c:pt>
                <c:pt idx="161">
                  <c:v>16.100000000000001</c:v>
                </c:pt>
                <c:pt idx="162">
                  <c:v>16.200000000000006</c:v>
                </c:pt>
                <c:pt idx="163">
                  <c:v>16.299999999999994</c:v>
                </c:pt>
                <c:pt idx="164">
                  <c:v>16.399999999999999</c:v>
                </c:pt>
                <c:pt idx="165">
                  <c:v>16.5</c:v>
                </c:pt>
                <c:pt idx="166">
                  <c:v>16.600000000000005</c:v>
                </c:pt>
                <c:pt idx="167">
                  <c:v>16.700000000000006</c:v>
                </c:pt>
                <c:pt idx="168">
                  <c:v>16.799999999999997</c:v>
                </c:pt>
                <c:pt idx="169">
                  <c:v>16.899999999999999</c:v>
                </c:pt>
                <c:pt idx="170">
                  <c:v>17</c:v>
                </c:pt>
                <c:pt idx="171">
                  <c:v>17.100000000000005</c:v>
                </c:pt>
                <c:pt idx="172">
                  <c:v>17.199999999999992</c:v>
                </c:pt>
                <c:pt idx="173">
                  <c:v>17.299999999999997</c:v>
                </c:pt>
                <c:pt idx="174">
                  <c:v>17.399999999999999</c:v>
                </c:pt>
                <c:pt idx="175">
                  <c:v>17.5</c:v>
                </c:pt>
                <c:pt idx="176">
                  <c:v>17.600000000000005</c:v>
                </c:pt>
                <c:pt idx="177">
                  <c:v>17.699999999999992</c:v>
                </c:pt>
                <c:pt idx="178">
                  <c:v>17.799999999999997</c:v>
                </c:pt>
                <c:pt idx="179">
                  <c:v>17.899999999999999</c:v>
                </c:pt>
                <c:pt idx="180">
                  <c:v>18.000000000000004</c:v>
                </c:pt>
                <c:pt idx="181">
                  <c:v>18.100000000000005</c:v>
                </c:pt>
                <c:pt idx="182">
                  <c:v>18.199999999999996</c:v>
                </c:pt>
                <c:pt idx="183">
                  <c:v>18.299999999999997</c:v>
                </c:pt>
                <c:pt idx="184">
                  <c:v>18.399999999999999</c:v>
                </c:pt>
                <c:pt idx="185">
                  <c:v>18.500000000000004</c:v>
                </c:pt>
                <c:pt idx="186">
                  <c:v>18.600000000000005</c:v>
                </c:pt>
                <c:pt idx="187">
                  <c:v>18.699999999999996</c:v>
                </c:pt>
                <c:pt idx="188">
                  <c:v>18.799999999999997</c:v>
                </c:pt>
                <c:pt idx="189">
                  <c:v>18.899999999999999</c:v>
                </c:pt>
                <c:pt idx="190">
                  <c:v>19.000000000000004</c:v>
                </c:pt>
                <c:pt idx="191">
                  <c:v>19.100000000000005</c:v>
                </c:pt>
                <c:pt idx="192">
                  <c:v>19.199999999999996</c:v>
                </c:pt>
                <c:pt idx="193">
                  <c:v>19.299999999999997</c:v>
                </c:pt>
                <c:pt idx="194">
                  <c:v>19.400000000000002</c:v>
                </c:pt>
                <c:pt idx="195">
                  <c:v>19.500000000000004</c:v>
                </c:pt>
                <c:pt idx="196">
                  <c:v>19.600000000000005</c:v>
                </c:pt>
                <c:pt idx="197">
                  <c:v>19.699999999999996</c:v>
                </c:pt>
                <c:pt idx="198">
                  <c:v>19.799999999999997</c:v>
                </c:pt>
                <c:pt idx="199">
                  <c:v>19.900000000000002</c:v>
                </c:pt>
                <c:pt idx="200">
                  <c:v>20.000000000000004</c:v>
                </c:pt>
                <c:pt idx="201">
                  <c:v>20.100000000000009</c:v>
                </c:pt>
                <c:pt idx="202">
                  <c:v>20.199999999999996</c:v>
                </c:pt>
                <c:pt idx="203">
                  <c:v>20.299999999999997</c:v>
                </c:pt>
                <c:pt idx="204">
                  <c:v>20.400000000000002</c:v>
                </c:pt>
                <c:pt idx="205">
                  <c:v>20.500000000000004</c:v>
                </c:pt>
                <c:pt idx="206">
                  <c:v>20.599999999999994</c:v>
                </c:pt>
                <c:pt idx="207">
                  <c:v>20.699999999999996</c:v>
                </c:pt>
                <c:pt idx="208">
                  <c:v>20.8</c:v>
                </c:pt>
                <c:pt idx="209">
                  <c:v>20.900000000000002</c:v>
                </c:pt>
                <c:pt idx="210">
                  <c:v>21.000000000000004</c:v>
                </c:pt>
                <c:pt idx="211">
                  <c:v>21.099999999999994</c:v>
                </c:pt>
                <c:pt idx="212">
                  <c:v>21.199999999999996</c:v>
                </c:pt>
                <c:pt idx="213">
                  <c:v>21.3</c:v>
                </c:pt>
                <c:pt idx="214">
                  <c:v>21.400000000000002</c:v>
                </c:pt>
                <c:pt idx="215">
                  <c:v>21.500000000000004</c:v>
                </c:pt>
                <c:pt idx="216">
                  <c:v>21.599999999999994</c:v>
                </c:pt>
                <c:pt idx="217">
                  <c:v>21.699999999999996</c:v>
                </c:pt>
                <c:pt idx="218">
                  <c:v>21.8</c:v>
                </c:pt>
                <c:pt idx="219">
                  <c:v>21.900000000000002</c:v>
                </c:pt>
                <c:pt idx="220">
                  <c:v>22.000000000000007</c:v>
                </c:pt>
                <c:pt idx="221">
                  <c:v>22.099999999999994</c:v>
                </c:pt>
                <c:pt idx="222">
                  <c:v>22.199999999999996</c:v>
                </c:pt>
                <c:pt idx="223">
                  <c:v>22.3</c:v>
                </c:pt>
                <c:pt idx="224">
                  <c:v>22.400000000000002</c:v>
                </c:pt>
                <c:pt idx="225">
                  <c:v>22.500000000000007</c:v>
                </c:pt>
                <c:pt idx="226">
                  <c:v>22.599999999999994</c:v>
                </c:pt>
                <c:pt idx="227">
                  <c:v>22.7</c:v>
                </c:pt>
                <c:pt idx="228">
                  <c:v>22.8</c:v>
                </c:pt>
                <c:pt idx="229">
                  <c:v>22.900000000000002</c:v>
                </c:pt>
                <c:pt idx="230">
                  <c:v>23.000000000000007</c:v>
                </c:pt>
                <c:pt idx="231">
                  <c:v>23.099999999999994</c:v>
                </c:pt>
                <c:pt idx="232">
                  <c:v>23.2</c:v>
                </c:pt>
                <c:pt idx="233">
                  <c:v>23.3</c:v>
                </c:pt>
                <c:pt idx="234">
                  <c:v>23.400000000000006</c:v>
                </c:pt>
                <c:pt idx="235">
                  <c:v>23.499999999999993</c:v>
                </c:pt>
                <c:pt idx="236">
                  <c:v>23.599999999999994</c:v>
                </c:pt>
                <c:pt idx="237">
                  <c:v>23.7</c:v>
                </c:pt>
                <c:pt idx="238">
                  <c:v>23.8</c:v>
                </c:pt>
                <c:pt idx="239">
                  <c:v>23.900000000000006</c:v>
                </c:pt>
                <c:pt idx="240">
                  <c:v>23.999999999999993</c:v>
                </c:pt>
                <c:pt idx="241">
                  <c:v>24.099999999999998</c:v>
                </c:pt>
                <c:pt idx="242">
                  <c:v>24.2</c:v>
                </c:pt>
                <c:pt idx="243">
                  <c:v>24.3</c:v>
                </c:pt>
                <c:pt idx="244">
                  <c:v>24.400000000000006</c:v>
                </c:pt>
                <c:pt idx="245">
                  <c:v>24.499999999999993</c:v>
                </c:pt>
                <c:pt idx="246">
                  <c:v>24.599999999999998</c:v>
                </c:pt>
                <c:pt idx="247">
                  <c:v>24.7</c:v>
                </c:pt>
                <c:pt idx="248">
                  <c:v>24.800000000000004</c:v>
                </c:pt>
                <c:pt idx="249">
                  <c:v>24.900000000000006</c:v>
                </c:pt>
                <c:pt idx="250">
                  <c:v>24.999999999999993</c:v>
                </c:pt>
                <c:pt idx="251">
                  <c:v>25.099999999999998</c:v>
                </c:pt>
                <c:pt idx="252">
                  <c:v>25.2</c:v>
                </c:pt>
                <c:pt idx="253">
                  <c:v>25.300000000000004</c:v>
                </c:pt>
                <c:pt idx="254">
                  <c:v>25.400000000000006</c:v>
                </c:pt>
                <c:pt idx="255">
                  <c:v>25.499999999999996</c:v>
                </c:pt>
                <c:pt idx="256">
                  <c:v>25.599999999999998</c:v>
                </c:pt>
                <c:pt idx="257">
                  <c:v>25.7</c:v>
                </c:pt>
                <c:pt idx="258">
                  <c:v>25.800000000000004</c:v>
                </c:pt>
                <c:pt idx="259">
                  <c:v>25.900000000000006</c:v>
                </c:pt>
                <c:pt idx="260">
                  <c:v>25.999999999999996</c:v>
                </c:pt>
                <c:pt idx="261">
                  <c:v>26.099999999999998</c:v>
                </c:pt>
                <c:pt idx="262">
                  <c:v>26.200000000000003</c:v>
                </c:pt>
                <c:pt idx="263">
                  <c:v>26.300000000000004</c:v>
                </c:pt>
                <c:pt idx="264">
                  <c:v>26.400000000000006</c:v>
                </c:pt>
                <c:pt idx="265">
                  <c:v>26.499999999999996</c:v>
                </c:pt>
                <c:pt idx="266">
                  <c:v>26.599999999999998</c:v>
                </c:pt>
                <c:pt idx="267">
                  <c:v>26.700000000000003</c:v>
                </c:pt>
                <c:pt idx="268">
                  <c:v>26.800000000000004</c:v>
                </c:pt>
                <c:pt idx="269">
                  <c:v>26.899999999999995</c:v>
                </c:pt>
                <c:pt idx="270">
                  <c:v>26.999999999999996</c:v>
                </c:pt>
                <c:pt idx="271">
                  <c:v>27.099999999999998</c:v>
                </c:pt>
                <c:pt idx="272">
                  <c:v>27.200000000000003</c:v>
                </c:pt>
                <c:pt idx="273">
                  <c:v>27.300000000000004</c:v>
                </c:pt>
                <c:pt idx="274">
                  <c:v>27.399999999999995</c:v>
                </c:pt>
                <c:pt idx="275">
                  <c:v>27.499999999999996</c:v>
                </c:pt>
                <c:pt idx="276">
                  <c:v>27.599999999999998</c:v>
                </c:pt>
                <c:pt idx="277">
                  <c:v>27.700000000000003</c:v>
                </c:pt>
                <c:pt idx="278">
                  <c:v>27.800000000000004</c:v>
                </c:pt>
                <c:pt idx="279">
                  <c:v>27.899999999999995</c:v>
                </c:pt>
                <c:pt idx="280">
                  <c:v>27.999999999999996</c:v>
                </c:pt>
                <c:pt idx="281">
                  <c:v>28.1</c:v>
                </c:pt>
                <c:pt idx="282">
                  <c:v>28.200000000000003</c:v>
                </c:pt>
                <c:pt idx="283">
                  <c:v>28.300000000000004</c:v>
                </c:pt>
                <c:pt idx="284">
                  <c:v>28.399999999999995</c:v>
                </c:pt>
                <c:pt idx="285">
                  <c:v>28.499999999999996</c:v>
                </c:pt>
                <c:pt idx="286">
                  <c:v>28.6</c:v>
                </c:pt>
                <c:pt idx="287">
                  <c:v>28.700000000000003</c:v>
                </c:pt>
                <c:pt idx="288">
                  <c:v>28.800000000000008</c:v>
                </c:pt>
                <c:pt idx="289">
                  <c:v>28.899999999999995</c:v>
                </c:pt>
                <c:pt idx="290">
                  <c:v>28.999999999999996</c:v>
                </c:pt>
                <c:pt idx="291">
                  <c:v>29.1</c:v>
                </c:pt>
                <c:pt idx="292">
                  <c:v>29.200000000000003</c:v>
                </c:pt>
                <c:pt idx="293">
                  <c:v>29.300000000000008</c:v>
                </c:pt>
                <c:pt idx="294">
                  <c:v>29.399999999999995</c:v>
                </c:pt>
                <c:pt idx="295">
                  <c:v>29.5</c:v>
                </c:pt>
                <c:pt idx="296">
                  <c:v>29.6</c:v>
                </c:pt>
                <c:pt idx="297">
                  <c:v>29.700000000000003</c:v>
                </c:pt>
                <c:pt idx="298">
                  <c:v>29.799999999999994</c:v>
                </c:pt>
                <c:pt idx="299">
                  <c:v>29.899999999999995</c:v>
                </c:pt>
                <c:pt idx="300">
                  <c:v>30</c:v>
                </c:pt>
                <c:pt idx="301">
                  <c:v>30.1</c:v>
                </c:pt>
                <c:pt idx="302">
                  <c:v>30.200000000000003</c:v>
                </c:pt>
                <c:pt idx="303">
                  <c:v>30.299999999999994</c:v>
                </c:pt>
                <c:pt idx="304">
                  <c:v>30.399999999999995</c:v>
                </c:pt>
                <c:pt idx="305">
                  <c:v>30.5</c:v>
                </c:pt>
                <c:pt idx="306">
                  <c:v>30.6</c:v>
                </c:pt>
                <c:pt idx="307">
                  <c:v>30.700000000000006</c:v>
                </c:pt>
                <c:pt idx="308">
                  <c:v>30.799999999999994</c:v>
                </c:pt>
                <c:pt idx="309">
                  <c:v>30.9</c:v>
                </c:pt>
                <c:pt idx="310">
                  <c:v>31</c:v>
                </c:pt>
                <c:pt idx="311">
                  <c:v>31.1</c:v>
                </c:pt>
                <c:pt idx="312">
                  <c:v>31.200000000000006</c:v>
                </c:pt>
                <c:pt idx="313">
                  <c:v>31.299999999999994</c:v>
                </c:pt>
                <c:pt idx="314">
                  <c:v>31.4</c:v>
                </c:pt>
                <c:pt idx="315">
                  <c:v>31.5</c:v>
                </c:pt>
                <c:pt idx="316">
                  <c:v>31.6</c:v>
                </c:pt>
                <c:pt idx="317">
                  <c:v>31.700000000000006</c:v>
                </c:pt>
                <c:pt idx="318">
                  <c:v>31.799999999999994</c:v>
                </c:pt>
                <c:pt idx="319">
                  <c:v>31.9</c:v>
                </c:pt>
                <c:pt idx="320">
                  <c:v>32</c:v>
                </c:pt>
                <c:pt idx="321">
                  <c:v>32.1</c:v>
                </c:pt>
                <c:pt idx="322">
                  <c:v>32.200000000000003</c:v>
                </c:pt>
                <c:pt idx="323">
                  <c:v>32.299999999999997</c:v>
                </c:pt>
                <c:pt idx="324">
                  <c:v>32.4</c:v>
                </c:pt>
                <c:pt idx="325">
                  <c:v>32.5</c:v>
                </c:pt>
                <c:pt idx="326">
                  <c:v>32.6</c:v>
                </c:pt>
                <c:pt idx="327">
                  <c:v>32.70000000000001</c:v>
                </c:pt>
                <c:pt idx="328">
                  <c:v>32.799999999999997</c:v>
                </c:pt>
                <c:pt idx="329">
                  <c:v>32.9</c:v>
                </c:pt>
                <c:pt idx="330">
                  <c:v>33</c:v>
                </c:pt>
                <c:pt idx="331">
                  <c:v>33.1</c:v>
                </c:pt>
                <c:pt idx="332">
                  <c:v>33.199999999999996</c:v>
                </c:pt>
                <c:pt idx="333">
                  <c:v>33.299999999999997</c:v>
                </c:pt>
                <c:pt idx="334">
                  <c:v>33.4</c:v>
                </c:pt>
                <c:pt idx="335">
                  <c:v>33.5</c:v>
                </c:pt>
                <c:pt idx="336">
                  <c:v>33.6</c:v>
                </c:pt>
                <c:pt idx="337">
                  <c:v>33.699999999999996</c:v>
                </c:pt>
                <c:pt idx="338">
                  <c:v>33.799999999999997</c:v>
                </c:pt>
                <c:pt idx="339">
                  <c:v>33.9</c:v>
                </c:pt>
                <c:pt idx="340">
                  <c:v>34</c:v>
                </c:pt>
                <c:pt idx="341">
                  <c:v>34.100000000000009</c:v>
                </c:pt>
                <c:pt idx="342">
                  <c:v>34.199999999999996</c:v>
                </c:pt>
                <c:pt idx="343">
                  <c:v>34.299999999999997</c:v>
                </c:pt>
                <c:pt idx="344">
                  <c:v>34.4</c:v>
                </c:pt>
                <c:pt idx="345">
                  <c:v>34.5</c:v>
                </c:pt>
                <c:pt idx="346">
                  <c:v>34.600000000000009</c:v>
                </c:pt>
                <c:pt idx="347">
                  <c:v>34.699999999999996</c:v>
                </c:pt>
                <c:pt idx="348">
                  <c:v>34.799999999999997</c:v>
                </c:pt>
                <c:pt idx="349">
                  <c:v>34.9</c:v>
                </c:pt>
                <c:pt idx="350">
                  <c:v>35</c:v>
                </c:pt>
                <c:pt idx="351">
                  <c:v>35.100000000000009</c:v>
                </c:pt>
                <c:pt idx="352">
                  <c:v>35.199999999999996</c:v>
                </c:pt>
                <c:pt idx="353">
                  <c:v>35.299999999999997</c:v>
                </c:pt>
                <c:pt idx="354">
                  <c:v>35.4</c:v>
                </c:pt>
                <c:pt idx="355">
                  <c:v>35.500000000000007</c:v>
                </c:pt>
                <c:pt idx="356">
                  <c:v>35.600000000000009</c:v>
                </c:pt>
                <c:pt idx="357">
                  <c:v>35.699999999999996</c:v>
                </c:pt>
                <c:pt idx="358">
                  <c:v>35.799999999999997</c:v>
                </c:pt>
                <c:pt idx="359">
                  <c:v>35.9</c:v>
                </c:pt>
                <c:pt idx="360">
                  <c:v>36.000000000000007</c:v>
                </c:pt>
                <c:pt idx="361">
                  <c:v>36.099999999999994</c:v>
                </c:pt>
                <c:pt idx="362">
                  <c:v>36.199999999999996</c:v>
                </c:pt>
                <c:pt idx="363">
                  <c:v>36.299999999999997</c:v>
                </c:pt>
                <c:pt idx="364">
                  <c:v>36.4</c:v>
                </c:pt>
                <c:pt idx="365">
                  <c:v>36.500000000000007</c:v>
                </c:pt>
                <c:pt idx="366">
                  <c:v>36.599999999999994</c:v>
                </c:pt>
                <c:pt idx="367">
                  <c:v>36.699999999999996</c:v>
                </c:pt>
                <c:pt idx="368">
                  <c:v>36.799999999999997</c:v>
                </c:pt>
                <c:pt idx="369">
                  <c:v>36.900000000000006</c:v>
                </c:pt>
                <c:pt idx="370">
                  <c:v>37.000000000000007</c:v>
                </c:pt>
                <c:pt idx="371">
                  <c:v>37.099999999999994</c:v>
                </c:pt>
                <c:pt idx="372">
                  <c:v>37.199999999999996</c:v>
                </c:pt>
                <c:pt idx="373">
                  <c:v>37.299999999999997</c:v>
                </c:pt>
                <c:pt idx="374">
                  <c:v>37.400000000000006</c:v>
                </c:pt>
                <c:pt idx="375">
                  <c:v>37.500000000000007</c:v>
                </c:pt>
                <c:pt idx="376">
                  <c:v>37.599999999999994</c:v>
                </c:pt>
                <c:pt idx="377">
                  <c:v>37.699999999999996</c:v>
                </c:pt>
                <c:pt idx="378">
                  <c:v>37.799999999999997</c:v>
                </c:pt>
                <c:pt idx="379">
                  <c:v>37.900000000000006</c:v>
                </c:pt>
                <c:pt idx="380">
                  <c:v>38.000000000000007</c:v>
                </c:pt>
                <c:pt idx="381">
                  <c:v>38.099999999999994</c:v>
                </c:pt>
                <c:pt idx="382">
                  <c:v>38.199999999999996</c:v>
                </c:pt>
                <c:pt idx="383">
                  <c:v>38.299999999999997</c:v>
                </c:pt>
                <c:pt idx="384">
                  <c:v>38.400000000000006</c:v>
                </c:pt>
                <c:pt idx="385">
                  <c:v>38.500000000000007</c:v>
                </c:pt>
                <c:pt idx="386">
                  <c:v>38.599999999999994</c:v>
                </c:pt>
                <c:pt idx="387">
                  <c:v>38.699999999999996</c:v>
                </c:pt>
                <c:pt idx="388">
                  <c:v>38.800000000000004</c:v>
                </c:pt>
                <c:pt idx="389">
                  <c:v>38.900000000000006</c:v>
                </c:pt>
                <c:pt idx="390">
                  <c:v>39.000000000000007</c:v>
                </c:pt>
                <c:pt idx="391">
                  <c:v>39.099999999999994</c:v>
                </c:pt>
                <c:pt idx="392">
                  <c:v>39.199999999999996</c:v>
                </c:pt>
                <c:pt idx="393">
                  <c:v>39.300000000000004</c:v>
                </c:pt>
                <c:pt idx="394">
                  <c:v>39.400000000000006</c:v>
                </c:pt>
                <c:pt idx="395">
                  <c:v>39.499999999999993</c:v>
                </c:pt>
                <c:pt idx="396">
                  <c:v>39.599999999999994</c:v>
                </c:pt>
                <c:pt idx="397">
                  <c:v>39.699999999999996</c:v>
                </c:pt>
                <c:pt idx="398">
                  <c:v>39.800000000000004</c:v>
                </c:pt>
                <c:pt idx="399">
                  <c:v>39.900000000000006</c:v>
                </c:pt>
                <c:pt idx="400">
                  <c:v>39.999999999999993</c:v>
                </c:pt>
                <c:pt idx="401">
                  <c:v>40.099999999999994</c:v>
                </c:pt>
                <c:pt idx="402">
                  <c:v>40.200000000000003</c:v>
                </c:pt>
                <c:pt idx="403">
                  <c:v>40.300000000000004</c:v>
                </c:pt>
                <c:pt idx="404">
                  <c:v>40.400000000000006</c:v>
                </c:pt>
                <c:pt idx="405">
                  <c:v>40.499999999999993</c:v>
                </c:pt>
                <c:pt idx="406">
                  <c:v>40.599999999999994</c:v>
                </c:pt>
                <c:pt idx="407">
                  <c:v>40.700000000000003</c:v>
                </c:pt>
                <c:pt idx="408">
                  <c:v>40.800000000000004</c:v>
                </c:pt>
                <c:pt idx="409">
                  <c:v>40.900000000000006</c:v>
                </c:pt>
                <c:pt idx="410">
                  <c:v>40.999999999999993</c:v>
                </c:pt>
                <c:pt idx="411">
                  <c:v>41.099999999999994</c:v>
                </c:pt>
                <c:pt idx="412">
                  <c:v>41.2</c:v>
                </c:pt>
                <c:pt idx="413">
                  <c:v>41.300000000000004</c:v>
                </c:pt>
                <c:pt idx="414">
                  <c:v>41.400000000000006</c:v>
                </c:pt>
                <c:pt idx="415">
                  <c:v>41.499999999999993</c:v>
                </c:pt>
                <c:pt idx="416">
                  <c:v>41.6</c:v>
                </c:pt>
                <c:pt idx="417">
                  <c:v>41.7</c:v>
                </c:pt>
                <c:pt idx="418">
                  <c:v>41.800000000000004</c:v>
                </c:pt>
                <c:pt idx="419">
                  <c:v>41.900000000000006</c:v>
                </c:pt>
                <c:pt idx="420">
                  <c:v>41.999999999999993</c:v>
                </c:pt>
                <c:pt idx="421">
                  <c:v>42.1</c:v>
                </c:pt>
                <c:pt idx="422">
                  <c:v>42.2</c:v>
                </c:pt>
                <c:pt idx="423">
                  <c:v>42.300000000000004</c:v>
                </c:pt>
                <c:pt idx="424">
                  <c:v>42.399999999999991</c:v>
                </c:pt>
                <c:pt idx="425">
                  <c:v>42.499999999999993</c:v>
                </c:pt>
                <c:pt idx="426">
                  <c:v>42.6</c:v>
                </c:pt>
                <c:pt idx="427">
                  <c:v>42.7</c:v>
                </c:pt>
                <c:pt idx="428">
                  <c:v>42.800000000000004</c:v>
                </c:pt>
                <c:pt idx="429">
                  <c:v>42.899999999999991</c:v>
                </c:pt>
                <c:pt idx="430">
                  <c:v>43</c:v>
                </c:pt>
                <c:pt idx="431">
                  <c:v>43.1</c:v>
                </c:pt>
                <c:pt idx="432">
                  <c:v>43.2</c:v>
                </c:pt>
                <c:pt idx="433">
                  <c:v>43.300000000000004</c:v>
                </c:pt>
                <c:pt idx="434">
                  <c:v>43.399999999999991</c:v>
                </c:pt>
                <c:pt idx="435">
                  <c:v>43.5</c:v>
                </c:pt>
                <c:pt idx="436">
                  <c:v>43.6</c:v>
                </c:pt>
                <c:pt idx="437">
                  <c:v>43.7</c:v>
                </c:pt>
                <c:pt idx="438">
                  <c:v>43.800000000000004</c:v>
                </c:pt>
                <c:pt idx="439">
                  <c:v>43.899999999999991</c:v>
                </c:pt>
                <c:pt idx="440">
                  <c:v>44</c:v>
                </c:pt>
                <c:pt idx="441">
                  <c:v>44.1</c:v>
                </c:pt>
                <c:pt idx="442">
                  <c:v>44.2</c:v>
                </c:pt>
                <c:pt idx="443">
                  <c:v>44.300000000000004</c:v>
                </c:pt>
                <c:pt idx="444">
                  <c:v>44.399999999999991</c:v>
                </c:pt>
                <c:pt idx="445">
                  <c:v>44.5</c:v>
                </c:pt>
                <c:pt idx="446">
                  <c:v>44.6</c:v>
                </c:pt>
                <c:pt idx="447">
                  <c:v>44.7</c:v>
                </c:pt>
                <c:pt idx="448">
                  <c:v>44.800000000000004</c:v>
                </c:pt>
                <c:pt idx="449">
                  <c:v>44.9</c:v>
                </c:pt>
                <c:pt idx="450">
                  <c:v>45</c:v>
                </c:pt>
                <c:pt idx="451">
                  <c:v>45.1</c:v>
                </c:pt>
                <c:pt idx="452">
                  <c:v>45.2</c:v>
                </c:pt>
                <c:pt idx="453">
                  <c:v>45.300000000000004</c:v>
                </c:pt>
                <c:pt idx="454">
                  <c:v>45.4</c:v>
                </c:pt>
                <c:pt idx="455">
                  <c:v>45.5</c:v>
                </c:pt>
                <c:pt idx="456">
                  <c:v>45.6</c:v>
                </c:pt>
                <c:pt idx="457">
                  <c:v>45.7</c:v>
                </c:pt>
                <c:pt idx="458">
                  <c:v>45.79999999999999</c:v>
                </c:pt>
                <c:pt idx="459">
                  <c:v>45.9</c:v>
                </c:pt>
                <c:pt idx="460">
                  <c:v>46</c:v>
                </c:pt>
                <c:pt idx="461">
                  <c:v>46.1</c:v>
                </c:pt>
                <c:pt idx="462">
                  <c:v>46.2</c:v>
                </c:pt>
                <c:pt idx="463">
                  <c:v>46.3</c:v>
                </c:pt>
                <c:pt idx="464">
                  <c:v>46.4</c:v>
                </c:pt>
                <c:pt idx="465">
                  <c:v>46.5</c:v>
                </c:pt>
                <c:pt idx="466">
                  <c:v>46.6</c:v>
                </c:pt>
                <c:pt idx="467">
                  <c:v>46.7</c:v>
                </c:pt>
                <c:pt idx="468">
                  <c:v>46.8</c:v>
                </c:pt>
                <c:pt idx="469">
                  <c:v>46.9</c:v>
                </c:pt>
                <c:pt idx="470">
                  <c:v>47</c:v>
                </c:pt>
                <c:pt idx="471">
                  <c:v>47.1</c:v>
                </c:pt>
                <c:pt idx="472">
                  <c:v>47.2</c:v>
                </c:pt>
                <c:pt idx="473">
                  <c:v>47.3</c:v>
                </c:pt>
                <c:pt idx="474">
                  <c:v>47.4</c:v>
                </c:pt>
                <c:pt idx="475">
                  <c:v>47.5</c:v>
                </c:pt>
                <c:pt idx="476">
                  <c:v>47.6</c:v>
                </c:pt>
                <c:pt idx="477">
                  <c:v>47.7</c:v>
                </c:pt>
                <c:pt idx="478">
                  <c:v>47.8</c:v>
                </c:pt>
                <c:pt idx="479">
                  <c:v>47.9</c:v>
                </c:pt>
                <c:pt idx="480">
                  <c:v>48</c:v>
                </c:pt>
                <c:pt idx="481">
                  <c:v>48.1</c:v>
                </c:pt>
                <c:pt idx="482">
                  <c:v>48.20000000000001</c:v>
                </c:pt>
                <c:pt idx="483">
                  <c:v>48.3</c:v>
                </c:pt>
                <c:pt idx="484">
                  <c:v>48.4</c:v>
                </c:pt>
                <c:pt idx="485">
                  <c:v>48.5</c:v>
                </c:pt>
                <c:pt idx="486">
                  <c:v>48.6</c:v>
                </c:pt>
                <c:pt idx="487">
                  <c:v>48.699999999999996</c:v>
                </c:pt>
                <c:pt idx="488">
                  <c:v>48.8</c:v>
                </c:pt>
                <c:pt idx="489">
                  <c:v>48.9</c:v>
                </c:pt>
                <c:pt idx="490">
                  <c:v>49</c:v>
                </c:pt>
                <c:pt idx="491">
                  <c:v>49.1</c:v>
                </c:pt>
                <c:pt idx="492">
                  <c:v>49.199999999999996</c:v>
                </c:pt>
                <c:pt idx="493">
                  <c:v>49.3</c:v>
                </c:pt>
                <c:pt idx="494">
                  <c:v>49.4</c:v>
                </c:pt>
                <c:pt idx="495">
                  <c:v>49.5</c:v>
                </c:pt>
                <c:pt idx="496">
                  <c:v>49.600000000000009</c:v>
                </c:pt>
                <c:pt idx="497">
                  <c:v>49.699999999999996</c:v>
                </c:pt>
                <c:pt idx="498">
                  <c:v>49.8</c:v>
                </c:pt>
                <c:pt idx="499">
                  <c:v>49.9</c:v>
                </c:pt>
                <c:pt idx="500">
                  <c:v>50</c:v>
                </c:pt>
                <c:pt idx="501">
                  <c:v>50.100000000000009</c:v>
                </c:pt>
                <c:pt idx="502">
                  <c:v>50.199999999999996</c:v>
                </c:pt>
                <c:pt idx="503">
                  <c:v>50.3</c:v>
                </c:pt>
                <c:pt idx="504">
                  <c:v>50.4</c:v>
                </c:pt>
                <c:pt idx="505">
                  <c:v>50.5</c:v>
                </c:pt>
                <c:pt idx="506">
                  <c:v>50.600000000000009</c:v>
                </c:pt>
                <c:pt idx="507">
                  <c:v>50.699999999999996</c:v>
                </c:pt>
                <c:pt idx="508">
                  <c:v>50.8</c:v>
                </c:pt>
                <c:pt idx="509">
                  <c:v>50.9</c:v>
                </c:pt>
                <c:pt idx="510">
                  <c:v>51.000000000000007</c:v>
                </c:pt>
                <c:pt idx="511">
                  <c:v>51.100000000000009</c:v>
                </c:pt>
                <c:pt idx="512">
                  <c:v>51.199999999999996</c:v>
                </c:pt>
                <c:pt idx="513">
                  <c:v>51.3</c:v>
                </c:pt>
                <c:pt idx="514">
                  <c:v>51.4</c:v>
                </c:pt>
                <c:pt idx="515">
                  <c:v>51.500000000000007</c:v>
                </c:pt>
                <c:pt idx="516">
                  <c:v>51.599999999999994</c:v>
                </c:pt>
                <c:pt idx="517">
                  <c:v>51.699999999999996</c:v>
                </c:pt>
                <c:pt idx="518">
                  <c:v>51.8</c:v>
                </c:pt>
                <c:pt idx="519">
                  <c:v>51.9</c:v>
                </c:pt>
                <c:pt idx="520">
                  <c:v>52.000000000000007</c:v>
                </c:pt>
                <c:pt idx="521">
                  <c:v>52.099999999999994</c:v>
                </c:pt>
                <c:pt idx="522">
                  <c:v>52.199999999999996</c:v>
                </c:pt>
                <c:pt idx="523">
                  <c:v>52.3</c:v>
                </c:pt>
                <c:pt idx="524">
                  <c:v>52.400000000000006</c:v>
                </c:pt>
                <c:pt idx="525">
                  <c:v>52.500000000000007</c:v>
                </c:pt>
                <c:pt idx="526">
                  <c:v>52.599999999999994</c:v>
                </c:pt>
                <c:pt idx="527">
                  <c:v>52.699999999999996</c:v>
                </c:pt>
                <c:pt idx="528">
                  <c:v>52.8</c:v>
                </c:pt>
                <c:pt idx="529">
                  <c:v>52.900000000000006</c:v>
                </c:pt>
                <c:pt idx="530">
                  <c:v>53.000000000000007</c:v>
                </c:pt>
                <c:pt idx="531">
                  <c:v>53.099999999999994</c:v>
                </c:pt>
                <c:pt idx="532">
                  <c:v>53.199999999999996</c:v>
                </c:pt>
                <c:pt idx="533">
                  <c:v>53.3</c:v>
                </c:pt>
                <c:pt idx="534">
                  <c:v>53.400000000000006</c:v>
                </c:pt>
                <c:pt idx="535">
                  <c:v>53.500000000000007</c:v>
                </c:pt>
                <c:pt idx="536">
                  <c:v>53.599999999999994</c:v>
                </c:pt>
                <c:pt idx="537">
                  <c:v>53.699999999999996</c:v>
                </c:pt>
                <c:pt idx="538">
                  <c:v>53.8</c:v>
                </c:pt>
                <c:pt idx="539">
                  <c:v>53.900000000000006</c:v>
                </c:pt>
                <c:pt idx="540">
                  <c:v>54.000000000000007</c:v>
                </c:pt>
                <c:pt idx="541">
                  <c:v>54.099999999999994</c:v>
                </c:pt>
                <c:pt idx="542">
                  <c:v>54.199999999999996</c:v>
                </c:pt>
                <c:pt idx="543">
                  <c:v>54.300000000000004</c:v>
                </c:pt>
                <c:pt idx="544">
                  <c:v>54.400000000000006</c:v>
                </c:pt>
                <c:pt idx="545">
                  <c:v>54.500000000000007</c:v>
                </c:pt>
                <c:pt idx="546">
                  <c:v>54.599999999999994</c:v>
                </c:pt>
                <c:pt idx="547">
                  <c:v>54.699999999999996</c:v>
                </c:pt>
                <c:pt idx="548">
                  <c:v>54.800000000000004</c:v>
                </c:pt>
                <c:pt idx="549">
                  <c:v>54.900000000000006</c:v>
                </c:pt>
                <c:pt idx="550">
                  <c:v>54.999999999999993</c:v>
                </c:pt>
                <c:pt idx="551">
                  <c:v>55.099999999999994</c:v>
                </c:pt>
                <c:pt idx="552">
                  <c:v>55.199999999999996</c:v>
                </c:pt>
                <c:pt idx="553">
                  <c:v>55.300000000000004</c:v>
                </c:pt>
                <c:pt idx="554">
                  <c:v>55.400000000000006</c:v>
                </c:pt>
                <c:pt idx="555">
                  <c:v>55.499999999999993</c:v>
                </c:pt>
                <c:pt idx="556">
                  <c:v>55.599999999999994</c:v>
                </c:pt>
                <c:pt idx="557">
                  <c:v>55.7</c:v>
                </c:pt>
                <c:pt idx="558">
                  <c:v>55.800000000000004</c:v>
                </c:pt>
                <c:pt idx="559">
                  <c:v>55.900000000000006</c:v>
                </c:pt>
                <c:pt idx="560">
                  <c:v>55.999999999999993</c:v>
                </c:pt>
                <c:pt idx="561">
                  <c:v>56.099999999999994</c:v>
                </c:pt>
                <c:pt idx="562">
                  <c:v>56.2</c:v>
                </c:pt>
                <c:pt idx="563">
                  <c:v>56.300000000000004</c:v>
                </c:pt>
                <c:pt idx="564">
                  <c:v>56.400000000000006</c:v>
                </c:pt>
                <c:pt idx="565">
                  <c:v>56.499999999999993</c:v>
                </c:pt>
                <c:pt idx="566">
                  <c:v>56.599999999999994</c:v>
                </c:pt>
                <c:pt idx="567">
                  <c:v>56.7</c:v>
                </c:pt>
                <c:pt idx="568">
                  <c:v>56.800000000000004</c:v>
                </c:pt>
                <c:pt idx="569">
                  <c:v>56.900000000000006</c:v>
                </c:pt>
                <c:pt idx="570">
                  <c:v>56.999999999999993</c:v>
                </c:pt>
                <c:pt idx="571">
                  <c:v>57.1</c:v>
                </c:pt>
                <c:pt idx="572">
                  <c:v>57.2</c:v>
                </c:pt>
                <c:pt idx="573">
                  <c:v>57.300000000000004</c:v>
                </c:pt>
                <c:pt idx="574">
                  <c:v>57.400000000000006</c:v>
                </c:pt>
                <c:pt idx="575">
                  <c:v>57.499999999999993</c:v>
                </c:pt>
                <c:pt idx="576">
                  <c:v>57.6</c:v>
                </c:pt>
                <c:pt idx="577">
                  <c:v>57.7</c:v>
                </c:pt>
                <c:pt idx="578">
                  <c:v>57.800000000000004</c:v>
                </c:pt>
                <c:pt idx="579">
                  <c:v>57.899999999999991</c:v>
                </c:pt>
                <c:pt idx="580">
                  <c:v>57.999999999999993</c:v>
                </c:pt>
                <c:pt idx="581">
                  <c:v>58.1</c:v>
                </c:pt>
                <c:pt idx="582">
                  <c:v>58.2</c:v>
                </c:pt>
                <c:pt idx="583">
                  <c:v>58.300000000000004</c:v>
                </c:pt>
                <c:pt idx="584">
                  <c:v>58.399999999999991</c:v>
                </c:pt>
                <c:pt idx="585">
                  <c:v>58.5</c:v>
                </c:pt>
                <c:pt idx="586">
                  <c:v>58.6</c:v>
                </c:pt>
                <c:pt idx="587">
                  <c:v>58.7</c:v>
                </c:pt>
                <c:pt idx="588">
                  <c:v>58.800000000000004</c:v>
                </c:pt>
                <c:pt idx="589">
                  <c:v>58.899999999999991</c:v>
                </c:pt>
                <c:pt idx="590">
                  <c:v>59</c:v>
                </c:pt>
                <c:pt idx="591">
                  <c:v>59.1</c:v>
                </c:pt>
                <c:pt idx="592">
                  <c:v>59.2</c:v>
                </c:pt>
                <c:pt idx="593">
                  <c:v>59.300000000000004</c:v>
                </c:pt>
                <c:pt idx="594">
                  <c:v>59.399999999999991</c:v>
                </c:pt>
                <c:pt idx="595">
                  <c:v>59.5</c:v>
                </c:pt>
                <c:pt idx="596">
                  <c:v>59.6</c:v>
                </c:pt>
                <c:pt idx="597">
                  <c:v>59.7</c:v>
                </c:pt>
                <c:pt idx="598">
                  <c:v>59.800000000000004</c:v>
                </c:pt>
                <c:pt idx="599">
                  <c:v>59.899999999999991</c:v>
                </c:pt>
                <c:pt idx="600">
                  <c:v>60</c:v>
                </c:pt>
                <c:pt idx="601">
                  <c:v>60.1</c:v>
                </c:pt>
                <c:pt idx="602">
                  <c:v>60.2</c:v>
                </c:pt>
                <c:pt idx="603">
                  <c:v>60.300000000000004</c:v>
                </c:pt>
                <c:pt idx="604">
                  <c:v>60.4</c:v>
                </c:pt>
                <c:pt idx="605">
                  <c:v>60.5</c:v>
                </c:pt>
                <c:pt idx="606">
                  <c:v>60.6</c:v>
                </c:pt>
                <c:pt idx="607">
                  <c:v>60.7</c:v>
                </c:pt>
                <c:pt idx="608">
                  <c:v>60.800000000000004</c:v>
                </c:pt>
                <c:pt idx="609">
                  <c:v>60.9</c:v>
                </c:pt>
                <c:pt idx="610">
                  <c:v>61</c:v>
                </c:pt>
                <c:pt idx="611">
                  <c:v>61.1</c:v>
                </c:pt>
                <c:pt idx="612">
                  <c:v>61.2</c:v>
                </c:pt>
                <c:pt idx="613">
                  <c:v>61.29999999999999</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63.599999999999987</c:v>
                </c:pt>
                <c:pt idx="637">
                  <c:v>63.70000000000001</c:v>
                </c:pt>
                <c:pt idx="638">
                  <c:v>63.8</c:v>
                </c:pt>
                <c:pt idx="639">
                  <c:v>63.9</c:v>
                </c:pt>
                <c:pt idx="640">
                  <c:v>64</c:v>
                </c:pt>
                <c:pt idx="641">
                  <c:v>64.099999999999994</c:v>
                </c:pt>
                <c:pt idx="642">
                  <c:v>64.2</c:v>
                </c:pt>
                <c:pt idx="643">
                  <c:v>64.3</c:v>
                </c:pt>
                <c:pt idx="644">
                  <c:v>64.400000000000006</c:v>
                </c:pt>
                <c:pt idx="645">
                  <c:v>64.5</c:v>
                </c:pt>
                <c:pt idx="646">
                  <c:v>64.599999999999994</c:v>
                </c:pt>
                <c:pt idx="647">
                  <c:v>64.7</c:v>
                </c:pt>
                <c:pt idx="648">
                  <c:v>64.8</c:v>
                </c:pt>
                <c:pt idx="649">
                  <c:v>64.900000000000006</c:v>
                </c:pt>
                <c:pt idx="650">
                  <c:v>65</c:v>
                </c:pt>
                <c:pt idx="651">
                  <c:v>65.099999999999994</c:v>
                </c:pt>
                <c:pt idx="652">
                  <c:v>65.2</c:v>
                </c:pt>
                <c:pt idx="653">
                  <c:v>65.3</c:v>
                </c:pt>
                <c:pt idx="654">
                  <c:v>65.400000000000006</c:v>
                </c:pt>
                <c:pt idx="655">
                  <c:v>65.5</c:v>
                </c:pt>
                <c:pt idx="656">
                  <c:v>65.599999999999994</c:v>
                </c:pt>
                <c:pt idx="657">
                  <c:v>65.7</c:v>
                </c:pt>
                <c:pt idx="658">
                  <c:v>65.8</c:v>
                </c:pt>
                <c:pt idx="659">
                  <c:v>65.900000000000006</c:v>
                </c:pt>
                <c:pt idx="660">
                  <c:v>66</c:v>
                </c:pt>
                <c:pt idx="661">
                  <c:v>66.099999999999994</c:v>
                </c:pt>
                <c:pt idx="662">
                  <c:v>66.2</c:v>
                </c:pt>
                <c:pt idx="663">
                  <c:v>66.3</c:v>
                </c:pt>
                <c:pt idx="664">
                  <c:v>66.400000000000006</c:v>
                </c:pt>
                <c:pt idx="665">
                  <c:v>66.5</c:v>
                </c:pt>
                <c:pt idx="666">
                  <c:v>66.599999999999994</c:v>
                </c:pt>
                <c:pt idx="667">
                  <c:v>66.7</c:v>
                </c:pt>
                <c:pt idx="668">
                  <c:v>66.8</c:v>
                </c:pt>
                <c:pt idx="669">
                  <c:v>66.900000000000006</c:v>
                </c:pt>
                <c:pt idx="670">
                  <c:v>67</c:v>
                </c:pt>
                <c:pt idx="671">
                  <c:v>67.099999999999994</c:v>
                </c:pt>
                <c:pt idx="672">
                  <c:v>67.2</c:v>
                </c:pt>
                <c:pt idx="673">
                  <c:v>67.3</c:v>
                </c:pt>
                <c:pt idx="674">
                  <c:v>67.400000000000006</c:v>
                </c:pt>
                <c:pt idx="675">
                  <c:v>67.5</c:v>
                </c:pt>
                <c:pt idx="676">
                  <c:v>67.599999999999994</c:v>
                </c:pt>
                <c:pt idx="677">
                  <c:v>67.700000000000017</c:v>
                </c:pt>
                <c:pt idx="678">
                  <c:v>67.8</c:v>
                </c:pt>
                <c:pt idx="679">
                  <c:v>67.900000000000006</c:v>
                </c:pt>
                <c:pt idx="680">
                  <c:v>68</c:v>
                </c:pt>
                <c:pt idx="681">
                  <c:v>68.099999999999994</c:v>
                </c:pt>
                <c:pt idx="682">
                  <c:v>68.2</c:v>
                </c:pt>
                <c:pt idx="683">
                  <c:v>68.3</c:v>
                </c:pt>
                <c:pt idx="684">
                  <c:v>68.400000000000006</c:v>
                </c:pt>
                <c:pt idx="685">
                  <c:v>68.5</c:v>
                </c:pt>
                <c:pt idx="686">
                  <c:v>68.599999999999994</c:v>
                </c:pt>
                <c:pt idx="687">
                  <c:v>68.7</c:v>
                </c:pt>
                <c:pt idx="688">
                  <c:v>68.8</c:v>
                </c:pt>
                <c:pt idx="689">
                  <c:v>68.900000000000006</c:v>
                </c:pt>
                <c:pt idx="690">
                  <c:v>69</c:v>
                </c:pt>
                <c:pt idx="691">
                  <c:v>69.099999999999994</c:v>
                </c:pt>
                <c:pt idx="692">
                  <c:v>69.2</c:v>
                </c:pt>
                <c:pt idx="693">
                  <c:v>69.3</c:v>
                </c:pt>
                <c:pt idx="694">
                  <c:v>69.400000000000006</c:v>
                </c:pt>
                <c:pt idx="695">
                  <c:v>69.5</c:v>
                </c:pt>
                <c:pt idx="696">
                  <c:v>69.599999999999994</c:v>
                </c:pt>
                <c:pt idx="697">
                  <c:v>69.7</c:v>
                </c:pt>
                <c:pt idx="698">
                  <c:v>69.8</c:v>
                </c:pt>
                <c:pt idx="699">
                  <c:v>69.899999999999991</c:v>
                </c:pt>
                <c:pt idx="700">
                  <c:v>70</c:v>
                </c:pt>
                <c:pt idx="701">
                  <c:v>70.099999999999994</c:v>
                </c:pt>
                <c:pt idx="702">
                  <c:v>70.2</c:v>
                </c:pt>
                <c:pt idx="703">
                  <c:v>70.3</c:v>
                </c:pt>
                <c:pt idx="704">
                  <c:v>70.399999999999991</c:v>
                </c:pt>
                <c:pt idx="705">
                  <c:v>70.5</c:v>
                </c:pt>
                <c:pt idx="706">
                  <c:v>70.599999999999994</c:v>
                </c:pt>
                <c:pt idx="707">
                  <c:v>70.7</c:v>
                </c:pt>
                <c:pt idx="708">
                  <c:v>70.8</c:v>
                </c:pt>
                <c:pt idx="709">
                  <c:v>70.899999999999991</c:v>
                </c:pt>
                <c:pt idx="710">
                  <c:v>71.000000000000014</c:v>
                </c:pt>
                <c:pt idx="711">
                  <c:v>71.099999999999994</c:v>
                </c:pt>
                <c:pt idx="712">
                  <c:v>71.2</c:v>
                </c:pt>
                <c:pt idx="713">
                  <c:v>71.3</c:v>
                </c:pt>
                <c:pt idx="714">
                  <c:v>71.399999999999991</c:v>
                </c:pt>
                <c:pt idx="715">
                  <c:v>71.500000000000014</c:v>
                </c:pt>
                <c:pt idx="716">
                  <c:v>71.599999999999994</c:v>
                </c:pt>
                <c:pt idx="717">
                  <c:v>71.7</c:v>
                </c:pt>
                <c:pt idx="718">
                  <c:v>71.8</c:v>
                </c:pt>
                <c:pt idx="719">
                  <c:v>71.899999999999991</c:v>
                </c:pt>
                <c:pt idx="720">
                  <c:v>72.000000000000014</c:v>
                </c:pt>
                <c:pt idx="721">
                  <c:v>72.099999999999994</c:v>
                </c:pt>
                <c:pt idx="722">
                  <c:v>72.2</c:v>
                </c:pt>
                <c:pt idx="723">
                  <c:v>72.3</c:v>
                </c:pt>
                <c:pt idx="724">
                  <c:v>72.399999999999991</c:v>
                </c:pt>
                <c:pt idx="725">
                  <c:v>72.500000000000014</c:v>
                </c:pt>
                <c:pt idx="726">
                  <c:v>72.599999999999994</c:v>
                </c:pt>
                <c:pt idx="727">
                  <c:v>72.7</c:v>
                </c:pt>
                <c:pt idx="728">
                  <c:v>72.8</c:v>
                </c:pt>
                <c:pt idx="729">
                  <c:v>72.899999999999991</c:v>
                </c:pt>
                <c:pt idx="730">
                  <c:v>73.000000000000014</c:v>
                </c:pt>
                <c:pt idx="731">
                  <c:v>73.099999999999994</c:v>
                </c:pt>
                <c:pt idx="732">
                  <c:v>73.2</c:v>
                </c:pt>
                <c:pt idx="733">
                  <c:v>73.3</c:v>
                </c:pt>
                <c:pt idx="734">
                  <c:v>73.399999999999991</c:v>
                </c:pt>
                <c:pt idx="735">
                  <c:v>73.500000000000014</c:v>
                </c:pt>
                <c:pt idx="736">
                  <c:v>73.599999999999994</c:v>
                </c:pt>
                <c:pt idx="737">
                  <c:v>73.7</c:v>
                </c:pt>
                <c:pt idx="738">
                  <c:v>73.800000000000011</c:v>
                </c:pt>
                <c:pt idx="739">
                  <c:v>73.899999999999991</c:v>
                </c:pt>
                <c:pt idx="740">
                  <c:v>74.000000000000014</c:v>
                </c:pt>
                <c:pt idx="741">
                  <c:v>74.099999999999994</c:v>
                </c:pt>
                <c:pt idx="742">
                  <c:v>74.2</c:v>
                </c:pt>
                <c:pt idx="743">
                  <c:v>74.300000000000011</c:v>
                </c:pt>
                <c:pt idx="744">
                  <c:v>74.399999999999991</c:v>
                </c:pt>
                <c:pt idx="745">
                  <c:v>74.5</c:v>
                </c:pt>
                <c:pt idx="746">
                  <c:v>74.599999999999994</c:v>
                </c:pt>
                <c:pt idx="747">
                  <c:v>74.7</c:v>
                </c:pt>
                <c:pt idx="748">
                  <c:v>74.800000000000011</c:v>
                </c:pt>
                <c:pt idx="749">
                  <c:v>74.899999999999991</c:v>
                </c:pt>
                <c:pt idx="750">
                  <c:v>75</c:v>
                </c:pt>
                <c:pt idx="751">
                  <c:v>75.099999999999994</c:v>
                </c:pt>
                <c:pt idx="752">
                  <c:v>75.2</c:v>
                </c:pt>
                <c:pt idx="753">
                  <c:v>75.300000000000011</c:v>
                </c:pt>
                <c:pt idx="754">
                  <c:v>75.399999999999991</c:v>
                </c:pt>
                <c:pt idx="755">
                  <c:v>75.5</c:v>
                </c:pt>
                <c:pt idx="756">
                  <c:v>75.599999999999994</c:v>
                </c:pt>
                <c:pt idx="757">
                  <c:v>75.7</c:v>
                </c:pt>
                <c:pt idx="758">
                  <c:v>75.800000000000011</c:v>
                </c:pt>
                <c:pt idx="759">
                  <c:v>75.899999999999991</c:v>
                </c:pt>
                <c:pt idx="760">
                  <c:v>76</c:v>
                </c:pt>
                <c:pt idx="761">
                  <c:v>76.099999999999994</c:v>
                </c:pt>
                <c:pt idx="762">
                  <c:v>76.199999999999989</c:v>
                </c:pt>
                <c:pt idx="763">
                  <c:v>76.300000000000011</c:v>
                </c:pt>
                <c:pt idx="764">
                  <c:v>76.399999999999991</c:v>
                </c:pt>
                <c:pt idx="765">
                  <c:v>76.5</c:v>
                </c:pt>
                <c:pt idx="766">
                  <c:v>76.599999999999994</c:v>
                </c:pt>
                <c:pt idx="767">
                  <c:v>76.699999999999989</c:v>
                </c:pt>
                <c:pt idx="768">
                  <c:v>76.800000000000011</c:v>
                </c:pt>
                <c:pt idx="769">
                  <c:v>76.899999999999991</c:v>
                </c:pt>
                <c:pt idx="770">
                  <c:v>77</c:v>
                </c:pt>
                <c:pt idx="771">
                  <c:v>77.100000000000009</c:v>
                </c:pt>
                <c:pt idx="772">
                  <c:v>77.199999999999989</c:v>
                </c:pt>
                <c:pt idx="773">
                  <c:v>77.300000000000011</c:v>
                </c:pt>
                <c:pt idx="774">
                  <c:v>77.399999999999991</c:v>
                </c:pt>
                <c:pt idx="775">
                  <c:v>77.5</c:v>
                </c:pt>
                <c:pt idx="776">
                  <c:v>77.600000000000009</c:v>
                </c:pt>
                <c:pt idx="777">
                  <c:v>77.699999999999989</c:v>
                </c:pt>
                <c:pt idx="778">
                  <c:v>77.800000000000011</c:v>
                </c:pt>
                <c:pt idx="779">
                  <c:v>77.899999999999991</c:v>
                </c:pt>
                <c:pt idx="780">
                  <c:v>78</c:v>
                </c:pt>
                <c:pt idx="781">
                  <c:v>78.100000000000009</c:v>
                </c:pt>
                <c:pt idx="782">
                  <c:v>78.199999999999989</c:v>
                </c:pt>
                <c:pt idx="783">
                  <c:v>78.300000000000011</c:v>
                </c:pt>
                <c:pt idx="784">
                  <c:v>78.399999999999991</c:v>
                </c:pt>
                <c:pt idx="785">
                  <c:v>78.5</c:v>
                </c:pt>
                <c:pt idx="786">
                  <c:v>78.600000000000009</c:v>
                </c:pt>
                <c:pt idx="787">
                  <c:v>78.699999999999989</c:v>
                </c:pt>
                <c:pt idx="788">
                  <c:v>78.800000000000011</c:v>
                </c:pt>
                <c:pt idx="789">
                  <c:v>78.899999999999991</c:v>
                </c:pt>
                <c:pt idx="790">
                  <c:v>79</c:v>
                </c:pt>
                <c:pt idx="791">
                  <c:v>79.100000000000009</c:v>
                </c:pt>
                <c:pt idx="792">
                  <c:v>79.199999999999989</c:v>
                </c:pt>
                <c:pt idx="793">
                  <c:v>79.300000000000011</c:v>
                </c:pt>
                <c:pt idx="794">
                  <c:v>79.399999999999991</c:v>
                </c:pt>
                <c:pt idx="795">
                  <c:v>79.5</c:v>
                </c:pt>
                <c:pt idx="796">
                  <c:v>79.600000000000009</c:v>
                </c:pt>
                <c:pt idx="797">
                  <c:v>79.699999999999989</c:v>
                </c:pt>
                <c:pt idx="798">
                  <c:v>79.800000000000011</c:v>
                </c:pt>
                <c:pt idx="799">
                  <c:v>79.900000000000006</c:v>
                </c:pt>
                <c:pt idx="800">
                  <c:v>80</c:v>
                </c:pt>
                <c:pt idx="801">
                  <c:v>80.100000000000009</c:v>
                </c:pt>
                <c:pt idx="802">
                  <c:v>80.199999999999989</c:v>
                </c:pt>
                <c:pt idx="803">
                  <c:v>80.300000000000011</c:v>
                </c:pt>
                <c:pt idx="804">
                  <c:v>80.400000000000006</c:v>
                </c:pt>
                <c:pt idx="805">
                  <c:v>80.5</c:v>
                </c:pt>
                <c:pt idx="806">
                  <c:v>80.600000000000009</c:v>
                </c:pt>
                <c:pt idx="807">
                  <c:v>80.699999999999989</c:v>
                </c:pt>
                <c:pt idx="808">
                  <c:v>80.8</c:v>
                </c:pt>
                <c:pt idx="809">
                  <c:v>80.900000000000006</c:v>
                </c:pt>
                <c:pt idx="810">
                  <c:v>81</c:v>
                </c:pt>
                <c:pt idx="811">
                  <c:v>81.100000000000009</c:v>
                </c:pt>
                <c:pt idx="812">
                  <c:v>81.199999999999989</c:v>
                </c:pt>
                <c:pt idx="813">
                  <c:v>81.3</c:v>
                </c:pt>
                <c:pt idx="814">
                  <c:v>81.400000000000006</c:v>
                </c:pt>
                <c:pt idx="815">
                  <c:v>81.5</c:v>
                </c:pt>
                <c:pt idx="816">
                  <c:v>81.600000000000009</c:v>
                </c:pt>
                <c:pt idx="817">
                  <c:v>81.699999999999989</c:v>
                </c:pt>
                <c:pt idx="818">
                  <c:v>81.8</c:v>
                </c:pt>
                <c:pt idx="819">
                  <c:v>81.900000000000006</c:v>
                </c:pt>
                <c:pt idx="820">
                  <c:v>82</c:v>
                </c:pt>
                <c:pt idx="821">
                  <c:v>82.100000000000009</c:v>
                </c:pt>
                <c:pt idx="822">
                  <c:v>82.199999999999989</c:v>
                </c:pt>
                <c:pt idx="823">
                  <c:v>82.3</c:v>
                </c:pt>
                <c:pt idx="824">
                  <c:v>82.4</c:v>
                </c:pt>
                <c:pt idx="825">
                  <c:v>82.499999999999986</c:v>
                </c:pt>
                <c:pt idx="826">
                  <c:v>82.600000000000009</c:v>
                </c:pt>
                <c:pt idx="827">
                  <c:v>82.699999999999989</c:v>
                </c:pt>
                <c:pt idx="828">
                  <c:v>82.8</c:v>
                </c:pt>
                <c:pt idx="829">
                  <c:v>82.9</c:v>
                </c:pt>
                <c:pt idx="830">
                  <c:v>82.999999999999986</c:v>
                </c:pt>
                <c:pt idx="831">
                  <c:v>83.100000000000009</c:v>
                </c:pt>
                <c:pt idx="832">
                  <c:v>83.2</c:v>
                </c:pt>
                <c:pt idx="833">
                  <c:v>83.3</c:v>
                </c:pt>
                <c:pt idx="834">
                  <c:v>83.4</c:v>
                </c:pt>
                <c:pt idx="835">
                  <c:v>83.499999999999986</c:v>
                </c:pt>
                <c:pt idx="836">
                  <c:v>83.600000000000009</c:v>
                </c:pt>
                <c:pt idx="837">
                  <c:v>83.7</c:v>
                </c:pt>
                <c:pt idx="838">
                  <c:v>83.8</c:v>
                </c:pt>
                <c:pt idx="839">
                  <c:v>83.9</c:v>
                </c:pt>
                <c:pt idx="840">
                  <c:v>83.999999999999986</c:v>
                </c:pt>
                <c:pt idx="841">
                  <c:v>84.100000000000009</c:v>
                </c:pt>
                <c:pt idx="842">
                  <c:v>84.2</c:v>
                </c:pt>
                <c:pt idx="843">
                  <c:v>84.3</c:v>
                </c:pt>
                <c:pt idx="844">
                  <c:v>84.4</c:v>
                </c:pt>
                <c:pt idx="845">
                  <c:v>84.499999999999986</c:v>
                </c:pt>
                <c:pt idx="846">
                  <c:v>84.600000000000009</c:v>
                </c:pt>
                <c:pt idx="847">
                  <c:v>84.7</c:v>
                </c:pt>
                <c:pt idx="848">
                  <c:v>84.8</c:v>
                </c:pt>
                <c:pt idx="849">
                  <c:v>84.9</c:v>
                </c:pt>
                <c:pt idx="850">
                  <c:v>84.999999999999986</c:v>
                </c:pt>
                <c:pt idx="851">
                  <c:v>85.100000000000009</c:v>
                </c:pt>
                <c:pt idx="852">
                  <c:v>85.2</c:v>
                </c:pt>
                <c:pt idx="853">
                  <c:v>85.3</c:v>
                </c:pt>
                <c:pt idx="854">
                  <c:v>85.4</c:v>
                </c:pt>
                <c:pt idx="855">
                  <c:v>85.499999999999986</c:v>
                </c:pt>
                <c:pt idx="856">
                  <c:v>85.600000000000009</c:v>
                </c:pt>
                <c:pt idx="857">
                  <c:v>85.7</c:v>
                </c:pt>
                <c:pt idx="858">
                  <c:v>85.8</c:v>
                </c:pt>
                <c:pt idx="859">
                  <c:v>85.9</c:v>
                </c:pt>
                <c:pt idx="860">
                  <c:v>86</c:v>
                </c:pt>
                <c:pt idx="861">
                  <c:v>86.100000000000009</c:v>
                </c:pt>
                <c:pt idx="862">
                  <c:v>86.2</c:v>
                </c:pt>
                <c:pt idx="863">
                  <c:v>86.3</c:v>
                </c:pt>
                <c:pt idx="864">
                  <c:v>86.4</c:v>
                </c:pt>
                <c:pt idx="865">
                  <c:v>86.5</c:v>
                </c:pt>
                <c:pt idx="866">
                  <c:v>86.600000000000009</c:v>
                </c:pt>
                <c:pt idx="867">
                  <c:v>86.7</c:v>
                </c:pt>
                <c:pt idx="868">
                  <c:v>86.8</c:v>
                </c:pt>
                <c:pt idx="869">
                  <c:v>86.9</c:v>
                </c:pt>
                <c:pt idx="870">
                  <c:v>87</c:v>
                </c:pt>
                <c:pt idx="871">
                  <c:v>87.1</c:v>
                </c:pt>
                <c:pt idx="872">
                  <c:v>87.2</c:v>
                </c:pt>
                <c:pt idx="873">
                  <c:v>87.3</c:v>
                </c:pt>
                <c:pt idx="874">
                  <c:v>87.4</c:v>
                </c:pt>
                <c:pt idx="875">
                  <c:v>87.5</c:v>
                </c:pt>
                <c:pt idx="876">
                  <c:v>87.6</c:v>
                </c:pt>
                <c:pt idx="877">
                  <c:v>87.7</c:v>
                </c:pt>
                <c:pt idx="878">
                  <c:v>87.8</c:v>
                </c:pt>
                <c:pt idx="879">
                  <c:v>87.9</c:v>
                </c:pt>
                <c:pt idx="880">
                  <c:v>88</c:v>
                </c:pt>
                <c:pt idx="881">
                  <c:v>88.1</c:v>
                </c:pt>
                <c:pt idx="882">
                  <c:v>88.2</c:v>
                </c:pt>
                <c:pt idx="883">
                  <c:v>88.299999999999983</c:v>
                </c:pt>
                <c:pt idx="884">
                  <c:v>88.4</c:v>
                </c:pt>
                <c:pt idx="885">
                  <c:v>88.5</c:v>
                </c:pt>
                <c:pt idx="886">
                  <c:v>88.6</c:v>
                </c:pt>
                <c:pt idx="887">
                  <c:v>88.7</c:v>
                </c:pt>
                <c:pt idx="888">
                  <c:v>88.799999999999983</c:v>
                </c:pt>
                <c:pt idx="889">
                  <c:v>88.9</c:v>
                </c:pt>
                <c:pt idx="890">
                  <c:v>89</c:v>
                </c:pt>
                <c:pt idx="891">
                  <c:v>89.1</c:v>
                </c:pt>
                <c:pt idx="892">
                  <c:v>89.2</c:v>
                </c:pt>
                <c:pt idx="893">
                  <c:v>89.3</c:v>
                </c:pt>
                <c:pt idx="894">
                  <c:v>89.4</c:v>
                </c:pt>
                <c:pt idx="895">
                  <c:v>89.5</c:v>
                </c:pt>
                <c:pt idx="896">
                  <c:v>89.6</c:v>
                </c:pt>
                <c:pt idx="897">
                  <c:v>89.7</c:v>
                </c:pt>
                <c:pt idx="898">
                  <c:v>89.8</c:v>
                </c:pt>
                <c:pt idx="899">
                  <c:v>89.9</c:v>
                </c:pt>
                <c:pt idx="900">
                  <c:v>90</c:v>
                </c:pt>
                <c:pt idx="901">
                  <c:v>90.1</c:v>
                </c:pt>
                <c:pt idx="902">
                  <c:v>90.2</c:v>
                </c:pt>
                <c:pt idx="903">
                  <c:v>90.3</c:v>
                </c:pt>
                <c:pt idx="904">
                  <c:v>90.4</c:v>
                </c:pt>
                <c:pt idx="905">
                  <c:v>90.5</c:v>
                </c:pt>
                <c:pt idx="906">
                  <c:v>90.6</c:v>
                </c:pt>
                <c:pt idx="907">
                  <c:v>90.7</c:v>
                </c:pt>
                <c:pt idx="908">
                  <c:v>90.8</c:v>
                </c:pt>
                <c:pt idx="909">
                  <c:v>90.9</c:v>
                </c:pt>
                <c:pt idx="910">
                  <c:v>91</c:v>
                </c:pt>
                <c:pt idx="911">
                  <c:v>91.1</c:v>
                </c:pt>
                <c:pt idx="912">
                  <c:v>91.2</c:v>
                </c:pt>
                <c:pt idx="913">
                  <c:v>91.3</c:v>
                </c:pt>
                <c:pt idx="914">
                  <c:v>91.4</c:v>
                </c:pt>
                <c:pt idx="915">
                  <c:v>91.5</c:v>
                </c:pt>
                <c:pt idx="916">
                  <c:v>91.6</c:v>
                </c:pt>
                <c:pt idx="917">
                  <c:v>91.7</c:v>
                </c:pt>
                <c:pt idx="918">
                  <c:v>91.8</c:v>
                </c:pt>
                <c:pt idx="919">
                  <c:v>91.9</c:v>
                </c:pt>
                <c:pt idx="920">
                  <c:v>92</c:v>
                </c:pt>
                <c:pt idx="921">
                  <c:v>92.1</c:v>
                </c:pt>
                <c:pt idx="922">
                  <c:v>92.2</c:v>
                </c:pt>
                <c:pt idx="923">
                  <c:v>92.3</c:v>
                </c:pt>
                <c:pt idx="924">
                  <c:v>92.4</c:v>
                </c:pt>
                <c:pt idx="925">
                  <c:v>92.5</c:v>
                </c:pt>
                <c:pt idx="926">
                  <c:v>92.600000000000009</c:v>
                </c:pt>
                <c:pt idx="927">
                  <c:v>92.7</c:v>
                </c:pt>
                <c:pt idx="928">
                  <c:v>92.8</c:v>
                </c:pt>
                <c:pt idx="929">
                  <c:v>92.9</c:v>
                </c:pt>
                <c:pt idx="930">
                  <c:v>93</c:v>
                </c:pt>
                <c:pt idx="931">
                  <c:v>93.100000000000009</c:v>
                </c:pt>
                <c:pt idx="932">
                  <c:v>93.2</c:v>
                </c:pt>
                <c:pt idx="933">
                  <c:v>93.3</c:v>
                </c:pt>
                <c:pt idx="934">
                  <c:v>93.399999999999991</c:v>
                </c:pt>
                <c:pt idx="935">
                  <c:v>93.5</c:v>
                </c:pt>
                <c:pt idx="936">
                  <c:v>93.600000000000009</c:v>
                </c:pt>
                <c:pt idx="937">
                  <c:v>93.7</c:v>
                </c:pt>
                <c:pt idx="938">
                  <c:v>93.8</c:v>
                </c:pt>
                <c:pt idx="939">
                  <c:v>93.899999999999991</c:v>
                </c:pt>
                <c:pt idx="940">
                  <c:v>94</c:v>
                </c:pt>
                <c:pt idx="941">
                  <c:v>94.100000000000009</c:v>
                </c:pt>
                <c:pt idx="942">
                  <c:v>94.2</c:v>
                </c:pt>
                <c:pt idx="943">
                  <c:v>94.3</c:v>
                </c:pt>
                <c:pt idx="944">
                  <c:v>94.399999999999991</c:v>
                </c:pt>
                <c:pt idx="945">
                  <c:v>94.5</c:v>
                </c:pt>
                <c:pt idx="946">
                  <c:v>94.600000000000009</c:v>
                </c:pt>
                <c:pt idx="947">
                  <c:v>94.7</c:v>
                </c:pt>
                <c:pt idx="948">
                  <c:v>94.8</c:v>
                </c:pt>
                <c:pt idx="949">
                  <c:v>94.899999999999991</c:v>
                </c:pt>
                <c:pt idx="950">
                  <c:v>95</c:v>
                </c:pt>
                <c:pt idx="951">
                  <c:v>95.100000000000009</c:v>
                </c:pt>
                <c:pt idx="952">
                  <c:v>95.2</c:v>
                </c:pt>
                <c:pt idx="953">
                  <c:v>95.3</c:v>
                </c:pt>
                <c:pt idx="954">
                  <c:v>95.4</c:v>
                </c:pt>
                <c:pt idx="955">
                  <c:v>95.5</c:v>
                </c:pt>
                <c:pt idx="956">
                  <c:v>95.600000000000009</c:v>
                </c:pt>
                <c:pt idx="957">
                  <c:v>95.7</c:v>
                </c:pt>
                <c:pt idx="958">
                  <c:v>95.8</c:v>
                </c:pt>
                <c:pt idx="959">
                  <c:v>95.9</c:v>
                </c:pt>
                <c:pt idx="960">
                  <c:v>96</c:v>
                </c:pt>
                <c:pt idx="961">
                  <c:v>96.100000000000009</c:v>
                </c:pt>
                <c:pt idx="962">
                  <c:v>96.2</c:v>
                </c:pt>
                <c:pt idx="963">
                  <c:v>96.3</c:v>
                </c:pt>
                <c:pt idx="964">
                  <c:v>96.4</c:v>
                </c:pt>
                <c:pt idx="965">
                  <c:v>96.5</c:v>
                </c:pt>
                <c:pt idx="966">
                  <c:v>96.6</c:v>
                </c:pt>
                <c:pt idx="967">
                  <c:v>96.7</c:v>
                </c:pt>
                <c:pt idx="968">
                  <c:v>96.8</c:v>
                </c:pt>
                <c:pt idx="969">
                  <c:v>96.9</c:v>
                </c:pt>
                <c:pt idx="970">
                  <c:v>97</c:v>
                </c:pt>
                <c:pt idx="971">
                  <c:v>97.1</c:v>
                </c:pt>
                <c:pt idx="972">
                  <c:v>97.2</c:v>
                </c:pt>
                <c:pt idx="973">
                  <c:v>97.3</c:v>
                </c:pt>
                <c:pt idx="974">
                  <c:v>97.4</c:v>
                </c:pt>
                <c:pt idx="975">
                  <c:v>97.5</c:v>
                </c:pt>
                <c:pt idx="976">
                  <c:v>97.6</c:v>
                </c:pt>
                <c:pt idx="977">
                  <c:v>97.699999999999989</c:v>
                </c:pt>
                <c:pt idx="978">
                  <c:v>97.8</c:v>
                </c:pt>
                <c:pt idx="979">
                  <c:v>97.9</c:v>
                </c:pt>
                <c:pt idx="980">
                  <c:v>98</c:v>
                </c:pt>
                <c:pt idx="981">
                  <c:v>98.1</c:v>
                </c:pt>
                <c:pt idx="982">
                  <c:v>98.199999999999989</c:v>
                </c:pt>
                <c:pt idx="983">
                  <c:v>98.3</c:v>
                </c:pt>
                <c:pt idx="984">
                  <c:v>98.4</c:v>
                </c:pt>
                <c:pt idx="985">
                  <c:v>98.5</c:v>
                </c:pt>
                <c:pt idx="986">
                  <c:v>98.6</c:v>
                </c:pt>
                <c:pt idx="987">
                  <c:v>98.7</c:v>
                </c:pt>
                <c:pt idx="988">
                  <c:v>98.8</c:v>
                </c:pt>
                <c:pt idx="989">
                  <c:v>98.9</c:v>
                </c:pt>
                <c:pt idx="990">
                  <c:v>99</c:v>
                </c:pt>
                <c:pt idx="991">
                  <c:v>99.1</c:v>
                </c:pt>
                <c:pt idx="992">
                  <c:v>99.2</c:v>
                </c:pt>
                <c:pt idx="993">
                  <c:v>99.3</c:v>
                </c:pt>
                <c:pt idx="994">
                  <c:v>99.4</c:v>
                </c:pt>
                <c:pt idx="995">
                  <c:v>99.5</c:v>
                </c:pt>
                <c:pt idx="996">
                  <c:v>99.6</c:v>
                </c:pt>
                <c:pt idx="997">
                  <c:v>99.7</c:v>
                </c:pt>
                <c:pt idx="998">
                  <c:v>99.8</c:v>
                </c:pt>
                <c:pt idx="999">
                  <c:v>99.9</c:v>
                </c:pt>
                <c:pt idx="1000">
                  <c:v>100</c:v>
                </c:pt>
                <c:pt idx="1001">
                  <c:v>100.1</c:v>
                </c:pt>
                <c:pt idx="1002">
                  <c:v>100.2</c:v>
                </c:pt>
                <c:pt idx="1003">
                  <c:v>100.3</c:v>
                </c:pt>
                <c:pt idx="1004">
                  <c:v>100.4</c:v>
                </c:pt>
                <c:pt idx="1005">
                  <c:v>100.5</c:v>
                </c:pt>
                <c:pt idx="1006">
                  <c:v>100.6</c:v>
                </c:pt>
                <c:pt idx="1007">
                  <c:v>100.7</c:v>
                </c:pt>
                <c:pt idx="1008">
                  <c:v>100.8</c:v>
                </c:pt>
                <c:pt idx="1009">
                  <c:v>100.9</c:v>
                </c:pt>
                <c:pt idx="1010">
                  <c:v>101</c:v>
                </c:pt>
                <c:pt idx="1011">
                  <c:v>101.1</c:v>
                </c:pt>
                <c:pt idx="1012">
                  <c:v>101.2</c:v>
                </c:pt>
                <c:pt idx="1013">
                  <c:v>101.3</c:v>
                </c:pt>
                <c:pt idx="1014">
                  <c:v>101.4</c:v>
                </c:pt>
                <c:pt idx="1015">
                  <c:v>101.5</c:v>
                </c:pt>
                <c:pt idx="1016">
                  <c:v>101.6</c:v>
                </c:pt>
                <c:pt idx="1017">
                  <c:v>101.7</c:v>
                </c:pt>
                <c:pt idx="1018">
                  <c:v>101.8</c:v>
                </c:pt>
                <c:pt idx="1019">
                  <c:v>101.9</c:v>
                </c:pt>
                <c:pt idx="1020">
                  <c:v>102.00000000000001</c:v>
                </c:pt>
                <c:pt idx="1021">
                  <c:v>102.1</c:v>
                </c:pt>
                <c:pt idx="1022">
                  <c:v>102.2</c:v>
                </c:pt>
                <c:pt idx="1023">
                  <c:v>102.3</c:v>
                </c:pt>
                <c:pt idx="1024">
                  <c:v>102.4</c:v>
                </c:pt>
                <c:pt idx="1025">
                  <c:v>102.50000000000001</c:v>
                </c:pt>
                <c:pt idx="1026">
                  <c:v>102.6</c:v>
                </c:pt>
                <c:pt idx="1027">
                  <c:v>102.7</c:v>
                </c:pt>
                <c:pt idx="1028">
                  <c:v>102.8</c:v>
                </c:pt>
                <c:pt idx="1029">
                  <c:v>102.89999999999999</c:v>
                </c:pt>
                <c:pt idx="1030">
                  <c:v>103.00000000000001</c:v>
                </c:pt>
                <c:pt idx="1031">
                  <c:v>103.1</c:v>
                </c:pt>
                <c:pt idx="1032">
                  <c:v>103.2</c:v>
                </c:pt>
                <c:pt idx="1033">
                  <c:v>103.3</c:v>
                </c:pt>
                <c:pt idx="1034">
                  <c:v>103.39999999999999</c:v>
                </c:pt>
                <c:pt idx="1035">
                  <c:v>103.50000000000001</c:v>
                </c:pt>
                <c:pt idx="1036">
                  <c:v>103.6</c:v>
                </c:pt>
                <c:pt idx="1037">
                  <c:v>103.7</c:v>
                </c:pt>
                <c:pt idx="1038">
                  <c:v>103.8</c:v>
                </c:pt>
                <c:pt idx="1039">
                  <c:v>103.89999999999999</c:v>
                </c:pt>
                <c:pt idx="1040">
                  <c:v>104</c:v>
                </c:pt>
                <c:pt idx="1041">
                  <c:v>104.1</c:v>
                </c:pt>
                <c:pt idx="1042">
                  <c:v>104.2</c:v>
                </c:pt>
                <c:pt idx="1043">
                  <c:v>104.3</c:v>
                </c:pt>
                <c:pt idx="1044">
                  <c:v>104.39999999999999</c:v>
                </c:pt>
                <c:pt idx="1045">
                  <c:v>104.5</c:v>
                </c:pt>
                <c:pt idx="1046">
                  <c:v>104.6</c:v>
                </c:pt>
                <c:pt idx="1047">
                  <c:v>104.7</c:v>
                </c:pt>
                <c:pt idx="1048">
                  <c:v>104.80000000000001</c:v>
                </c:pt>
                <c:pt idx="1049">
                  <c:v>104.89999999999999</c:v>
                </c:pt>
                <c:pt idx="1050">
                  <c:v>105</c:v>
                </c:pt>
                <c:pt idx="1051">
                  <c:v>105.1</c:v>
                </c:pt>
                <c:pt idx="1052">
                  <c:v>105.2</c:v>
                </c:pt>
                <c:pt idx="1053">
                  <c:v>105.30000000000001</c:v>
                </c:pt>
                <c:pt idx="1054">
                  <c:v>105.39999999999999</c:v>
                </c:pt>
                <c:pt idx="1055">
                  <c:v>105.5</c:v>
                </c:pt>
                <c:pt idx="1056">
                  <c:v>105.6</c:v>
                </c:pt>
                <c:pt idx="1057">
                  <c:v>105.7</c:v>
                </c:pt>
                <c:pt idx="1058">
                  <c:v>105.80000000000001</c:v>
                </c:pt>
                <c:pt idx="1059">
                  <c:v>105.89999999999999</c:v>
                </c:pt>
                <c:pt idx="1060">
                  <c:v>106</c:v>
                </c:pt>
                <c:pt idx="1061">
                  <c:v>106.1</c:v>
                </c:pt>
                <c:pt idx="1062">
                  <c:v>106.2</c:v>
                </c:pt>
                <c:pt idx="1063">
                  <c:v>106.30000000000001</c:v>
                </c:pt>
                <c:pt idx="1064">
                  <c:v>106.39999999999999</c:v>
                </c:pt>
                <c:pt idx="1065">
                  <c:v>106.5</c:v>
                </c:pt>
                <c:pt idx="1066">
                  <c:v>106.6</c:v>
                </c:pt>
                <c:pt idx="1067">
                  <c:v>106.7</c:v>
                </c:pt>
                <c:pt idx="1068">
                  <c:v>106.80000000000001</c:v>
                </c:pt>
                <c:pt idx="1069">
                  <c:v>106.89999999999999</c:v>
                </c:pt>
                <c:pt idx="1070">
                  <c:v>107</c:v>
                </c:pt>
                <c:pt idx="1071">
                  <c:v>107.1</c:v>
                </c:pt>
                <c:pt idx="1072">
                  <c:v>107.2</c:v>
                </c:pt>
                <c:pt idx="1073">
                  <c:v>107.30000000000001</c:v>
                </c:pt>
                <c:pt idx="1074">
                  <c:v>107.39999999999999</c:v>
                </c:pt>
                <c:pt idx="1075">
                  <c:v>107.5</c:v>
                </c:pt>
                <c:pt idx="1076">
                  <c:v>107.6</c:v>
                </c:pt>
                <c:pt idx="1077">
                  <c:v>107.7</c:v>
                </c:pt>
                <c:pt idx="1078">
                  <c:v>107.80000000000001</c:v>
                </c:pt>
                <c:pt idx="1079">
                  <c:v>107.89999999999999</c:v>
                </c:pt>
                <c:pt idx="1080">
                  <c:v>108</c:v>
                </c:pt>
                <c:pt idx="1081">
                  <c:v>108.10000000000001</c:v>
                </c:pt>
                <c:pt idx="1082">
                  <c:v>108.2</c:v>
                </c:pt>
                <c:pt idx="1083">
                  <c:v>108.30000000000001</c:v>
                </c:pt>
                <c:pt idx="1084">
                  <c:v>108.39999999999999</c:v>
                </c:pt>
                <c:pt idx="1085">
                  <c:v>108.5</c:v>
                </c:pt>
                <c:pt idx="1086">
                  <c:v>108.60000000000001</c:v>
                </c:pt>
                <c:pt idx="1087">
                  <c:v>108.7</c:v>
                </c:pt>
                <c:pt idx="1088">
                  <c:v>108.80000000000001</c:v>
                </c:pt>
                <c:pt idx="1089">
                  <c:v>108.89999999999999</c:v>
                </c:pt>
                <c:pt idx="1090">
                  <c:v>109</c:v>
                </c:pt>
                <c:pt idx="1091">
                  <c:v>109.10000000000001</c:v>
                </c:pt>
                <c:pt idx="1092">
                  <c:v>109.19999999999999</c:v>
                </c:pt>
                <c:pt idx="1093">
                  <c:v>109.30000000000001</c:v>
                </c:pt>
                <c:pt idx="1094">
                  <c:v>109.39999999999999</c:v>
                </c:pt>
                <c:pt idx="1095">
                  <c:v>109.5</c:v>
                </c:pt>
                <c:pt idx="1096">
                  <c:v>109.60000000000001</c:v>
                </c:pt>
                <c:pt idx="1097">
                  <c:v>109.7</c:v>
                </c:pt>
                <c:pt idx="1098">
                  <c:v>109.8</c:v>
                </c:pt>
                <c:pt idx="1099">
                  <c:v>109.89999999999999</c:v>
                </c:pt>
                <c:pt idx="1100">
                  <c:v>110</c:v>
                </c:pt>
                <c:pt idx="1101">
                  <c:v>110.10000000000001</c:v>
                </c:pt>
                <c:pt idx="1102">
                  <c:v>110.19999999999999</c:v>
                </c:pt>
                <c:pt idx="1103">
                  <c:v>110.3</c:v>
                </c:pt>
                <c:pt idx="1104">
                  <c:v>110.39999999999999</c:v>
                </c:pt>
                <c:pt idx="1105">
                  <c:v>110.5</c:v>
                </c:pt>
                <c:pt idx="1106">
                  <c:v>110.60000000000001</c:v>
                </c:pt>
                <c:pt idx="1107">
                  <c:v>110.69999999999999</c:v>
                </c:pt>
                <c:pt idx="1108">
                  <c:v>110.8</c:v>
                </c:pt>
                <c:pt idx="1109">
                  <c:v>110.9</c:v>
                </c:pt>
                <c:pt idx="1110">
                  <c:v>111</c:v>
                </c:pt>
                <c:pt idx="1111">
                  <c:v>111.10000000000001</c:v>
                </c:pt>
                <c:pt idx="1112">
                  <c:v>111.19999999999999</c:v>
                </c:pt>
                <c:pt idx="1113">
                  <c:v>111.3</c:v>
                </c:pt>
                <c:pt idx="1114">
                  <c:v>111.4</c:v>
                </c:pt>
                <c:pt idx="1115">
                  <c:v>111.5</c:v>
                </c:pt>
                <c:pt idx="1116">
                  <c:v>111.60000000000001</c:v>
                </c:pt>
                <c:pt idx="1117">
                  <c:v>111.69999999999999</c:v>
                </c:pt>
                <c:pt idx="1118">
                  <c:v>111.8</c:v>
                </c:pt>
                <c:pt idx="1119">
                  <c:v>111.9</c:v>
                </c:pt>
                <c:pt idx="1120">
                  <c:v>112</c:v>
                </c:pt>
                <c:pt idx="1121">
                  <c:v>112.10000000000001</c:v>
                </c:pt>
                <c:pt idx="1122">
                  <c:v>112.19999999999999</c:v>
                </c:pt>
                <c:pt idx="1123">
                  <c:v>112.3</c:v>
                </c:pt>
                <c:pt idx="1124">
                  <c:v>112.4</c:v>
                </c:pt>
                <c:pt idx="1125">
                  <c:v>112.5</c:v>
                </c:pt>
                <c:pt idx="1126">
                  <c:v>112.60000000000001</c:v>
                </c:pt>
                <c:pt idx="1127">
                  <c:v>112.69999999999999</c:v>
                </c:pt>
                <c:pt idx="1128">
                  <c:v>112.8</c:v>
                </c:pt>
                <c:pt idx="1129">
                  <c:v>112.9</c:v>
                </c:pt>
                <c:pt idx="1130">
                  <c:v>113</c:v>
                </c:pt>
                <c:pt idx="1131">
                  <c:v>113.10000000000001</c:v>
                </c:pt>
                <c:pt idx="1132">
                  <c:v>113.19999999999999</c:v>
                </c:pt>
                <c:pt idx="1133">
                  <c:v>113.3</c:v>
                </c:pt>
                <c:pt idx="1134">
                  <c:v>113.4</c:v>
                </c:pt>
                <c:pt idx="1135">
                  <c:v>113.5</c:v>
                </c:pt>
                <c:pt idx="1136">
                  <c:v>113.60000000000001</c:v>
                </c:pt>
                <c:pt idx="1137">
                  <c:v>113.69999999999999</c:v>
                </c:pt>
                <c:pt idx="1138">
                  <c:v>113.8</c:v>
                </c:pt>
                <c:pt idx="1139">
                  <c:v>113.9</c:v>
                </c:pt>
                <c:pt idx="1140">
                  <c:v>114</c:v>
                </c:pt>
                <c:pt idx="1141">
                  <c:v>114.10000000000001</c:v>
                </c:pt>
                <c:pt idx="1142">
                  <c:v>114.2</c:v>
                </c:pt>
                <c:pt idx="1143">
                  <c:v>114.3</c:v>
                </c:pt>
                <c:pt idx="1144">
                  <c:v>114.4</c:v>
                </c:pt>
                <c:pt idx="1145">
                  <c:v>114.5</c:v>
                </c:pt>
                <c:pt idx="1146">
                  <c:v>114.60000000000001</c:v>
                </c:pt>
                <c:pt idx="1147">
                  <c:v>114.7</c:v>
                </c:pt>
                <c:pt idx="1148">
                  <c:v>114.8</c:v>
                </c:pt>
                <c:pt idx="1149">
                  <c:v>114.9</c:v>
                </c:pt>
                <c:pt idx="1150">
                  <c:v>115</c:v>
                </c:pt>
                <c:pt idx="1151">
                  <c:v>115.1</c:v>
                </c:pt>
                <c:pt idx="1152">
                  <c:v>115.2</c:v>
                </c:pt>
                <c:pt idx="1153">
                  <c:v>115.3</c:v>
                </c:pt>
                <c:pt idx="1154">
                  <c:v>115.4</c:v>
                </c:pt>
                <c:pt idx="1155">
                  <c:v>115.5</c:v>
                </c:pt>
                <c:pt idx="1156">
                  <c:v>115.6</c:v>
                </c:pt>
                <c:pt idx="1157">
                  <c:v>115.7</c:v>
                </c:pt>
                <c:pt idx="1158">
                  <c:v>115.8</c:v>
                </c:pt>
                <c:pt idx="1159">
                  <c:v>115.9</c:v>
                </c:pt>
                <c:pt idx="1160">
                  <c:v>116</c:v>
                </c:pt>
                <c:pt idx="1161">
                  <c:v>116.1</c:v>
                </c:pt>
                <c:pt idx="1162">
                  <c:v>116.2</c:v>
                </c:pt>
                <c:pt idx="1163">
                  <c:v>116.3</c:v>
                </c:pt>
                <c:pt idx="1164">
                  <c:v>116.4</c:v>
                </c:pt>
                <c:pt idx="1165">
                  <c:v>116.49999999999999</c:v>
                </c:pt>
                <c:pt idx="1166">
                  <c:v>116.6</c:v>
                </c:pt>
                <c:pt idx="1167">
                  <c:v>116.7</c:v>
                </c:pt>
                <c:pt idx="1168">
                  <c:v>116.8</c:v>
                </c:pt>
                <c:pt idx="1169">
                  <c:v>116.9</c:v>
                </c:pt>
                <c:pt idx="1170">
                  <c:v>117</c:v>
                </c:pt>
                <c:pt idx="1171">
                  <c:v>117.1</c:v>
                </c:pt>
                <c:pt idx="1172">
                  <c:v>117.2</c:v>
                </c:pt>
                <c:pt idx="1173">
                  <c:v>117.3</c:v>
                </c:pt>
                <c:pt idx="1174">
                  <c:v>117.4</c:v>
                </c:pt>
                <c:pt idx="1175">
                  <c:v>117.5</c:v>
                </c:pt>
                <c:pt idx="1176">
                  <c:v>117.6</c:v>
                </c:pt>
                <c:pt idx="1177">
                  <c:v>117.7</c:v>
                </c:pt>
                <c:pt idx="1178">
                  <c:v>117.8</c:v>
                </c:pt>
                <c:pt idx="1179">
                  <c:v>117.9</c:v>
                </c:pt>
                <c:pt idx="1180">
                  <c:v>118</c:v>
                </c:pt>
                <c:pt idx="1181">
                  <c:v>118.1</c:v>
                </c:pt>
                <c:pt idx="1182">
                  <c:v>118.2</c:v>
                </c:pt>
                <c:pt idx="1183">
                  <c:v>118.3</c:v>
                </c:pt>
                <c:pt idx="1184">
                  <c:v>118.4</c:v>
                </c:pt>
                <c:pt idx="1185">
                  <c:v>118.5</c:v>
                </c:pt>
                <c:pt idx="1186">
                  <c:v>118.6</c:v>
                </c:pt>
                <c:pt idx="1187">
                  <c:v>118.7</c:v>
                </c:pt>
                <c:pt idx="1188">
                  <c:v>118.8</c:v>
                </c:pt>
                <c:pt idx="1189">
                  <c:v>118.9</c:v>
                </c:pt>
                <c:pt idx="1190">
                  <c:v>119</c:v>
                </c:pt>
                <c:pt idx="1191">
                  <c:v>119.1</c:v>
                </c:pt>
                <c:pt idx="1192">
                  <c:v>119.2</c:v>
                </c:pt>
                <c:pt idx="1193">
                  <c:v>119.3</c:v>
                </c:pt>
                <c:pt idx="1194">
                  <c:v>119.4</c:v>
                </c:pt>
                <c:pt idx="1195">
                  <c:v>119.5</c:v>
                </c:pt>
                <c:pt idx="1196">
                  <c:v>119.6</c:v>
                </c:pt>
                <c:pt idx="1197">
                  <c:v>119.7</c:v>
                </c:pt>
                <c:pt idx="1198">
                  <c:v>119.8</c:v>
                </c:pt>
                <c:pt idx="1199">
                  <c:v>119.9</c:v>
                </c:pt>
                <c:pt idx="1200">
                  <c:v>120</c:v>
                </c:pt>
                <c:pt idx="1201">
                  <c:v>120.1</c:v>
                </c:pt>
                <c:pt idx="1202">
                  <c:v>120.2</c:v>
                </c:pt>
                <c:pt idx="1203">
                  <c:v>120.3</c:v>
                </c:pt>
                <c:pt idx="1204">
                  <c:v>120.4</c:v>
                </c:pt>
                <c:pt idx="1205">
                  <c:v>120.5</c:v>
                </c:pt>
                <c:pt idx="1206">
                  <c:v>120.6</c:v>
                </c:pt>
                <c:pt idx="1207">
                  <c:v>120.7</c:v>
                </c:pt>
                <c:pt idx="1208">
                  <c:v>120.80000000000001</c:v>
                </c:pt>
                <c:pt idx="1209">
                  <c:v>120.89999999999999</c:v>
                </c:pt>
                <c:pt idx="1210">
                  <c:v>121</c:v>
                </c:pt>
                <c:pt idx="1211">
                  <c:v>121.1</c:v>
                </c:pt>
                <c:pt idx="1212">
                  <c:v>121.2</c:v>
                </c:pt>
                <c:pt idx="1213">
                  <c:v>121.30000000000001</c:v>
                </c:pt>
                <c:pt idx="1214">
                  <c:v>121.39999999999999</c:v>
                </c:pt>
                <c:pt idx="1215">
                  <c:v>121.5</c:v>
                </c:pt>
                <c:pt idx="1216">
                  <c:v>121.6</c:v>
                </c:pt>
                <c:pt idx="1217">
                  <c:v>121.7</c:v>
                </c:pt>
                <c:pt idx="1218">
                  <c:v>121.80000000000001</c:v>
                </c:pt>
                <c:pt idx="1219">
                  <c:v>121.89999999999999</c:v>
                </c:pt>
                <c:pt idx="1220">
                  <c:v>122</c:v>
                </c:pt>
                <c:pt idx="1221">
                  <c:v>122.1</c:v>
                </c:pt>
                <c:pt idx="1222">
                  <c:v>122.2</c:v>
                </c:pt>
                <c:pt idx="1223">
                  <c:v>122.30000000000001</c:v>
                </c:pt>
                <c:pt idx="1224">
                  <c:v>122.39999999999999</c:v>
                </c:pt>
                <c:pt idx="1225">
                  <c:v>122.5</c:v>
                </c:pt>
                <c:pt idx="1226">
                  <c:v>122.6</c:v>
                </c:pt>
                <c:pt idx="1227">
                  <c:v>122.7</c:v>
                </c:pt>
                <c:pt idx="1228">
                  <c:v>122.80000000000001</c:v>
                </c:pt>
                <c:pt idx="1229">
                  <c:v>122.89999999999999</c:v>
                </c:pt>
                <c:pt idx="1230">
                  <c:v>123</c:v>
                </c:pt>
                <c:pt idx="1231">
                  <c:v>123.1</c:v>
                </c:pt>
                <c:pt idx="1232">
                  <c:v>123.2</c:v>
                </c:pt>
                <c:pt idx="1233">
                  <c:v>123.30000000000001</c:v>
                </c:pt>
                <c:pt idx="1234">
                  <c:v>123.39999999999999</c:v>
                </c:pt>
                <c:pt idx="1235">
                  <c:v>123.5</c:v>
                </c:pt>
                <c:pt idx="1236">
                  <c:v>123.60000000000001</c:v>
                </c:pt>
                <c:pt idx="1237">
                  <c:v>123.7</c:v>
                </c:pt>
                <c:pt idx="1238">
                  <c:v>123.8</c:v>
                </c:pt>
                <c:pt idx="1239">
                  <c:v>123.89999999999999</c:v>
                </c:pt>
                <c:pt idx="1240">
                  <c:v>124</c:v>
                </c:pt>
                <c:pt idx="1241">
                  <c:v>124.10000000000001</c:v>
                </c:pt>
                <c:pt idx="1242">
                  <c:v>124.2</c:v>
                </c:pt>
                <c:pt idx="1243">
                  <c:v>124.3</c:v>
                </c:pt>
                <c:pt idx="1244">
                  <c:v>124.39999999999999</c:v>
                </c:pt>
                <c:pt idx="1245">
                  <c:v>124.5</c:v>
                </c:pt>
                <c:pt idx="1246">
                  <c:v>124.60000000000001</c:v>
                </c:pt>
                <c:pt idx="1247">
                  <c:v>124.7</c:v>
                </c:pt>
                <c:pt idx="1248">
                  <c:v>124.8</c:v>
                </c:pt>
                <c:pt idx="1249">
                  <c:v>124.89999999999999</c:v>
                </c:pt>
                <c:pt idx="1250">
                  <c:v>125</c:v>
                </c:pt>
                <c:pt idx="1251">
                  <c:v>125.1</c:v>
                </c:pt>
                <c:pt idx="1252">
                  <c:v>125.2</c:v>
                </c:pt>
                <c:pt idx="1253">
                  <c:v>125.3</c:v>
                </c:pt>
                <c:pt idx="1254">
                  <c:v>125.4</c:v>
                </c:pt>
                <c:pt idx="1255">
                  <c:v>125.5</c:v>
                </c:pt>
                <c:pt idx="1256">
                  <c:v>125.6</c:v>
                </c:pt>
                <c:pt idx="1257">
                  <c:v>125.7</c:v>
                </c:pt>
                <c:pt idx="1258">
                  <c:v>125.8</c:v>
                </c:pt>
                <c:pt idx="1259">
                  <c:v>125.9</c:v>
                </c:pt>
                <c:pt idx="1260">
                  <c:v>126</c:v>
                </c:pt>
                <c:pt idx="1261">
                  <c:v>126.1</c:v>
                </c:pt>
                <c:pt idx="1262">
                  <c:v>126.2</c:v>
                </c:pt>
                <c:pt idx="1263">
                  <c:v>126.3</c:v>
                </c:pt>
                <c:pt idx="1264">
                  <c:v>126.4</c:v>
                </c:pt>
                <c:pt idx="1265">
                  <c:v>126.5</c:v>
                </c:pt>
                <c:pt idx="1266">
                  <c:v>126.6</c:v>
                </c:pt>
                <c:pt idx="1267">
                  <c:v>126.7</c:v>
                </c:pt>
                <c:pt idx="1268">
                  <c:v>126.8</c:v>
                </c:pt>
                <c:pt idx="1269">
                  <c:v>126.9</c:v>
                </c:pt>
                <c:pt idx="1270">
                  <c:v>127</c:v>
                </c:pt>
                <c:pt idx="1271">
                  <c:v>127.1</c:v>
                </c:pt>
                <c:pt idx="1272">
                  <c:v>127.2</c:v>
                </c:pt>
                <c:pt idx="1273">
                  <c:v>127.3</c:v>
                </c:pt>
                <c:pt idx="1274">
                  <c:v>127.40000000000002</c:v>
                </c:pt>
                <c:pt idx="1275">
                  <c:v>127.5</c:v>
                </c:pt>
                <c:pt idx="1276">
                  <c:v>127.6</c:v>
                </c:pt>
                <c:pt idx="1277">
                  <c:v>127.7</c:v>
                </c:pt>
                <c:pt idx="1278">
                  <c:v>127.8</c:v>
                </c:pt>
                <c:pt idx="1279">
                  <c:v>127.90000000000002</c:v>
                </c:pt>
                <c:pt idx="1280">
                  <c:v>128</c:v>
                </c:pt>
                <c:pt idx="1281">
                  <c:v>128.1</c:v>
                </c:pt>
                <c:pt idx="1282">
                  <c:v>128.20000000000002</c:v>
                </c:pt>
                <c:pt idx="1283">
                  <c:v>128.30000000000001</c:v>
                </c:pt>
                <c:pt idx="1284">
                  <c:v>128.39999999999998</c:v>
                </c:pt>
                <c:pt idx="1285">
                  <c:v>128.5</c:v>
                </c:pt>
                <c:pt idx="1286">
                  <c:v>128.6</c:v>
                </c:pt>
                <c:pt idx="1287">
                  <c:v>128.70000000000002</c:v>
                </c:pt>
                <c:pt idx="1288">
                  <c:v>128.80000000000001</c:v>
                </c:pt>
                <c:pt idx="1289">
                  <c:v>128.89999999999998</c:v>
                </c:pt>
                <c:pt idx="1290">
                  <c:v>129</c:v>
                </c:pt>
                <c:pt idx="1291">
                  <c:v>129.1</c:v>
                </c:pt>
                <c:pt idx="1292">
                  <c:v>129.20000000000002</c:v>
                </c:pt>
                <c:pt idx="1293">
                  <c:v>129.30000000000001</c:v>
                </c:pt>
                <c:pt idx="1294">
                  <c:v>129.39999999999998</c:v>
                </c:pt>
                <c:pt idx="1295">
                  <c:v>129.5</c:v>
                </c:pt>
                <c:pt idx="1296">
                  <c:v>129.6</c:v>
                </c:pt>
                <c:pt idx="1297">
                  <c:v>129.70000000000002</c:v>
                </c:pt>
                <c:pt idx="1298">
                  <c:v>129.80000000000001</c:v>
                </c:pt>
                <c:pt idx="1299">
                  <c:v>129.89999999999998</c:v>
                </c:pt>
                <c:pt idx="1300">
                  <c:v>130</c:v>
                </c:pt>
                <c:pt idx="1301">
                  <c:v>130.1</c:v>
                </c:pt>
                <c:pt idx="1302">
                  <c:v>130.20000000000002</c:v>
                </c:pt>
                <c:pt idx="1303">
                  <c:v>130.30000000000001</c:v>
                </c:pt>
                <c:pt idx="1304">
                  <c:v>130.39999999999998</c:v>
                </c:pt>
                <c:pt idx="1305">
                  <c:v>130.5</c:v>
                </c:pt>
                <c:pt idx="1306">
                  <c:v>130.6</c:v>
                </c:pt>
                <c:pt idx="1307">
                  <c:v>130.70000000000002</c:v>
                </c:pt>
                <c:pt idx="1308">
                  <c:v>130.80000000000001</c:v>
                </c:pt>
                <c:pt idx="1309">
                  <c:v>130.89999999999998</c:v>
                </c:pt>
                <c:pt idx="1310">
                  <c:v>131</c:v>
                </c:pt>
                <c:pt idx="1311">
                  <c:v>131.1</c:v>
                </c:pt>
                <c:pt idx="1312">
                  <c:v>131.20000000000002</c:v>
                </c:pt>
                <c:pt idx="1313">
                  <c:v>131.30000000000001</c:v>
                </c:pt>
                <c:pt idx="1314">
                  <c:v>131.39999999999998</c:v>
                </c:pt>
                <c:pt idx="1315">
                  <c:v>131.5</c:v>
                </c:pt>
                <c:pt idx="1316">
                  <c:v>131.6</c:v>
                </c:pt>
                <c:pt idx="1317">
                  <c:v>131.70000000000002</c:v>
                </c:pt>
                <c:pt idx="1318">
                  <c:v>131.80000000000001</c:v>
                </c:pt>
                <c:pt idx="1319">
                  <c:v>131.89999999999998</c:v>
                </c:pt>
                <c:pt idx="1320">
                  <c:v>132</c:v>
                </c:pt>
                <c:pt idx="1321">
                  <c:v>132.1</c:v>
                </c:pt>
                <c:pt idx="1322">
                  <c:v>132.20000000000002</c:v>
                </c:pt>
                <c:pt idx="1323">
                  <c:v>132.30000000000001</c:v>
                </c:pt>
                <c:pt idx="1324">
                  <c:v>132.39999999999998</c:v>
                </c:pt>
                <c:pt idx="1325">
                  <c:v>132.5</c:v>
                </c:pt>
                <c:pt idx="1326">
                  <c:v>132.6</c:v>
                </c:pt>
                <c:pt idx="1327">
                  <c:v>132.70000000000002</c:v>
                </c:pt>
                <c:pt idx="1328">
                  <c:v>132.80000000000001</c:v>
                </c:pt>
                <c:pt idx="1329">
                  <c:v>132.89999999999998</c:v>
                </c:pt>
                <c:pt idx="1330">
                  <c:v>133</c:v>
                </c:pt>
                <c:pt idx="1331">
                  <c:v>133.1</c:v>
                </c:pt>
                <c:pt idx="1332">
                  <c:v>133.20000000000002</c:v>
                </c:pt>
                <c:pt idx="1333">
                  <c:v>133.30000000000001</c:v>
                </c:pt>
                <c:pt idx="1334">
                  <c:v>133.39999999999998</c:v>
                </c:pt>
                <c:pt idx="1335">
                  <c:v>133.5</c:v>
                </c:pt>
                <c:pt idx="1336">
                  <c:v>133.6</c:v>
                </c:pt>
                <c:pt idx="1337">
                  <c:v>133.69999999999999</c:v>
                </c:pt>
                <c:pt idx="1338">
                  <c:v>133.80000000000001</c:v>
                </c:pt>
                <c:pt idx="1339">
                  <c:v>133.89999999999998</c:v>
                </c:pt>
                <c:pt idx="1340">
                  <c:v>134</c:v>
                </c:pt>
                <c:pt idx="1341">
                  <c:v>134.1</c:v>
                </c:pt>
                <c:pt idx="1342">
                  <c:v>134.19999999999999</c:v>
                </c:pt>
                <c:pt idx="1343">
                  <c:v>134.30000000000001</c:v>
                </c:pt>
                <c:pt idx="1344">
                  <c:v>134.4</c:v>
                </c:pt>
                <c:pt idx="1345">
                  <c:v>134.5</c:v>
                </c:pt>
                <c:pt idx="1346">
                  <c:v>134.6</c:v>
                </c:pt>
                <c:pt idx="1347">
                  <c:v>134.69999999999999</c:v>
                </c:pt>
                <c:pt idx="1348">
                  <c:v>134.80000000000001</c:v>
                </c:pt>
                <c:pt idx="1349">
                  <c:v>134.9</c:v>
                </c:pt>
                <c:pt idx="1350">
                  <c:v>135</c:v>
                </c:pt>
                <c:pt idx="1351">
                  <c:v>135.1</c:v>
                </c:pt>
                <c:pt idx="1352">
                  <c:v>135.19999999999999</c:v>
                </c:pt>
                <c:pt idx="1353">
                  <c:v>135.30000000000001</c:v>
                </c:pt>
                <c:pt idx="1354">
                  <c:v>135.4</c:v>
                </c:pt>
                <c:pt idx="1355">
                  <c:v>135.5</c:v>
                </c:pt>
                <c:pt idx="1356">
                  <c:v>135.6</c:v>
                </c:pt>
                <c:pt idx="1357">
                  <c:v>135.69999999999999</c:v>
                </c:pt>
                <c:pt idx="1358">
                  <c:v>135.80000000000001</c:v>
                </c:pt>
                <c:pt idx="1359">
                  <c:v>135.9</c:v>
                </c:pt>
                <c:pt idx="1360">
                  <c:v>136</c:v>
                </c:pt>
                <c:pt idx="1361">
                  <c:v>136.1</c:v>
                </c:pt>
                <c:pt idx="1362">
                  <c:v>136.19999999999999</c:v>
                </c:pt>
                <c:pt idx="1363">
                  <c:v>136.30000000000001</c:v>
                </c:pt>
                <c:pt idx="1364">
                  <c:v>136.4</c:v>
                </c:pt>
                <c:pt idx="1365">
                  <c:v>136.5</c:v>
                </c:pt>
                <c:pt idx="1366">
                  <c:v>136.6</c:v>
                </c:pt>
                <c:pt idx="1367">
                  <c:v>136.69999999999999</c:v>
                </c:pt>
                <c:pt idx="1368">
                  <c:v>136.80000000000001</c:v>
                </c:pt>
                <c:pt idx="1369">
                  <c:v>136.9</c:v>
                </c:pt>
                <c:pt idx="1370">
                  <c:v>137</c:v>
                </c:pt>
                <c:pt idx="1371">
                  <c:v>137.1</c:v>
                </c:pt>
                <c:pt idx="1372">
                  <c:v>137.19999999999999</c:v>
                </c:pt>
                <c:pt idx="1373">
                  <c:v>137.30000000000001</c:v>
                </c:pt>
                <c:pt idx="1374">
                  <c:v>137.4</c:v>
                </c:pt>
                <c:pt idx="1375">
                  <c:v>137.5</c:v>
                </c:pt>
                <c:pt idx="1376">
                  <c:v>137.6</c:v>
                </c:pt>
                <c:pt idx="1377">
                  <c:v>137.69999999999999</c:v>
                </c:pt>
                <c:pt idx="1378">
                  <c:v>137.80000000000001</c:v>
                </c:pt>
                <c:pt idx="1379">
                  <c:v>137.9</c:v>
                </c:pt>
                <c:pt idx="1380">
                  <c:v>138</c:v>
                </c:pt>
                <c:pt idx="1381">
                  <c:v>138.1</c:v>
                </c:pt>
                <c:pt idx="1382">
                  <c:v>138.19999999999999</c:v>
                </c:pt>
                <c:pt idx="1383">
                  <c:v>138.30000000000001</c:v>
                </c:pt>
                <c:pt idx="1384">
                  <c:v>138.4</c:v>
                </c:pt>
                <c:pt idx="1385">
                  <c:v>138.5</c:v>
                </c:pt>
                <c:pt idx="1386">
                  <c:v>138.6</c:v>
                </c:pt>
                <c:pt idx="1387">
                  <c:v>138.69999999999999</c:v>
                </c:pt>
                <c:pt idx="1388">
                  <c:v>138.80000000000001</c:v>
                </c:pt>
                <c:pt idx="1389">
                  <c:v>138.9</c:v>
                </c:pt>
                <c:pt idx="1390">
                  <c:v>139</c:v>
                </c:pt>
                <c:pt idx="1391">
                  <c:v>139.1</c:v>
                </c:pt>
                <c:pt idx="1392">
                  <c:v>139.19999999999999</c:v>
                </c:pt>
                <c:pt idx="1393">
                  <c:v>139.30000000000001</c:v>
                </c:pt>
                <c:pt idx="1394">
                  <c:v>139.4</c:v>
                </c:pt>
                <c:pt idx="1395">
                  <c:v>139.5</c:v>
                </c:pt>
                <c:pt idx="1396">
                  <c:v>139.6</c:v>
                </c:pt>
                <c:pt idx="1397">
                  <c:v>139.69999999999999</c:v>
                </c:pt>
                <c:pt idx="1398">
                  <c:v>139.80000000000001</c:v>
                </c:pt>
                <c:pt idx="1399">
                  <c:v>139.9</c:v>
                </c:pt>
                <c:pt idx="1400">
                  <c:v>140</c:v>
                </c:pt>
                <c:pt idx="1401">
                  <c:v>140.1</c:v>
                </c:pt>
                <c:pt idx="1402">
                  <c:v>140.19999999999999</c:v>
                </c:pt>
                <c:pt idx="1403">
                  <c:v>140.30000000000001</c:v>
                </c:pt>
                <c:pt idx="1404">
                  <c:v>140.4</c:v>
                </c:pt>
                <c:pt idx="1405">
                  <c:v>140.5</c:v>
                </c:pt>
                <c:pt idx="1406">
                  <c:v>140.6</c:v>
                </c:pt>
                <c:pt idx="1407">
                  <c:v>140.69999999999999</c:v>
                </c:pt>
                <c:pt idx="1408">
                  <c:v>140.80000000000001</c:v>
                </c:pt>
                <c:pt idx="1409">
                  <c:v>140.9</c:v>
                </c:pt>
                <c:pt idx="1410">
                  <c:v>141</c:v>
                </c:pt>
                <c:pt idx="1411">
                  <c:v>141.1</c:v>
                </c:pt>
                <c:pt idx="1412">
                  <c:v>141.19999999999999</c:v>
                </c:pt>
                <c:pt idx="1413">
                  <c:v>141.30000000000001</c:v>
                </c:pt>
                <c:pt idx="1414">
                  <c:v>141.4</c:v>
                </c:pt>
                <c:pt idx="1415">
                  <c:v>141.50000000000003</c:v>
                </c:pt>
                <c:pt idx="1416">
                  <c:v>141.6</c:v>
                </c:pt>
                <c:pt idx="1417">
                  <c:v>141.69999999999999</c:v>
                </c:pt>
                <c:pt idx="1418">
                  <c:v>141.80000000000001</c:v>
                </c:pt>
                <c:pt idx="1419">
                  <c:v>141.9</c:v>
                </c:pt>
                <c:pt idx="1420">
                  <c:v>142.00000000000003</c:v>
                </c:pt>
                <c:pt idx="1421">
                  <c:v>142.1</c:v>
                </c:pt>
                <c:pt idx="1422">
                  <c:v>142.19999999999999</c:v>
                </c:pt>
                <c:pt idx="1423">
                  <c:v>142.30000000000001</c:v>
                </c:pt>
                <c:pt idx="1424">
                  <c:v>142.4</c:v>
                </c:pt>
                <c:pt idx="1425">
                  <c:v>142.50000000000003</c:v>
                </c:pt>
                <c:pt idx="1426">
                  <c:v>142.6</c:v>
                </c:pt>
                <c:pt idx="1427">
                  <c:v>142.69999999999999</c:v>
                </c:pt>
                <c:pt idx="1428">
                  <c:v>142.80000000000001</c:v>
                </c:pt>
                <c:pt idx="1429">
                  <c:v>142.9</c:v>
                </c:pt>
                <c:pt idx="1430">
                  <c:v>143</c:v>
                </c:pt>
                <c:pt idx="1431">
                  <c:v>143.1</c:v>
                </c:pt>
                <c:pt idx="1432">
                  <c:v>143.19999999999999</c:v>
                </c:pt>
                <c:pt idx="1433">
                  <c:v>143.30000000000001</c:v>
                </c:pt>
                <c:pt idx="1434">
                  <c:v>143.4</c:v>
                </c:pt>
                <c:pt idx="1435">
                  <c:v>143.5</c:v>
                </c:pt>
                <c:pt idx="1436">
                  <c:v>143.6</c:v>
                </c:pt>
                <c:pt idx="1437">
                  <c:v>143.69999999999999</c:v>
                </c:pt>
                <c:pt idx="1438">
                  <c:v>143.80000000000001</c:v>
                </c:pt>
                <c:pt idx="1439">
                  <c:v>143.9</c:v>
                </c:pt>
                <c:pt idx="1440">
                  <c:v>144</c:v>
                </c:pt>
                <c:pt idx="1441">
                  <c:v>144.1</c:v>
                </c:pt>
                <c:pt idx="1442">
                  <c:v>144.19999999999999</c:v>
                </c:pt>
                <c:pt idx="1443">
                  <c:v>144.30000000000001</c:v>
                </c:pt>
                <c:pt idx="1444">
                  <c:v>144.4</c:v>
                </c:pt>
                <c:pt idx="1445">
                  <c:v>144.5</c:v>
                </c:pt>
                <c:pt idx="1446">
                  <c:v>144.6</c:v>
                </c:pt>
                <c:pt idx="1447">
                  <c:v>144.69999999999999</c:v>
                </c:pt>
                <c:pt idx="1448">
                  <c:v>144.80000000000001</c:v>
                </c:pt>
                <c:pt idx="1449">
                  <c:v>144.9</c:v>
                </c:pt>
                <c:pt idx="1450">
                  <c:v>145</c:v>
                </c:pt>
                <c:pt idx="1451">
                  <c:v>145.1</c:v>
                </c:pt>
                <c:pt idx="1452">
                  <c:v>145.19999999999999</c:v>
                </c:pt>
                <c:pt idx="1453">
                  <c:v>145.29999999999998</c:v>
                </c:pt>
                <c:pt idx="1454">
                  <c:v>145.4</c:v>
                </c:pt>
                <c:pt idx="1455">
                  <c:v>145.5</c:v>
                </c:pt>
                <c:pt idx="1456">
                  <c:v>145.6</c:v>
                </c:pt>
                <c:pt idx="1457">
                  <c:v>145.69999999999999</c:v>
                </c:pt>
                <c:pt idx="1458">
                  <c:v>145.79999999999998</c:v>
                </c:pt>
                <c:pt idx="1459">
                  <c:v>145.9</c:v>
                </c:pt>
                <c:pt idx="1460">
                  <c:v>146</c:v>
                </c:pt>
                <c:pt idx="1461">
                  <c:v>146.1</c:v>
                </c:pt>
                <c:pt idx="1462">
                  <c:v>146.19999999999999</c:v>
                </c:pt>
                <c:pt idx="1463">
                  <c:v>146.29999999999998</c:v>
                </c:pt>
                <c:pt idx="1464">
                  <c:v>146.4</c:v>
                </c:pt>
                <c:pt idx="1465">
                  <c:v>146.5</c:v>
                </c:pt>
                <c:pt idx="1466">
                  <c:v>146.6</c:v>
                </c:pt>
                <c:pt idx="1467">
                  <c:v>146.69999999999999</c:v>
                </c:pt>
                <c:pt idx="1468">
                  <c:v>146.79999999999998</c:v>
                </c:pt>
                <c:pt idx="1469">
                  <c:v>146.9</c:v>
                </c:pt>
                <c:pt idx="1470">
                  <c:v>147</c:v>
                </c:pt>
                <c:pt idx="1471">
                  <c:v>147.10000000000002</c:v>
                </c:pt>
                <c:pt idx="1472">
                  <c:v>147.19999999999999</c:v>
                </c:pt>
                <c:pt idx="1473">
                  <c:v>147.29999999999998</c:v>
                </c:pt>
                <c:pt idx="1474">
                  <c:v>147.4</c:v>
                </c:pt>
                <c:pt idx="1475">
                  <c:v>147.5</c:v>
                </c:pt>
                <c:pt idx="1476">
                  <c:v>147.60000000000002</c:v>
                </c:pt>
                <c:pt idx="1477">
                  <c:v>147.69999999999999</c:v>
                </c:pt>
                <c:pt idx="1478">
                  <c:v>147.79999999999998</c:v>
                </c:pt>
                <c:pt idx="1479">
                  <c:v>147.9</c:v>
                </c:pt>
                <c:pt idx="1480">
                  <c:v>148</c:v>
                </c:pt>
                <c:pt idx="1481">
                  <c:v>148.10000000000002</c:v>
                </c:pt>
                <c:pt idx="1482">
                  <c:v>148.19999999999999</c:v>
                </c:pt>
                <c:pt idx="1483">
                  <c:v>148.29999999999998</c:v>
                </c:pt>
                <c:pt idx="1484">
                  <c:v>148.4</c:v>
                </c:pt>
                <c:pt idx="1485">
                  <c:v>148.5</c:v>
                </c:pt>
                <c:pt idx="1486">
                  <c:v>148.60000000000002</c:v>
                </c:pt>
                <c:pt idx="1487">
                  <c:v>148.69999999999999</c:v>
                </c:pt>
                <c:pt idx="1488">
                  <c:v>148.79999999999998</c:v>
                </c:pt>
                <c:pt idx="1489">
                  <c:v>148.9</c:v>
                </c:pt>
                <c:pt idx="1490">
                  <c:v>149</c:v>
                </c:pt>
                <c:pt idx="1491">
                  <c:v>149.10000000000002</c:v>
                </c:pt>
                <c:pt idx="1492">
                  <c:v>149.19999999999999</c:v>
                </c:pt>
                <c:pt idx="1493">
                  <c:v>149.29999999999998</c:v>
                </c:pt>
                <c:pt idx="1494">
                  <c:v>149.4</c:v>
                </c:pt>
                <c:pt idx="1495">
                  <c:v>149.5</c:v>
                </c:pt>
                <c:pt idx="1496">
                  <c:v>149.60000000000002</c:v>
                </c:pt>
                <c:pt idx="1497">
                  <c:v>149.69999999999999</c:v>
                </c:pt>
                <c:pt idx="1498">
                  <c:v>149.79999999999998</c:v>
                </c:pt>
                <c:pt idx="1499">
                  <c:v>149.9</c:v>
                </c:pt>
                <c:pt idx="1500">
                  <c:v>150</c:v>
                </c:pt>
                <c:pt idx="1501">
                  <c:v>150.10000000000002</c:v>
                </c:pt>
                <c:pt idx="1502">
                  <c:v>150.19999999999999</c:v>
                </c:pt>
                <c:pt idx="1503">
                  <c:v>150.29999999999998</c:v>
                </c:pt>
                <c:pt idx="1504">
                  <c:v>150.4</c:v>
                </c:pt>
                <c:pt idx="1505">
                  <c:v>150.5</c:v>
                </c:pt>
                <c:pt idx="1506">
                  <c:v>150.60000000000002</c:v>
                </c:pt>
                <c:pt idx="1507">
                  <c:v>150.69999999999999</c:v>
                </c:pt>
                <c:pt idx="1508">
                  <c:v>150.79999999999998</c:v>
                </c:pt>
                <c:pt idx="1509">
                  <c:v>150.9</c:v>
                </c:pt>
                <c:pt idx="1510">
                  <c:v>151</c:v>
                </c:pt>
                <c:pt idx="1511">
                  <c:v>151.10000000000002</c:v>
                </c:pt>
                <c:pt idx="1512">
                  <c:v>151.19999999999999</c:v>
                </c:pt>
                <c:pt idx="1513">
                  <c:v>151.29999999999998</c:v>
                </c:pt>
                <c:pt idx="1514">
                  <c:v>151.4</c:v>
                </c:pt>
                <c:pt idx="1515">
                  <c:v>151.5</c:v>
                </c:pt>
                <c:pt idx="1516">
                  <c:v>151.60000000000002</c:v>
                </c:pt>
                <c:pt idx="1517">
                  <c:v>151.69999999999999</c:v>
                </c:pt>
                <c:pt idx="1518">
                  <c:v>151.79999999999998</c:v>
                </c:pt>
                <c:pt idx="1519">
                  <c:v>151.9</c:v>
                </c:pt>
                <c:pt idx="1520">
                  <c:v>152</c:v>
                </c:pt>
                <c:pt idx="1521">
                  <c:v>152.10000000000002</c:v>
                </c:pt>
                <c:pt idx="1522">
                  <c:v>152.19999999999999</c:v>
                </c:pt>
                <c:pt idx="1523">
                  <c:v>152.29999999999998</c:v>
                </c:pt>
                <c:pt idx="1524">
                  <c:v>152.4</c:v>
                </c:pt>
                <c:pt idx="1525">
                  <c:v>152.5</c:v>
                </c:pt>
                <c:pt idx="1526">
                  <c:v>152.60000000000002</c:v>
                </c:pt>
                <c:pt idx="1527">
                  <c:v>152.69999999999999</c:v>
                </c:pt>
                <c:pt idx="1528">
                  <c:v>152.79999999999998</c:v>
                </c:pt>
                <c:pt idx="1529">
                  <c:v>152.9</c:v>
                </c:pt>
                <c:pt idx="1530">
                  <c:v>153</c:v>
                </c:pt>
                <c:pt idx="1531">
                  <c:v>153.10000000000002</c:v>
                </c:pt>
                <c:pt idx="1532">
                  <c:v>153.19999999999999</c:v>
                </c:pt>
                <c:pt idx="1533">
                  <c:v>153.29999999999998</c:v>
                </c:pt>
                <c:pt idx="1534">
                  <c:v>153.4</c:v>
                </c:pt>
                <c:pt idx="1535">
                  <c:v>153.5</c:v>
                </c:pt>
                <c:pt idx="1536">
                  <c:v>153.60000000000002</c:v>
                </c:pt>
                <c:pt idx="1537">
                  <c:v>153.70000000000002</c:v>
                </c:pt>
                <c:pt idx="1538">
                  <c:v>153.79999999999998</c:v>
                </c:pt>
                <c:pt idx="1539">
                  <c:v>153.9</c:v>
                </c:pt>
                <c:pt idx="1540">
                  <c:v>154</c:v>
                </c:pt>
                <c:pt idx="1541">
                  <c:v>154.10000000000002</c:v>
                </c:pt>
                <c:pt idx="1542">
                  <c:v>154.20000000000002</c:v>
                </c:pt>
                <c:pt idx="1543">
                  <c:v>154.29999999999998</c:v>
                </c:pt>
                <c:pt idx="1544">
                  <c:v>154.4</c:v>
                </c:pt>
                <c:pt idx="1545">
                  <c:v>154.5</c:v>
                </c:pt>
                <c:pt idx="1546">
                  <c:v>154.60000000000002</c:v>
                </c:pt>
                <c:pt idx="1547">
                  <c:v>154.70000000000002</c:v>
                </c:pt>
                <c:pt idx="1548">
                  <c:v>154.79999999999998</c:v>
                </c:pt>
                <c:pt idx="1549">
                  <c:v>154.9</c:v>
                </c:pt>
                <c:pt idx="1550">
                  <c:v>155</c:v>
                </c:pt>
                <c:pt idx="1551">
                  <c:v>155.1</c:v>
                </c:pt>
                <c:pt idx="1552">
                  <c:v>155.20000000000002</c:v>
                </c:pt>
                <c:pt idx="1553">
                  <c:v>155.29999999999998</c:v>
                </c:pt>
                <c:pt idx="1554">
                  <c:v>155.4</c:v>
                </c:pt>
                <c:pt idx="1555">
                  <c:v>155.5</c:v>
                </c:pt>
                <c:pt idx="1556">
                  <c:v>155.6</c:v>
                </c:pt>
                <c:pt idx="1557">
                  <c:v>155.70000000000002</c:v>
                </c:pt>
                <c:pt idx="1558">
                  <c:v>155.79999999999998</c:v>
                </c:pt>
                <c:pt idx="1559">
                  <c:v>155.9</c:v>
                </c:pt>
                <c:pt idx="1560">
                  <c:v>156</c:v>
                </c:pt>
                <c:pt idx="1561">
                  <c:v>156.1</c:v>
                </c:pt>
                <c:pt idx="1562">
                  <c:v>156.20000000000002</c:v>
                </c:pt>
                <c:pt idx="1563">
                  <c:v>156.29999999999998</c:v>
                </c:pt>
                <c:pt idx="1564">
                  <c:v>156.39999999999998</c:v>
                </c:pt>
                <c:pt idx="1565">
                  <c:v>156.5</c:v>
                </c:pt>
                <c:pt idx="1566">
                  <c:v>156.60000000000002</c:v>
                </c:pt>
                <c:pt idx="1567">
                  <c:v>156.70000000000002</c:v>
                </c:pt>
                <c:pt idx="1568">
                  <c:v>156.79999999999998</c:v>
                </c:pt>
                <c:pt idx="1569">
                  <c:v>156.89999999999998</c:v>
                </c:pt>
                <c:pt idx="1570">
                  <c:v>157</c:v>
                </c:pt>
                <c:pt idx="1571">
                  <c:v>157.1</c:v>
                </c:pt>
                <c:pt idx="1572">
                  <c:v>157.20000000000002</c:v>
                </c:pt>
                <c:pt idx="1573">
                  <c:v>157.29999999999998</c:v>
                </c:pt>
                <c:pt idx="1574">
                  <c:v>157.39999999999998</c:v>
                </c:pt>
                <c:pt idx="1575">
                  <c:v>157.5</c:v>
                </c:pt>
                <c:pt idx="1576">
                  <c:v>157.6</c:v>
                </c:pt>
                <c:pt idx="1577">
                  <c:v>157.70000000000002</c:v>
                </c:pt>
                <c:pt idx="1578">
                  <c:v>157.79999999999998</c:v>
                </c:pt>
                <c:pt idx="1579">
                  <c:v>157.89999999999998</c:v>
                </c:pt>
                <c:pt idx="1580">
                  <c:v>158</c:v>
                </c:pt>
                <c:pt idx="1581">
                  <c:v>158.1</c:v>
                </c:pt>
                <c:pt idx="1582">
                  <c:v>158.20000000000002</c:v>
                </c:pt>
                <c:pt idx="1583">
                  <c:v>158.29999999999998</c:v>
                </c:pt>
                <c:pt idx="1584">
                  <c:v>158.39999999999998</c:v>
                </c:pt>
                <c:pt idx="1585">
                  <c:v>158.5</c:v>
                </c:pt>
                <c:pt idx="1586">
                  <c:v>158.6</c:v>
                </c:pt>
                <c:pt idx="1587">
                  <c:v>158.70000000000002</c:v>
                </c:pt>
                <c:pt idx="1588">
                  <c:v>158.79999999999998</c:v>
                </c:pt>
                <c:pt idx="1589">
                  <c:v>158.89999999999998</c:v>
                </c:pt>
                <c:pt idx="1590">
                  <c:v>159</c:v>
                </c:pt>
                <c:pt idx="1591">
                  <c:v>159.1</c:v>
                </c:pt>
                <c:pt idx="1592">
                  <c:v>159.20000000000002</c:v>
                </c:pt>
                <c:pt idx="1593">
                  <c:v>159.30000000000001</c:v>
                </c:pt>
                <c:pt idx="1594">
                  <c:v>159.39999999999998</c:v>
                </c:pt>
                <c:pt idx="1595">
                  <c:v>159.5</c:v>
                </c:pt>
                <c:pt idx="1596">
                  <c:v>159.6</c:v>
                </c:pt>
                <c:pt idx="1597">
                  <c:v>159.70000000000002</c:v>
                </c:pt>
                <c:pt idx="1598">
                  <c:v>159.80000000000001</c:v>
                </c:pt>
                <c:pt idx="1599">
                  <c:v>159.89999999999998</c:v>
                </c:pt>
                <c:pt idx="1600">
                  <c:v>160</c:v>
                </c:pt>
                <c:pt idx="1601">
                  <c:v>160.1</c:v>
                </c:pt>
                <c:pt idx="1602">
                  <c:v>160.20000000000002</c:v>
                </c:pt>
                <c:pt idx="1603">
                  <c:v>160.30000000000001</c:v>
                </c:pt>
                <c:pt idx="1604">
                  <c:v>160.39999999999998</c:v>
                </c:pt>
                <c:pt idx="1605">
                  <c:v>160.5</c:v>
                </c:pt>
                <c:pt idx="1606">
                  <c:v>160.6</c:v>
                </c:pt>
                <c:pt idx="1607">
                  <c:v>160.70000000000002</c:v>
                </c:pt>
                <c:pt idx="1608">
                  <c:v>160.80000000000001</c:v>
                </c:pt>
                <c:pt idx="1609">
                  <c:v>160.89999999999998</c:v>
                </c:pt>
                <c:pt idx="1610">
                  <c:v>161</c:v>
                </c:pt>
                <c:pt idx="1611">
                  <c:v>161.1</c:v>
                </c:pt>
                <c:pt idx="1612">
                  <c:v>161.20000000000002</c:v>
                </c:pt>
                <c:pt idx="1613">
                  <c:v>161.30000000000001</c:v>
                </c:pt>
                <c:pt idx="1614">
                  <c:v>161.39999999999998</c:v>
                </c:pt>
                <c:pt idx="1615">
                  <c:v>161.5</c:v>
                </c:pt>
                <c:pt idx="1616">
                  <c:v>161.6</c:v>
                </c:pt>
                <c:pt idx="1617">
                  <c:v>161.70000000000002</c:v>
                </c:pt>
                <c:pt idx="1618">
                  <c:v>161.80000000000001</c:v>
                </c:pt>
                <c:pt idx="1619">
                  <c:v>161.89999999999998</c:v>
                </c:pt>
                <c:pt idx="1620">
                  <c:v>162</c:v>
                </c:pt>
                <c:pt idx="1621">
                  <c:v>162.1</c:v>
                </c:pt>
                <c:pt idx="1622">
                  <c:v>162.20000000000002</c:v>
                </c:pt>
                <c:pt idx="1623">
                  <c:v>162.30000000000001</c:v>
                </c:pt>
                <c:pt idx="1624">
                  <c:v>162.39999999999998</c:v>
                </c:pt>
                <c:pt idx="1625">
                  <c:v>162.5</c:v>
                </c:pt>
                <c:pt idx="1626">
                  <c:v>162.6</c:v>
                </c:pt>
                <c:pt idx="1627">
                  <c:v>162.70000000000002</c:v>
                </c:pt>
                <c:pt idx="1628">
                  <c:v>162.80000000000001</c:v>
                </c:pt>
                <c:pt idx="1629">
                  <c:v>162.89999999999998</c:v>
                </c:pt>
                <c:pt idx="1630">
                  <c:v>163</c:v>
                </c:pt>
                <c:pt idx="1631">
                  <c:v>163.1</c:v>
                </c:pt>
                <c:pt idx="1632">
                  <c:v>163.20000000000002</c:v>
                </c:pt>
                <c:pt idx="1633">
                  <c:v>163.30000000000001</c:v>
                </c:pt>
                <c:pt idx="1634">
                  <c:v>163.39999999999998</c:v>
                </c:pt>
                <c:pt idx="1635">
                  <c:v>163.5</c:v>
                </c:pt>
                <c:pt idx="1636">
                  <c:v>163.6</c:v>
                </c:pt>
                <c:pt idx="1637">
                  <c:v>163.70000000000002</c:v>
                </c:pt>
                <c:pt idx="1638">
                  <c:v>163.80000000000001</c:v>
                </c:pt>
                <c:pt idx="1639">
                  <c:v>163.89999999999998</c:v>
                </c:pt>
                <c:pt idx="1640">
                  <c:v>164</c:v>
                </c:pt>
                <c:pt idx="1641">
                  <c:v>164.1</c:v>
                </c:pt>
                <c:pt idx="1642">
                  <c:v>164.20000000000002</c:v>
                </c:pt>
                <c:pt idx="1643">
                  <c:v>164.3</c:v>
                </c:pt>
                <c:pt idx="1644">
                  <c:v>164.39999999999998</c:v>
                </c:pt>
                <c:pt idx="1645">
                  <c:v>164.5</c:v>
                </c:pt>
                <c:pt idx="1646">
                  <c:v>164.6</c:v>
                </c:pt>
                <c:pt idx="1647">
                  <c:v>164.70000000000002</c:v>
                </c:pt>
                <c:pt idx="1648">
                  <c:v>164.8</c:v>
                </c:pt>
                <c:pt idx="1649">
                  <c:v>164.89999999999998</c:v>
                </c:pt>
                <c:pt idx="1650">
                  <c:v>165</c:v>
                </c:pt>
                <c:pt idx="1651">
                  <c:v>165.1</c:v>
                </c:pt>
                <c:pt idx="1652">
                  <c:v>165.20000000000002</c:v>
                </c:pt>
                <c:pt idx="1653">
                  <c:v>165.3</c:v>
                </c:pt>
                <c:pt idx="1654">
                  <c:v>165.39999999999998</c:v>
                </c:pt>
                <c:pt idx="1655">
                  <c:v>165.5</c:v>
                </c:pt>
                <c:pt idx="1656">
                  <c:v>165.6</c:v>
                </c:pt>
                <c:pt idx="1657">
                  <c:v>165.70000000000002</c:v>
                </c:pt>
                <c:pt idx="1658">
                  <c:v>165.8</c:v>
                </c:pt>
                <c:pt idx="1659">
                  <c:v>165.9</c:v>
                </c:pt>
                <c:pt idx="1660">
                  <c:v>166</c:v>
                </c:pt>
                <c:pt idx="1661">
                  <c:v>166.1</c:v>
                </c:pt>
                <c:pt idx="1662">
                  <c:v>166.20000000000002</c:v>
                </c:pt>
                <c:pt idx="1663">
                  <c:v>166.3</c:v>
                </c:pt>
                <c:pt idx="1664">
                  <c:v>166.4</c:v>
                </c:pt>
                <c:pt idx="1665">
                  <c:v>166.5</c:v>
                </c:pt>
                <c:pt idx="1666">
                  <c:v>166.6</c:v>
                </c:pt>
                <c:pt idx="1667">
                  <c:v>166.70000000000002</c:v>
                </c:pt>
                <c:pt idx="1668">
                  <c:v>166.8</c:v>
                </c:pt>
                <c:pt idx="1669">
                  <c:v>166.9</c:v>
                </c:pt>
                <c:pt idx="1670">
                  <c:v>167</c:v>
                </c:pt>
                <c:pt idx="1671">
                  <c:v>167.1</c:v>
                </c:pt>
                <c:pt idx="1672">
                  <c:v>167.20000000000002</c:v>
                </c:pt>
                <c:pt idx="1673">
                  <c:v>167.3</c:v>
                </c:pt>
                <c:pt idx="1674">
                  <c:v>167.4</c:v>
                </c:pt>
                <c:pt idx="1675">
                  <c:v>167.5</c:v>
                </c:pt>
                <c:pt idx="1676">
                  <c:v>167.6</c:v>
                </c:pt>
                <c:pt idx="1677">
                  <c:v>167.70000000000002</c:v>
                </c:pt>
                <c:pt idx="1678">
                  <c:v>167.8</c:v>
                </c:pt>
                <c:pt idx="1679">
                  <c:v>167.9</c:v>
                </c:pt>
                <c:pt idx="1680">
                  <c:v>167.99999999999997</c:v>
                </c:pt>
                <c:pt idx="1681">
                  <c:v>168.1</c:v>
                </c:pt>
                <c:pt idx="1682">
                  <c:v>168.20000000000002</c:v>
                </c:pt>
                <c:pt idx="1683">
                  <c:v>168.3</c:v>
                </c:pt>
                <c:pt idx="1684">
                  <c:v>168.4</c:v>
                </c:pt>
                <c:pt idx="1685">
                  <c:v>168.49999999999997</c:v>
                </c:pt>
                <c:pt idx="1686">
                  <c:v>168.6</c:v>
                </c:pt>
                <c:pt idx="1687">
                  <c:v>168.70000000000002</c:v>
                </c:pt>
                <c:pt idx="1688">
                  <c:v>168.8</c:v>
                </c:pt>
                <c:pt idx="1689">
                  <c:v>168.9</c:v>
                </c:pt>
                <c:pt idx="1690">
                  <c:v>168.99999999999997</c:v>
                </c:pt>
                <c:pt idx="1691">
                  <c:v>169.1</c:v>
                </c:pt>
                <c:pt idx="1692">
                  <c:v>169.20000000000002</c:v>
                </c:pt>
                <c:pt idx="1693">
                  <c:v>169.3</c:v>
                </c:pt>
                <c:pt idx="1694">
                  <c:v>169.4</c:v>
                </c:pt>
                <c:pt idx="1695">
                  <c:v>169.49999999999997</c:v>
                </c:pt>
                <c:pt idx="1696">
                  <c:v>169.6</c:v>
                </c:pt>
                <c:pt idx="1697">
                  <c:v>169.7</c:v>
                </c:pt>
                <c:pt idx="1698">
                  <c:v>169.8</c:v>
                </c:pt>
                <c:pt idx="1699">
                  <c:v>169.9</c:v>
                </c:pt>
                <c:pt idx="1700">
                  <c:v>169.99999999999997</c:v>
                </c:pt>
                <c:pt idx="1701">
                  <c:v>170.1</c:v>
                </c:pt>
                <c:pt idx="1702">
                  <c:v>170.2</c:v>
                </c:pt>
                <c:pt idx="1703">
                  <c:v>170.3</c:v>
                </c:pt>
                <c:pt idx="1704">
                  <c:v>170.4</c:v>
                </c:pt>
                <c:pt idx="1705">
                  <c:v>170.49999999999997</c:v>
                </c:pt>
                <c:pt idx="1706">
                  <c:v>170.6</c:v>
                </c:pt>
                <c:pt idx="1707">
                  <c:v>170.7</c:v>
                </c:pt>
                <c:pt idx="1708">
                  <c:v>170.8</c:v>
                </c:pt>
                <c:pt idx="1709">
                  <c:v>170.9</c:v>
                </c:pt>
                <c:pt idx="1710">
                  <c:v>170.99999999999997</c:v>
                </c:pt>
                <c:pt idx="1711">
                  <c:v>171.1</c:v>
                </c:pt>
                <c:pt idx="1712">
                  <c:v>171.2</c:v>
                </c:pt>
                <c:pt idx="1713">
                  <c:v>171.3</c:v>
                </c:pt>
                <c:pt idx="1714">
                  <c:v>171.4</c:v>
                </c:pt>
                <c:pt idx="1715">
                  <c:v>171.5</c:v>
                </c:pt>
                <c:pt idx="1716">
                  <c:v>171.6</c:v>
                </c:pt>
                <c:pt idx="1717">
                  <c:v>171.7</c:v>
                </c:pt>
                <c:pt idx="1718">
                  <c:v>171.8</c:v>
                </c:pt>
                <c:pt idx="1719">
                  <c:v>171.9</c:v>
                </c:pt>
                <c:pt idx="1720">
                  <c:v>172</c:v>
                </c:pt>
                <c:pt idx="1721">
                  <c:v>172.1</c:v>
                </c:pt>
                <c:pt idx="1722">
                  <c:v>172.2</c:v>
                </c:pt>
                <c:pt idx="1723">
                  <c:v>172.3</c:v>
                </c:pt>
                <c:pt idx="1724">
                  <c:v>172.4</c:v>
                </c:pt>
                <c:pt idx="1725">
                  <c:v>172.5</c:v>
                </c:pt>
                <c:pt idx="1726">
                  <c:v>172.6</c:v>
                </c:pt>
                <c:pt idx="1727">
                  <c:v>172.7</c:v>
                </c:pt>
                <c:pt idx="1728">
                  <c:v>172.8</c:v>
                </c:pt>
                <c:pt idx="1729">
                  <c:v>172.9</c:v>
                </c:pt>
                <c:pt idx="1730">
                  <c:v>173</c:v>
                </c:pt>
                <c:pt idx="1731">
                  <c:v>173.1</c:v>
                </c:pt>
                <c:pt idx="1732">
                  <c:v>173.2</c:v>
                </c:pt>
                <c:pt idx="1733">
                  <c:v>173.3</c:v>
                </c:pt>
                <c:pt idx="1734">
                  <c:v>173.4</c:v>
                </c:pt>
                <c:pt idx="1735">
                  <c:v>173.5</c:v>
                </c:pt>
                <c:pt idx="1736">
                  <c:v>173.6</c:v>
                </c:pt>
                <c:pt idx="1737">
                  <c:v>173.7</c:v>
                </c:pt>
                <c:pt idx="1738">
                  <c:v>173.8</c:v>
                </c:pt>
                <c:pt idx="1739">
                  <c:v>173.9</c:v>
                </c:pt>
                <c:pt idx="1740">
                  <c:v>174</c:v>
                </c:pt>
                <c:pt idx="1741">
                  <c:v>174.1</c:v>
                </c:pt>
                <c:pt idx="1742">
                  <c:v>174.2</c:v>
                </c:pt>
                <c:pt idx="1743">
                  <c:v>174.3</c:v>
                </c:pt>
                <c:pt idx="1744">
                  <c:v>174.4</c:v>
                </c:pt>
                <c:pt idx="1745">
                  <c:v>174.5</c:v>
                </c:pt>
                <c:pt idx="1746">
                  <c:v>174.6</c:v>
                </c:pt>
                <c:pt idx="1747">
                  <c:v>174.7</c:v>
                </c:pt>
                <c:pt idx="1748">
                  <c:v>174.8</c:v>
                </c:pt>
                <c:pt idx="1749">
                  <c:v>174.9</c:v>
                </c:pt>
                <c:pt idx="1750">
                  <c:v>175</c:v>
                </c:pt>
                <c:pt idx="1751">
                  <c:v>175.1</c:v>
                </c:pt>
                <c:pt idx="1752">
                  <c:v>175.2</c:v>
                </c:pt>
                <c:pt idx="1753">
                  <c:v>175.3</c:v>
                </c:pt>
                <c:pt idx="1754">
                  <c:v>175.4</c:v>
                </c:pt>
                <c:pt idx="1755">
                  <c:v>175.5</c:v>
                </c:pt>
                <c:pt idx="1756">
                  <c:v>175.6</c:v>
                </c:pt>
                <c:pt idx="1757">
                  <c:v>175.7</c:v>
                </c:pt>
                <c:pt idx="1758">
                  <c:v>175.8</c:v>
                </c:pt>
                <c:pt idx="1759">
                  <c:v>175.9</c:v>
                </c:pt>
                <c:pt idx="1760">
                  <c:v>176</c:v>
                </c:pt>
                <c:pt idx="1761">
                  <c:v>176.1</c:v>
                </c:pt>
                <c:pt idx="1762">
                  <c:v>176.2</c:v>
                </c:pt>
                <c:pt idx="1763">
                  <c:v>176.3</c:v>
                </c:pt>
                <c:pt idx="1764">
                  <c:v>176.4</c:v>
                </c:pt>
                <c:pt idx="1765">
                  <c:v>176.5</c:v>
                </c:pt>
                <c:pt idx="1766">
                  <c:v>176.6</c:v>
                </c:pt>
                <c:pt idx="1767">
                  <c:v>176.7</c:v>
                </c:pt>
                <c:pt idx="1768">
                  <c:v>176.8</c:v>
                </c:pt>
                <c:pt idx="1769">
                  <c:v>176.9</c:v>
                </c:pt>
                <c:pt idx="1770">
                  <c:v>177</c:v>
                </c:pt>
                <c:pt idx="1771">
                  <c:v>177.1</c:v>
                </c:pt>
                <c:pt idx="1772">
                  <c:v>177.2</c:v>
                </c:pt>
                <c:pt idx="1773">
                  <c:v>177.3</c:v>
                </c:pt>
                <c:pt idx="1774">
                  <c:v>177.4</c:v>
                </c:pt>
                <c:pt idx="1775">
                  <c:v>177.5</c:v>
                </c:pt>
                <c:pt idx="1776">
                  <c:v>177.6</c:v>
                </c:pt>
                <c:pt idx="1777">
                  <c:v>177.7</c:v>
                </c:pt>
                <c:pt idx="1778">
                  <c:v>177.8</c:v>
                </c:pt>
                <c:pt idx="1779">
                  <c:v>177.9</c:v>
                </c:pt>
                <c:pt idx="1780">
                  <c:v>178</c:v>
                </c:pt>
                <c:pt idx="1781">
                  <c:v>178.1</c:v>
                </c:pt>
                <c:pt idx="1782">
                  <c:v>178.2</c:v>
                </c:pt>
                <c:pt idx="1783">
                  <c:v>178.3</c:v>
                </c:pt>
                <c:pt idx="1784">
                  <c:v>178.4</c:v>
                </c:pt>
                <c:pt idx="1785">
                  <c:v>178.5</c:v>
                </c:pt>
                <c:pt idx="1786">
                  <c:v>178.60000000000002</c:v>
                </c:pt>
                <c:pt idx="1787">
                  <c:v>178.7</c:v>
                </c:pt>
                <c:pt idx="1788">
                  <c:v>178.8</c:v>
                </c:pt>
                <c:pt idx="1789">
                  <c:v>178.9</c:v>
                </c:pt>
                <c:pt idx="1790">
                  <c:v>179</c:v>
                </c:pt>
                <c:pt idx="1791">
                  <c:v>179.10000000000002</c:v>
                </c:pt>
                <c:pt idx="1792">
                  <c:v>179.2</c:v>
                </c:pt>
                <c:pt idx="1793">
                  <c:v>179.3</c:v>
                </c:pt>
                <c:pt idx="1794">
                  <c:v>179.4</c:v>
                </c:pt>
                <c:pt idx="1795">
                  <c:v>179.5</c:v>
                </c:pt>
                <c:pt idx="1796">
                  <c:v>179.60000000000002</c:v>
                </c:pt>
                <c:pt idx="1797">
                  <c:v>179.7</c:v>
                </c:pt>
                <c:pt idx="1798">
                  <c:v>179.8</c:v>
                </c:pt>
                <c:pt idx="1799">
                  <c:v>179.9</c:v>
                </c:pt>
                <c:pt idx="1800">
                  <c:v>180</c:v>
                </c:pt>
                <c:pt idx="1801">
                  <c:v>180.10000000000002</c:v>
                </c:pt>
                <c:pt idx="1802">
                  <c:v>180.2</c:v>
                </c:pt>
                <c:pt idx="1803">
                  <c:v>180.3</c:v>
                </c:pt>
                <c:pt idx="1804">
                  <c:v>180.4</c:v>
                </c:pt>
                <c:pt idx="1805">
                  <c:v>180.5</c:v>
                </c:pt>
                <c:pt idx="1806">
                  <c:v>180.6</c:v>
                </c:pt>
                <c:pt idx="1807">
                  <c:v>180.7</c:v>
                </c:pt>
                <c:pt idx="1808">
                  <c:v>180.8</c:v>
                </c:pt>
                <c:pt idx="1809">
                  <c:v>180.9</c:v>
                </c:pt>
                <c:pt idx="1810">
                  <c:v>181</c:v>
                </c:pt>
                <c:pt idx="1811">
                  <c:v>181.1</c:v>
                </c:pt>
                <c:pt idx="1812">
                  <c:v>181.2</c:v>
                </c:pt>
                <c:pt idx="1813">
                  <c:v>181.3</c:v>
                </c:pt>
                <c:pt idx="1814">
                  <c:v>181.4</c:v>
                </c:pt>
                <c:pt idx="1815">
                  <c:v>181.5</c:v>
                </c:pt>
                <c:pt idx="1816">
                  <c:v>181.6</c:v>
                </c:pt>
                <c:pt idx="1817">
                  <c:v>181.7</c:v>
                </c:pt>
                <c:pt idx="1818">
                  <c:v>181.8</c:v>
                </c:pt>
                <c:pt idx="1819">
                  <c:v>181.9</c:v>
                </c:pt>
                <c:pt idx="1820">
                  <c:v>182</c:v>
                </c:pt>
                <c:pt idx="1821">
                  <c:v>182.1</c:v>
                </c:pt>
                <c:pt idx="1822">
                  <c:v>182.2</c:v>
                </c:pt>
                <c:pt idx="1823">
                  <c:v>182.29999999999998</c:v>
                </c:pt>
                <c:pt idx="1824">
                  <c:v>182.4</c:v>
                </c:pt>
                <c:pt idx="1825">
                  <c:v>182.5</c:v>
                </c:pt>
                <c:pt idx="1826">
                  <c:v>182.6</c:v>
                </c:pt>
                <c:pt idx="1827">
                  <c:v>182.7</c:v>
                </c:pt>
                <c:pt idx="1828">
                  <c:v>182.79999999999998</c:v>
                </c:pt>
                <c:pt idx="1829">
                  <c:v>182.9</c:v>
                </c:pt>
                <c:pt idx="1830">
                  <c:v>183</c:v>
                </c:pt>
                <c:pt idx="1831">
                  <c:v>183.1</c:v>
                </c:pt>
                <c:pt idx="1832">
                  <c:v>183.2</c:v>
                </c:pt>
                <c:pt idx="1833">
                  <c:v>183.29999999999998</c:v>
                </c:pt>
                <c:pt idx="1834">
                  <c:v>183.4</c:v>
                </c:pt>
                <c:pt idx="1835">
                  <c:v>183.5</c:v>
                </c:pt>
                <c:pt idx="1836">
                  <c:v>183.6</c:v>
                </c:pt>
                <c:pt idx="1837">
                  <c:v>183.7</c:v>
                </c:pt>
                <c:pt idx="1838">
                  <c:v>183.79999999999998</c:v>
                </c:pt>
                <c:pt idx="1839">
                  <c:v>183.9</c:v>
                </c:pt>
                <c:pt idx="1840">
                  <c:v>184</c:v>
                </c:pt>
                <c:pt idx="1841">
                  <c:v>184.1</c:v>
                </c:pt>
                <c:pt idx="1842">
                  <c:v>184.2</c:v>
                </c:pt>
                <c:pt idx="1843">
                  <c:v>184.29999999999998</c:v>
                </c:pt>
                <c:pt idx="1844">
                  <c:v>184.4</c:v>
                </c:pt>
                <c:pt idx="1845">
                  <c:v>184.5</c:v>
                </c:pt>
                <c:pt idx="1846">
                  <c:v>184.6</c:v>
                </c:pt>
                <c:pt idx="1847">
                  <c:v>184.70000000000002</c:v>
                </c:pt>
                <c:pt idx="1848">
                  <c:v>184.79999999999998</c:v>
                </c:pt>
                <c:pt idx="1849">
                  <c:v>184.9</c:v>
                </c:pt>
                <c:pt idx="1850">
                  <c:v>185</c:v>
                </c:pt>
                <c:pt idx="1851">
                  <c:v>185.1</c:v>
                </c:pt>
                <c:pt idx="1852">
                  <c:v>185.20000000000002</c:v>
                </c:pt>
                <c:pt idx="1853">
                  <c:v>185.29999999999998</c:v>
                </c:pt>
                <c:pt idx="1854">
                  <c:v>185.4</c:v>
                </c:pt>
                <c:pt idx="1855">
                  <c:v>185.5</c:v>
                </c:pt>
                <c:pt idx="1856">
                  <c:v>185.6</c:v>
                </c:pt>
                <c:pt idx="1857">
                  <c:v>185.70000000000002</c:v>
                </c:pt>
                <c:pt idx="1858">
                  <c:v>185.79999999999998</c:v>
                </c:pt>
                <c:pt idx="1859">
                  <c:v>185.9</c:v>
                </c:pt>
                <c:pt idx="1860">
                  <c:v>186</c:v>
                </c:pt>
                <c:pt idx="1861">
                  <c:v>186.1</c:v>
                </c:pt>
                <c:pt idx="1862">
                  <c:v>186.20000000000002</c:v>
                </c:pt>
                <c:pt idx="1863">
                  <c:v>186.29999999999998</c:v>
                </c:pt>
                <c:pt idx="1864">
                  <c:v>186.4</c:v>
                </c:pt>
                <c:pt idx="1865">
                  <c:v>186.5</c:v>
                </c:pt>
                <c:pt idx="1866">
                  <c:v>186.6</c:v>
                </c:pt>
                <c:pt idx="1867">
                  <c:v>186.70000000000002</c:v>
                </c:pt>
                <c:pt idx="1868">
                  <c:v>186.79999999999998</c:v>
                </c:pt>
                <c:pt idx="1869">
                  <c:v>186.9</c:v>
                </c:pt>
                <c:pt idx="1870">
                  <c:v>187</c:v>
                </c:pt>
                <c:pt idx="1871">
                  <c:v>187.1</c:v>
                </c:pt>
                <c:pt idx="1872">
                  <c:v>187.20000000000002</c:v>
                </c:pt>
                <c:pt idx="1873">
                  <c:v>187.29999999999998</c:v>
                </c:pt>
                <c:pt idx="1874">
                  <c:v>187.4</c:v>
                </c:pt>
                <c:pt idx="1875">
                  <c:v>187.5</c:v>
                </c:pt>
                <c:pt idx="1876">
                  <c:v>187.6</c:v>
                </c:pt>
                <c:pt idx="1877">
                  <c:v>187.70000000000002</c:v>
                </c:pt>
                <c:pt idx="1878">
                  <c:v>187.79999999999998</c:v>
                </c:pt>
                <c:pt idx="1879">
                  <c:v>187.9</c:v>
                </c:pt>
                <c:pt idx="1880">
                  <c:v>188</c:v>
                </c:pt>
                <c:pt idx="1881">
                  <c:v>188.1</c:v>
                </c:pt>
                <c:pt idx="1882">
                  <c:v>188.20000000000002</c:v>
                </c:pt>
                <c:pt idx="1883">
                  <c:v>188.29999999999998</c:v>
                </c:pt>
                <c:pt idx="1884">
                  <c:v>188.4</c:v>
                </c:pt>
                <c:pt idx="1885">
                  <c:v>188.5</c:v>
                </c:pt>
                <c:pt idx="1886">
                  <c:v>188.6</c:v>
                </c:pt>
                <c:pt idx="1887">
                  <c:v>188.70000000000002</c:v>
                </c:pt>
                <c:pt idx="1888">
                  <c:v>188.79999999999998</c:v>
                </c:pt>
                <c:pt idx="1889">
                  <c:v>188.9</c:v>
                </c:pt>
                <c:pt idx="1890">
                  <c:v>189</c:v>
                </c:pt>
                <c:pt idx="1891">
                  <c:v>189.1</c:v>
                </c:pt>
                <c:pt idx="1892">
                  <c:v>189.2</c:v>
                </c:pt>
                <c:pt idx="1893">
                  <c:v>189.29999999999998</c:v>
                </c:pt>
                <c:pt idx="1894">
                  <c:v>189.4</c:v>
                </c:pt>
                <c:pt idx="1895">
                  <c:v>189.5</c:v>
                </c:pt>
                <c:pt idx="1896">
                  <c:v>189.6</c:v>
                </c:pt>
                <c:pt idx="1897">
                  <c:v>189.7</c:v>
                </c:pt>
                <c:pt idx="1898">
                  <c:v>189.79999999999998</c:v>
                </c:pt>
                <c:pt idx="1899">
                  <c:v>189.9</c:v>
                </c:pt>
                <c:pt idx="1900">
                  <c:v>190</c:v>
                </c:pt>
                <c:pt idx="1901">
                  <c:v>190.1</c:v>
                </c:pt>
                <c:pt idx="1902">
                  <c:v>190.2</c:v>
                </c:pt>
                <c:pt idx="1903">
                  <c:v>190.29999999999998</c:v>
                </c:pt>
                <c:pt idx="1904">
                  <c:v>190.4</c:v>
                </c:pt>
                <c:pt idx="1905">
                  <c:v>190.5</c:v>
                </c:pt>
                <c:pt idx="1906">
                  <c:v>190.6</c:v>
                </c:pt>
                <c:pt idx="1907">
                  <c:v>190.7</c:v>
                </c:pt>
                <c:pt idx="1908">
                  <c:v>190.8</c:v>
                </c:pt>
                <c:pt idx="1909">
                  <c:v>190.9</c:v>
                </c:pt>
                <c:pt idx="1910">
                  <c:v>191</c:v>
                </c:pt>
                <c:pt idx="1911">
                  <c:v>191.1</c:v>
                </c:pt>
                <c:pt idx="1912">
                  <c:v>191.2</c:v>
                </c:pt>
                <c:pt idx="1913">
                  <c:v>191.3</c:v>
                </c:pt>
                <c:pt idx="1914">
                  <c:v>191.4</c:v>
                </c:pt>
                <c:pt idx="1915">
                  <c:v>191.5</c:v>
                </c:pt>
                <c:pt idx="1916">
                  <c:v>191.6</c:v>
                </c:pt>
                <c:pt idx="1917">
                  <c:v>191.7</c:v>
                </c:pt>
                <c:pt idx="1918">
                  <c:v>191.8</c:v>
                </c:pt>
                <c:pt idx="1919">
                  <c:v>191.9</c:v>
                </c:pt>
                <c:pt idx="1920">
                  <c:v>192</c:v>
                </c:pt>
                <c:pt idx="1921">
                  <c:v>192.1</c:v>
                </c:pt>
                <c:pt idx="1922">
                  <c:v>192.2</c:v>
                </c:pt>
                <c:pt idx="1923">
                  <c:v>192.3</c:v>
                </c:pt>
                <c:pt idx="1924">
                  <c:v>192.4</c:v>
                </c:pt>
                <c:pt idx="1925">
                  <c:v>192.5</c:v>
                </c:pt>
                <c:pt idx="1926">
                  <c:v>192.6</c:v>
                </c:pt>
                <c:pt idx="1927">
                  <c:v>192.7</c:v>
                </c:pt>
                <c:pt idx="1928">
                  <c:v>192.8</c:v>
                </c:pt>
                <c:pt idx="1929">
                  <c:v>192.9</c:v>
                </c:pt>
                <c:pt idx="1930">
                  <c:v>193</c:v>
                </c:pt>
                <c:pt idx="1931">
                  <c:v>193.1</c:v>
                </c:pt>
                <c:pt idx="1932">
                  <c:v>193.2</c:v>
                </c:pt>
                <c:pt idx="1933">
                  <c:v>193.3</c:v>
                </c:pt>
                <c:pt idx="1934">
                  <c:v>193.4</c:v>
                </c:pt>
                <c:pt idx="1935">
                  <c:v>193.5</c:v>
                </c:pt>
                <c:pt idx="1936">
                  <c:v>193.6</c:v>
                </c:pt>
                <c:pt idx="1937">
                  <c:v>193.7</c:v>
                </c:pt>
                <c:pt idx="1938">
                  <c:v>193.8</c:v>
                </c:pt>
                <c:pt idx="1939">
                  <c:v>193.9</c:v>
                </c:pt>
                <c:pt idx="1940">
                  <c:v>194</c:v>
                </c:pt>
                <c:pt idx="1941">
                  <c:v>194.1</c:v>
                </c:pt>
                <c:pt idx="1942">
                  <c:v>194.2</c:v>
                </c:pt>
                <c:pt idx="1943">
                  <c:v>194.3</c:v>
                </c:pt>
                <c:pt idx="1944">
                  <c:v>194.4</c:v>
                </c:pt>
                <c:pt idx="1945">
                  <c:v>194.5</c:v>
                </c:pt>
                <c:pt idx="1946">
                  <c:v>194.6</c:v>
                </c:pt>
                <c:pt idx="1947">
                  <c:v>194.7</c:v>
                </c:pt>
                <c:pt idx="1948">
                  <c:v>194.8</c:v>
                </c:pt>
                <c:pt idx="1949">
                  <c:v>194.9</c:v>
                </c:pt>
                <c:pt idx="1950">
                  <c:v>195</c:v>
                </c:pt>
                <c:pt idx="1951">
                  <c:v>195.1</c:v>
                </c:pt>
                <c:pt idx="1952">
                  <c:v>195.2</c:v>
                </c:pt>
                <c:pt idx="1953">
                  <c:v>195.3</c:v>
                </c:pt>
                <c:pt idx="1954">
                  <c:v>195.4</c:v>
                </c:pt>
                <c:pt idx="1955">
                  <c:v>195.5</c:v>
                </c:pt>
                <c:pt idx="1956">
                  <c:v>195.6</c:v>
                </c:pt>
                <c:pt idx="1957">
                  <c:v>195.7</c:v>
                </c:pt>
                <c:pt idx="1958">
                  <c:v>195.8</c:v>
                </c:pt>
                <c:pt idx="1959">
                  <c:v>195.9</c:v>
                </c:pt>
                <c:pt idx="1960">
                  <c:v>196</c:v>
                </c:pt>
                <c:pt idx="1961">
                  <c:v>196.1</c:v>
                </c:pt>
                <c:pt idx="1962">
                  <c:v>196.2</c:v>
                </c:pt>
                <c:pt idx="1963">
                  <c:v>196.3</c:v>
                </c:pt>
                <c:pt idx="1964">
                  <c:v>196.4</c:v>
                </c:pt>
                <c:pt idx="1965">
                  <c:v>196.5</c:v>
                </c:pt>
                <c:pt idx="1966">
                  <c:v>196.6</c:v>
                </c:pt>
                <c:pt idx="1967">
                  <c:v>196.7</c:v>
                </c:pt>
                <c:pt idx="1968">
                  <c:v>196.8</c:v>
                </c:pt>
                <c:pt idx="1969">
                  <c:v>196.9</c:v>
                </c:pt>
                <c:pt idx="1970">
                  <c:v>197</c:v>
                </c:pt>
                <c:pt idx="1971">
                  <c:v>197.1</c:v>
                </c:pt>
                <c:pt idx="1972">
                  <c:v>197.2</c:v>
                </c:pt>
                <c:pt idx="1973">
                  <c:v>197.3</c:v>
                </c:pt>
                <c:pt idx="1974">
                  <c:v>197.40000000000003</c:v>
                </c:pt>
                <c:pt idx="1975">
                  <c:v>197.5</c:v>
                </c:pt>
                <c:pt idx="1976">
                  <c:v>197.6</c:v>
                </c:pt>
                <c:pt idx="1977">
                  <c:v>197.7</c:v>
                </c:pt>
                <c:pt idx="1978">
                  <c:v>197.8</c:v>
                </c:pt>
                <c:pt idx="1979">
                  <c:v>197.90000000000003</c:v>
                </c:pt>
                <c:pt idx="1980">
                  <c:v>198</c:v>
                </c:pt>
                <c:pt idx="1981">
                  <c:v>198.1</c:v>
                </c:pt>
                <c:pt idx="1982">
                  <c:v>198.2</c:v>
                </c:pt>
                <c:pt idx="1983">
                  <c:v>198.3</c:v>
                </c:pt>
                <c:pt idx="1984">
                  <c:v>198.40000000000003</c:v>
                </c:pt>
                <c:pt idx="1985">
                  <c:v>198.5</c:v>
                </c:pt>
                <c:pt idx="1986">
                  <c:v>198.6</c:v>
                </c:pt>
                <c:pt idx="1987">
                  <c:v>198.7</c:v>
                </c:pt>
                <c:pt idx="1988">
                  <c:v>198.8</c:v>
                </c:pt>
                <c:pt idx="1989">
                  <c:v>198.9</c:v>
                </c:pt>
                <c:pt idx="1990">
                  <c:v>199</c:v>
                </c:pt>
                <c:pt idx="1991">
                  <c:v>199.1</c:v>
                </c:pt>
                <c:pt idx="1992">
                  <c:v>199.2</c:v>
                </c:pt>
                <c:pt idx="1993">
                  <c:v>199.3</c:v>
                </c:pt>
                <c:pt idx="1994">
                  <c:v>199.4</c:v>
                </c:pt>
                <c:pt idx="1995">
                  <c:v>199.5</c:v>
                </c:pt>
                <c:pt idx="1996">
                  <c:v>199.6</c:v>
                </c:pt>
                <c:pt idx="1997">
                  <c:v>199.7</c:v>
                </c:pt>
                <c:pt idx="1998">
                  <c:v>199.8</c:v>
                </c:pt>
                <c:pt idx="1999">
                  <c:v>199.9</c:v>
                </c:pt>
                <c:pt idx="2000">
                  <c:v>200</c:v>
                </c:pt>
                <c:pt idx="2001">
                  <c:v>200.1</c:v>
                </c:pt>
                <c:pt idx="2002">
                  <c:v>200.2</c:v>
                </c:pt>
                <c:pt idx="2003">
                  <c:v>200.3</c:v>
                </c:pt>
                <c:pt idx="2004">
                  <c:v>200.4</c:v>
                </c:pt>
                <c:pt idx="2005">
                  <c:v>200.5</c:v>
                </c:pt>
                <c:pt idx="2006">
                  <c:v>200.6</c:v>
                </c:pt>
                <c:pt idx="2007">
                  <c:v>200.7</c:v>
                </c:pt>
                <c:pt idx="2008">
                  <c:v>200.8</c:v>
                </c:pt>
                <c:pt idx="2009">
                  <c:v>200.9</c:v>
                </c:pt>
                <c:pt idx="2010">
                  <c:v>201</c:v>
                </c:pt>
                <c:pt idx="2011">
                  <c:v>201.1</c:v>
                </c:pt>
                <c:pt idx="2012">
                  <c:v>201.2</c:v>
                </c:pt>
                <c:pt idx="2013">
                  <c:v>201.3</c:v>
                </c:pt>
                <c:pt idx="2014">
                  <c:v>201.4</c:v>
                </c:pt>
                <c:pt idx="2015">
                  <c:v>201.5</c:v>
                </c:pt>
                <c:pt idx="2016">
                  <c:v>201.6</c:v>
                </c:pt>
                <c:pt idx="2017">
                  <c:v>201.7</c:v>
                </c:pt>
                <c:pt idx="2018">
                  <c:v>201.79999999999998</c:v>
                </c:pt>
                <c:pt idx="2019">
                  <c:v>201.9</c:v>
                </c:pt>
                <c:pt idx="2020">
                  <c:v>202</c:v>
                </c:pt>
                <c:pt idx="2021">
                  <c:v>202.1</c:v>
                </c:pt>
                <c:pt idx="2022">
                  <c:v>202.2</c:v>
                </c:pt>
                <c:pt idx="2023">
                  <c:v>202.29999999999998</c:v>
                </c:pt>
                <c:pt idx="2024">
                  <c:v>202.4</c:v>
                </c:pt>
                <c:pt idx="2025">
                  <c:v>202.5</c:v>
                </c:pt>
                <c:pt idx="2026">
                  <c:v>202.6</c:v>
                </c:pt>
                <c:pt idx="2027">
                  <c:v>202.7</c:v>
                </c:pt>
                <c:pt idx="2028">
                  <c:v>202.79999999999998</c:v>
                </c:pt>
                <c:pt idx="2029">
                  <c:v>202.9</c:v>
                </c:pt>
                <c:pt idx="2030">
                  <c:v>203</c:v>
                </c:pt>
                <c:pt idx="2031">
                  <c:v>203.1</c:v>
                </c:pt>
                <c:pt idx="2032">
                  <c:v>203.2</c:v>
                </c:pt>
                <c:pt idx="2033">
                  <c:v>203.29999999999998</c:v>
                </c:pt>
                <c:pt idx="2034">
                  <c:v>203.4</c:v>
                </c:pt>
                <c:pt idx="2035">
                  <c:v>203.5</c:v>
                </c:pt>
                <c:pt idx="2036">
                  <c:v>203.6</c:v>
                </c:pt>
                <c:pt idx="2037">
                  <c:v>203.7</c:v>
                </c:pt>
                <c:pt idx="2038">
                  <c:v>203.79999999999998</c:v>
                </c:pt>
                <c:pt idx="2039">
                  <c:v>203.9</c:v>
                </c:pt>
                <c:pt idx="2040">
                  <c:v>204.00000000000003</c:v>
                </c:pt>
                <c:pt idx="2041">
                  <c:v>204.1</c:v>
                </c:pt>
                <c:pt idx="2042">
                  <c:v>204.2</c:v>
                </c:pt>
                <c:pt idx="2043">
                  <c:v>204.29999999999998</c:v>
                </c:pt>
                <c:pt idx="2044">
                  <c:v>204.4</c:v>
                </c:pt>
                <c:pt idx="2045">
                  <c:v>204.50000000000003</c:v>
                </c:pt>
                <c:pt idx="2046">
                  <c:v>204.6</c:v>
                </c:pt>
                <c:pt idx="2047">
                  <c:v>204.7</c:v>
                </c:pt>
                <c:pt idx="2048">
                  <c:v>204.79999999999998</c:v>
                </c:pt>
                <c:pt idx="2049">
                  <c:v>204.9</c:v>
                </c:pt>
                <c:pt idx="2050">
                  <c:v>205.00000000000003</c:v>
                </c:pt>
                <c:pt idx="2051">
                  <c:v>205.1</c:v>
                </c:pt>
                <c:pt idx="2052">
                  <c:v>205.2</c:v>
                </c:pt>
                <c:pt idx="2053">
                  <c:v>205.29999999999998</c:v>
                </c:pt>
                <c:pt idx="2054">
                  <c:v>205.4</c:v>
                </c:pt>
                <c:pt idx="2055">
                  <c:v>205.50000000000003</c:v>
                </c:pt>
                <c:pt idx="2056">
                  <c:v>205.6</c:v>
                </c:pt>
                <c:pt idx="2057">
                  <c:v>205.7</c:v>
                </c:pt>
                <c:pt idx="2058">
                  <c:v>205.79999999999998</c:v>
                </c:pt>
                <c:pt idx="2059">
                  <c:v>205.9</c:v>
                </c:pt>
                <c:pt idx="2060">
                  <c:v>206.00000000000003</c:v>
                </c:pt>
                <c:pt idx="2061">
                  <c:v>206.1</c:v>
                </c:pt>
                <c:pt idx="2062">
                  <c:v>206.2</c:v>
                </c:pt>
                <c:pt idx="2063">
                  <c:v>206.29999999999998</c:v>
                </c:pt>
                <c:pt idx="2064">
                  <c:v>206.4</c:v>
                </c:pt>
                <c:pt idx="2065">
                  <c:v>206.50000000000003</c:v>
                </c:pt>
                <c:pt idx="2066">
                  <c:v>206.6</c:v>
                </c:pt>
                <c:pt idx="2067">
                  <c:v>206.7</c:v>
                </c:pt>
                <c:pt idx="2068">
                  <c:v>206.79999999999998</c:v>
                </c:pt>
                <c:pt idx="2069">
                  <c:v>206.9</c:v>
                </c:pt>
                <c:pt idx="2070">
                  <c:v>207.00000000000003</c:v>
                </c:pt>
                <c:pt idx="2071">
                  <c:v>207.1</c:v>
                </c:pt>
                <c:pt idx="2072">
                  <c:v>207.2</c:v>
                </c:pt>
                <c:pt idx="2073">
                  <c:v>207.29999999999998</c:v>
                </c:pt>
                <c:pt idx="2074">
                  <c:v>207.4</c:v>
                </c:pt>
                <c:pt idx="2075">
                  <c:v>207.50000000000003</c:v>
                </c:pt>
                <c:pt idx="2076">
                  <c:v>207.6</c:v>
                </c:pt>
                <c:pt idx="2077">
                  <c:v>207.7</c:v>
                </c:pt>
                <c:pt idx="2078">
                  <c:v>207.79999999999998</c:v>
                </c:pt>
                <c:pt idx="2079">
                  <c:v>207.9</c:v>
                </c:pt>
                <c:pt idx="2080">
                  <c:v>208.00000000000003</c:v>
                </c:pt>
                <c:pt idx="2081">
                  <c:v>208.1</c:v>
                </c:pt>
                <c:pt idx="2082">
                  <c:v>208.2</c:v>
                </c:pt>
                <c:pt idx="2083">
                  <c:v>208.29999999999998</c:v>
                </c:pt>
                <c:pt idx="2084">
                  <c:v>208.4</c:v>
                </c:pt>
                <c:pt idx="2085">
                  <c:v>208.50000000000003</c:v>
                </c:pt>
                <c:pt idx="2086">
                  <c:v>208.6</c:v>
                </c:pt>
                <c:pt idx="2087">
                  <c:v>208.7</c:v>
                </c:pt>
                <c:pt idx="2088">
                  <c:v>208.79999999999998</c:v>
                </c:pt>
                <c:pt idx="2089">
                  <c:v>208.9</c:v>
                </c:pt>
                <c:pt idx="2090">
                  <c:v>209.00000000000003</c:v>
                </c:pt>
                <c:pt idx="2091">
                  <c:v>209.1</c:v>
                </c:pt>
                <c:pt idx="2092">
                  <c:v>209.2</c:v>
                </c:pt>
                <c:pt idx="2093">
                  <c:v>209.29999999999998</c:v>
                </c:pt>
                <c:pt idx="2094">
                  <c:v>209.4</c:v>
                </c:pt>
                <c:pt idx="2095">
                  <c:v>209.50000000000003</c:v>
                </c:pt>
                <c:pt idx="2096">
                  <c:v>209.60000000000002</c:v>
                </c:pt>
                <c:pt idx="2097">
                  <c:v>209.7</c:v>
                </c:pt>
                <c:pt idx="2098">
                  <c:v>209.79999999999998</c:v>
                </c:pt>
                <c:pt idx="2099">
                  <c:v>209.9</c:v>
                </c:pt>
                <c:pt idx="2100">
                  <c:v>210.00000000000003</c:v>
                </c:pt>
                <c:pt idx="2101">
                  <c:v>210.10000000000002</c:v>
                </c:pt>
                <c:pt idx="2102">
                  <c:v>210.2</c:v>
                </c:pt>
                <c:pt idx="2103">
                  <c:v>210.29999999999998</c:v>
                </c:pt>
                <c:pt idx="2104">
                  <c:v>210.4</c:v>
                </c:pt>
                <c:pt idx="2105">
                  <c:v>210.50000000000003</c:v>
                </c:pt>
                <c:pt idx="2106">
                  <c:v>210.60000000000002</c:v>
                </c:pt>
                <c:pt idx="2107">
                  <c:v>210.7</c:v>
                </c:pt>
                <c:pt idx="2108">
                  <c:v>210.79999999999998</c:v>
                </c:pt>
                <c:pt idx="2109">
                  <c:v>210.9</c:v>
                </c:pt>
                <c:pt idx="2110">
                  <c:v>211</c:v>
                </c:pt>
                <c:pt idx="2111">
                  <c:v>211.10000000000002</c:v>
                </c:pt>
                <c:pt idx="2112">
                  <c:v>211.2</c:v>
                </c:pt>
                <c:pt idx="2113">
                  <c:v>211.29999999999998</c:v>
                </c:pt>
                <c:pt idx="2114">
                  <c:v>211.4</c:v>
                </c:pt>
                <c:pt idx="2115">
                  <c:v>211.5</c:v>
                </c:pt>
                <c:pt idx="2116">
                  <c:v>211.60000000000002</c:v>
                </c:pt>
                <c:pt idx="2117">
                  <c:v>211.7</c:v>
                </c:pt>
                <c:pt idx="2118">
                  <c:v>211.79999999999998</c:v>
                </c:pt>
                <c:pt idx="2119">
                  <c:v>211.9</c:v>
                </c:pt>
                <c:pt idx="2120">
                  <c:v>212</c:v>
                </c:pt>
                <c:pt idx="2121">
                  <c:v>212.10000000000002</c:v>
                </c:pt>
                <c:pt idx="2122">
                  <c:v>212.2</c:v>
                </c:pt>
                <c:pt idx="2123">
                  <c:v>212.29999999999998</c:v>
                </c:pt>
                <c:pt idx="2124">
                  <c:v>212.4</c:v>
                </c:pt>
                <c:pt idx="2125">
                  <c:v>212.5</c:v>
                </c:pt>
                <c:pt idx="2126">
                  <c:v>212.60000000000002</c:v>
                </c:pt>
                <c:pt idx="2127">
                  <c:v>212.7</c:v>
                </c:pt>
                <c:pt idx="2128">
                  <c:v>212.79999999999998</c:v>
                </c:pt>
                <c:pt idx="2129">
                  <c:v>212.9</c:v>
                </c:pt>
                <c:pt idx="2130">
                  <c:v>213</c:v>
                </c:pt>
                <c:pt idx="2131">
                  <c:v>213.10000000000002</c:v>
                </c:pt>
                <c:pt idx="2132">
                  <c:v>213.2</c:v>
                </c:pt>
                <c:pt idx="2133">
                  <c:v>213.29999999999998</c:v>
                </c:pt>
                <c:pt idx="2134">
                  <c:v>213.4</c:v>
                </c:pt>
                <c:pt idx="2135">
                  <c:v>213.5</c:v>
                </c:pt>
                <c:pt idx="2136">
                  <c:v>213.60000000000002</c:v>
                </c:pt>
                <c:pt idx="2137">
                  <c:v>213.7</c:v>
                </c:pt>
                <c:pt idx="2138">
                  <c:v>213.79999999999998</c:v>
                </c:pt>
                <c:pt idx="2139">
                  <c:v>213.9</c:v>
                </c:pt>
                <c:pt idx="2140">
                  <c:v>214</c:v>
                </c:pt>
                <c:pt idx="2141">
                  <c:v>214.10000000000002</c:v>
                </c:pt>
                <c:pt idx="2142">
                  <c:v>214.2</c:v>
                </c:pt>
                <c:pt idx="2143">
                  <c:v>214.29999999999998</c:v>
                </c:pt>
                <c:pt idx="2144">
                  <c:v>214.39999999999998</c:v>
                </c:pt>
                <c:pt idx="2145">
                  <c:v>214.5</c:v>
                </c:pt>
                <c:pt idx="2146">
                  <c:v>214.60000000000002</c:v>
                </c:pt>
                <c:pt idx="2147">
                  <c:v>214.7</c:v>
                </c:pt>
                <c:pt idx="2148">
                  <c:v>214.79999999999998</c:v>
                </c:pt>
                <c:pt idx="2149">
                  <c:v>214.89999999999998</c:v>
                </c:pt>
                <c:pt idx="2150">
                  <c:v>215</c:v>
                </c:pt>
                <c:pt idx="2151">
                  <c:v>215.10000000000002</c:v>
                </c:pt>
                <c:pt idx="2152">
                  <c:v>215.2</c:v>
                </c:pt>
                <c:pt idx="2153">
                  <c:v>215.29999999999998</c:v>
                </c:pt>
                <c:pt idx="2154">
                  <c:v>215.39999999999998</c:v>
                </c:pt>
                <c:pt idx="2155">
                  <c:v>215.5</c:v>
                </c:pt>
                <c:pt idx="2156">
                  <c:v>215.60000000000002</c:v>
                </c:pt>
                <c:pt idx="2157">
                  <c:v>215.7</c:v>
                </c:pt>
                <c:pt idx="2158">
                  <c:v>215.79999999999998</c:v>
                </c:pt>
                <c:pt idx="2159">
                  <c:v>215.89999999999998</c:v>
                </c:pt>
                <c:pt idx="2160">
                  <c:v>216</c:v>
                </c:pt>
                <c:pt idx="2161">
                  <c:v>216.10000000000002</c:v>
                </c:pt>
                <c:pt idx="2162">
                  <c:v>216.20000000000002</c:v>
                </c:pt>
                <c:pt idx="2163">
                  <c:v>216.29999999999998</c:v>
                </c:pt>
                <c:pt idx="2164">
                  <c:v>216.39999999999998</c:v>
                </c:pt>
                <c:pt idx="2165">
                  <c:v>216.5</c:v>
                </c:pt>
                <c:pt idx="2166">
                  <c:v>216.60000000000002</c:v>
                </c:pt>
                <c:pt idx="2167">
                  <c:v>216.70000000000002</c:v>
                </c:pt>
                <c:pt idx="2168">
                  <c:v>216.79999999999998</c:v>
                </c:pt>
                <c:pt idx="2169">
                  <c:v>216.89999999999998</c:v>
                </c:pt>
                <c:pt idx="2170">
                  <c:v>217</c:v>
                </c:pt>
                <c:pt idx="2171">
                  <c:v>217.10000000000002</c:v>
                </c:pt>
                <c:pt idx="2172">
                  <c:v>217.20000000000002</c:v>
                </c:pt>
                <c:pt idx="2173">
                  <c:v>217.29999999999998</c:v>
                </c:pt>
                <c:pt idx="2174">
                  <c:v>217.39999999999998</c:v>
                </c:pt>
                <c:pt idx="2175">
                  <c:v>217.5</c:v>
                </c:pt>
                <c:pt idx="2176">
                  <c:v>217.60000000000002</c:v>
                </c:pt>
                <c:pt idx="2177">
                  <c:v>217.70000000000002</c:v>
                </c:pt>
                <c:pt idx="2178">
                  <c:v>217.79999999999998</c:v>
                </c:pt>
                <c:pt idx="2179">
                  <c:v>217.89999999999998</c:v>
                </c:pt>
                <c:pt idx="2180">
                  <c:v>218</c:v>
                </c:pt>
                <c:pt idx="2181">
                  <c:v>218.10000000000002</c:v>
                </c:pt>
                <c:pt idx="2182">
                  <c:v>218.20000000000002</c:v>
                </c:pt>
                <c:pt idx="2183">
                  <c:v>218.29999999999998</c:v>
                </c:pt>
                <c:pt idx="2184">
                  <c:v>218.39999999999998</c:v>
                </c:pt>
                <c:pt idx="2185">
                  <c:v>218.5</c:v>
                </c:pt>
                <c:pt idx="2186">
                  <c:v>218.60000000000002</c:v>
                </c:pt>
                <c:pt idx="2187">
                  <c:v>218.70000000000002</c:v>
                </c:pt>
                <c:pt idx="2188">
                  <c:v>218.79999999999998</c:v>
                </c:pt>
                <c:pt idx="2189">
                  <c:v>218.89999999999998</c:v>
                </c:pt>
                <c:pt idx="2190">
                  <c:v>219</c:v>
                </c:pt>
                <c:pt idx="2191">
                  <c:v>219.10000000000002</c:v>
                </c:pt>
                <c:pt idx="2192">
                  <c:v>219.20000000000002</c:v>
                </c:pt>
                <c:pt idx="2193">
                  <c:v>219.29999999999998</c:v>
                </c:pt>
                <c:pt idx="2194">
                  <c:v>219.39999999999998</c:v>
                </c:pt>
                <c:pt idx="2195">
                  <c:v>219.5</c:v>
                </c:pt>
                <c:pt idx="2196">
                  <c:v>219.60000000000002</c:v>
                </c:pt>
                <c:pt idx="2197">
                  <c:v>219.70000000000002</c:v>
                </c:pt>
                <c:pt idx="2198">
                  <c:v>219.79999999999998</c:v>
                </c:pt>
                <c:pt idx="2199">
                  <c:v>219.89999999999998</c:v>
                </c:pt>
                <c:pt idx="2200">
                  <c:v>220</c:v>
                </c:pt>
                <c:pt idx="2201">
                  <c:v>220.10000000000002</c:v>
                </c:pt>
                <c:pt idx="2202">
                  <c:v>220.20000000000002</c:v>
                </c:pt>
                <c:pt idx="2203">
                  <c:v>220.29999999999998</c:v>
                </c:pt>
                <c:pt idx="2204">
                  <c:v>220.39999999999998</c:v>
                </c:pt>
                <c:pt idx="2205">
                  <c:v>220.5</c:v>
                </c:pt>
                <c:pt idx="2206">
                  <c:v>220.60000000000002</c:v>
                </c:pt>
                <c:pt idx="2207">
                  <c:v>220.70000000000002</c:v>
                </c:pt>
                <c:pt idx="2208">
                  <c:v>220.79999999999998</c:v>
                </c:pt>
                <c:pt idx="2209">
                  <c:v>220.89999999999998</c:v>
                </c:pt>
                <c:pt idx="2210">
                  <c:v>221</c:v>
                </c:pt>
                <c:pt idx="2211">
                  <c:v>221.10000000000002</c:v>
                </c:pt>
                <c:pt idx="2212">
                  <c:v>221.20000000000002</c:v>
                </c:pt>
                <c:pt idx="2213">
                  <c:v>221.29999999999998</c:v>
                </c:pt>
                <c:pt idx="2214">
                  <c:v>221.39999999999998</c:v>
                </c:pt>
                <c:pt idx="2215">
                  <c:v>221.5</c:v>
                </c:pt>
                <c:pt idx="2216">
                  <c:v>221.60000000000002</c:v>
                </c:pt>
                <c:pt idx="2217">
                  <c:v>221.70000000000002</c:v>
                </c:pt>
                <c:pt idx="2218">
                  <c:v>221.8</c:v>
                </c:pt>
                <c:pt idx="2219">
                  <c:v>221.89999999999998</c:v>
                </c:pt>
                <c:pt idx="2220">
                  <c:v>222</c:v>
                </c:pt>
                <c:pt idx="2221">
                  <c:v>222.10000000000002</c:v>
                </c:pt>
                <c:pt idx="2222">
                  <c:v>222.20000000000002</c:v>
                </c:pt>
                <c:pt idx="2223">
                  <c:v>222.3</c:v>
                </c:pt>
                <c:pt idx="2224">
                  <c:v>222.39999999999998</c:v>
                </c:pt>
                <c:pt idx="2225">
                  <c:v>222.5</c:v>
                </c:pt>
                <c:pt idx="2226">
                  <c:v>222.60000000000002</c:v>
                </c:pt>
                <c:pt idx="2227">
                  <c:v>222.70000000000002</c:v>
                </c:pt>
                <c:pt idx="2228">
                  <c:v>222.8</c:v>
                </c:pt>
                <c:pt idx="2229">
                  <c:v>222.89999999999998</c:v>
                </c:pt>
                <c:pt idx="2230">
                  <c:v>223</c:v>
                </c:pt>
                <c:pt idx="2231">
                  <c:v>223.10000000000002</c:v>
                </c:pt>
                <c:pt idx="2232">
                  <c:v>223.20000000000002</c:v>
                </c:pt>
                <c:pt idx="2233">
                  <c:v>223.3</c:v>
                </c:pt>
                <c:pt idx="2234">
                  <c:v>223.39999999999998</c:v>
                </c:pt>
                <c:pt idx="2235">
                  <c:v>223.5</c:v>
                </c:pt>
                <c:pt idx="2236">
                  <c:v>223.6</c:v>
                </c:pt>
                <c:pt idx="2237">
                  <c:v>223.70000000000002</c:v>
                </c:pt>
                <c:pt idx="2238">
                  <c:v>223.8</c:v>
                </c:pt>
                <c:pt idx="2239">
                  <c:v>223.89999999999998</c:v>
                </c:pt>
                <c:pt idx="2240">
                  <c:v>224</c:v>
                </c:pt>
                <c:pt idx="2241">
                  <c:v>224.1</c:v>
                </c:pt>
                <c:pt idx="2242">
                  <c:v>224.20000000000002</c:v>
                </c:pt>
                <c:pt idx="2243">
                  <c:v>224.3</c:v>
                </c:pt>
                <c:pt idx="2244">
                  <c:v>224.39999999999998</c:v>
                </c:pt>
                <c:pt idx="2245">
                  <c:v>224.5</c:v>
                </c:pt>
                <c:pt idx="2246">
                  <c:v>224.6</c:v>
                </c:pt>
                <c:pt idx="2247">
                  <c:v>224.70000000000002</c:v>
                </c:pt>
                <c:pt idx="2248">
                  <c:v>224.8</c:v>
                </c:pt>
                <c:pt idx="2249">
                  <c:v>224.89999999999998</c:v>
                </c:pt>
                <c:pt idx="2250">
                  <c:v>225</c:v>
                </c:pt>
                <c:pt idx="2251">
                  <c:v>225.1</c:v>
                </c:pt>
                <c:pt idx="2252">
                  <c:v>225.20000000000002</c:v>
                </c:pt>
                <c:pt idx="2253">
                  <c:v>225.3</c:v>
                </c:pt>
                <c:pt idx="2254">
                  <c:v>225.39999999999998</c:v>
                </c:pt>
                <c:pt idx="2255">
                  <c:v>225.5</c:v>
                </c:pt>
                <c:pt idx="2256">
                  <c:v>225.6</c:v>
                </c:pt>
                <c:pt idx="2257">
                  <c:v>225.70000000000002</c:v>
                </c:pt>
                <c:pt idx="2258">
                  <c:v>225.8</c:v>
                </c:pt>
                <c:pt idx="2259">
                  <c:v>225.89999999999998</c:v>
                </c:pt>
                <c:pt idx="2260">
                  <c:v>226</c:v>
                </c:pt>
                <c:pt idx="2261">
                  <c:v>226.1</c:v>
                </c:pt>
                <c:pt idx="2262">
                  <c:v>226.20000000000002</c:v>
                </c:pt>
                <c:pt idx="2263">
                  <c:v>226.3</c:v>
                </c:pt>
                <c:pt idx="2264">
                  <c:v>226.39999999999998</c:v>
                </c:pt>
                <c:pt idx="2265">
                  <c:v>226.5</c:v>
                </c:pt>
                <c:pt idx="2266">
                  <c:v>226.6</c:v>
                </c:pt>
                <c:pt idx="2267">
                  <c:v>226.70000000000002</c:v>
                </c:pt>
                <c:pt idx="2268">
                  <c:v>226.8</c:v>
                </c:pt>
                <c:pt idx="2269">
                  <c:v>226.89999999999998</c:v>
                </c:pt>
                <c:pt idx="2270">
                  <c:v>226.99999999999997</c:v>
                </c:pt>
                <c:pt idx="2271">
                  <c:v>227.1</c:v>
                </c:pt>
                <c:pt idx="2272">
                  <c:v>227.20000000000002</c:v>
                </c:pt>
                <c:pt idx="2273">
                  <c:v>227.3</c:v>
                </c:pt>
                <c:pt idx="2274">
                  <c:v>227.39999999999998</c:v>
                </c:pt>
                <c:pt idx="2275">
                  <c:v>227.49999999999997</c:v>
                </c:pt>
                <c:pt idx="2276">
                  <c:v>227.6</c:v>
                </c:pt>
                <c:pt idx="2277">
                  <c:v>227.70000000000002</c:v>
                </c:pt>
                <c:pt idx="2278">
                  <c:v>227.8</c:v>
                </c:pt>
                <c:pt idx="2279">
                  <c:v>227.89999999999998</c:v>
                </c:pt>
                <c:pt idx="2280">
                  <c:v>227.99999999999997</c:v>
                </c:pt>
                <c:pt idx="2281">
                  <c:v>228.1</c:v>
                </c:pt>
                <c:pt idx="2282">
                  <c:v>228.20000000000002</c:v>
                </c:pt>
                <c:pt idx="2283">
                  <c:v>228.3</c:v>
                </c:pt>
                <c:pt idx="2284">
                  <c:v>228.4</c:v>
                </c:pt>
                <c:pt idx="2285">
                  <c:v>228.49999999999997</c:v>
                </c:pt>
                <c:pt idx="2286">
                  <c:v>228.6</c:v>
                </c:pt>
                <c:pt idx="2287">
                  <c:v>228.70000000000002</c:v>
                </c:pt>
                <c:pt idx="2288">
                  <c:v>228.8</c:v>
                </c:pt>
                <c:pt idx="2289">
                  <c:v>228.9</c:v>
                </c:pt>
                <c:pt idx="2290">
                  <c:v>228.99999999999997</c:v>
                </c:pt>
                <c:pt idx="2291">
                  <c:v>229.1</c:v>
                </c:pt>
                <c:pt idx="2292">
                  <c:v>229.20000000000002</c:v>
                </c:pt>
                <c:pt idx="2293">
                  <c:v>229.3</c:v>
                </c:pt>
                <c:pt idx="2294">
                  <c:v>229.4</c:v>
                </c:pt>
                <c:pt idx="2295">
                  <c:v>229.49999999999997</c:v>
                </c:pt>
                <c:pt idx="2296">
                  <c:v>229.6</c:v>
                </c:pt>
                <c:pt idx="2297">
                  <c:v>229.70000000000002</c:v>
                </c:pt>
                <c:pt idx="2298">
                  <c:v>229.8</c:v>
                </c:pt>
                <c:pt idx="2299">
                  <c:v>229.9</c:v>
                </c:pt>
                <c:pt idx="2300">
                  <c:v>229.99999999999997</c:v>
                </c:pt>
                <c:pt idx="2301">
                  <c:v>230.1</c:v>
                </c:pt>
                <c:pt idx="2302">
                  <c:v>230.20000000000002</c:v>
                </c:pt>
                <c:pt idx="2303">
                  <c:v>230.3</c:v>
                </c:pt>
                <c:pt idx="2304">
                  <c:v>230.4</c:v>
                </c:pt>
                <c:pt idx="2305">
                  <c:v>230.49999999999997</c:v>
                </c:pt>
                <c:pt idx="2306">
                  <c:v>230.6</c:v>
                </c:pt>
                <c:pt idx="2307">
                  <c:v>230.70000000000002</c:v>
                </c:pt>
                <c:pt idx="2308">
                  <c:v>230.8</c:v>
                </c:pt>
                <c:pt idx="2309">
                  <c:v>230.9</c:v>
                </c:pt>
                <c:pt idx="2310">
                  <c:v>230.99999999999997</c:v>
                </c:pt>
                <c:pt idx="2311">
                  <c:v>231.1</c:v>
                </c:pt>
                <c:pt idx="2312">
                  <c:v>231.20000000000002</c:v>
                </c:pt>
                <c:pt idx="2313">
                  <c:v>231.3</c:v>
                </c:pt>
                <c:pt idx="2314">
                  <c:v>231.4</c:v>
                </c:pt>
                <c:pt idx="2315">
                  <c:v>231.49999999999997</c:v>
                </c:pt>
                <c:pt idx="2316">
                  <c:v>231.6</c:v>
                </c:pt>
                <c:pt idx="2317">
                  <c:v>231.70000000000002</c:v>
                </c:pt>
                <c:pt idx="2318">
                  <c:v>231.8</c:v>
                </c:pt>
                <c:pt idx="2319">
                  <c:v>231.9</c:v>
                </c:pt>
                <c:pt idx="2320">
                  <c:v>231.99999999999997</c:v>
                </c:pt>
                <c:pt idx="2321">
                  <c:v>232.1</c:v>
                </c:pt>
                <c:pt idx="2322">
                  <c:v>232.20000000000002</c:v>
                </c:pt>
                <c:pt idx="2323">
                  <c:v>232.3</c:v>
                </c:pt>
                <c:pt idx="2324">
                  <c:v>232.4</c:v>
                </c:pt>
                <c:pt idx="2325">
                  <c:v>232.49999999999997</c:v>
                </c:pt>
                <c:pt idx="2326">
                  <c:v>232.6</c:v>
                </c:pt>
                <c:pt idx="2327">
                  <c:v>232.70000000000002</c:v>
                </c:pt>
                <c:pt idx="2328">
                  <c:v>232.8</c:v>
                </c:pt>
                <c:pt idx="2329">
                  <c:v>232.9</c:v>
                </c:pt>
                <c:pt idx="2330">
                  <c:v>232.99999999999997</c:v>
                </c:pt>
                <c:pt idx="2331">
                  <c:v>233.1</c:v>
                </c:pt>
                <c:pt idx="2332">
                  <c:v>233.20000000000002</c:v>
                </c:pt>
                <c:pt idx="2333">
                  <c:v>233.3</c:v>
                </c:pt>
                <c:pt idx="2334">
                  <c:v>233.4</c:v>
                </c:pt>
                <c:pt idx="2335">
                  <c:v>233.49999999999997</c:v>
                </c:pt>
                <c:pt idx="2336">
                  <c:v>233.6</c:v>
                </c:pt>
                <c:pt idx="2337">
                  <c:v>233.70000000000002</c:v>
                </c:pt>
                <c:pt idx="2338">
                  <c:v>233.8</c:v>
                </c:pt>
                <c:pt idx="2339">
                  <c:v>233.9</c:v>
                </c:pt>
                <c:pt idx="2340">
                  <c:v>234</c:v>
                </c:pt>
                <c:pt idx="2341">
                  <c:v>234.1</c:v>
                </c:pt>
                <c:pt idx="2342">
                  <c:v>234.20000000000002</c:v>
                </c:pt>
                <c:pt idx="2343">
                  <c:v>234.3</c:v>
                </c:pt>
                <c:pt idx="2344">
                  <c:v>234.4</c:v>
                </c:pt>
                <c:pt idx="2345">
                  <c:v>234.5</c:v>
                </c:pt>
                <c:pt idx="2346">
                  <c:v>234.6</c:v>
                </c:pt>
                <c:pt idx="2347">
                  <c:v>234.70000000000002</c:v>
                </c:pt>
                <c:pt idx="2348">
                  <c:v>234.8</c:v>
                </c:pt>
                <c:pt idx="2349">
                  <c:v>234.9</c:v>
                </c:pt>
                <c:pt idx="2350">
                  <c:v>235</c:v>
                </c:pt>
                <c:pt idx="2351">
                  <c:v>235.1</c:v>
                </c:pt>
                <c:pt idx="2352">
                  <c:v>235.20000000000002</c:v>
                </c:pt>
                <c:pt idx="2353">
                  <c:v>235.3</c:v>
                </c:pt>
                <c:pt idx="2354">
                  <c:v>235.4</c:v>
                </c:pt>
                <c:pt idx="2355">
                  <c:v>235.5</c:v>
                </c:pt>
                <c:pt idx="2356">
                  <c:v>235.6</c:v>
                </c:pt>
                <c:pt idx="2357">
                  <c:v>235.70000000000002</c:v>
                </c:pt>
                <c:pt idx="2358">
                  <c:v>235.8</c:v>
                </c:pt>
                <c:pt idx="2359">
                  <c:v>235.9</c:v>
                </c:pt>
                <c:pt idx="2360">
                  <c:v>236</c:v>
                </c:pt>
                <c:pt idx="2361">
                  <c:v>236.1</c:v>
                </c:pt>
                <c:pt idx="2362">
                  <c:v>236.2</c:v>
                </c:pt>
                <c:pt idx="2363">
                  <c:v>236.3</c:v>
                </c:pt>
                <c:pt idx="2364">
                  <c:v>236.4</c:v>
                </c:pt>
                <c:pt idx="2365">
                  <c:v>236.5</c:v>
                </c:pt>
                <c:pt idx="2366">
                  <c:v>236.6</c:v>
                </c:pt>
                <c:pt idx="2367">
                  <c:v>236.7</c:v>
                </c:pt>
                <c:pt idx="2368">
                  <c:v>236.8</c:v>
                </c:pt>
                <c:pt idx="2369">
                  <c:v>236.9</c:v>
                </c:pt>
                <c:pt idx="2370">
                  <c:v>237</c:v>
                </c:pt>
                <c:pt idx="2371">
                  <c:v>237.1</c:v>
                </c:pt>
                <c:pt idx="2372">
                  <c:v>237.2</c:v>
                </c:pt>
                <c:pt idx="2373">
                  <c:v>237.3</c:v>
                </c:pt>
                <c:pt idx="2374">
                  <c:v>237.4</c:v>
                </c:pt>
                <c:pt idx="2375">
                  <c:v>237.5</c:v>
                </c:pt>
                <c:pt idx="2376">
                  <c:v>237.6</c:v>
                </c:pt>
                <c:pt idx="2377">
                  <c:v>237.7</c:v>
                </c:pt>
                <c:pt idx="2378">
                  <c:v>237.8</c:v>
                </c:pt>
                <c:pt idx="2379">
                  <c:v>237.9</c:v>
                </c:pt>
                <c:pt idx="2380">
                  <c:v>238</c:v>
                </c:pt>
                <c:pt idx="2381">
                  <c:v>238.1</c:v>
                </c:pt>
                <c:pt idx="2382">
                  <c:v>238.2</c:v>
                </c:pt>
                <c:pt idx="2383">
                  <c:v>238.3</c:v>
                </c:pt>
                <c:pt idx="2384">
                  <c:v>238.4</c:v>
                </c:pt>
                <c:pt idx="2385">
                  <c:v>238.5</c:v>
                </c:pt>
                <c:pt idx="2386">
                  <c:v>238.6</c:v>
                </c:pt>
                <c:pt idx="2387">
                  <c:v>238.7</c:v>
                </c:pt>
                <c:pt idx="2388">
                  <c:v>238.8</c:v>
                </c:pt>
                <c:pt idx="2389">
                  <c:v>238.9</c:v>
                </c:pt>
                <c:pt idx="2390">
                  <c:v>239</c:v>
                </c:pt>
                <c:pt idx="2391">
                  <c:v>239.09999999999997</c:v>
                </c:pt>
                <c:pt idx="2392">
                  <c:v>239.2</c:v>
                </c:pt>
                <c:pt idx="2393">
                  <c:v>239.3</c:v>
                </c:pt>
                <c:pt idx="2394">
                  <c:v>239.4</c:v>
                </c:pt>
                <c:pt idx="2395">
                  <c:v>239.5</c:v>
                </c:pt>
                <c:pt idx="2396">
                  <c:v>239.59999999999997</c:v>
                </c:pt>
                <c:pt idx="2397">
                  <c:v>239.7</c:v>
                </c:pt>
                <c:pt idx="2398">
                  <c:v>239.8</c:v>
                </c:pt>
                <c:pt idx="2399">
                  <c:v>239.9</c:v>
                </c:pt>
                <c:pt idx="2400">
                  <c:v>240</c:v>
                </c:pt>
                <c:pt idx="2401">
                  <c:v>240.09999999999997</c:v>
                </c:pt>
                <c:pt idx="2402">
                  <c:v>240.2</c:v>
                </c:pt>
                <c:pt idx="2403">
                  <c:v>240.3</c:v>
                </c:pt>
                <c:pt idx="2404">
                  <c:v>240.4</c:v>
                </c:pt>
                <c:pt idx="2405">
                  <c:v>240.5</c:v>
                </c:pt>
                <c:pt idx="2406">
                  <c:v>240.6</c:v>
                </c:pt>
                <c:pt idx="2407">
                  <c:v>240.7</c:v>
                </c:pt>
                <c:pt idx="2408">
                  <c:v>240.8</c:v>
                </c:pt>
                <c:pt idx="2409">
                  <c:v>240.9</c:v>
                </c:pt>
                <c:pt idx="2410">
                  <c:v>241</c:v>
                </c:pt>
                <c:pt idx="2411">
                  <c:v>241.1</c:v>
                </c:pt>
                <c:pt idx="2412">
                  <c:v>241.2</c:v>
                </c:pt>
                <c:pt idx="2413">
                  <c:v>241.3</c:v>
                </c:pt>
                <c:pt idx="2414">
                  <c:v>241.4</c:v>
                </c:pt>
                <c:pt idx="2415">
                  <c:v>241.5</c:v>
                </c:pt>
                <c:pt idx="2416">
                  <c:v>241.6</c:v>
                </c:pt>
                <c:pt idx="2417">
                  <c:v>241.7</c:v>
                </c:pt>
                <c:pt idx="2418">
                  <c:v>241.8</c:v>
                </c:pt>
                <c:pt idx="2419">
                  <c:v>241.9</c:v>
                </c:pt>
                <c:pt idx="2420">
                  <c:v>242</c:v>
                </c:pt>
                <c:pt idx="2421">
                  <c:v>242.1</c:v>
                </c:pt>
                <c:pt idx="2422">
                  <c:v>242.2</c:v>
                </c:pt>
                <c:pt idx="2423">
                  <c:v>242.3</c:v>
                </c:pt>
                <c:pt idx="2424">
                  <c:v>242.4</c:v>
                </c:pt>
                <c:pt idx="2425">
                  <c:v>242.5</c:v>
                </c:pt>
                <c:pt idx="2426">
                  <c:v>242.6</c:v>
                </c:pt>
                <c:pt idx="2427">
                  <c:v>242.7</c:v>
                </c:pt>
                <c:pt idx="2428">
                  <c:v>242.8</c:v>
                </c:pt>
                <c:pt idx="2429">
                  <c:v>242.9</c:v>
                </c:pt>
                <c:pt idx="2430">
                  <c:v>243</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244.2</c:v>
                </c:pt>
                <c:pt idx="2443">
                  <c:v>244.3</c:v>
                </c:pt>
                <c:pt idx="2444">
                  <c:v>244.4</c:v>
                </c:pt>
                <c:pt idx="2445">
                  <c:v>244.5</c:v>
                </c:pt>
                <c:pt idx="2446">
                  <c:v>244.6</c:v>
                </c:pt>
                <c:pt idx="2447">
                  <c:v>244.7</c:v>
                </c:pt>
                <c:pt idx="2448">
                  <c:v>244.8</c:v>
                </c:pt>
                <c:pt idx="2449">
                  <c:v>244.9</c:v>
                </c:pt>
                <c:pt idx="2450">
                  <c:v>245</c:v>
                </c:pt>
                <c:pt idx="2451">
                  <c:v>245.1</c:v>
                </c:pt>
                <c:pt idx="2452">
                  <c:v>245.2</c:v>
                </c:pt>
                <c:pt idx="2453">
                  <c:v>245.3</c:v>
                </c:pt>
                <c:pt idx="2454">
                  <c:v>245.4</c:v>
                </c:pt>
                <c:pt idx="2455">
                  <c:v>245.5</c:v>
                </c:pt>
                <c:pt idx="2456">
                  <c:v>245.6</c:v>
                </c:pt>
                <c:pt idx="2457">
                  <c:v>245.7</c:v>
                </c:pt>
                <c:pt idx="2458">
                  <c:v>245.8</c:v>
                </c:pt>
                <c:pt idx="2459">
                  <c:v>245.9</c:v>
                </c:pt>
                <c:pt idx="2460">
                  <c:v>246</c:v>
                </c:pt>
                <c:pt idx="2461">
                  <c:v>246.1</c:v>
                </c:pt>
                <c:pt idx="2462">
                  <c:v>246.2</c:v>
                </c:pt>
                <c:pt idx="2463">
                  <c:v>246.3</c:v>
                </c:pt>
                <c:pt idx="2464">
                  <c:v>246.4</c:v>
                </c:pt>
                <c:pt idx="2465">
                  <c:v>246.5</c:v>
                </c:pt>
                <c:pt idx="2466">
                  <c:v>246.6</c:v>
                </c:pt>
                <c:pt idx="2467">
                  <c:v>246.7</c:v>
                </c:pt>
                <c:pt idx="2468">
                  <c:v>246.8</c:v>
                </c:pt>
                <c:pt idx="2469">
                  <c:v>246.9</c:v>
                </c:pt>
                <c:pt idx="2470">
                  <c:v>247</c:v>
                </c:pt>
                <c:pt idx="2471">
                  <c:v>247.1</c:v>
                </c:pt>
                <c:pt idx="2472">
                  <c:v>247.20000000000002</c:v>
                </c:pt>
                <c:pt idx="2473">
                  <c:v>247.3</c:v>
                </c:pt>
                <c:pt idx="2474">
                  <c:v>247.4</c:v>
                </c:pt>
                <c:pt idx="2475">
                  <c:v>247.5</c:v>
                </c:pt>
                <c:pt idx="2476">
                  <c:v>247.6</c:v>
                </c:pt>
                <c:pt idx="2477">
                  <c:v>247.70000000000002</c:v>
                </c:pt>
                <c:pt idx="2478">
                  <c:v>247.8</c:v>
                </c:pt>
                <c:pt idx="2479">
                  <c:v>247.9</c:v>
                </c:pt>
                <c:pt idx="2480">
                  <c:v>248</c:v>
                </c:pt>
                <c:pt idx="2481">
                  <c:v>248.1</c:v>
                </c:pt>
                <c:pt idx="2482">
                  <c:v>248.20000000000002</c:v>
                </c:pt>
                <c:pt idx="2483">
                  <c:v>248.3</c:v>
                </c:pt>
                <c:pt idx="2484">
                  <c:v>248.4</c:v>
                </c:pt>
                <c:pt idx="2485">
                  <c:v>248.5</c:v>
                </c:pt>
                <c:pt idx="2486">
                  <c:v>248.6</c:v>
                </c:pt>
                <c:pt idx="2487">
                  <c:v>248.70000000000002</c:v>
                </c:pt>
                <c:pt idx="2488">
                  <c:v>248.79999999999998</c:v>
                </c:pt>
                <c:pt idx="2489">
                  <c:v>248.9</c:v>
                </c:pt>
                <c:pt idx="2490">
                  <c:v>249</c:v>
                </c:pt>
                <c:pt idx="2491">
                  <c:v>249.1</c:v>
                </c:pt>
                <c:pt idx="2492">
                  <c:v>249.20000000000002</c:v>
                </c:pt>
                <c:pt idx="2493">
                  <c:v>249.29999999999998</c:v>
                </c:pt>
                <c:pt idx="2494">
                  <c:v>249.4</c:v>
                </c:pt>
                <c:pt idx="2495">
                  <c:v>249.5</c:v>
                </c:pt>
                <c:pt idx="2496">
                  <c:v>249.6</c:v>
                </c:pt>
                <c:pt idx="2497">
                  <c:v>249.70000000000002</c:v>
                </c:pt>
                <c:pt idx="2498">
                  <c:v>249.79999999999998</c:v>
                </c:pt>
                <c:pt idx="2499">
                  <c:v>249.9</c:v>
                </c:pt>
              </c:numCache>
            </c:numRef>
          </c:cat>
          <c:val>
            <c:numRef>
              <c:f>F0007CH1!$E$1:$E$1500</c:f>
              <c:numCache>
                <c:formatCode>General</c:formatCode>
                <c:ptCount val="1500"/>
                <c:pt idx="0">
                  <c:v>0</c:v>
                </c:pt>
                <c:pt idx="1">
                  <c:v>0</c:v>
                </c:pt>
                <c:pt idx="2">
                  <c:v>0</c:v>
                </c:pt>
                <c:pt idx="3">
                  <c:v>0</c:v>
                </c:pt>
                <c:pt idx="4">
                  <c:v>0</c:v>
                </c:pt>
                <c:pt idx="5">
                  <c:v>0</c:v>
                </c:pt>
                <c:pt idx="6">
                  <c:v>0</c:v>
                </c:pt>
                <c:pt idx="7">
                  <c:v>0</c:v>
                </c:pt>
                <c:pt idx="8">
                  <c:v>-0.4</c:v>
                </c:pt>
                <c:pt idx="9">
                  <c:v>-0.4</c:v>
                </c:pt>
                <c:pt idx="10">
                  <c:v>-0.4</c:v>
                </c:pt>
                <c:pt idx="11">
                  <c:v>-0.4</c:v>
                </c:pt>
                <c:pt idx="12">
                  <c:v>-0.4</c:v>
                </c:pt>
                <c:pt idx="13">
                  <c:v>-0.4</c:v>
                </c:pt>
                <c:pt idx="14">
                  <c:v>-0.4</c:v>
                </c:pt>
                <c:pt idx="15">
                  <c:v>-0.8</c:v>
                </c:pt>
                <c:pt idx="16">
                  <c:v>-0.8</c:v>
                </c:pt>
                <c:pt idx="17">
                  <c:v>-0.8</c:v>
                </c:pt>
                <c:pt idx="18">
                  <c:v>-0.8</c:v>
                </c:pt>
                <c:pt idx="19">
                  <c:v>-0.8</c:v>
                </c:pt>
                <c:pt idx="20">
                  <c:v>-1.2</c:v>
                </c:pt>
                <c:pt idx="21">
                  <c:v>-0.8</c:v>
                </c:pt>
                <c:pt idx="22">
                  <c:v>-0.8</c:v>
                </c:pt>
                <c:pt idx="23">
                  <c:v>-1.2</c:v>
                </c:pt>
                <c:pt idx="24">
                  <c:v>-1.2</c:v>
                </c:pt>
                <c:pt idx="25">
                  <c:v>-1.2</c:v>
                </c:pt>
                <c:pt idx="26">
                  <c:v>-1.2</c:v>
                </c:pt>
                <c:pt idx="27">
                  <c:v>-1.2</c:v>
                </c:pt>
                <c:pt idx="28">
                  <c:v>-1.6</c:v>
                </c:pt>
                <c:pt idx="29">
                  <c:v>-1.2</c:v>
                </c:pt>
                <c:pt idx="30">
                  <c:v>-1.6</c:v>
                </c:pt>
                <c:pt idx="31">
                  <c:v>-1.6</c:v>
                </c:pt>
                <c:pt idx="32">
                  <c:v>-1.6</c:v>
                </c:pt>
                <c:pt idx="33">
                  <c:v>-1.6</c:v>
                </c:pt>
                <c:pt idx="34">
                  <c:v>-2</c:v>
                </c:pt>
                <c:pt idx="35">
                  <c:v>-2</c:v>
                </c:pt>
                <c:pt idx="36">
                  <c:v>-2</c:v>
                </c:pt>
                <c:pt idx="37">
                  <c:v>-2</c:v>
                </c:pt>
                <c:pt idx="38">
                  <c:v>-2</c:v>
                </c:pt>
                <c:pt idx="39">
                  <c:v>-2</c:v>
                </c:pt>
                <c:pt idx="40">
                  <c:v>-2</c:v>
                </c:pt>
                <c:pt idx="41">
                  <c:v>-2</c:v>
                </c:pt>
                <c:pt idx="42">
                  <c:v>-2</c:v>
                </c:pt>
                <c:pt idx="43">
                  <c:v>-2.4</c:v>
                </c:pt>
                <c:pt idx="44">
                  <c:v>-2</c:v>
                </c:pt>
                <c:pt idx="45">
                  <c:v>-2.4</c:v>
                </c:pt>
                <c:pt idx="46">
                  <c:v>-2.4</c:v>
                </c:pt>
                <c:pt idx="47">
                  <c:v>-2.8</c:v>
                </c:pt>
                <c:pt idx="48">
                  <c:v>-2.4</c:v>
                </c:pt>
                <c:pt idx="49">
                  <c:v>-2.4</c:v>
                </c:pt>
                <c:pt idx="50">
                  <c:v>-2.8</c:v>
                </c:pt>
                <c:pt idx="51">
                  <c:v>-2.8</c:v>
                </c:pt>
                <c:pt idx="52">
                  <c:v>-2.8</c:v>
                </c:pt>
                <c:pt idx="53">
                  <c:v>-2.8</c:v>
                </c:pt>
                <c:pt idx="54">
                  <c:v>-2.8</c:v>
                </c:pt>
                <c:pt idx="55">
                  <c:v>-3.2</c:v>
                </c:pt>
                <c:pt idx="56">
                  <c:v>-2.8</c:v>
                </c:pt>
                <c:pt idx="57">
                  <c:v>-2.8</c:v>
                </c:pt>
                <c:pt idx="58">
                  <c:v>-3.2</c:v>
                </c:pt>
                <c:pt idx="59">
                  <c:v>-3.2</c:v>
                </c:pt>
                <c:pt idx="60">
                  <c:v>-3.2</c:v>
                </c:pt>
                <c:pt idx="61">
                  <c:v>-3.2</c:v>
                </c:pt>
                <c:pt idx="62">
                  <c:v>-3.2</c:v>
                </c:pt>
                <c:pt idx="63">
                  <c:v>-3.6</c:v>
                </c:pt>
                <c:pt idx="64">
                  <c:v>-3.2</c:v>
                </c:pt>
                <c:pt idx="65">
                  <c:v>-3.6</c:v>
                </c:pt>
                <c:pt idx="66">
                  <c:v>-3.6</c:v>
                </c:pt>
                <c:pt idx="67">
                  <c:v>-3.6</c:v>
                </c:pt>
                <c:pt idx="68">
                  <c:v>-3.2</c:v>
                </c:pt>
                <c:pt idx="69">
                  <c:v>-3.6</c:v>
                </c:pt>
                <c:pt idx="70">
                  <c:v>-4</c:v>
                </c:pt>
                <c:pt idx="71">
                  <c:v>-4</c:v>
                </c:pt>
                <c:pt idx="72">
                  <c:v>-3.6</c:v>
                </c:pt>
                <c:pt idx="73">
                  <c:v>-4</c:v>
                </c:pt>
                <c:pt idx="74">
                  <c:v>-4</c:v>
                </c:pt>
                <c:pt idx="75">
                  <c:v>-4.4000000000000004</c:v>
                </c:pt>
                <c:pt idx="76">
                  <c:v>-4</c:v>
                </c:pt>
                <c:pt idx="77">
                  <c:v>-4</c:v>
                </c:pt>
                <c:pt idx="78">
                  <c:v>-4.4000000000000004</c:v>
                </c:pt>
                <c:pt idx="79">
                  <c:v>-4.4000000000000004</c:v>
                </c:pt>
                <c:pt idx="80">
                  <c:v>-4.4000000000000004</c:v>
                </c:pt>
                <c:pt idx="81">
                  <c:v>-4.4000000000000004</c:v>
                </c:pt>
                <c:pt idx="82">
                  <c:v>-4.4000000000000004</c:v>
                </c:pt>
                <c:pt idx="83">
                  <c:v>-4.8</c:v>
                </c:pt>
                <c:pt idx="84">
                  <c:v>-4.4000000000000004</c:v>
                </c:pt>
                <c:pt idx="85">
                  <c:v>-4.4000000000000004</c:v>
                </c:pt>
                <c:pt idx="86">
                  <c:v>-4.8</c:v>
                </c:pt>
                <c:pt idx="87">
                  <c:v>-4.8</c:v>
                </c:pt>
                <c:pt idx="88">
                  <c:v>-4.8</c:v>
                </c:pt>
                <c:pt idx="89">
                  <c:v>-4.8</c:v>
                </c:pt>
                <c:pt idx="90">
                  <c:v>-5.2</c:v>
                </c:pt>
                <c:pt idx="91">
                  <c:v>-4.8</c:v>
                </c:pt>
                <c:pt idx="92">
                  <c:v>-5.2</c:v>
                </c:pt>
                <c:pt idx="93">
                  <c:v>-5.2</c:v>
                </c:pt>
                <c:pt idx="94">
                  <c:v>-5.2</c:v>
                </c:pt>
                <c:pt idx="95">
                  <c:v>-5.2</c:v>
                </c:pt>
                <c:pt idx="96">
                  <c:v>-4.8</c:v>
                </c:pt>
                <c:pt idx="97">
                  <c:v>-5.2</c:v>
                </c:pt>
                <c:pt idx="98">
                  <c:v>-5.6</c:v>
                </c:pt>
                <c:pt idx="99">
                  <c:v>-5.6</c:v>
                </c:pt>
                <c:pt idx="100">
                  <c:v>-5.2</c:v>
                </c:pt>
                <c:pt idx="101">
                  <c:v>-6</c:v>
                </c:pt>
                <c:pt idx="102">
                  <c:v>-6</c:v>
                </c:pt>
                <c:pt idx="103">
                  <c:v>-5.6</c:v>
                </c:pt>
                <c:pt idx="104">
                  <c:v>-5.6</c:v>
                </c:pt>
                <c:pt idx="105">
                  <c:v>-6</c:v>
                </c:pt>
                <c:pt idx="106">
                  <c:v>-6</c:v>
                </c:pt>
                <c:pt idx="107">
                  <c:v>-5.6</c:v>
                </c:pt>
                <c:pt idx="108">
                  <c:v>-6</c:v>
                </c:pt>
                <c:pt idx="109">
                  <c:v>-6.4</c:v>
                </c:pt>
                <c:pt idx="110">
                  <c:v>-6</c:v>
                </c:pt>
                <c:pt idx="111">
                  <c:v>-6</c:v>
                </c:pt>
                <c:pt idx="112">
                  <c:v>-6</c:v>
                </c:pt>
                <c:pt idx="113">
                  <c:v>-6</c:v>
                </c:pt>
                <c:pt idx="114">
                  <c:v>-6.4</c:v>
                </c:pt>
                <c:pt idx="115">
                  <c:v>-6.4</c:v>
                </c:pt>
                <c:pt idx="116">
                  <c:v>-6</c:v>
                </c:pt>
                <c:pt idx="117">
                  <c:v>-6.4</c:v>
                </c:pt>
                <c:pt idx="118">
                  <c:v>-6.4</c:v>
                </c:pt>
                <c:pt idx="119">
                  <c:v>-6.4</c:v>
                </c:pt>
                <c:pt idx="120">
                  <c:v>-6.4</c:v>
                </c:pt>
                <c:pt idx="121">
                  <c:v>-6.8</c:v>
                </c:pt>
                <c:pt idx="122">
                  <c:v>-6.8</c:v>
                </c:pt>
                <c:pt idx="123">
                  <c:v>-6.8</c:v>
                </c:pt>
                <c:pt idx="124">
                  <c:v>-6.8</c:v>
                </c:pt>
                <c:pt idx="125">
                  <c:v>-6.8</c:v>
                </c:pt>
                <c:pt idx="126">
                  <c:v>-7.2</c:v>
                </c:pt>
                <c:pt idx="127">
                  <c:v>-6.8</c:v>
                </c:pt>
                <c:pt idx="128">
                  <c:v>-6.8</c:v>
                </c:pt>
                <c:pt idx="129">
                  <c:v>-7.2</c:v>
                </c:pt>
                <c:pt idx="130">
                  <c:v>-7.2</c:v>
                </c:pt>
                <c:pt idx="131">
                  <c:v>-7.2</c:v>
                </c:pt>
                <c:pt idx="132">
                  <c:v>-7.2</c:v>
                </c:pt>
                <c:pt idx="133">
                  <c:v>-7.6</c:v>
                </c:pt>
                <c:pt idx="134">
                  <c:v>-7.6</c:v>
                </c:pt>
                <c:pt idx="135">
                  <c:v>-7.2</c:v>
                </c:pt>
                <c:pt idx="136">
                  <c:v>-7.6</c:v>
                </c:pt>
                <c:pt idx="137">
                  <c:v>-7.6</c:v>
                </c:pt>
                <c:pt idx="138">
                  <c:v>-7.6</c:v>
                </c:pt>
                <c:pt idx="139">
                  <c:v>-7.2</c:v>
                </c:pt>
                <c:pt idx="140">
                  <c:v>-8</c:v>
                </c:pt>
                <c:pt idx="141">
                  <c:v>-7.6</c:v>
                </c:pt>
                <c:pt idx="142">
                  <c:v>-7.6</c:v>
                </c:pt>
                <c:pt idx="143">
                  <c:v>-8</c:v>
                </c:pt>
                <c:pt idx="144">
                  <c:v>-7.6</c:v>
                </c:pt>
                <c:pt idx="145">
                  <c:v>-8</c:v>
                </c:pt>
                <c:pt idx="146">
                  <c:v>-8</c:v>
                </c:pt>
                <c:pt idx="147">
                  <c:v>-7.6</c:v>
                </c:pt>
                <c:pt idx="148">
                  <c:v>-7.6</c:v>
                </c:pt>
                <c:pt idx="149">
                  <c:v>-7.2</c:v>
                </c:pt>
                <c:pt idx="150">
                  <c:v>-7.2</c:v>
                </c:pt>
                <c:pt idx="151">
                  <c:v>-7.2</c:v>
                </c:pt>
                <c:pt idx="152">
                  <c:v>-7.2</c:v>
                </c:pt>
                <c:pt idx="153">
                  <c:v>-6.8</c:v>
                </c:pt>
                <c:pt idx="154">
                  <c:v>-6.8</c:v>
                </c:pt>
                <c:pt idx="155">
                  <c:v>-6.8</c:v>
                </c:pt>
                <c:pt idx="156">
                  <c:v>-6.4</c:v>
                </c:pt>
                <c:pt idx="157">
                  <c:v>-6.4</c:v>
                </c:pt>
                <c:pt idx="158">
                  <c:v>-6.4</c:v>
                </c:pt>
                <c:pt idx="159">
                  <c:v>-6.4</c:v>
                </c:pt>
                <c:pt idx="160">
                  <c:v>-6</c:v>
                </c:pt>
                <c:pt idx="161">
                  <c:v>-6</c:v>
                </c:pt>
                <c:pt idx="162">
                  <c:v>-6</c:v>
                </c:pt>
                <c:pt idx="163">
                  <c:v>-5.6</c:v>
                </c:pt>
                <c:pt idx="164">
                  <c:v>-5.6</c:v>
                </c:pt>
                <c:pt idx="165">
                  <c:v>-5.6</c:v>
                </c:pt>
                <c:pt idx="166">
                  <c:v>-5.6</c:v>
                </c:pt>
                <c:pt idx="167">
                  <c:v>-5.2</c:v>
                </c:pt>
                <c:pt idx="168">
                  <c:v>-5.2</c:v>
                </c:pt>
                <c:pt idx="169">
                  <c:v>-4.8</c:v>
                </c:pt>
                <c:pt idx="170">
                  <c:v>-4.8</c:v>
                </c:pt>
                <c:pt idx="171">
                  <c:v>-4.8</c:v>
                </c:pt>
                <c:pt idx="172">
                  <c:v>-4.4000000000000004</c:v>
                </c:pt>
                <c:pt idx="173">
                  <c:v>-4.4000000000000004</c:v>
                </c:pt>
                <c:pt idx="174">
                  <c:v>-4.8</c:v>
                </c:pt>
                <c:pt idx="175">
                  <c:v>-4.4000000000000004</c:v>
                </c:pt>
                <c:pt idx="176">
                  <c:v>-4</c:v>
                </c:pt>
                <c:pt idx="177">
                  <c:v>-4.4000000000000004</c:v>
                </c:pt>
                <c:pt idx="178">
                  <c:v>-4.4000000000000004</c:v>
                </c:pt>
                <c:pt idx="179">
                  <c:v>-4</c:v>
                </c:pt>
                <c:pt idx="180">
                  <c:v>-3.6</c:v>
                </c:pt>
                <c:pt idx="181">
                  <c:v>-3.6</c:v>
                </c:pt>
                <c:pt idx="182">
                  <c:v>-3.6</c:v>
                </c:pt>
                <c:pt idx="183">
                  <c:v>-3.6</c:v>
                </c:pt>
                <c:pt idx="184">
                  <c:v>-3.2</c:v>
                </c:pt>
                <c:pt idx="185">
                  <c:v>-3.2</c:v>
                </c:pt>
                <c:pt idx="186">
                  <c:v>-3.6</c:v>
                </c:pt>
                <c:pt idx="187">
                  <c:v>-2.8</c:v>
                </c:pt>
                <c:pt idx="188">
                  <c:v>-2.8</c:v>
                </c:pt>
                <c:pt idx="189">
                  <c:v>-2.8</c:v>
                </c:pt>
                <c:pt idx="190">
                  <c:v>-2.8</c:v>
                </c:pt>
                <c:pt idx="191">
                  <c:v>-2.4</c:v>
                </c:pt>
                <c:pt idx="192">
                  <c:v>-2.4</c:v>
                </c:pt>
                <c:pt idx="193">
                  <c:v>-2.8</c:v>
                </c:pt>
                <c:pt idx="194">
                  <c:v>-2.4</c:v>
                </c:pt>
                <c:pt idx="195">
                  <c:v>-2</c:v>
                </c:pt>
                <c:pt idx="196">
                  <c:v>-2</c:v>
                </c:pt>
                <c:pt idx="197">
                  <c:v>-2</c:v>
                </c:pt>
                <c:pt idx="198">
                  <c:v>-2</c:v>
                </c:pt>
                <c:pt idx="199">
                  <c:v>-1.6</c:v>
                </c:pt>
                <c:pt idx="200">
                  <c:v>-1.6</c:v>
                </c:pt>
                <c:pt idx="201">
                  <c:v>-1.6</c:v>
                </c:pt>
                <c:pt idx="202">
                  <c:v>-1.6</c:v>
                </c:pt>
                <c:pt idx="203">
                  <c:v>-1.2</c:v>
                </c:pt>
                <c:pt idx="204">
                  <c:v>-1.6</c:v>
                </c:pt>
                <c:pt idx="205">
                  <c:v>-1.6</c:v>
                </c:pt>
                <c:pt idx="206">
                  <c:v>-1.6</c:v>
                </c:pt>
                <c:pt idx="207">
                  <c:v>-1.2</c:v>
                </c:pt>
                <c:pt idx="208">
                  <c:v>-1.2</c:v>
                </c:pt>
                <c:pt idx="209">
                  <c:v>-1.2</c:v>
                </c:pt>
                <c:pt idx="210">
                  <c:v>-1.2</c:v>
                </c:pt>
                <c:pt idx="211">
                  <c:v>-0.8</c:v>
                </c:pt>
                <c:pt idx="212">
                  <c:v>-0.8</c:v>
                </c:pt>
                <c:pt idx="213">
                  <c:v>-0.8</c:v>
                </c:pt>
                <c:pt idx="214">
                  <c:v>-0.8</c:v>
                </c:pt>
                <c:pt idx="215">
                  <c:v>-0.4</c:v>
                </c:pt>
                <c:pt idx="216">
                  <c:v>-0.4</c:v>
                </c:pt>
                <c:pt idx="217">
                  <c:v>-0.4</c:v>
                </c:pt>
                <c:pt idx="218">
                  <c:v>0</c:v>
                </c:pt>
                <c:pt idx="219">
                  <c:v>0</c:v>
                </c:pt>
                <c:pt idx="220">
                  <c:v>0</c:v>
                </c:pt>
                <c:pt idx="221">
                  <c:v>-0.4</c:v>
                </c:pt>
                <c:pt idx="222">
                  <c:v>0</c:v>
                </c:pt>
                <c:pt idx="223">
                  <c:v>0.4</c:v>
                </c:pt>
                <c:pt idx="224">
                  <c:v>0</c:v>
                </c:pt>
                <c:pt idx="225">
                  <c:v>0</c:v>
                </c:pt>
                <c:pt idx="226">
                  <c:v>0.4</c:v>
                </c:pt>
                <c:pt idx="227">
                  <c:v>0.4</c:v>
                </c:pt>
                <c:pt idx="228">
                  <c:v>0.4</c:v>
                </c:pt>
                <c:pt idx="229">
                  <c:v>0.4</c:v>
                </c:pt>
                <c:pt idx="230">
                  <c:v>0.8</c:v>
                </c:pt>
                <c:pt idx="231">
                  <c:v>0.8</c:v>
                </c:pt>
                <c:pt idx="232">
                  <c:v>0.8</c:v>
                </c:pt>
                <c:pt idx="233">
                  <c:v>0.8</c:v>
                </c:pt>
                <c:pt idx="234">
                  <c:v>0.8</c:v>
                </c:pt>
                <c:pt idx="235">
                  <c:v>1.2</c:v>
                </c:pt>
                <c:pt idx="236">
                  <c:v>0.8</c:v>
                </c:pt>
                <c:pt idx="237">
                  <c:v>0.8</c:v>
                </c:pt>
                <c:pt idx="238">
                  <c:v>1.2</c:v>
                </c:pt>
                <c:pt idx="239">
                  <c:v>1.2</c:v>
                </c:pt>
                <c:pt idx="240">
                  <c:v>1.2</c:v>
                </c:pt>
                <c:pt idx="241">
                  <c:v>1.2</c:v>
                </c:pt>
                <c:pt idx="242">
                  <c:v>1.2</c:v>
                </c:pt>
                <c:pt idx="243">
                  <c:v>1.6</c:v>
                </c:pt>
                <c:pt idx="244">
                  <c:v>1.2</c:v>
                </c:pt>
                <c:pt idx="245">
                  <c:v>1.6</c:v>
                </c:pt>
                <c:pt idx="246">
                  <c:v>2</c:v>
                </c:pt>
                <c:pt idx="247">
                  <c:v>2</c:v>
                </c:pt>
                <c:pt idx="248">
                  <c:v>1.6</c:v>
                </c:pt>
                <c:pt idx="249">
                  <c:v>1.6</c:v>
                </c:pt>
                <c:pt idx="250">
                  <c:v>2</c:v>
                </c:pt>
                <c:pt idx="251">
                  <c:v>2</c:v>
                </c:pt>
                <c:pt idx="252">
                  <c:v>2</c:v>
                </c:pt>
                <c:pt idx="253">
                  <c:v>2</c:v>
                </c:pt>
                <c:pt idx="254">
                  <c:v>2.4</c:v>
                </c:pt>
                <c:pt idx="255">
                  <c:v>2.4</c:v>
                </c:pt>
                <c:pt idx="256">
                  <c:v>2</c:v>
                </c:pt>
                <c:pt idx="257">
                  <c:v>2.4</c:v>
                </c:pt>
                <c:pt idx="258">
                  <c:v>2.8</c:v>
                </c:pt>
                <c:pt idx="259">
                  <c:v>2.4</c:v>
                </c:pt>
                <c:pt idx="260">
                  <c:v>2.4</c:v>
                </c:pt>
                <c:pt idx="261">
                  <c:v>2.8</c:v>
                </c:pt>
                <c:pt idx="262">
                  <c:v>2.8</c:v>
                </c:pt>
                <c:pt idx="263">
                  <c:v>2.8</c:v>
                </c:pt>
                <c:pt idx="264">
                  <c:v>2.8</c:v>
                </c:pt>
                <c:pt idx="265">
                  <c:v>2.8</c:v>
                </c:pt>
                <c:pt idx="266">
                  <c:v>2.8</c:v>
                </c:pt>
                <c:pt idx="267">
                  <c:v>2.8</c:v>
                </c:pt>
                <c:pt idx="268">
                  <c:v>2.8</c:v>
                </c:pt>
                <c:pt idx="269">
                  <c:v>2.8</c:v>
                </c:pt>
                <c:pt idx="270">
                  <c:v>3.2</c:v>
                </c:pt>
                <c:pt idx="271">
                  <c:v>2.8</c:v>
                </c:pt>
                <c:pt idx="272">
                  <c:v>2.8</c:v>
                </c:pt>
                <c:pt idx="273">
                  <c:v>3.2</c:v>
                </c:pt>
                <c:pt idx="274">
                  <c:v>3.2</c:v>
                </c:pt>
                <c:pt idx="275">
                  <c:v>3.2</c:v>
                </c:pt>
                <c:pt idx="276">
                  <c:v>3.2</c:v>
                </c:pt>
                <c:pt idx="277">
                  <c:v>3.2</c:v>
                </c:pt>
                <c:pt idx="278">
                  <c:v>3.2</c:v>
                </c:pt>
                <c:pt idx="279">
                  <c:v>3.6</c:v>
                </c:pt>
                <c:pt idx="280">
                  <c:v>3.2</c:v>
                </c:pt>
                <c:pt idx="281">
                  <c:v>3.6</c:v>
                </c:pt>
                <c:pt idx="282">
                  <c:v>3.6</c:v>
                </c:pt>
                <c:pt idx="283">
                  <c:v>3.6</c:v>
                </c:pt>
                <c:pt idx="284">
                  <c:v>3.6</c:v>
                </c:pt>
                <c:pt idx="285">
                  <c:v>4</c:v>
                </c:pt>
                <c:pt idx="286">
                  <c:v>3.6</c:v>
                </c:pt>
                <c:pt idx="287">
                  <c:v>3.6</c:v>
                </c:pt>
                <c:pt idx="288">
                  <c:v>4</c:v>
                </c:pt>
                <c:pt idx="289">
                  <c:v>4</c:v>
                </c:pt>
                <c:pt idx="290">
                  <c:v>3.6</c:v>
                </c:pt>
                <c:pt idx="291">
                  <c:v>4</c:v>
                </c:pt>
                <c:pt idx="292">
                  <c:v>4</c:v>
                </c:pt>
                <c:pt idx="293">
                  <c:v>4</c:v>
                </c:pt>
                <c:pt idx="294">
                  <c:v>4</c:v>
                </c:pt>
                <c:pt idx="295">
                  <c:v>4</c:v>
                </c:pt>
                <c:pt idx="296">
                  <c:v>4</c:v>
                </c:pt>
                <c:pt idx="297">
                  <c:v>4</c:v>
                </c:pt>
                <c:pt idx="298">
                  <c:v>4</c:v>
                </c:pt>
                <c:pt idx="299">
                  <c:v>4</c:v>
                </c:pt>
                <c:pt idx="300">
                  <c:v>4</c:v>
                </c:pt>
                <c:pt idx="301">
                  <c:v>4</c:v>
                </c:pt>
                <c:pt idx="302">
                  <c:v>4</c:v>
                </c:pt>
                <c:pt idx="303">
                  <c:v>4</c:v>
                </c:pt>
                <c:pt idx="304">
                  <c:v>4.4000000000000004</c:v>
                </c:pt>
                <c:pt idx="305">
                  <c:v>4.4000000000000004</c:v>
                </c:pt>
                <c:pt idx="306">
                  <c:v>4.4000000000000004</c:v>
                </c:pt>
                <c:pt idx="307">
                  <c:v>4.4000000000000004</c:v>
                </c:pt>
                <c:pt idx="308">
                  <c:v>4.4000000000000004</c:v>
                </c:pt>
                <c:pt idx="309">
                  <c:v>4.4000000000000004</c:v>
                </c:pt>
                <c:pt idx="310">
                  <c:v>4</c:v>
                </c:pt>
                <c:pt idx="311">
                  <c:v>4.4000000000000004</c:v>
                </c:pt>
                <c:pt idx="312">
                  <c:v>4.4000000000000004</c:v>
                </c:pt>
                <c:pt idx="313">
                  <c:v>4.4000000000000004</c:v>
                </c:pt>
                <c:pt idx="314">
                  <c:v>4.4000000000000004</c:v>
                </c:pt>
                <c:pt idx="315">
                  <c:v>4.4000000000000004</c:v>
                </c:pt>
                <c:pt idx="316">
                  <c:v>4.4000000000000004</c:v>
                </c:pt>
                <c:pt idx="317">
                  <c:v>4.8</c:v>
                </c:pt>
                <c:pt idx="318">
                  <c:v>4.4000000000000004</c:v>
                </c:pt>
                <c:pt idx="319">
                  <c:v>4.4000000000000004</c:v>
                </c:pt>
                <c:pt idx="320">
                  <c:v>4.4000000000000004</c:v>
                </c:pt>
                <c:pt idx="321">
                  <c:v>4.8</c:v>
                </c:pt>
                <c:pt idx="322">
                  <c:v>4.8</c:v>
                </c:pt>
                <c:pt idx="323">
                  <c:v>4.8</c:v>
                </c:pt>
                <c:pt idx="324">
                  <c:v>4.4000000000000004</c:v>
                </c:pt>
                <c:pt idx="325">
                  <c:v>4.8</c:v>
                </c:pt>
                <c:pt idx="326">
                  <c:v>4.8</c:v>
                </c:pt>
                <c:pt idx="327">
                  <c:v>4.8</c:v>
                </c:pt>
                <c:pt idx="328">
                  <c:v>4.8</c:v>
                </c:pt>
                <c:pt idx="329">
                  <c:v>4.8</c:v>
                </c:pt>
                <c:pt idx="330">
                  <c:v>4.8</c:v>
                </c:pt>
                <c:pt idx="331">
                  <c:v>4.4000000000000004</c:v>
                </c:pt>
                <c:pt idx="332">
                  <c:v>4.8</c:v>
                </c:pt>
                <c:pt idx="333">
                  <c:v>4.8</c:v>
                </c:pt>
                <c:pt idx="334">
                  <c:v>4.8</c:v>
                </c:pt>
                <c:pt idx="335">
                  <c:v>4.8</c:v>
                </c:pt>
                <c:pt idx="336">
                  <c:v>4.4000000000000004</c:v>
                </c:pt>
                <c:pt idx="337">
                  <c:v>4.8</c:v>
                </c:pt>
                <c:pt idx="338">
                  <c:v>4.8</c:v>
                </c:pt>
                <c:pt idx="339">
                  <c:v>4.8</c:v>
                </c:pt>
                <c:pt idx="340">
                  <c:v>4.8</c:v>
                </c:pt>
                <c:pt idx="341">
                  <c:v>4.8</c:v>
                </c:pt>
                <c:pt idx="342">
                  <c:v>4.8</c:v>
                </c:pt>
                <c:pt idx="343">
                  <c:v>4.8</c:v>
                </c:pt>
                <c:pt idx="344">
                  <c:v>5.2</c:v>
                </c:pt>
                <c:pt idx="345">
                  <c:v>4.8</c:v>
                </c:pt>
                <c:pt idx="346">
                  <c:v>4.8</c:v>
                </c:pt>
                <c:pt idx="347">
                  <c:v>4.8</c:v>
                </c:pt>
                <c:pt idx="348">
                  <c:v>4.8</c:v>
                </c:pt>
                <c:pt idx="349">
                  <c:v>4.8</c:v>
                </c:pt>
                <c:pt idx="350">
                  <c:v>4.8</c:v>
                </c:pt>
                <c:pt idx="351">
                  <c:v>4.8</c:v>
                </c:pt>
                <c:pt idx="352">
                  <c:v>4.8</c:v>
                </c:pt>
                <c:pt idx="353">
                  <c:v>4.8</c:v>
                </c:pt>
                <c:pt idx="354">
                  <c:v>4.8</c:v>
                </c:pt>
                <c:pt idx="355">
                  <c:v>4.8</c:v>
                </c:pt>
                <c:pt idx="356">
                  <c:v>4.8</c:v>
                </c:pt>
                <c:pt idx="357">
                  <c:v>4.8</c:v>
                </c:pt>
                <c:pt idx="358">
                  <c:v>4.4000000000000004</c:v>
                </c:pt>
                <c:pt idx="359">
                  <c:v>4.8</c:v>
                </c:pt>
                <c:pt idx="360">
                  <c:v>4.8</c:v>
                </c:pt>
                <c:pt idx="361">
                  <c:v>4.8</c:v>
                </c:pt>
                <c:pt idx="362">
                  <c:v>4.8</c:v>
                </c:pt>
                <c:pt idx="363">
                  <c:v>4.8</c:v>
                </c:pt>
                <c:pt idx="364">
                  <c:v>4.8</c:v>
                </c:pt>
                <c:pt idx="365">
                  <c:v>4.8</c:v>
                </c:pt>
                <c:pt idx="366">
                  <c:v>4.8</c:v>
                </c:pt>
                <c:pt idx="367">
                  <c:v>4.8</c:v>
                </c:pt>
                <c:pt idx="368">
                  <c:v>4.8</c:v>
                </c:pt>
                <c:pt idx="369">
                  <c:v>4.4000000000000004</c:v>
                </c:pt>
                <c:pt idx="370">
                  <c:v>4.4000000000000004</c:v>
                </c:pt>
                <c:pt idx="371">
                  <c:v>4.8</c:v>
                </c:pt>
                <c:pt idx="372">
                  <c:v>4.8</c:v>
                </c:pt>
                <c:pt idx="373">
                  <c:v>4.4000000000000004</c:v>
                </c:pt>
                <c:pt idx="374">
                  <c:v>4.8</c:v>
                </c:pt>
                <c:pt idx="375">
                  <c:v>4.4000000000000004</c:v>
                </c:pt>
                <c:pt idx="376">
                  <c:v>4.8</c:v>
                </c:pt>
                <c:pt idx="377">
                  <c:v>4.4000000000000004</c:v>
                </c:pt>
                <c:pt idx="378">
                  <c:v>4.8</c:v>
                </c:pt>
                <c:pt idx="379">
                  <c:v>4.4000000000000004</c:v>
                </c:pt>
                <c:pt idx="380">
                  <c:v>4.4000000000000004</c:v>
                </c:pt>
                <c:pt idx="381">
                  <c:v>4.4000000000000004</c:v>
                </c:pt>
                <c:pt idx="382">
                  <c:v>4.8</c:v>
                </c:pt>
                <c:pt idx="383">
                  <c:v>4.4000000000000004</c:v>
                </c:pt>
                <c:pt idx="384">
                  <c:v>4.4000000000000004</c:v>
                </c:pt>
                <c:pt idx="385">
                  <c:v>4.4000000000000004</c:v>
                </c:pt>
                <c:pt idx="386">
                  <c:v>4.8</c:v>
                </c:pt>
                <c:pt idx="387">
                  <c:v>4.8</c:v>
                </c:pt>
                <c:pt idx="388">
                  <c:v>4.4000000000000004</c:v>
                </c:pt>
                <c:pt idx="389">
                  <c:v>4.4000000000000004</c:v>
                </c:pt>
                <c:pt idx="390">
                  <c:v>4.4000000000000004</c:v>
                </c:pt>
                <c:pt idx="391">
                  <c:v>4.4000000000000004</c:v>
                </c:pt>
                <c:pt idx="392">
                  <c:v>4.4000000000000004</c:v>
                </c:pt>
                <c:pt idx="393">
                  <c:v>4.4000000000000004</c:v>
                </c:pt>
                <c:pt idx="394">
                  <c:v>4.4000000000000004</c:v>
                </c:pt>
                <c:pt idx="395">
                  <c:v>4.4000000000000004</c:v>
                </c:pt>
                <c:pt idx="396">
                  <c:v>4.4000000000000004</c:v>
                </c:pt>
                <c:pt idx="397">
                  <c:v>4</c:v>
                </c:pt>
                <c:pt idx="398">
                  <c:v>4.4000000000000004</c:v>
                </c:pt>
                <c:pt idx="399">
                  <c:v>4.4000000000000004</c:v>
                </c:pt>
                <c:pt idx="400">
                  <c:v>4.4000000000000004</c:v>
                </c:pt>
                <c:pt idx="401">
                  <c:v>4.4000000000000004</c:v>
                </c:pt>
                <c:pt idx="402">
                  <c:v>4.4000000000000004</c:v>
                </c:pt>
                <c:pt idx="403">
                  <c:v>4.4000000000000004</c:v>
                </c:pt>
                <c:pt idx="404">
                  <c:v>4.4000000000000004</c:v>
                </c:pt>
                <c:pt idx="405">
                  <c:v>4.4000000000000004</c:v>
                </c:pt>
                <c:pt idx="406">
                  <c:v>4</c:v>
                </c:pt>
                <c:pt idx="407">
                  <c:v>4</c:v>
                </c:pt>
                <c:pt idx="408">
                  <c:v>4</c:v>
                </c:pt>
                <c:pt idx="409">
                  <c:v>4</c:v>
                </c:pt>
                <c:pt idx="410">
                  <c:v>4</c:v>
                </c:pt>
                <c:pt idx="411">
                  <c:v>4</c:v>
                </c:pt>
                <c:pt idx="412">
                  <c:v>4</c:v>
                </c:pt>
                <c:pt idx="413">
                  <c:v>4</c:v>
                </c:pt>
                <c:pt idx="414">
                  <c:v>4</c:v>
                </c:pt>
                <c:pt idx="415">
                  <c:v>3.6</c:v>
                </c:pt>
                <c:pt idx="416">
                  <c:v>4</c:v>
                </c:pt>
                <c:pt idx="417">
                  <c:v>3.6</c:v>
                </c:pt>
                <c:pt idx="418">
                  <c:v>3.6</c:v>
                </c:pt>
                <c:pt idx="419">
                  <c:v>3.6</c:v>
                </c:pt>
                <c:pt idx="420">
                  <c:v>3.6</c:v>
                </c:pt>
                <c:pt idx="421">
                  <c:v>3.6</c:v>
                </c:pt>
                <c:pt idx="422">
                  <c:v>3.6</c:v>
                </c:pt>
                <c:pt idx="423">
                  <c:v>3.6</c:v>
                </c:pt>
                <c:pt idx="424">
                  <c:v>3.6</c:v>
                </c:pt>
                <c:pt idx="425">
                  <c:v>3.6</c:v>
                </c:pt>
                <c:pt idx="426">
                  <c:v>3.6</c:v>
                </c:pt>
                <c:pt idx="427">
                  <c:v>3.6</c:v>
                </c:pt>
                <c:pt idx="428">
                  <c:v>3.2</c:v>
                </c:pt>
                <c:pt idx="429">
                  <c:v>3.2</c:v>
                </c:pt>
                <c:pt idx="430">
                  <c:v>3.2</c:v>
                </c:pt>
                <c:pt idx="431">
                  <c:v>3.2</c:v>
                </c:pt>
                <c:pt idx="432">
                  <c:v>3.2</c:v>
                </c:pt>
                <c:pt idx="433">
                  <c:v>3.2</c:v>
                </c:pt>
                <c:pt idx="434">
                  <c:v>3.2</c:v>
                </c:pt>
                <c:pt idx="435">
                  <c:v>3.2</c:v>
                </c:pt>
                <c:pt idx="436">
                  <c:v>3.2</c:v>
                </c:pt>
                <c:pt idx="437">
                  <c:v>3.2</c:v>
                </c:pt>
                <c:pt idx="438">
                  <c:v>2.8</c:v>
                </c:pt>
                <c:pt idx="439">
                  <c:v>3.2</c:v>
                </c:pt>
                <c:pt idx="440">
                  <c:v>3.2</c:v>
                </c:pt>
                <c:pt idx="441">
                  <c:v>3.2</c:v>
                </c:pt>
                <c:pt idx="442">
                  <c:v>2.8</c:v>
                </c:pt>
                <c:pt idx="443">
                  <c:v>2.8</c:v>
                </c:pt>
                <c:pt idx="444">
                  <c:v>2.8</c:v>
                </c:pt>
                <c:pt idx="445">
                  <c:v>2.4</c:v>
                </c:pt>
                <c:pt idx="446">
                  <c:v>2.8</c:v>
                </c:pt>
                <c:pt idx="447">
                  <c:v>2.4</c:v>
                </c:pt>
                <c:pt idx="448">
                  <c:v>2.8</c:v>
                </c:pt>
                <c:pt idx="449">
                  <c:v>2.8</c:v>
                </c:pt>
                <c:pt idx="450">
                  <c:v>2.4</c:v>
                </c:pt>
                <c:pt idx="451">
                  <c:v>2.4</c:v>
                </c:pt>
                <c:pt idx="452">
                  <c:v>2.4</c:v>
                </c:pt>
                <c:pt idx="453">
                  <c:v>2.4</c:v>
                </c:pt>
                <c:pt idx="454">
                  <c:v>2.4</c:v>
                </c:pt>
                <c:pt idx="455">
                  <c:v>2.4</c:v>
                </c:pt>
                <c:pt idx="456">
                  <c:v>2.4</c:v>
                </c:pt>
                <c:pt idx="457">
                  <c:v>2.4</c:v>
                </c:pt>
                <c:pt idx="458">
                  <c:v>2</c:v>
                </c:pt>
                <c:pt idx="459">
                  <c:v>2.4</c:v>
                </c:pt>
                <c:pt idx="460">
                  <c:v>2</c:v>
                </c:pt>
                <c:pt idx="461">
                  <c:v>2</c:v>
                </c:pt>
                <c:pt idx="462">
                  <c:v>2</c:v>
                </c:pt>
                <c:pt idx="463">
                  <c:v>2</c:v>
                </c:pt>
                <c:pt idx="464">
                  <c:v>2</c:v>
                </c:pt>
                <c:pt idx="465">
                  <c:v>2</c:v>
                </c:pt>
                <c:pt idx="466">
                  <c:v>2</c:v>
                </c:pt>
                <c:pt idx="467">
                  <c:v>2</c:v>
                </c:pt>
                <c:pt idx="468">
                  <c:v>1.6</c:v>
                </c:pt>
                <c:pt idx="469">
                  <c:v>1.6</c:v>
                </c:pt>
                <c:pt idx="470">
                  <c:v>1.2</c:v>
                </c:pt>
                <c:pt idx="471">
                  <c:v>1.6</c:v>
                </c:pt>
                <c:pt idx="472">
                  <c:v>1.2</c:v>
                </c:pt>
                <c:pt idx="473">
                  <c:v>1.6</c:v>
                </c:pt>
                <c:pt idx="474">
                  <c:v>1.6</c:v>
                </c:pt>
                <c:pt idx="475">
                  <c:v>1.6</c:v>
                </c:pt>
                <c:pt idx="476">
                  <c:v>1.6</c:v>
                </c:pt>
                <c:pt idx="477">
                  <c:v>1.2</c:v>
                </c:pt>
                <c:pt idx="478">
                  <c:v>1.2</c:v>
                </c:pt>
                <c:pt idx="479">
                  <c:v>1.2</c:v>
                </c:pt>
                <c:pt idx="480">
                  <c:v>1.2</c:v>
                </c:pt>
                <c:pt idx="481">
                  <c:v>1.2</c:v>
                </c:pt>
                <c:pt idx="482">
                  <c:v>1.2</c:v>
                </c:pt>
                <c:pt idx="483">
                  <c:v>1.2</c:v>
                </c:pt>
                <c:pt idx="484">
                  <c:v>0.8</c:v>
                </c:pt>
                <c:pt idx="485">
                  <c:v>0.8</c:v>
                </c:pt>
                <c:pt idx="486">
                  <c:v>0.8</c:v>
                </c:pt>
                <c:pt idx="487">
                  <c:v>0.8</c:v>
                </c:pt>
                <c:pt idx="488">
                  <c:v>0.8</c:v>
                </c:pt>
                <c:pt idx="489">
                  <c:v>0.4</c:v>
                </c:pt>
                <c:pt idx="490">
                  <c:v>0.8</c:v>
                </c:pt>
                <c:pt idx="491">
                  <c:v>0.8</c:v>
                </c:pt>
                <c:pt idx="492">
                  <c:v>0.4</c:v>
                </c:pt>
                <c:pt idx="493">
                  <c:v>0.4</c:v>
                </c:pt>
                <c:pt idx="494">
                  <c:v>0.4</c:v>
                </c:pt>
                <c:pt idx="495">
                  <c:v>0.4</c:v>
                </c:pt>
                <c:pt idx="496">
                  <c:v>0.4</c:v>
                </c:pt>
                <c:pt idx="497">
                  <c:v>0</c:v>
                </c:pt>
                <c:pt idx="498">
                  <c:v>0.4</c:v>
                </c:pt>
                <c:pt idx="499">
                  <c:v>0.4</c:v>
                </c:pt>
                <c:pt idx="500">
                  <c:v>0</c:v>
                </c:pt>
                <c:pt idx="501">
                  <c:v>0</c:v>
                </c:pt>
                <c:pt idx="502">
                  <c:v>0</c:v>
                </c:pt>
                <c:pt idx="503">
                  <c:v>0</c:v>
                </c:pt>
                <c:pt idx="504">
                  <c:v>0</c:v>
                </c:pt>
                <c:pt idx="505">
                  <c:v>0</c:v>
                </c:pt>
                <c:pt idx="506">
                  <c:v>0</c:v>
                </c:pt>
                <c:pt idx="507">
                  <c:v>0</c:v>
                </c:pt>
                <c:pt idx="508">
                  <c:v>-0.4</c:v>
                </c:pt>
                <c:pt idx="509">
                  <c:v>-0.4</c:v>
                </c:pt>
                <c:pt idx="510">
                  <c:v>-0.4</c:v>
                </c:pt>
                <c:pt idx="511">
                  <c:v>-0.4</c:v>
                </c:pt>
                <c:pt idx="512">
                  <c:v>-0.8</c:v>
                </c:pt>
                <c:pt idx="513">
                  <c:v>-0.4</c:v>
                </c:pt>
                <c:pt idx="514">
                  <c:v>-0.8</c:v>
                </c:pt>
                <c:pt idx="515">
                  <c:v>-0.8</c:v>
                </c:pt>
                <c:pt idx="516">
                  <c:v>-0.8</c:v>
                </c:pt>
                <c:pt idx="517">
                  <c:v>-0.8</c:v>
                </c:pt>
                <c:pt idx="518">
                  <c:v>-0.4</c:v>
                </c:pt>
                <c:pt idx="519">
                  <c:v>-0.8</c:v>
                </c:pt>
                <c:pt idx="520">
                  <c:v>-1.2</c:v>
                </c:pt>
                <c:pt idx="521">
                  <c:v>-1.2</c:v>
                </c:pt>
                <c:pt idx="522">
                  <c:v>-0.8</c:v>
                </c:pt>
                <c:pt idx="523">
                  <c:v>-1.2</c:v>
                </c:pt>
                <c:pt idx="524">
                  <c:v>-1.2</c:v>
                </c:pt>
                <c:pt idx="525">
                  <c:v>-1.2</c:v>
                </c:pt>
                <c:pt idx="526">
                  <c:v>-1.2</c:v>
                </c:pt>
                <c:pt idx="527">
                  <c:v>-1.6</c:v>
                </c:pt>
                <c:pt idx="528">
                  <c:v>-1.6</c:v>
                </c:pt>
                <c:pt idx="529">
                  <c:v>-1.6</c:v>
                </c:pt>
                <c:pt idx="530">
                  <c:v>-1.6</c:v>
                </c:pt>
                <c:pt idx="531">
                  <c:v>-1.6</c:v>
                </c:pt>
                <c:pt idx="532">
                  <c:v>-1.6</c:v>
                </c:pt>
                <c:pt idx="533">
                  <c:v>-1.6</c:v>
                </c:pt>
                <c:pt idx="534">
                  <c:v>-1.6</c:v>
                </c:pt>
                <c:pt idx="535">
                  <c:v>-2</c:v>
                </c:pt>
                <c:pt idx="536">
                  <c:v>-2</c:v>
                </c:pt>
                <c:pt idx="537">
                  <c:v>-1.6</c:v>
                </c:pt>
                <c:pt idx="538">
                  <c:v>-1.6</c:v>
                </c:pt>
                <c:pt idx="539">
                  <c:v>-2</c:v>
                </c:pt>
                <c:pt idx="540">
                  <c:v>-2</c:v>
                </c:pt>
                <c:pt idx="541">
                  <c:v>-2</c:v>
                </c:pt>
                <c:pt idx="542">
                  <c:v>-2.4</c:v>
                </c:pt>
                <c:pt idx="543">
                  <c:v>-2.4</c:v>
                </c:pt>
                <c:pt idx="544">
                  <c:v>-2</c:v>
                </c:pt>
                <c:pt idx="545">
                  <c:v>-2.4</c:v>
                </c:pt>
                <c:pt idx="546">
                  <c:v>-2.4</c:v>
                </c:pt>
                <c:pt idx="547">
                  <c:v>-2.4</c:v>
                </c:pt>
                <c:pt idx="548">
                  <c:v>-2.4</c:v>
                </c:pt>
                <c:pt idx="549">
                  <c:v>-2.8</c:v>
                </c:pt>
                <c:pt idx="550">
                  <c:v>-2.4</c:v>
                </c:pt>
                <c:pt idx="551">
                  <c:v>-2.8</c:v>
                </c:pt>
                <c:pt idx="552">
                  <c:v>-2.8</c:v>
                </c:pt>
                <c:pt idx="553">
                  <c:v>-2.8</c:v>
                </c:pt>
                <c:pt idx="554">
                  <c:v>-2.8</c:v>
                </c:pt>
                <c:pt idx="555">
                  <c:v>-2.8</c:v>
                </c:pt>
                <c:pt idx="556">
                  <c:v>-2.8</c:v>
                </c:pt>
                <c:pt idx="557">
                  <c:v>-2.8</c:v>
                </c:pt>
                <c:pt idx="558">
                  <c:v>-2.8</c:v>
                </c:pt>
                <c:pt idx="559">
                  <c:v>-3.2</c:v>
                </c:pt>
                <c:pt idx="560">
                  <c:v>-3.2</c:v>
                </c:pt>
                <c:pt idx="561">
                  <c:v>-3.2</c:v>
                </c:pt>
                <c:pt idx="562">
                  <c:v>-3.2</c:v>
                </c:pt>
                <c:pt idx="563">
                  <c:v>-3.2</c:v>
                </c:pt>
                <c:pt idx="564">
                  <c:v>-3.2</c:v>
                </c:pt>
                <c:pt idx="565">
                  <c:v>-3.2</c:v>
                </c:pt>
                <c:pt idx="566">
                  <c:v>-3.6</c:v>
                </c:pt>
                <c:pt idx="567">
                  <c:v>-4</c:v>
                </c:pt>
                <c:pt idx="568">
                  <c:v>-3.2</c:v>
                </c:pt>
                <c:pt idx="569">
                  <c:v>-4</c:v>
                </c:pt>
                <c:pt idx="570">
                  <c:v>-4</c:v>
                </c:pt>
                <c:pt idx="571">
                  <c:v>-4</c:v>
                </c:pt>
                <c:pt idx="572">
                  <c:v>-4</c:v>
                </c:pt>
                <c:pt idx="573">
                  <c:v>-4</c:v>
                </c:pt>
                <c:pt idx="574">
                  <c:v>-4</c:v>
                </c:pt>
                <c:pt idx="575">
                  <c:v>-4</c:v>
                </c:pt>
                <c:pt idx="576">
                  <c:v>-4</c:v>
                </c:pt>
                <c:pt idx="577">
                  <c:v>-4.4000000000000004</c:v>
                </c:pt>
                <c:pt idx="578">
                  <c:v>-4.4000000000000004</c:v>
                </c:pt>
                <c:pt idx="579">
                  <c:v>-4.4000000000000004</c:v>
                </c:pt>
                <c:pt idx="580">
                  <c:v>-4.4000000000000004</c:v>
                </c:pt>
                <c:pt idx="581">
                  <c:v>-4.4000000000000004</c:v>
                </c:pt>
                <c:pt idx="582">
                  <c:v>-4.4000000000000004</c:v>
                </c:pt>
                <c:pt idx="583">
                  <c:v>-4.4000000000000004</c:v>
                </c:pt>
                <c:pt idx="584">
                  <c:v>-4.4000000000000004</c:v>
                </c:pt>
                <c:pt idx="585">
                  <c:v>-4.8</c:v>
                </c:pt>
                <c:pt idx="586">
                  <c:v>-4.8</c:v>
                </c:pt>
                <c:pt idx="587">
                  <c:v>-4.8</c:v>
                </c:pt>
                <c:pt idx="588">
                  <c:v>-4.8</c:v>
                </c:pt>
                <c:pt idx="589">
                  <c:v>-4.8</c:v>
                </c:pt>
                <c:pt idx="590">
                  <c:v>-5.2</c:v>
                </c:pt>
                <c:pt idx="591">
                  <c:v>-5.2</c:v>
                </c:pt>
                <c:pt idx="592">
                  <c:v>-4.8</c:v>
                </c:pt>
                <c:pt idx="593">
                  <c:v>-5.2</c:v>
                </c:pt>
                <c:pt idx="594">
                  <c:v>-5.2</c:v>
                </c:pt>
                <c:pt idx="595">
                  <c:v>-5.2</c:v>
                </c:pt>
                <c:pt idx="596">
                  <c:v>-5.2</c:v>
                </c:pt>
                <c:pt idx="597">
                  <c:v>-5.6</c:v>
                </c:pt>
                <c:pt idx="598">
                  <c:v>-5.6</c:v>
                </c:pt>
                <c:pt idx="599">
                  <c:v>-5.6</c:v>
                </c:pt>
                <c:pt idx="600">
                  <c:v>-5.2</c:v>
                </c:pt>
                <c:pt idx="601">
                  <c:v>-5.6</c:v>
                </c:pt>
                <c:pt idx="602">
                  <c:v>-6</c:v>
                </c:pt>
                <c:pt idx="603">
                  <c:v>-5.6</c:v>
                </c:pt>
                <c:pt idx="604">
                  <c:v>-6</c:v>
                </c:pt>
                <c:pt idx="605">
                  <c:v>-6</c:v>
                </c:pt>
                <c:pt idx="606">
                  <c:v>-6</c:v>
                </c:pt>
                <c:pt idx="607">
                  <c:v>-6</c:v>
                </c:pt>
                <c:pt idx="608">
                  <c:v>-6</c:v>
                </c:pt>
                <c:pt idx="609">
                  <c:v>-6.8</c:v>
                </c:pt>
                <c:pt idx="610">
                  <c:v>-6</c:v>
                </c:pt>
                <c:pt idx="611">
                  <c:v>-6</c:v>
                </c:pt>
                <c:pt idx="612">
                  <c:v>-6</c:v>
                </c:pt>
                <c:pt idx="613">
                  <c:v>-6</c:v>
                </c:pt>
                <c:pt idx="614">
                  <c:v>-6.4</c:v>
                </c:pt>
                <c:pt idx="615">
                  <c:v>-6.4</c:v>
                </c:pt>
                <c:pt idx="616">
                  <c:v>-6.4</c:v>
                </c:pt>
                <c:pt idx="617">
                  <c:v>-6.8</c:v>
                </c:pt>
                <c:pt idx="618">
                  <c:v>-6.4</c:v>
                </c:pt>
                <c:pt idx="619">
                  <c:v>-6.4</c:v>
                </c:pt>
                <c:pt idx="620">
                  <c:v>-6.4</c:v>
                </c:pt>
                <c:pt idx="621">
                  <c:v>-6.8</c:v>
                </c:pt>
                <c:pt idx="622">
                  <c:v>-6.8</c:v>
                </c:pt>
                <c:pt idx="623">
                  <c:v>-6.8</c:v>
                </c:pt>
                <c:pt idx="624">
                  <c:v>-6.8</c:v>
                </c:pt>
                <c:pt idx="625">
                  <c:v>-6.8</c:v>
                </c:pt>
                <c:pt idx="626">
                  <c:v>-7.2</c:v>
                </c:pt>
                <c:pt idx="627">
                  <c:v>-6.8</c:v>
                </c:pt>
                <c:pt idx="628">
                  <c:v>-7.2</c:v>
                </c:pt>
                <c:pt idx="629">
                  <c:v>-7.2</c:v>
                </c:pt>
                <c:pt idx="630">
                  <c:v>-7.2</c:v>
                </c:pt>
                <c:pt idx="631">
                  <c:v>-6.8</c:v>
                </c:pt>
                <c:pt idx="632">
                  <c:v>-7.2</c:v>
                </c:pt>
                <c:pt idx="633">
                  <c:v>-7.6</c:v>
                </c:pt>
                <c:pt idx="634">
                  <c:v>-7.2</c:v>
                </c:pt>
                <c:pt idx="635">
                  <c:v>-7.6</c:v>
                </c:pt>
                <c:pt idx="636">
                  <c:v>-7.6</c:v>
                </c:pt>
                <c:pt idx="637">
                  <c:v>-7.6</c:v>
                </c:pt>
                <c:pt idx="638">
                  <c:v>-7.6</c:v>
                </c:pt>
                <c:pt idx="639">
                  <c:v>-7.6</c:v>
                </c:pt>
                <c:pt idx="640">
                  <c:v>-7.6</c:v>
                </c:pt>
                <c:pt idx="641">
                  <c:v>-7.6</c:v>
                </c:pt>
                <c:pt idx="642">
                  <c:v>-7.6</c:v>
                </c:pt>
                <c:pt idx="643">
                  <c:v>-7.2</c:v>
                </c:pt>
                <c:pt idx="644">
                  <c:v>-7.6</c:v>
                </c:pt>
                <c:pt idx="645">
                  <c:v>-8</c:v>
                </c:pt>
                <c:pt idx="646">
                  <c:v>-8</c:v>
                </c:pt>
                <c:pt idx="647">
                  <c:v>-8</c:v>
                </c:pt>
                <c:pt idx="648">
                  <c:v>-7.6</c:v>
                </c:pt>
                <c:pt idx="649">
                  <c:v>-7.2</c:v>
                </c:pt>
                <c:pt idx="650">
                  <c:v>-7.6</c:v>
                </c:pt>
                <c:pt idx="651">
                  <c:v>-7.2</c:v>
                </c:pt>
                <c:pt idx="652">
                  <c:v>-7.2</c:v>
                </c:pt>
                <c:pt idx="653">
                  <c:v>-6.8</c:v>
                </c:pt>
                <c:pt idx="654">
                  <c:v>-6.8</c:v>
                </c:pt>
                <c:pt idx="655">
                  <c:v>-6.8</c:v>
                </c:pt>
                <c:pt idx="656">
                  <c:v>-6.8</c:v>
                </c:pt>
                <c:pt idx="657">
                  <c:v>-6.4</c:v>
                </c:pt>
                <c:pt idx="658">
                  <c:v>-6.4</c:v>
                </c:pt>
                <c:pt idx="659">
                  <c:v>-6.4</c:v>
                </c:pt>
                <c:pt idx="660">
                  <c:v>-6</c:v>
                </c:pt>
                <c:pt idx="661">
                  <c:v>-6</c:v>
                </c:pt>
                <c:pt idx="662">
                  <c:v>-6</c:v>
                </c:pt>
                <c:pt idx="663">
                  <c:v>-5.6</c:v>
                </c:pt>
                <c:pt idx="664">
                  <c:v>-5.6</c:v>
                </c:pt>
                <c:pt idx="665">
                  <c:v>-5.6</c:v>
                </c:pt>
                <c:pt idx="666">
                  <c:v>-5.6</c:v>
                </c:pt>
                <c:pt idx="667">
                  <c:v>-5.2</c:v>
                </c:pt>
                <c:pt idx="668">
                  <c:v>-5.2</c:v>
                </c:pt>
                <c:pt idx="669">
                  <c:v>-5.2</c:v>
                </c:pt>
                <c:pt idx="670">
                  <c:v>-5.2</c:v>
                </c:pt>
                <c:pt idx="671">
                  <c:v>-4.8</c:v>
                </c:pt>
                <c:pt idx="672">
                  <c:v>-4.8</c:v>
                </c:pt>
                <c:pt idx="673">
                  <c:v>-4.8</c:v>
                </c:pt>
                <c:pt idx="674">
                  <c:v>-4.4000000000000004</c:v>
                </c:pt>
                <c:pt idx="675">
                  <c:v>-4.4000000000000004</c:v>
                </c:pt>
                <c:pt idx="676">
                  <c:v>-4.4000000000000004</c:v>
                </c:pt>
                <c:pt idx="677">
                  <c:v>-4</c:v>
                </c:pt>
                <c:pt idx="678">
                  <c:v>-4</c:v>
                </c:pt>
                <c:pt idx="679">
                  <c:v>-4</c:v>
                </c:pt>
                <c:pt idx="680">
                  <c:v>-4</c:v>
                </c:pt>
                <c:pt idx="681">
                  <c:v>-3.6</c:v>
                </c:pt>
                <c:pt idx="682">
                  <c:v>-3.6</c:v>
                </c:pt>
                <c:pt idx="683">
                  <c:v>-3.6</c:v>
                </c:pt>
                <c:pt idx="684">
                  <c:v>-3.2</c:v>
                </c:pt>
                <c:pt idx="685">
                  <c:v>-3.2</c:v>
                </c:pt>
                <c:pt idx="686">
                  <c:v>-3.2</c:v>
                </c:pt>
                <c:pt idx="687">
                  <c:v>-3.2</c:v>
                </c:pt>
                <c:pt idx="688">
                  <c:v>-2.8</c:v>
                </c:pt>
                <c:pt idx="689">
                  <c:v>-3.2</c:v>
                </c:pt>
                <c:pt idx="690">
                  <c:v>-2.8</c:v>
                </c:pt>
                <c:pt idx="691">
                  <c:v>-2.8</c:v>
                </c:pt>
                <c:pt idx="692">
                  <c:v>-2.4</c:v>
                </c:pt>
                <c:pt idx="693">
                  <c:v>-2.8</c:v>
                </c:pt>
                <c:pt idx="694">
                  <c:v>-2.4</c:v>
                </c:pt>
                <c:pt idx="695">
                  <c:v>-2</c:v>
                </c:pt>
                <c:pt idx="696">
                  <c:v>-2</c:v>
                </c:pt>
                <c:pt idx="697">
                  <c:v>-2</c:v>
                </c:pt>
                <c:pt idx="698">
                  <c:v>-2</c:v>
                </c:pt>
                <c:pt idx="699">
                  <c:v>-1.6</c:v>
                </c:pt>
                <c:pt idx="700">
                  <c:v>-1.6</c:v>
                </c:pt>
                <c:pt idx="701">
                  <c:v>-2</c:v>
                </c:pt>
                <c:pt idx="702">
                  <c:v>-1.6</c:v>
                </c:pt>
                <c:pt idx="703">
                  <c:v>-1.2</c:v>
                </c:pt>
                <c:pt idx="704">
                  <c:v>-1.6</c:v>
                </c:pt>
                <c:pt idx="705">
                  <c:v>-1.2</c:v>
                </c:pt>
                <c:pt idx="706">
                  <c:v>-1.6</c:v>
                </c:pt>
                <c:pt idx="707">
                  <c:v>-1.2</c:v>
                </c:pt>
                <c:pt idx="708">
                  <c:v>-0.8</c:v>
                </c:pt>
                <c:pt idx="709">
                  <c:v>-1.2</c:v>
                </c:pt>
                <c:pt idx="710">
                  <c:v>-1.2</c:v>
                </c:pt>
                <c:pt idx="711">
                  <c:v>-1.2</c:v>
                </c:pt>
                <c:pt idx="712">
                  <c:v>-0.8</c:v>
                </c:pt>
                <c:pt idx="713">
                  <c:v>-0.8</c:v>
                </c:pt>
                <c:pt idx="714">
                  <c:v>-0.8</c:v>
                </c:pt>
                <c:pt idx="715">
                  <c:v>-0.8</c:v>
                </c:pt>
                <c:pt idx="716">
                  <c:v>-0.4</c:v>
                </c:pt>
                <c:pt idx="717">
                  <c:v>-0.4</c:v>
                </c:pt>
                <c:pt idx="718">
                  <c:v>-0.4</c:v>
                </c:pt>
                <c:pt idx="719">
                  <c:v>0</c:v>
                </c:pt>
                <c:pt idx="720">
                  <c:v>0</c:v>
                </c:pt>
                <c:pt idx="721">
                  <c:v>0</c:v>
                </c:pt>
                <c:pt idx="722">
                  <c:v>0</c:v>
                </c:pt>
                <c:pt idx="723">
                  <c:v>0.4</c:v>
                </c:pt>
                <c:pt idx="724">
                  <c:v>0</c:v>
                </c:pt>
                <c:pt idx="725">
                  <c:v>0</c:v>
                </c:pt>
                <c:pt idx="726">
                  <c:v>0.4</c:v>
                </c:pt>
                <c:pt idx="727">
                  <c:v>0.4</c:v>
                </c:pt>
                <c:pt idx="728">
                  <c:v>0.4</c:v>
                </c:pt>
                <c:pt idx="729">
                  <c:v>0.8</c:v>
                </c:pt>
                <c:pt idx="730">
                  <c:v>0.8</c:v>
                </c:pt>
                <c:pt idx="731">
                  <c:v>0.8</c:v>
                </c:pt>
                <c:pt idx="732">
                  <c:v>0.8</c:v>
                </c:pt>
                <c:pt idx="733">
                  <c:v>0.8</c:v>
                </c:pt>
                <c:pt idx="734">
                  <c:v>0.8</c:v>
                </c:pt>
                <c:pt idx="735">
                  <c:v>0.8</c:v>
                </c:pt>
                <c:pt idx="736">
                  <c:v>1.2</c:v>
                </c:pt>
                <c:pt idx="737">
                  <c:v>0.8</c:v>
                </c:pt>
                <c:pt idx="738">
                  <c:v>1.2</c:v>
                </c:pt>
                <c:pt idx="739">
                  <c:v>1.2</c:v>
                </c:pt>
                <c:pt idx="740">
                  <c:v>1.2</c:v>
                </c:pt>
                <c:pt idx="741">
                  <c:v>1.2</c:v>
                </c:pt>
                <c:pt idx="742">
                  <c:v>1.6</c:v>
                </c:pt>
                <c:pt idx="743">
                  <c:v>1.6</c:v>
                </c:pt>
                <c:pt idx="744">
                  <c:v>1.2</c:v>
                </c:pt>
                <c:pt idx="745">
                  <c:v>1.6</c:v>
                </c:pt>
                <c:pt idx="746">
                  <c:v>2</c:v>
                </c:pt>
                <c:pt idx="747">
                  <c:v>2</c:v>
                </c:pt>
                <c:pt idx="748">
                  <c:v>1.6</c:v>
                </c:pt>
                <c:pt idx="749">
                  <c:v>2</c:v>
                </c:pt>
                <c:pt idx="750">
                  <c:v>2</c:v>
                </c:pt>
                <c:pt idx="751">
                  <c:v>2</c:v>
                </c:pt>
                <c:pt idx="752">
                  <c:v>2</c:v>
                </c:pt>
                <c:pt idx="753">
                  <c:v>2</c:v>
                </c:pt>
                <c:pt idx="754">
                  <c:v>2.4</c:v>
                </c:pt>
                <c:pt idx="755">
                  <c:v>2</c:v>
                </c:pt>
                <c:pt idx="756">
                  <c:v>2.4</c:v>
                </c:pt>
                <c:pt idx="757">
                  <c:v>2.4</c:v>
                </c:pt>
                <c:pt idx="758">
                  <c:v>2.8</c:v>
                </c:pt>
                <c:pt idx="759">
                  <c:v>2.4</c:v>
                </c:pt>
                <c:pt idx="760">
                  <c:v>2.4</c:v>
                </c:pt>
                <c:pt idx="761">
                  <c:v>2.4</c:v>
                </c:pt>
                <c:pt idx="762">
                  <c:v>2.8</c:v>
                </c:pt>
                <c:pt idx="763">
                  <c:v>2.4</c:v>
                </c:pt>
                <c:pt idx="764">
                  <c:v>2.4</c:v>
                </c:pt>
                <c:pt idx="765">
                  <c:v>2.8</c:v>
                </c:pt>
                <c:pt idx="766">
                  <c:v>2.8</c:v>
                </c:pt>
                <c:pt idx="767">
                  <c:v>2.8</c:v>
                </c:pt>
                <c:pt idx="768">
                  <c:v>2.8</c:v>
                </c:pt>
                <c:pt idx="769">
                  <c:v>2.8</c:v>
                </c:pt>
                <c:pt idx="770">
                  <c:v>2.8</c:v>
                </c:pt>
                <c:pt idx="771">
                  <c:v>3.2</c:v>
                </c:pt>
                <c:pt idx="772">
                  <c:v>2.8</c:v>
                </c:pt>
                <c:pt idx="773">
                  <c:v>3.2</c:v>
                </c:pt>
                <c:pt idx="774">
                  <c:v>3.2</c:v>
                </c:pt>
                <c:pt idx="775">
                  <c:v>3.2</c:v>
                </c:pt>
                <c:pt idx="776">
                  <c:v>3.2</c:v>
                </c:pt>
                <c:pt idx="777">
                  <c:v>3.2</c:v>
                </c:pt>
                <c:pt idx="778">
                  <c:v>3.6</c:v>
                </c:pt>
                <c:pt idx="779">
                  <c:v>3.2</c:v>
                </c:pt>
                <c:pt idx="780">
                  <c:v>3.6</c:v>
                </c:pt>
                <c:pt idx="781">
                  <c:v>3.6</c:v>
                </c:pt>
                <c:pt idx="782">
                  <c:v>3.6</c:v>
                </c:pt>
                <c:pt idx="783">
                  <c:v>3.6</c:v>
                </c:pt>
                <c:pt idx="784">
                  <c:v>3.6</c:v>
                </c:pt>
                <c:pt idx="785">
                  <c:v>3.6</c:v>
                </c:pt>
                <c:pt idx="786">
                  <c:v>4</c:v>
                </c:pt>
                <c:pt idx="787">
                  <c:v>3.6</c:v>
                </c:pt>
                <c:pt idx="788">
                  <c:v>3.6</c:v>
                </c:pt>
                <c:pt idx="789">
                  <c:v>4</c:v>
                </c:pt>
                <c:pt idx="790">
                  <c:v>4</c:v>
                </c:pt>
                <c:pt idx="791">
                  <c:v>3.6</c:v>
                </c:pt>
                <c:pt idx="792">
                  <c:v>4</c:v>
                </c:pt>
                <c:pt idx="793">
                  <c:v>4</c:v>
                </c:pt>
                <c:pt idx="794">
                  <c:v>4</c:v>
                </c:pt>
                <c:pt idx="795">
                  <c:v>4</c:v>
                </c:pt>
                <c:pt idx="796">
                  <c:v>4</c:v>
                </c:pt>
                <c:pt idx="797">
                  <c:v>4.4000000000000004</c:v>
                </c:pt>
                <c:pt idx="798">
                  <c:v>4</c:v>
                </c:pt>
                <c:pt idx="799">
                  <c:v>4.4000000000000004</c:v>
                </c:pt>
                <c:pt idx="800">
                  <c:v>4</c:v>
                </c:pt>
                <c:pt idx="801">
                  <c:v>4.4000000000000004</c:v>
                </c:pt>
                <c:pt idx="802">
                  <c:v>4.4000000000000004</c:v>
                </c:pt>
                <c:pt idx="803">
                  <c:v>4</c:v>
                </c:pt>
                <c:pt idx="804">
                  <c:v>4.4000000000000004</c:v>
                </c:pt>
                <c:pt idx="805">
                  <c:v>4</c:v>
                </c:pt>
                <c:pt idx="806">
                  <c:v>4.4000000000000004</c:v>
                </c:pt>
                <c:pt idx="807">
                  <c:v>4.4000000000000004</c:v>
                </c:pt>
                <c:pt idx="808">
                  <c:v>4.4000000000000004</c:v>
                </c:pt>
                <c:pt idx="809">
                  <c:v>4.8</c:v>
                </c:pt>
                <c:pt idx="810">
                  <c:v>4.4000000000000004</c:v>
                </c:pt>
                <c:pt idx="811">
                  <c:v>4.4000000000000004</c:v>
                </c:pt>
                <c:pt idx="812">
                  <c:v>4.4000000000000004</c:v>
                </c:pt>
                <c:pt idx="813">
                  <c:v>4.4000000000000004</c:v>
                </c:pt>
                <c:pt idx="814">
                  <c:v>4.4000000000000004</c:v>
                </c:pt>
                <c:pt idx="815">
                  <c:v>4.4000000000000004</c:v>
                </c:pt>
                <c:pt idx="816">
                  <c:v>4.4000000000000004</c:v>
                </c:pt>
                <c:pt idx="817">
                  <c:v>4.4000000000000004</c:v>
                </c:pt>
                <c:pt idx="818">
                  <c:v>4.8</c:v>
                </c:pt>
                <c:pt idx="819">
                  <c:v>4.4000000000000004</c:v>
                </c:pt>
                <c:pt idx="820">
                  <c:v>4.4000000000000004</c:v>
                </c:pt>
                <c:pt idx="821">
                  <c:v>4.4000000000000004</c:v>
                </c:pt>
                <c:pt idx="822">
                  <c:v>4.4000000000000004</c:v>
                </c:pt>
                <c:pt idx="823">
                  <c:v>4.8</c:v>
                </c:pt>
                <c:pt idx="824">
                  <c:v>4.8</c:v>
                </c:pt>
                <c:pt idx="825">
                  <c:v>4.4000000000000004</c:v>
                </c:pt>
                <c:pt idx="826">
                  <c:v>4.8</c:v>
                </c:pt>
                <c:pt idx="827">
                  <c:v>4.8</c:v>
                </c:pt>
                <c:pt idx="828">
                  <c:v>4.8</c:v>
                </c:pt>
                <c:pt idx="829">
                  <c:v>4.8</c:v>
                </c:pt>
                <c:pt idx="830">
                  <c:v>4.4000000000000004</c:v>
                </c:pt>
                <c:pt idx="831">
                  <c:v>4.4000000000000004</c:v>
                </c:pt>
                <c:pt idx="832">
                  <c:v>4.8</c:v>
                </c:pt>
                <c:pt idx="833">
                  <c:v>4.8</c:v>
                </c:pt>
                <c:pt idx="834">
                  <c:v>4.8</c:v>
                </c:pt>
                <c:pt idx="835">
                  <c:v>4.4000000000000004</c:v>
                </c:pt>
                <c:pt idx="836">
                  <c:v>4.8</c:v>
                </c:pt>
                <c:pt idx="837">
                  <c:v>5.2</c:v>
                </c:pt>
                <c:pt idx="838">
                  <c:v>4.4000000000000004</c:v>
                </c:pt>
                <c:pt idx="839">
                  <c:v>4.4000000000000004</c:v>
                </c:pt>
                <c:pt idx="840">
                  <c:v>4.8</c:v>
                </c:pt>
                <c:pt idx="841">
                  <c:v>4.8</c:v>
                </c:pt>
                <c:pt idx="842">
                  <c:v>4.8</c:v>
                </c:pt>
                <c:pt idx="843">
                  <c:v>4.8</c:v>
                </c:pt>
                <c:pt idx="844">
                  <c:v>4.8</c:v>
                </c:pt>
                <c:pt idx="845">
                  <c:v>4.8</c:v>
                </c:pt>
                <c:pt idx="846">
                  <c:v>4.8</c:v>
                </c:pt>
                <c:pt idx="847">
                  <c:v>4.8</c:v>
                </c:pt>
                <c:pt idx="848">
                  <c:v>5.2</c:v>
                </c:pt>
                <c:pt idx="849">
                  <c:v>4.8</c:v>
                </c:pt>
                <c:pt idx="850">
                  <c:v>4.4000000000000004</c:v>
                </c:pt>
                <c:pt idx="851">
                  <c:v>4.8</c:v>
                </c:pt>
                <c:pt idx="852">
                  <c:v>4.8</c:v>
                </c:pt>
                <c:pt idx="853">
                  <c:v>4.8</c:v>
                </c:pt>
                <c:pt idx="854">
                  <c:v>4.8</c:v>
                </c:pt>
                <c:pt idx="855">
                  <c:v>4.8</c:v>
                </c:pt>
                <c:pt idx="856">
                  <c:v>4.8</c:v>
                </c:pt>
                <c:pt idx="857">
                  <c:v>4.8</c:v>
                </c:pt>
                <c:pt idx="858">
                  <c:v>4.8</c:v>
                </c:pt>
                <c:pt idx="859">
                  <c:v>4.8</c:v>
                </c:pt>
                <c:pt idx="860">
                  <c:v>4.8</c:v>
                </c:pt>
                <c:pt idx="861">
                  <c:v>4.8</c:v>
                </c:pt>
                <c:pt idx="862">
                  <c:v>4.8</c:v>
                </c:pt>
                <c:pt idx="863">
                  <c:v>4.8</c:v>
                </c:pt>
                <c:pt idx="864">
                  <c:v>4.8</c:v>
                </c:pt>
                <c:pt idx="865">
                  <c:v>4.4000000000000004</c:v>
                </c:pt>
                <c:pt idx="866">
                  <c:v>4.8</c:v>
                </c:pt>
                <c:pt idx="867">
                  <c:v>4.8</c:v>
                </c:pt>
                <c:pt idx="868">
                  <c:v>4.8</c:v>
                </c:pt>
                <c:pt idx="869">
                  <c:v>4.8</c:v>
                </c:pt>
                <c:pt idx="870">
                  <c:v>4.8</c:v>
                </c:pt>
                <c:pt idx="871">
                  <c:v>4.8</c:v>
                </c:pt>
                <c:pt idx="872">
                  <c:v>4.8</c:v>
                </c:pt>
                <c:pt idx="873">
                  <c:v>4.8</c:v>
                </c:pt>
                <c:pt idx="874">
                  <c:v>4.4000000000000004</c:v>
                </c:pt>
                <c:pt idx="875">
                  <c:v>4.8</c:v>
                </c:pt>
                <c:pt idx="876">
                  <c:v>4.8</c:v>
                </c:pt>
                <c:pt idx="877">
                  <c:v>4.8</c:v>
                </c:pt>
                <c:pt idx="878">
                  <c:v>4.4000000000000004</c:v>
                </c:pt>
                <c:pt idx="879">
                  <c:v>4.8</c:v>
                </c:pt>
                <c:pt idx="880">
                  <c:v>4.4000000000000004</c:v>
                </c:pt>
                <c:pt idx="881">
                  <c:v>4.4000000000000004</c:v>
                </c:pt>
                <c:pt idx="882">
                  <c:v>4.4000000000000004</c:v>
                </c:pt>
                <c:pt idx="883">
                  <c:v>4.4000000000000004</c:v>
                </c:pt>
                <c:pt idx="884">
                  <c:v>4.4000000000000004</c:v>
                </c:pt>
                <c:pt idx="885">
                  <c:v>4.4000000000000004</c:v>
                </c:pt>
                <c:pt idx="886">
                  <c:v>4.4000000000000004</c:v>
                </c:pt>
                <c:pt idx="887">
                  <c:v>4.8</c:v>
                </c:pt>
                <c:pt idx="888">
                  <c:v>4.4000000000000004</c:v>
                </c:pt>
                <c:pt idx="889">
                  <c:v>4.4000000000000004</c:v>
                </c:pt>
                <c:pt idx="890">
                  <c:v>4.4000000000000004</c:v>
                </c:pt>
                <c:pt idx="891">
                  <c:v>4.4000000000000004</c:v>
                </c:pt>
                <c:pt idx="892">
                  <c:v>4.4000000000000004</c:v>
                </c:pt>
                <c:pt idx="893">
                  <c:v>4.4000000000000004</c:v>
                </c:pt>
                <c:pt idx="894">
                  <c:v>4</c:v>
                </c:pt>
                <c:pt idx="895">
                  <c:v>4</c:v>
                </c:pt>
                <c:pt idx="896">
                  <c:v>4.4000000000000004</c:v>
                </c:pt>
                <c:pt idx="897">
                  <c:v>4.4000000000000004</c:v>
                </c:pt>
                <c:pt idx="898">
                  <c:v>4.4000000000000004</c:v>
                </c:pt>
                <c:pt idx="899">
                  <c:v>4.4000000000000004</c:v>
                </c:pt>
                <c:pt idx="900">
                  <c:v>4</c:v>
                </c:pt>
                <c:pt idx="901">
                  <c:v>4.4000000000000004</c:v>
                </c:pt>
                <c:pt idx="902">
                  <c:v>4.4000000000000004</c:v>
                </c:pt>
                <c:pt idx="903">
                  <c:v>4</c:v>
                </c:pt>
                <c:pt idx="904">
                  <c:v>4</c:v>
                </c:pt>
                <c:pt idx="905">
                  <c:v>4</c:v>
                </c:pt>
                <c:pt idx="906">
                  <c:v>4</c:v>
                </c:pt>
                <c:pt idx="907">
                  <c:v>4</c:v>
                </c:pt>
                <c:pt idx="908">
                  <c:v>4</c:v>
                </c:pt>
                <c:pt idx="909">
                  <c:v>4</c:v>
                </c:pt>
                <c:pt idx="910">
                  <c:v>4</c:v>
                </c:pt>
                <c:pt idx="911">
                  <c:v>4</c:v>
                </c:pt>
                <c:pt idx="912">
                  <c:v>4</c:v>
                </c:pt>
                <c:pt idx="913">
                  <c:v>3.6</c:v>
                </c:pt>
                <c:pt idx="914">
                  <c:v>4</c:v>
                </c:pt>
                <c:pt idx="915">
                  <c:v>3.6</c:v>
                </c:pt>
                <c:pt idx="916">
                  <c:v>4</c:v>
                </c:pt>
                <c:pt idx="917">
                  <c:v>4</c:v>
                </c:pt>
                <c:pt idx="918">
                  <c:v>3.6</c:v>
                </c:pt>
                <c:pt idx="919">
                  <c:v>4</c:v>
                </c:pt>
                <c:pt idx="920">
                  <c:v>3.6</c:v>
                </c:pt>
                <c:pt idx="921">
                  <c:v>3.6</c:v>
                </c:pt>
                <c:pt idx="922">
                  <c:v>3.6</c:v>
                </c:pt>
                <c:pt idx="923">
                  <c:v>3.6</c:v>
                </c:pt>
                <c:pt idx="924">
                  <c:v>3.6</c:v>
                </c:pt>
                <c:pt idx="925">
                  <c:v>3.6</c:v>
                </c:pt>
                <c:pt idx="926">
                  <c:v>3.6</c:v>
                </c:pt>
                <c:pt idx="927">
                  <c:v>3.6</c:v>
                </c:pt>
                <c:pt idx="928">
                  <c:v>3.2</c:v>
                </c:pt>
                <c:pt idx="929">
                  <c:v>3.2</c:v>
                </c:pt>
                <c:pt idx="930">
                  <c:v>3.2</c:v>
                </c:pt>
                <c:pt idx="931">
                  <c:v>3.2</c:v>
                </c:pt>
                <c:pt idx="932">
                  <c:v>3.6</c:v>
                </c:pt>
                <c:pt idx="933">
                  <c:v>3.2</c:v>
                </c:pt>
                <c:pt idx="934">
                  <c:v>3.2</c:v>
                </c:pt>
                <c:pt idx="935">
                  <c:v>3.2</c:v>
                </c:pt>
                <c:pt idx="936">
                  <c:v>3.2</c:v>
                </c:pt>
                <c:pt idx="937">
                  <c:v>2.8</c:v>
                </c:pt>
                <c:pt idx="938">
                  <c:v>3.2</c:v>
                </c:pt>
                <c:pt idx="939">
                  <c:v>3.2</c:v>
                </c:pt>
                <c:pt idx="940">
                  <c:v>2.8</c:v>
                </c:pt>
                <c:pt idx="941">
                  <c:v>3.2</c:v>
                </c:pt>
                <c:pt idx="942">
                  <c:v>2.8</c:v>
                </c:pt>
                <c:pt idx="943">
                  <c:v>2.8</c:v>
                </c:pt>
                <c:pt idx="944">
                  <c:v>2.8</c:v>
                </c:pt>
                <c:pt idx="945">
                  <c:v>2.4</c:v>
                </c:pt>
                <c:pt idx="946">
                  <c:v>2.8</c:v>
                </c:pt>
                <c:pt idx="947">
                  <c:v>2.8</c:v>
                </c:pt>
                <c:pt idx="948">
                  <c:v>2.4</c:v>
                </c:pt>
                <c:pt idx="949">
                  <c:v>2.4</c:v>
                </c:pt>
                <c:pt idx="950">
                  <c:v>2.8</c:v>
                </c:pt>
                <c:pt idx="951">
                  <c:v>2.4</c:v>
                </c:pt>
                <c:pt idx="952">
                  <c:v>2.8</c:v>
                </c:pt>
                <c:pt idx="953">
                  <c:v>2.4</c:v>
                </c:pt>
                <c:pt idx="954">
                  <c:v>2.4</c:v>
                </c:pt>
                <c:pt idx="955">
                  <c:v>2.4</c:v>
                </c:pt>
                <c:pt idx="956">
                  <c:v>2.4</c:v>
                </c:pt>
                <c:pt idx="957">
                  <c:v>2.4</c:v>
                </c:pt>
                <c:pt idx="958">
                  <c:v>2</c:v>
                </c:pt>
                <c:pt idx="959">
                  <c:v>2</c:v>
                </c:pt>
                <c:pt idx="960">
                  <c:v>2</c:v>
                </c:pt>
                <c:pt idx="961">
                  <c:v>2</c:v>
                </c:pt>
                <c:pt idx="962">
                  <c:v>1.6</c:v>
                </c:pt>
                <c:pt idx="963">
                  <c:v>2</c:v>
                </c:pt>
                <c:pt idx="964">
                  <c:v>2</c:v>
                </c:pt>
                <c:pt idx="965">
                  <c:v>1.6</c:v>
                </c:pt>
                <c:pt idx="966">
                  <c:v>2</c:v>
                </c:pt>
                <c:pt idx="967">
                  <c:v>2</c:v>
                </c:pt>
                <c:pt idx="968">
                  <c:v>1.6</c:v>
                </c:pt>
                <c:pt idx="969">
                  <c:v>1.6</c:v>
                </c:pt>
                <c:pt idx="970">
                  <c:v>1.6</c:v>
                </c:pt>
                <c:pt idx="971">
                  <c:v>1.6</c:v>
                </c:pt>
                <c:pt idx="972">
                  <c:v>1.6</c:v>
                </c:pt>
                <c:pt idx="973">
                  <c:v>1.6</c:v>
                </c:pt>
                <c:pt idx="974">
                  <c:v>1.6</c:v>
                </c:pt>
                <c:pt idx="975">
                  <c:v>1.6</c:v>
                </c:pt>
                <c:pt idx="976">
                  <c:v>1.2</c:v>
                </c:pt>
                <c:pt idx="977">
                  <c:v>1.2</c:v>
                </c:pt>
                <c:pt idx="978">
                  <c:v>1.6</c:v>
                </c:pt>
                <c:pt idx="979">
                  <c:v>1.2</c:v>
                </c:pt>
                <c:pt idx="980">
                  <c:v>1.2</c:v>
                </c:pt>
                <c:pt idx="981">
                  <c:v>1.2</c:v>
                </c:pt>
                <c:pt idx="982">
                  <c:v>1.2</c:v>
                </c:pt>
                <c:pt idx="983">
                  <c:v>0.8</c:v>
                </c:pt>
                <c:pt idx="984">
                  <c:v>0.8</c:v>
                </c:pt>
                <c:pt idx="985">
                  <c:v>1.2</c:v>
                </c:pt>
                <c:pt idx="986">
                  <c:v>0.8</c:v>
                </c:pt>
                <c:pt idx="987">
                  <c:v>0.8</c:v>
                </c:pt>
                <c:pt idx="988">
                  <c:v>0.8</c:v>
                </c:pt>
                <c:pt idx="989">
                  <c:v>0.4</c:v>
                </c:pt>
                <c:pt idx="990">
                  <c:v>0.4</c:v>
                </c:pt>
                <c:pt idx="991">
                  <c:v>0.8</c:v>
                </c:pt>
                <c:pt idx="992">
                  <c:v>0.4</c:v>
                </c:pt>
                <c:pt idx="993">
                  <c:v>0.4</c:v>
                </c:pt>
                <c:pt idx="994">
                  <c:v>0.4</c:v>
                </c:pt>
                <c:pt idx="995">
                  <c:v>0.4</c:v>
                </c:pt>
                <c:pt idx="996">
                  <c:v>0.4</c:v>
                </c:pt>
                <c:pt idx="997">
                  <c:v>0.4</c:v>
                </c:pt>
                <c:pt idx="998">
                  <c:v>0.4</c:v>
                </c:pt>
                <c:pt idx="999">
                  <c:v>0.4</c:v>
                </c:pt>
                <c:pt idx="1000">
                  <c:v>0</c:v>
                </c:pt>
                <c:pt idx="1001">
                  <c:v>0</c:v>
                </c:pt>
                <c:pt idx="1002">
                  <c:v>0</c:v>
                </c:pt>
                <c:pt idx="1003">
                  <c:v>0</c:v>
                </c:pt>
                <c:pt idx="1004">
                  <c:v>0</c:v>
                </c:pt>
                <c:pt idx="1005">
                  <c:v>-0.4</c:v>
                </c:pt>
                <c:pt idx="1006">
                  <c:v>0</c:v>
                </c:pt>
                <c:pt idx="1007">
                  <c:v>-0.4</c:v>
                </c:pt>
                <c:pt idx="1008">
                  <c:v>-0.4</c:v>
                </c:pt>
                <c:pt idx="1009">
                  <c:v>-0.4</c:v>
                </c:pt>
                <c:pt idx="1010">
                  <c:v>-0.4</c:v>
                </c:pt>
                <c:pt idx="1011">
                  <c:v>-0.4</c:v>
                </c:pt>
                <c:pt idx="1012">
                  <c:v>-0.4</c:v>
                </c:pt>
                <c:pt idx="1013">
                  <c:v>-0.4</c:v>
                </c:pt>
                <c:pt idx="1014">
                  <c:v>-0.8</c:v>
                </c:pt>
                <c:pt idx="1015">
                  <c:v>-0.8</c:v>
                </c:pt>
                <c:pt idx="1016">
                  <c:v>-0.8</c:v>
                </c:pt>
                <c:pt idx="1017">
                  <c:v>-0.8</c:v>
                </c:pt>
                <c:pt idx="1018">
                  <c:v>-0.8</c:v>
                </c:pt>
                <c:pt idx="1019">
                  <c:v>-0.8</c:v>
                </c:pt>
                <c:pt idx="1020">
                  <c:v>-1.2</c:v>
                </c:pt>
                <c:pt idx="1021">
                  <c:v>-1.2</c:v>
                </c:pt>
                <c:pt idx="1022">
                  <c:v>-0.8</c:v>
                </c:pt>
                <c:pt idx="1023">
                  <c:v>-1.2</c:v>
                </c:pt>
                <c:pt idx="1024">
                  <c:v>-1.2</c:v>
                </c:pt>
                <c:pt idx="1025">
                  <c:v>-1.2</c:v>
                </c:pt>
                <c:pt idx="1026">
                  <c:v>-1.2</c:v>
                </c:pt>
                <c:pt idx="1027">
                  <c:v>-1.2</c:v>
                </c:pt>
                <c:pt idx="1028">
                  <c:v>-1.6</c:v>
                </c:pt>
                <c:pt idx="1029">
                  <c:v>-1.2</c:v>
                </c:pt>
                <c:pt idx="1030">
                  <c:v>-1.6</c:v>
                </c:pt>
                <c:pt idx="1031">
                  <c:v>-1.6</c:v>
                </c:pt>
                <c:pt idx="1032">
                  <c:v>-1.6</c:v>
                </c:pt>
                <c:pt idx="1033">
                  <c:v>-2</c:v>
                </c:pt>
                <c:pt idx="1034">
                  <c:v>-1.6</c:v>
                </c:pt>
                <c:pt idx="1035">
                  <c:v>-2</c:v>
                </c:pt>
                <c:pt idx="1036">
                  <c:v>-2</c:v>
                </c:pt>
                <c:pt idx="1037">
                  <c:v>-1.6</c:v>
                </c:pt>
                <c:pt idx="1038">
                  <c:v>-2</c:v>
                </c:pt>
                <c:pt idx="1039">
                  <c:v>-2</c:v>
                </c:pt>
                <c:pt idx="1040">
                  <c:v>-2</c:v>
                </c:pt>
                <c:pt idx="1041">
                  <c:v>-2</c:v>
                </c:pt>
                <c:pt idx="1042">
                  <c:v>-2.4</c:v>
                </c:pt>
                <c:pt idx="1043">
                  <c:v>-2.4</c:v>
                </c:pt>
                <c:pt idx="1044">
                  <c:v>-2</c:v>
                </c:pt>
                <c:pt idx="1045">
                  <c:v>-2</c:v>
                </c:pt>
                <c:pt idx="1046">
                  <c:v>-2.4</c:v>
                </c:pt>
                <c:pt idx="1047">
                  <c:v>-2.8</c:v>
                </c:pt>
                <c:pt idx="1048">
                  <c:v>-2.4</c:v>
                </c:pt>
                <c:pt idx="1049">
                  <c:v>-2.4</c:v>
                </c:pt>
                <c:pt idx="1050">
                  <c:v>-2.4</c:v>
                </c:pt>
                <c:pt idx="1051">
                  <c:v>-2.4</c:v>
                </c:pt>
                <c:pt idx="1052">
                  <c:v>-2.8</c:v>
                </c:pt>
                <c:pt idx="1053">
                  <c:v>-2.8</c:v>
                </c:pt>
                <c:pt idx="1054">
                  <c:v>-2.8</c:v>
                </c:pt>
                <c:pt idx="1055">
                  <c:v>-2.8</c:v>
                </c:pt>
                <c:pt idx="1056">
                  <c:v>-2.8</c:v>
                </c:pt>
                <c:pt idx="1057">
                  <c:v>-3.2</c:v>
                </c:pt>
                <c:pt idx="1058">
                  <c:v>-2.8</c:v>
                </c:pt>
                <c:pt idx="1059">
                  <c:v>-3.2</c:v>
                </c:pt>
                <c:pt idx="1060">
                  <c:v>-3.2</c:v>
                </c:pt>
                <c:pt idx="1061">
                  <c:v>-3.2</c:v>
                </c:pt>
                <c:pt idx="1062">
                  <c:v>-3.2</c:v>
                </c:pt>
                <c:pt idx="1063">
                  <c:v>-3.6</c:v>
                </c:pt>
                <c:pt idx="1064">
                  <c:v>-4</c:v>
                </c:pt>
                <c:pt idx="1065">
                  <c:v>-3.6</c:v>
                </c:pt>
                <c:pt idx="1066">
                  <c:v>-3.6</c:v>
                </c:pt>
                <c:pt idx="1067">
                  <c:v>-3.6</c:v>
                </c:pt>
                <c:pt idx="1068">
                  <c:v>-3.6</c:v>
                </c:pt>
                <c:pt idx="1069">
                  <c:v>-4</c:v>
                </c:pt>
                <c:pt idx="1070">
                  <c:v>-4</c:v>
                </c:pt>
                <c:pt idx="1071">
                  <c:v>-4</c:v>
                </c:pt>
                <c:pt idx="1072">
                  <c:v>-4</c:v>
                </c:pt>
                <c:pt idx="1073">
                  <c:v>-4</c:v>
                </c:pt>
                <c:pt idx="1074">
                  <c:v>-4</c:v>
                </c:pt>
                <c:pt idx="1075">
                  <c:v>-4</c:v>
                </c:pt>
                <c:pt idx="1076">
                  <c:v>-4</c:v>
                </c:pt>
                <c:pt idx="1077">
                  <c:v>-4.4000000000000004</c:v>
                </c:pt>
                <c:pt idx="1078">
                  <c:v>-4.4000000000000004</c:v>
                </c:pt>
                <c:pt idx="1079">
                  <c:v>-4</c:v>
                </c:pt>
                <c:pt idx="1080">
                  <c:v>-4.4000000000000004</c:v>
                </c:pt>
                <c:pt idx="1081">
                  <c:v>-4.4000000000000004</c:v>
                </c:pt>
                <c:pt idx="1082">
                  <c:v>-4.4000000000000004</c:v>
                </c:pt>
                <c:pt idx="1083">
                  <c:v>-4.8</c:v>
                </c:pt>
                <c:pt idx="1084">
                  <c:v>-4.4000000000000004</c:v>
                </c:pt>
                <c:pt idx="1085">
                  <c:v>-4.8</c:v>
                </c:pt>
                <c:pt idx="1086">
                  <c:v>-5.2</c:v>
                </c:pt>
                <c:pt idx="1087">
                  <c:v>-4.8</c:v>
                </c:pt>
                <c:pt idx="1088">
                  <c:v>-4.8</c:v>
                </c:pt>
                <c:pt idx="1089">
                  <c:v>-4.8</c:v>
                </c:pt>
                <c:pt idx="1090">
                  <c:v>-5.2</c:v>
                </c:pt>
                <c:pt idx="1091">
                  <c:v>-5.2</c:v>
                </c:pt>
                <c:pt idx="1092">
                  <c:v>-4.8</c:v>
                </c:pt>
                <c:pt idx="1093">
                  <c:v>-5.2</c:v>
                </c:pt>
                <c:pt idx="1094">
                  <c:v>-5.2</c:v>
                </c:pt>
                <c:pt idx="1095">
                  <c:v>-5.2</c:v>
                </c:pt>
                <c:pt idx="1096">
                  <c:v>-5.6</c:v>
                </c:pt>
                <c:pt idx="1097">
                  <c:v>-5.6</c:v>
                </c:pt>
                <c:pt idx="1098">
                  <c:v>-5.6</c:v>
                </c:pt>
                <c:pt idx="1099">
                  <c:v>-5.6</c:v>
                </c:pt>
                <c:pt idx="1100">
                  <c:v>-5.6</c:v>
                </c:pt>
                <c:pt idx="1101">
                  <c:v>-5.6</c:v>
                </c:pt>
                <c:pt idx="1102">
                  <c:v>-5.6</c:v>
                </c:pt>
                <c:pt idx="1103">
                  <c:v>-5.6</c:v>
                </c:pt>
                <c:pt idx="1104">
                  <c:v>-6</c:v>
                </c:pt>
                <c:pt idx="1105">
                  <c:v>-6</c:v>
                </c:pt>
                <c:pt idx="1106">
                  <c:v>-6</c:v>
                </c:pt>
                <c:pt idx="1107">
                  <c:v>-6</c:v>
                </c:pt>
                <c:pt idx="1108">
                  <c:v>-6</c:v>
                </c:pt>
                <c:pt idx="1109">
                  <c:v>-6</c:v>
                </c:pt>
                <c:pt idx="1110">
                  <c:v>-6.4</c:v>
                </c:pt>
                <c:pt idx="1111">
                  <c:v>-6.4</c:v>
                </c:pt>
                <c:pt idx="1112">
                  <c:v>-6</c:v>
                </c:pt>
                <c:pt idx="1113">
                  <c:v>-6.4</c:v>
                </c:pt>
                <c:pt idx="1114">
                  <c:v>-6.4</c:v>
                </c:pt>
                <c:pt idx="1115">
                  <c:v>-6.4</c:v>
                </c:pt>
                <c:pt idx="1116">
                  <c:v>-6</c:v>
                </c:pt>
                <c:pt idx="1117">
                  <c:v>-6.4</c:v>
                </c:pt>
                <c:pt idx="1118">
                  <c:v>-6.8</c:v>
                </c:pt>
                <c:pt idx="1119">
                  <c:v>-6.4</c:v>
                </c:pt>
                <c:pt idx="1120">
                  <c:v>-6.4</c:v>
                </c:pt>
                <c:pt idx="1121">
                  <c:v>-6.8</c:v>
                </c:pt>
                <c:pt idx="1122">
                  <c:v>-6.8</c:v>
                </c:pt>
                <c:pt idx="1123">
                  <c:v>-6.8</c:v>
                </c:pt>
                <c:pt idx="1124">
                  <c:v>-6.8</c:v>
                </c:pt>
                <c:pt idx="1125">
                  <c:v>-6.8</c:v>
                </c:pt>
                <c:pt idx="1126">
                  <c:v>-6.8</c:v>
                </c:pt>
                <c:pt idx="1127">
                  <c:v>-6.8</c:v>
                </c:pt>
                <c:pt idx="1128">
                  <c:v>-6.8</c:v>
                </c:pt>
                <c:pt idx="1129">
                  <c:v>-7.2</c:v>
                </c:pt>
                <c:pt idx="1130">
                  <c:v>-7.2</c:v>
                </c:pt>
                <c:pt idx="1131">
                  <c:v>-7.2</c:v>
                </c:pt>
                <c:pt idx="1132">
                  <c:v>-7.2</c:v>
                </c:pt>
                <c:pt idx="1133">
                  <c:v>-7.6</c:v>
                </c:pt>
                <c:pt idx="1134">
                  <c:v>-7.2</c:v>
                </c:pt>
                <c:pt idx="1135">
                  <c:v>-7.6</c:v>
                </c:pt>
                <c:pt idx="1136">
                  <c:v>-7.6</c:v>
                </c:pt>
                <c:pt idx="1137">
                  <c:v>-7.6</c:v>
                </c:pt>
                <c:pt idx="1138">
                  <c:v>-7.2</c:v>
                </c:pt>
                <c:pt idx="1139">
                  <c:v>-7.6</c:v>
                </c:pt>
                <c:pt idx="1140">
                  <c:v>-8</c:v>
                </c:pt>
                <c:pt idx="1141">
                  <c:v>-7.6</c:v>
                </c:pt>
                <c:pt idx="1142">
                  <c:v>-7.6</c:v>
                </c:pt>
                <c:pt idx="1143">
                  <c:v>-7.6</c:v>
                </c:pt>
                <c:pt idx="1144">
                  <c:v>-7.6</c:v>
                </c:pt>
                <c:pt idx="1145">
                  <c:v>-8</c:v>
                </c:pt>
                <c:pt idx="1146">
                  <c:v>-8</c:v>
                </c:pt>
                <c:pt idx="1147">
                  <c:v>-8</c:v>
                </c:pt>
                <c:pt idx="1148">
                  <c:v>-7.6</c:v>
                </c:pt>
                <c:pt idx="1149">
                  <c:v>-7.2</c:v>
                </c:pt>
                <c:pt idx="1150">
                  <c:v>-7.2</c:v>
                </c:pt>
                <c:pt idx="1151">
                  <c:v>-7.2</c:v>
                </c:pt>
                <c:pt idx="1152">
                  <c:v>-7.2</c:v>
                </c:pt>
                <c:pt idx="1153">
                  <c:v>-6.8</c:v>
                </c:pt>
                <c:pt idx="1154">
                  <c:v>-6.8</c:v>
                </c:pt>
                <c:pt idx="1155">
                  <c:v>-6.8</c:v>
                </c:pt>
                <c:pt idx="1156">
                  <c:v>-6.4</c:v>
                </c:pt>
                <c:pt idx="1157">
                  <c:v>-6.4</c:v>
                </c:pt>
                <c:pt idx="1158">
                  <c:v>-6.4</c:v>
                </c:pt>
                <c:pt idx="1159">
                  <c:v>-6.4</c:v>
                </c:pt>
                <c:pt idx="1160">
                  <c:v>-6</c:v>
                </c:pt>
                <c:pt idx="1161">
                  <c:v>-5.6</c:v>
                </c:pt>
                <c:pt idx="1162">
                  <c:v>-6</c:v>
                </c:pt>
                <c:pt idx="1163">
                  <c:v>-5.6</c:v>
                </c:pt>
                <c:pt idx="1164">
                  <c:v>-5.6</c:v>
                </c:pt>
                <c:pt idx="1165">
                  <c:v>-5.6</c:v>
                </c:pt>
                <c:pt idx="1166">
                  <c:v>-5.6</c:v>
                </c:pt>
                <c:pt idx="1167">
                  <c:v>-5.2</c:v>
                </c:pt>
                <c:pt idx="1168">
                  <c:v>-5.2</c:v>
                </c:pt>
                <c:pt idx="1169">
                  <c:v>-5.2</c:v>
                </c:pt>
                <c:pt idx="1170">
                  <c:v>-4.8</c:v>
                </c:pt>
                <c:pt idx="1171">
                  <c:v>-4.4000000000000004</c:v>
                </c:pt>
                <c:pt idx="1172">
                  <c:v>-4.4000000000000004</c:v>
                </c:pt>
                <c:pt idx="1173">
                  <c:v>-4.8</c:v>
                </c:pt>
                <c:pt idx="1174">
                  <c:v>-4.8</c:v>
                </c:pt>
                <c:pt idx="1175">
                  <c:v>-4.8</c:v>
                </c:pt>
                <c:pt idx="1176">
                  <c:v>-4.4000000000000004</c:v>
                </c:pt>
                <c:pt idx="1177">
                  <c:v>-4.4000000000000004</c:v>
                </c:pt>
                <c:pt idx="1178">
                  <c:v>-4</c:v>
                </c:pt>
                <c:pt idx="1179">
                  <c:v>-4</c:v>
                </c:pt>
                <c:pt idx="1180">
                  <c:v>-3.6</c:v>
                </c:pt>
                <c:pt idx="1181">
                  <c:v>-3.6</c:v>
                </c:pt>
                <c:pt idx="1182">
                  <c:v>-3.6</c:v>
                </c:pt>
                <c:pt idx="1183">
                  <c:v>-3.6</c:v>
                </c:pt>
                <c:pt idx="1184">
                  <c:v>-3.2</c:v>
                </c:pt>
                <c:pt idx="1185">
                  <c:v>-3.2</c:v>
                </c:pt>
                <c:pt idx="1186">
                  <c:v>-3.2</c:v>
                </c:pt>
                <c:pt idx="1187">
                  <c:v>-3.2</c:v>
                </c:pt>
                <c:pt idx="1188">
                  <c:v>-2.8</c:v>
                </c:pt>
                <c:pt idx="1189">
                  <c:v>-2.8</c:v>
                </c:pt>
                <c:pt idx="1190">
                  <c:v>-2.8</c:v>
                </c:pt>
                <c:pt idx="1191">
                  <c:v>-2.4</c:v>
                </c:pt>
                <c:pt idx="1192">
                  <c:v>-2.4</c:v>
                </c:pt>
                <c:pt idx="1193">
                  <c:v>-2.4</c:v>
                </c:pt>
                <c:pt idx="1194">
                  <c:v>-2</c:v>
                </c:pt>
                <c:pt idx="1195">
                  <c:v>-2</c:v>
                </c:pt>
                <c:pt idx="1196">
                  <c:v>-2</c:v>
                </c:pt>
                <c:pt idx="1197">
                  <c:v>-2</c:v>
                </c:pt>
                <c:pt idx="1198">
                  <c:v>-2</c:v>
                </c:pt>
                <c:pt idx="1199">
                  <c:v>-1.6</c:v>
                </c:pt>
                <c:pt idx="1200">
                  <c:v>-2</c:v>
                </c:pt>
                <c:pt idx="1201">
                  <c:v>-2</c:v>
                </c:pt>
                <c:pt idx="1202">
                  <c:v>-1.6</c:v>
                </c:pt>
                <c:pt idx="1203">
                  <c:v>-1.2</c:v>
                </c:pt>
                <c:pt idx="1204">
                  <c:v>-1.6</c:v>
                </c:pt>
                <c:pt idx="1205">
                  <c:v>-1.6</c:v>
                </c:pt>
                <c:pt idx="1206">
                  <c:v>-1.6</c:v>
                </c:pt>
                <c:pt idx="1207">
                  <c:v>-1.2</c:v>
                </c:pt>
                <c:pt idx="1208">
                  <c:v>-1.2</c:v>
                </c:pt>
                <c:pt idx="1209">
                  <c:v>-1.2</c:v>
                </c:pt>
                <c:pt idx="1210">
                  <c:v>-1.2</c:v>
                </c:pt>
                <c:pt idx="1211">
                  <c:v>-0.8</c:v>
                </c:pt>
                <c:pt idx="1212">
                  <c:v>-0.8</c:v>
                </c:pt>
                <c:pt idx="1213">
                  <c:v>-0.8</c:v>
                </c:pt>
                <c:pt idx="1214">
                  <c:v>-0.4</c:v>
                </c:pt>
                <c:pt idx="1215">
                  <c:v>-0.4</c:v>
                </c:pt>
                <c:pt idx="1216">
                  <c:v>-0.4</c:v>
                </c:pt>
                <c:pt idx="1217">
                  <c:v>-0.4</c:v>
                </c:pt>
                <c:pt idx="1218">
                  <c:v>0</c:v>
                </c:pt>
                <c:pt idx="1219">
                  <c:v>0</c:v>
                </c:pt>
                <c:pt idx="1220">
                  <c:v>-0.4</c:v>
                </c:pt>
                <c:pt idx="1221">
                  <c:v>0</c:v>
                </c:pt>
                <c:pt idx="1222">
                  <c:v>0.4</c:v>
                </c:pt>
                <c:pt idx="1223">
                  <c:v>0.4</c:v>
                </c:pt>
                <c:pt idx="1224">
                  <c:v>0.4</c:v>
                </c:pt>
                <c:pt idx="1225">
                  <c:v>0</c:v>
                </c:pt>
                <c:pt idx="1226">
                  <c:v>0.4</c:v>
                </c:pt>
                <c:pt idx="1227">
                  <c:v>0.4</c:v>
                </c:pt>
                <c:pt idx="1228">
                  <c:v>0.4</c:v>
                </c:pt>
                <c:pt idx="1229">
                  <c:v>0.4</c:v>
                </c:pt>
                <c:pt idx="1230">
                  <c:v>0.8</c:v>
                </c:pt>
                <c:pt idx="1231">
                  <c:v>1.2</c:v>
                </c:pt>
                <c:pt idx="1232">
                  <c:v>0.8</c:v>
                </c:pt>
                <c:pt idx="1233">
                  <c:v>0.8</c:v>
                </c:pt>
                <c:pt idx="1234">
                  <c:v>0.8</c:v>
                </c:pt>
                <c:pt idx="1235">
                  <c:v>0.8</c:v>
                </c:pt>
                <c:pt idx="1236">
                  <c:v>0.8</c:v>
                </c:pt>
                <c:pt idx="1237">
                  <c:v>0.8</c:v>
                </c:pt>
                <c:pt idx="1238">
                  <c:v>1.2</c:v>
                </c:pt>
                <c:pt idx="1239">
                  <c:v>1.6</c:v>
                </c:pt>
                <c:pt idx="1240">
                  <c:v>1.2</c:v>
                </c:pt>
                <c:pt idx="1241">
                  <c:v>1.2</c:v>
                </c:pt>
                <c:pt idx="1242">
                  <c:v>1.2</c:v>
                </c:pt>
                <c:pt idx="1243">
                  <c:v>1.6</c:v>
                </c:pt>
                <c:pt idx="1244">
                  <c:v>1.2</c:v>
                </c:pt>
                <c:pt idx="1245">
                  <c:v>1.6</c:v>
                </c:pt>
                <c:pt idx="1246">
                  <c:v>1.6</c:v>
                </c:pt>
                <c:pt idx="1247">
                  <c:v>1.6</c:v>
                </c:pt>
                <c:pt idx="1248">
                  <c:v>1.6</c:v>
                </c:pt>
                <c:pt idx="1249">
                  <c:v>1.6</c:v>
                </c:pt>
                <c:pt idx="1250">
                  <c:v>2</c:v>
                </c:pt>
                <c:pt idx="1251">
                  <c:v>2</c:v>
                </c:pt>
                <c:pt idx="1252">
                  <c:v>2</c:v>
                </c:pt>
                <c:pt idx="1253">
                  <c:v>2</c:v>
                </c:pt>
                <c:pt idx="1254">
                  <c:v>2</c:v>
                </c:pt>
                <c:pt idx="1255">
                  <c:v>2</c:v>
                </c:pt>
                <c:pt idx="1256">
                  <c:v>2.4</c:v>
                </c:pt>
                <c:pt idx="1257">
                  <c:v>2.4</c:v>
                </c:pt>
                <c:pt idx="1258">
                  <c:v>2.4</c:v>
                </c:pt>
                <c:pt idx="1259">
                  <c:v>2.4</c:v>
                </c:pt>
                <c:pt idx="1260">
                  <c:v>2.4</c:v>
                </c:pt>
                <c:pt idx="1261">
                  <c:v>2.4</c:v>
                </c:pt>
                <c:pt idx="1262">
                  <c:v>2.4</c:v>
                </c:pt>
                <c:pt idx="1263">
                  <c:v>2.4</c:v>
                </c:pt>
                <c:pt idx="1264">
                  <c:v>2.8</c:v>
                </c:pt>
                <c:pt idx="1265">
                  <c:v>3.2</c:v>
                </c:pt>
                <c:pt idx="1266">
                  <c:v>2.8</c:v>
                </c:pt>
                <c:pt idx="1267">
                  <c:v>2.8</c:v>
                </c:pt>
                <c:pt idx="1268">
                  <c:v>2.8</c:v>
                </c:pt>
                <c:pt idx="1269">
                  <c:v>2.8</c:v>
                </c:pt>
                <c:pt idx="1270">
                  <c:v>2.8</c:v>
                </c:pt>
                <c:pt idx="1271">
                  <c:v>3.2</c:v>
                </c:pt>
                <c:pt idx="1272">
                  <c:v>2.8</c:v>
                </c:pt>
                <c:pt idx="1273">
                  <c:v>3.2</c:v>
                </c:pt>
                <c:pt idx="1274">
                  <c:v>3.6</c:v>
                </c:pt>
                <c:pt idx="1275">
                  <c:v>3.2</c:v>
                </c:pt>
                <c:pt idx="1276">
                  <c:v>3.2</c:v>
                </c:pt>
                <c:pt idx="1277">
                  <c:v>3.2</c:v>
                </c:pt>
                <c:pt idx="1278">
                  <c:v>3.6</c:v>
                </c:pt>
                <c:pt idx="1279">
                  <c:v>3.6</c:v>
                </c:pt>
                <c:pt idx="1280">
                  <c:v>3.6</c:v>
                </c:pt>
                <c:pt idx="1281">
                  <c:v>3.6</c:v>
                </c:pt>
                <c:pt idx="1282">
                  <c:v>3.6</c:v>
                </c:pt>
                <c:pt idx="1283">
                  <c:v>3.6</c:v>
                </c:pt>
                <c:pt idx="1284">
                  <c:v>3.6</c:v>
                </c:pt>
                <c:pt idx="1285">
                  <c:v>4</c:v>
                </c:pt>
                <c:pt idx="1286">
                  <c:v>3.6</c:v>
                </c:pt>
                <c:pt idx="1287">
                  <c:v>3.6</c:v>
                </c:pt>
                <c:pt idx="1288">
                  <c:v>4</c:v>
                </c:pt>
                <c:pt idx="1289">
                  <c:v>3.6</c:v>
                </c:pt>
                <c:pt idx="1290">
                  <c:v>3.6</c:v>
                </c:pt>
                <c:pt idx="1291">
                  <c:v>3.6</c:v>
                </c:pt>
                <c:pt idx="1292">
                  <c:v>3.6</c:v>
                </c:pt>
                <c:pt idx="1293">
                  <c:v>4</c:v>
                </c:pt>
                <c:pt idx="1294">
                  <c:v>4</c:v>
                </c:pt>
                <c:pt idx="1295">
                  <c:v>4</c:v>
                </c:pt>
                <c:pt idx="1296">
                  <c:v>4.4000000000000004</c:v>
                </c:pt>
                <c:pt idx="1297">
                  <c:v>4.4000000000000004</c:v>
                </c:pt>
                <c:pt idx="1298">
                  <c:v>4.4000000000000004</c:v>
                </c:pt>
                <c:pt idx="1299">
                  <c:v>4</c:v>
                </c:pt>
                <c:pt idx="1300">
                  <c:v>4</c:v>
                </c:pt>
                <c:pt idx="1301">
                  <c:v>4.4000000000000004</c:v>
                </c:pt>
                <c:pt idx="1302">
                  <c:v>4.4000000000000004</c:v>
                </c:pt>
                <c:pt idx="1303">
                  <c:v>4</c:v>
                </c:pt>
                <c:pt idx="1304">
                  <c:v>4</c:v>
                </c:pt>
                <c:pt idx="1305">
                  <c:v>4.4000000000000004</c:v>
                </c:pt>
                <c:pt idx="1306">
                  <c:v>4.4000000000000004</c:v>
                </c:pt>
                <c:pt idx="1307">
                  <c:v>4.4000000000000004</c:v>
                </c:pt>
                <c:pt idx="1308">
                  <c:v>4</c:v>
                </c:pt>
                <c:pt idx="1309">
                  <c:v>4.4000000000000004</c:v>
                </c:pt>
                <c:pt idx="1310">
                  <c:v>4.4000000000000004</c:v>
                </c:pt>
                <c:pt idx="1311">
                  <c:v>4.4000000000000004</c:v>
                </c:pt>
                <c:pt idx="1312">
                  <c:v>4.4000000000000004</c:v>
                </c:pt>
                <c:pt idx="1313">
                  <c:v>4.4000000000000004</c:v>
                </c:pt>
                <c:pt idx="1314">
                  <c:v>4.4000000000000004</c:v>
                </c:pt>
                <c:pt idx="1315">
                  <c:v>4.4000000000000004</c:v>
                </c:pt>
                <c:pt idx="1316">
                  <c:v>4.4000000000000004</c:v>
                </c:pt>
                <c:pt idx="1317">
                  <c:v>4.8</c:v>
                </c:pt>
                <c:pt idx="1318">
                  <c:v>4.4000000000000004</c:v>
                </c:pt>
                <c:pt idx="1319">
                  <c:v>4.4000000000000004</c:v>
                </c:pt>
                <c:pt idx="1320">
                  <c:v>4.8</c:v>
                </c:pt>
                <c:pt idx="1321">
                  <c:v>4.8</c:v>
                </c:pt>
                <c:pt idx="1322">
                  <c:v>4.4000000000000004</c:v>
                </c:pt>
                <c:pt idx="1323">
                  <c:v>4.8</c:v>
                </c:pt>
                <c:pt idx="1324">
                  <c:v>4.8</c:v>
                </c:pt>
                <c:pt idx="1325">
                  <c:v>4.8</c:v>
                </c:pt>
                <c:pt idx="1326">
                  <c:v>4.8</c:v>
                </c:pt>
                <c:pt idx="1327">
                  <c:v>4.8</c:v>
                </c:pt>
                <c:pt idx="1328">
                  <c:v>4.8</c:v>
                </c:pt>
                <c:pt idx="1329">
                  <c:v>4.4000000000000004</c:v>
                </c:pt>
                <c:pt idx="1330">
                  <c:v>4.8</c:v>
                </c:pt>
                <c:pt idx="1331">
                  <c:v>4.8</c:v>
                </c:pt>
                <c:pt idx="1332">
                  <c:v>4.8</c:v>
                </c:pt>
                <c:pt idx="1333">
                  <c:v>4.8</c:v>
                </c:pt>
                <c:pt idx="1334">
                  <c:v>4.8</c:v>
                </c:pt>
                <c:pt idx="1335">
                  <c:v>4.4000000000000004</c:v>
                </c:pt>
                <c:pt idx="1336">
                  <c:v>4.8</c:v>
                </c:pt>
                <c:pt idx="1337">
                  <c:v>4.8</c:v>
                </c:pt>
                <c:pt idx="1338">
                  <c:v>4.8</c:v>
                </c:pt>
                <c:pt idx="1339">
                  <c:v>4.8</c:v>
                </c:pt>
                <c:pt idx="1340">
                  <c:v>4.8</c:v>
                </c:pt>
                <c:pt idx="1341">
                  <c:v>4.8</c:v>
                </c:pt>
                <c:pt idx="1342">
                  <c:v>4.8</c:v>
                </c:pt>
                <c:pt idx="1343">
                  <c:v>4.8</c:v>
                </c:pt>
                <c:pt idx="1344">
                  <c:v>4.8</c:v>
                </c:pt>
                <c:pt idx="1345">
                  <c:v>4.8</c:v>
                </c:pt>
                <c:pt idx="1346">
                  <c:v>4.8</c:v>
                </c:pt>
                <c:pt idx="1347">
                  <c:v>4.8</c:v>
                </c:pt>
                <c:pt idx="1348">
                  <c:v>4.8</c:v>
                </c:pt>
                <c:pt idx="1349">
                  <c:v>4.8</c:v>
                </c:pt>
                <c:pt idx="1350">
                  <c:v>4.8</c:v>
                </c:pt>
                <c:pt idx="1351">
                  <c:v>4.8</c:v>
                </c:pt>
                <c:pt idx="1352">
                  <c:v>4.8</c:v>
                </c:pt>
                <c:pt idx="1353">
                  <c:v>4.8</c:v>
                </c:pt>
                <c:pt idx="1354">
                  <c:v>4.8</c:v>
                </c:pt>
                <c:pt idx="1355">
                  <c:v>4.8</c:v>
                </c:pt>
                <c:pt idx="1356">
                  <c:v>4.8</c:v>
                </c:pt>
                <c:pt idx="1357">
                  <c:v>4.8</c:v>
                </c:pt>
                <c:pt idx="1358">
                  <c:v>4.8</c:v>
                </c:pt>
                <c:pt idx="1359">
                  <c:v>4.8</c:v>
                </c:pt>
                <c:pt idx="1360">
                  <c:v>4.8</c:v>
                </c:pt>
                <c:pt idx="1361">
                  <c:v>4.8</c:v>
                </c:pt>
                <c:pt idx="1362">
                  <c:v>4.8</c:v>
                </c:pt>
                <c:pt idx="1363">
                  <c:v>4.8</c:v>
                </c:pt>
                <c:pt idx="1364">
                  <c:v>4.8</c:v>
                </c:pt>
                <c:pt idx="1365">
                  <c:v>4.8</c:v>
                </c:pt>
                <c:pt idx="1366">
                  <c:v>4.8</c:v>
                </c:pt>
                <c:pt idx="1367">
                  <c:v>4.8</c:v>
                </c:pt>
                <c:pt idx="1368">
                  <c:v>4.8</c:v>
                </c:pt>
                <c:pt idx="1369">
                  <c:v>4.8</c:v>
                </c:pt>
                <c:pt idx="1370">
                  <c:v>4.4000000000000004</c:v>
                </c:pt>
                <c:pt idx="1371">
                  <c:v>4.8</c:v>
                </c:pt>
                <c:pt idx="1372">
                  <c:v>4.8</c:v>
                </c:pt>
                <c:pt idx="1373">
                  <c:v>4.8</c:v>
                </c:pt>
                <c:pt idx="1374">
                  <c:v>4.8</c:v>
                </c:pt>
                <c:pt idx="1375">
                  <c:v>4.8</c:v>
                </c:pt>
                <c:pt idx="1376">
                  <c:v>4.4000000000000004</c:v>
                </c:pt>
                <c:pt idx="1377">
                  <c:v>4.4000000000000004</c:v>
                </c:pt>
                <c:pt idx="1378">
                  <c:v>4.8</c:v>
                </c:pt>
                <c:pt idx="1379">
                  <c:v>4.4000000000000004</c:v>
                </c:pt>
                <c:pt idx="1380">
                  <c:v>4.8</c:v>
                </c:pt>
                <c:pt idx="1381">
                  <c:v>4.4000000000000004</c:v>
                </c:pt>
                <c:pt idx="1382">
                  <c:v>4.4000000000000004</c:v>
                </c:pt>
                <c:pt idx="1383">
                  <c:v>4.4000000000000004</c:v>
                </c:pt>
                <c:pt idx="1384">
                  <c:v>4.4000000000000004</c:v>
                </c:pt>
                <c:pt idx="1385">
                  <c:v>4.4000000000000004</c:v>
                </c:pt>
                <c:pt idx="1386">
                  <c:v>4.4000000000000004</c:v>
                </c:pt>
                <c:pt idx="1387">
                  <c:v>4.4000000000000004</c:v>
                </c:pt>
                <c:pt idx="1388">
                  <c:v>4.4000000000000004</c:v>
                </c:pt>
                <c:pt idx="1389">
                  <c:v>4.4000000000000004</c:v>
                </c:pt>
                <c:pt idx="1390">
                  <c:v>4.4000000000000004</c:v>
                </c:pt>
                <c:pt idx="1391">
                  <c:v>4.4000000000000004</c:v>
                </c:pt>
                <c:pt idx="1392">
                  <c:v>4.4000000000000004</c:v>
                </c:pt>
                <c:pt idx="1393">
                  <c:v>4.4000000000000004</c:v>
                </c:pt>
                <c:pt idx="1394">
                  <c:v>4.4000000000000004</c:v>
                </c:pt>
                <c:pt idx="1395">
                  <c:v>4.4000000000000004</c:v>
                </c:pt>
                <c:pt idx="1396">
                  <c:v>4.4000000000000004</c:v>
                </c:pt>
                <c:pt idx="1397">
                  <c:v>4.4000000000000004</c:v>
                </c:pt>
                <c:pt idx="1398">
                  <c:v>4.4000000000000004</c:v>
                </c:pt>
                <c:pt idx="1399">
                  <c:v>4.4000000000000004</c:v>
                </c:pt>
                <c:pt idx="1400">
                  <c:v>4.4000000000000004</c:v>
                </c:pt>
                <c:pt idx="1401">
                  <c:v>4</c:v>
                </c:pt>
                <c:pt idx="1402">
                  <c:v>4</c:v>
                </c:pt>
                <c:pt idx="1403">
                  <c:v>4</c:v>
                </c:pt>
                <c:pt idx="1404">
                  <c:v>4.4000000000000004</c:v>
                </c:pt>
                <c:pt idx="1405">
                  <c:v>4</c:v>
                </c:pt>
                <c:pt idx="1406">
                  <c:v>4.4000000000000004</c:v>
                </c:pt>
                <c:pt idx="1407">
                  <c:v>4</c:v>
                </c:pt>
                <c:pt idx="1408">
                  <c:v>4</c:v>
                </c:pt>
                <c:pt idx="1409">
                  <c:v>4</c:v>
                </c:pt>
                <c:pt idx="1410">
                  <c:v>4</c:v>
                </c:pt>
                <c:pt idx="1411">
                  <c:v>4</c:v>
                </c:pt>
                <c:pt idx="1412">
                  <c:v>4</c:v>
                </c:pt>
                <c:pt idx="1413">
                  <c:v>4</c:v>
                </c:pt>
                <c:pt idx="1414">
                  <c:v>4</c:v>
                </c:pt>
                <c:pt idx="1415">
                  <c:v>4</c:v>
                </c:pt>
                <c:pt idx="1416">
                  <c:v>3.6</c:v>
                </c:pt>
                <c:pt idx="1417">
                  <c:v>4</c:v>
                </c:pt>
                <c:pt idx="1418">
                  <c:v>4</c:v>
                </c:pt>
                <c:pt idx="1419">
                  <c:v>3.6</c:v>
                </c:pt>
                <c:pt idx="1420">
                  <c:v>3.6</c:v>
                </c:pt>
                <c:pt idx="1421">
                  <c:v>3.6</c:v>
                </c:pt>
                <c:pt idx="1422">
                  <c:v>3.6</c:v>
                </c:pt>
                <c:pt idx="1423">
                  <c:v>3.6</c:v>
                </c:pt>
                <c:pt idx="1424">
                  <c:v>3.6</c:v>
                </c:pt>
                <c:pt idx="1425">
                  <c:v>3.6</c:v>
                </c:pt>
                <c:pt idx="1426">
                  <c:v>3.6</c:v>
                </c:pt>
                <c:pt idx="1427">
                  <c:v>3.6</c:v>
                </c:pt>
                <c:pt idx="1428">
                  <c:v>3.6</c:v>
                </c:pt>
                <c:pt idx="1429">
                  <c:v>3.6</c:v>
                </c:pt>
                <c:pt idx="1430">
                  <c:v>3.2</c:v>
                </c:pt>
                <c:pt idx="1431">
                  <c:v>3.2</c:v>
                </c:pt>
                <c:pt idx="1432">
                  <c:v>3.2</c:v>
                </c:pt>
                <c:pt idx="1433">
                  <c:v>3.2</c:v>
                </c:pt>
                <c:pt idx="1434">
                  <c:v>3.2</c:v>
                </c:pt>
                <c:pt idx="1435">
                  <c:v>3.2</c:v>
                </c:pt>
                <c:pt idx="1436">
                  <c:v>3.2</c:v>
                </c:pt>
                <c:pt idx="1437">
                  <c:v>3.2</c:v>
                </c:pt>
                <c:pt idx="1438">
                  <c:v>3.2</c:v>
                </c:pt>
                <c:pt idx="1439">
                  <c:v>3.2</c:v>
                </c:pt>
                <c:pt idx="1440">
                  <c:v>3.2</c:v>
                </c:pt>
                <c:pt idx="1441">
                  <c:v>2.8</c:v>
                </c:pt>
                <c:pt idx="1442">
                  <c:v>2.8</c:v>
                </c:pt>
                <c:pt idx="1443">
                  <c:v>3.2</c:v>
                </c:pt>
                <c:pt idx="1444">
                  <c:v>2.8</c:v>
                </c:pt>
                <c:pt idx="1445">
                  <c:v>2.4</c:v>
                </c:pt>
                <c:pt idx="1446">
                  <c:v>2.8</c:v>
                </c:pt>
                <c:pt idx="1447">
                  <c:v>2.8</c:v>
                </c:pt>
                <c:pt idx="1448">
                  <c:v>2.4</c:v>
                </c:pt>
                <c:pt idx="1449">
                  <c:v>2.4</c:v>
                </c:pt>
                <c:pt idx="1450">
                  <c:v>2.4</c:v>
                </c:pt>
                <c:pt idx="1451">
                  <c:v>2.4</c:v>
                </c:pt>
                <c:pt idx="1452">
                  <c:v>2.4</c:v>
                </c:pt>
                <c:pt idx="1453">
                  <c:v>2.4</c:v>
                </c:pt>
                <c:pt idx="1454">
                  <c:v>2.4</c:v>
                </c:pt>
                <c:pt idx="1455">
                  <c:v>2.4</c:v>
                </c:pt>
                <c:pt idx="1456">
                  <c:v>2.4</c:v>
                </c:pt>
                <c:pt idx="1457">
                  <c:v>2.4</c:v>
                </c:pt>
                <c:pt idx="1458">
                  <c:v>2</c:v>
                </c:pt>
                <c:pt idx="1459">
                  <c:v>2</c:v>
                </c:pt>
                <c:pt idx="1460">
                  <c:v>2</c:v>
                </c:pt>
                <c:pt idx="1461">
                  <c:v>2</c:v>
                </c:pt>
                <c:pt idx="1462">
                  <c:v>2</c:v>
                </c:pt>
                <c:pt idx="1463">
                  <c:v>2</c:v>
                </c:pt>
                <c:pt idx="1464">
                  <c:v>2</c:v>
                </c:pt>
                <c:pt idx="1465">
                  <c:v>1.6</c:v>
                </c:pt>
                <c:pt idx="1466">
                  <c:v>2</c:v>
                </c:pt>
                <c:pt idx="1467">
                  <c:v>2</c:v>
                </c:pt>
                <c:pt idx="1468">
                  <c:v>2</c:v>
                </c:pt>
                <c:pt idx="1469">
                  <c:v>2</c:v>
                </c:pt>
                <c:pt idx="1470">
                  <c:v>1.6</c:v>
                </c:pt>
                <c:pt idx="1471">
                  <c:v>1.6</c:v>
                </c:pt>
                <c:pt idx="1472">
                  <c:v>1.6</c:v>
                </c:pt>
                <c:pt idx="1473">
                  <c:v>1.2</c:v>
                </c:pt>
                <c:pt idx="1474">
                  <c:v>1.6</c:v>
                </c:pt>
                <c:pt idx="1475">
                  <c:v>1.2</c:v>
                </c:pt>
                <c:pt idx="1476">
                  <c:v>1.2</c:v>
                </c:pt>
                <c:pt idx="1477">
                  <c:v>1.2</c:v>
                </c:pt>
                <c:pt idx="1478">
                  <c:v>1.2</c:v>
                </c:pt>
                <c:pt idx="1479">
                  <c:v>1.2</c:v>
                </c:pt>
                <c:pt idx="1480">
                  <c:v>0.8</c:v>
                </c:pt>
                <c:pt idx="1481">
                  <c:v>0.8</c:v>
                </c:pt>
                <c:pt idx="1482">
                  <c:v>1.2</c:v>
                </c:pt>
                <c:pt idx="1483">
                  <c:v>0.8</c:v>
                </c:pt>
                <c:pt idx="1484">
                  <c:v>0.8</c:v>
                </c:pt>
                <c:pt idx="1485">
                  <c:v>0.8</c:v>
                </c:pt>
                <c:pt idx="1486">
                  <c:v>1.2</c:v>
                </c:pt>
                <c:pt idx="1487">
                  <c:v>0.8</c:v>
                </c:pt>
                <c:pt idx="1488">
                  <c:v>0.8</c:v>
                </c:pt>
                <c:pt idx="1489">
                  <c:v>0.8</c:v>
                </c:pt>
                <c:pt idx="1490">
                  <c:v>0.4</c:v>
                </c:pt>
                <c:pt idx="1491">
                  <c:v>0.8</c:v>
                </c:pt>
                <c:pt idx="1492">
                  <c:v>0.8</c:v>
                </c:pt>
                <c:pt idx="1493">
                  <c:v>0.4</c:v>
                </c:pt>
                <c:pt idx="1494">
                  <c:v>0.4</c:v>
                </c:pt>
                <c:pt idx="1495">
                  <c:v>0.4</c:v>
                </c:pt>
                <c:pt idx="1496">
                  <c:v>0.4</c:v>
                </c:pt>
                <c:pt idx="1497">
                  <c:v>0.4</c:v>
                </c:pt>
                <c:pt idx="1498">
                  <c:v>0.4</c:v>
                </c:pt>
                <c:pt idx="1499">
                  <c:v>0.4</c:v>
                </c:pt>
              </c:numCache>
            </c:numRef>
          </c:val>
          <c:smooth val="0"/>
        </c:ser>
        <c:dLbls>
          <c:showLegendKey val="0"/>
          <c:showVal val="0"/>
          <c:showCatName val="0"/>
          <c:showSerName val="0"/>
          <c:showPercent val="0"/>
          <c:showBubbleSize val="0"/>
        </c:dLbls>
        <c:marker val="1"/>
        <c:smooth val="0"/>
        <c:axId val="45544960"/>
        <c:axId val="45546880"/>
      </c:lineChart>
      <c:catAx>
        <c:axId val="45544960"/>
        <c:scaling>
          <c:orientation val="minMax"/>
        </c:scaling>
        <c:delete val="0"/>
        <c:axPos val="b"/>
        <c:title>
          <c:tx>
            <c:rich>
              <a:bodyPr/>
              <a:lstStyle/>
              <a:p>
                <a:pPr>
                  <a:defRPr/>
                </a:pPr>
                <a:r>
                  <a:rPr lang="en-GB"/>
                  <a:t>Time (ms)</a:t>
                </a:r>
              </a:p>
            </c:rich>
          </c:tx>
          <c:layout/>
          <c:overlay val="0"/>
        </c:title>
        <c:numFmt formatCode="General" sourceLinked="1"/>
        <c:majorTickMark val="out"/>
        <c:minorTickMark val="none"/>
        <c:tickLblPos val="nextTo"/>
        <c:crossAx val="45546880"/>
        <c:crosses val="autoZero"/>
        <c:auto val="1"/>
        <c:lblAlgn val="ctr"/>
        <c:lblOffset val="100"/>
        <c:tickMarkSkip val="100"/>
        <c:noMultiLvlLbl val="0"/>
      </c:catAx>
      <c:valAx>
        <c:axId val="45546880"/>
        <c:scaling>
          <c:orientation val="minMax"/>
        </c:scaling>
        <c:delete val="0"/>
        <c:axPos val="l"/>
        <c:majorGridlines/>
        <c:title>
          <c:tx>
            <c:rich>
              <a:bodyPr rot="-5400000" vert="horz"/>
              <a:lstStyle/>
              <a:p>
                <a:pPr>
                  <a:defRPr/>
                </a:pPr>
                <a:r>
                  <a:rPr lang="en-GB"/>
                  <a:t>Amplitude(V)</a:t>
                </a:r>
              </a:p>
            </c:rich>
          </c:tx>
          <c:layout/>
          <c:overlay val="0"/>
        </c:title>
        <c:numFmt formatCode="General" sourceLinked="1"/>
        <c:majorTickMark val="out"/>
        <c:minorTickMark val="none"/>
        <c:tickLblPos val="nextTo"/>
        <c:crossAx val="45544960"/>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cat>
            <c:numRef>
              <c:f>F0008CH1!$D:$D</c:f>
              <c:numCache>
                <c:formatCode>General</c:formatCode>
                <c:ptCount val="1048576"/>
                <c:pt idx="0">
                  <c:v>0</c:v>
                </c:pt>
                <c:pt idx="1">
                  <c:v>9.9999999999995925E-3</c:v>
                </c:pt>
                <c:pt idx="2">
                  <c:v>1.9999999999999185E-2</c:v>
                </c:pt>
                <c:pt idx="3">
                  <c:v>2.9999999999998778E-2</c:v>
                </c:pt>
                <c:pt idx="4">
                  <c:v>4.0000000000000105E-2</c:v>
                </c:pt>
                <c:pt idx="5">
                  <c:v>4.9999999999999697E-2</c:v>
                </c:pt>
                <c:pt idx="6">
                  <c:v>5.999999999999929E-2</c:v>
                </c:pt>
                <c:pt idx="7">
                  <c:v>6.9999999999998883E-2</c:v>
                </c:pt>
                <c:pt idx="8">
                  <c:v>8.000000000000021E-2</c:v>
                </c:pt>
                <c:pt idx="9">
                  <c:v>8.9999999999999802E-2</c:v>
                </c:pt>
                <c:pt idx="10">
                  <c:v>9.9999999999999395E-2</c:v>
                </c:pt>
                <c:pt idx="11">
                  <c:v>0.10999999999999899</c:v>
                </c:pt>
                <c:pt idx="12">
                  <c:v>0.11999999999999858</c:v>
                </c:pt>
                <c:pt idx="13">
                  <c:v>0.12999999999999989</c:v>
                </c:pt>
                <c:pt idx="14">
                  <c:v>0.13999999999999951</c:v>
                </c:pt>
                <c:pt idx="15">
                  <c:v>0.14999999999999908</c:v>
                </c:pt>
                <c:pt idx="16">
                  <c:v>0.1599999999999987</c:v>
                </c:pt>
                <c:pt idx="17">
                  <c:v>0.17</c:v>
                </c:pt>
                <c:pt idx="18">
                  <c:v>0.1799999999999996</c:v>
                </c:pt>
                <c:pt idx="19">
                  <c:v>0.1899999999999992</c:v>
                </c:pt>
                <c:pt idx="20">
                  <c:v>0.19999999999999879</c:v>
                </c:pt>
                <c:pt idx="21">
                  <c:v>0.21000000000000013</c:v>
                </c:pt>
                <c:pt idx="22">
                  <c:v>0.2199999999999997</c:v>
                </c:pt>
                <c:pt idx="23">
                  <c:v>0.22999999999999932</c:v>
                </c:pt>
                <c:pt idx="24">
                  <c:v>0.23999999999999888</c:v>
                </c:pt>
                <c:pt idx="25">
                  <c:v>0.25000000000000022</c:v>
                </c:pt>
                <c:pt idx="26">
                  <c:v>0.25999999999999979</c:v>
                </c:pt>
                <c:pt idx="27">
                  <c:v>0.26999999999999941</c:v>
                </c:pt>
                <c:pt idx="28">
                  <c:v>0.27999999999999903</c:v>
                </c:pt>
                <c:pt idx="29">
                  <c:v>0.28999999999999859</c:v>
                </c:pt>
                <c:pt idx="30">
                  <c:v>0.29999999999999993</c:v>
                </c:pt>
                <c:pt idx="31">
                  <c:v>0.3099999999999995</c:v>
                </c:pt>
                <c:pt idx="32">
                  <c:v>0.31999999999999912</c:v>
                </c:pt>
                <c:pt idx="33">
                  <c:v>0.32999999999999868</c:v>
                </c:pt>
                <c:pt idx="34">
                  <c:v>0.34</c:v>
                </c:pt>
                <c:pt idx="35">
                  <c:v>0.34999999999999964</c:v>
                </c:pt>
                <c:pt idx="36">
                  <c:v>0.35999999999999921</c:v>
                </c:pt>
                <c:pt idx="37">
                  <c:v>0.36999999999999877</c:v>
                </c:pt>
                <c:pt idx="38">
                  <c:v>0.38000000000000012</c:v>
                </c:pt>
                <c:pt idx="39">
                  <c:v>0.38999999999999974</c:v>
                </c:pt>
                <c:pt idx="40">
                  <c:v>0.3999999999999993</c:v>
                </c:pt>
                <c:pt idx="41">
                  <c:v>0.40999999999999892</c:v>
                </c:pt>
                <c:pt idx="42">
                  <c:v>0.41999999999999849</c:v>
                </c:pt>
                <c:pt idx="43">
                  <c:v>0.42999999999999983</c:v>
                </c:pt>
                <c:pt idx="44">
                  <c:v>0.43999999999999939</c:v>
                </c:pt>
                <c:pt idx="45">
                  <c:v>0.44999999999999901</c:v>
                </c:pt>
                <c:pt idx="46">
                  <c:v>0.45999999999999863</c:v>
                </c:pt>
                <c:pt idx="47">
                  <c:v>0.46999999999999992</c:v>
                </c:pt>
                <c:pt idx="48">
                  <c:v>0.47999999999999954</c:v>
                </c:pt>
                <c:pt idx="49">
                  <c:v>0.4899999999999991</c:v>
                </c:pt>
                <c:pt idx="50">
                  <c:v>0.49999999999999872</c:v>
                </c:pt>
                <c:pt idx="51">
                  <c:v>0.51</c:v>
                </c:pt>
                <c:pt idx="52">
                  <c:v>0.51999999999999957</c:v>
                </c:pt>
                <c:pt idx="53">
                  <c:v>0.52999999999999925</c:v>
                </c:pt>
                <c:pt idx="54">
                  <c:v>0.53999999999999881</c:v>
                </c:pt>
                <c:pt idx="55">
                  <c:v>0.55000000000000016</c:v>
                </c:pt>
                <c:pt idx="56">
                  <c:v>0.55999999999999972</c:v>
                </c:pt>
                <c:pt idx="57">
                  <c:v>0.56999999999999929</c:v>
                </c:pt>
                <c:pt idx="58">
                  <c:v>0.57999999999999896</c:v>
                </c:pt>
                <c:pt idx="59">
                  <c:v>0.58999999999999853</c:v>
                </c:pt>
                <c:pt idx="60">
                  <c:v>0.59999999999999987</c:v>
                </c:pt>
                <c:pt idx="61">
                  <c:v>0.60999999999999943</c:v>
                </c:pt>
                <c:pt idx="62">
                  <c:v>0.619999999999999</c:v>
                </c:pt>
                <c:pt idx="63">
                  <c:v>0.62999999999999856</c:v>
                </c:pt>
                <c:pt idx="64">
                  <c:v>0.6399999999999999</c:v>
                </c:pt>
                <c:pt idx="65">
                  <c:v>0.64999999999999958</c:v>
                </c:pt>
                <c:pt idx="66">
                  <c:v>0.65999999999999914</c:v>
                </c:pt>
                <c:pt idx="67">
                  <c:v>0.66999999999999871</c:v>
                </c:pt>
                <c:pt idx="68">
                  <c:v>0.68</c:v>
                </c:pt>
                <c:pt idx="69">
                  <c:v>0.68999999999999961</c:v>
                </c:pt>
                <c:pt idx="70">
                  <c:v>0.69999999999999929</c:v>
                </c:pt>
                <c:pt idx="71">
                  <c:v>0.70999999999999885</c:v>
                </c:pt>
                <c:pt idx="72">
                  <c:v>0.7200000000000002</c:v>
                </c:pt>
                <c:pt idx="73">
                  <c:v>0.72999999999999976</c:v>
                </c:pt>
                <c:pt idx="74">
                  <c:v>0.73999999999999932</c:v>
                </c:pt>
                <c:pt idx="75">
                  <c:v>0.74999999999999889</c:v>
                </c:pt>
                <c:pt idx="76">
                  <c:v>0.75999999999999857</c:v>
                </c:pt>
                <c:pt idx="77">
                  <c:v>0.7699999999999998</c:v>
                </c:pt>
                <c:pt idx="78">
                  <c:v>0.77999999999999947</c:v>
                </c:pt>
                <c:pt idx="79">
                  <c:v>0.78999999999999904</c:v>
                </c:pt>
                <c:pt idx="80">
                  <c:v>0.7999999999999986</c:v>
                </c:pt>
                <c:pt idx="81">
                  <c:v>0.80999999999999994</c:v>
                </c:pt>
                <c:pt idx="82">
                  <c:v>0.81999999999999951</c:v>
                </c:pt>
                <c:pt idx="83">
                  <c:v>0.82999999999999918</c:v>
                </c:pt>
                <c:pt idx="84">
                  <c:v>0.83999999999999875</c:v>
                </c:pt>
                <c:pt idx="85">
                  <c:v>0.85000000000000009</c:v>
                </c:pt>
                <c:pt idx="86">
                  <c:v>0.85999999999999965</c:v>
                </c:pt>
                <c:pt idx="87">
                  <c:v>0.86999999999999922</c:v>
                </c:pt>
                <c:pt idx="88">
                  <c:v>0.87999999999999878</c:v>
                </c:pt>
                <c:pt idx="89">
                  <c:v>0.89000000000000012</c:v>
                </c:pt>
                <c:pt idx="90">
                  <c:v>0.8999999999999998</c:v>
                </c:pt>
                <c:pt idx="91">
                  <c:v>0.90999999999999936</c:v>
                </c:pt>
                <c:pt idx="92">
                  <c:v>0.91999999999999893</c:v>
                </c:pt>
                <c:pt idx="93">
                  <c:v>0.92999999999999849</c:v>
                </c:pt>
                <c:pt idx="94">
                  <c:v>0.93999999999999984</c:v>
                </c:pt>
                <c:pt idx="95">
                  <c:v>0.94999999999999951</c:v>
                </c:pt>
                <c:pt idx="96">
                  <c:v>0.95999999999999908</c:v>
                </c:pt>
                <c:pt idx="97">
                  <c:v>0.96999999999999864</c:v>
                </c:pt>
                <c:pt idx="98">
                  <c:v>0.98</c:v>
                </c:pt>
                <c:pt idx="99">
                  <c:v>0.98999999999999955</c:v>
                </c:pt>
                <c:pt idx="100">
                  <c:v>0.99999999999999911</c:v>
                </c:pt>
                <c:pt idx="101">
                  <c:v>1.0099999999999987</c:v>
                </c:pt>
                <c:pt idx="102">
                  <c:v>1.02</c:v>
                </c:pt>
                <c:pt idx="103">
                  <c:v>1.0299999999999996</c:v>
                </c:pt>
                <c:pt idx="104">
                  <c:v>1.0399999999999991</c:v>
                </c:pt>
                <c:pt idx="105">
                  <c:v>1.0499999999999989</c:v>
                </c:pt>
                <c:pt idx="106">
                  <c:v>1.0600000000000003</c:v>
                </c:pt>
                <c:pt idx="107">
                  <c:v>1.0699999999999998</c:v>
                </c:pt>
                <c:pt idx="108">
                  <c:v>1.0799999999999994</c:v>
                </c:pt>
                <c:pt idx="109">
                  <c:v>1.089999999999999</c:v>
                </c:pt>
                <c:pt idx="110">
                  <c:v>1.0999999999999985</c:v>
                </c:pt>
                <c:pt idx="111">
                  <c:v>1.1099999999999999</c:v>
                </c:pt>
                <c:pt idx="112">
                  <c:v>1.1199999999999994</c:v>
                </c:pt>
                <c:pt idx="113">
                  <c:v>1.129999999999999</c:v>
                </c:pt>
                <c:pt idx="114">
                  <c:v>1.1399999999999986</c:v>
                </c:pt>
                <c:pt idx="115">
                  <c:v>1.1499999999999999</c:v>
                </c:pt>
                <c:pt idx="116">
                  <c:v>1.1599999999999995</c:v>
                </c:pt>
                <c:pt idx="117">
                  <c:v>1.1699999999999993</c:v>
                </c:pt>
                <c:pt idx="118">
                  <c:v>1.1799999999999988</c:v>
                </c:pt>
                <c:pt idx="119">
                  <c:v>1.1900000000000002</c:v>
                </c:pt>
                <c:pt idx="120">
                  <c:v>1.1999999999999997</c:v>
                </c:pt>
                <c:pt idx="121">
                  <c:v>1.2099999999999993</c:v>
                </c:pt>
                <c:pt idx="122">
                  <c:v>1.2199999999999989</c:v>
                </c:pt>
                <c:pt idx="123">
                  <c:v>1.2300000000000002</c:v>
                </c:pt>
                <c:pt idx="124">
                  <c:v>1.2399999999999998</c:v>
                </c:pt>
                <c:pt idx="125">
                  <c:v>1.2499999999999993</c:v>
                </c:pt>
                <c:pt idx="126">
                  <c:v>1.2599999999999989</c:v>
                </c:pt>
                <c:pt idx="127">
                  <c:v>1.2699999999999985</c:v>
                </c:pt>
                <c:pt idx="128">
                  <c:v>1.2799999999999998</c:v>
                </c:pt>
                <c:pt idx="129">
                  <c:v>1.2899999999999996</c:v>
                </c:pt>
                <c:pt idx="130">
                  <c:v>1.2999999999999992</c:v>
                </c:pt>
                <c:pt idx="131">
                  <c:v>1.3099999999999987</c:v>
                </c:pt>
                <c:pt idx="132">
                  <c:v>1.32</c:v>
                </c:pt>
                <c:pt idx="133">
                  <c:v>1.3299999999999996</c:v>
                </c:pt>
                <c:pt idx="134">
                  <c:v>1.3399999999999992</c:v>
                </c:pt>
                <c:pt idx="135">
                  <c:v>1.3499999999999988</c:v>
                </c:pt>
                <c:pt idx="136">
                  <c:v>1.36</c:v>
                </c:pt>
                <c:pt idx="137">
                  <c:v>1.3699999999999997</c:v>
                </c:pt>
                <c:pt idx="138">
                  <c:v>1.3799999999999992</c:v>
                </c:pt>
                <c:pt idx="139">
                  <c:v>1.3899999999999988</c:v>
                </c:pt>
                <c:pt idx="140">
                  <c:v>1.4000000000000001</c:v>
                </c:pt>
                <c:pt idx="141">
                  <c:v>1.4099999999999997</c:v>
                </c:pt>
                <c:pt idx="142">
                  <c:v>1.4199999999999995</c:v>
                </c:pt>
                <c:pt idx="143">
                  <c:v>1.429999999999999</c:v>
                </c:pt>
                <c:pt idx="144">
                  <c:v>1.4399999999999986</c:v>
                </c:pt>
                <c:pt idx="145">
                  <c:v>1.45</c:v>
                </c:pt>
                <c:pt idx="146">
                  <c:v>1.4599999999999995</c:v>
                </c:pt>
                <c:pt idx="147">
                  <c:v>1.4699999999999991</c:v>
                </c:pt>
                <c:pt idx="148">
                  <c:v>1.4799999999999986</c:v>
                </c:pt>
                <c:pt idx="149">
                  <c:v>1.49</c:v>
                </c:pt>
                <c:pt idx="150">
                  <c:v>1.4999999999999996</c:v>
                </c:pt>
                <c:pt idx="151">
                  <c:v>1.5099999999999991</c:v>
                </c:pt>
                <c:pt idx="152">
                  <c:v>1.5199999999999987</c:v>
                </c:pt>
                <c:pt idx="153">
                  <c:v>1.53</c:v>
                </c:pt>
                <c:pt idx="154">
                  <c:v>1.5399999999999996</c:v>
                </c:pt>
                <c:pt idx="155">
                  <c:v>1.5499999999999994</c:v>
                </c:pt>
                <c:pt idx="156">
                  <c:v>1.5599999999999989</c:v>
                </c:pt>
                <c:pt idx="157">
                  <c:v>1.5700000000000003</c:v>
                </c:pt>
                <c:pt idx="158">
                  <c:v>1.5799999999999998</c:v>
                </c:pt>
                <c:pt idx="159">
                  <c:v>1.5899999999999994</c:v>
                </c:pt>
                <c:pt idx="160">
                  <c:v>1.599999999999999</c:v>
                </c:pt>
                <c:pt idx="161">
                  <c:v>1.6099999999999985</c:v>
                </c:pt>
                <c:pt idx="162">
                  <c:v>1.6199999999999999</c:v>
                </c:pt>
                <c:pt idx="163">
                  <c:v>1.6299999999999994</c:v>
                </c:pt>
                <c:pt idx="164">
                  <c:v>1.639999999999999</c:v>
                </c:pt>
                <c:pt idx="165">
                  <c:v>1.6499999999999986</c:v>
                </c:pt>
                <c:pt idx="166">
                  <c:v>1.66</c:v>
                </c:pt>
                <c:pt idx="167">
                  <c:v>1.6699999999999997</c:v>
                </c:pt>
                <c:pt idx="168">
                  <c:v>1.6799999999999993</c:v>
                </c:pt>
                <c:pt idx="169">
                  <c:v>1.6899999999999988</c:v>
                </c:pt>
                <c:pt idx="170">
                  <c:v>1.7000000000000002</c:v>
                </c:pt>
                <c:pt idx="171">
                  <c:v>1.7099999999999997</c:v>
                </c:pt>
                <c:pt idx="172">
                  <c:v>1.7199999999999993</c:v>
                </c:pt>
                <c:pt idx="173">
                  <c:v>1.7299999999999989</c:v>
                </c:pt>
                <c:pt idx="174">
                  <c:v>1.7400000000000002</c:v>
                </c:pt>
                <c:pt idx="175">
                  <c:v>1.7499999999999998</c:v>
                </c:pt>
                <c:pt idx="176">
                  <c:v>1.7599999999999993</c:v>
                </c:pt>
                <c:pt idx="177">
                  <c:v>1.7699999999999989</c:v>
                </c:pt>
                <c:pt idx="178">
                  <c:v>1.7799999999999987</c:v>
                </c:pt>
                <c:pt idx="179">
                  <c:v>1.79</c:v>
                </c:pt>
                <c:pt idx="180">
                  <c:v>1.7999999999999996</c:v>
                </c:pt>
                <c:pt idx="181">
                  <c:v>1.8099999999999992</c:v>
                </c:pt>
                <c:pt idx="182">
                  <c:v>1.8199999999999987</c:v>
                </c:pt>
                <c:pt idx="183">
                  <c:v>1.83</c:v>
                </c:pt>
                <c:pt idx="184">
                  <c:v>1.8399999999999996</c:v>
                </c:pt>
                <c:pt idx="185">
                  <c:v>1.8499999999999992</c:v>
                </c:pt>
                <c:pt idx="186">
                  <c:v>1.8599999999999988</c:v>
                </c:pt>
                <c:pt idx="187">
                  <c:v>1.87</c:v>
                </c:pt>
                <c:pt idx="188">
                  <c:v>1.8799999999999997</c:v>
                </c:pt>
                <c:pt idx="189">
                  <c:v>1.8899999999999992</c:v>
                </c:pt>
                <c:pt idx="190">
                  <c:v>1.899999999999999</c:v>
                </c:pt>
                <c:pt idx="191">
                  <c:v>1.9099999999999986</c:v>
                </c:pt>
                <c:pt idx="192">
                  <c:v>1.92</c:v>
                </c:pt>
                <c:pt idx="193">
                  <c:v>1.9299999999999995</c:v>
                </c:pt>
                <c:pt idx="194">
                  <c:v>1.9399999999999991</c:v>
                </c:pt>
                <c:pt idx="195">
                  <c:v>1.9499999999999986</c:v>
                </c:pt>
                <c:pt idx="196">
                  <c:v>1.96</c:v>
                </c:pt>
                <c:pt idx="197">
                  <c:v>1.9699999999999995</c:v>
                </c:pt>
                <c:pt idx="198">
                  <c:v>1.9799999999999991</c:v>
                </c:pt>
                <c:pt idx="199">
                  <c:v>1.9899999999999987</c:v>
                </c:pt>
                <c:pt idx="200">
                  <c:v>2</c:v>
                </c:pt>
                <c:pt idx="201">
                  <c:v>2.0099999999999998</c:v>
                </c:pt>
                <c:pt idx="202">
                  <c:v>2.0199999999999991</c:v>
                </c:pt>
                <c:pt idx="203">
                  <c:v>2.0299999999999989</c:v>
                </c:pt>
                <c:pt idx="204">
                  <c:v>2.04</c:v>
                </c:pt>
                <c:pt idx="205">
                  <c:v>2.0499999999999998</c:v>
                </c:pt>
                <c:pt idx="206">
                  <c:v>2.0599999999999992</c:v>
                </c:pt>
                <c:pt idx="207">
                  <c:v>2.069999999999999</c:v>
                </c:pt>
                <c:pt idx="208">
                  <c:v>2.0799999999999983</c:v>
                </c:pt>
                <c:pt idx="209">
                  <c:v>2.09</c:v>
                </c:pt>
                <c:pt idx="210">
                  <c:v>2.0999999999999996</c:v>
                </c:pt>
                <c:pt idx="211">
                  <c:v>2.109999999999999</c:v>
                </c:pt>
                <c:pt idx="212">
                  <c:v>2.1199999999999988</c:v>
                </c:pt>
                <c:pt idx="213">
                  <c:v>2.13</c:v>
                </c:pt>
                <c:pt idx="214">
                  <c:v>2.1399999999999997</c:v>
                </c:pt>
                <c:pt idx="215">
                  <c:v>2.149999999999999</c:v>
                </c:pt>
                <c:pt idx="216">
                  <c:v>2.1599999999999988</c:v>
                </c:pt>
                <c:pt idx="217">
                  <c:v>2.17</c:v>
                </c:pt>
                <c:pt idx="218">
                  <c:v>2.1799999999999997</c:v>
                </c:pt>
                <c:pt idx="219">
                  <c:v>2.1899999999999991</c:v>
                </c:pt>
                <c:pt idx="220">
                  <c:v>2.1999999999999988</c:v>
                </c:pt>
                <c:pt idx="221">
                  <c:v>2.21</c:v>
                </c:pt>
                <c:pt idx="222">
                  <c:v>2.2199999999999998</c:v>
                </c:pt>
                <c:pt idx="223">
                  <c:v>2.2299999999999995</c:v>
                </c:pt>
                <c:pt idx="224">
                  <c:v>2.2399999999999989</c:v>
                </c:pt>
                <c:pt idx="225">
                  <c:v>2.2499999999999987</c:v>
                </c:pt>
                <c:pt idx="226">
                  <c:v>2.2599999999999998</c:v>
                </c:pt>
                <c:pt idx="227">
                  <c:v>2.2699999999999996</c:v>
                </c:pt>
                <c:pt idx="228">
                  <c:v>2.2799999999999989</c:v>
                </c:pt>
                <c:pt idx="229">
                  <c:v>2.2899999999999987</c:v>
                </c:pt>
                <c:pt idx="230">
                  <c:v>2.2999999999999998</c:v>
                </c:pt>
                <c:pt idx="231">
                  <c:v>2.3099999999999996</c:v>
                </c:pt>
                <c:pt idx="232">
                  <c:v>2.319999999999999</c:v>
                </c:pt>
                <c:pt idx="233">
                  <c:v>2.3299999999999987</c:v>
                </c:pt>
                <c:pt idx="234">
                  <c:v>2.34</c:v>
                </c:pt>
                <c:pt idx="235">
                  <c:v>2.3499999999999996</c:v>
                </c:pt>
                <c:pt idx="236">
                  <c:v>2.3599999999999994</c:v>
                </c:pt>
                <c:pt idx="237">
                  <c:v>2.3699999999999988</c:v>
                </c:pt>
                <c:pt idx="238">
                  <c:v>2.3800000000000003</c:v>
                </c:pt>
                <c:pt idx="239">
                  <c:v>2.3899999999999997</c:v>
                </c:pt>
                <c:pt idx="240">
                  <c:v>2.3999999999999995</c:v>
                </c:pt>
                <c:pt idx="241">
                  <c:v>2.4099999999999988</c:v>
                </c:pt>
                <c:pt idx="242">
                  <c:v>2.4199999999999986</c:v>
                </c:pt>
                <c:pt idx="243">
                  <c:v>2.4299999999999997</c:v>
                </c:pt>
                <c:pt idx="244">
                  <c:v>2.4399999999999995</c:v>
                </c:pt>
                <c:pt idx="245">
                  <c:v>2.4499999999999988</c:v>
                </c:pt>
                <c:pt idx="246">
                  <c:v>2.4599999999999986</c:v>
                </c:pt>
                <c:pt idx="247">
                  <c:v>2.4699999999999998</c:v>
                </c:pt>
                <c:pt idx="248">
                  <c:v>2.4799999999999995</c:v>
                </c:pt>
                <c:pt idx="249">
                  <c:v>2.4899999999999993</c:v>
                </c:pt>
                <c:pt idx="250">
                  <c:v>2.4999999999999987</c:v>
                </c:pt>
                <c:pt idx="251">
                  <c:v>2.5100000000000002</c:v>
                </c:pt>
                <c:pt idx="252">
                  <c:v>2.5199999999999996</c:v>
                </c:pt>
                <c:pt idx="253">
                  <c:v>2.5299999999999994</c:v>
                </c:pt>
                <c:pt idx="254">
                  <c:v>2.5399999999999987</c:v>
                </c:pt>
                <c:pt idx="255">
                  <c:v>2.5500000000000003</c:v>
                </c:pt>
                <c:pt idx="256">
                  <c:v>2.5599999999999996</c:v>
                </c:pt>
                <c:pt idx="257">
                  <c:v>2.5699999999999994</c:v>
                </c:pt>
                <c:pt idx="258">
                  <c:v>2.5799999999999992</c:v>
                </c:pt>
                <c:pt idx="259">
                  <c:v>2.5899999999999985</c:v>
                </c:pt>
                <c:pt idx="260">
                  <c:v>2.6</c:v>
                </c:pt>
                <c:pt idx="261">
                  <c:v>2.6099999999999994</c:v>
                </c:pt>
                <c:pt idx="262">
                  <c:v>2.6199999999999992</c:v>
                </c:pt>
                <c:pt idx="263">
                  <c:v>2.6299999999999986</c:v>
                </c:pt>
                <c:pt idx="264">
                  <c:v>2.64</c:v>
                </c:pt>
                <c:pt idx="265">
                  <c:v>2.6499999999999995</c:v>
                </c:pt>
                <c:pt idx="266">
                  <c:v>2.6599999999999993</c:v>
                </c:pt>
                <c:pt idx="267">
                  <c:v>2.6699999999999986</c:v>
                </c:pt>
                <c:pt idx="268">
                  <c:v>2.68</c:v>
                </c:pt>
                <c:pt idx="269">
                  <c:v>2.6899999999999995</c:v>
                </c:pt>
                <c:pt idx="270">
                  <c:v>2.6999999999999993</c:v>
                </c:pt>
                <c:pt idx="271">
                  <c:v>2.7099999999999991</c:v>
                </c:pt>
                <c:pt idx="272">
                  <c:v>2.72</c:v>
                </c:pt>
                <c:pt idx="273">
                  <c:v>2.73</c:v>
                </c:pt>
                <c:pt idx="274">
                  <c:v>2.7399999999999993</c:v>
                </c:pt>
                <c:pt idx="275">
                  <c:v>2.7499999999999991</c:v>
                </c:pt>
                <c:pt idx="276">
                  <c:v>2.7599999999999985</c:v>
                </c:pt>
                <c:pt idx="277">
                  <c:v>2.77</c:v>
                </c:pt>
                <c:pt idx="278">
                  <c:v>2.7799999999999994</c:v>
                </c:pt>
                <c:pt idx="279">
                  <c:v>2.7899999999999991</c:v>
                </c:pt>
                <c:pt idx="280">
                  <c:v>2.7999999999999985</c:v>
                </c:pt>
                <c:pt idx="281">
                  <c:v>2.81</c:v>
                </c:pt>
                <c:pt idx="282">
                  <c:v>2.8199999999999994</c:v>
                </c:pt>
                <c:pt idx="283">
                  <c:v>2.8299999999999992</c:v>
                </c:pt>
                <c:pt idx="284">
                  <c:v>2.839999999999999</c:v>
                </c:pt>
                <c:pt idx="285">
                  <c:v>2.85</c:v>
                </c:pt>
                <c:pt idx="286">
                  <c:v>2.86</c:v>
                </c:pt>
                <c:pt idx="287">
                  <c:v>2.8699999999999992</c:v>
                </c:pt>
                <c:pt idx="288">
                  <c:v>2.879999999999999</c:v>
                </c:pt>
                <c:pt idx="289">
                  <c:v>2.89</c:v>
                </c:pt>
                <c:pt idx="290">
                  <c:v>2.9</c:v>
                </c:pt>
                <c:pt idx="291">
                  <c:v>2.9099999999999993</c:v>
                </c:pt>
                <c:pt idx="292">
                  <c:v>2.919999999999999</c:v>
                </c:pt>
                <c:pt idx="293">
                  <c:v>2.9299999999999984</c:v>
                </c:pt>
                <c:pt idx="294">
                  <c:v>2.94</c:v>
                </c:pt>
                <c:pt idx="295">
                  <c:v>2.9499999999999993</c:v>
                </c:pt>
                <c:pt idx="296">
                  <c:v>2.9599999999999991</c:v>
                </c:pt>
                <c:pt idx="297">
                  <c:v>2.9699999999999989</c:v>
                </c:pt>
                <c:pt idx="298">
                  <c:v>2.98</c:v>
                </c:pt>
                <c:pt idx="299">
                  <c:v>2.9899999999999998</c:v>
                </c:pt>
                <c:pt idx="300">
                  <c:v>2.9999999999999991</c:v>
                </c:pt>
                <c:pt idx="301">
                  <c:v>3.0099999999999989</c:v>
                </c:pt>
                <c:pt idx="302">
                  <c:v>3.02</c:v>
                </c:pt>
                <c:pt idx="303">
                  <c:v>3.03</c:v>
                </c:pt>
                <c:pt idx="304">
                  <c:v>3.0399999999999991</c:v>
                </c:pt>
                <c:pt idx="305">
                  <c:v>3.0499999999999989</c:v>
                </c:pt>
                <c:pt idx="306">
                  <c:v>3.06</c:v>
                </c:pt>
                <c:pt idx="307">
                  <c:v>3.07</c:v>
                </c:pt>
                <c:pt idx="308">
                  <c:v>3.0799999999999992</c:v>
                </c:pt>
                <c:pt idx="309">
                  <c:v>3.089999999999999</c:v>
                </c:pt>
                <c:pt idx="310">
                  <c:v>3.0999999999999988</c:v>
                </c:pt>
                <c:pt idx="311">
                  <c:v>3.11</c:v>
                </c:pt>
                <c:pt idx="312">
                  <c:v>3.1199999999999997</c:v>
                </c:pt>
                <c:pt idx="313">
                  <c:v>3.129999999999999</c:v>
                </c:pt>
                <c:pt idx="314">
                  <c:v>3.1399999999999988</c:v>
                </c:pt>
                <c:pt idx="315">
                  <c:v>3.15</c:v>
                </c:pt>
                <c:pt idx="316">
                  <c:v>3.1599999999999997</c:v>
                </c:pt>
                <c:pt idx="317">
                  <c:v>3.169999999999999</c:v>
                </c:pt>
                <c:pt idx="318">
                  <c:v>3.1799999999999988</c:v>
                </c:pt>
                <c:pt idx="319">
                  <c:v>3.19</c:v>
                </c:pt>
                <c:pt idx="320">
                  <c:v>3.1999999999999997</c:v>
                </c:pt>
                <c:pt idx="321">
                  <c:v>3.2099999999999995</c:v>
                </c:pt>
                <c:pt idx="322">
                  <c:v>3.2199999999999989</c:v>
                </c:pt>
                <c:pt idx="323">
                  <c:v>3.2300000000000004</c:v>
                </c:pt>
                <c:pt idx="324">
                  <c:v>3.2399999999999998</c:v>
                </c:pt>
                <c:pt idx="325">
                  <c:v>3.2499999999999996</c:v>
                </c:pt>
                <c:pt idx="326">
                  <c:v>3.2599999999999989</c:v>
                </c:pt>
                <c:pt idx="327">
                  <c:v>3.2699999999999987</c:v>
                </c:pt>
                <c:pt idx="328">
                  <c:v>3.28</c:v>
                </c:pt>
                <c:pt idx="329">
                  <c:v>3.2899999999999996</c:v>
                </c:pt>
                <c:pt idx="330">
                  <c:v>3.2999999999999989</c:v>
                </c:pt>
                <c:pt idx="331">
                  <c:v>3.3099999999999987</c:v>
                </c:pt>
                <c:pt idx="332">
                  <c:v>3.32</c:v>
                </c:pt>
                <c:pt idx="333">
                  <c:v>3.3299999999999996</c:v>
                </c:pt>
                <c:pt idx="334">
                  <c:v>3.3399999999999994</c:v>
                </c:pt>
                <c:pt idx="335">
                  <c:v>3.3499999999999988</c:v>
                </c:pt>
                <c:pt idx="336">
                  <c:v>3.3600000000000003</c:v>
                </c:pt>
                <c:pt idx="337">
                  <c:v>3.3699999999999997</c:v>
                </c:pt>
                <c:pt idx="338">
                  <c:v>3.3799999999999994</c:v>
                </c:pt>
                <c:pt idx="339">
                  <c:v>3.3899999999999988</c:v>
                </c:pt>
                <c:pt idx="340">
                  <c:v>3.3999999999999986</c:v>
                </c:pt>
                <c:pt idx="341">
                  <c:v>3.4099999999999997</c:v>
                </c:pt>
                <c:pt idx="342">
                  <c:v>3.4199999999999995</c:v>
                </c:pt>
                <c:pt idx="343">
                  <c:v>3.4299999999999988</c:v>
                </c:pt>
                <c:pt idx="344">
                  <c:v>3.4399999999999986</c:v>
                </c:pt>
                <c:pt idx="345">
                  <c:v>3.4499999999999997</c:v>
                </c:pt>
                <c:pt idx="346">
                  <c:v>3.4599999999999995</c:v>
                </c:pt>
                <c:pt idx="347">
                  <c:v>3.4699999999999993</c:v>
                </c:pt>
                <c:pt idx="348">
                  <c:v>3.4799999999999986</c:v>
                </c:pt>
                <c:pt idx="349">
                  <c:v>3.49</c:v>
                </c:pt>
                <c:pt idx="350">
                  <c:v>3.4999999999999996</c:v>
                </c:pt>
                <c:pt idx="351">
                  <c:v>3.5099999999999993</c:v>
                </c:pt>
                <c:pt idx="352">
                  <c:v>3.5199999999999987</c:v>
                </c:pt>
                <c:pt idx="353">
                  <c:v>3.5300000000000002</c:v>
                </c:pt>
                <c:pt idx="354">
                  <c:v>3.5399999999999996</c:v>
                </c:pt>
                <c:pt idx="355">
                  <c:v>3.5499999999999994</c:v>
                </c:pt>
                <c:pt idx="356">
                  <c:v>3.5599999999999987</c:v>
                </c:pt>
                <c:pt idx="357">
                  <c:v>3.5699999999999985</c:v>
                </c:pt>
                <c:pt idx="358">
                  <c:v>3.58</c:v>
                </c:pt>
                <c:pt idx="359">
                  <c:v>3.5899999999999994</c:v>
                </c:pt>
                <c:pt idx="360">
                  <c:v>3.5999999999999992</c:v>
                </c:pt>
                <c:pt idx="361">
                  <c:v>3.6099999999999985</c:v>
                </c:pt>
                <c:pt idx="362">
                  <c:v>3.62</c:v>
                </c:pt>
                <c:pt idx="363">
                  <c:v>3.6299999999999994</c:v>
                </c:pt>
                <c:pt idx="364">
                  <c:v>3.6399999999999992</c:v>
                </c:pt>
                <c:pt idx="365">
                  <c:v>3.6499999999999986</c:v>
                </c:pt>
                <c:pt idx="366">
                  <c:v>3.66</c:v>
                </c:pt>
                <c:pt idx="367">
                  <c:v>3.6699999999999995</c:v>
                </c:pt>
                <c:pt idx="368">
                  <c:v>3.6799999999999993</c:v>
                </c:pt>
                <c:pt idx="369">
                  <c:v>3.6899999999999986</c:v>
                </c:pt>
                <c:pt idx="370">
                  <c:v>3.7</c:v>
                </c:pt>
                <c:pt idx="371">
                  <c:v>3.71</c:v>
                </c:pt>
                <c:pt idx="372">
                  <c:v>3.7199999999999993</c:v>
                </c:pt>
                <c:pt idx="373">
                  <c:v>3.7299999999999991</c:v>
                </c:pt>
                <c:pt idx="374">
                  <c:v>3.7399999999999984</c:v>
                </c:pt>
                <c:pt idx="375">
                  <c:v>3.75</c:v>
                </c:pt>
                <c:pt idx="376">
                  <c:v>3.7599999999999993</c:v>
                </c:pt>
                <c:pt idx="377">
                  <c:v>3.7699999999999991</c:v>
                </c:pt>
                <c:pt idx="378">
                  <c:v>3.7799999999999985</c:v>
                </c:pt>
                <c:pt idx="379">
                  <c:v>3.79</c:v>
                </c:pt>
                <c:pt idx="380">
                  <c:v>3.7999999999999994</c:v>
                </c:pt>
                <c:pt idx="381">
                  <c:v>3.8099999999999992</c:v>
                </c:pt>
                <c:pt idx="382">
                  <c:v>3.819999999999999</c:v>
                </c:pt>
                <c:pt idx="383">
                  <c:v>3.83</c:v>
                </c:pt>
                <c:pt idx="384">
                  <c:v>3.84</c:v>
                </c:pt>
                <c:pt idx="385">
                  <c:v>3.8499999999999992</c:v>
                </c:pt>
                <c:pt idx="386">
                  <c:v>3.859999999999999</c:v>
                </c:pt>
                <c:pt idx="387">
                  <c:v>3.87</c:v>
                </c:pt>
                <c:pt idx="388">
                  <c:v>3.88</c:v>
                </c:pt>
                <c:pt idx="389">
                  <c:v>3.8899999999999992</c:v>
                </c:pt>
                <c:pt idx="390">
                  <c:v>3.899999999999999</c:v>
                </c:pt>
                <c:pt idx="391">
                  <c:v>3.9099999999999984</c:v>
                </c:pt>
                <c:pt idx="392">
                  <c:v>3.92</c:v>
                </c:pt>
                <c:pt idx="393">
                  <c:v>3.9299999999999993</c:v>
                </c:pt>
                <c:pt idx="394">
                  <c:v>3.9399999999999991</c:v>
                </c:pt>
                <c:pt idx="395">
                  <c:v>3.9499999999999988</c:v>
                </c:pt>
                <c:pt idx="396">
                  <c:v>3.96</c:v>
                </c:pt>
                <c:pt idx="397">
                  <c:v>3.9699999999999998</c:v>
                </c:pt>
                <c:pt idx="398">
                  <c:v>3.9799999999999991</c:v>
                </c:pt>
                <c:pt idx="399">
                  <c:v>3.9899999999999989</c:v>
                </c:pt>
                <c:pt idx="400">
                  <c:v>4</c:v>
                </c:pt>
                <c:pt idx="401">
                  <c:v>4.01</c:v>
                </c:pt>
                <c:pt idx="402">
                  <c:v>4.0199999999999996</c:v>
                </c:pt>
                <c:pt idx="403">
                  <c:v>4.0299999999999985</c:v>
                </c:pt>
                <c:pt idx="404">
                  <c:v>4.04</c:v>
                </c:pt>
                <c:pt idx="405">
                  <c:v>4.05</c:v>
                </c:pt>
                <c:pt idx="406">
                  <c:v>4.0599999999999996</c:v>
                </c:pt>
                <c:pt idx="407">
                  <c:v>4.0699999999999994</c:v>
                </c:pt>
                <c:pt idx="408">
                  <c:v>4.0799999999999983</c:v>
                </c:pt>
                <c:pt idx="409">
                  <c:v>4.09</c:v>
                </c:pt>
                <c:pt idx="410">
                  <c:v>4.0999999999999996</c:v>
                </c:pt>
                <c:pt idx="411">
                  <c:v>4.1099999999999994</c:v>
                </c:pt>
                <c:pt idx="412">
                  <c:v>4.1199999999999983</c:v>
                </c:pt>
                <c:pt idx="413">
                  <c:v>4.13</c:v>
                </c:pt>
                <c:pt idx="414">
                  <c:v>4.1399999999999997</c:v>
                </c:pt>
                <c:pt idx="415">
                  <c:v>4.1499999999999995</c:v>
                </c:pt>
                <c:pt idx="416">
                  <c:v>4.1599999999999984</c:v>
                </c:pt>
                <c:pt idx="417">
                  <c:v>4.17</c:v>
                </c:pt>
                <c:pt idx="418">
                  <c:v>4.18</c:v>
                </c:pt>
                <c:pt idx="419">
                  <c:v>4.1899999999999995</c:v>
                </c:pt>
                <c:pt idx="420">
                  <c:v>4.1999999999999993</c:v>
                </c:pt>
                <c:pt idx="421">
                  <c:v>4.21</c:v>
                </c:pt>
                <c:pt idx="422">
                  <c:v>4.22</c:v>
                </c:pt>
                <c:pt idx="423">
                  <c:v>4.2299999999999995</c:v>
                </c:pt>
                <c:pt idx="424">
                  <c:v>4.2399999999999993</c:v>
                </c:pt>
                <c:pt idx="425">
                  <c:v>4.2499999999999982</c:v>
                </c:pt>
                <c:pt idx="426">
                  <c:v>4.26</c:v>
                </c:pt>
                <c:pt idx="427">
                  <c:v>4.2699999999999996</c:v>
                </c:pt>
                <c:pt idx="428">
                  <c:v>4.2799999999999994</c:v>
                </c:pt>
                <c:pt idx="429">
                  <c:v>4.2899999999999983</c:v>
                </c:pt>
                <c:pt idx="430">
                  <c:v>4.3</c:v>
                </c:pt>
                <c:pt idx="431">
                  <c:v>4.3099999999999996</c:v>
                </c:pt>
                <c:pt idx="432">
                  <c:v>4.3199999999999994</c:v>
                </c:pt>
                <c:pt idx="433">
                  <c:v>4.3299999999999992</c:v>
                </c:pt>
                <c:pt idx="434">
                  <c:v>4.34</c:v>
                </c:pt>
                <c:pt idx="435">
                  <c:v>4.3499999999999996</c:v>
                </c:pt>
                <c:pt idx="436">
                  <c:v>4.3599999999999994</c:v>
                </c:pt>
                <c:pt idx="437">
                  <c:v>4.3699999999999992</c:v>
                </c:pt>
                <c:pt idx="438">
                  <c:v>4.38</c:v>
                </c:pt>
                <c:pt idx="439">
                  <c:v>4.3899999999999997</c:v>
                </c:pt>
                <c:pt idx="440">
                  <c:v>4.3999999999999995</c:v>
                </c:pt>
                <c:pt idx="441">
                  <c:v>4.4099999999999993</c:v>
                </c:pt>
                <c:pt idx="442">
                  <c:v>4.4199999999999982</c:v>
                </c:pt>
                <c:pt idx="443">
                  <c:v>4.43</c:v>
                </c:pt>
                <c:pt idx="444">
                  <c:v>4.4399999999999995</c:v>
                </c:pt>
                <c:pt idx="445">
                  <c:v>4.4499999999999993</c:v>
                </c:pt>
                <c:pt idx="446">
                  <c:v>4.4599999999999991</c:v>
                </c:pt>
                <c:pt idx="447">
                  <c:v>4.47</c:v>
                </c:pt>
                <c:pt idx="448">
                  <c:v>4.4799999999999995</c:v>
                </c:pt>
                <c:pt idx="449">
                  <c:v>4.4899999999999993</c:v>
                </c:pt>
                <c:pt idx="450">
                  <c:v>4.4999999999999991</c:v>
                </c:pt>
                <c:pt idx="451">
                  <c:v>4.51</c:v>
                </c:pt>
                <c:pt idx="452">
                  <c:v>4.5199999999999996</c:v>
                </c:pt>
                <c:pt idx="453">
                  <c:v>4.5299999999999994</c:v>
                </c:pt>
                <c:pt idx="454">
                  <c:v>4.5399999999999991</c:v>
                </c:pt>
                <c:pt idx="455">
                  <c:v>4.55</c:v>
                </c:pt>
                <c:pt idx="456">
                  <c:v>4.5599999999999996</c:v>
                </c:pt>
                <c:pt idx="457">
                  <c:v>4.5699999999999994</c:v>
                </c:pt>
                <c:pt idx="458">
                  <c:v>4.5799999999999992</c:v>
                </c:pt>
                <c:pt idx="459">
                  <c:v>4.589999999999999</c:v>
                </c:pt>
                <c:pt idx="460">
                  <c:v>4.5999999999999996</c:v>
                </c:pt>
                <c:pt idx="461">
                  <c:v>4.6099999999999994</c:v>
                </c:pt>
                <c:pt idx="462">
                  <c:v>4.6199999999999992</c:v>
                </c:pt>
                <c:pt idx="463">
                  <c:v>4.629999999999999</c:v>
                </c:pt>
                <c:pt idx="464">
                  <c:v>4.6399999999999997</c:v>
                </c:pt>
                <c:pt idx="465">
                  <c:v>4.6499999999999995</c:v>
                </c:pt>
                <c:pt idx="466">
                  <c:v>4.6599999999999993</c:v>
                </c:pt>
                <c:pt idx="467">
                  <c:v>4.669999999999999</c:v>
                </c:pt>
                <c:pt idx="468">
                  <c:v>4.6799999999999988</c:v>
                </c:pt>
                <c:pt idx="469">
                  <c:v>4.6899999999999995</c:v>
                </c:pt>
                <c:pt idx="470">
                  <c:v>4.6999999999999993</c:v>
                </c:pt>
                <c:pt idx="471">
                  <c:v>4.71</c:v>
                </c:pt>
                <c:pt idx="472">
                  <c:v>4.72</c:v>
                </c:pt>
                <c:pt idx="473">
                  <c:v>4.7299999999999986</c:v>
                </c:pt>
                <c:pt idx="474">
                  <c:v>4.7399999999999993</c:v>
                </c:pt>
                <c:pt idx="475">
                  <c:v>4.7499999999999991</c:v>
                </c:pt>
                <c:pt idx="476">
                  <c:v>4.76</c:v>
                </c:pt>
                <c:pt idx="477">
                  <c:v>4.7699999999999987</c:v>
                </c:pt>
                <c:pt idx="478">
                  <c:v>4.7799999999999994</c:v>
                </c:pt>
                <c:pt idx="479">
                  <c:v>4.7899999999999991</c:v>
                </c:pt>
                <c:pt idx="480">
                  <c:v>4.8</c:v>
                </c:pt>
                <c:pt idx="481">
                  <c:v>4.8099999999999996</c:v>
                </c:pt>
                <c:pt idx="482">
                  <c:v>4.8199999999999994</c:v>
                </c:pt>
                <c:pt idx="483">
                  <c:v>4.8299999999999992</c:v>
                </c:pt>
                <c:pt idx="484">
                  <c:v>4.84</c:v>
                </c:pt>
                <c:pt idx="485">
                  <c:v>4.8499999999999996</c:v>
                </c:pt>
                <c:pt idx="486">
                  <c:v>4.8599999999999994</c:v>
                </c:pt>
                <c:pt idx="487">
                  <c:v>4.8699999999999992</c:v>
                </c:pt>
                <c:pt idx="488">
                  <c:v>4.88</c:v>
                </c:pt>
                <c:pt idx="489">
                  <c:v>4.8899999999999997</c:v>
                </c:pt>
                <c:pt idx="490">
                  <c:v>4.8999999999999986</c:v>
                </c:pt>
                <c:pt idx="491">
                  <c:v>4.9099999999999993</c:v>
                </c:pt>
                <c:pt idx="492">
                  <c:v>4.919999999999999</c:v>
                </c:pt>
                <c:pt idx="493">
                  <c:v>4.93</c:v>
                </c:pt>
                <c:pt idx="494">
                  <c:v>4.9399999999999995</c:v>
                </c:pt>
                <c:pt idx="495">
                  <c:v>4.9499999999999993</c:v>
                </c:pt>
                <c:pt idx="496">
                  <c:v>4.9599999999999991</c:v>
                </c:pt>
                <c:pt idx="497">
                  <c:v>4.97</c:v>
                </c:pt>
                <c:pt idx="498">
                  <c:v>4.9799999999999995</c:v>
                </c:pt>
                <c:pt idx="499">
                  <c:v>4.9899999999999993</c:v>
                </c:pt>
                <c:pt idx="500">
                  <c:v>4.9999999999999991</c:v>
                </c:pt>
                <c:pt idx="501">
                  <c:v>5.01</c:v>
                </c:pt>
                <c:pt idx="502">
                  <c:v>5.0199999999999996</c:v>
                </c:pt>
                <c:pt idx="503">
                  <c:v>5.0299999999999994</c:v>
                </c:pt>
                <c:pt idx="504">
                  <c:v>5.0399999999999991</c:v>
                </c:pt>
                <c:pt idx="505">
                  <c:v>5.0499999999999989</c:v>
                </c:pt>
                <c:pt idx="506">
                  <c:v>5.0599999999999996</c:v>
                </c:pt>
                <c:pt idx="507">
                  <c:v>5.0699999999999994</c:v>
                </c:pt>
                <c:pt idx="508">
                  <c:v>5.0799999999999992</c:v>
                </c:pt>
                <c:pt idx="509">
                  <c:v>5.089999999999999</c:v>
                </c:pt>
                <c:pt idx="510">
                  <c:v>5.0999999999999996</c:v>
                </c:pt>
                <c:pt idx="511">
                  <c:v>5.1099999999999994</c:v>
                </c:pt>
                <c:pt idx="512">
                  <c:v>5.1199999999999992</c:v>
                </c:pt>
                <c:pt idx="513">
                  <c:v>5.129999999999999</c:v>
                </c:pt>
                <c:pt idx="514">
                  <c:v>5.14</c:v>
                </c:pt>
                <c:pt idx="515">
                  <c:v>5.1499999999999995</c:v>
                </c:pt>
                <c:pt idx="516">
                  <c:v>5.1599999999999993</c:v>
                </c:pt>
                <c:pt idx="517">
                  <c:v>5.169999999999999</c:v>
                </c:pt>
                <c:pt idx="518">
                  <c:v>5.18</c:v>
                </c:pt>
                <c:pt idx="519">
                  <c:v>5.1899999999999995</c:v>
                </c:pt>
                <c:pt idx="520">
                  <c:v>5.2</c:v>
                </c:pt>
                <c:pt idx="521">
                  <c:v>5.2099999999999991</c:v>
                </c:pt>
                <c:pt idx="522">
                  <c:v>5.2199999999999989</c:v>
                </c:pt>
                <c:pt idx="523">
                  <c:v>5.2299999999999995</c:v>
                </c:pt>
                <c:pt idx="524">
                  <c:v>5.2399999999999993</c:v>
                </c:pt>
                <c:pt idx="525">
                  <c:v>5.2499999999999991</c:v>
                </c:pt>
                <c:pt idx="526">
                  <c:v>5.2599999999999989</c:v>
                </c:pt>
                <c:pt idx="527">
                  <c:v>5.27</c:v>
                </c:pt>
                <c:pt idx="528">
                  <c:v>5.2799999999999994</c:v>
                </c:pt>
                <c:pt idx="529">
                  <c:v>5.2899999999999991</c:v>
                </c:pt>
                <c:pt idx="530">
                  <c:v>5.2999999999999989</c:v>
                </c:pt>
                <c:pt idx="531">
                  <c:v>5.31</c:v>
                </c:pt>
                <c:pt idx="532">
                  <c:v>5.3199999999999994</c:v>
                </c:pt>
                <c:pt idx="533">
                  <c:v>5.33</c:v>
                </c:pt>
                <c:pt idx="534">
                  <c:v>5.339999999999999</c:v>
                </c:pt>
                <c:pt idx="535">
                  <c:v>5.35</c:v>
                </c:pt>
                <c:pt idx="536">
                  <c:v>5.3599999999999994</c:v>
                </c:pt>
                <c:pt idx="537">
                  <c:v>5.37</c:v>
                </c:pt>
                <c:pt idx="538">
                  <c:v>5.379999999999999</c:v>
                </c:pt>
                <c:pt idx="539">
                  <c:v>5.3899999999999988</c:v>
                </c:pt>
                <c:pt idx="540">
                  <c:v>5.3999999999999995</c:v>
                </c:pt>
                <c:pt idx="541">
                  <c:v>5.4099999999999993</c:v>
                </c:pt>
                <c:pt idx="542">
                  <c:v>5.419999999999999</c:v>
                </c:pt>
                <c:pt idx="543">
                  <c:v>5.4299999999999988</c:v>
                </c:pt>
                <c:pt idx="544">
                  <c:v>5.4399999999999995</c:v>
                </c:pt>
                <c:pt idx="545">
                  <c:v>5.4499999999999993</c:v>
                </c:pt>
                <c:pt idx="546">
                  <c:v>5.46</c:v>
                </c:pt>
                <c:pt idx="547">
                  <c:v>5.4699999999999989</c:v>
                </c:pt>
                <c:pt idx="548">
                  <c:v>5.4799999999999995</c:v>
                </c:pt>
                <c:pt idx="549">
                  <c:v>5.4899999999999993</c:v>
                </c:pt>
                <c:pt idx="550">
                  <c:v>5.5</c:v>
                </c:pt>
                <c:pt idx="551">
                  <c:v>5.5099999999999989</c:v>
                </c:pt>
                <c:pt idx="552">
                  <c:v>5.52</c:v>
                </c:pt>
                <c:pt idx="553">
                  <c:v>5.5299999999999994</c:v>
                </c:pt>
                <c:pt idx="554">
                  <c:v>5.54</c:v>
                </c:pt>
                <c:pt idx="555">
                  <c:v>5.5499999999999989</c:v>
                </c:pt>
                <c:pt idx="556">
                  <c:v>5.5599999999999987</c:v>
                </c:pt>
                <c:pt idx="557">
                  <c:v>5.5699999999999994</c:v>
                </c:pt>
                <c:pt idx="558">
                  <c:v>5.5799999999999992</c:v>
                </c:pt>
                <c:pt idx="559">
                  <c:v>5.59</c:v>
                </c:pt>
                <c:pt idx="560">
                  <c:v>5.5999999999999988</c:v>
                </c:pt>
                <c:pt idx="561">
                  <c:v>5.6099999999999994</c:v>
                </c:pt>
                <c:pt idx="562">
                  <c:v>5.6199999999999992</c:v>
                </c:pt>
                <c:pt idx="563">
                  <c:v>5.63</c:v>
                </c:pt>
                <c:pt idx="564">
                  <c:v>5.6399999999999988</c:v>
                </c:pt>
                <c:pt idx="565">
                  <c:v>5.6499999999999995</c:v>
                </c:pt>
                <c:pt idx="566">
                  <c:v>5.6599999999999993</c:v>
                </c:pt>
                <c:pt idx="567">
                  <c:v>5.67</c:v>
                </c:pt>
                <c:pt idx="568">
                  <c:v>5.68</c:v>
                </c:pt>
                <c:pt idx="569">
                  <c:v>5.6899999999999995</c:v>
                </c:pt>
                <c:pt idx="570">
                  <c:v>5.6999999999999993</c:v>
                </c:pt>
                <c:pt idx="571">
                  <c:v>5.71</c:v>
                </c:pt>
                <c:pt idx="572">
                  <c:v>5.72</c:v>
                </c:pt>
                <c:pt idx="573">
                  <c:v>5.7299999999999986</c:v>
                </c:pt>
                <c:pt idx="574">
                  <c:v>5.7399999999999993</c:v>
                </c:pt>
                <c:pt idx="575">
                  <c:v>5.7499999999999991</c:v>
                </c:pt>
                <c:pt idx="576">
                  <c:v>5.76</c:v>
                </c:pt>
                <c:pt idx="577">
                  <c:v>5.7699999999999987</c:v>
                </c:pt>
                <c:pt idx="578">
                  <c:v>5.7799999999999994</c:v>
                </c:pt>
                <c:pt idx="579">
                  <c:v>5.7899999999999991</c:v>
                </c:pt>
                <c:pt idx="580">
                  <c:v>5.8</c:v>
                </c:pt>
                <c:pt idx="581">
                  <c:v>5.81</c:v>
                </c:pt>
                <c:pt idx="582">
                  <c:v>5.8199999999999994</c:v>
                </c:pt>
                <c:pt idx="583">
                  <c:v>5.8299999999999992</c:v>
                </c:pt>
                <c:pt idx="584">
                  <c:v>5.84</c:v>
                </c:pt>
                <c:pt idx="585">
                  <c:v>5.85</c:v>
                </c:pt>
                <c:pt idx="586">
                  <c:v>5.8599999999999994</c:v>
                </c:pt>
                <c:pt idx="587">
                  <c:v>5.8699999999999992</c:v>
                </c:pt>
                <c:pt idx="588">
                  <c:v>5.879999999999999</c:v>
                </c:pt>
                <c:pt idx="589">
                  <c:v>5.89</c:v>
                </c:pt>
                <c:pt idx="590">
                  <c:v>5.8999999999999986</c:v>
                </c:pt>
                <c:pt idx="591">
                  <c:v>5.9099999999999993</c:v>
                </c:pt>
                <c:pt idx="592">
                  <c:v>5.919999999999999</c:v>
                </c:pt>
                <c:pt idx="593">
                  <c:v>5.93</c:v>
                </c:pt>
                <c:pt idx="594">
                  <c:v>5.9399999999999995</c:v>
                </c:pt>
                <c:pt idx="595">
                  <c:v>5.9499999999999993</c:v>
                </c:pt>
                <c:pt idx="596">
                  <c:v>5.9599999999999991</c:v>
                </c:pt>
                <c:pt idx="597">
                  <c:v>5.97</c:v>
                </c:pt>
                <c:pt idx="598">
                  <c:v>5.9799999999999995</c:v>
                </c:pt>
                <c:pt idx="599">
                  <c:v>5.9899999999999993</c:v>
                </c:pt>
                <c:pt idx="600">
                  <c:v>5.9999999999999991</c:v>
                </c:pt>
                <c:pt idx="601">
                  <c:v>6.01</c:v>
                </c:pt>
                <c:pt idx="602">
                  <c:v>6.02</c:v>
                </c:pt>
                <c:pt idx="603">
                  <c:v>6.0299999999999994</c:v>
                </c:pt>
                <c:pt idx="604">
                  <c:v>6.0399999999999991</c:v>
                </c:pt>
                <c:pt idx="605">
                  <c:v>6.0499999999999989</c:v>
                </c:pt>
                <c:pt idx="606">
                  <c:v>6.06</c:v>
                </c:pt>
                <c:pt idx="607">
                  <c:v>6.0699999999999994</c:v>
                </c:pt>
                <c:pt idx="608">
                  <c:v>6.0799999999999992</c:v>
                </c:pt>
                <c:pt idx="609">
                  <c:v>6.089999999999999</c:v>
                </c:pt>
                <c:pt idx="610">
                  <c:v>6.1</c:v>
                </c:pt>
                <c:pt idx="611">
                  <c:v>6.1099999999999994</c:v>
                </c:pt>
                <c:pt idx="612">
                  <c:v>6.1199999999999992</c:v>
                </c:pt>
                <c:pt idx="613">
                  <c:v>6.129999999999999</c:v>
                </c:pt>
                <c:pt idx="614">
                  <c:v>6.14</c:v>
                </c:pt>
                <c:pt idx="615">
                  <c:v>6.1499999999999995</c:v>
                </c:pt>
                <c:pt idx="616">
                  <c:v>6.1599999999999993</c:v>
                </c:pt>
                <c:pt idx="617">
                  <c:v>6.169999999999999</c:v>
                </c:pt>
                <c:pt idx="618">
                  <c:v>6.18</c:v>
                </c:pt>
                <c:pt idx="619">
                  <c:v>6.1899999999999995</c:v>
                </c:pt>
                <c:pt idx="620">
                  <c:v>6.2</c:v>
                </c:pt>
                <c:pt idx="621">
                  <c:v>6.2099999999999991</c:v>
                </c:pt>
                <c:pt idx="622">
                  <c:v>6.2199999999999989</c:v>
                </c:pt>
                <c:pt idx="623">
                  <c:v>6.2299999999999995</c:v>
                </c:pt>
                <c:pt idx="624">
                  <c:v>6.2399999999999993</c:v>
                </c:pt>
                <c:pt idx="625">
                  <c:v>6.2499999999999991</c:v>
                </c:pt>
                <c:pt idx="626">
                  <c:v>6.2599999999999989</c:v>
                </c:pt>
                <c:pt idx="627">
                  <c:v>6.27</c:v>
                </c:pt>
                <c:pt idx="628">
                  <c:v>6.2799999999999994</c:v>
                </c:pt>
                <c:pt idx="629">
                  <c:v>6.2899999999999991</c:v>
                </c:pt>
                <c:pt idx="630">
                  <c:v>6.2999999999999989</c:v>
                </c:pt>
                <c:pt idx="631">
                  <c:v>6.31</c:v>
                </c:pt>
                <c:pt idx="632">
                  <c:v>6.3199999999999994</c:v>
                </c:pt>
                <c:pt idx="633">
                  <c:v>6.33</c:v>
                </c:pt>
                <c:pt idx="634">
                  <c:v>6.339999999999999</c:v>
                </c:pt>
                <c:pt idx="635">
                  <c:v>6.35</c:v>
                </c:pt>
                <c:pt idx="636">
                  <c:v>6.3599999999999994</c:v>
                </c:pt>
                <c:pt idx="637">
                  <c:v>6.37</c:v>
                </c:pt>
                <c:pt idx="638">
                  <c:v>6.379999999999999</c:v>
                </c:pt>
                <c:pt idx="639">
                  <c:v>6.3899999999999988</c:v>
                </c:pt>
                <c:pt idx="640">
                  <c:v>6.3999999999999995</c:v>
                </c:pt>
                <c:pt idx="641">
                  <c:v>6.4099999999999993</c:v>
                </c:pt>
                <c:pt idx="642">
                  <c:v>6.42</c:v>
                </c:pt>
                <c:pt idx="643">
                  <c:v>6.4299999999999988</c:v>
                </c:pt>
                <c:pt idx="644">
                  <c:v>6.4399999999999995</c:v>
                </c:pt>
                <c:pt idx="645">
                  <c:v>6.4499999999999993</c:v>
                </c:pt>
                <c:pt idx="646">
                  <c:v>6.46</c:v>
                </c:pt>
                <c:pt idx="647">
                  <c:v>6.4699999999999989</c:v>
                </c:pt>
                <c:pt idx="648">
                  <c:v>6.4799999999999995</c:v>
                </c:pt>
                <c:pt idx="649">
                  <c:v>6.4899999999999993</c:v>
                </c:pt>
                <c:pt idx="650">
                  <c:v>6.5</c:v>
                </c:pt>
                <c:pt idx="651">
                  <c:v>6.5099999999999989</c:v>
                </c:pt>
                <c:pt idx="652">
                  <c:v>6.52</c:v>
                </c:pt>
                <c:pt idx="653">
                  <c:v>6.5299999999999994</c:v>
                </c:pt>
                <c:pt idx="654">
                  <c:v>6.5399999999999991</c:v>
                </c:pt>
                <c:pt idx="655">
                  <c:v>6.55</c:v>
                </c:pt>
                <c:pt idx="656">
                  <c:v>6.5599999999999987</c:v>
                </c:pt>
                <c:pt idx="657">
                  <c:v>6.5699999999999994</c:v>
                </c:pt>
                <c:pt idx="658">
                  <c:v>6.5799999999999992</c:v>
                </c:pt>
                <c:pt idx="659">
                  <c:v>6.59</c:v>
                </c:pt>
                <c:pt idx="660">
                  <c:v>6.5999999999999988</c:v>
                </c:pt>
                <c:pt idx="661">
                  <c:v>6.6099999999999994</c:v>
                </c:pt>
                <c:pt idx="662">
                  <c:v>6.6199999999999992</c:v>
                </c:pt>
                <c:pt idx="663">
                  <c:v>6.63</c:v>
                </c:pt>
                <c:pt idx="664">
                  <c:v>6.6399999999999988</c:v>
                </c:pt>
                <c:pt idx="665">
                  <c:v>6.6499999999999995</c:v>
                </c:pt>
                <c:pt idx="666">
                  <c:v>6.6599999999999993</c:v>
                </c:pt>
                <c:pt idx="667">
                  <c:v>6.67</c:v>
                </c:pt>
                <c:pt idx="668">
                  <c:v>6.68</c:v>
                </c:pt>
                <c:pt idx="669">
                  <c:v>6.6899999999999995</c:v>
                </c:pt>
                <c:pt idx="670">
                  <c:v>6.6999999999999993</c:v>
                </c:pt>
                <c:pt idx="671">
                  <c:v>6.7099999999999991</c:v>
                </c:pt>
                <c:pt idx="672">
                  <c:v>6.72</c:v>
                </c:pt>
                <c:pt idx="673">
                  <c:v>6.7299999999999986</c:v>
                </c:pt>
                <c:pt idx="674">
                  <c:v>6.7399999999999993</c:v>
                </c:pt>
                <c:pt idx="675">
                  <c:v>6.7499999999999991</c:v>
                </c:pt>
                <c:pt idx="676">
                  <c:v>6.76</c:v>
                </c:pt>
                <c:pt idx="677">
                  <c:v>6.7699999999999987</c:v>
                </c:pt>
                <c:pt idx="678">
                  <c:v>6.7799999999999994</c:v>
                </c:pt>
                <c:pt idx="679">
                  <c:v>6.7899999999999991</c:v>
                </c:pt>
                <c:pt idx="680">
                  <c:v>6.8</c:v>
                </c:pt>
                <c:pt idx="681">
                  <c:v>6.81</c:v>
                </c:pt>
                <c:pt idx="682">
                  <c:v>6.8199999999999994</c:v>
                </c:pt>
                <c:pt idx="683">
                  <c:v>6.8299999999999992</c:v>
                </c:pt>
                <c:pt idx="684">
                  <c:v>6.84</c:v>
                </c:pt>
                <c:pt idx="685">
                  <c:v>6.85</c:v>
                </c:pt>
                <c:pt idx="686">
                  <c:v>6.8599999999999994</c:v>
                </c:pt>
                <c:pt idx="687">
                  <c:v>6.8699999999999992</c:v>
                </c:pt>
                <c:pt idx="688">
                  <c:v>6.879999999999999</c:v>
                </c:pt>
                <c:pt idx="689">
                  <c:v>6.89</c:v>
                </c:pt>
                <c:pt idx="690">
                  <c:v>6.8999999999999986</c:v>
                </c:pt>
                <c:pt idx="691">
                  <c:v>6.9099999999999993</c:v>
                </c:pt>
                <c:pt idx="692">
                  <c:v>6.919999999999999</c:v>
                </c:pt>
                <c:pt idx="693">
                  <c:v>6.93</c:v>
                </c:pt>
                <c:pt idx="694">
                  <c:v>6.9399999999999995</c:v>
                </c:pt>
                <c:pt idx="695">
                  <c:v>6.9499999999999993</c:v>
                </c:pt>
                <c:pt idx="696">
                  <c:v>6.9599999999999991</c:v>
                </c:pt>
                <c:pt idx="697">
                  <c:v>6.97</c:v>
                </c:pt>
                <c:pt idx="698">
                  <c:v>6.9799999999999995</c:v>
                </c:pt>
                <c:pt idx="699">
                  <c:v>6.9899999999999993</c:v>
                </c:pt>
                <c:pt idx="700">
                  <c:v>6.9999999999999991</c:v>
                </c:pt>
                <c:pt idx="701">
                  <c:v>7.01</c:v>
                </c:pt>
                <c:pt idx="702">
                  <c:v>7.02</c:v>
                </c:pt>
                <c:pt idx="703">
                  <c:v>7.0299999999999994</c:v>
                </c:pt>
                <c:pt idx="704">
                  <c:v>7.0399999999999991</c:v>
                </c:pt>
                <c:pt idx="705">
                  <c:v>7.0499999999999989</c:v>
                </c:pt>
                <c:pt idx="706">
                  <c:v>7.06</c:v>
                </c:pt>
                <c:pt idx="707">
                  <c:v>7.0699999999999994</c:v>
                </c:pt>
                <c:pt idx="708">
                  <c:v>7.0799999999999992</c:v>
                </c:pt>
                <c:pt idx="709">
                  <c:v>7.089999999999999</c:v>
                </c:pt>
                <c:pt idx="710">
                  <c:v>7.1</c:v>
                </c:pt>
                <c:pt idx="711">
                  <c:v>7.1099999999999994</c:v>
                </c:pt>
                <c:pt idx="712">
                  <c:v>7.1199999999999992</c:v>
                </c:pt>
                <c:pt idx="713">
                  <c:v>7.129999999999999</c:v>
                </c:pt>
                <c:pt idx="714">
                  <c:v>7.14</c:v>
                </c:pt>
                <c:pt idx="715">
                  <c:v>7.1499999999999995</c:v>
                </c:pt>
                <c:pt idx="716">
                  <c:v>7.16</c:v>
                </c:pt>
                <c:pt idx="717">
                  <c:v>7.169999999999999</c:v>
                </c:pt>
                <c:pt idx="718">
                  <c:v>7.18</c:v>
                </c:pt>
                <c:pt idx="719">
                  <c:v>7.1899999999999995</c:v>
                </c:pt>
                <c:pt idx="720">
                  <c:v>7.1999999999999993</c:v>
                </c:pt>
                <c:pt idx="721">
                  <c:v>7.2099999999999991</c:v>
                </c:pt>
                <c:pt idx="722">
                  <c:v>7.2199999999999989</c:v>
                </c:pt>
                <c:pt idx="723">
                  <c:v>7.2299999999999995</c:v>
                </c:pt>
                <c:pt idx="724">
                  <c:v>7.2399999999999993</c:v>
                </c:pt>
                <c:pt idx="725">
                  <c:v>7.2499999999999991</c:v>
                </c:pt>
                <c:pt idx="726">
                  <c:v>7.2599999999999989</c:v>
                </c:pt>
                <c:pt idx="727">
                  <c:v>7.27</c:v>
                </c:pt>
                <c:pt idx="728">
                  <c:v>7.2799999999999994</c:v>
                </c:pt>
                <c:pt idx="729">
                  <c:v>7.29</c:v>
                </c:pt>
                <c:pt idx="730">
                  <c:v>7.2999999999999989</c:v>
                </c:pt>
                <c:pt idx="731">
                  <c:v>7.31</c:v>
                </c:pt>
                <c:pt idx="732">
                  <c:v>7.3199999999999994</c:v>
                </c:pt>
                <c:pt idx="733">
                  <c:v>7.33</c:v>
                </c:pt>
                <c:pt idx="734">
                  <c:v>7.339999999999999</c:v>
                </c:pt>
                <c:pt idx="735">
                  <c:v>7.35</c:v>
                </c:pt>
                <c:pt idx="736">
                  <c:v>7.3599999999999994</c:v>
                </c:pt>
                <c:pt idx="737">
                  <c:v>7.3699999999999992</c:v>
                </c:pt>
                <c:pt idx="738">
                  <c:v>7.379999999999999</c:v>
                </c:pt>
                <c:pt idx="739">
                  <c:v>7.3899999999999988</c:v>
                </c:pt>
                <c:pt idx="740">
                  <c:v>7.3999999999999995</c:v>
                </c:pt>
                <c:pt idx="741">
                  <c:v>7.4099999999999993</c:v>
                </c:pt>
                <c:pt idx="742">
                  <c:v>7.42</c:v>
                </c:pt>
                <c:pt idx="743">
                  <c:v>7.4299999999999988</c:v>
                </c:pt>
                <c:pt idx="744">
                  <c:v>7.4399999999999995</c:v>
                </c:pt>
                <c:pt idx="745">
                  <c:v>7.4499999999999993</c:v>
                </c:pt>
                <c:pt idx="746">
                  <c:v>7.46</c:v>
                </c:pt>
                <c:pt idx="747">
                  <c:v>7.4699999999999989</c:v>
                </c:pt>
                <c:pt idx="748">
                  <c:v>7.4799999999999995</c:v>
                </c:pt>
                <c:pt idx="749">
                  <c:v>7.4899999999999993</c:v>
                </c:pt>
                <c:pt idx="750">
                  <c:v>7.5</c:v>
                </c:pt>
                <c:pt idx="751">
                  <c:v>7.5099999999999989</c:v>
                </c:pt>
                <c:pt idx="752">
                  <c:v>7.52</c:v>
                </c:pt>
                <c:pt idx="753">
                  <c:v>7.5299999999999994</c:v>
                </c:pt>
                <c:pt idx="754">
                  <c:v>7.5399999999999991</c:v>
                </c:pt>
                <c:pt idx="755">
                  <c:v>7.55</c:v>
                </c:pt>
                <c:pt idx="756">
                  <c:v>7.5599999999999987</c:v>
                </c:pt>
                <c:pt idx="757">
                  <c:v>7.5699999999999994</c:v>
                </c:pt>
                <c:pt idx="758">
                  <c:v>7.5799999999999992</c:v>
                </c:pt>
                <c:pt idx="759">
                  <c:v>7.59</c:v>
                </c:pt>
                <c:pt idx="760">
                  <c:v>7.5999999999999988</c:v>
                </c:pt>
                <c:pt idx="761">
                  <c:v>7.6099999999999994</c:v>
                </c:pt>
                <c:pt idx="762">
                  <c:v>7.6199999999999992</c:v>
                </c:pt>
                <c:pt idx="763">
                  <c:v>7.63</c:v>
                </c:pt>
                <c:pt idx="764">
                  <c:v>7.6399999999999988</c:v>
                </c:pt>
                <c:pt idx="765">
                  <c:v>7.6499999999999995</c:v>
                </c:pt>
                <c:pt idx="766">
                  <c:v>7.6599999999999993</c:v>
                </c:pt>
                <c:pt idx="767">
                  <c:v>7.67</c:v>
                </c:pt>
                <c:pt idx="768">
                  <c:v>7.68</c:v>
                </c:pt>
                <c:pt idx="769">
                  <c:v>7.6899999999999995</c:v>
                </c:pt>
                <c:pt idx="770">
                  <c:v>7.6999999999999993</c:v>
                </c:pt>
                <c:pt idx="771">
                  <c:v>7.7099999999999991</c:v>
                </c:pt>
                <c:pt idx="772">
                  <c:v>7.72</c:v>
                </c:pt>
                <c:pt idx="773">
                  <c:v>7.7299999999999986</c:v>
                </c:pt>
                <c:pt idx="774">
                  <c:v>7.7399999999999993</c:v>
                </c:pt>
                <c:pt idx="775">
                  <c:v>7.7499999999999991</c:v>
                </c:pt>
                <c:pt idx="776">
                  <c:v>7.76</c:v>
                </c:pt>
                <c:pt idx="777">
                  <c:v>7.77</c:v>
                </c:pt>
                <c:pt idx="778">
                  <c:v>7.7799999999999994</c:v>
                </c:pt>
                <c:pt idx="779">
                  <c:v>7.7899999999999991</c:v>
                </c:pt>
                <c:pt idx="780">
                  <c:v>7.8</c:v>
                </c:pt>
                <c:pt idx="781">
                  <c:v>7.81</c:v>
                </c:pt>
                <c:pt idx="782">
                  <c:v>7.82</c:v>
                </c:pt>
                <c:pt idx="783">
                  <c:v>7.83</c:v>
                </c:pt>
                <c:pt idx="784">
                  <c:v>7.84</c:v>
                </c:pt>
                <c:pt idx="785">
                  <c:v>7.85</c:v>
                </c:pt>
                <c:pt idx="786">
                  <c:v>7.8599999999999985</c:v>
                </c:pt>
                <c:pt idx="787">
                  <c:v>7.8699999999999983</c:v>
                </c:pt>
                <c:pt idx="788">
                  <c:v>7.8799999999999981</c:v>
                </c:pt>
                <c:pt idx="789">
                  <c:v>7.89</c:v>
                </c:pt>
                <c:pt idx="790">
                  <c:v>7.8999999999999995</c:v>
                </c:pt>
                <c:pt idx="791">
                  <c:v>7.91</c:v>
                </c:pt>
                <c:pt idx="792">
                  <c:v>7.92</c:v>
                </c:pt>
                <c:pt idx="793">
                  <c:v>7.93</c:v>
                </c:pt>
                <c:pt idx="794">
                  <c:v>7.9399999999999995</c:v>
                </c:pt>
                <c:pt idx="795">
                  <c:v>7.9499999999999984</c:v>
                </c:pt>
                <c:pt idx="796">
                  <c:v>7.9599999999999982</c:v>
                </c:pt>
                <c:pt idx="797">
                  <c:v>7.97</c:v>
                </c:pt>
                <c:pt idx="798">
                  <c:v>7.9799999999999995</c:v>
                </c:pt>
                <c:pt idx="799">
                  <c:v>7.99</c:v>
                </c:pt>
                <c:pt idx="800">
                  <c:v>8</c:v>
                </c:pt>
                <c:pt idx="801">
                  <c:v>8.01</c:v>
                </c:pt>
                <c:pt idx="802">
                  <c:v>8.02</c:v>
                </c:pt>
                <c:pt idx="803">
                  <c:v>8.0299999999999994</c:v>
                </c:pt>
                <c:pt idx="804">
                  <c:v>8.0399999999999991</c:v>
                </c:pt>
                <c:pt idx="805">
                  <c:v>8.0499999999999989</c:v>
                </c:pt>
                <c:pt idx="806">
                  <c:v>8.0599999999999987</c:v>
                </c:pt>
                <c:pt idx="807">
                  <c:v>8.0699999999999985</c:v>
                </c:pt>
                <c:pt idx="808">
                  <c:v>8.08</c:v>
                </c:pt>
                <c:pt idx="809">
                  <c:v>8.09</c:v>
                </c:pt>
                <c:pt idx="810">
                  <c:v>8.1</c:v>
                </c:pt>
                <c:pt idx="811">
                  <c:v>8.11</c:v>
                </c:pt>
                <c:pt idx="812">
                  <c:v>8.1199999999999992</c:v>
                </c:pt>
                <c:pt idx="813">
                  <c:v>8.129999999999999</c:v>
                </c:pt>
                <c:pt idx="814">
                  <c:v>8.1399999999999988</c:v>
                </c:pt>
                <c:pt idx="815">
                  <c:v>8.1499999999999986</c:v>
                </c:pt>
                <c:pt idx="816">
                  <c:v>8.16</c:v>
                </c:pt>
                <c:pt idx="817">
                  <c:v>8.17</c:v>
                </c:pt>
                <c:pt idx="818">
                  <c:v>8.18</c:v>
                </c:pt>
                <c:pt idx="819">
                  <c:v>8.19</c:v>
                </c:pt>
                <c:pt idx="820">
                  <c:v>8.1999999999999993</c:v>
                </c:pt>
                <c:pt idx="821">
                  <c:v>8.2099999999999991</c:v>
                </c:pt>
                <c:pt idx="822">
                  <c:v>8.2199999999999989</c:v>
                </c:pt>
                <c:pt idx="823">
                  <c:v>8.2299999999999986</c:v>
                </c:pt>
                <c:pt idx="824">
                  <c:v>8.2399999999999984</c:v>
                </c:pt>
                <c:pt idx="825">
                  <c:v>8.25</c:v>
                </c:pt>
                <c:pt idx="826">
                  <c:v>8.26</c:v>
                </c:pt>
                <c:pt idx="827">
                  <c:v>8.27</c:v>
                </c:pt>
                <c:pt idx="828">
                  <c:v>8.2799999999999994</c:v>
                </c:pt>
                <c:pt idx="829">
                  <c:v>8.2899999999999991</c:v>
                </c:pt>
                <c:pt idx="830">
                  <c:v>8.2999999999999989</c:v>
                </c:pt>
                <c:pt idx="831">
                  <c:v>8.31</c:v>
                </c:pt>
                <c:pt idx="832">
                  <c:v>8.3199999999999985</c:v>
                </c:pt>
                <c:pt idx="833">
                  <c:v>8.33</c:v>
                </c:pt>
                <c:pt idx="834">
                  <c:v>8.34</c:v>
                </c:pt>
                <c:pt idx="835">
                  <c:v>8.35</c:v>
                </c:pt>
                <c:pt idx="836">
                  <c:v>8.36</c:v>
                </c:pt>
                <c:pt idx="837">
                  <c:v>8.3699999999999992</c:v>
                </c:pt>
                <c:pt idx="838">
                  <c:v>8.379999999999999</c:v>
                </c:pt>
                <c:pt idx="839">
                  <c:v>8.3899999999999988</c:v>
                </c:pt>
                <c:pt idx="840">
                  <c:v>8.4</c:v>
                </c:pt>
                <c:pt idx="841">
                  <c:v>8.4099999999999984</c:v>
                </c:pt>
                <c:pt idx="842">
                  <c:v>8.42</c:v>
                </c:pt>
                <c:pt idx="843">
                  <c:v>8.43</c:v>
                </c:pt>
                <c:pt idx="844">
                  <c:v>8.44</c:v>
                </c:pt>
                <c:pt idx="845">
                  <c:v>8.4499999999999993</c:v>
                </c:pt>
                <c:pt idx="846">
                  <c:v>8.4599999999999991</c:v>
                </c:pt>
                <c:pt idx="847">
                  <c:v>8.4699999999999989</c:v>
                </c:pt>
                <c:pt idx="848">
                  <c:v>8.48</c:v>
                </c:pt>
                <c:pt idx="849">
                  <c:v>8.4899999999999984</c:v>
                </c:pt>
                <c:pt idx="850">
                  <c:v>8.5</c:v>
                </c:pt>
                <c:pt idx="851">
                  <c:v>8.51</c:v>
                </c:pt>
                <c:pt idx="852">
                  <c:v>8.52</c:v>
                </c:pt>
                <c:pt idx="853">
                  <c:v>8.5299999999999994</c:v>
                </c:pt>
                <c:pt idx="854">
                  <c:v>8.5399999999999991</c:v>
                </c:pt>
                <c:pt idx="855">
                  <c:v>8.5499999999999989</c:v>
                </c:pt>
                <c:pt idx="856">
                  <c:v>8.5599999999999987</c:v>
                </c:pt>
                <c:pt idx="857">
                  <c:v>8.57</c:v>
                </c:pt>
                <c:pt idx="858">
                  <c:v>8.5799999999999983</c:v>
                </c:pt>
                <c:pt idx="859">
                  <c:v>8.59</c:v>
                </c:pt>
                <c:pt idx="860">
                  <c:v>8.6</c:v>
                </c:pt>
                <c:pt idx="861">
                  <c:v>8.61</c:v>
                </c:pt>
                <c:pt idx="862">
                  <c:v>8.6199999999999992</c:v>
                </c:pt>
                <c:pt idx="863">
                  <c:v>8.629999999999999</c:v>
                </c:pt>
                <c:pt idx="864">
                  <c:v>8.6399999999999988</c:v>
                </c:pt>
                <c:pt idx="865">
                  <c:v>8.65</c:v>
                </c:pt>
                <c:pt idx="866">
                  <c:v>8.66</c:v>
                </c:pt>
                <c:pt idx="867">
                  <c:v>8.6699999999999982</c:v>
                </c:pt>
                <c:pt idx="868">
                  <c:v>8.68</c:v>
                </c:pt>
                <c:pt idx="869">
                  <c:v>8.69</c:v>
                </c:pt>
                <c:pt idx="870">
                  <c:v>8.6999999999999993</c:v>
                </c:pt>
                <c:pt idx="871">
                  <c:v>8.7099999999999991</c:v>
                </c:pt>
                <c:pt idx="872">
                  <c:v>8.7199999999999989</c:v>
                </c:pt>
                <c:pt idx="873">
                  <c:v>8.73</c:v>
                </c:pt>
                <c:pt idx="874">
                  <c:v>8.74</c:v>
                </c:pt>
                <c:pt idx="875">
                  <c:v>8.7499999999999982</c:v>
                </c:pt>
                <c:pt idx="876">
                  <c:v>8.76</c:v>
                </c:pt>
                <c:pt idx="877">
                  <c:v>8.77</c:v>
                </c:pt>
                <c:pt idx="878">
                  <c:v>8.7799999999999994</c:v>
                </c:pt>
                <c:pt idx="879">
                  <c:v>8.7899999999999991</c:v>
                </c:pt>
                <c:pt idx="880">
                  <c:v>8.7999999999999989</c:v>
                </c:pt>
                <c:pt idx="881">
                  <c:v>8.8099999999999987</c:v>
                </c:pt>
                <c:pt idx="882">
                  <c:v>8.82</c:v>
                </c:pt>
                <c:pt idx="883">
                  <c:v>8.83</c:v>
                </c:pt>
                <c:pt idx="884">
                  <c:v>8.8399999999999981</c:v>
                </c:pt>
                <c:pt idx="885">
                  <c:v>8.85</c:v>
                </c:pt>
                <c:pt idx="886">
                  <c:v>8.86</c:v>
                </c:pt>
                <c:pt idx="887">
                  <c:v>8.8699999999999992</c:v>
                </c:pt>
                <c:pt idx="888">
                  <c:v>8.879999999999999</c:v>
                </c:pt>
                <c:pt idx="889">
                  <c:v>8.8899999999999988</c:v>
                </c:pt>
                <c:pt idx="890">
                  <c:v>8.9</c:v>
                </c:pt>
                <c:pt idx="891">
                  <c:v>8.91</c:v>
                </c:pt>
                <c:pt idx="892">
                  <c:v>8.92</c:v>
                </c:pt>
                <c:pt idx="893">
                  <c:v>8.93</c:v>
                </c:pt>
                <c:pt idx="894">
                  <c:v>8.94</c:v>
                </c:pt>
                <c:pt idx="895">
                  <c:v>8.9499999999999993</c:v>
                </c:pt>
                <c:pt idx="896">
                  <c:v>8.9599999999999991</c:v>
                </c:pt>
                <c:pt idx="897">
                  <c:v>8.9699999999999989</c:v>
                </c:pt>
                <c:pt idx="898">
                  <c:v>8.9799999999999986</c:v>
                </c:pt>
                <c:pt idx="899">
                  <c:v>8.99</c:v>
                </c:pt>
                <c:pt idx="900">
                  <c:v>9</c:v>
                </c:pt>
                <c:pt idx="901">
                  <c:v>9.01</c:v>
                </c:pt>
                <c:pt idx="902">
                  <c:v>9.02</c:v>
                </c:pt>
                <c:pt idx="903">
                  <c:v>9.0299999999999994</c:v>
                </c:pt>
                <c:pt idx="904">
                  <c:v>9.0399999999999991</c:v>
                </c:pt>
                <c:pt idx="905">
                  <c:v>9.0499999999999989</c:v>
                </c:pt>
                <c:pt idx="906">
                  <c:v>9.0599999999999987</c:v>
                </c:pt>
                <c:pt idx="907">
                  <c:v>9.07</c:v>
                </c:pt>
                <c:pt idx="908">
                  <c:v>9.08</c:v>
                </c:pt>
                <c:pt idx="909">
                  <c:v>9.09</c:v>
                </c:pt>
                <c:pt idx="910">
                  <c:v>9.1</c:v>
                </c:pt>
                <c:pt idx="911">
                  <c:v>9.11</c:v>
                </c:pt>
                <c:pt idx="912">
                  <c:v>9.1199999999999992</c:v>
                </c:pt>
                <c:pt idx="913">
                  <c:v>9.129999999999999</c:v>
                </c:pt>
                <c:pt idx="914">
                  <c:v>9.1399999999999988</c:v>
                </c:pt>
                <c:pt idx="915">
                  <c:v>9.1499999999999986</c:v>
                </c:pt>
                <c:pt idx="916">
                  <c:v>9.16</c:v>
                </c:pt>
                <c:pt idx="917">
                  <c:v>9.17</c:v>
                </c:pt>
                <c:pt idx="918">
                  <c:v>9.18</c:v>
                </c:pt>
                <c:pt idx="919">
                  <c:v>9.19</c:v>
                </c:pt>
                <c:pt idx="920">
                  <c:v>9.1999999999999993</c:v>
                </c:pt>
                <c:pt idx="921">
                  <c:v>9.2099999999999991</c:v>
                </c:pt>
                <c:pt idx="922">
                  <c:v>9.2199999999999989</c:v>
                </c:pt>
                <c:pt idx="923">
                  <c:v>9.2299999999999986</c:v>
                </c:pt>
                <c:pt idx="924">
                  <c:v>9.24</c:v>
                </c:pt>
                <c:pt idx="925">
                  <c:v>9.25</c:v>
                </c:pt>
                <c:pt idx="926">
                  <c:v>9.26</c:v>
                </c:pt>
                <c:pt idx="927">
                  <c:v>9.27</c:v>
                </c:pt>
                <c:pt idx="928">
                  <c:v>9.2799999999999994</c:v>
                </c:pt>
                <c:pt idx="929">
                  <c:v>9.2899999999999991</c:v>
                </c:pt>
                <c:pt idx="930">
                  <c:v>9.2999999999999989</c:v>
                </c:pt>
                <c:pt idx="931">
                  <c:v>9.3099999999999987</c:v>
                </c:pt>
                <c:pt idx="932">
                  <c:v>9.3199999999999985</c:v>
                </c:pt>
                <c:pt idx="933">
                  <c:v>9.33</c:v>
                </c:pt>
                <c:pt idx="934">
                  <c:v>9.34</c:v>
                </c:pt>
                <c:pt idx="935">
                  <c:v>9.35</c:v>
                </c:pt>
                <c:pt idx="936">
                  <c:v>9.36</c:v>
                </c:pt>
                <c:pt idx="937">
                  <c:v>9.3699999999999992</c:v>
                </c:pt>
                <c:pt idx="938">
                  <c:v>9.379999999999999</c:v>
                </c:pt>
                <c:pt idx="939">
                  <c:v>9.3899999999999988</c:v>
                </c:pt>
                <c:pt idx="940">
                  <c:v>9.3999999999999986</c:v>
                </c:pt>
                <c:pt idx="941">
                  <c:v>9.41</c:v>
                </c:pt>
                <c:pt idx="942">
                  <c:v>9.42</c:v>
                </c:pt>
                <c:pt idx="943">
                  <c:v>9.43</c:v>
                </c:pt>
                <c:pt idx="944">
                  <c:v>9.44</c:v>
                </c:pt>
                <c:pt idx="945">
                  <c:v>9.4499999999999993</c:v>
                </c:pt>
                <c:pt idx="946">
                  <c:v>9.4599999999999991</c:v>
                </c:pt>
                <c:pt idx="947">
                  <c:v>9.4699999999999989</c:v>
                </c:pt>
                <c:pt idx="948">
                  <c:v>9.4799999999999986</c:v>
                </c:pt>
                <c:pt idx="949">
                  <c:v>9.4899999999999984</c:v>
                </c:pt>
                <c:pt idx="950">
                  <c:v>9.5</c:v>
                </c:pt>
                <c:pt idx="951">
                  <c:v>9.51</c:v>
                </c:pt>
                <c:pt idx="952">
                  <c:v>9.52</c:v>
                </c:pt>
                <c:pt idx="953">
                  <c:v>9.5300000000000011</c:v>
                </c:pt>
                <c:pt idx="954">
                  <c:v>9.5399999999999991</c:v>
                </c:pt>
                <c:pt idx="955">
                  <c:v>9.5499999999999989</c:v>
                </c:pt>
                <c:pt idx="956">
                  <c:v>9.5599999999999987</c:v>
                </c:pt>
                <c:pt idx="957">
                  <c:v>9.5699999999999985</c:v>
                </c:pt>
                <c:pt idx="958">
                  <c:v>9.58</c:v>
                </c:pt>
                <c:pt idx="959">
                  <c:v>9.59</c:v>
                </c:pt>
                <c:pt idx="960">
                  <c:v>9.6</c:v>
                </c:pt>
                <c:pt idx="961">
                  <c:v>9.61</c:v>
                </c:pt>
                <c:pt idx="962">
                  <c:v>9.6199999999999992</c:v>
                </c:pt>
                <c:pt idx="963">
                  <c:v>9.629999999999999</c:v>
                </c:pt>
                <c:pt idx="964">
                  <c:v>9.6399999999999988</c:v>
                </c:pt>
                <c:pt idx="965">
                  <c:v>9.6499999999999986</c:v>
                </c:pt>
                <c:pt idx="966">
                  <c:v>9.6599999999999984</c:v>
                </c:pt>
                <c:pt idx="967">
                  <c:v>9.67</c:v>
                </c:pt>
                <c:pt idx="968">
                  <c:v>9.68</c:v>
                </c:pt>
                <c:pt idx="969">
                  <c:v>9.69</c:v>
                </c:pt>
                <c:pt idx="970">
                  <c:v>9.7000000000000011</c:v>
                </c:pt>
                <c:pt idx="971">
                  <c:v>9.7099999999999991</c:v>
                </c:pt>
                <c:pt idx="972">
                  <c:v>9.7199999999999989</c:v>
                </c:pt>
                <c:pt idx="973">
                  <c:v>9.7299999999999986</c:v>
                </c:pt>
                <c:pt idx="974">
                  <c:v>9.7399999999999984</c:v>
                </c:pt>
                <c:pt idx="975">
                  <c:v>9.75</c:v>
                </c:pt>
                <c:pt idx="976">
                  <c:v>9.76</c:v>
                </c:pt>
                <c:pt idx="977">
                  <c:v>9.77</c:v>
                </c:pt>
                <c:pt idx="978">
                  <c:v>9.7799999999999994</c:v>
                </c:pt>
                <c:pt idx="979">
                  <c:v>9.7900000000000009</c:v>
                </c:pt>
                <c:pt idx="980">
                  <c:v>9.7999999999999989</c:v>
                </c:pt>
                <c:pt idx="981">
                  <c:v>9.8099999999999987</c:v>
                </c:pt>
                <c:pt idx="982">
                  <c:v>9.8199999999999985</c:v>
                </c:pt>
                <c:pt idx="983">
                  <c:v>9.8299999999999983</c:v>
                </c:pt>
                <c:pt idx="984">
                  <c:v>9.84</c:v>
                </c:pt>
                <c:pt idx="985">
                  <c:v>9.85</c:v>
                </c:pt>
                <c:pt idx="986">
                  <c:v>9.86</c:v>
                </c:pt>
                <c:pt idx="987">
                  <c:v>9.870000000000001</c:v>
                </c:pt>
                <c:pt idx="988">
                  <c:v>9.879999999999999</c:v>
                </c:pt>
                <c:pt idx="989">
                  <c:v>9.8899999999999988</c:v>
                </c:pt>
                <c:pt idx="990">
                  <c:v>9.8999999999999986</c:v>
                </c:pt>
                <c:pt idx="991">
                  <c:v>9.9099999999999984</c:v>
                </c:pt>
                <c:pt idx="992">
                  <c:v>9.92</c:v>
                </c:pt>
                <c:pt idx="993">
                  <c:v>9.93</c:v>
                </c:pt>
                <c:pt idx="994">
                  <c:v>9.94</c:v>
                </c:pt>
                <c:pt idx="995">
                  <c:v>9.9499999999999993</c:v>
                </c:pt>
                <c:pt idx="996">
                  <c:v>9.9600000000000009</c:v>
                </c:pt>
                <c:pt idx="997">
                  <c:v>9.9699999999999989</c:v>
                </c:pt>
                <c:pt idx="998">
                  <c:v>9.9799999999999986</c:v>
                </c:pt>
                <c:pt idx="999">
                  <c:v>9.9899999999999984</c:v>
                </c:pt>
                <c:pt idx="1000">
                  <c:v>9.9999999999999982</c:v>
                </c:pt>
                <c:pt idx="1001">
                  <c:v>10.01</c:v>
                </c:pt>
                <c:pt idx="1002">
                  <c:v>10.02</c:v>
                </c:pt>
                <c:pt idx="1003">
                  <c:v>10.029999999999999</c:v>
                </c:pt>
                <c:pt idx="1004">
                  <c:v>10.040000000000001</c:v>
                </c:pt>
                <c:pt idx="1005">
                  <c:v>10.050000000000001</c:v>
                </c:pt>
                <c:pt idx="1006">
                  <c:v>10.059999999999999</c:v>
                </c:pt>
                <c:pt idx="1007">
                  <c:v>10.069999999999999</c:v>
                </c:pt>
                <c:pt idx="1008">
                  <c:v>10.079999999999998</c:v>
                </c:pt>
                <c:pt idx="1009">
                  <c:v>10.09</c:v>
                </c:pt>
                <c:pt idx="1010">
                  <c:v>10.1</c:v>
                </c:pt>
                <c:pt idx="1011">
                  <c:v>10.11</c:v>
                </c:pt>
                <c:pt idx="1012">
                  <c:v>10.119999999999999</c:v>
                </c:pt>
                <c:pt idx="1013">
                  <c:v>10.130000000000001</c:v>
                </c:pt>
                <c:pt idx="1014">
                  <c:v>10.14</c:v>
                </c:pt>
                <c:pt idx="1015">
                  <c:v>10.149999999999999</c:v>
                </c:pt>
                <c:pt idx="1016">
                  <c:v>10.159999999999998</c:v>
                </c:pt>
                <c:pt idx="1017">
                  <c:v>10.169999999999998</c:v>
                </c:pt>
                <c:pt idx="1018">
                  <c:v>10.18</c:v>
                </c:pt>
                <c:pt idx="1019">
                  <c:v>10.19</c:v>
                </c:pt>
                <c:pt idx="1020">
                  <c:v>10.199999999999999</c:v>
                </c:pt>
                <c:pt idx="1021">
                  <c:v>10.210000000000001</c:v>
                </c:pt>
                <c:pt idx="1022">
                  <c:v>10.220000000000001</c:v>
                </c:pt>
                <c:pt idx="1023">
                  <c:v>10.229999999999999</c:v>
                </c:pt>
                <c:pt idx="1024">
                  <c:v>10.239999999999998</c:v>
                </c:pt>
                <c:pt idx="1025">
                  <c:v>10.249999999999998</c:v>
                </c:pt>
                <c:pt idx="1026">
                  <c:v>10.259999999999998</c:v>
                </c:pt>
                <c:pt idx="1027">
                  <c:v>10.27</c:v>
                </c:pt>
                <c:pt idx="1028">
                  <c:v>10.28</c:v>
                </c:pt>
                <c:pt idx="1029">
                  <c:v>10.29</c:v>
                </c:pt>
                <c:pt idx="1030">
                  <c:v>10.3</c:v>
                </c:pt>
                <c:pt idx="1031">
                  <c:v>10.31</c:v>
                </c:pt>
                <c:pt idx="1032">
                  <c:v>10.319999999999999</c:v>
                </c:pt>
                <c:pt idx="1033">
                  <c:v>10.329999999999998</c:v>
                </c:pt>
                <c:pt idx="1034">
                  <c:v>10.339999999999998</c:v>
                </c:pt>
                <c:pt idx="1035">
                  <c:v>10.35</c:v>
                </c:pt>
                <c:pt idx="1036">
                  <c:v>10.36</c:v>
                </c:pt>
                <c:pt idx="1037">
                  <c:v>10.37</c:v>
                </c:pt>
                <c:pt idx="1038">
                  <c:v>10.38</c:v>
                </c:pt>
                <c:pt idx="1039">
                  <c:v>10.39</c:v>
                </c:pt>
                <c:pt idx="1040">
                  <c:v>10.4</c:v>
                </c:pt>
                <c:pt idx="1041">
                  <c:v>10.409999999999998</c:v>
                </c:pt>
                <c:pt idx="1042">
                  <c:v>10.419999999999998</c:v>
                </c:pt>
                <c:pt idx="1043">
                  <c:v>10.429999999999998</c:v>
                </c:pt>
                <c:pt idx="1044">
                  <c:v>10.44</c:v>
                </c:pt>
                <c:pt idx="1045">
                  <c:v>10.45</c:v>
                </c:pt>
                <c:pt idx="1046">
                  <c:v>10.459999999999999</c:v>
                </c:pt>
                <c:pt idx="1047">
                  <c:v>10.47</c:v>
                </c:pt>
                <c:pt idx="1048">
                  <c:v>10.48</c:v>
                </c:pt>
                <c:pt idx="1049">
                  <c:v>10.489999999999998</c:v>
                </c:pt>
                <c:pt idx="1050">
                  <c:v>10.499999999999998</c:v>
                </c:pt>
                <c:pt idx="1051">
                  <c:v>10.509999999999998</c:v>
                </c:pt>
                <c:pt idx="1052">
                  <c:v>10.52</c:v>
                </c:pt>
                <c:pt idx="1053">
                  <c:v>10.53</c:v>
                </c:pt>
                <c:pt idx="1054">
                  <c:v>10.54</c:v>
                </c:pt>
                <c:pt idx="1055">
                  <c:v>10.549999999999999</c:v>
                </c:pt>
                <c:pt idx="1056">
                  <c:v>10.56</c:v>
                </c:pt>
                <c:pt idx="1057">
                  <c:v>10.57</c:v>
                </c:pt>
                <c:pt idx="1058">
                  <c:v>10.579999999999998</c:v>
                </c:pt>
                <c:pt idx="1059">
                  <c:v>10.589999999999998</c:v>
                </c:pt>
                <c:pt idx="1060">
                  <c:v>10.6</c:v>
                </c:pt>
                <c:pt idx="1061">
                  <c:v>10.61</c:v>
                </c:pt>
                <c:pt idx="1062">
                  <c:v>10.62</c:v>
                </c:pt>
                <c:pt idx="1063">
                  <c:v>10.629999999999999</c:v>
                </c:pt>
                <c:pt idx="1064">
                  <c:v>10.64</c:v>
                </c:pt>
                <c:pt idx="1065">
                  <c:v>10.65</c:v>
                </c:pt>
                <c:pt idx="1066">
                  <c:v>10.66</c:v>
                </c:pt>
                <c:pt idx="1067">
                  <c:v>10.669999999999998</c:v>
                </c:pt>
                <c:pt idx="1068">
                  <c:v>10.679999999999998</c:v>
                </c:pt>
                <c:pt idx="1069">
                  <c:v>10.69</c:v>
                </c:pt>
                <c:pt idx="1070">
                  <c:v>10.7</c:v>
                </c:pt>
                <c:pt idx="1071">
                  <c:v>10.709999999999999</c:v>
                </c:pt>
                <c:pt idx="1072">
                  <c:v>10.719999999999999</c:v>
                </c:pt>
                <c:pt idx="1073">
                  <c:v>10.73</c:v>
                </c:pt>
                <c:pt idx="1074">
                  <c:v>10.74</c:v>
                </c:pt>
                <c:pt idx="1075">
                  <c:v>10.75</c:v>
                </c:pt>
                <c:pt idx="1076">
                  <c:v>10.759999999999998</c:v>
                </c:pt>
                <c:pt idx="1077">
                  <c:v>10.77</c:v>
                </c:pt>
                <c:pt idx="1078">
                  <c:v>10.78</c:v>
                </c:pt>
                <c:pt idx="1079">
                  <c:v>10.79</c:v>
                </c:pt>
                <c:pt idx="1080">
                  <c:v>10.799999999999999</c:v>
                </c:pt>
                <c:pt idx="1081">
                  <c:v>10.81</c:v>
                </c:pt>
                <c:pt idx="1082">
                  <c:v>10.82</c:v>
                </c:pt>
                <c:pt idx="1083">
                  <c:v>10.83</c:v>
                </c:pt>
                <c:pt idx="1084">
                  <c:v>10.839999999999998</c:v>
                </c:pt>
                <c:pt idx="1085">
                  <c:v>10.849999999999998</c:v>
                </c:pt>
                <c:pt idx="1086">
                  <c:v>10.86</c:v>
                </c:pt>
                <c:pt idx="1087">
                  <c:v>10.87</c:v>
                </c:pt>
                <c:pt idx="1088">
                  <c:v>10.879999999999999</c:v>
                </c:pt>
                <c:pt idx="1089">
                  <c:v>10.889999999999999</c:v>
                </c:pt>
                <c:pt idx="1090">
                  <c:v>10.9</c:v>
                </c:pt>
                <c:pt idx="1091">
                  <c:v>10.91</c:v>
                </c:pt>
                <c:pt idx="1092">
                  <c:v>10.92</c:v>
                </c:pt>
                <c:pt idx="1093">
                  <c:v>10.929999999999998</c:v>
                </c:pt>
                <c:pt idx="1094">
                  <c:v>10.94</c:v>
                </c:pt>
                <c:pt idx="1095">
                  <c:v>10.95</c:v>
                </c:pt>
                <c:pt idx="1096">
                  <c:v>10.959999999999999</c:v>
                </c:pt>
                <c:pt idx="1097">
                  <c:v>10.969999999999999</c:v>
                </c:pt>
                <c:pt idx="1098">
                  <c:v>10.98</c:v>
                </c:pt>
                <c:pt idx="1099">
                  <c:v>10.99</c:v>
                </c:pt>
                <c:pt idx="1100">
                  <c:v>11</c:v>
                </c:pt>
                <c:pt idx="1101">
                  <c:v>11.01</c:v>
                </c:pt>
                <c:pt idx="1102">
                  <c:v>11.019999999999998</c:v>
                </c:pt>
                <c:pt idx="1103">
                  <c:v>11.03</c:v>
                </c:pt>
                <c:pt idx="1104">
                  <c:v>11.04</c:v>
                </c:pt>
                <c:pt idx="1105">
                  <c:v>11.049999999999999</c:v>
                </c:pt>
                <c:pt idx="1106">
                  <c:v>11.059999999999999</c:v>
                </c:pt>
                <c:pt idx="1107">
                  <c:v>11.07</c:v>
                </c:pt>
                <c:pt idx="1108">
                  <c:v>11.08</c:v>
                </c:pt>
                <c:pt idx="1109">
                  <c:v>11.09</c:v>
                </c:pt>
                <c:pt idx="1110">
                  <c:v>11.099999999999998</c:v>
                </c:pt>
                <c:pt idx="1111">
                  <c:v>11.11</c:v>
                </c:pt>
                <c:pt idx="1112">
                  <c:v>11.12</c:v>
                </c:pt>
                <c:pt idx="1113">
                  <c:v>11.129999999999999</c:v>
                </c:pt>
                <c:pt idx="1114">
                  <c:v>11.139999999999999</c:v>
                </c:pt>
                <c:pt idx="1115">
                  <c:v>11.15</c:v>
                </c:pt>
                <c:pt idx="1116">
                  <c:v>11.16</c:v>
                </c:pt>
                <c:pt idx="1117">
                  <c:v>11.17</c:v>
                </c:pt>
                <c:pt idx="1118">
                  <c:v>11.18</c:v>
                </c:pt>
                <c:pt idx="1119">
                  <c:v>11.189999999999998</c:v>
                </c:pt>
                <c:pt idx="1120">
                  <c:v>11.2</c:v>
                </c:pt>
                <c:pt idx="1121">
                  <c:v>11.209999999999999</c:v>
                </c:pt>
                <c:pt idx="1122">
                  <c:v>11.219999999999999</c:v>
                </c:pt>
                <c:pt idx="1123">
                  <c:v>11.229999999999999</c:v>
                </c:pt>
                <c:pt idx="1124">
                  <c:v>11.24</c:v>
                </c:pt>
                <c:pt idx="1125">
                  <c:v>11.25</c:v>
                </c:pt>
                <c:pt idx="1126">
                  <c:v>11.26</c:v>
                </c:pt>
                <c:pt idx="1127">
                  <c:v>11.27</c:v>
                </c:pt>
                <c:pt idx="1128">
                  <c:v>11.28</c:v>
                </c:pt>
                <c:pt idx="1129">
                  <c:v>11.29</c:v>
                </c:pt>
                <c:pt idx="1130">
                  <c:v>11.299999999999999</c:v>
                </c:pt>
                <c:pt idx="1131">
                  <c:v>11.309999999999999</c:v>
                </c:pt>
                <c:pt idx="1132">
                  <c:v>11.32</c:v>
                </c:pt>
                <c:pt idx="1133">
                  <c:v>11.33</c:v>
                </c:pt>
                <c:pt idx="1134">
                  <c:v>11.34</c:v>
                </c:pt>
                <c:pt idx="1135">
                  <c:v>11.35</c:v>
                </c:pt>
                <c:pt idx="1136">
                  <c:v>11.36</c:v>
                </c:pt>
                <c:pt idx="1137">
                  <c:v>11.37</c:v>
                </c:pt>
                <c:pt idx="1138">
                  <c:v>11.379999999999999</c:v>
                </c:pt>
                <c:pt idx="1139">
                  <c:v>11.389999999999999</c:v>
                </c:pt>
                <c:pt idx="1140">
                  <c:v>11.399999999999999</c:v>
                </c:pt>
                <c:pt idx="1141">
                  <c:v>11.41</c:v>
                </c:pt>
                <c:pt idx="1142">
                  <c:v>11.42</c:v>
                </c:pt>
                <c:pt idx="1143">
                  <c:v>11.43</c:v>
                </c:pt>
                <c:pt idx="1144">
                  <c:v>11.44</c:v>
                </c:pt>
                <c:pt idx="1145">
                  <c:v>11.45</c:v>
                </c:pt>
                <c:pt idx="1146">
                  <c:v>11.459999999999999</c:v>
                </c:pt>
                <c:pt idx="1147">
                  <c:v>11.469999999999999</c:v>
                </c:pt>
                <c:pt idx="1148">
                  <c:v>11.479999999999999</c:v>
                </c:pt>
                <c:pt idx="1149">
                  <c:v>11.49</c:v>
                </c:pt>
                <c:pt idx="1150">
                  <c:v>11.5</c:v>
                </c:pt>
                <c:pt idx="1151">
                  <c:v>11.51</c:v>
                </c:pt>
                <c:pt idx="1152">
                  <c:v>11.52</c:v>
                </c:pt>
                <c:pt idx="1153">
                  <c:v>11.53</c:v>
                </c:pt>
                <c:pt idx="1154">
                  <c:v>11.54</c:v>
                </c:pt>
                <c:pt idx="1155">
                  <c:v>11.549999999999999</c:v>
                </c:pt>
                <c:pt idx="1156">
                  <c:v>11.559999999999999</c:v>
                </c:pt>
                <c:pt idx="1157">
                  <c:v>11.569999999999999</c:v>
                </c:pt>
                <c:pt idx="1158">
                  <c:v>11.58</c:v>
                </c:pt>
                <c:pt idx="1159">
                  <c:v>11.59</c:v>
                </c:pt>
                <c:pt idx="1160">
                  <c:v>11.6</c:v>
                </c:pt>
                <c:pt idx="1161">
                  <c:v>11.61</c:v>
                </c:pt>
                <c:pt idx="1162">
                  <c:v>11.620000000000001</c:v>
                </c:pt>
                <c:pt idx="1163">
                  <c:v>11.629999999999999</c:v>
                </c:pt>
                <c:pt idx="1164">
                  <c:v>11.639999999999999</c:v>
                </c:pt>
                <c:pt idx="1165">
                  <c:v>11.649999999999999</c:v>
                </c:pt>
                <c:pt idx="1166">
                  <c:v>11.66</c:v>
                </c:pt>
                <c:pt idx="1167">
                  <c:v>11.67</c:v>
                </c:pt>
                <c:pt idx="1168">
                  <c:v>11.68</c:v>
                </c:pt>
                <c:pt idx="1169">
                  <c:v>11.69</c:v>
                </c:pt>
                <c:pt idx="1170">
                  <c:v>11.7</c:v>
                </c:pt>
                <c:pt idx="1171">
                  <c:v>11.709999999999999</c:v>
                </c:pt>
                <c:pt idx="1172">
                  <c:v>11.719999999999999</c:v>
                </c:pt>
                <c:pt idx="1173">
                  <c:v>11.729999999999999</c:v>
                </c:pt>
                <c:pt idx="1174">
                  <c:v>11.739999999999998</c:v>
                </c:pt>
                <c:pt idx="1175">
                  <c:v>11.75</c:v>
                </c:pt>
                <c:pt idx="1176">
                  <c:v>11.76</c:v>
                </c:pt>
                <c:pt idx="1177">
                  <c:v>11.77</c:v>
                </c:pt>
                <c:pt idx="1178">
                  <c:v>11.78</c:v>
                </c:pt>
                <c:pt idx="1179">
                  <c:v>11.790000000000001</c:v>
                </c:pt>
                <c:pt idx="1180">
                  <c:v>11.799999999999999</c:v>
                </c:pt>
                <c:pt idx="1181">
                  <c:v>11.809999999999999</c:v>
                </c:pt>
                <c:pt idx="1182">
                  <c:v>11.819999999999999</c:v>
                </c:pt>
                <c:pt idx="1183">
                  <c:v>11.83</c:v>
                </c:pt>
                <c:pt idx="1184">
                  <c:v>11.84</c:v>
                </c:pt>
                <c:pt idx="1185">
                  <c:v>11.85</c:v>
                </c:pt>
                <c:pt idx="1186">
                  <c:v>11.86</c:v>
                </c:pt>
                <c:pt idx="1187">
                  <c:v>11.87</c:v>
                </c:pt>
                <c:pt idx="1188">
                  <c:v>11.88</c:v>
                </c:pt>
                <c:pt idx="1189">
                  <c:v>11.889999999999999</c:v>
                </c:pt>
                <c:pt idx="1190">
                  <c:v>11.899999999999999</c:v>
                </c:pt>
                <c:pt idx="1191">
                  <c:v>11.909999999999998</c:v>
                </c:pt>
                <c:pt idx="1192">
                  <c:v>11.92</c:v>
                </c:pt>
                <c:pt idx="1193">
                  <c:v>11.93</c:v>
                </c:pt>
                <c:pt idx="1194">
                  <c:v>11.94</c:v>
                </c:pt>
                <c:pt idx="1195">
                  <c:v>11.95</c:v>
                </c:pt>
                <c:pt idx="1196">
                  <c:v>11.96</c:v>
                </c:pt>
                <c:pt idx="1197">
                  <c:v>11.969999999999999</c:v>
                </c:pt>
                <c:pt idx="1198">
                  <c:v>11.979999999999999</c:v>
                </c:pt>
                <c:pt idx="1199">
                  <c:v>11.989999999999998</c:v>
                </c:pt>
                <c:pt idx="1200">
                  <c:v>12</c:v>
                </c:pt>
                <c:pt idx="1201">
                  <c:v>12.01</c:v>
                </c:pt>
                <c:pt idx="1202">
                  <c:v>12.02</c:v>
                </c:pt>
                <c:pt idx="1203">
                  <c:v>12.03</c:v>
                </c:pt>
                <c:pt idx="1204">
                  <c:v>12.04</c:v>
                </c:pt>
                <c:pt idx="1205">
                  <c:v>12.05</c:v>
                </c:pt>
                <c:pt idx="1206">
                  <c:v>12.059999999999999</c:v>
                </c:pt>
                <c:pt idx="1207">
                  <c:v>12.069999999999999</c:v>
                </c:pt>
                <c:pt idx="1208">
                  <c:v>12.079999999999998</c:v>
                </c:pt>
                <c:pt idx="1209">
                  <c:v>12.09</c:v>
                </c:pt>
                <c:pt idx="1210">
                  <c:v>12.1</c:v>
                </c:pt>
                <c:pt idx="1211">
                  <c:v>12.11</c:v>
                </c:pt>
                <c:pt idx="1212">
                  <c:v>12.12</c:v>
                </c:pt>
                <c:pt idx="1213">
                  <c:v>12.13</c:v>
                </c:pt>
                <c:pt idx="1214">
                  <c:v>12.14</c:v>
                </c:pt>
                <c:pt idx="1215">
                  <c:v>12.149999999999999</c:v>
                </c:pt>
                <c:pt idx="1216">
                  <c:v>12.159999999999998</c:v>
                </c:pt>
                <c:pt idx="1217">
                  <c:v>12.169999999999998</c:v>
                </c:pt>
                <c:pt idx="1218">
                  <c:v>12.18</c:v>
                </c:pt>
                <c:pt idx="1219">
                  <c:v>12.19</c:v>
                </c:pt>
                <c:pt idx="1220">
                  <c:v>12.2</c:v>
                </c:pt>
                <c:pt idx="1221">
                  <c:v>12.209999999999999</c:v>
                </c:pt>
                <c:pt idx="1222">
                  <c:v>12.22</c:v>
                </c:pt>
                <c:pt idx="1223">
                  <c:v>12.23</c:v>
                </c:pt>
                <c:pt idx="1224">
                  <c:v>12.239999999999998</c:v>
                </c:pt>
                <c:pt idx="1225">
                  <c:v>12.249999999999998</c:v>
                </c:pt>
                <c:pt idx="1226">
                  <c:v>12.26</c:v>
                </c:pt>
                <c:pt idx="1227">
                  <c:v>12.27</c:v>
                </c:pt>
                <c:pt idx="1228">
                  <c:v>12.28</c:v>
                </c:pt>
                <c:pt idx="1229">
                  <c:v>12.29</c:v>
                </c:pt>
                <c:pt idx="1230">
                  <c:v>12.3</c:v>
                </c:pt>
                <c:pt idx="1231">
                  <c:v>12.31</c:v>
                </c:pt>
                <c:pt idx="1232">
                  <c:v>12.319999999999999</c:v>
                </c:pt>
                <c:pt idx="1233">
                  <c:v>12.329999999999998</c:v>
                </c:pt>
                <c:pt idx="1234">
                  <c:v>12.339999999999998</c:v>
                </c:pt>
                <c:pt idx="1235">
                  <c:v>12.35</c:v>
                </c:pt>
                <c:pt idx="1236">
                  <c:v>12.36</c:v>
                </c:pt>
                <c:pt idx="1237">
                  <c:v>12.37</c:v>
                </c:pt>
                <c:pt idx="1238">
                  <c:v>12.379999999999999</c:v>
                </c:pt>
                <c:pt idx="1239">
                  <c:v>12.39</c:v>
                </c:pt>
                <c:pt idx="1240">
                  <c:v>12.4</c:v>
                </c:pt>
                <c:pt idx="1241">
                  <c:v>12.409999999999998</c:v>
                </c:pt>
                <c:pt idx="1242">
                  <c:v>12.419999999999998</c:v>
                </c:pt>
                <c:pt idx="1243">
                  <c:v>12.43</c:v>
                </c:pt>
                <c:pt idx="1244">
                  <c:v>12.44</c:v>
                </c:pt>
                <c:pt idx="1245">
                  <c:v>12.45</c:v>
                </c:pt>
                <c:pt idx="1246">
                  <c:v>12.459999999999999</c:v>
                </c:pt>
                <c:pt idx="1247">
                  <c:v>12.47</c:v>
                </c:pt>
                <c:pt idx="1248">
                  <c:v>12.48</c:v>
                </c:pt>
                <c:pt idx="1249">
                  <c:v>12.49</c:v>
                </c:pt>
                <c:pt idx="1250">
                  <c:v>12.499999999999998</c:v>
                </c:pt>
                <c:pt idx="1251">
                  <c:v>12.509999999999998</c:v>
                </c:pt>
                <c:pt idx="1252">
                  <c:v>12.52</c:v>
                </c:pt>
                <c:pt idx="1253">
                  <c:v>12.53</c:v>
                </c:pt>
                <c:pt idx="1254">
                  <c:v>12.54</c:v>
                </c:pt>
                <c:pt idx="1255">
                  <c:v>12.549999999999999</c:v>
                </c:pt>
                <c:pt idx="1256">
                  <c:v>12.56</c:v>
                </c:pt>
                <c:pt idx="1257">
                  <c:v>12.57</c:v>
                </c:pt>
                <c:pt idx="1258">
                  <c:v>12.579999999999998</c:v>
                </c:pt>
                <c:pt idx="1259">
                  <c:v>12.589999999999998</c:v>
                </c:pt>
                <c:pt idx="1260">
                  <c:v>12.6</c:v>
                </c:pt>
                <c:pt idx="1261">
                  <c:v>12.61</c:v>
                </c:pt>
                <c:pt idx="1262">
                  <c:v>12.62</c:v>
                </c:pt>
                <c:pt idx="1263">
                  <c:v>12.629999999999999</c:v>
                </c:pt>
                <c:pt idx="1264">
                  <c:v>12.64</c:v>
                </c:pt>
                <c:pt idx="1265">
                  <c:v>12.65</c:v>
                </c:pt>
                <c:pt idx="1266">
                  <c:v>12.66</c:v>
                </c:pt>
                <c:pt idx="1267">
                  <c:v>12.669999999999998</c:v>
                </c:pt>
                <c:pt idx="1268">
                  <c:v>12.679999999999998</c:v>
                </c:pt>
                <c:pt idx="1269">
                  <c:v>12.69</c:v>
                </c:pt>
                <c:pt idx="1270">
                  <c:v>12.7</c:v>
                </c:pt>
                <c:pt idx="1271">
                  <c:v>12.709999999999999</c:v>
                </c:pt>
                <c:pt idx="1272">
                  <c:v>12.719999999999999</c:v>
                </c:pt>
                <c:pt idx="1273">
                  <c:v>12.73</c:v>
                </c:pt>
                <c:pt idx="1274">
                  <c:v>12.74</c:v>
                </c:pt>
                <c:pt idx="1275">
                  <c:v>12.75</c:v>
                </c:pt>
                <c:pt idx="1276">
                  <c:v>12.759999999999998</c:v>
                </c:pt>
                <c:pt idx="1277">
                  <c:v>12.77</c:v>
                </c:pt>
                <c:pt idx="1278">
                  <c:v>12.78</c:v>
                </c:pt>
                <c:pt idx="1279">
                  <c:v>12.79</c:v>
                </c:pt>
                <c:pt idx="1280">
                  <c:v>12.799999999999999</c:v>
                </c:pt>
                <c:pt idx="1281">
                  <c:v>12.81</c:v>
                </c:pt>
                <c:pt idx="1282">
                  <c:v>12.82</c:v>
                </c:pt>
                <c:pt idx="1283">
                  <c:v>12.83</c:v>
                </c:pt>
                <c:pt idx="1284">
                  <c:v>12.84</c:v>
                </c:pt>
                <c:pt idx="1285">
                  <c:v>12.849999999999998</c:v>
                </c:pt>
                <c:pt idx="1286">
                  <c:v>12.86</c:v>
                </c:pt>
                <c:pt idx="1287">
                  <c:v>12.87</c:v>
                </c:pt>
                <c:pt idx="1288">
                  <c:v>12.879999999999999</c:v>
                </c:pt>
                <c:pt idx="1289">
                  <c:v>12.889999999999999</c:v>
                </c:pt>
                <c:pt idx="1290">
                  <c:v>12.9</c:v>
                </c:pt>
                <c:pt idx="1291">
                  <c:v>12.91</c:v>
                </c:pt>
                <c:pt idx="1292">
                  <c:v>12.92</c:v>
                </c:pt>
                <c:pt idx="1293">
                  <c:v>12.929999999999998</c:v>
                </c:pt>
                <c:pt idx="1294">
                  <c:v>12.94</c:v>
                </c:pt>
                <c:pt idx="1295">
                  <c:v>12.95</c:v>
                </c:pt>
                <c:pt idx="1296">
                  <c:v>12.959999999999999</c:v>
                </c:pt>
                <c:pt idx="1297">
                  <c:v>12.969999999999999</c:v>
                </c:pt>
                <c:pt idx="1298">
                  <c:v>12.979999999999999</c:v>
                </c:pt>
                <c:pt idx="1299">
                  <c:v>12.99</c:v>
                </c:pt>
                <c:pt idx="1300">
                  <c:v>13</c:v>
                </c:pt>
                <c:pt idx="1301">
                  <c:v>13.01</c:v>
                </c:pt>
                <c:pt idx="1302">
                  <c:v>13.019999999999998</c:v>
                </c:pt>
                <c:pt idx="1303">
                  <c:v>13.03</c:v>
                </c:pt>
                <c:pt idx="1304">
                  <c:v>13.04</c:v>
                </c:pt>
                <c:pt idx="1305">
                  <c:v>13.049999999999999</c:v>
                </c:pt>
                <c:pt idx="1306">
                  <c:v>13.059999999999999</c:v>
                </c:pt>
                <c:pt idx="1307">
                  <c:v>13.07</c:v>
                </c:pt>
                <c:pt idx="1308">
                  <c:v>13.08</c:v>
                </c:pt>
                <c:pt idx="1309">
                  <c:v>13.09</c:v>
                </c:pt>
                <c:pt idx="1310">
                  <c:v>13.1</c:v>
                </c:pt>
                <c:pt idx="1311">
                  <c:v>13.11</c:v>
                </c:pt>
                <c:pt idx="1312">
                  <c:v>13.12</c:v>
                </c:pt>
                <c:pt idx="1313">
                  <c:v>13.129999999999999</c:v>
                </c:pt>
                <c:pt idx="1314">
                  <c:v>13.139999999999999</c:v>
                </c:pt>
                <c:pt idx="1315">
                  <c:v>13.149999999999999</c:v>
                </c:pt>
                <c:pt idx="1316">
                  <c:v>13.16</c:v>
                </c:pt>
                <c:pt idx="1317">
                  <c:v>13.17</c:v>
                </c:pt>
                <c:pt idx="1318">
                  <c:v>13.18</c:v>
                </c:pt>
                <c:pt idx="1319">
                  <c:v>13.189999999999998</c:v>
                </c:pt>
                <c:pt idx="1320">
                  <c:v>13.2</c:v>
                </c:pt>
                <c:pt idx="1321">
                  <c:v>13.209999999999999</c:v>
                </c:pt>
                <c:pt idx="1322">
                  <c:v>13.219999999999999</c:v>
                </c:pt>
                <c:pt idx="1323">
                  <c:v>13.229999999999999</c:v>
                </c:pt>
                <c:pt idx="1324">
                  <c:v>13.24</c:v>
                </c:pt>
                <c:pt idx="1325">
                  <c:v>13.25</c:v>
                </c:pt>
                <c:pt idx="1326">
                  <c:v>13.26</c:v>
                </c:pt>
                <c:pt idx="1327">
                  <c:v>13.27</c:v>
                </c:pt>
                <c:pt idx="1328">
                  <c:v>13.28</c:v>
                </c:pt>
                <c:pt idx="1329">
                  <c:v>13.29</c:v>
                </c:pt>
                <c:pt idx="1330">
                  <c:v>13.299999999999999</c:v>
                </c:pt>
                <c:pt idx="1331">
                  <c:v>13.309999999999999</c:v>
                </c:pt>
                <c:pt idx="1332">
                  <c:v>13.319999999999999</c:v>
                </c:pt>
                <c:pt idx="1333">
                  <c:v>13.33</c:v>
                </c:pt>
                <c:pt idx="1334">
                  <c:v>13.34</c:v>
                </c:pt>
                <c:pt idx="1335">
                  <c:v>13.35</c:v>
                </c:pt>
                <c:pt idx="1336">
                  <c:v>13.36</c:v>
                </c:pt>
                <c:pt idx="1337">
                  <c:v>13.37</c:v>
                </c:pt>
                <c:pt idx="1338">
                  <c:v>13.379999999999999</c:v>
                </c:pt>
                <c:pt idx="1339">
                  <c:v>13.389999999999999</c:v>
                </c:pt>
                <c:pt idx="1340">
                  <c:v>13.399999999999999</c:v>
                </c:pt>
                <c:pt idx="1341">
                  <c:v>13.41</c:v>
                </c:pt>
                <c:pt idx="1342">
                  <c:v>13.42</c:v>
                </c:pt>
                <c:pt idx="1343">
                  <c:v>13.43</c:v>
                </c:pt>
                <c:pt idx="1344">
                  <c:v>13.44</c:v>
                </c:pt>
                <c:pt idx="1345">
                  <c:v>13.45</c:v>
                </c:pt>
                <c:pt idx="1346">
                  <c:v>13.459999999999999</c:v>
                </c:pt>
                <c:pt idx="1347">
                  <c:v>13.469999999999999</c:v>
                </c:pt>
                <c:pt idx="1348">
                  <c:v>13.479999999999999</c:v>
                </c:pt>
                <c:pt idx="1349">
                  <c:v>13.489999999999998</c:v>
                </c:pt>
                <c:pt idx="1350">
                  <c:v>13.5</c:v>
                </c:pt>
                <c:pt idx="1351">
                  <c:v>13.51</c:v>
                </c:pt>
                <c:pt idx="1352">
                  <c:v>13.52</c:v>
                </c:pt>
                <c:pt idx="1353">
                  <c:v>13.53</c:v>
                </c:pt>
                <c:pt idx="1354">
                  <c:v>13.54</c:v>
                </c:pt>
                <c:pt idx="1355">
                  <c:v>13.549999999999999</c:v>
                </c:pt>
                <c:pt idx="1356">
                  <c:v>13.559999999999999</c:v>
                </c:pt>
                <c:pt idx="1357">
                  <c:v>13.569999999999999</c:v>
                </c:pt>
                <c:pt idx="1358">
                  <c:v>13.58</c:v>
                </c:pt>
                <c:pt idx="1359">
                  <c:v>13.59</c:v>
                </c:pt>
                <c:pt idx="1360">
                  <c:v>13.6</c:v>
                </c:pt>
                <c:pt idx="1361">
                  <c:v>13.61</c:v>
                </c:pt>
                <c:pt idx="1362">
                  <c:v>13.620000000000001</c:v>
                </c:pt>
                <c:pt idx="1363">
                  <c:v>13.629999999999999</c:v>
                </c:pt>
                <c:pt idx="1364">
                  <c:v>13.639999999999999</c:v>
                </c:pt>
                <c:pt idx="1365">
                  <c:v>13.649999999999999</c:v>
                </c:pt>
                <c:pt idx="1366">
                  <c:v>13.659999999999998</c:v>
                </c:pt>
                <c:pt idx="1367">
                  <c:v>13.67</c:v>
                </c:pt>
                <c:pt idx="1368">
                  <c:v>13.68</c:v>
                </c:pt>
                <c:pt idx="1369">
                  <c:v>13.69</c:v>
                </c:pt>
                <c:pt idx="1370">
                  <c:v>13.7</c:v>
                </c:pt>
                <c:pt idx="1371">
                  <c:v>13.71</c:v>
                </c:pt>
                <c:pt idx="1372">
                  <c:v>13.719999999999999</c:v>
                </c:pt>
                <c:pt idx="1373">
                  <c:v>13.729999999999999</c:v>
                </c:pt>
                <c:pt idx="1374">
                  <c:v>13.739999999999998</c:v>
                </c:pt>
                <c:pt idx="1375">
                  <c:v>13.75</c:v>
                </c:pt>
                <c:pt idx="1376">
                  <c:v>13.76</c:v>
                </c:pt>
                <c:pt idx="1377">
                  <c:v>13.77</c:v>
                </c:pt>
                <c:pt idx="1378">
                  <c:v>13.78</c:v>
                </c:pt>
                <c:pt idx="1379">
                  <c:v>13.790000000000001</c:v>
                </c:pt>
                <c:pt idx="1380">
                  <c:v>13.799999999999999</c:v>
                </c:pt>
                <c:pt idx="1381">
                  <c:v>13.809999999999999</c:v>
                </c:pt>
                <c:pt idx="1382">
                  <c:v>13.819999999999999</c:v>
                </c:pt>
                <c:pt idx="1383">
                  <c:v>13.829999999999998</c:v>
                </c:pt>
                <c:pt idx="1384">
                  <c:v>13.84</c:v>
                </c:pt>
                <c:pt idx="1385">
                  <c:v>13.85</c:v>
                </c:pt>
                <c:pt idx="1386">
                  <c:v>13.86</c:v>
                </c:pt>
                <c:pt idx="1387">
                  <c:v>13.87</c:v>
                </c:pt>
                <c:pt idx="1388">
                  <c:v>13.88</c:v>
                </c:pt>
                <c:pt idx="1389">
                  <c:v>13.889999999999999</c:v>
                </c:pt>
                <c:pt idx="1390">
                  <c:v>13.899999999999999</c:v>
                </c:pt>
                <c:pt idx="1391">
                  <c:v>13.909999999999998</c:v>
                </c:pt>
                <c:pt idx="1392">
                  <c:v>13.92</c:v>
                </c:pt>
                <c:pt idx="1393">
                  <c:v>13.93</c:v>
                </c:pt>
                <c:pt idx="1394">
                  <c:v>13.94</c:v>
                </c:pt>
                <c:pt idx="1395">
                  <c:v>13.95</c:v>
                </c:pt>
                <c:pt idx="1396">
                  <c:v>13.96</c:v>
                </c:pt>
                <c:pt idx="1397">
                  <c:v>13.97</c:v>
                </c:pt>
                <c:pt idx="1398">
                  <c:v>13.979999999999999</c:v>
                </c:pt>
                <c:pt idx="1399">
                  <c:v>13.989999999999998</c:v>
                </c:pt>
                <c:pt idx="1400">
                  <c:v>13.999999999999998</c:v>
                </c:pt>
                <c:pt idx="1401">
                  <c:v>14.01</c:v>
                </c:pt>
                <c:pt idx="1402">
                  <c:v>14.02</c:v>
                </c:pt>
                <c:pt idx="1403">
                  <c:v>14.03</c:v>
                </c:pt>
                <c:pt idx="1404">
                  <c:v>14.04</c:v>
                </c:pt>
                <c:pt idx="1405">
                  <c:v>14.05</c:v>
                </c:pt>
                <c:pt idx="1406">
                  <c:v>14.059999999999999</c:v>
                </c:pt>
                <c:pt idx="1407">
                  <c:v>14.069999999999999</c:v>
                </c:pt>
                <c:pt idx="1408">
                  <c:v>14.079999999999998</c:v>
                </c:pt>
                <c:pt idx="1409">
                  <c:v>14.09</c:v>
                </c:pt>
                <c:pt idx="1410">
                  <c:v>14.1</c:v>
                </c:pt>
                <c:pt idx="1411">
                  <c:v>14.11</c:v>
                </c:pt>
                <c:pt idx="1412">
                  <c:v>14.12</c:v>
                </c:pt>
                <c:pt idx="1413">
                  <c:v>14.13</c:v>
                </c:pt>
                <c:pt idx="1414">
                  <c:v>14.14</c:v>
                </c:pt>
                <c:pt idx="1415">
                  <c:v>14.149999999999999</c:v>
                </c:pt>
                <c:pt idx="1416">
                  <c:v>14.159999999999998</c:v>
                </c:pt>
                <c:pt idx="1417">
                  <c:v>14.169999999999998</c:v>
                </c:pt>
                <c:pt idx="1418">
                  <c:v>14.18</c:v>
                </c:pt>
                <c:pt idx="1419">
                  <c:v>14.19</c:v>
                </c:pt>
                <c:pt idx="1420">
                  <c:v>14.2</c:v>
                </c:pt>
                <c:pt idx="1421">
                  <c:v>14.209999999999999</c:v>
                </c:pt>
                <c:pt idx="1422">
                  <c:v>14.22</c:v>
                </c:pt>
                <c:pt idx="1423">
                  <c:v>14.23</c:v>
                </c:pt>
                <c:pt idx="1424">
                  <c:v>14.239999999999998</c:v>
                </c:pt>
                <c:pt idx="1425">
                  <c:v>14.249999999999998</c:v>
                </c:pt>
                <c:pt idx="1426">
                  <c:v>14.26</c:v>
                </c:pt>
                <c:pt idx="1427">
                  <c:v>14.27</c:v>
                </c:pt>
                <c:pt idx="1428">
                  <c:v>14.28</c:v>
                </c:pt>
                <c:pt idx="1429">
                  <c:v>14.29</c:v>
                </c:pt>
                <c:pt idx="1430">
                  <c:v>14.3</c:v>
                </c:pt>
                <c:pt idx="1431">
                  <c:v>14.31</c:v>
                </c:pt>
                <c:pt idx="1432">
                  <c:v>14.32</c:v>
                </c:pt>
                <c:pt idx="1433">
                  <c:v>14.329999999999998</c:v>
                </c:pt>
                <c:pt idx="1434">
                  <c:v>14.339999999999998</c:v>
                </c:pt>
                <c:pt idx="1435">
                  <c:v>14.35</c:v>
                </c:pt>
                <c:pt idx="1436">
                  <c:v>14.36</c:v>
                </c:pt>
                <c:pt idx="1437">
                  <c:v>14.37</c:v>
                </c:pt>
                <c:pt idx="1438">
                  <c:v>14.379999999999999</c:v>
                </c:pt>
                <c:pt idx="1439">
                  <c:v>14.39</c:v>
                </c:pt>
                <c:pt idx="1440">
                  <c:v>14.4</c:v>
                </c:pt>
                <c:pt idx="1441">
                  <c:v>14.409999999999998</c:v>
                </c:pt>
                <c:pt idx="1442">
                  <c:v>14.419999999999998</c:v>
                </c:pt>
                <c:pt idx="1443">
                  <c:v>14.43</c:v>
                </c:pt>
                <c:pt idx="1444">
                  <c:v>14.44</c:v>
                </c:pt>
                <c:pt idx="1445">
                  <c:v>14.45</c:v>
                </c:pt>
                <c:pt idx="1446">
                  <c:v>14.459999999999999</c:v>
                </c:pt>
                <c:pt idx="1447">
                  <c:v>14.47</c:v>
                </c:pt>
                <c:pt idx="1448">
                  <c:v>14.48</c:v>
                </c:pt>
                <c:pt idx="1449">
                  <c:v>14.49</c:v>
                </c:pt>
                <c:pt idx="1450">
                  <c:v>14.499999999999998</c:v>
                </c:pt>
                <c:pt idx="1451">
                  <c:v>14.509999999999998</c:v>
                </c:pt>
                <c:pt idx="1452">
                  <c:v>14.52</c:v>
                </c:pt>
                <c:pt idx="1453">
                  <c:v>14.53</c:v>
                </c:pt>
                <c:pt idx="1454">
                  <c:v>14.54</c:v>
                </c:pt>
                <c:pt idx="1455">
                  <c:v>14.55</c:v>
                </c:pt>
                <c:pt idx="1456">
                  <c:v>14.56</c:v>
                </c:pt>
                <c:pt idx="1457">
                  <c:v>14.57</c:v>
                </c:pt>
                <c:pt idx="1458">
                  <c:v>14.58</c:v>
                </c:pt>
                <c:pt idx="1459">
                  <c:v>14.589999999999998</c:v>
                </c:pt>
                <c:pt idx="1460">
                  <c:v>14.599999999999998</c:v>
                </c:pt>
                <c:pt idx="1461">
                  <c:v>14.61</c:v>
                </c:pt>
                <c:pt idx="1462">
                  <c:v>14.62</c:v>
                </c:pt>
                <c:pt idx="1463">
                  <c:v>14.629999999999999</c:v>
                </c:pt>
                <c:pt idx="1464">
                  <c:v>14.64</c:v>
                </c:pt>
                <c:pt idx="1465">
                  <c:v>14.65</c:v>
                </c:pt>
                <c:pt idx="1466">
                  <c:v>14.66</c:v>
                </c:pt>
                <c:pt idx="1467">
                  <c:v>14.669999999999998</c:v>
                </c:pt>
                <c:pt idx="1468">
                  <c:v>14.679999999999998</c:v>
                </c:pt>
                <c:pt idx="1469">
                  <c:v>14.69</c:v>
                </c:pt>
                <c:pt idx="1470">
                  <c:v>14.7</c:v>
                </c:pt>
                <c:pt idx="1471">
                  <c:v>14.709999999999999</c:v>
                </c:pt>
                <c:pt idx="1472">
                  <c:v>14.72</c:v>
                </c:pt>
                <c:pt idx="1473">
                  <c:v>14.73</c:v>
                </c:pt>
                <c:pt idx="1474">
                  <c:v>14.74</c:v>
                </c:pt>
                <c:pt idx="1475">
                  <c:v>14.75</c:v>
                </c:pt>
                <c:pt idx="1476">
                  <c:v>14.759999999999998</c:v>
                </c:pt>
                <c:pt idx="1477">
                  <c:v>14.769999999999998</c:v>
                </c:pt>
                <c:pt idx="1478">
                  <c:v>14.78</c:v>
                </c:pt>
                <c:pt idx="1479">
                  <c:v>14.79</c:v>
                </c:pt>
                <c:pt idx="1480">
                  <c:v>14.799999999999999</c:v>
                </c:pt>
                <c:pt idx="1481">
                  <c:v>14.81</c:v>
                </c:pt>
                <c:pt idx="1482">
                  <c:v>14.82</c:v>
                </c:pt>
                <c:pt idx="1483">
                  <c:v>14.83</c:v>
                </c:pt>
                <c:pt idx="1484">
                  <c:v>14.84</c:v>
                </c:pt>
                <c:pt idx="1485">
                  <c:v>14.849999999999998</c:v>
                </c:pt>
                <c:pt idx="1486">
                  <c:v>14.86</c:v>
                </c:pt>
                <c:pt idx="1487">
                  <c:v>14.87</c:v>
                </c:pt>
                <c:pt idx="1488">
                  <c:v>14.879999999999999</c:v>
                </c:pt>
                <c:pt idx="1489">
                  <c:v>14.889999999999999</c:v>
                </c:pt>
                <c:pt idx="1490">
                  <c:v>14.9</c:v>
                </c:pt>
                <c:pt idx="1491">
                  <c:v>14.91</c:v>
                </c:pt>
                <c:pt idx="1492">
                  <c:v>14.92</c:v>
                </c:pt>
                <c:pt idx="1493">
                  <c:v>14.93</c:v>
                </c:pt>
                <c:pt idx="1494">
                  <c:v>14.939999999999998</c:v>
                </c:pt>
                <c:pt idx="1495">
                  <c:v>14.95</c:v>
                </c:pt>
                <c:pt idx="1496">
                  <c:v>14.959999999999999</c:v>
                </c:pt>
                <c:pt idx="1497">
                  <c:v>14.969999999999999</c:v>
                </c:pt>
                <c:pt idx="1498">
                  <c:v>14.98</c:v>
                </c:pt>
                <c:pt idx="1499">
                  <c:v>14.99</c:v>
                </c:pt>
                <c:pt idx="1500">
                  <c:v>15</c:v>
                </c:pt>
                <c:pt idx="1501">
                  <c:v>15.01</c:v>
                </c:pt>
                <c:pt idx="1502">
                  <c:v>15.019999999999998</c:v>
                </c:pt>
                <c:pt idx="1503">
                  <c:v>15.03</c:v>
                </c:pt>
                <c:pt idx="1504">
                  <c:v>15.04</c:v>
                </c:pt>
                <c:pt idx="1505">
                  <c:v>15.049999999999999</c:v>
                </c:pt>
                <c:pt idx="1506">
                  <c:v>15.059999999999999</c:v>
                </c:pt>
                <c:pt idx="1507">
                  <c:v>15.07</c:v>
                </c:pt>
                <c:pt idx="1508">
                  <c:v>15.08</c:v>
                </c:pt>
                <c:pt idx="1509">
                  <c:v>15.09</c:v>
                </c:pt>
                <c:pt idx="1510">
                  <c:v>15.1</c:v>
                </c:pt>
                <c:pt idx="1511">
                  <c:v>15.109999999999998</c:v>
                </c:pt>
                <c:pt idx="1512">
                  <c:v>15.12</c:v>
                </c:pt>
                <c:pt idx="1513">
                  <c:v>15.129999999999999</c:v>
                </c:pt>
                <c:pt idx="1514">
                  <c:v>15.139999999999999</c:v>
                </c:pt>
                <c:pt idx="1515">
                  <c:v>15.15</c:v>
                </c:pt>
                <c:pt idx="1516">
                  <c:v>15.16</c:v>
                </c:pt>
                <c:pt idx="1517">
                  <c:v>15.17</c:v>
                </c:pt>
                <c:pt idx="1518">
                  <c:v>15.18</c:v>
                </c:pt>
                <c:pt idx="1519">
                  <c:v>15.19</c:v>
                </c:pt>
                <c:pt idx="1520">
                  <c:v>15.2</c:v>
                </c:pt>
                <c:pt idx="1521">
                  <c:v>15.209999999999999</c:v>
                </c:pt>
                <c:pt idx="1522">
                  <c:v>15.219999999999999</c:v>
                </c:pt>
                <c:pt idx="1523">
                  <c:v>15.229999999999999</c:v>
                </c:pt>
                <c:pt idx="1524">
                  <c:v>15.24</c:v>
                </c:pt>
                <c:pt idx="1525">
                  <c:v>15.25</c:v>
                </c:pt>
                <c:pt idx="1526">
                  <c:v>15.26</c:v>
                </c:pt>
                <c:pt idx="1527">
                  <c:v>15.27</c:v>
                </c:pt>
                <c:pt idx="1528">
                  <c:v>15.279999999999998</c:v>
                </c:pt>
                <c:pt idx="1529">
                  <c:v>15.29</c:v>
                </c:pt>
                <c:pt idx="1530">
                  <c:v>15.299999999999999</c:v>
                </c:pt>
                <c:pt idx="1531">
                  <c:v>15.309999999999999</c:v>
                </c:pt>
                <c:pt idx="1532">
                  <c:v>15.32</c:v>
                </c:pt>
                <c:pt idx="1533">
                  <c:v>15.33</c:v>
                </c:pt>
                <c:pt idx="1534">
                  <c:v>15.34</c:v>
                </c:pt>
                <c:pt idx="1535">
                  <c:v>15.35</c:v>
                </c:pt>
                <c:pt idx="1536">
                  <c:v>15.36</c:v>
                </c:pt>
                <c:pt idx="1537">
                  <c:v>15.37</c:v>
                </c:pt>
                <c:pt idx="1538">
                  <c:v>15.379999999999999</c:v>
                </c:pt>
                <c:pt idx="1539">
                  <c:v>15.389999999999999</c:v>
                </c:pt>
                <c:pt idx="1540">
                  <c:v>15.399999999999999</c:v>
                </c:pt>
                <c:pt idx="1541">
                  <c:v>15.41</c:v>
                </c:pt>
                <c:pt idx="1542">
                  <c:v>15.42</c:v>
                </c:pt>
                <c:pt idx="1543">
                  <c:v>15.43</c:v>
                </c:pt>
                <c:pt idx="1544">
                  <c:v>15.44</c:v>
                </c:pt>
                <c:pt idx="1545">
                  <c:v>15.45</c:v>
                </c:pt>
                <c:pt idx="1546">
                  <c:v>15.459999999999999</c:v>
                </c:pt>
                <c:pt idx="1547">
                  <c:v>15.469999999999999</c:v>
                </c:pt>
                <c:pt idx="1548">
                  <c:v>15.479999999999999</c:v>
                </c:pt>
                <c:pt idx="1549">
                  <c:v>15.49</c:v>
                </c:pt>
                <c:pt idx="1550">
                  <c:v>15.5</c:v>
                </c:pt>
                <c:pt idx="1551">
                  <c:v>15.51</c:v>
                </c:pt>
                <c:pt idx="1552">
                  <c:v>15.52</c:v>
                </c:pt>
                <c:pt idx="1553">
                  <c:v>15.53</c:v>
                </c:pt>
                <c:pt idx="1554">
                  <c:v>15.54</c:v>
                </c:pt>
                <c:pt idx="1555">
                  <c:v>15.549999999999999</c:v>
                </c:pt>
                <c:pt idx="1556">
                  <c:v>15.559999999999999</c:v>
                </c:pt>
                <c:pt idx="1557">
                  <c:v>15.569999999999999</c:v>
                </c:pt>
                <c:pt idx="1558">
                  <c:v>15.58</c:v>
                </c:pt>
                <c:pt idx="1559">
                  <c:v>15.59</c:v>
                </c:pt>
                <c:pt idx="1560">
                  <c:v>15.6</c:v>
                </c:pt>
                <c:pt idx="1561">
                  <c:v>15.61</c:v>
                </c:pt>
                <c:pt idx="1562">
                  <c:v>15.62</c:v>
                </c:pt>
                <c:pt idx="1563">
                  <c:v>15.629999999999997</c:v>
                </c:pt>
                <c:pt idx="1564">
                  <c:v>15.64</c:v>
                </c:pt>
                <c:pt idx="1565">
                  <c:v>15.65</c:v>
                </c:pt>
                <c:pt idx="1566">
                  <c:v>15.66</c:v>
                </c:pt>
                <c:pt idx="1567">
                  <c:v>15.67</c:v>
                </c:pt>
                <c:pt idx="1568">
                  <c:v>15.68</c:v>
                </c:pt>
                <c:pt idx="1569">
                  <c:v>15.69</c:v>
                </c:pt>
                <c:pt idx="1570">
                  <c:v>15.7</c:v>
                </c:pt>
                <c:pt idx="1571">
                  <c:v>15.709999999999999</c:v>
                </c:pt>
                <c:pt idx="1572">
                  <c:v>15.719999999999997</c:v>
                </c:pt>
                <c:pt idx="1573">
                  <c:v>15.73</c:v>
                </c:pt>
                <c:pt idx="1574">
                  <c:v>15.74</c:v>
                </c:pt>
                <c:pt idx="1575">
                  <c:v>15.75</c:v>
                </c:pt>
                <c:pt idx="1576">
                  <c:v>15.76</c:v>
                </c:pt>
                <c:pt idx="1577">
                  <c:v>15.77</c:v>
                </c:pt>
                <c:pt idx="1578">
                  <c:v>15.78</c:v>
                </c:pt>
                <c:pt idx="1579">
                  <c:v>15.79</c:v>
                </c:pt>
                <c:pt idx="1580">
                  <c:v>15.799999999999999</c:v>
                </c:pt>
                <c:pt idx="1581">
                  <c:v>15.809999999999997</c:v>
                </c:pt>
                <c:pt idx="1582">
                  <c:v>15.82</c:v>
                </c:pt>
                <c:pt idx="1583">
                  <c:v>15.83</c:v>
                </c:pt>
                <c:pt idx="1584">
                  <c:v>15.84</c:v>
                </c:pt>
                <c:pt idx="1585">
                  <c:v>15.85</c:v>
                </c:pt>
                <c:pt idx="1586">
                  <c:v>15.86</c:v>
                </c:pt>
                <c:pt idx="1587">
                  <c:v>15.87</c:v>
                </c:pt>
                <c:pt idx="1588">
                  <c:v>15.879999999999999</c:v>
                </c:pt>
                <c:pt idx="1589">
                  <c:v>15.889999999999997</c:v>
                </c:pt>
                <c:pt idx="1590">
                  <c:v>15.899999999999997</c:v>
                </c:pt>
                <c:pt idx="1591">
                  <c:v>15.91</c:v>
                </c:pt>
                <c:pt idx="1592">
                  <c:v>15.92</c:v>
                </c:pt>
                <c:pt idx="1593">
                  <c:v>15.93</c:v>
                </c:pt>
                <c:pt idx="1594">
                  <c:v>15.94</c:v>
                </c:pt>
                <c:pt idx="1595">
                  <c:v>15.95</c:v>
                </c:pt>
                <c:pt idx="1596">
                  <c:v>15.959999999999999</c:v>
                </c:pt>
                <c:pt idx="1597">
                  <c:v>15.969999999999999</c:v>
                </c:pt>
                <c:pt idx="1598">
                  <c:v>15.98</c:v>
                </c:pt>
                <c:pt idx="1599">
                  <c:v>15.99</c:v>
                </c:pt>
                <c:pt idx="1600">
                  <c:v>16</c:v>
                </c:pt>
                <c:pt idx="1601">
                  <c:v>16.010000000000002</c:v>
                </c:pt>
                <c:pt idx="1602">
                  <c:v>16.02</c:v>
                </c:pt>
                <c:pt idx="1603">
                  <c:v>16.029999999999998</c:v>
                </c:pt>
                <c:pt idx="1604">
                  <c:v>16.04</c:v>
                </c:pt>
                <c:pt idx="1605">
                  <c:v>16.049999999999997</c:v>
                </c:pt>
                <c:pt idx="1606">
                  <c:v>16.059999999999999</c:v>
                </c:pt>
                <c:pt idx="1607">
                  <c:v>16.07</c:v>
                </c:pt>
                <c:pt idx="1608">
                  <c:v>16.080000000000002</c:v>
                </c:pt>
                <c:pt idx="1609">
                  <c:v>16.09</c:v>
                </c:pt>
                <c:pt idx="1610">
                  <c:v>16.100000000000001</c:v>
                </c:pt>
                <c:pt idx="1611">
                  <c:v>16.11</c:v>
                </c:pt>
                <c:pt idx="1612">
                  <c:v>16.119999999999997</c:v>
                </c:pt>
                <c:pt idx="1613">
                  <c:v>16.13</c:v>
                </c:pt>
                <c:pt idx="1614">
                  <c:v>16.139999999999997</c:v>
                </c:pt>
                <c:pt idx="1615">
                  <c:v>16.149999999999999</c:v>
                </c:pt>
                <c:pt idx="1616">
                  <c:v>16.16</c:v>
                </c:pt>
                <c:pt idx="1617">
                  <c:v>16.170000000000002</c:v>
                </c:pt>
                <c:pt idx="1618">
                  <c:v>16.18</c:v>
                </c:pt>
                <c:pt idx="1619">
                  <c:v>16.190000000000001</c:v>
                </c:pt>
                <c:pt idx="1620">
                  <c:v>16.2</c:v>
                </c:pt>
                <c:pt idx="1621">
                  <c:v>16.209999999999997</c:v>
                </c:pt>
                <c:pt idx="1622">
                  <c:v>16.22</c:v>
                </c:pt>
                <c:pt idx="1623">
                  <c:v>16.229999999999997</c:v>
                </c:pt>
                <c:pt idx="1624">
                  <c:v>16.239999999999998</c:v>
                </c:pt>
                <c:pt idx="1625">
                  <c:v>16.25</c:v>
                </c:pt>
                <c:pt idx="1626">
                  <c:v>16.260000000000002</c:v>
                </c:pt>
                <c:pt idx="1627">
                  <c:v>16.27</c:v>
                </c:pt>
                <c:pt idx="1628">
                  <c:v>16.279999999999998</c:v>
                </c:pt>
                <c:pt idx="1629">
                  <c:v>16.29</c:v>
                </c:pt>
                <c:pt idx="1630">
                  <c:v>16.299999999999997</c:v>
                </c:pt>
                <c:pt idx="1631">
                  <c:v>16.309999999999999</c:v>
                </c:pt>
                <c:pt idx="1632">
                  <c:v>16.32</c:v>
                </c:pt>
                <c:pt idx="1633">
                  <c:v>16.330000000000002</c:v>
                </c:pt>
                <c:pt idx="1634">
                  <c:v>16.34</c:v>
                </c:pt>
                <c:pt idx="1635">
                  <c:v>16.350000000000001</c:v>
                </c:pt>
                <c:pt idx="1636">
                  <c:v>16.36</c:v>
                </c:pt>
                <c:pt idx="1637">
                  <c:v>16.369999999999997</c:v>
                </c:pt>
                <c:pt idx="1638">
                  <c:v>16.38</c:v>
                </c:pt>
                <c:pt idx="1639">
                  <c:v>16.389999999999997</c:v>
                </c:pt>
                <c:pt idx="1640">
                  <c:v>16.399999999999999</c:v>
                </c:pt>
                <c:pt idx="1641">
                  <c:v>16.41</c:v>
                </c:pt>
                <c:pt idx="1642">
                  <c:v>16.420000000000002</c:v>
                </c:pt>
                <c:pt idx="1643">
                  <c:v>16.43</c:v>
                </c:pt>
                <c:pt idx="1644">
                  <c:v>16.440000000000001</c:v>
                </c:pt>
                <c:pt idx="1645">
                  <c:v>16.45</c:v>
                </c:pt>
                <c:pt idx="1646">
                  <c:v>16.459999999999997</c:v>
                </c:pt>
                <c:pt idx="1647">
                  <c:v>16.47</c:v>
                </c:pt>
                <c:pt idx="1648">
                  <c:v>16.479999999999997</c:v>
                </c:pt>
                <c:pt idx="1649">
                  <c:v>16.489999999999998</c:v>
                </c:pt>
                <c:pt idx="1650">
                  <c:v>16.5</c:v>
                </c:pt>
                <c:pt idx="1651">
                  <c:v>16.510000000000002</c:v>
                </c:pt>
                <c:pt idx="1652">
                  <c:v>16.52</c:v>
                </c:pt>
                <c:pt idx="1653">
                  <c:v>16.53</c:v>
                </c:pt>
                <c:pt idx="1654">
                  <c:v>16.54</c:v>
                </c:pt>
                <c:pt idx="1655">
                  <c:v>16.549999999999997</c:v>
                </c:pt>
                <c:pt idx="1656">
                  <c:v>16.559999999999999</c:v>
                </c:pt>
                <c:pt idx="1657">
                  <c:v>16.57</c:v>
                </c:pt>
                <c:pt idx="1658">
                  <c:v>16.579999999999998</c:v>
                </c:pt>
                <c:pt idx="1659">
                  <c:v>16.59</c:v>
                </c:pt>
                <c:pt idx="1660">
                  <c:v>16.600000000000001</c:v>
                </c:pt>
                <c:pt idx="1661">
                  <c:v>16.61</c:v>
                </c:pt>
                <c:pt idx="1662">
                  <c:v>16.62</c:v>
                </c:pt>
                <c:pt idx="1663">
                  <c:v>16.63</c:v>
                </c:pt>
                <c:pt idx="1664">
                  <c:v>16.639999999999997</c:v>
                </c:pt>
                <c:pt idx="1665">
                  <c:v>16.649999999999999</c:v>
                </c:pt>
                <c:pt idx="1666">
                  <c:v>16.66</c:v>
                </c:pt>
                <c:pt idx="1667">
                  <c:v>16.669999999999998</c:v>
                </c:pt>
                <c:pt idx="1668">
                  <c:v>16.68</c:v>
                </c:pt>
                <c:pt idx="1669">
                  <c:v>16.690000000000001</c:v>
                </c:pt>
                <c:pt idx="1670">
                  <c:v>16.7</c:v>
                </c:pt>
                <c:pt idx="1671">
                  <c:v>16.71</c:v>
                </c:pt>
                <c:pt idx="1672">
                  <c:v>16.72</c:v>
                </c:pt>
                <c:pt idx="1673">
                  <c:v>16.729999999999997</c:v>
                </c:pt>
                <c:pt idx="1674">
                  <c:v>16.739999999999998</c:v>
                </c:pt>
                <c:pt idx="1675">
                  <c:v>16.75</c:v>
                </c:pt>
                <c:pt idx="1676">
                  <c:v>16.760000000000002</c:v>
                </c:pt>
                <c:pt idx="1677">
                  <c:v>16.77</c:v>
                </c:pt>
                <c:pt idx="1678">
                  <c:v>16.78</c:v>
                </c:pt>
                <c:pt idx="1679">
                  <c:v>16.79</c:v>
                </c:pt>
                <c:pt idx="1680">
                  <c:v>16.8</c:v>
                </c:pt>
                <c:pt idx="1681">
                  <c:v>16.809999999999999</c:v>
                </c:pt>
                <c:pt idx="1682">
                  <c:v>16.819999999999997</c:v>
                </c:pt>
                <c:pt idx="1683">
                  <c:v>16.829999999999998</c:v>
                </c:pt>
                <c:pt idx="1684">
                  <c:v>16.84</c:v>
                </c:pt>
                <c:pt idx="1685">
                  <c:v>16.850000000000001</c:v>
                </c:pt>
                <c:pt idx="1686">
                  <c:v>16.86</c:v>
                </c:pt>
                <c:pt idx="1687">
                  <c:v>16.87</c:v>
                </c:pt>
                <c:pt idx="1688">
                  <c:v>16.88</c:v>
                </c:pt>
                <c:pt idx="1689">
                  <c:v>16.889999999999997</c:v>
                </c:pt>
                <c:pt idx="1690">
                  <c:v>16.899999999999999</c:v>
                </c:pt>
                <c:pt idx="1691">
                  <c:v>16.91</c:v>
                </c:pt>
                <c:pt idx="1692">
                  <c:v>16.919999999999998</c:v>
                </c:pt>
                <c:pt idx="1693">
                  <c:v>16.93</c:v>
                </c:pt>
                <c:pt idx="1694">
                  <c:v>16.940000000000001</c:v>
                </c:pt>
                <c:pt idx="1695">
                  <c:v>16.95</c:v>
                </c:pt>
                <c:pt idx="1696">
                  <c:v>16.96</c:v>
                </c:pt>
                <c:pt idx="1697">
                  <c:v>16.97</c:v>
                </c:pt>
                <c:pt idx="1698">
                  <c:v>16.979999999999997</c:v>
                </c:pt>
                <c:pt idx="1699">
                  <c:v>16.989999999999998</c:v>
                </c:pt>
                <c:pt idx="1700">
                  <c:v>17</c:v>
                </c:pt>
                <c:pt idx="1701">
                  <c:v>17.009999999999998</c:v>
                </c:pt>
                <c:pt idx="1702">
                  <c:v>17.02</c:v>
                </c:pt>
                <c:pt idx="1703">
                  <c:v>17.03</c:v>
                </c:pt>
                <c:pt idx="1704">
                  <c:v>17.04</c:v>
                </c:pt>
                <c:pt idx="1705">
                  <c:v>17.05</c:v>
                </c:pt>
                <c:pt idx="1706">
                  <c:v>17.059999999999999</c:v>
                </c:pt>
                <c:pt idx="1707">
                  <c:v>17.069999999999997</c:v>
                </c:pt>
                <c:pt idx="1708">
                  <c:v>17.079999999999998</c:v>
                </c:pt>
                <c:pt idx="1709">
                  <c:v>17.09</c:v>
                </c:pt>
                <c:pt idx="1710">
                  <c:v>17.100000000000001</c:v>
                </c:pt>
                <c:pt idx="1711">
                  <c:v>17.11</c:v>
                </c:pt>
                <c:pt idx="1712">
                  <c:v>17.12</c:v>
                </c:pt>
                <c:pt idx="1713">
                  <c:v>17.13</c:v>
                </c:pt>
                <c:pt idx="1714">
                  <c:v>17.14</c:v>
                </c:pt>
                <c:pt idx="1715">
                  <c:v>17.149999999999999</c:v>
                </c:pt>
                <c:pt idx="1716">
                  <c:v>17.159999999999997</c:v>
                </c:pt>
                <c:pt idx="1717">
                  <c:v>17.169999999999998</c:v>
                </c:pt>
                <c:pt idx="1718">
                  <c:v>17.18</c:v>
                </c:pt>
                <c:pt idx="1719">
                  <c:v>17.190000000000001</c:v>
                </c:pt>
                <c:pt idx="1720">
                  <c:v>17.2</c:v>
                </c:pt>
                <c:pt idx="1721">
                  <c:v>17.21</c:v>
                </c:pt>
                <c:pt idx="1722">
                  <c:v>17.22</c:v>
                </c:pt>
                <c:pt idx="1723">
                  <c:v>17.23</c:v>
                </c:pt>
                <c:pt idx="1724">
                  <c:v>17.239999999999998</c:v>
                </c:pt>
                <c:pt idx="1725">
                  <c:v>17.25</c:v>
                </c:pt>
                <c:pt idx="1726">
                  <c:v>17.259999999999998</c:v>
                </c:pt>
                <c:pt idx="1727">
                  <c:v>17.27</c:v>
                </c:pt>
                <c:pt idx="1728">
                  <c:v>17.28</c:v>
                </c:pt>
                <c:pt idx="1729">
                  <c:v>17.29</c:v>
                </c:pt>
                <c:pt idx="1730">
                  <c:v>17.3</c:v>
                </c:pt>
                <c:pt idx="1731">
                  <c:v>17.309999999999999</c:v>
                </c:pt>
                <c:pt idx="1732">
                  <c:v>17.32</c:v>
                </c:pt>
                <c:pt idx="1733">
                  <c:v>17.329999999999998</c:v>
                </c:pt>
                <c:pt idx="1734">
                  <c:v>17.34</c:v>
                </c:pt>
                <c:pt idx="1735">
                  <c:v>17.349999999999998</c:v>
                </c:pt>
                <c:pt idx="1736">
                  <c:v>17.36</c:v>
                </c:pt>
                <c:pt idx="1737">
                  <c:v>17.37</c:v>
                </c:pt>
                <c:pt idx="1738">
                  <c:v>17.38</c:v>
                </c:pt>
                <c:pt idx="1739">
                  <c:v>17.39</c:v>
                </c:pt>
                <c:pt idx="1740">
                  <c:v>17.399999999999999</c:v>
                </c:pt>
                <c:pt idx="1741">
                  <c:v>17.41</c:v>
                </c:pt>
                <c:pt idx="1742">
                  <c:v>17.419999999999998</c:v>
                </c:pt>
                <c:pt idx="1743">
                  <c:v>17.43</c:v>
                </c:pt>
                <c:pt idx="1744">
                  <c:v>17.440000000000001</c:v>
                </c:pt>
                <c:pt idx="1745">
                  <c:v>17.45</c:v>
                </c:pt>
                <c:pt idx="1746">
                  <c:v>17.46</c:v>
                </c:pt>
                <c:pt idx="1747">
                  <c:v>17.47</c:v>
                </c:pt>
                <c:pt idx="1748">
                  <c:v>17.48</c:v>
                </c:pt>
                <c:pt idx="1749">
                  <c:v>17.489999999999998</c:v>
                </c:pt>
                <c:pt idx="1750">
                  <c:v>17.499999999999996</c:v>
                </c:pt>
                <c:pt idx="1751">
                  <c:v>17.509999999999998</c:v>
                </c:pt>
                <c:pt idx="1752">
                  <c:v>17.52</c:v>
                </c:pt>
                <c:pt idx="1753">
                  <c:v>17.53</c:v>
                </c:pt>
                <c:pt idx="1754">
                  <c:v>17.54</c:v>
                </c:pt>
                <c:pt idx="1755">
                  <c:v>17.55</c:v>
                </c:pt>
                <c:pt idx="1756">
                  <c:v>17.559999999999999</c:v>
                </c:pt>
                <c:pt idx="1757">
                  <c:v>17.57</c:v>
                </c:pt>
                <c:pt idx="1758">
                  <c:v>17.579999999999998</c:v>
                </c:pt>
                <c:pt idx="1759">
                  <c:v>17.59</c:v>
                </c:pt>
                <c:pt idx="1760">
                  <c:v>17.599999999999998</c:v>
                </c:pt>
                <c:pt idx="1761">
                  <c:v>17.61</c:v>
                </c:pt>
                <c:pt idx="1762">
                  <c:v>17.62</c:v>
                </c:pt>
                <c:pt idx="1763">
                  <c:v>17.63</c:v>
                </c:pt>
                <c:pt idx="1764">
                  <c:v>17.64</c:v>
                </c:pt>
                <c:pt idx="1765">
                  <c:v>17.649999999999999</c:v>
                </c:pt>
                <c:pt idx="1766">
                  <c:v>17.66</c:v>
                </c:pt>
                <c:pt idx="1767">
                  <c:v>17.669999999999998</c:v>
                </c:pt>
                <c:pt idx="1768">
                  <c:v>17.68</c:v>
                </c:pt>
                <c:pt idx="1769">
                  <c:v>17.689999999999998</c:v>
                </c:pt>
                <c:pt idx="1770">
                  <c:v>17.7</c:v>
                </c:pt>
                <c:pt idx="1771">
                  <c:v>17.71</c:v>
                </c:pt>
                <c:pt idx="1772">
                  <c:v>17.72</c:v>
                </c:pt>
                <c:pt idx="1773">
                  <c:v>17.73</c:v>
                </c:pt>
                <c:pt idx="1774">
                  <c:v>17.739999999999998</c:v>
                </c:pt>
                <c:pt idx="1775">
                  <c:v>17.75</c:v>
                </c:pt>
                <c:pt idx="1776">
                  <c:v>17.759999999999998</c:v>
                </c:pt>
                <c:pt idx="1777">
                  <c:v>17.77</c:v>
                </c:pt>
                <c:pt idx="1778">
                  <c:v>17.78</c:v>
                </c:pt>
                <c:pt idx="1779">
                  <c:v>17.79</c:v>
                </c:pt>
                <c:pt idx="1780">
                  <c:v>17.8</c:v>
                </c:pt>
                <c:pt idx="1781">
                  <c:v>17.809999999999999</c:v>
                </c:pt>
                <c:pt idx="1782">
                  <c:v>17.82</c:v>
                </c:pt>
                <c:pt idx="1783">
                  <c:v>17.829999999999998</c:v>
                </c:pt>
                <c:pt idx="1784">
                  <c:v>17.84</c:v>
                </c:pt>
                <c:pt idx="1785">
                  <c:v>17.849999999999998</c:v>
                </c:pt>
                <c:pt idx="1786">
                  <c:v>17.86</c:v>
                </c:pt>
                <c:pt idx="1787">
                  <c:v>17.87</c:v>
                </c:pt>
                <c:pt idx="1788">
                  <c:v>17.88</c:v>
                </c:pt>
                <c:pt idx="1789">
                  <c:v>17.89</c:v>
                </c:pt>
                <c:pt idx="1790">
                  <c:v>17.899999999999999</c:v>
                </c:pt>
                <c:pt idx="1791">
                  <c:v>17.91</c:v>
                </c:pt>
                <c:pt idx="1792">
                  <c:v>17.919999999999998</c:v>
                </c:pt>
                <c:pt idx="1793">
                  <c:v>17.93</c:v>
                </c:pt>
                <c:pt idx="1794">
                  <c:v>17.939999999999998</c:v>
                </c:pt>
                <c:pt idx="1795">
                  <c:v>17.95</c:v>
                </c:pt>
                <c:pt idx="1796">
                  <c:v>17.96</c:v>
                </c:pt>
                <c:pt idx="1797">
                  <c:v>17.97</c:v>
                </c:pt>
                <c:pt idx="1798">
                  <c:v>17.98</c:v>
                </c:pt>
                <c:pt idx="1799">
                  <c:v>17.989999999999998</c:v>
                </c:pt>
                <c:pt idx="1800">
                  <c:v>18</c:v>
                </c:pt>
                <c:pt idx="1801">
                  <c:v>18.009999999999998</c:v>
                </c:pt>
                <c:pt idx="1802">
                  <c:v>18.02</c:v>
                </c:pt>
                <c:pt idx="1803">
                  <c:v>18.029999999999998</c:v>
                </c:pt>
                <c:pt idx="1804">
                  <c:v>18.04</c:v>
                </c:pt>
                <c:pt idx="1805">
                  <c:v>18.05</c:v>
                </c:pt>
                <c:pt idx="1806">
                  <c:v>18.059999999999999</c:v>
                </c:pt>
                <c:pt idx="1807">
                  <c:v>18.07</c:v>
                </c:pt>
                <c:pt idx="1808">
                  <c:v>18.079999999999998</c:v>
                </c:pt>
                <c:pt idx="1809">
                  <c:v>18.09</c:v>
                </c:pt>
                <c:pt idx="1810">
                  <c:v>18.099999999999998</c:v>
                </c:pt>
                <c:pt idx="1811">
                  <c:v>18.11</c:v>
                </c:pt>
                <c:pt idx="1812">
                  <c:v>18.119999999999997</c:v>
                </c:pt>
                <c:pt idx="1813">
                  <c:v>18.13</c:v>
                </c:pt>
                <c:pt idx="1814">
                  <c:v>18.14</c:v>
                </c:pt>
                <c:pt idx="1815">
                  <c:v>18.149999999999999</c:v>
                </c:pt>
                <c:pt idx="1816">
                  <c:v>18.16</c:v>
                </c:pt>
                <c:pt idx="1817">
                  <c:v>18.169999999999998</c:v>
                </c:pt>
                <c:pt idx="1818">
                  <c:v>18.18</c:v>
                </c:pt>
                <c:pt idx="1819">
                  <c:v>18.189999999999998</c:v>
                </c:pt>
                <c:pt idx="1820">
                  <c:v>18.2</c:v>
                </c:pt>
                <c:pt idx="1821">
                  <c:v>18.21</c:v>
                </c:pt>
                <c:pt idx="1822">
                  <c:v>18.22</c:v>
                </c:pt>
                <c:pt idx="1823">
                  <c:v>18.23</c:v>
                </c:pt>
                <c:pt idx="1824">
                  <c:v>18.239999999999998</c:v>
                </c:pt>
                <c:pt idx="1825">
                  <c:v>18.25</c:v>
                </c:pt>
                <c:pt idx="1826">
                  <c:v>18.259999999999998</c:v>
                </c:pt>
                <c:pt idx="1827">
                  <c:v>18.270000000000003</c:v>
                </c:pt>
                <c:pt idx="1828">
                  <c:v>18.279999999999998</c:v>
                </c:pt>
                <c:pt idx="1829">
                  <c:v>18.29</c:v>
                </c:pt>
                <c:pt idx="1830">
                  <c:v>18.3</c:v>
                </c:pt>
                <c:pt idx="1831">
                  <c:v>18.309999999999999</c:v>
                </c:pt>
                <c:pt idx="1832">
                  <c:v>18.32</c:v>
                </c:pt>
                <c:pt idx="1833">
                  <c:v>18.329999999999998</c:v>
                </c:pt>
                <c:pt idx="1834">
                  <c:v>18.34</c:v>
                </c:pt>
                <c:pt idx="1835">
                  <c:v>18.349999999999998</c:v>
                </c:pt>
                <c:pt idx="1836">
                  <c:v>18.360000000000003</c:v>
                </c:pt>
                <c:pt idx="1837">
                  <c:v>18.369999999999997</c:v>
                </c:pt>
                <c:pt idx="1838">
                  <c:v>18.38</c:v>
                </c:pt>
                <c:pt idx="1839">
                  <c:v>18.39</c:v>
                </c:pt>
                <c:pt idx="1840">
                  <c:v>18.399999999999999</c:v>
                </c:pt>
                <c:pt idx="1841">
                  <c:v>18.41</c:v>
                </c:pt>
                <c:pt idx="1842">
                  <c:v>18.419999999999998</c:v>
                </c:pt>
                <c:pt idx="1843">
                  <c:v>18.43</c:v>
                </c:pt>
                <c:pt idx="1844">
                  <c:v>18.439999999999998</c:v>
                </c:pt>
                <c:pt idx="1845">
                  <c:v>18.450000000000003</c:v>
                </c:pt>
                <c:pt idx="1846">
                  <c:v>18.459999999999997</c:v>
                </c:pt>
                <c:pt idx="1847">
                  <c:v>18.47</c:v>
                </c:pt>
                <c:pt idx="1848">
                  <c:v>18.48</c:v>
                </c:pt>
                <c:pt idx="1849">
                  <c:v>18.489999999999998</c:v>
                </c:pt>
                <c:pt idx="1850">
                  <c:v>18.5</c:v>
                </c:pt>
                <c:pt idx="1851">
                  <c:v>18.509999999999998</c:v>
                </c:pt>
                <c:pt idx="1852">
                  <c:v>18.52</c:v>
                </c:pt>
                <c:pt idx="1853">
                  <c:v>18.529999999999998</c:v>
                </c:pt>
                <c:pt idx="1854">
                  <c:v>18.54</c:v>
                </c:pt>
                <c:pt idx="1855">
                  <c:v>18.55</c:v>
                </c:pt>
                <c:pt idx="1856">
                  <c:v>18.559999999999999</c:v>
                </c:pt>
                <c:pt idx="1857">
                  <c:v>18.57</c:v>
                </c:pt>
                <c:pt idx="1858">
                  <c:v>18.579999999999998</c:v>
                </c:pt>
                <c:pt idx="1859">
                  <c:v>18.59</c:v>
                </c:pt>
                <c:pt idx="1860">
                  <c:v>18.599999999999998</c:v>
                </c:pt>
                <c:pt idx="1861">
                  <c:v>18.61</c:v>
                </c:pt>
                <c:pt idx="1862">
                  <c:v>18.619999999999997</c:v>
                </c:pt>
                <c:pt idx="1863">
                  <c:v>18.63</c:v>
                </c:pt>
                <c:pt idx="1864">
                  <c:v>18.64</c:v>
                </c:pt>
                <c:pt idx="1865">
                  <c:v>18.649999999999999</c:v>
                </c:pt>
                <c:pt idx="1866">
                  <c:v>18.66</c:v>
                </c:pt>
                <c:pt idx="1867">
                  <c:v>18.669999999999998</c:v>
                </c:pt>
                <c:pt idx="1868">
                  <c:v>18.68</c:v>
                </c:pt>
                <c:pt idx="1869">
                  <c:v>18.689999999999998</c:v>
                </c:pt>
                <c:pt idx="1870">
                  <c:v>18.700000000000003</c:v>
                </c:pt>
                <c:pt idx="1871">
                  <c:v>18.709999999999997</c:v>
                </c:pt>
                <c:pt idx="1872">
                  <c:v>18.72</c:v>
                </c:pt>
                <c:pt idx="1873">
                  <c:v>18.73</c:v>
                </c:pt>
                <c:pt idx="1874">
                  <c:v>18.739999999999998</c:v>
                </c:pt>
                <c:pt idx="1875">
                  <c:v>18.75</c:v>
                </c:pt>
                <c:pt idx="1876">
                  <c:v>18.759999999999998</c:v>
                </c:pt>
                <c:pt idx="1877">
                  <c:v>18.77</c:v>
                </c:pt>
                <c:pt idx="1878">
                  <c:v>18.779999999999998</c:v>
                </c:pt>
                <c:pt idx="1879">
                  <c:v>18.790000000000003</c:v>
                </c:pt>
                <c:pt idx="1880">
                  <c:v>18.799999999999997</c:v>
                </c:pt>
                <c:pt idx="1881">
                  <c:v>18.809999999999999</c:v>
                </c:pt>
                <c:pt idx="1882">
                  <c:v>18.82</c:v>
                </c:pt>
                <c:pt idx="1883">
                  <c:v>18.829999999999998</c:v>
                </c:pt>
                <c:pt idx="1884">
                  <c:v>18.84</c:v>
                </c:pt>
                <c:pt idx="1885">
                  <c:v>18.849999999999998</c:v>
                </c:pt>
                <c:pt idx="1886">
                  <c:v>18.86</c:v>
                </c:pt>
                <c:pt idx="1887">
                  <c:v>18.869999999999997</c:v>
                </c:pt>
                <c:pt idx="1888">
                  <c:v>18.880000000000003</c:v>
                </c:pt>
                <c:pt idx="1889">
                  <c:v>18.89</c:v>
                </c:pt>
                <c:pt idx="1890">
                  <c:v>18.899999999999999</c:v>
                </c:pt>
                <c:pt idx="1891">
                  <c:v>18.91</c:v>
                </c:pt>
                <c:pt idx="1892">
                  <c:v>18.919999999999998</c:v>
                </c:pt>
                <c:pt idx="1893">
                  <c:v>18.93</c:v>
                </c:pt>
                <c:pt idx="1894">
                  <c:v>18.939999999999998</c:v>
                </c:pt>
                <c:pt idx="1895">
                  <c:v>18.95</c:v>
                </c:pt>
                <c:pt idx="1896">
                  <c:v>18.959999999999997</c:v>
                </c:pt>
                <c:pt idx="1897">
                  <c:v>18.970000000000002</c:v>
                </c:pt>
                <c:pt idx="1898">
                  <c:v>18.98</c:v>
                </c:pt>
                <c:pt idx="1899">
                  <c:v>18.989999999999998</c:v>
                </c:pt>
                <c:pt idx="1900">
                  <c:v>19</c:v>
                </c:pt>
                <c:pt idx="1901">
                  <c:v>19.009999999999998</c:v>
                </c:pt>
                <c:pt idx="1902">
                  <c:v>19.02</c:v>
                </c:pt>
                <c:pt idx="1903">
                  <c:v>19.029999999999998</c:v>
                </c:pt>
                <c:pt idx="1904">
                  <c:v>19.040000000000003</c:v>
                </c:pt>
                <c:pt idx="1905">
                  <c:v>19.049999999999997</c:v>
                </c:pt>
                <c:pt idx="1906">
                  <c:v>19.060000000000002</c:v>
                </c:pt>
                <c:pt idx="1907">
                  <c:v>19.07</c:v>
                </c:pt>
                <c:pt idx="1908">
                  <c:v>19.079999999999998</c:v>
                </c:pt>
                <c:pt idx="1909">
                  <c:v>19.09</c:v>
                </c:pt>
                <c:pt idx="1910">
                  <c:v>19.099999999999998</c:v>
                </c:pt>
                <c:pt idx="1911">
                  <c:v>19.11</c:v>
                </c:pt>
                <c:pt idx="1912">
                  <c:v>19.119999999999997</c:v>
                </c:pt>
                <c:pt idx="1913">
                  <c:v>19.130000000000003</c:v>
                </c:pt>
                <c:pt idx="1914">
                  <c:v>19.139999999999997</c:v>
                </c:pt>
                <c:pt idx="1915">
                  <c:v>19.149999999999999</c:v>
                </c:pt>
                <c:pt idx="1916">
                  <c:v>19.16</c:v>
                </c:pt>
                <c:pt idx="1917">
                  <c:v>19.169999999999998</c:v>
                </c:pt>
                <c:pt idx="1918">
                  <c:v>19.18</c:v>
                </c:pt>
                <c:pt idx="1919">
                  <c:v>19.189999999999998</c:v>
                </c:pt>
                <c:pt idx="1920">
                  <c:v>19.2</c:v>
                </c:pt>
                <c:pt idx="1921">
                  <c:v>19.209999999999997</c:v>
                </c:pt>
                <c:pt idx="1922">
                  <c:v>19.220000000000002</c:v>
                </c:pt>
                <c:pt idx="1923">
                  <c:v>19.23</c:v>
                </c:pt>
                <c:pt idx="1924">
                  <c:v>19.239999999999998</c:v>
                </c:pt>
                <c:pt idx="1925">
                  <c:v>19.25</c:v>
                </c:pt>
                <c:pt idx="1926">
                  <c:v>19.259999999999998</c:v>
                </c:pt>
                <c:pt idx="1927">
                  <c:v>19.27</c:v>
                </c:pt>
                <c:pt idx="1928">
                  <c:v>19.279999999999998</c:v>
                </c:pt>
                <c:pt idx="1929">
                  <c:v>19.29</c:v>
                </c:pt>
                <c:pt idx="1930">
                  <c:v>19.299999999999997</c:v>
                </c:pt>
                <c:pt idx="1931">
                  <c:v>19.310000000000002</c:v>
                </c:pt>
                <c:pt idx="1932">
                  <c:v>19.32</c:v>
                </c:pt>
                <c:pt idx="1933">
                  <c:v>19.329999999999998</c:v>
                </c:pt>
                <c:pt idx="1934">
                  <c:v>19.34</c:v>
                </c:pt>
                <c:pt idx="1935">
                  <c:v>19.349999999999998</c:v>
                </c:pt>
                <c:pt idx="1936">
                  <c:v>19.36</c:v>
                </c:pt>
                <c:pt idx="1937">
                  <c:v>19.369999999999997</c:v>
                </c:pt>
                <c:pt idx="1938">
                  <c:v>19.380000000000003</c:v>
                </c:pt>
                <c:pt idx="1939">
                  <c:v>19.389999999999997</c:v>
                </c:pt>
                <c:pt idx="1940">
                  <c:v>19.400000000000002</c:v>
                </c:pt>
                <c:pt idx="1941">
                  <c:v>19.41</c:v>
                </c:pt>
                <c:pt idx="1942">
                  <c:v>19.419999999999998</c:v>
                </c:pt>
                <c:pt idx="1943">
                  <c:v>19.43</c:v>
                </c:pt>
                <c:pt idx="1944">
                  <c:v>19.439999999999998</c:v>
                </c:pt>
                <c:pt idx="1945">
                  <c:v>19.45</c:v>
                </c:pt>
                <c:pt idx="1946">
                  <c:v>19.459999999999997</c:v>
                </c:pt>
                <c:pt idx="1947">
                  <c:v>19.470000000000002</c:v>
                </c:pt>
                <c:pt idx="1948">
                  <c:v>19.479999999999997</c:v>
                </c:pt>
                <c:pt idx="1949">
                  <c:v>19.490000000000002</c:v>
                </c:pt>
                <c:pt idx="1950">
                  <c:v>19.5</c:v>
                </c:pt>
                <c:pt idx="1951">
                  <c:v>19.509999999999998</c:v>
                </c:pt>
                <c:pt idx="1952">
                  <c:v>19.52</c:v>
                </c:pt>
                <c:pt idx="1953">
                  <c:v>19.529999999999998</c:v>
                </c:pt>
                <c:pt idx="1954">
                  <c:v>19.54</c:v>
                </c:pt>
                <c:pt idx="1955">
                  <c:v>19.549999999999997</c:v>
                </c:pt>
                <c:pt idx="1956">
                  <c:v>19.560000000000002</c:v>
                </c:pt>
                <c:pt idx="1957">
                  <c:v>19.57</c:v>
                </c:pt>
                <c:pt idx="1958">
                  <c:v>19.580000000000002</c:v>
                </c:pt>
                <c:pt idx="1959">
                  <c:v>19.59</c:v>
                </c:pt>
                <c:pt idx="1960">
                  <c:v>19.599999999999998</c:v>
                </c:pt>
                <c:pt idx="1961">
                  <c:v>19.61</c:v>
                </c:pt>
                <c:pt idx="1962">
                  <c:v>19.619999999999997</c:v>
                </c:pt>
                <c:pt idx="1963">
                  <c:v>19.63</c:v>
                </c:pt>
                <c:pt idx="1964">
                  <c:v>19.639999999999997</c:v>
                </c:pt>
                <c:pt idx="1965">
                  <c:v>19.650000000000002</c:v>
                </c:pt>
                <c:pt idx="1966">
                  <c:v>19.66</c:v>
                </c:pt>
                <c:pt idx="1967">
                  <c:v>19.670000000000002</c:v>
                </c:pt>
                <c:pt idx="1968">
                  <c:v>19.68</c:v>
                </c:pt>
                <c:pt idx="1969">
                  <c:v>19.689999999999998</c:v>
                </c:pt>
                <c:pt idx="1970">
                  <c:v>19.7</c:v>
                </c:pt>
                <c:pt idx="1971">
                  <c:v>19.709999999999997</c:v>
                </c:pt>
                <c:pt idx="1972">
                  <c:v>19.720000000000002</c:v>
                </c:pt>
                <c:pt idx="1973">
                  <c:v>19.729999999999997</c:v>
                </c:pt>
                <c:pt idx="1974">
                  <c:v>19.740000000000002</c:v>
                </c:pt>
                <c:pt idx="1975">
                  <c:v>19.75</c:v>
                </c:pt>
                <c:pt idx="1976">
                  <c:v>19.759999999999998</c:v>
                </c:pt>
                <c:pt idx="1977">
                  <c:v>19.77</c:v>
                </c:pt>
                <c:pt idx="1978">
                  <c:v>19.779999999999998</c:v>
                </c:pt>
                <c:pt idx="1979">
                  <c:v>19.79</c:v>
                </c:pt>
                <c:pt idx="1980">
                  <c:v>19.799999999999997</c:v>
                </c:pt>
                <c:pt idx="1981">
                  <c:v>19.810000000000002</c:v>
                </c:pt>
                <c:pt idx="1982">
                  <c:v>19.819999999999997</c:v>
                </c:pt>
                <c:pt idx="1983">
                  <c:v>19.830000000000002</c:v>
                </c:pt>
                <c:pt idx="1984">
                  <c:v>19.84</c:v>
                </c:pt>
                <c:pt idx="1985">
                  <c:v>19.849999999999998</c:v>
                </c:pt>
                <c:pt idx="1986">
                  <c:v>19.86</c:v>
                </c:pt>
                <c:pt idx="1987">
                  <c:v>19.869999999999997</c:v>
                </c:pt>
                <c:pt idx="1988">
                  <c:v>19.88</c:v>
                </c:pt>
                <c:pt idx="1989">
                  <c:v>19.889999999999997</c:v>
                </c:pt>
                <c:pt idx="1990">
                  <c:v>19.900000000000002</c:v>
                </c:pt>
                <c:pt idx="1991">
                  <c:v>19.91</c:v>
                </c:pt>
                <c:pt idx="1992">
                  <c:v>19.920000000000002</c:v>
                </c:pt>
                <c:pt idx="1993">
                  <c:v>19.93</c:v>
                </c:pt>
                <c:pt idx="1994">
                  <c:v>19.939999999999998</c:v>
                </c:pt>
                <c:pt idx="1995">
                  <c:v>19.95</c:v>
                </c:pt>
                <c:pt idx="1996">
                  <c:v>19.959999999999997</c:v>
                </c:pt>
                <c:pt idx="1997">
                  <c:v>19.97</c:v>
                </c:pt>
                <c:pt idx="1998">
                  <c:v>19.979999999999997</c:v>
                </c:pt>
                <c:pt idx="1999">
                  <c:v>19.990000000000002</c:v>
                </c:pt>
                <c:pt idx="2000">
                  <c:v>20</c:v>
                </c:pt>
                <c:pt idx="2001">
                  <c:v>20.010000000000002</c:v>
                </c:pt>
                <c:pt idx="2002">
                  <c:v>20.02</c:v>
                </c:pt>
                <c:pt idx="2003">
                  <c:v>20.029999999999998</c:v>
                </c:pt>
                <c:pt idx="2004">
                  <c:v>20.04</c:v>
                </c:pt>
                <c:pt idx="2005">
                  <c:v>20.049999999999997</c:v>
                </c:pt>
                <c:pt idx="2006">
                  <c:v>20.060000000000002</c:v>
                </c:pt>
                <c:pt idx="2007">
                  <c:v>20.069999999999997</c:v>
                </c:pt>
                <c:pt idx="2008">
                  <c:v>20.080000000000002</c:v>
                </c:pt>
                <c:pt idx="2009">
                  <c:v>20.09</c:v>
                </c:pt>
                <c:pt idx="2010">
                  <c:v>20.100000000000001</c:v>
                </c:pt>
                <c:pt idx="2011">
                  <c:v>20.11</c:v>
                </c:pt>
                <c:pt idx="2012">
                  <c:v>20.119999999999997</c:v>
                </c:pt>
                <c:pt idx="2013">
                  <c:v>20.13</c:v>
                </c:pt>
                <c:pt idx="2014">
                  <c:v>20.139999999999997</c:v>
                </c:pt>
                <c:pt idx="2015">
                  <c:v>20.150000000000002</c:v>
                </c:pt>
                <c:pt idx="2016">
                  <c:v>20.159999999999997</c:v>
                </c:pt>
                <c:pt idx="2017">
                  <c:v>20.170000000000002</c:v>
                </c:pt>
                <c:pt idx="2018">
                  <c:v>20.18</c:v>
                </c:pt>
                <c:pt idx="2019">
                  <c:v>20.190000000000001</c:v>
                </c:pt>
                <c:pt idx="2020">
                  <c:v>20.2</c:v>
                </c:pt>
                <c:pt idx="2021">
                  <c:v>20.209999999999997</c:v>
                </c:pt>
                <c:pt idx="2022">
                  <c:v>20.22</c:v>
                </c:pt>
                <c:pt idx="2023">
                  <c:v>20.229999999999997</c:v>
                </c:pt>
                <c:pt idx="2024">
                  <c:v>20.240000000000002</c:v>
                </c:pt>
                <c:pt idx="2025">
                  <c:v>20.25</c:v>
                </c:pt>
                <c:pt idx="2026">
                  <c:v>20.260000000000002</c:v>
                </c:pt>
                <c:pt idx="2027">
                  <c:v>20.27</c:v>
                </c:pt>
                <c:pt idx="2028">
                  <c:v>20.28</c:v>
                </c:pt>
                <c:pt idx="2029">
                  <c:v>20.29</c:v>
                </c:pt>
                <c:pt idx="2030">
                  <c:v>20.299999999999997</c:v>
                </c:pt>
                <c:pt idx="2031">
                  <c:v>20.310000000000002</c:v>
                </c:pt>
                <c:pt idx="2032">
                  <c:v>20.319999999999997</c:v>
                </c:pt>
                <c:pt idx="2033">
                  <c:v>20.330000000000002</c:v>
                </c:pt>
                <c:pt idx="2034">
                  <c:v>20.339999999999996</c:v>
                </c:pt>
                <c:pt idx="2035">
                  <c:v>20.350000000000001</c:v>
                </c:pt>
                <c:pt idx="2036">
                  <c:v>20.36</c:v>
                </c:pt>
                <c:pt idx="2037">
                  <c:v>20.369999999999997</c:v>
                </c:pt>
                <c:pt idx="2038">
                  <c:v>20.38</c:v>
                </c:pt>
                <c:pt idx="2039">
                  <c:v>20.389999999999997</c:v>
                </c:pt>
                <c:pt idx="2040">
                  <c:v>20.400000000000002</c:v>
                </c:pt>
                <c:pt idx="2041">
                  <c:v>20.409999999999997</c:v>
                </c:pt>
                <c:pt idx="2042">
                  <c:v>20.420000000000002</c:v>
                </c:pt>
                <c:pt idx="2043">
                  <c:v>20.429999999999996</c:v>
                </c:pt>
                <c:pt idx="2044">
                  <c:v>20.440000000000001</c:v>
                </c:pt>
                <c:pt idx="2045">
                  <c:v>20.45</c:v>
                </c:pt>
                <c:pt idx="2046">
                  <c:v>20.459999999999997</c:v>
                </c:pt>
                <c:pt idx="2047">
                  <c:v>20.47</c:v>
                </c:pt>
                <c:pt idx="2048">
                  <c:v>20.479999999999997</c:v>
                </c:pt>
                <c:pt idx="2049">
                  <c:v>20.490000000000002</c:v>
                </c:pt>
                <c:pt idx="2050">
                  <c:v>20.499999999999996</c:v>
                </c:pt>
                <c:pt idx="2051">
                  <c:v>20.51</c:v>
                </c:pt>
                <c:pt idx="2052">
                  <c:v>20.52</c:v>
                </c:pt>
                <c:pt idx="2053">
                  <c:v>20.53</c:v>
                </c:pt>
                <c:pt idx="2054">
                  <c:v>20.54</c:v>
                </c:pt>
                <c:pt idx="2055">
                  <c:v>20.549999999999997</c:v>
                </c:pt>
                <c:pt idx="2056">
                  <c:v>20.560000000000002</c:v>
                </c:pt>
                <c:pt idx="2057">
                  <c:v>20.569999999999997</c:v>
                </c:pt>
                <c:pt idx="2058">
                  <c:v>20.580000000000002</c:v>
                </c:pt>
                <c:pt idx="2059">
                  <c:v>20.589999999999996</c:v>
                </c:pt>
                <c:pt idx="2060">
                  <c:v>20.6</c:v>
                </c:pt>
                <c:pt idx="2061">
                  <c:v>20.61</c:v>
                </c:pt>
                <c:pt idx="2062">
                  <c:v>20.62</c:v>
                </c:pt>
                <c:pt idx="2063">
                  <c:v>20.63</c:v>
                </c:pt>
                <c:pt idx="2064">
                  <c:v>20.639999999999997</c:v>
                </c:pt>
                <c:pt idx="2065">
                  <c:v>20.650000000000002</c:v>
                </c:pt>
                <c:pt idx="2066">
                  <c:v>20.659999999999997</c:v>
                </c:pt>
                <c:pt idx="2067">
                  <c:v>20.67</c:v>
                </c:pt>
                <c:pt idx="2068">
                  <c:v>20.679999999999996</c:v>
                </c:pt>
                <c:pt idx="2069">
                  <c:v>20.69</c:v>
                </c:pt>
                <c:pt idx="2070">
                  <c:v>20.7</c:v>
                </c:pt>
                <c:pt idx="2071">
                  <c:v>20.71</c:v>
                </c:pt>
                <c:pt idx="2072">
                  <c:v>20.72</c:v>
                </c:pt>
                <c:pt idx="2073">
                  <c:v>20.729999999999997</c:v>
                </c:pt>
                <c:pt idx="2074">
                  <c:v>20.740000000000002</c:v>
                </c:pt>
                <c:pt idx="2075">
                  <c:v>20.749999999999996</c:v>
                </c:pt>
                <c:pt idx="2076">
                  <c:v>20.76</c:v>
                </c:pt>
                <c:pt idx="2077">
                  <c:v>20.769999999999996</c:v>
                </c:pt>
                <c:pt idx="2078">
                  <c:v>20.78</c:v>
                </c:pt>
                <c:pt idx="2079">
                  <c:v>20.79</c:v>
                </c:pt>
                <c:pt idx="2080">
                  <c:v>20.8</c:v>
                </c:pt>
                <c:pt idx="2081">
                  <c:v>20.81</c:v>
                </c:pt>
                <c:pt idx="2082">
                  <c:v>20.819999999999997</c:v>
                </c:pt>
                <c:pt idx="2083">
                  <c:v>20.830000000000002</c:v>
                </c:pt>
                <c:pt idx="2084">
                  <c:v>20.839999999999996</c:v>
                </c:pt>
                <c:pt idx="2085">
                  <c:v>20.85</c:v>
                </c:pt>
                <c:pt idx="2086">
                  <c:v>20.86</c:v>
                </c:pt>
                <c:pt idx="2087">
                  <c:v>20.87</c:v>
                </c:pt>
                <c:pt idx="2088">
                  <c:v>20.88</c:v>
                </c:pt>
                <c:pt idx="2089">
                  <c:v>20.89</c:v>
                </c:pt>
                <c:pt idx="2090">
                  <c:v>20.900000000000002</c:v>
                </c:pt>
                <c:pt idx="2091">
                  <c:v>20.909999999999997</c:v>
                </c:pt>
                <c:pt idx="2092">
                  <c:v>20.92</c:v>
                </c:pt>
                <c:pt idx="2093">
                  <c:v>20.929999999999996</c:v>
                </c:pt>
                <c:pt idx="2094">
                  <c:v>20.94</c:v>
                </c:pt>
                <c:pt idx="2095">
                  <c:v>20.95</c:v>
                </c:pt>
                <c:pt idx="2096">
                  <c:v>20.96</c:v>
                </c:pt>
                <c:pt idx="2097">
                  <c:v>20.97</c:v>
                </c:pt>
                <c:pt idx="2098">
                  <c:v>20.979999999999997</c:v>
                </c:pt>
                <c:pt idx="2099">
                  <c:v>20.990000000000002</c:v>
                </c:pt>
                <c:pt idx="2100">
                  <c:v>20.999999999999996</c:v>
                </c:pt>
                <c:pt idx="2101">
                  <c:v>21.01</c:v>
                </c:pt>
                <c:pt idx="2102">
                  <c:v>21.019999999999996</c:v>
                </c:pt>
                <c:pt idx="2103">
                  <c:v>21.03</c:v>
                </c:pt>
                <c:pt idx="2104">
                  <c:v>21.04</c:v>
                </c:pt>
                <c:pt idx="2105">
                  <c:v>21.05</c:v>
                </c:pt>
                <c:pt idx="2106">
                  <c:v>21.06</c:v>
                </c:pt>
                <c:pt idx="2107">
                  <c:v>21.069999999999997</c:v>
                </c:pt>
                <c:pt idx="2108">
                  <c:v>21.080000000000002</c:v>
                </c:pt>
                <c:pt idx="2109">
                  <c:v>21.089999999999996</c:v>
                </c:pt>
                <c:pt idx="2110">
                  <c:v>21.1</c:v>
                </c:pt>
                <c:pt idx="2111">
                  <c:v>21.109999999999996</c:v>
                </c:pt>
                <c:pt idx="2112">
                  <c:v>21.12</c:v>
                </c:pt>
                <c:pt idx="2113">
                  <c:v>21.13</c:v>
                </c:pt>
                <c:pt idx="2114">
                  <c:v>21.14</c:v>
                </c:pt>
                <c:pt idx="2115">
                  <c:v>21.15</c:v>
                </c:pt>
                <c:pt idx="2116">
                  <c:v>21.159999999999997</c:v>
                </c:pt>
                <c:pt idx="2117">
                  <c:v>21.17</c:v>
                </c:pt>
                <c:pt idx="2118">
                  <c:v>21.179999999999996</c:v>
                </c:pt>
                <c:pt idx="2119">
                  <c:v>21.19</c:v>
                </c:pt>
                <c:pt idx="2120">
                  <c:v>21.2</c:v>
                </c:pt>
                <c:pt idx="2121">
                  <c:v>21.21</c:v>
                </c:pt>
                <c:pt idx="2122">
                  <c:v>21.22</c:v>
                </c:pt>
                <c:pt idx="2123">
                  <c:v>21.23</c:v>
                </c:pt>
                <c:pt idx="2124">
                  <c:v>21.240000000000002</c:v>
                </c:pt>
                <c:pt idx="2125">
                  <c:v>21.249999999999996</c:v>
                </c:pt>
                <c:pt idx="2126">
                  <c:v>21.26</c:v>
                </c:pt>
                <c:pt idx="2127">
                  <c:v>21.269999999999996</c:v>
                </c:pt>
                <c:pt idx="2128">
                  <c:v>21.28</c:v>
                </c:pt>
                <c:pt idx="2129">
                  <c:v>21.29</c:v>
                </c:pt>
                <c:pt idx="2130">
                  <c:v>21.3</c:v>
                </c:pt>
                <c:pt idx="2131">
                  <c:v>21.31</c:v>
                </c:pt>
                <c:pt idx="2132">
                  <c:v>21.32</c:v>
                </c:pt>
                <c:pt idx="2133">
                  <c:v>21.330000000000002</c:v>
                </c:pt>
                <c:pt idx="2134">
                  <c:v>21.339999999999996</c:v>
                </c:pt>
                <c:pt idx="2135">
                  <c:v>21.35</c:v>
                </c:pt>
                <c:pt idx="2136">
                  <c:v>21.359999999999996</c:v>
                </c:pt>
                <c:pt idx="2137">
                  <c:v>21.37</c:v>
                </c:pt>
                <c:pt idx="2138">
                  <c:v>21.38</c:v>
                </c:pt>
                <c:pt idx="2139">
                  <c:v>21.39</c:v>
                </c:pt>
                <c:pt idx="2140">
                  <c:v>21.4</c:v>
                </c:pt>
                <c:pt idx="2141">
                  <c:v>21.41</c:v>
                </c:pt>
                <c:pt idx="2142">
                  <c:v>21.42</c:v>
                </c:pt>
                <c:pt idx="2143">
                  <c:v>21.429999999999996</c:v>
                </c:pt>
                <c:pt idx="2144">
                  <c:v>21.44</c:v>
                </c:pt>
                <c:pt idx="2145">
                  <c:v>21.449999999999996</c:v>
                </c:pt>
                <c:pt idx="2146">
                  <c:v>21.46</c:v>
                </c:pt>
                <c:pt idx="2147">
                  <c:v>21.47</c:v>
                </c:pt>
                <c:pt idx="2148">
                  <c:v>21.48</c:v>
                </c:pt>
                <c:pt idx="2149">
                  <c:v>21.49</c:v>
                </c:pt>
                <c:pt idx="2150">
                  <c:v>21.5</c:v>
                </c:pt>
                <c:pt idx="2151">
                  <c:v>21.51</c:v>
                </c:pt>
                <c:pt idx="2152">
                  <c:v>21.519999999999996</c:v>
                </c:pt>
                <c:pt idx="2153">
                  <c:v>21.53</c:v>
                </c:pt>
                <c:pt idx="2154">
                  <c:v>21.54</c:v>
                </c:pt>
                <c:pt idx="2155">
                  <c:v>21.55</c:v>
                </c:pt>
                <c:pt idx="2156">
                  <c:v>21.56</c:v>
                </c:pt>
                <c:pt idx="2157">
                  <c:v>21.57</c:v>
                </c:pt>
                <c:pt idx="2158">
                  <c:v>21.580000000000002</c:v>
                </c:pt>
                <c:pt idx="2159">
                  <c:v>21.589999999999996</c:v>
                </c:pt>
                <c:pt idx="2160">
                  <c:v>21.6</c:v>
                </c:pt>
                <c:pt idx="2161">
                  <c:v>21.609999999999996</c:v>
                </c:pt>
                <c:pt idx="2162">
                  <c:v>21.62</c:v>
                </c:pt>
                <c:pt idx="2163">
                  <c:v>21.63</c:v>
                </c:pt>
                <c:pt idx="2164">
                  <c:v>21.64</c:v>
                </c:pt>
                <c:pt idx="2165">
                  <c:v>21.65</c:v>
                </c:pt>
                <c:pt idx="2166">
                  <c:v>21.66</c:v>
                </c:pt>
                <c:pt idx="2167">
                  <c:v>21.67</c:v>
                </c:pt>
                <c:pt idx="2168">
                  <c:v>21.679999999999996</c:v>
                </c:pt>
                <c:pt idx="2169">
                  <c:v>21.69</c:v>
                </c:pt>
                <c:pt idx="2170">
                  <c:v>21.699999999999996</c:v>
                </c:pt>
                <c:pt idx="2171">
                  <c:v>21.71</c:v>
                </c:pt>
                <c:pt idx="2172">
                  <c:v>21.72</c:v>
                </c:pt>
                <c:pt idx="2173">
                  <c:v>21.73</c:v>
                </c:pt>
                <c:pt idx="2174">
                  <c:v>21.74</c:v>
                </c:pt>
                <c:pt idx="2175">
                  <c:v>21.75</c:v>
                </c:pt>
                <c:pt idx="2176">
                  <c:v>21.76</c:v>
                </c:pt>
                <c:pt idx="2177">
                  <c:v>21.769999999999996</c:v>
                </c:pt>
                <c:pt idx="2178">
                  <c:v>21.78</c:v>
                </c:pt>
                <c:pt idx="2179">
                  <c:v>21.789999999999996</c:v>
                </c:pt>
                <c:pt idx="2180">
                  <c:v>21.8</c:v>
                </c:pt>
                <c:pt idx="2181">
                  <c:v>21.81</c:v>
                </c:pt>
                <c:pt idx="2182">
                  <c:v>21.82</c:v>
                </c:pt>
                <c:pt idx="2183">
                  <c:v>21.83</c:v>
                </c:pt>
                <c:pt idx="2184">
                  <c:v>21.84</c:v>
                </c:pt>
                <c:pt idx="2185">
                  <c:v>21.85</c:v>
                </c:pt>
                <c:pt idx="2186">
                  <c:v>21.859999999999996</c:v>
                </c:pt>
                <c:pt idx="2187">
                  <c:v>21.87</c:v>
                </c:pt>
                <c:pt idx="2188">
                  <c:v>21.88</c:v>
                </c:pt>
                <c:pt idx="2189">
                  <c:v>21.89</c:v>
                </c:pt>
                <c:pt idx="2190">
                  <c:v>21.9</c:v>
                </c:pt>
                <c:pt idx="2191">
                  <c:v>21.91</c:v>
                </c:pt>
                <c:pt idx="2192">
                  <c:v>21.919999999999998</c:v>
                </c:pt>
                <c:pt idx="2193">
                  <c:v>21.93</c:v>
                </c:pt>
                <c:pt idx="2194">
                  <c:v>21.94</c:v>
                </c:pt>
                <c:pt idx="2195">
                  <c:v>21.949999999999996</c:v>
                </c:pt>
                <c:pt idx="2196">
                  <c:v>21.96</c:v>
                </c:pt>
                <c:pt idx="2197">
                  <c:v>21.97</c:v>
                </c:pt>
                <c:pt idx="2198">
                  <c:v>21.98</c:v>
                </c:pt>
                <c:pt idx="2199">
                  <c:v>21.99</c:v>
                </c:pt>
                <c:pt idx="2200">
                  <c:v>22</c:v>
                </c:pt>
                <c:pt idx="2201">
                  <c:v>22.01</c:v>
                </c:pt>
                <c:pt idx="2202">
                  <c:v>22.02</c:v>
                </c:pt>
                <c:pt idx="2203">
                  <c:v>22.03</c:v>
                </c:pt>
                <c:pt idx="2204">
                  <c:v>22.039999999999996</c:v>
                </c:pt>
                <c:pt idx="2205">
                  <c:v>22.05</c:v>
                </c:pt>
                <c:pt idx="2206">
                  <c:v>22.06</c:v>
                </c:pt>
                <c:pt idx="2207">
                  <c:v>22.07</c:v>
                </c:pt>
                <c:pt idx="2208">
                  <c:v>22.08</c:v>
                </c:pt>
                <c:pt idx="2209">
                  <c:v>22.09</c:v>
                </c:pt>
                <c:pt idx="2210">
                  <c:v>22.1</c:v>
                </c:pt>
                <c:pt idx="2211">
                  <c:v>22.11</c:v>
                </c:pt>
                <c:pt idx="2212">
                  <c:v>22.12</c:v>
                </c:pt>
                <c:pt idx="2213">
                  <c:v>22.129999999999995</c:v>
                </c:pt>
                <c:pt idx="2214">
                  <c:v>22.14</c:v>
                </c:pt>
                <c:pt idx="2215">
                  <c:v>22.15</c:v>
                </c:pt>
                <c:pt idx="2216">
                  <c:v>22.16</c:v>
                </c:pt>
                <c:pt idx="2217">
                  <c:v>22.169999999999998</c:v>
                </c:pt>
                <c:pt idx="2218">
                  <c:v>22.18</c:v>
                </c:pt>
                <c:pt idx="2219">
                  <c:v>22.19</c:v>
                </c:pt>
                <c:pt idx="2220">
                  <c:v>22.199999999999996</c:v>
                </c:pt>
                <c:pt idx="2221">
                  <c:v>22.21</c:v>
                </c:pt>
                <c:pt idx="2222">
                  <c:v>22.22</c:v>
                </c:pt>
                <c:pt idx="2223">
                  <c:v>22.23</c:v>
                </c:pt>
                <c:pt idx="2224">
                  <c:v>22.24</c:v>
                </c:pt>
                <c:pt idx="2225">
                  <c:v>22.25</c:v>
                </c:pt>
                <c:pt idx="2226">
                  <c:v>22.259999999999998</c:v>
                </c:pt>
                <c:pt idx="2227">
                  <c:v>22.27</c:v>
                </c:pt>
                <c:pt idx="2228">
                  <c:v>22.28</c:v>
                </c:pt>
                <c:pt idx="2229">
                  <c:v>22.289999999999996</c:v>
                </c:pt>
                <c:pt idx="2230">
                  <c:v>22.3</c:v>
                </c:pt>
                <c:pt idx="2231">
                  <c:v>22.31</c:v>
                </c:pt>
                <c:pt idx="2232">
                  <c:v>22.32</c:v>
                </c:pt>
                <c:pt idx="2233">
                  <c:v>22.33</c:v>
                </c:pt>
                <c:pt idx="2234">
                  <c:v>22.34</c:v>
                </c:pt>
                <c:pt idx="2235">
                  <c:v>22.35</c:v>
                </c:pt>
                <c:pt idx="2236">
                  <c:v>22.36</c:v>
                </c:pt>
                <c:pt idx="2237">
                  <c:v>22.37</c:v>
                </c:pt>
                <c:pt idx="2238">
                  <c:v>22.379999999999995</c:v>
                </c:pt>
                <c:pt idx="2239">
                  <c:v>22.39</c:v>
                </c:pt>
                <c:pt idx="2240">
                  <c:v>22.4</c:v>
                </c:pt>
                <c:pt idx="2241">
                  <c:v>22.41</c:v>
                </c:pt>
                <c:pt idx="2242">
                  <c:v>22.419999999999998</c:v>
                </c:pt>
                <c:pt idx="2243">
                  <c:v>22.43</c:v>
                </c:pt>
                <c:pt idx="2244">
                  <c:v>22.44</c:v>
                </c:pt>
                <c:pt idx="2245">
                  <c:v>22.45</c:v>
                </c:pt>
                <c:pt idx="2246">
                  <c:v>22.46</c:v>
                </c:pt>
                <c:pt idx="2247">
                  <c:v>22.469999999999995</c:v>
                </c:pt>
                <c:pt idx="2248">
                  <c:v>22.48</c:v>
                </c:pt>
                <c:pt idx="2249">
                  <c:v>22.49</c:v>
                </c:pt>
                <c:pt idx="2250">
                  <c:v>22.5</c:v>
                </c:pt>
                <c:pt idx="2251">
                  <c:v>22.509999999999998</c:v>
                </c:pt>
                <c:pt idx="2252">
                  <c:v>22.52</c:v>
                </c:pt>
                <c:pt idx="2253">
                  <c:v>22.53</c:v>
                </c:pt>
                <c:pt idx="2254">
                  <c:v>22.54</c:v>
                </c:pt>
                <c:pt idx="2255">
                  <c:v>22.55</c:v>
                </c:pt>
                <c:pt idx="2256">
                  <c:v>22.56</c:v>
                </c:pt>
                <c:pt idx="2257">
                  <c:v>22.57</c:v>
                </c:pt>
                <c:pt idx="2258">
                  <c:v>22.58</c:v>
                </c:pt>
                <c:pt idx="2259">
                  <c:v>22.59</c:v>
                </c:pt>
                <c:pt idx="2260">
                  <c:v>22.599999999999998</c:v>
                </c:pt>
                <c:pt idx="2261">
                  <c:v>22.61</c:v>
                </c:pt>
                <c:pt idx="2262">
                  <c:v>22.62</c:v>
                </c:pt>
                <c:pt idx="2263">
                  <c:v>22.63</c:v>
                </c:pt>
                <c:pt idx="2264">
                  <c:v>22.64</c:v>
                </c:pt>
                <c:pt idx="2265">
                  <c:v>22.65</c:v>
                </c:pt>
                <c:pt idx="2266">
                  <c:v>22.66</c:v>
                </c:pt>
                <c:pt idx="2267">
                  <c:v>22.669999999999998</c:v>
                </c:pt>
                <c:pt idx="2268">
                  <c:v>22.68</c:v>
                </c:pt>
                <c:pt idx="2269">
                  <c:v>22.69</c:v>
                </c:pt>
                <c:pt idx="2270">
                  <c:v>22.7</c:v>
                </c:pt>
                <c:pt idx="2271">
                  <c:v>22.71</c:v>
                </c:pt>
                <c:pt idx="2272">
                  <c:v>22.72</c:v>
                </c:pt>
                <c:pt idx="2273">
                  <c:v>22.73</c:v>
                </c:pt>
                <c:pt idx="2274">
                  <c:v>22.74</c:v>
                </c:pt>
                <c:pt idx="2275">
                  <c:v>22.75</c:v>
                </c:pt>
                <c:pt idx="2276">
                  <c:v>22.759999999999998</c:v>
                </c:pt>
                <c:pt idx="2277">
                  <c:v>22.77</c:v>
                </c:pt>
                <c:pt idx="2278">
                  <c:v>22.78</c:v>
                </c:pt>
                <c:pt idx="2279">
                  <c:v>22.79</c:v>
                </c:pt>
                <c:pt idx="2280">
                  <c:v>22.8</c:v>
                </c:pt>
                <c:pt idx="2281">
                  <c:v>22.809999999999995</c:v>
                </c:pt>
                <c:pt idx="2282">
                  <c:v>22.82</c:v>
                </c:pt>
                <c:pt idx="2283">
                  <c:v>22.83</c:v>
                </c:pt>
                <c:pt idx="2284">
                  <c:v>22.84</c:v>
                </c:pt>
                <c:pt idx="2285">
                  <c:v>22.849999999999998</c:v>
                </c:pt>
                <c:pt idx="2286">
                  <c:v>22.86</c:v>
                </c:pt>
                <c:pt idx="2287">
                  <c:v>22.87</c:v>
                </c:pt>
                <c:pt idx="2288">
                  <c:v>22.88</c:v>
                </c:pt>
                <c:pt idx="2289">
                  <c:v>22.89</c:v>
                </c:pt>
                <c:pt idx="2290">
                  <c:v>22.9</c:v>
                </c:pt>
                <c:pt idx="2291">
                  <c:v>22.91</c:v>
                </c:pt>
                <c:pt idx="2292">
                  <c:v>22.919999999999998</c:v>
                </c:pt>
                <c:pt idx="2293">
                  <c:v>22.93</c:v>
                </c:pt>
                <c:pt idx="2294">
                  <c:v>22.939999999999998</c:v>
                </c:pt>
                <c:pt idx="2295">
                  <c:v>22.95</c:v>
                </c:pt>
                <c:pt idx="2296">
                  <c:v>22.96</c:v>
                </c:pt>
                <c:pt idx="2297">
                  <c:v>22.97</c:v>
                </c:pt>
                <c:pt idx="2298">
                  <c:v>22.98</c:v>
                </c:pt>
                <c:pt idx="2299">
                  <c:v>22.99</c:v>
                </c:pt>
                <c:pt idx="2300">
                  <c:v>23</c:v>
                </c:pt>
                <c:pt idx="2301">
                  <c:v>23.009999999999998</c:v>
                </c:pt>
                <c:pt idx="2302">
                  <c:v>23.02</c:v>
                </c:pt>
                <c:pt idx="2303">
                  <c:v>23.03</c:v>
                </c:pt>
                <c:pt idx="2304">
                  <c:v>23.04</c:v>
                </c:pt>
                <c:pt idx="2305">
                  <c:v>23.05</c:v>
                </c:pt>
                <c:pt idx="2306">
                  <c:v>23.06</c:v>
                </c:pt>
                <c:pt idx="2307">
                  <c:v>23.07</c:v>
                </c:pt>
                <c:pt idx="2308">
                  <c:v>23.08</c:v>
                </c:pt>
                <c:pt idx="2309">
                  <c:v>23.09</c:v>
                </c:pt>
                <c:pt idx="2310">
                  <c:v>23.099999999999998</c:v>
                </c:pt>
                <c:pt idx="2311">
                  <c:v>23.11</c:v>
                </c:pt>
                <c:pt idx="2312">
                  <c:v>23.12</c:v>
                </c:pt>
                <c:pt idx="2313">
                  <c:v>23.13</c:v>
                </c:pt>
                <c:pt idx="2314">
                  <c:v>23.14</c:v>
                </c:pt>
                <c:pt idx="2315">
                  <c:v>23.15</c:v>
                </c:pt>
                <c:pt idx="2316">
                  <c:v>23.16</c:v>
                </c:pt>
                <c:pt idx="2317">
                  <c:v>23.169999999999998</c:v>
                </c:pt>
                <c:pt idx="2318">
                  <c:v>23.18</c:v>
                </c:pt>
                <c:pt idx="2319">
                  <c:v>23.189999999999998</c:v>
                </c:pt>
                <c:pt idx="2320">
                  <c:v>23.2</c:v>
                </c:pt>
                <c:pt idx="2321">
                  <c:v>23.21</c:v>
                </c:pt>
                <c:pt idx="2322">
                  <c:v>23.22</c:v>
                </c:pt>
                <c:pt idx="2323">
                  <c:v>23.23</c:v>
                </c:pt>
                <c:pt idx="2324">
                  <c:v>23.24</c:v>
                </c:pt>
                <c:pt idx="2325">
                  <c:v>23.25</c:v>
                </c:pt>
                <c:pt idx="2326">
                  <c:v>23.259999999999998</c:v>
                </c:pt>
                <c:pt idx="2327">
                  <c:v>23.27</c:v>
                </c:pt>
                <c:pt idx="2328">
                  <c:v>23.279999999999998</c:v>
                </c:pt>
                <c:pt idx="2329">
                  <c:v>23.29</c:v>
                </c:pt>
                <c:pt idx="2330">
                  <c:v>23.3</c:v>
                </c:pt>
                <c:pt idx="2331">
                  <c:v>23.31</c:v>
                </c:pt>
                <c:pt idx="2332">
                  <c:v>23.32</c:v>
                </c:pt>
                <c:pt idx="2333">
                  <c:v>23.33</c:v>
                </c:pt>
                <c:pt idx="2334">
                  <c:v>23.34</c:v>
                </c:pt>
                <c:pt idx="2335">
                  <c:v>23.349999999999998</c:v>
                </c:pt>
                <c:pt idx="2336">
                  <c:v>23.36</c:v>
                </c:pt>
                <c:pt idx="2337">
                  <c:v>23.37</c:v>
                </c:pt>
                <c:pt idx="2338">
                  <c:v>23.38</c:v>
                </c:pt>
                <c:pt idx="2339">
                  <c:v>23.39</c:v>
                </c:pt>
                <c:pt idx="2340">
                  <c:v>23.4</c:v>
                </c:pt>
                <c:pt idx="2341">
                  <c:v>23.41</c:v>
                </c:pt>
                <c:pt idx="2342">
                  <c:v>23.419999999999998</c:v>
                </c:pt>
                <c:pt idx="2343">
                  <c:v>23.43</c:v>
                </c:pt>
                <c:pt idx="2344">
                  <c:v>23.439999999999998</c:v>
                </c:pt>
                <c:pt idx="2345">
                  <c:v>23.45</c:v>
                </c:pt>
                <c:pt idx="2346">
                  <c:v>23.46</c:v>
                </c:pt>
                <c:pt idx="2347">
                  <c:v>23.47</c:v>
                </c:pt>
                <c:pt idx="2348">
                  <c:v>23.48</c:v>
                </c:pt>
                <c:pt idx="2349">
                  <c:v>23.49</c:v>
                </c:pt>
                <c:pt idx="2350">
                  <c:v>23.5</c:v>
                </c:pt>
                <c:pt idx="2351">
                  <c:v>23.509999999999998</c:v>
                </c:pt>
                <c:pt idx="2352">
                  <c:v>23.52</c:v>
                </c:pt>
                <c:pt idx="2353">
                  <c:v>23.529999999999998</c:v>
                </c:pt>
                <c:pt idx="2354">
                  <c:v>23.54</c:v>
                </c:pt>
                <c:pt idx="2355">
                  <c:v>23.55</c:v>
                </c:pt>
                <c:pt idx="2356">
                  <c:v>23.56</c:v>
                </c:pt>
                <c:pt idx="2357">
                  <c:v>23.57</c:v>
                </c:pt>
                <c:pt idx="2358">
                  <c:v>23.58</c:v>
                </c:pt>
                <c:pt idx="2359">
                  <c:v>23.59</c:v>
                </c:pt>
                <c:pt idx="2360">
                  <c:v>23.599999999999998</c:v>
                </c:pt>
                <c:pt idx="2361">
                  <c:v>23.61</c:v>
                </c:pt>
                <c:pt idx="2362">
                  <c:v>23.619999999999997</c:v>
                </c:pt>
                <c:pt idx="2363">
                  <c:v>23.63</c:v>
                </c:pt>
                <c:pt idx="2364">
                  <c:v>23.64</c:v>
                </c:pt>
                <c:pt idx="2365">
                  <c:v>23.65</c:v>
                </c:pt>
                <c:pt idx="2366">
                  <c:v>23.66</c:v>
                </c:pt>
                <c:pt idx="2367">
                  <c:v>23.67</c:v>
                </c:pt>
                <c:pt idx="2368">
                  <c:v>23.68</c:v>
                </c:pt>
                <c:pt idx="2369">
                  <c:v>23.689999999999998</c:v>
                </c:pt>
                <c:pt idx="2370">
                  <c:v>23.7</c:v>
                </c:pt>
                <c:pt idx="2371">
                  <c:v>23.71</c:v>
                </c:pt>
                <c:pt idx="2372">
                  <c:v>23.72</c:v>
                </c:pt>
                <c:pt idx="2373">
                  <c:v>23.73</c:v>
                </c:pt>
                <c:pt idx="2374">
                  <c:v>23.74</c:v>
                </c:pt>
                <c:pt idx="2375">
                  <c:v>23.75</c:v>
                </c:pt>
                <c:pt idx="2376">
                  <c:v>23.76</c:v>
                </c:pt>
                <c:pt idx="2377">
                  <c:v>23.77</c:v>
                </c:pt>
                <c:pt idx="2378">
                  <c:v>23.779999999999998</c:v>
                </c:pt>
                <c:pt idx="2379">
                  <c:v>23.79</c:v>
                </c:pt>
                <c:pt idx="2380">
                  <c:v>23.8</c:v>
                </c:pt>
                <c:pt idx="2381">
                  <c:v>23.81</c:v>
                </c:pt>
                <c:pt idx="2382">
                  <c:v>23.82</c:v>
                </c:pt>
                <c:pt idx="2383">
                  <c:v>23.83</c:v>
                </c:pt>
                <c:pt idx="2384">
                  <c:v>23.84</c:v>
                </c:pt>
                <c:pt idx="2385">
                  <c:v>23.85</c:v>
                </c:pt>
                <c:pt idx="2386">
                  <c:v>23.86</c:v>
                </c:pt>
                <c:pt idx="2387">
                  <c:v>23.869999999999997</c:v>
                </c:pt>
                <c:pt idx="2388">
                  <c:v>23.88</c:v>
                </c:pt>
                <c:pt idx="2389">
                  <c:v>23.89</c:v>
                </c:pt>
                <c:pt idx="2390">
                  <c:v>23.9</c:v>
                </c:pt>
                <c:pt idx="2391">
                  <c:v>23.91</c:v>
                </c:pt>
                <c:pt idx="2392">
                  <c:v>23.919999999999998</c:v>
                </c:pt>
                <c:pt idx="2393">
                  <c:v>23.93</c:v>
                </c:pt>
                <c:pt idx="2394">
                  <c:v>23.939999999999998</c:v>
                </c:pt>
                <c:pt idx="2395">
                  <c:v>23.95</c:v>
                </c:pt>
                <c:pt idx="2396">
                  <c:v>23.959999999999997</c:v>
                </c:pt>
                <c:pt idx="2397">
                  <c:v>23.97</c:v>
                </c:pt>
                <c:pt idx="2398">
                  <c:v>23.98</c:v>
                </c:pt>
                <c:pt idx="2399">
                  <c:v>23.99</c:v>
                </c:pt>
                <c:pt idx="2400">
                  <c:v>24</c:v>
                </c:pt>
                <c:pt idx="2401">
                  <c:v>24.01</c:v>
                </c:pt>
                <c:pt idx="2402">
                  <c:v>24.02</c:v>
                </c:pt>
                <c:pt idx="2403">
                  <c:v>24.029999999999998</c:v>
                </c:pt>
                <c:pt idx="2404">
                  <c:v>24.04</c:v>
                </c:pt>
                <c:pt idx="2405">
                  <c:v>24.05</c:v>
                </c:pt>
                <c:pt idx="2406">
                  <c:v>24.06</c:v>
                </c:pt>
                <c:pt idx="2407">
                  <c:v>24.07</c:v>
                </c:pt>
                <c:pt idx="2408">
                  <c:v>24.08</c:v>
                </c:pt>
                <c:pt idx="2409">
                  <c:v>24.09</c:v>
                </c:pt>
                <c:pt idx="2410">
                  <c:v>24.1</c:v>
                </c:pt>
                <c:pt idx="2411">
                  <c:v>24.11</c:v>
                </c:pt>
                <c:pt idx="2412">
                  <c:v>24.119999999999997</c:v>
                </c:pt>
                <c:pt idx="2413">
                  <c:v>24.13</c:v>
                </c:pt>
                <c:pt idx="2414">
                  <c:v>24.14</c:v>
                </c:pt>
                <c:pt idx="2415">
                  <c:v>24.15</c:v>
                </c:pt>
                <c:pt idx="2416">
                  <c:v>24.16</c:v>
                </c:pt>
                <c:pt idx="2417">
                  <c:v>24.169999999999998</c:v>
                </c:pt>
                <c:pt idx="2418">
                  <c:v>24.18</c:v>
                </c:pt>
                <c:pt idx="2419">
                  <c:v>24.19</c:v>
                </c:pt>
                <c:pt idx="2420">
                  <c:v>24.2</c:v>
                </c:pt>
                <c:pt idx="2421">
                  <c:v>24.209999999999997</c:v>
                </c:pt>
                <c:pt idx="2422">
                  <c:v>24.22</c:v>
                </c:pt>
                <c:pt idx="2423">
                  <c:v>24.23</c:v>
                </c:pt>
                <c:pt idx="2424">
                  <c:v>24.24</c:v>
                </c:pt>
                <c:pt idx="2425">
                  <c:v>24.25</c:v>
                </c:pt>
                <c:pt idx="2426">
                  <c:v>24.259999999999998</c:v>
                </c:pt>
                <c:pt idx="2427">
                  <c:v>24.27</c:v>
                </c:pt>
                <c:pt idx="2428">
                  <c:v>24.28</c:v>
                </c:pt>
                <c:pt idx="2429">
                  <c:v>24.29</c:v>
                </c:pt>
                <c:pt idx="2430">
                  <c:v>24.299999999999997</c:v>
                </c:pt>
                <c:pt idx="2431">
                  <c:v>24.31</c:v>
                </c:pt>
                <c:pt idx="2432">
                  <c:v>24.32</c:v>
                </c:pt>
                <c:pt idx="2433">
                  <c:v>24.33</c:v>
                </c:pt>
                <c:pt idx="2434">
                  <c:v>24.34</c:v>
                </c:pt>
                <c:pt idx="2435">
                  <c:v>24.35</c:v>
                </c:pt>
                <c:pt idx="2436">
                  <c:v>24.36</c:v>
                </c:pt>
                <c:pt idx="2437">
                  <c:v>24.37</c:v>
                </c:pt>
                <c:pt idx="2438">
                  <c:v>24.38</c:v>
                </c:pt>
                <c:pt idx="2439">
                  <c:v>24.39</c:v>
                </c:pt>
                <c:pt idx="2440">
                  <c:v>24.4</c:v>
                </c:pt>
                <c:pt idx="2441">
                  <c:v>24.41</c:v>
                </c:pt>
                <c:pt idx="2442">
                  <c:v>24.419999999999998</c:v>
                </c:pt>
                <c:pt idx="2443">
                  <c:v>24.43</c:v>
                </c:pt>
                <c:pt idx="2444">
                  <c:v>24.44</c:v>
                </c:pt>
                <c:pt idx="2445">
                  <c:v>24.45</c:v>
                </c:pt>
                <c:pt idx="2446">
                  <c:v>24.46</c:v>
                </c:pt>
                <c:pt idx="2447">
                  <c:v>24.47</c:v>
                </c:pt>
                <c:pt idx="2448">
                  <c:v>24.48</c:v>
                </c:pt>
                <c:pt idx="2449">
                  <c:v>24.49</c:v>
                </c:pt>
                <c:pt idx="2450">
                  <c:v>24.5</c:v>
                </c:pt>
                <c:pt idx="2451">
                  <c:v>24.509999999999998</c:v>
                </c:pt>
                <c:pt idx="2452">
                  <c:v>24.52</c:v>
                </c:pt>
                <c:pt idx="2453">
                  <c:v>24.53</c:v>
                </c:pt>
                <c:pt idx="2454">
                  <c:v>24.54</c:v>
                </c:pt>
                <c:pt idx="2455">
                  <c:v>24.549999999999997</c:v>
                </c:pt>
                <c:pt idx="2456">
                  <c:v>24.56</c:v>
                </c:pt>
                <c:pt idx="2457">
                  <c:v>24.57</c:v>
                </c:pt>
                <c:pt idx="2458">
                  <c:v>24.58</c:v>
                </c:pt>
                <c:pt idx="2459">
                  <c:v>24.59</c:v>
                </c:pt>
                <c:pt idx="2460">
                  <c:v>24.599999999999998</c:v>
                </c:pt>
                <c:pt idx="2461">
                  <c:v>24.61</c:v>
                </c:pt>
                <c:pt idx="2462">
                  <c:v>24.62</c:v>
                </c:pt>
                <c:pt idx="2463">
                  <c:v>24.63</c:v>
                </c:pt>
                <c:pt idx="2464">
                  <c:v>24.639999999999997</c:v>
                </c:pt>
                <c:pt idx="2465">
                  <c:v>24.65</c:v>
                </c:pt>
                <c:pt idx="2466">
                  <c:v>24.66</c:v>
                </c:pt>
                <c:pt idx="2467">
                  <c:v>24.669999999999998</c:v>
                </c:pt>
                <c:pt idx="2468">
                  <c:v>24.68</c:v>
                </c:pt>
                <c:pt idx="2469">
                  <c:v>24.69</c:v>
                </c:pt>
                <c:pt idx="2470">
                  <c:v>24.7</c:v>
                </c:pt>
                <c:pt idx="2471">
                  <c:v>24.71</c:v>
                </c:pt>
                <c:pt idx="2472">
                  <c:v>24.72</c:v>
                </c:pt>
                <c:pt idx="2473">
                  <c:v>24.729999999999997</c:v>
                </c:pt>
                <c:pt idx="2474">
                  <c:v>24.74</c:v>
                </c:pt>
                <c:pt idx="2475">
                  <c:v>24.75</c:v>
                </c:pt>
                <c:pt idx="2476">
                  <c:v>24.759999999999998</c:v>
                </c:pt>
                <c:pt idx="2477">
                  <c:v>24.77</c:v>
                </c:pt>
                <c:pt idx="2478">
                  <c:v>24.78</c:v>
                </c:pt>
                <c:pt idx="2479">
                  <c:v>24.79</c:v>
                </c:pt>
                <c:pt idx="2480">
                  <c:v>24.8</c:v>
                </c:pt>
                <c:pt idx="2481">
                  <c:v>24.81</c:v>
                </c:pt>
                <c:pt idx="2482">
                  <c:v>24.82</c:v>
                </c:pt>
                <c:pt idx="2483">
                  <c:v>24.83</c:v>
                </c:pt>
                <c:pt idx="2484">
                  <c:v>24.84</c:v>
                </c:pt>
                <c:pt idx="2485">
                  <c:v>24.849999999999998</c:v>
                </c:pt>
                <c:pt idx="2486">
                  <c:v>24.86</c:v>
                </c:pt>
                <c:pt idx="2487">
                  <c:v>24.87</c:v>
                </c:pt>
                <c:pt idx="2488">
                  <c:v>24.88</c:v>
                </c:pt>
                <c:pt idx="2489">
                  <c:v>24.89</c:v>
                </c:pt>
                <c:pt idx="2490">
                  <c:v>24.9</c:v>
                </c:pt>
                <c:pt idx="2491">
                  <c:v>24.91</c:v>
                </c:pt>
                <c:pt idx="2492">
                  <c:v>24.919999999999998</c:v>
                </c:pt>
                <c:pt idx="2493">
                  <c:v>24.93</c:v>
                </c:pt>
                <c:pt idx="2494">
                  <c:v>24.939999999999998</c:v>
                </c:pt>
                <c:pt idx="2495">
                  <c:v>24.95</c:v>
                </c:pt>
                <c:pt idx="2496">
                  <c:v>24.96</c:v>
                </c:pt>
                <c:pt idx="2497">
                  <c:v>24.97</c:v>
                </c:pt>
                <c:pt idx="2498">
                  <c:v>24.98</c:v>
                </c:pt>
                <c:pt idx="2499">
                  <c:v>24.99</c:v>
                </c:pt>
              </c:numCache>
            </c:numRef>
          </c:cat>
          <c:val>
            <c:numRef>
              <c:f>F0008CH1!$E$1:$E$2500</c:f>
              <c:numCache>
                <c:formatCode>General</c:formatCode>
                <c:ptCount val="2500"/>
                <c:pt idx="0">
                  <c:v>-7.6</c:v>
                </c:pt>
                <c:pt idx="1">
                  <c:v>-7.6</c:v>
                </c:pt>
                <c:pt idx="2">
                  <c:v>-7.6</c:v>
                </c:pt>
                <c:pt idx="3">
                  <c:v>-7.6</c:v>
                </c:pt>
                <c:pt idx="4">
                  <c:v>-7.6</c:v>
                </c:pt>
                <c:pt idx="5">
                  <c:v>-7.6</c:v>
                </c:pt>
                <c:pt idx="6">
                  <c:v>-7.6</c:v>
                </c:pt>
                <c:pt idx="7">
                  <c:v>-7.2</c:v>
                </c:pt>
                <c:pt idx="8">
                  <c:v>-7.6</c:v>
                </c:pt>
                <c:pt idx="9">
                  <c:v>-7.6</c:v>
                </c:pt>
                <c:pt idx="10">
                  <c:v>-7.2</c:v>
                </c:pt>
                <c:pt idx="11">
                  <c:v>-7.2</c:v>
                </c:pt>
                <c:pt idx="12">
                  <c:v>-7.2</c:v>
                </c:pt>
                <c:pt idx="13">
                  <c:v>-7.2</c:v>
                </c:pt>
                <c:pt idx="14">
                  <c:v>-7.2</c:v>
                </c:pt>
                <c:pt idx="15">
                  <c:v>-7.2</c:v>
                </c:pt>
                <c:pt idx="16">
                  <c:v>-7.2</c:v>
                </c:pt>
                <c:pt idx="17">
                  <c:v>-7.2</c:v>
                </c:pt>
                <c:pt idx="18">
                  <c:v>-7.2</c:v>
                </c:pt>
                <c:pt idx="19">
                  <c:v>-7.2</c:v>
                </c:pt>
                <c:pt idx="20">
                  <c:v>-6.8</c:v>
                </c:pt>
                <c:pt idx="21">
                  <c:v>-7.2</c:v>
                </c:pt>
                <c:pt idx="22">
                  <c:v>-6.8</c:v>
                </c:pt>
                <c:pt idx="23">
                  <c:v>-6.8</c:v>
                </c:pt>
                <c:pt idx="24">
                  <c:v>-6.8</c:v>
                </c:pt>
                <c:pt idx="25">
                  <c:v>-6.8</c:v>
                </c:pt>
                <c:pt idx="26">
                  <c:v>-6.8</c:v>
                </c:pt>
                <c:pt idx="27">
                  <c:v>-6.8</c:v>
                </c:pt>
                <c:pt idx="28">
                  <c:v>-6.8</c:v>
                </c:pt>
                <c:pt idx="29">
                  <c:v>-6.8</c:v>
                </c:pt>
                <c:pt idx="30">
                  <c:v>-6.4</c:v>
                </c:pt>
                <c:pt idx="31">
                  <c:v>-6.4</c:v>
                </c:pt>
                <c:pt idx="32">
                  <c:v>-6.8</c:v>
                </c:pt>
                <c:pt idx="33">
                  <c:v>-6.4</c:v>
                </c:pt>
                <c:pt idx="34">
                  <c:v>-6.4</c:v>
                </c:pt>
                <c:pt idx="35">
                  <c:v>-6.4</c:v>
                </c:pt>
                <c:pt idx="36">
                  <c:v>-6.4</c:v>
                </c:pt>
                <c:pt idx="37">
                  <c:v>-6.4</c:v>
                </c:pt>
                <c:pt idx="38">
                  <c:v>-6.4</c:v>
                </c:pt>
                <c:pt idx="39">
                  <c:v>-6</c:v>
                </c:pt>
                <c:pt idx="40">
                  <c:v>-6.4</c:v>
                </c:pt>
                <c:pt idx="41">
                  <c:v>-6</c:v>
                </c:pt>
                <c:pt idx="42">
                  <c:v>-6</c:v>
                </c:pt>
                <c:pt idx="43">
                  <c:v>-6</c:v>
                </c:pt>
                <c:pt idx="44">
                  <c:v>-6</c:v>
                </c:pt>
                <c:pt idx="45">
                  <c:v>-6</c:v>
                </c:pt>
                <c:pt idx="46">
                  <c:v>-6</c:v>
                </c:pt>
                <c:pt idx="47">
                  <c:v>-5.6</c:v>
                </c:pt>
                <c:pt idx="48">
                  <c:v>-6</c:v>
                </c:pt>
                <c:pt idx="49">
                  <c:v>-6</c:v>
                </c:pt>
                <c:pt idx="50">
                  <c:v>-6</c:v>
                </c:pt>
                <c:pt idx="51">
                  <c:v>-5.6</c:v>
                </c:pt>
                <c:pt idx="52">
                  <c:v>-5.6</c:v>
                </c:pt>
                <c:pt idx="53">
                  <c:v>-6</c:v>
                </c:pt>
                <c:pt idx="54">
                  <c:v>-5.6</c:v>
                </c:pt>
                <c:pt idx="55">
                  <c:v>-5.6</c:v>
                </c:pt>
                <c:pt idx="56">
                  <c:v>-5.6</c:v>
                </c:pt>
                <c:pt idx="57">
                  <c:v>-5.6</c:v>
                </c:pt>
                <c:pt idx="58">
                  <c:v>-5.2</c:v>
                </c:pt>
                <c:pt idx="59">
                  <c:v>-5.2</c:v>
                </c:pt>
                <c:pt idx="60">
                  <c:v>-5.2</c:v>
                </c:pt>
                <c:pt idx="61">
                  <c:v>-4.8</c:v>
                </c:pt>
                <c:pt idx="62">
                  <c:v>-4.8</c:v>
                </c:pt>
                <c:pt idx="63">
                  <c:v>-4.8</c:v>
                </c:pt>
                <c:pt idx="64">
                  <c:v>-4.8</c:v>
                </c:pt>
                <c:pt idx="65">
                  <c:v>-4.8</c:v>
                </c:pt>
                <c:pt idx="66">
                  <c:v>-4.8</c:v>
                </c:pt>
                <c:pt idx="67">
                  <c:v>-4.8</c:v>
                </c:pt>
                <c:pt idx="68">
                  <c:v>-4.4000000000000004</c:v>
                </c:pt>
                <c:pt idx="69">
                  <c:v>-4.4000000000000004</c:v>
                </c:pt>
                <c:pt idx="70">
                  <c:v>-4.4000000000000004</c:v>
                </c:pt>
                <c:pt idx="71">
                  <c:v>-4.4000000000000004</c:v>
                </c:pt>
                <c:pt idx="72">
                  <c:v>-4.4000000000000004</c:v>
                </c:pt>
                <c:pt idx="73">
                  <c:v>-4.4000000000000004</c:v>
                </c:pt>
                <c:pt idx="74">
                  <c:v>-4.4000000000000004</c:v>
                </c:pt>
                <c:pt idx="75">
                  <c:v>-4.4000000000000004</c:v>
                </c:pt>
                <c:pt idx="76">
                  <c:v>-4.4000000000000004</c:v>
                </c:pt>
                <c:pt idx="77">
                  <c:v>-4.4000000000000004</c:v>
                </c:pt>
                <c:pt idx="78">
                  <c:v>-4</c:v>
                </c:pt>
                <c:pt idx="79">
                  <c:v>-4</c:v>
                </c:pt>
                <c:pt idx="80">
                  <c:v>-4</c:v>
                </c:pt>
                <c:pt idx="81">
                  <c:v>-4.4000000000000004</c:v>
                </c:pt>
                <c:pt idx="82">
                  <c:v>-4</c:v>
                </c:pt>
                <c:pt idx="83">
                  <c:v>-4</c:v>
                </c:pt>
                <c:pt idx="84">
                  <c:v>-4</c:v>
                </c:pt>
                <c:pt idx="85">
                  <c:v>-4</c:v>
                </c:pt>
                <c:pt idx="86">
                  <c:v>-4</c:v>
                </c:pt>
                <c:pt idx="87">
                  <c:v>-4</c:v>
                </c:pt>
                <c:pt idx="88">
                  <c:v>-4</c:v>
                </c:pt>
                <c:pt idx="89">
                  <c:v>-4</c:v>
                </c:pt>
                <c:pt idx="90">
                  <c:v>-3.6</c:v>
                </c:pt>
                <c:pt idx="91">
                  <c:v>-3.6</c:v>
                </c:pt>
                <c:pt idx="92">
                  <c:v>-3.6</c:v>
                </c:pt>
                <c:pt idx="93">
                  <c:v>-3.6</c:v>
                </c:pt>
                <c:pt idx="94">
                  <c:v>-3.6</c:v>
                </c:pt>
                <c:pt idx="95">
                  <c:v>-3.6</c:v>
                </c:pt>
                <c:pt idx="96">
                  <c:v>-3.2</c:v>
                </c:pt>
                <c:pt idx="97">
                  <c:v>-3.6</c:v>
                </c:pt>
                <c:pt idx="98">
                  <c:v>-3.2</c:v>
                </c:pt>
                <c:pt idx="99">
                  <c:v>-3.2</c:v>
                </c:pt>
                <c:pt idx="100">
                  <c:v>-3.2</c:v>
                </c:pt>
                <c:pt idx="101">
                  <c:v>-3.2</c:v>
                </c:pt>
                <c:pt idx="102">
                  <c:v>-3.2</c:v>
                </c:pt>
                <c:pt idx="103">
                  <c:v>-3.2</c:v>
                </c:pt>
                <c:pt idx="104">
                  <c:v>-3.2</c:v>
                </c:pt>
                <c:pt idx="105">
                  <c:v>-3.2</c:v>
                </c:pt>
                <c:pt idx="106">
                  <c:v>-3.2</c:v>
                </c:pt>
                <c:pt idx="107">
                  <c:v>-2.8</c:v>
                </c:pt>
                <c:pt idx="108">
                  <c:v>-3.2</c:v>
                </c:pt>
                <c:pt idx="109">
                  <c:v>-3.2</c:v>
                </c:pt>
                <c:pt idx="110">
                  <c:v>-2.8</c:v>
                </c:pt>
                <c:pt idx="111">
                  <c:v>-2.8</c:v>
                </c:pt>
                <c:pt idx="112">
                  <c:v>-2.8</c:v>
                </c:pt>
                <c:pt idx="113">
                  <c:v>-2.8</c:v>
                </c:pt>
                <c:pt idx="114">
                  <c:v>-2.8</c:v>
                </c:pt>
                <c:pt idx="115">
                  <c:v>-2.8</c:v>
                </c:pt>
                <c:pt idx="116">
                  <c:v>-2.8</c:v>
                </c:pt>
                <c:pt idx="117">
                  <c:v>-2.8</c:v>
                </c:pt>
                <c:pt idx="118">
                  <c:v>-2.4</c:v>
                </c:pt>
                <c:pt idx="119">
                  <c:v>-2.4</c:v>
                </c:pt>
                <c:pt idx="120">
                  <c:v>-2.4</c:v>
                </c:pt>
                <c:pt idx="121">
                  <c:v>-2.4</c:v>
                </c:pt>
                <c:pt idx="122">
                  <c:v>-2.4</c:v>
                </c:pt>
                <c:pt idx="123">
                  <c:v>-2.4</c:v>
                </c:pt>
                <c:pt idx="124">
                  <c:v>-2.4</c:v>
                </c:pt>
                <c:pt idx="125">
                  <c:v>-2</c:v>
                </c:pt>
                <c:pt idx="126">
                  <c:v>-2</c:v>
                </c:pt>
                <c:pt idx="127">
                  <c:v>-2</c:v>
                </c:pt>
                <c:pt idx="128">
                  <c:v>-2</c:v>
                </c:pt>
                <c:pt idx="129">
                  <c:v>-2</c:v>
                </c:pt>
                <c:pt idx="130">
                  <c:v>-2</c:v>
                </c:pt>
                <c:pt idx="131">
                  <c:v>-2</c:v>
                </c:pt>
                <c:pt idx="132">
                  <c:v>-2</c:v>
                </c:pt>
                <c:pt idx="133">
                  <c:v>-2</c:v>
                </c:pt>
                <c:pt idx="134">
                  <c:v>-1.6</c:v>
                </c:pt>
                <c:pt idx="135">
                  <c:v>-2</c:v>
                </c:pt>
                <c:pt idx="136">
                  <c:v>-1.6</c:v>
                </c:pt>
                <c:pt idx="137">
                  <c:v>-1.6</c:v>
                </c:pt>
                <c:pt idx="138">
                  <c:v>-1.6</c:v>
                </c:pt>
                <c:pt idx="139">
                  <c:v>-1.6</c:v>
                </c:pt>
                <c:pt idx="140">
                  <c:v>-1.6</c:v>
                </c:pt>
                <c:pt idx="141">
                  <c:v>-1.6</c:v>
                </c:pt>
                <c:pt idx="142">
                  <c:v>-1.6</c:v>
                </c:pt>
                <c:pt idx="143">
                  <c:v>-1.6</c:v>
                </c:pt>
                <c:pt idx="144">
                  <c:v>-1.6</c:v>
                </c:pt>
                <c:pt idx="145">
                  <c:v>-1.6</c:v>
                </c:pt>
                <c:pt idx="146">
                  <c:v>-1.6</c:v>
                </c:pt>
                <c:pt idx="147">
                  <c:v>-1.6</c:v>
                </c:pt>
                <c:pt idx="148">
                  <c:v>-1.6</c:v>
                </c:pt>
                <c:pt idx="149">
                  <c:v>-1.2</c:v>
                </c:pt>
                <c:pt idx="150">
                  <c:v>-1.2</c:v>
                </c:pt>
                <c:pt idx="151">
                  <c:v>-1.2</c:v>
                </c:pt>
                <c:pt idx="152">
                  <c:v>-1.2</c:v>
                </c:pt>
                <c:pt idx="153">
                  <c:v>-1.2</c:v>
                </c:pt>
                <c:pt idx="154">
                  <c:v>-1.2</c:v>
                </c:pt>
                <c:pt idx="155">
                  <c:v>-1.2</c:v>
                </c:pt>
                <c:pt idx="156">
                  <c:v>-1.2</c:v>
                </c:pt>
                <c:pt idx="157">
                  <c:v>-0.8</c:v>
                </c:pt>
                <c:pt idx="158">
                  <c:v>-1.2</c:v>
                </c:pt>
                <c:pt idx="159">
                  <c:v>-0.8</c:v>
                </c:pt>
                <c:pt idx="160">
                  <c:v>-0.8</c:v>
                </c:pt>
                <c:pt idx="161">
                  <c:v>-0.8</c:v>
                </c:pt>
                <c:pt idx="162">
                  <c:v>-0.8</c:v>
                </c:pt>
                <c:pt idx="163">
                  <c:v>-0.8</c:v>
                </c:pt>
                <c:pt idx="164">
                  <c:v>-0.8</c:v>
                </c:pt>
                <c:pt idx="165">
                  <c:v>-0.8</c:v>
                </c:pt>
                <c:pt idx="166">
                  <c:v>-0.4</c:v>
                </c:pt>
                <c:pt idx="167">
                  <c:v>-0.8</c:v>
                </c:pt>
                <c:pt idx="168">
                  <c:v>-0.8</c:v>
                </c:pt>
                <c:pt idx="169">
                  <c:v>-0.4</c:v>
                </c:pt>
                <c:pt idx="170">
                  <c:v>-0.8</c:v>
                </c:pt>
                <c:pt idx="171">
                  <c:v>-0.8</c:v>
                </c:pt>
                <c:pt idx="172">
                  <c:v>-0.8</c:v>
                </c:pt>
                <c:pt idx="173">
                  <c:v>-0.4</c:v>
                </c:pt>
                <c:pt idx="174">
                  <c:v>-0.8</c:v>
                </c:pt>
                <c:pt idx="175">
                  <c:v>-0.8</c:v>
                </c:pt>
                <c:pt idx="176">
                  <c:v>-0.4</c:v>
                </c:pt>
                <c:pt idx="177">
                  <c:v>-0.4</c:v>
                </c:pt>
                <c:pt idx="178">
                  <c:v>-0.4</c:v>
                </c:pt>
                <c:pt idx="179">
                  <c:v>-0.4</c:v>
                </c:pt>
                <c:pt idx="180">
                  <c:v>-0.4</c:v>
                </c:pt>
                <c:pt idx="181">
                  <c:v>0</c:v>
                </c:pt>
                <c:pt idx="182">
                  <c:v>0</c:v>
                </c:pt>
                <c:pt idx="183">
                  <c:v>0</c:v>
                </c:pt>
                <c:pt idx="184">
                  <c:v>0</c:v>
                </c:pt>
                <c:pt idx="185">
                  <c:v>0</c:v>
                </c:pt>
                <c:pt idx="186">
                  <c:v>0</c:v>
                </c:pt>
                <c:pt idx="187">
                  <c:v>0</c:v>
                </c:pt>
                <c:pt idx="188">
                  <c:v>0.4</c:v>
                </c:pt>
                <c:pt idx="189">
                  <c:v>0.4</c:v>
                </c:pt>
                <c:pt idx="190">
                  <c:v>0</c:v>
                </c:pt>
                <c:pt idx="191">
                  <c:v>0.4</c:v>
                </c:pt>
                <c:pt idx="192">
                  <c:v>0.4</c:v>
                </c:pt>
                <c:pt idx="193">
                  <c:v>0.4</c:v>
                </c:pt>
                <c:pt idx="194">
                  <c:v>0.4</c:v>
                </c:pt>
                <c:pt idx="195">
                  <c:v>0.4</c:v>
                </c:pt>
                <c:pt idx="196">
                  <c:v>0.8</c:v>
                </c:pt>
                <c:pt idx="197">
                  <c:v>0.4</c:v>
                </c:pt>
                <c:pt idx="198">
                  <c:v>0.4</c:v>
                </c:pt>
                <c:pt idx="199">
                  <c:v>0.4</c:v>
                </c:pt>
                <c:pt idx="200">
                  <c:v>0.8</c:v>
                </c:pt>
                <c:pt idx="201">
                  <c:v>0.4</c:v>
                </c:pt>
                <c:pt idx="202">
                  <c:v>0.4</c:v>
                </c:pt>
                <c:pt idx="203">
                  <c:v>0.8</c:v>
                </c:pt>
                <c:pt idx="204">
                  <c:v>0.8</c:v>
                </c:pt>
                <c:pt idx="205">
                  <c:v>0.8</c:v>
                </c:pt>
                <c:pt idx="206">
                  <c:v>0.8</c:v>
                </c:pt>
                <c:pt idx="207">
                  <c:v>0.8</c:v>
                </c:pt>
                <c:pt idx="208">
                  <c:v>0.8</c:v>
                </c:pt>
                <c:pt idx="209">
                  <c:v>0.8</c:v>
                </c:pt>
                <c:pt idx="210">
                  <c:v>0.4</c:v>
                </c:pt>
                <c:pt idx="211">
                  <c:v>0.4</c:v>
                </c:pt>
                <c:pt idx="212">
                  <c:v>0.8</c:v>
                </c:pt>
                <c:pt idx="213">
                  <c:v>0.8</c:v>
                </c:pt>
                <c:pt idx="214">
                  <c:v>0.8</c:v>
                </c:pt>
                <c:pt idx="215">
                  <c:v>0.8</c:v>
                </c:pt>
                <c:pt idx="216">
                  <c:v>0.8</c:v>
                </c:pt>
                <c:pt idx="217">
                  <c:v>0.8</c:v>
                </c:pt>
                <c:pt idx="218">
                  <c:v>1.2</c:v>
                </c:pt>
                <c:pt idx="219">
                  <c:v>1.2</c:v>
                </c:pt>
                <c:pt idx="220">
                  <c:v>1.2</c:v>
                </c:pt>
                <c:pt idx="221">
                  <c:v>1.2</c:v>
                </c:pt>
                <c:pt idx="222">
                  <c:v>1.2</c:v>
                </c:pt>
                <c:pt idx="223">
                  <c:v>1.6</c:v>
                </c:pt>
                <c:pt idx="224">
                  <c:v>1.2</c:v>
                </c:pt>
                <c:pt idx="225">
                  <c:v>1.2</c:v>
                </c:pt>
                <c:pt idx="226">
                  <c:v>1.6</c:v>
                </c:pt>
                <c:pt idx="227">
                  <c:v>1.6</c:v>
                </c:pt>
                <c:pt idx="228">
                  <c:v>1.6</c:v>
                </c:pt>
                <c:pt idx="229">
                  <c:v>1.6</c:v>
                </c:pt>
                <c:pt idx="230">
                  <c:v>1.6</c:v>
                </c:pt>
                <c:pt idx="231">
                  <c:v>1.6</c:v>
                </c:pt>
                <c:pt idx="232">
                  <c:v>1.6</c:v>
                </c:pt>
                <c:pt idx="233">
                  <c:v>1.6</c:v>
                </c:pt>
                <c:pt idx="234">
                  <c:v>1.2</c:v>
                </c:pt>
                <c:pt idx="235">
                  <c:v>1.6</c:v>
                </c:pt>
                <c:pt idx="236">
                  <c:v>1.6</c:v>
                </c:pt>
                <c:pt idx="237">
                  <c:v>1.6</c:v>
                </c:pt>
                <c:pt idx="238">
                  <c:v>1.6</c:v>
                </c:pt>
                <c:pt idx="239">
                  <c:v>1.2</c:v>
                </c:pt>
                <c:pt idx="240">
                  <c:v>1.6</c:v>
                </c:pt>
                <c:pt idx="241">
                  <c:v>1.6</c:v>
                </c:pt>
                <c:pt idx="242">
                  <c:v>2</c:v>
                </c:pt>
                <c:pt idx="243">
                  <c:v>1.6</c:v>
                </c:pt>
                <c:pt idx="244">
                  <c:v>1.6</c:v>
                </c:pt>
                <c:pt idx="245">
                  <c:v>1.6</c:v>
                </c:pt>
                <c:pt idx="246">
                  <c:v>2</c:v>
                </c:pt>
                <c:pt idx="247">
                  <c:v>2</c:v>
                </c:pt>
                <c:pt idx="248">
                  <c:v>2</c:v>
                </c:pt>
                <c:pt idx="249">
                  <c:v>2</c:v>
                </c:pt>
                <c:pt idx="250">
                  <c:v>2</c:v>
                </c:pt>
                <c:pt idx="251">
                  <c:v>2.4</c:v>
                </c:pt>
                <c:pt idx="252">
                  <c:v>2.4</c:v>
                </c:pt>
                <c:pt idx="253">
                  <c:v>2</c:v>
                </c:pt>
                <c:pt idx="254">
                  <c:v>2</c:v>
                </c:pt>
                <c:pt idx="255">
                  <c:v>2.4</c:v>
                </c:pt>
                <c:pt idx="256">
                  <c:v>2.4</c:v>
                </c:pt>
                <c:pt idx="257">
                  <c:v>2.4</c:v>
                </c:pt>
                <c:pt idx="258">
                  <c:v>2.4</c:v>
                </c:pt>
                <c:pt idx="259">
                  <c:v>2.4</c:v>
                </c:pt>
                <c:pt idx="260">
                  <c:v>2.4</c:v>
                </c:pt>
                <c:pt idx="261">
                  <c:v>2.4</c:v>
                </c:pt>
                <c:pt idx="262">
                  <c:v>2.4</c:v>
                </c:pt>
                <c:pt idx="263">
                  <c:v>2.4</c:v>
                </c:pt>
                <c:pt idx="264">
                  <c:v>2.4</c:v>
                </c:pt>
                <c:pt idx="265">
                  <c:v>2.8</c:v>
                </c:pt>
                <c:pt idx="266">
                  <c:v>2.8</c:v>
                </c:pt>
                <c:pt idx="267">
                  <c:v>2.4</c:v>
                </c:pt>
                <c:pt idx="268">
                  <c:v>2.4</c:v>
                </c:pt>
                <c:pt idx="269">
                  <c:v>2.8</c:v>
                </c:pt>
                <c:pt idx="270">
                  <c:v>2.8</c:v>
                </c:pt>
                <c:pt idx="271">
                  <c:v>2.4</c:v>
                </c:pt>
                <c:pt idx="272">
                  <c:v>2.8</c:v>
                </c:pt>
                <c:pt idx="273">
                  <c:v>2.8</c:v>
                </c:pt>
                <c:pt idx="274">
                  <c:v>2.8</c:v>
                </c:pt>
                <c:pt idx="275">
                  <c:v>2.8</c:v>
                </c:pt>
                <c:pt idx="276">
                  <c:v>2.8</c:v>
                </c:pt>
                <c:pt idx="277">
                  <c:v>2.8</c:v>
                </c:pt>
                <c:pt idx="278">
                  <c:v>2.8</c:v>
                </c:pt>
                <c:pt idx="279">
                  <c:v>2.8</c:v>
                </c:pt>
                <c:pt idx="280">
                  <c:v>2.8</c:v>
                </c:pt>
                <c:pt idx="281">
                  <c:v>3.2</c:v>
                </c:pt>
                <c:pt idx="282">
                  <c:v>2.8</c:v>
                </c:pt>
                <c:pt idx="283">
                  <c:v>3.2</c:v>
                </c:pt>
                <c:pt idx="284">
                  <c:v>3.2</c:v>
                </c:pt>
                <c:pt idx="285">
                  <c:v>3.2</c:v>
                </c:pt>
                <c:pt idx="286">
                  <c:v>3.2</c:v>
                </c:pt>
                <c:pt idx="287">
                  <c:v>2.8</c:v>
                </c:pt>
                <c:pt idx="288">
                  <c:v>2.8</c:v>
                </c:pt>
                <c:pt idx="289">
                  <c:v>2.8</c:v>
                </c:pt>
                <c:pt idx="290">
                  <c:v>3.2</c:v>
                </c:pt>
                <c:pt idx="291">
                  <c:v>3.2</c:v>
                </c:pt>
                <c:pt idx="292">
                  <c:v>3.2</c:v>
                </c:pt>
                <c:pt idx="293">
                  <c:v>3.2</c:v>
                </c:pt>
                <c:pt idx="294">
                  <c:v>3.2</c:v>
                </c:pt>
                <c:pt idx="295">
                  <c:v>3.2</c:v>
                </c:pt>
                <c:pt idx="296">
                  <c:v>3.2</c:v>
                </c:pt>
                <c:pt idx="297">
                  <c:v>3.2</c:v>
                </c:pt>
                <c:pt idx="298">
                  <c:v>3.2</c:v>
                </c:pt>
                <c:pt idx="299">
                  <c:v>3.2</c:v>
                </c:pt>
                <c:pt idx="300">
                  <c:v>3.2</c:v>
                </c:pt>
                <c:pt idx="301">
                  <c:v>3.2</c:v>
                </c:pt>
                <c:pt idx="302">
                  <c:v>3.2</c:v>
                </c:pt>
                <c:pt idx="303">
                  <c:v>3.2</c:v>
                </c:pt>
                <c:pt idx="304">
                  <c:v>3.2</c:v>
                </c:pt>
                <c:pt idx="305">
                  <c:v>3.6</c:v>
                </c:pt>
                <c:pt idx="306">
                  <c:v>3.6</c:v>
                </c:pt>
                <c:pt idx="307">
                  <c:v>3.2</c:v>
                </c:pt>
                <c:pt idx="308">
                  <c:v>3.2</c:v>
                </c:pt>
                <c:pt idx="309">
                  <c:v>3.6</c:v>
                </c:pt>
                <c:pt idx="310">
                  <c:v>3.6</c:v>
                </c:pt>
                <c:pt idx="311">
                  <c:v>3.6</c:v>
                </c:pt>
                <c:pt idx="312">
                  <c:v>3.6</c:v>
                </c:pt>
                <c:pt idx="313">
                  <c:v>3.6</c:v>
                </c:pt>
                <c:pt idx="314">
                  <c:v>3.6</c:v>
                </c:pt>
                <c:pt idx="315">
                  <c:v>3.6</c:v>
                </c:pt>
                <c:pt idx="316">
                  <c:v>3.6</c:v>
                </c:pt>
                <c:pt idx="317">
                  <c:v>4</c:v>
                </c:pt>
                <c:pt idx="318">
                  <c:v>3.6</c:v>
                </c:pt>
                <c:pt idx="319">
                  <c:v>4</c:v>
                </c:pt>
                <c:pt idx="320">
                  <c:v>4</c:v>
                </c:pt>
                <c:pt idx="321">
                  <c:v>4</c:v>
                </c:pt>
                <c:pt idx="322">
                  <c:v>4</c:v>
                </c:pt>
                <c:pt idx="323">
                  <c:v>4</c:v>
                </c:pt>
                <c:pt idx="324">
                  <c:v>3.6</c:v>
                </c:pt>
                <c:pt idx="325">
                  <c:v>4</c:v>
                </c:pt>
                <c:pt idx="326">
                  <c:v>4</c:v>
                </c:pt>
                <c:pt idx="327">
                  <c:v>4</c:v>
                </c:pt>
                <c:pt idx="328">
                  <c:v>4</c:v>
                </c:pt>
                <c:pt idx="329">
                  <c:v>4</c:v>
                </c:pt>
                <c:pt idx="330">
                  <c:v>3.6</c:v>
                </c:pt>
                <c:pt idx="331">
                  <c:v>4</c:v>
                </c:pt>
                <c:pt idx="332">
                  <c:v>4</c:v>
                </c:pt>
                <c:pt idx="333">
                  <c:v>4</c:v>
                </c:pt>
                <c:pt idx="334">
                  <c:v>4</c:v>
                </c:pt>
                <c:pt idx="335">
                  <c:v>4</c:v>
                </c:pt>
                <c:pt idx="336">
                  <c:v>4</c:v>
                </c:pt>
                <c:pt idx="337">
                  <c:v>4</c:v>
                </c:pt>
                <c:pt idx="338">
                  <c:v>4</c:v>
                </c:pt>
                <c:pt idx="339">
                  <c:v>4</c:v>
                </c:pt>
                <c:pt idx="340">
                  <c:v>4</c:v>
                </c:pt>
                <c:pt idx="341">
                  <c:v>4</c:v>
                </c:pt>
                <c:pt idx="342">
                  <c:v>4</c:v>
                </c:pt>
                <c:pt idx="343">
                  <c:v>4</c:v>
                </c:pt>
                <c:pt idx="344">
                  <c:v>4.4000000000000004</c:v>
                </c:pt>
                <c:pt idx="345">
                  <c:v>4.4000000000000004</c:v>
                </c:pt>
                <c:pt idx="346">
                  <c:v>4.4000000000000004</c:v>
                </c:pt>
                <c:pt idx="347">
                  <c:v>4.4000000000000004</c:v>
                </c:pt>
                <c:pt idx="348">
                  <c:v>4.4000000000000004</c:v>
                </c:pt>
                <c:pt idx="349">
                  <c:v>4.4000000000000004</c:v>
                </c:pt>
                <c:pt idx="350">
                  <c:v>4.4000000000000004</c:v>
                </c:pt>
                <c:pt idx="351">
                  <c:v>4.4000000000000004</c:v>
                </c:pt>
                <c:pt idx="352">
                  <c:v>4.4000000000000004</c:v>
                </c:pt>
                <c:pt idx="353">
                  <c:v>4.4000000000000004</c:v>
                </c:pt>
                <c:pt idx="354">
                  <c:v>4.4000000000000004</c:v>
                </c:pt>
                <c:pt idx="355">
                  <c:v>4.4000000000000004</c:v>
                </c:pt>
                <c:pt idx="356">
                  <c:v>4.4000000000000004</c:v>
                </c:pt>
                <c:pt idx="357">
                  <c:v>4.4000000000000004</c:v>
                </c:pt>
                <c:pt idx="358">
                  <c:v>4.4000000000000004</c:v>
                </c:pt>
                <c:pt idx="359">
                  <c:v>4.4000000000000004</c:v>
                </c:pt>
                <c:pt idx="360">
                  <c:v>4.4000000000000004</c:v>
                </c:pt>
                <c:pt idx="361">
                  <c:v>4.4000000000000004</c:v>
                </c:pt>
                <c:pt idx="362">
                  <c:v>4.4000000000000004</c:v>
                </c:pt>
                <c:pt idx="363">
                  <c:v>4.4000000000000004</c:v>
                </c:pt>
                <c:pt idx="364">
                  <c:v>4.4000000000000004</c:v>
                </c:pt>
                <c:pt idx="365">
                  <c:v>4.4000000000000004</c:v>
                </c:pt>
                <c:pt idx="366">
                  <c:v>4.4000000000000004</c:v>
                </c:pt>
                <c:pt idx="367">
                  <c:v>4.4000000000000004</c:v>
                </c:pt>
                <c:pt idx="368">
                  <c:v>4.4000000000000004</c:v>
                </c:pt>
                <c:pt idx="369">
                  <c:v>4.4000000000000004</c:v>
                </c:pt>
                <c:pt idx="370">
                  <c:v>4.8</c:v>
                </c:pt>
                <c:pt idx="371">
                  <c:v>4.4000000000000004</c:v>
                </c:pt>
                <c:pt idx="372">
                  <c:v>4.4000000000000004</c:v>
                </c:pt>
                <c:pt idx="373">
                  <c:v>4.4000000000000004</c:v>
                </c:pt>
                <c:pt idx="374">
                  <c:v>4.4000000000000004</c:v>
                </c:pt>
                <c:pt idx="375">
                  <c:v>4.4000000000000004</c:v>
                </c:pt>
                <c:pt idx="376">
                  <c:v>4.8</c:v>
                </c:pt>
                <c:pt idx="377">
                  <c:v>4.8</c:v>
                </c:pt>
                <c:pt idx="378">
                  <c:v>4.4000000000000004</c:v>
                </c:pt>
                <c:pt idx="379">
                  <c:v>4.8</c:v>
                </c:pt>
                <c:pt idx="380">
                  <c:v>4.8</c:v>
                </c:pt>
                <c:pt idx="381">
                  <c:v>4.4000000000000004</c:v>
                </c:pt>
                <c:pt idx="382">
                  <c:v>4.8</c:v>
                </c:pt>
                <c:pt idx="383">
                  <c:v>4.8</c:v>
                </c:pt>
                <c:pt idx="384">
                  <c:v>4.8</c:v>
                </c:pt>
                <c:pt idx="385">
                  <c:v>4.8</c:v>
                </c:pt>
                <c:pt idx="386">
                  <c:v>4.8</c:v>
                </c:pt>
                <c:pt idx="387">
                  <c:v>4.8</c:v>
                </c:pt>
                <c:pt idx="388">
                  <c:v>4.8</c:v>
                </c:pt>
                <c:pt idx="389">
                  <c:v>4.8</c:v>
                </c:pt>
                <c:pt idx="390">
                  <c:v>4.8</c:v>
                </c:pt>
                <c:pt idx="391">
                  <c:v>4.8</c:v>
                </c:pt>
                <c:pt idx="392">
                  <c:v>4.8</c:v>
                </c:pt>
                <c:pt idx="393">
                  <c:v>4.8</c:v>
                </c:pt>
                <c:pt idx="394">
                  <c:v>4.8</c:v>
                </c:pt>
                <c:pt idx="395">
                  <c:v>4.8</c:v>
                </c:pt>
                <c:pt idx="396">
                  <c:v>4.8</c:v>
                </c:pt>
                <c:pt idx="397">
                  <c:v>4.8</c:v>
                </c:pt>
                <c:pt idx="398">
                  <c:v>4.8</c:v>
                </c:pt>
                <c:pt idx="399">
                  <c:v>4.8</c:v>
                </c:pt>
                <c:pt idx="400">
                  <c:v>4.8</c:v>
                </c:pt>
                <c:pt idx="401">
                  <c:v>4.8</c:v>
                </c:pt>
                <c:pt idx="402">
                  <c:v>4.8</c:v>
                </c:pt>
                <c:pt idx="403">
                  <c:v>4.8</c:v>
                </c:pt>
                <c:pt idx="404">
                  <c:v>5.2</c:v>
                </c:pt>
                <c:pt idx="405">
                  <c:v>4.8</c:v>
                </c:pt>
                <c:pt idx="406">
                  <c:v>4.8</c:v>
                </c:pt>
                <c:pt idx="407">
                  <c:v>4.8</c:v>
                </c:pt>
                <c:pt idx="408">
                  <c:v>4.8</c:v>
                </c:pt>
                <c:pt idx="409">
                  <c:v>4.8</c:v>
                </c:pt>
                <c:pt idx="410">
                  <c:v>4.8</c:v>
                </c:pt>
                <c:pt idx="411">
                  <c:v>4.8</c:v>
                </c:pt>
                <c:pt idx="412">
                  <c:v>4.8</c:v>
                </c:pt>
                <c:pt idx="413">
                  <c:v>4.8</c:v>
                </c:pt>
                <c:pt idx="414">
                  <c:v>4.8</c:v>
                </c:pt>
                <c:pt idx="415">
                  <c:v>5.2</c:v>
                </c:pt>
                <c:pt idx="416">
                  <c:v>5.2</c:v>
                </c:pt>
                <c:pt idx="417">
                  <c:v>4.8</c:v>
                </c:pt>
                <c:pt idx="418">
                  <c:v>5.2</c:v>
                </c:pt>
                <c:pt idx="419">
                  <c:v>4.8</c:v>
                </c:pt>
                <c:pt idx="420">
                  <c:v>5.2</c:v>
                </c:pt>
                <c:pt idx="421">
                  <c:v>4.8</c:v>
                </c:pt>
                <c:pt idx="422">
                  <c:v>5.2</c:v>
                </c:pt>
                <c:pt idx="423">
                  <c:v>4.8</c:v>
                </c:pt>
                <c:pt idx="424">
                  <c:v>5.2</c:v>
                </c:pt>
                <c:pt idx="425">
                  <c:v>4.8</c:v>
                </c:pt>
                <c:pt idx="426">
                  <c:v>5.2</c:v>
                </c:pt>
                <c:pt idx="427">
                  <c:v>5.2</c:v>
                </c:pt>
                <c:pt idx="428">
                  <c:v>4.8</c:v>
                </c:pt>
                <c:pt idx="429">
                  <c:v>5.2</c:v>
                </c:pt>
                <c:pt idx="430">
                  <c:v>5.2</c:v>
                </c:pt>
                <c:pt idx="431">
                  <c:v>4.8</c:v>
                </c:pt>
                <c:pt idx="432">
                  <c:v>5.2</c:v>
                </c:pt>
                <c:pt idx="433">
                  <c:v>5.2</c:v>
                </c:pt>
                <c:pt idx="434">
                  <c:v>5.2</c:v>
                </c:pt>
                <c:pt idx="435">
                  <c:v>5.2</c:v>
                </c:pt>
                <c:pt idx="436">
                  <c:v>4.8</c:v>
                </c:pt>
                <c:pt idx="437">
                  <c:v>5.2</c:v>
                </c:pt>
                <c:pt idx="438">
                  <c:v>5.2</c:v>
                </c:pt>
                <c:pt idx="439">
                  <c:v>5.2</c:v>
                </c:pt>
                <c:pt idx="440">
                  <c:v>5.2</c:v>
                </c:pt>
                <c:pt idx="441">
                  <c:v>5.2</c:v>
                </c:pt>
                <c:pt idx="442">
                  <c:v>4.8</c:v>
                </c:pt>
                <c:pt idx="443">
                  <c:v>4.8</c:v>
                </c:pt>
                <c:pt idx="444">
                  <c:v>5.2</c:v>
                </c:pt>
                <c:pt idx="445">
                  <c:v>5.2</c:v>
                </c:pt>
                <c:pt idx="446">
                  <c:v>5.2</c:v>
                </c:pt>
                <c:pt idx="447">
                  <c:v>5.2</c:v>
                </c:pt>
                <c:pt idx="448">
                  <c:v>4.8</c:v>
                </c:pt>
                <c:pt idx="449">
                  <c:v>4.8</c:v>
                </c:pt>
                <c:pt idx="450">
                  <c:v>5.2</c:v>
                </c:pt>
                <c:pt idx="451">
                  <c:v>4.8</c:v>
                </c:pt>
                <c:pt idx="452">
                  <c:v>5.2</c:v>
                </c:pt>
                <c:pt idx="453">
                  <c:v>4.8</c:v>
                </c:pt>
                <c:pt idx="454">
                  <c:v>5.2</c:v>
                </c:pt>
                <c:pt idx="455">
                  <c:v>5.2</c:v>
                </c:pt>
                <c:pt idx="456">
                  <c:v>5.2</c:v>
                </c:pt>
                <c:pt idx="457">
                  <c:v>5.2</c:v>
                </c:pt>
                <c:pt idx="458">
                  <c:v>5.2</c:v>
                </c:pt>
                <c:pt idx="459">
                  <c:v>5.2</c:v>
                </c:pt>
                <c:pt idx="460">
                  <c:v>5.2</c:v>
                </c:pt>
                <c:pt idx="461">
                  <c:v>5.2</c:v>
                </c:pt>
                <c:pt idx="462">
                  <c:v>4.8</c:v>
                </c:pt>
                <c:pt idx="463">
                  <c:v>5.2</c:v>
                </c:pt>
                <c:pt idx="464">
                  <c:v>5.2</c:v>
                </c:pt>
                <c:pt idx="465">
                  <c:v>5.2</c:v>
                </c:pt>
                <c:pt idx="466">
                  <c:v>5.2</c:v>
                </c:pt>
                <c:pt idx="467">
                  <c:v>5.2</c:v>
                </c:pt>
                <c:pt idx="468">
                  <c:v>5.2</c:v>
                </c:pt>
                <c:pt idx="469">
                  <c:v>5.2</c:v>
                </c:pt>
                <c:pt idx="470">
                  <c:v>5.2</c:v>
                </c:pt>
                <c:pt idx="471">
                  <c:v>5.2</c:v>
                </c:pt>
                <c:pt idx="472">
                  <c:v>4.8</c:v>
                </c:pt>
                <c:pt idx="473">
                  <c:v>4.8</c:v>
                </c:pt>
                <c:pt idx="474">
                  <c:v>5.2</c:v>
                </c:pt>
                <c:pt idx="475">
                  <c:v>5.2</c:v>
                </c:pt>
                <c:pt idx="476">
                  <c:v>4.8</c:v>
                </c:pt>
                <c:pt idx="477">
                  <c:v>4.8</c:v>
                </c:pt>
                <c:pt idx="478">
                  <c:v>5.2</c:v>
                </c:pt>
                <c:pt idx="479">
                  <c:v>4.8</c:v>
                </c:pt>
                <c:pt idx="480">
                  <c:v>5.2</c:v>
                </c:pt>
                <c:pt idx="481">
                  <c:v>5.2</c:v>
                </c:pt>
                <c:pt idx="482">
                  <c:v>5.2</c:v>
                </c:pt>
                <c:pt idx="483">
                  <c:v>5.2</c:v>
                </c:pt>
                <c:pt idx="484">
                  <c:v>5.2</c:v>
                </c:pt>
                <c:pt idx="485">
                  <c:v>5.2</c:v>
                </c:pt>
                <c:pt idx="486">
                  <c:v>4.8</c:v>
                </c:pt>
                <c:pt idx="487">
                  <c:v>4.8</c:v>
                </c:pt>
                <c:pt idx="488">
                  <c:v>4.8</c:v>
                </c:pt>
                <c:pt idx="489">
                  <c:v>5.2</c:v>
                </c:pt>
                <c:pt idx="490">
                  <c:v>5.2</c:v>
                </c:pt>
                <c:pt idx="491">
                  <c:v>5.2</c:v>
                </c:pt>
                <c:pt idx="492">
                  <c:v>5.2</c:v>
                </c:pt>
                <c:pt idx="493">
                  <c:v>4.8</c:v>
                </c:pt>
                <c:pt idx="494">
                  <c:v>5.2</c:v>
                </c:pt>
                <c:pt idx="495">
                  <c:v>5.2</c:v>
                </c:pt>
                <c:pt idx="496">
                  <c:v>5.2</c:v>
                </c:pt>
                <c:pt idx="497">
                  <c:v>5.2</c:v>
                </c:pt>
                <c:pt idx="498">
                  <c:v>5.2</c:v>
                </c:pt>
                <c:pt idx="499">
                  <c:v>4.8</c:v>
                </c:pt>
                <c:pt idx="500">
                  <c:v>5.2</c:v>
                </c:pt>
                <c:pt idx="501">
                  <c:v>4.8</c:v>
                </c:pt>
                <c:pt idx="502">
                  <c:v>5.2</c:v>
                </c:pt>
                <c:pt idx="503">
                  <c:v>5.2</c:v>
                </c:pt>
                <c:pt idx="504">
                  <c:v>5.2</c:v>
                </c:pt>
                <c:pt idx="505">
                  <c:v>5.2</c:v>
                </c:pt>
                <c:pt idx="506">
                  <c:v>5.2</c:v>
                </c:pt>
                <c:pt idx="507">
                  <c:v>5.2</c:v>
                </c:pt>
                <c:pt idx="508">
                  <c:v>5.2</c:v>
                </c:pt>
                <c:pt idx="509">
                  <c:v>5.2</c:v>
                </c:pt>
                <c:pt idx="510">
                  <c:v>4.8</c:v>
                </c:pt>
                <c:pt idx="511">
                  <c:v>4.8</c:v>
                </c:pt>
                <c:pt idx="512">
                  <c:v>4.8</c:v>
                </c:pt>
                <c:pt idx="513">
                  <c:v>4.8</c:v>
                </c:pt>
                <c:pt idx="514">
                  <c:v>4.8</c:v>
                </c:pt>
                <c:pt idx="515">
                  <c:v>4.8</c:v>
                </c:pt>
                <c:pt idx="516">
                  <c:v>4.8</c:v>
                </c:pt>
                <c:pt idx="517">
                  <c:v>5.2</c:v>
                </c:pt>
                <c:pt idx="518">
                  <c:v>4.8</c:v>
                </c:pt>
                <c:pt idx="519">
                  <c:v>5.2</c:v>
                </c:pt>
                <c:pt idx="520">
                  <c:v>5.2</c:v>
                </c:pt>
                <c:pt idx="521">
                  <c:v>4.8</c:v>
                </c:pt>
                <c:pt idx="522">
                  <c:v>4.8</c:v>
                </c:pt>
                <c:pt idx="523">
                  <c:v>4.8</c:v>
                </c:pt>
                <c:pt idx="524">
                  <c:v>4.8</c:v>
                </c:pt>
                <c:pt idx="525">
                  <c:v>4.8</c:v>
                </c:pt>
                <c:pt idx="526">
                  <c:v>4.8</c:v>
                </c:pt>
                <c:pt idx="527">
                  <c:v>4.8</c:v>
                </c:pt>
                <c:pt idx="528">
                  <c:v>4.8</c:v>
                </c:pt>
                <c:pt idx="529">
                  <c:v>4.8</c:v>
                </c:pt>
                <c:pt idx="530">
                  <c:v>4.8</c:v>
                </c:pt>
                <c:pt idx="531">
                  <c:v>4.8</c:v>
                </c:pt>
                <c:pt idx="532">
                  <c:v>4.8</c:v>
                </c:pt>
                <c:pt idx="533">
                  <c:v>4.8</c:v>
                </c:pt>
                <c:pt idx="534">
                  <c:v>4.8</c:v>
                </c:pt>
                <c:pt idx="535">
                  <c:v>4.8</c:v>
                </c:pt>
                <c:pt idx="536">
                  <c:v>4.8</c:v>
                </c:pt>
                <c:pt idx="537">
                  <c:v>4.8</c:v>
                </c:pt>
                <c:pt idx="538">
                  <c:v>4.8</c:v>
                </c:pt>
                <c:pt idx="539">
                  <c:v>4.8</c:v>
                </c:pt>
                <c:pt idx="540">
                  <c:v>4.8</c:v>
                </c:pt>
                <c:pt idx="541">
                  <c:v>4.8</c:v>
                </c:pt>
                <c:pt idx="542">
                  <c:v>4.8</c:v>
                </c:pt>
                <c:pt idx="543">
                  <c:v>4.8</c:v>
                </c:pt>
                <c:pt idx="544">
                  <c:v>4.8</c:v>
                </c:pt>
                <c:pt idx="545">
                  <c:v>4.4000000000000004</c:v>
                </c:pt>
                <c:pt idx="546">
                  <c:v>4.8</c:v>
                </c:pt>
                <c:pt idx="547">
                  <c:v>4.8</c:v>
                </c:pt>
                <c:pt idx="548">
                  <c:v>4.4000000000000004</c:v>
                </c:pt>
                <c:pt idx="549">
                  <c:v>4.4000000000000004</c:v>
                </c:pt>
                <c:pt idx="550">
                  <c:v>4.4000000000000004</c:v>
                </c:pt>
                <c:pt idx="551">
                  <c:v>4.4000000000000004</c:v>
                </c:pt>
                <c:pt idx="552">
                  <c:v>4.4000000000000004</c:v>
                </c:pt>
                <c:pt idx="553">
                  <c:v>4.8</c:v>
                </c:pt>
                <c:pt idx="554">
                  <c:v>4.4000000000000004</c:v>
                </c:pt>
                <c:pt idx="555">
                  <c:v>4.8</c:v>
                </c:pt>
                <c:pt idx="556">
                  <c:v>4.4000000000000004</c:v>
                </c:pt>
                <c:pt idx="557">
                  <c:v>4.4000000000000004</c:v>
                </c:pt>
                <c:pt idx="558">
                  <c:v>4.4000000000000004</c:v>
                </c:pt>
                <c:pt idx="559">
                  <c:v>4.4000000000000004</c:v>
                </c:pt>
                <c:pt idx="560">
                  <c:v>4.4000000000000004</c:v>
                </c:pt>
                <c:pt idx="561">
                  <c:v>4.4000000000000004</c:v>
                </c:pt>
                <c:pt idx="562">
                  <c:v>4.8</c:v>
                </c:pt>
                <c:pt idx="563">
                  <c:v>4.4000000000000004</c:v>
                </c:pt>
                <c:pt idx="564">
                  <c:v>4.4000000000000004</c:v>
                </c:pt>
                <c:pt idx="565">
                  <c:v>4.8</c:v>
                </c:pt>
                <c:pt idx="566">
                  <c:v>4.4000000000000004</c:v>
                </c:pt>
                <c:pt idx="567">
                  <c:v>4.4000000000000004</c:v>
                </c:pt>
                <c:pt idx="568">
                  <c:v>4.4000000000000004</c:v>
                </c:pt>
                <c:pt idx="569">
                  <c:v>4.4000000000000004</c:v>
                </c:pt>
                <c:pt idx="570">
                  <c:v>4.4000000000000004</c:v>
                </c:pt>
                <c:pt idx="571">
                  <c:v>4.4000000000000004</c:v>
                </c:pt>
                <c:pt idx="572">
                  <c:v>4.4000000000000004</c:v>
                </c:pt>
                <c:pt idx="573">
                  <c:v>4.4000000000000004</c:v>
                </c:pt>
                <c:pt idx="574">
                  <c:v>4</c:v>
                </c:pt>
                <c:pt idx="575">
                  <c:v>4.4000000000000004</c:v>
                </c:pt>
                <c:pt idx="576">
                  <c:v>4.4000000000000004</c:v>
                </c:pt>
                <c:pt idx="577">
                  <c:v>4.4000000000000004</c:v>
                </c:pt>
                <c:pt idx="578">
                  <c:v>4.4000000000000004</c:v>
                </c:pt>
                <c:pt idx="579">
                  <c:v>4.4000000000000004</c:v>
                </c:pt>
                <c:pt idx="580">
                  <c:v>4.4000000000000004</c:v>
                </c:pt>
                <c:pt idx="581">
                  <c:v>4</c:v>
                </c:pt>
                <c:pt idx="582">
                  <c:v>4.4000000000000004</c:v>
                </c:pt>
                <c:pt idx="583">
                  <c:v>4.4000000000000004</c:v>
                </c:pt>
                <c:pt idx="584">
                  <c:v>4.4000000000000004</c:v>
                </c:pt>
                <c:pt idx="585">
                  <c:v>4</c:v>
                </c:pt>
                <c:pt idx="586">
                  <c:v>4.4000000000000004</c:v>
                </c:pt>
                <c:pt idx="587">
                  <c:v>4.4000000000000004</c:v>
                </c:pt>
                <c:pt idx="588">
                  <c:v>4</c:v>
                </c:pt>
                <c:pt idx="589">
                  <c:v>4.4000000000000004</c:v>
                </c:pt>
                <c:pt idx="590">
                  <c:v>4</c:v>
                </c:pt>
                <c:pt idx="591">
                  <c:v>4</c:v>
                </c:pt>
                <c:pt idx="592">
                  <c:v>4</c:v>
                </c:pt>
                <c:pt idx="593">
                  <c:v>4</c:v>
                </c:pt>
                <c:pt idx="594">
                  <c:v>4.4000000000000004</c:v>
                </c:pt>
                <c:pt idx="595">
                  <c:v>4</c:v>
                </c:pt>
                <c:pt idx="596">
                  <c:v>4</c:v>
                </c:pt>
                <c:pt idx="597">
                  <c:v>4</c:v>
                </c:pt>
                <c:pt idx="598">
                  <c:v>4</c:v>
                </c:pt>
                <c:pt idx="599">
                  <c:v>4</c:v>
                </c:pt>
                <c:pt idx="600">
                  <c:v>4</c:v>
                </c:pt>
                <c:pt idx="601">
                  <c:v>4</c:v>
                </c:pt>
                <c:pt idx="602">
                  <c:v>3.6</c:v>
                </c:pt>
                <c:pt idx="603">
                  <c:v>3.6</c:v>
                </c:pt>
                <c:pt idx="604">
                  <c:v>4</c:v>
                </c:pt>
                <c:pt idx="605">
                  <c:v>4</c:v>
                </c:pt>
                <c:pt idx="606">
                  <c:v>3.6</c:v>
                </c:pt>
                <c:pt idx="607">
                  <c:v>3.6</c:v>
                </c:pt>
                <c:pt idx="608">
                  <c:v>4</c:v>
                </c:pt>
                <c:pt idx="609">
                  <c:v>3.6</c:v>
                </c:pt>
                <c:pt idx="610">
                  <c:v>4</c:v>
                </c:pt>
                <c:pt idx="611">
                  <c:v>3.6</c:v>
                </c:pt>
                <c:pt idx="612">
                  <c:v>3.6</c:v>
                </c:pt>
                <c:pt idx="613">
                  <c:v>3.6</c:v>
                </c:pt>
                <c:pt idx="614">
                  <c:v>4</c:v>
                </c:pt>
                <c:pt idx="615">
                  <c:v>3.6</c:v>
                </c:pt>
                <c:pt idx="616">
                  <c:v>3.6</c:v>
                </c:pt>
                <c:pt idx="617">
                  <c:v>4</c:v>
                </c:pt>
                <c:pt idx="618">
                  <c:v>3.6</c:v>
                </c:pt>
                <c:pt idx="619">
                  <c:v>3.6</c:v>
                </c:pt>
                <c:pt idx="620">
                  <c:v>3.6</c:v>
                </c:pt>
                <c:pt idx="621">
                  <c:v>3.6</c:v>
                </c:pt>
                <c:pt idx="622">
                  <c:v>3.6</c:v>
                </c:pt>
                <c:pt idx="623">
                  <c:v>3.6</c:v>
                </c:pt>
                <c:pt idx="624">
                  <c:v>3.2</c:v>
                </c:pt>
                <c:pt idx="625">
                  <c:v>3.2</c:v>
                </c:pt>
                <c:pt idx="626">
                  <c:v>3.2</c:v>
                </c:pt>
                <c:pt idx="627">
                  <c:v>3.2</c:v>
                </c:pt>
                <c:pt idx="628">
                  <c:v>3.2</c:v>
                </c:pt>
                <c:pt idx="629">
                  <c:v>3.2</c:v>
                </c:pt>
                <c:pt idx="630">
                  <c:v>3.2</c:v>
                </c:pt>
                <c:pt idx="631">
                  <c:v>3.2</c:v>
                </c:pt>
                <c:pt idx="632">
                  <c:v>3.2</c:v>
                </c:pt>
                <c:pt idx="633">
                  <c:v>3.2</c:v>
                </c:pt>
                <c:pt idx="634">
                  <c:v>3.2</c:v>
                </c:pt>
                <c:pt idx="635">
                  <c:v>2.8</c:v>
                </c:pt>
                <c:pt idx="636">
                  <c:v>2.8</c:v>
                </c:pt>
                <c:pt idx="637">
                  <c:v>3.2</c:v>
                </c:pt>
                <c:pt idx="638">
                  <c:v>3.2</c:v>
                </c:pt>
                <c:pt idx="639">
                  <c:v>3.2</c:v>
                </c:pt>
                <c:pt idx="640">
                  <c:v>3.2</c:v>
                </c:pt>
                <c:pt idx="641">
                  <c:v>3.2</c:v>
                </c:pt>
                <c:pt idx="642">
                  <c:v>3.2</c:v>
                </c:pt>
                <c:pt idx="643">
                  <c:v>3.2</c:v>
                </c:pt>
                <c:pt idx="644">
                  <c:v>3.2</c:v>
                </c:pt>
                <c:pt idx="645">
                  <c:v>3.2</c:v>
                </c:pt>
                <c:pt idx="646">
                  <c:v>2.8</c:v>
                </c:pt>
                <c:pt idx="647">
                  <c:v>2.8</c:v>
                </c:pt>
                <c:pt idx="648">
                  <c:v>3.2</c:v>
                </c:pt>
                <c:pt idx="649">
                  <c:v>2.8</c:v>
                </c:pt>
                <c:pt idx="650">
                  <c:v>2.8</c:v>
                </c:pt>
                <c:pt idx="651">
                  <c:v>2.8</c:v>
                </c:pt>
                <c:pt idx="652">
                  <c:v>2.8</c:v>
                </c:pt>
                <c:pt idx="653">
                  <c:v>2.8</c:v>
                </c:pt>
                <c:pt idx="654">
                  <c:v>2.8</c:v>
                </c:pt>
                <c:pt idx="655">
                  <c:v>2.4</c:v>
                </c:pt>
                <c:pt idx="656">
                  <c:v>2.8</c:v>
                </c:pt>
                <c:pt idx="657">
                  <c:v>2.8</c:v>
                </c:pt>
                <c:pt idx="658">
                  <c:v>2.8</c:v>
                </c:pt>
                <c:pt idx="659">
                  <c:v>2.8</c:v>
                </c:pt>
                <c:pt idx="660">
                  <c:v>2.4</c:v>
                </c:pt>
                <c:pt idx="661">
                  <c:v>2.4</c:v>
                </c:pt>
                <c:pt idx="662">
                  <c:v>2.8</c:v>
                </c:pt>
                <c:pt idx="663">
                  <c:v>2.4</c:v>
                </c:pt>
                <c:pt idx="664">
                  <c:v>2.4</c:v>
                </c:pt>
                <c:pt idx="665">
                  <c:v>2.4</c:v>
                </c:pt>
                <c:pt idx="666">
                  <c:v>2.8</c:v>
                </c:pt>
                <c:pt idx="667">
                  <c:v>2.4</c:v>
                </c:pt>
                <c:pt idx="668">
                  <c:v>2.4</c:v>
                </c:pt>
                <c:pt idx="669">
                  <c:v>2.4</c:v>
                </c:pt>
                <c:pt idx="670">
                  <c:v>2.4</c:v>
                </c:pt>
                <c:pt idx="671">
                  <c:v>2.4</c:v>
                </c:pt>
                <c:pt idx="672">
                  <c:v>2.4</c:v>
                </c:pt>
                <c:pt idx="673">
                  <c:v>2</c:v>
                </c:pt>
                <c:pt idx="674">
                  <c:v>2.4</c:v>
                </c:pt>
                <c:pt idx="675">
                  <c:v>2</c:v>
                </c:pt>
                <c:pt idx="676">
                  <c:v>2.4</c:v>
                </c:pt>
                <c:pt idx="677">
                  <c:v>2.4</c:v>
                </c:pt>
                <c:pt idx="678">
                  <c:v>2.4</c:v>
                </c:pt>
                <c:pt idx="679">
                  <c:v>2</c:v>
                </c:pt>
                <c:pt idx="680">
                  <c:v>2.4</c:v>
                </c:pt>
                <c:pt idx="681">
                  <c:v>2.4</c:v>
                </c:pt>
                <c:pt idx="682">
                  <c:v>2</c:v>
                </c:pt>
                <c:pt idx="683">
                  <c:v>2</c:v>
                </c:pt>
                <c:pt idx="684">
                  <c:v>2</c:v>
                </c:pt>
                <c:pt idx="685">
                  <c:v>2</c:v>
                </c:pt>
                <c:pt idx="686">
                  <c:v>1.6</c:v>
                </c:pt>
                <c:pt idx="687">
                  <c:v>2</c:v>
                </c:pt>
                <c:pt idx="688">
                  <c:v>1.6</c:v>
                </c:pt>
                <c:pt idx="689">
                  <c:v>1.6</c:v>
                </c:pt>
                <c:pt idx="690">
                  <c:v>2</c:v>
                </c:pt>
                <c:pt idx="691">
                  <c:v>1.6</c:v>
                </c:pt>
                <c:pt idx="692">
                  <c:v>1.6</c:v>
                </c:pt>
                <c:pt idx="693">
                  <c:v>2</c:v>
                </c:pt>
                <c:pt idx="694">
                  <c:v>1.6</c:v>
                </c:pt>
                <c:pt idx="695">
                  <c:v>1.6</c:v>
                </c:pt>
                <c:pt idx="696">
                  <c:v>1.6</c:v>
                </c:pt>
                <c:pt idx="697">
                  <c:v>1.6</c:v>
                </c:pt>
                <c:pt idx="698">
                  <c:v>1.6</c:v>
                </c:pt>
                <c:pt idx="699">
                  <c:v>1.6</c:v>
                </c:pt>
                <c:pt idx="700">
                  <c:v>1.2</c:v>
                </c:pt>
                <c:pt idx="701">
                  <c:v>1.6</c:v>
                </c:pt>
                <c:pt idx="702">
                  <c:v>1.6</c:v>
                </c:pt>
                <c:pt idx="703">
                  <c:v>1.6</c:v>
                </c:pt>
                <c:pt idx="704">
                  <c:v>1.6</c:v>
                </c:pt>
                <c:pt idx="705">
                  <c:v>1.2</c:v>
                </c:pt>
                <c:pt idx="706">
                  <c:v>1.6</c:v>
                </c:pt>
                <c:pt idx="707">
                  <c:v>1.6</c:v>
                </c:pt>
                <c:pt idx="708">
                  <c:v>1.6</c:v>
                </c:pt>
                <c:pt idx="709">
                  <c:v>1.2</c:v>
                </c:pt>
                <c:pt idx="710">
                  <c:v>1.6</c:v>
                </c:pt>
                <c:pt idx="711">
                  <c:v>1.2</c:v>
                </c:pt>
                <c:pt idx="712">
                  <c:v>1.2</c:v>
                </c:pt>
                <c:pt idx="713">
                  <c:v>1.2</c:v>
                </c:pt>
                <c:pt idx="714">
                  <c:v>1.2</c:v>
                </c:pt>
                <c:pt idx="715">
                  <c:v>0.8</c:v>
                </c:pt>
                <c:pt idx="716">
                  <c:v>1.2</c:v>
                </c:pt>
                <c:pt idx="717">
                  <c:v>1.2</c:v>
                </c:pt>
                <c:pt idx="718">
                  <c:v>1.2</c:v>
                </c:pt>
                <c:pt idx="719">
                  <c:v>1.2</c:v>
                </c:pt>
                <c:pt idx="720">
                  <c:v>1.2</c:v>
                </c:pt>
                <c:pt idx="721">
                  <c:v>0.8</c:v>
                </c:pt>
                <c:pt idx="722">
                  <c:v>0.8</c:v>
                </c:pt>
                <c:pt idx="723">
                  <c:v>0.8</c:v>
                </c:pt>
                <c:pt idx="724">
                  <c:v>0.8</c:v>
                </c:pt>
                <c:pt idx="725">
                  <c:v>0.8</c:v>
                </c:pt>
                <c:pt idx="726">
                  <c:v>0.8</c:v>
                </c:pt>
                <c:pt idx="727">
                  <c:v>0.8</c:v>
                </c:pt>
                <c:pt idx="728">
                  <c:v>0.8</c:v>
                </c:pt>
                <c:pt idx="729">
                  <c:v>0.4</c:v>
                </c:pt>
                <c:pt idx="730">
                  <c:v>0.8</c:v>
                </c:pt>
                <c:pt idx="731">
                  <c:v>0.8</c:v>
                </c:pt>
                <c:pt idx="732">
                  <c:v>0.8</c:v>
                </c:pt>
                <c:pt idx="733">
                  <c:v>0.8</c:v>
                </c:pt>
                <c:pt idx="734">
                  <c:v>0.4</c:v>
                </c:pt>
                <c:pt idx="735">
                  <c:v>0.8</c:v>
                </c:pt>
                <c:pt idx="736">
                  <c:v>0.4</c:v>
                </c:pt>
                <c:pt idx="737">
                  <c:v>0.4</c:v>
                </c:pt>
                <c:pt idx="738">
                  <c:v>0.4</c:v>
                </c:pt>
                <c:pt idx="739">
                  <c:v>0.4</c:v>
                </c:pt>
                <c:pt idx="740">
                  <c:v>0.4</c:v>
                </c:pt>
                <c:pt idx="741">
                  <c:v>0.4</c:v>
                </c:pt>
                <c:pt idx="742">
                  <c:v>0.4</c:v>
                </c:pt>
                <c:pt idx="743">
                  <c:v>0.4</c:v>
                </c:pt>
                <c:pt idx="744">
                  <c:v>0.4</c:v>
                </c:pt>
                <c:pt idx="745">
                  <c:v>0.4</c:v>
                </c:pt>
                <c:pt idx="746">
                  <c:v>0</c:v>
                </c:pt>
                <c:pt idx="747">
                  <c:v>0.4</c:v>
                </c:pt>
                <c:pt idx="748">
                  <c:v>0.4</c:v>
                </c:pt>
                <c:pt idx="749">
                  <c:v>0</c:v>
                </c:pt>
                <c:pt idx="750">
                  <c:v>0</c:v>
                </c:pt>
                <c:pt idx="751">
                  <c:v>0</c:v>
                </c:pt>
                <c:pt idx="752">
                  <c:v>-0.4</c:v>
                </c:pt>
                <c:pt idx="753">
                  <c:v>0</c:v>
                </c:pt>
                <c:pt idx="754">
                  <c:v>-0.4</c:v>
                </c:pt>
                <c:pt idx="755">
                  <c:v>-0.4</c:v>
                </c:pt>
                <c:pt idx="756">
                  <c:v>-0.4</c:v>
                </c:pt>
                <c:pt idx="757">
                  <c:v>-0.4</c:v>
                </c:pt>
                <c:pt idx="758">
                  <c:v>-0.4</c:v>
                </c:pt>
                <c:pt idx="759">
                  <c:v>0</c:v>
                </c:pt>
                <c:pt idx="760">
                  <c:v>-0.4</c:v>
                </c:pt>
                <c:pt idx="761">
                  <c:v>-0.4</c:v>
                </c:pt>
                <c:pt idx="762">
                  <c:v>-0.4</c:v>
                </c:pt>
                <c:pt idx="763">
                  <c:v>-0.8</c:v>
                </c:pt>
                <c:pt idx="764">
                  <c:v>-0.4</c:v>
                </c:pt>
                <c:pt idx="765">
                  <c:v>-0.4</c:v>
                </c:pt>
                <c:pt idx="766">
                  <c:v>-0.4</c:v>
                </c:pt>
                <c:pt idx="767">
                  <c:v>-0.4</c:v>
                </c:pt>
                <c:pt idx="768">
                  <c:v>-0.4</c:v>
                </c:pt>
                <c:pt idx="769">
                  <c:v>-0.4</c:v>
                </c:pt>
                <c:pt idx="770">
                  <c:v>-0.8</c:v>
                </c:pt>
                <c:pt idx="771">
                  <c:v>-0.8</c:v>
                </c:pt>
                <c:pt idx="772">
                  <c:v>-0.8</c:v>
                </c:pt>
                <c:pt idx="773">
                  <c:v>-0.4</c:v>
                </c:pt>
                <c:pt idx="774">
                  <c:v>-0.8</c:v>
                </c:pt>
                <c:pt idx="775">
                  <c:v>-0.8</c:v>
                </c:pt>
                <c:pt idx="776">
                  <c:v>-0.8</c:v>
                </c:pt>
                <c:pt idx="777">
                  <c:v>-0.8</c:v>
                </c:pt>
                <c:pt idx="778">
                  <c:v>-0.8</c:v>
                </c:pt>
                <c:pt idx="779">
                  <c:v>-0.8</c:v>
                </c:pt>
                <c:pt idx="780">
                  <c:v>-1.2</c:v>
                </c:pt>
                <c:pt idx="781">
                  <c:v>-1.2</c:v>
                </c:pt>
                <c:pt idx="782">
                  <c:v>-1.2</c:v>
                </c:pt>
                <c:pt idx="783">
                  <c:v>-1.2</c:v>
                </c:pt>
                <c:pt idx="784">
                  <c:v>-0.8</c:v>
                </c:pt>
                <c:pt idx="785">
                  <c:v>-1.2</c:v>
                </c:pt>
                <c:pt idx="786">
                  <c:v>-1.2</c:v>
                </c:pt>
                <c:pt idx="787">
                  <c:v>-1.2</c:v>
                </c:pt>
                <c:pt idx="788">
                  <c:v>-1.2</c:v>
                </c:pt>
                <c:pt idx="789">
                  <c:v>-1.2</c:v>
                </c:pt>
                <c:pt idx="790">
                  <c:v>-1.2</c:v>
                </c:pt>
                <c:pt idx="791">
                  <c:v>-1.6</c:v>
                </c:pt>
                <c:pt idx="792">
                  <c:v>-1.2</c:v>
                </c:pt>
                <c:pt idx="793">
                  <c:v>-1.6</c:v>
                </c:pt>
                <c:pt idx="794">
                  <c:v>-1.6</c:v>
                </c:pt>
                <c:pt idx="795">
                  <c:v>-1.6</c:v>
                </c:pt>
                <c:pt idx="796">
                  <c:v>-1.6</c:v>
                </c:pt>
                <c:pt idx="797">
                  <c:v>-1.6</c:v>
                </c:pt>
                <c:pt idx="798">
                  <c:v>-1.2</c:v>
                </c:pt>
                <c:pt idx="799">
                  <c:v>-1.6</c:v>
                </c:pt>
                <c:pt idx="800">
                  <c:v>-1.6</c:v>
                </c:pt>
                <c:pt idx="801">
                  <c:v>-1.6</c:v>
                </c:pt>
                <c:pt idx="802">
                  <c:v>-1.6</c:v>
                </c:pt>
                <c:pt idx="803">
                  <c:v>-1.6</c:v>
                </c:pt>
                <c:pt idx="804">
                  <c:v>-1.6</c:v>
                </c:pt>
                <c:pt idx="805">
                  <c:v>-2</c:v>
                </c:pt>
                <c:pt idx="806">
                  <c:v>-1.6</c:v>
                </c:pt>
                <c:pt idx="807">
                  <c:v>-1.6</c:v>
                </c:pt>
                <c:pt idx="808">
                  <c:v>-2</c:v>
                </c:pt>
                <c:pt idx="809">
                  <c:v>-2</c:v>
                </c:pt>
                <c:pt idx="810">
                  <c:v>-1.6</c:v>
                </c:pt>
                <c:pt idx="811">
                  <c:v>-2</c:v>
                </c:pt>
                <c:pt idx="812">
                  <c:v>-2</c:v>
                </c:pt>
                <c:pt idx="813">
                  <c:v>-2</c:v>
                </c:pt>
                <c:pt idx="814">
                  <c:v>-2.4</c:v>
                </c:pt>
                <c:pt idx="815">
                  <c:v>-2</c:v>
                </c:pt>
                <c:pt idx="816">
                  <c:v>-2.4</c:v>
                </c:pt>
                <c:pt idx="817">
                  <c:v>-2.4</c:v>
                </c:pt>
                <c:pt idx="818">
                  <c:v>-2.4</c:v>
                </c:pt>
                <c:pt idx="819">
                  <c:v>-2.4</c:v>
                </c:pt>
                <c:pt idx="820">
                  <c:v>-2.8</c:v>
                </c:pt>
                <c:pt idx="821">
                  <c:v>-2.8</c:v>
                </c:pt>
                <c:pt idx="822">
                  <c:v>-2.4</c:v>
                </c:pt>
                <c:pt idx="823">
                  <c:v>-2.4</c:v>
                </c:pt>
                <c:pt idx="824">
                  <c:v>-2.4</c:v>
                </c:pt>
                <c:pt idx="825">
                  <c:v>-2.8</c:v>
                </c:pt>
                <c:pt idx="826">
                  <c:v>-2.4</c:v>
                </c:pt>
                <c:pt idx="827">
                  <c:v>-2.8</c:v>
                </c:pt>
                <c:pt idx="828">
                  <c:v>-2.8</c:v>
                </c:pt>
                <c:pt idx="829">
                  <c:v>-2.8</c:v>
                </c:pt>
                <c:pt idx="830">
                  <c:v>-2.8</c:v>
                </c:pt>
                <c:pt idx="831">
                  <c:v>-2.8</c:v>
                </c:pt>
                <c:pt idx="832">
                  <c:v>-2.8</c:v>
                </c:pt>
                <c:pt idx="833">
                  <c:v>-2.8</c:v>
                </c:pt>
                <c:pt idx="834">
                  <c:v>-2.8</c:v>
                </c:pt>
                <c:pt idx="835">
                  <c:v>-2.8</c:v>
                </c:pt>
                <c:pt idx="836">
                  <c:v>-3.2</c:v>
                </c:pt>
                <c:pt idx="837">
                  <c:v>-3.2</c:v>
                </c:pt>
                <c:pt idx="838">
                  <c:v>-2.8</c:v>
                </c:pt>
                <c:pt idx="839">
                  <c:v>-3.2</c:v>
                </c:pt>
                <c:pt idx="840">
                  <c:v>-3.2</c:v>
                </c:pt>
                <c:pt idx="841">
                  <c:v>-3.2</c:v>
                </c:pt>
                <c:pt idx="842">
                  <c:v>-3.2</c:v>
                </c:pt>
                <c:pt idx="843">
                  <c:v>-3.2</c:v>
                </c:pt>
                <c:pt idx="844">
                  <c:v>-3.2</c:v>
                </c:pt>
                <c:pt idx="845">
                  <c:v>-3.6</c:v>
                </c:pt>
                <c:pt idx="846">
                  <c:v>-3.2</c:v>
                </c:pt>
                <c:pt idx="847">
                  <c:v>-3.2</c:v>
                </c:pt>
                <c:pt idx="848">
                  <c:v>-3.6</c:v>
                </c:pt>
                <c:pt idx="849">
                  <c:v>-3.6</c:v>
                </c:pt>
                <c:pt idx="850">
                  <c:v>-3.6</c:v>
                </c:pt>
                <c:pt idx="851">
                  <c:v>-3.6</c:v>
                </c:pt>
                <c:pt idx="852">
                  <c:v>-3.6</c:v>
                </c:pt>
                <c:pt idx="853">
                  <c:v>-3.6</c:v>
                </c:pt>
                <c:pt idx="854">
                  <c:v>-4</c:v>
                </c:pt>
                <c:pt idx="855">
                  <c:v>-3.6</c:v>
                </c:pt>
                <c:pt idx="856">
                  <c:v>-3.6</c:v>
                </c:pt>
                <c:pt idx="857">
                  <c:v>-4</c:v>
                </c:pt>
                <c:pt idx="858">
                  <c:v>-3.6</c:v>
                </c:pt>
                <c:pt idx="859">
                  <c:v>-3.6</c:v>
                </c:pt>
                <c:pt idx="860">
                  <c:v>-4</c:v>
                </c:pt>
                <c:pt idx="861">
                  <c:v>-3.6</c:v>
                </c:pt>
                <c:pt idx="862">
                  <c:v>-4</c:v>
                </c:pt>
                <c:pt idx="863">
                  <c:v>-3.6</c:v>
                </c:pt>
                <c:pt idx="864">
                  <c:v>-4</c:v>
                </c:pt>
                <c:pt idx="865">
                  <c:v>-4</c:v>
                </c:pt>
                <c:pt idx="866">
                  <c:v>-4</c:v>
                </c:pt>
                <c:pt idx="867">
                  <c:v>-4</c:v>
                </c:pt>
                <c:pt idx="868">
                  <c:v>-4</c:v>
                </c:pt>
                <c:pt idx="869">
                  <c:v>-4</c:v>
                </c:pt>
                <c:pt idx="870">
                  <c:v>-4</c:v>
                </c:pt>
                <c:pt idx="871">
                  <c:v>-4</c:v>
                </c:pt>
                <c:pt idx="872">
                  <c:v>-4.4000000000000004</c:v>
                </c:pt>
                <c:pt idx="873">
                  <c:v>-4.4000000000000004</c:v>
                </c:pt>
                <c:pt idx="874">
                  <c:v>-4.8</c:v>
                </c:pt>
                <c:pt idx="875">
                  <c:v>-4.8</c:v>
                </c:pt>
                <c:pt idx="876">
                  <c:v>-4.4000000000000004</c:v>
                </c:pt>
                <c:pt idx="877">
                  <c:v>-4.4000000000000004</c:v>
                </c:pt>
                <c:pt idx="878">
                  <c:v>-4.8</c:v>
                </c:pt>
                <c:pt idx="879">
                  <c:v>-4.8</c:v>
                </c:pt>
                <c:pt idx="880">
                  <c:v>-4.8</c:v>
                </c:pt>
                <c:pt idx="881">
                  <c:v>-4.8</c:v>
                </c:pt>
                <c:pt idx="882">
                  <c:v>-5.2</c:v>
                </c:pt>
                <c:pt idx="883">
                  <c:v>-4.8</c:v>
                </c:pt>
                <c:pt idx="884">
                  <c:v>-5.2</c:v>
                </c:pt>
                <c:pt idx="885">
                  <c:v>-5.6</c:v>
                </c:pt>
                <c:pt idx="886">
                  <c:v>-5.2</c:v>
                </c:pt>
                <c:pt idx="887">
                  <c:v>-5.2</c:v>
                </c:pt>
                <c:pt idx="888">
                  <c:v>-5.2</c:v>
                </c:pt>
                <c:pt idx="889">
                  <c:v>-4.8</c:v>
                </c:pt>
                <c:pt idx="890">
                  <c:v>-5.2</c:v>
                </c:pt>
                <c:pt idx="891">
                  <c:v>-4.8</c:v>
                </c:pt>
                <c:pt idx="892">
                  <c:v>-5.2</c:v>
                </c:pt>
                <c:pt idx="893">
                  <c:v>-5.2</c:v>
                </c:pt>
                <c:pt idx="894">
                  <c:v>-5.2</c:v>
                </c:pt>
                <c:pt idx="895">
                  <c:v>-5.2</c:v>
                </c:pt>
                <c:pt idx="896">
                  <c:v>-5.2</c:v>
                </c:pt>
                <c:pt idx="897">
                  <c:v>-5.6</c:v>
                </c:pt>
                <c:pt idx="898">
                  <c:v>-5.2</c:v>
                </c:pt>
                <c:pt idx="899">
                  <c:v>-5.6</c:v>
                </c:pt>
                <c:pt idx="900">
                  <c:v>-5.2</c:v>
                </c:pt>
                <c:pt idx="901">
                  <c:v>-5.2</c:v>
                </c:pt>
                <c:pt idx="902">
                  <c:v>-5.6</c:v>
                </c:pt>
                <c:pt idx="903">
                  <c:v>-5.6</c:v>
                </c:pt>
                <c:pt idx="904">
                  <c:v>-5.6</c:v>
                </c:pt>
                <c:pt idx="905">
                  <c:v>-5.6</c:v>
                </c:pt>
                <c:pt idx="906">
                  <c:v>-6</c:v>
                </c:pt>
                <c:pt idx="907">
                  <c:v>-6</c:v>
                </c:pt>
                <c:pt idx="908">
                  <c:v>-6</c:v>
                </c:pt>
                <c:pt idx="909">
                  <c:v>-6</c:v>
                </c:pt>
                <c:pt idx="910">
                  <c:v>-6</c:v>
                </c:pt>
                <c:pt idx="911">
                  <c:v>-6</c:v>
                </c:pt>
                <c:pt idx="912">
                  <c:v>-6</c:v>
                </c:pt>
                <c:pt idx="913">
                  <c:v>-6</c:v>
                </c:pt>
                <c:pt idx="914">
                  <c:v>-6.4</c:v>
                </c:pt>
                <c:pt idx="915">
                  <c:v>-6</c:v>
                </c:pt>
                <c:pt idx="916">
                  <c:v>-6</c:v>
                </c:pt>
                <c:pt idx="917">
                  <c:v>-6</c:v>
                </c:pt>
                <c:pt idx="918">
                  <c:v>-6</c:v>
                </c:pt>
                <c:pt idx="919">
                  <c:v>-6.4</c:v>
                </c:pt>
                <c:pt idx="920">
                  <c:v>-6</c:v>
                </c:pt>
                <c:pt idx="921">
                  <c:v>-6.4</c:v>
                </c:pt>
                <c:pt idx="922">
                  <c:v>-6.4</c:v>
                </c:pt>
                <c:pt idx="923">
                  <c:v>-6</c:v>
                </c:pt>
                <c:pt idx="924">
                  <c:v>-6.4</c:v>
                </c:pt>
                <c:pt idx="925">
                  <c:v>-6.4</c:v>
                </c:pt>
                <c:pt idx="926">
                  <c:v>-6.4</c:v>
                </c:pt>
                <c:pt idx="927">
                  <c:v>-6.4</c:v>
                </c:pt>
                <c:pt idx="928">
                  <c:v>-6.4</c:v>
                </c:pt>
                <c:pt idx="929">
                  <c:v>-6.8</c:v>
                </c:pt>
                <c:pt idx="930">
                  <c:v>-6.4</c:v>
                </c:pt>
                <c:pt idx="931">
                  <c:v>-6.8</c:v>
                </c:pt>
                <c:pt idx="932">
                  <c:v>-6.8</c:v>
                </c:pt>
                <c:pt idx="933">
                  <c:v>-6.4</c:v>
                </c:pt>
                <c:pt idx="934">
                  <c:v>-6.8</c:v>
                </c:pt>
                <c:pt idx="935">
                  <c:v>-7.2</c:v>
                </c:pt>
                <c:pt idx="936">
                  <c:v>-6.8</c:v>
                </c:pt>
                <c:pt idx="937">
                  <c:v>-7.2</c:v>
                </c:pt>
                <c:pt idx="938">
                  <c:v>-7.2</c:v>
                </c:pt>
                <c:pt idx="939">
                  <c:v>-7.2</c:v>
                </c:pt>
                <c:pt idx="940">
                  <c:v>-7.2</c:v>
                </c:pt>
                <c:pt idx="941">
                  <c:v>-7.2</c:v>
                </c:pt>
                <c:pt idx="942">
                  <c:v>-7.2</c:v>
                </c:pt>
                <c:pt idx="943">
                  <c:v>-7.2</c:v>
                </c:pt>
                <c:pt idx="944">
                  <c:v>-7.2</c:v>
                </c:pt>
                <c:pt idx="945">
                  <c:v>-7.2</c:v>
                </c:pt>
                <c:pt idx="946">
                  <c:v>-7.6</c:v>
                </c:pt>
                <c:pt idx="947">
                  <c:v>-7.6</c:v>
                </c:pt>
                <c:pt idx="948">
                  <c:v>-7.6</c:v>
                </c:pt>
                <c:pt idx="949">
                  <c:v>-7.2</c:v>
                </c:pt>
                <c:pt idx="950">
                  <c:v>-7.6</c:v>
                </c:pt>
                <c:pt idx="951">
                  <c:v>-7.6</c:v>
                </c:pt>
                <c:pt idx="952">
                  <c:v>-7.6</c:v>
                </c:pt>
                <c:pt idx="953">
                  <c:v>-7.6</c:v>
                </c:pt>
                <c:pt idx="954">
                  <c:v>-7.6</c:v>
                </c:pt>
                <c:pt idx="955">
                  <c:v>-7.6</c:v>
                </c:pt>
                <c:pt idx="956">
                  <c:v>-7.6</c:v>
                </c:pt>
                <c:pt idx="957">
                  <c:v>-7.6</c:v>
                </c:pt>
                <c:pt idx="958">
                  <c:v>-7.6</c:v>
                </c:pt>
                <c:pt idx="959">
                  <c:v>-8</c:v>
                </c:pt>
                <c:pt idx="960">
                  <c:v>-7.6</c:v>
                </c:pt>
                <c:pt idx="961">
                  <c:v>-8</c:v>
                </c:pt>
                <c:pt idx="962">
                  <c:v>-7.6</c:v>
                </c:pt>
                <c:pt idx="963">
                  <c:v>-8</c:v>
                </c:pt>
                <c:pt idx="964">
                  <c:v>-8</c:v>
                </c:pt>
                <c:pt idx="965">
                  <c:v>-8</c:v>
                </c:pt>
                <c:pt idx="966">
                  <c:v>-8</c:v>
                </c:pt>
                <c:pt idx="967">
                  <c:v>-8</c:v>
                </c:pt>
                <c:pt idx="968">
                  <c:v>-8</c:v>
                </c:pt>
                <c:pt idx="969">
                  <c:v>-8.4</c:v>
                </c:pt>
                <c:pt idx="970">
                  <c:v>-8.4</c:v>
                </c:pt>
                <c:pt idx="971">
                  <c:v>-8.4</c:v>
                </c:pt>
                <c:pt idx="972">
                  <c:v>-8.4</c:v>
                </c:pt>
                <c:pt idx="973">
                  <c:v>-8.4</c:v>
                </c:pt>
                <c:pt idx="974">
                  <c:v>-8.4</c:v>
                </c:pt>
                <c:pt idx="975">
                  <c:v>-8.4</c:v>
                </c:pt>
                <c:pt idx="976">
                  <c:v>-8.4</c:v>
                </c:pt>
                <c:pt idx="977">
                  <c:v>-8.8000000000000007</c:v>
                </c:pt>
                <c:pt idx="978">
                  <c:v>-8.8000000000000007</c:v>
                </c:pt>
                <c:pt idx="979">
                  <c:v>-8.8000000000000007</c:v>
                </c:pt>
                <c:pt idx="980">
                  <c:v>-8.8000000000000007</c:v>
                </c:pt>
                <c:pt idx="981">
                  <c:v>-8.4</c:v>
                </c:pt>
                <c:pt idx="982">
                  <c:v>-8.8000000000000007</c:v>
                </c:pt>
                <c:pt idx="983">
                  <c:v>-8.8000000000000007</c:v>
                </c:pt>
                <c:pt idx="984">
                  <c:v>-9.1999999999999993</c:v>
                </c:pt>
                <c:pt idx="985">
                  <c:v>-8.8000000000000007</c:v>
                </c:pt>
                <c:pt idx="986">
                  <c:v>-8.8000000000000007</c:v>
                </c:pt>
                <c:pt idx="987">
                  <c:v>-8.8000000000000007</c:v>
                </c:pt>
                <c:pt idx="988">
                  <c:v>-8.4</c:v>
                </c:pt>
                <c:pt idx="989">
                  <c:v>-8.4</c:v>
                </c:pt>
                <c:pt idx="990">
                  <c:v>-8.4</c:v>
                </c:pt>
                <c:pt idx="991">
                  <c:v>-8.8000000000000007</c:v>
                </c:pt>
                <c:pt idx="992">
                  <c:v>-8.8000000000000007</c:v>
                </c:pt>
                <c:pt idx="993">
                  <c:v>-8.4</c:v>
                </c:pt>
                <c:pt idx="994">
                  <c:v>-8.4</c:v>
                </c:pt>
                <c:pt idx="995">
                  <c:v>-8.4</c:v>
                </c:pt>
                <c:pt idx="996">
                  <c:v>-8</c:v>
                </c:pt>
                <c:pt idx="997">
                  <c:v>-8</c:v>
                </c:pt>
                <c:pt idx="998">
                  <c:v>-8</c:v>
                </c:pt>
                <c:pt idx="999">
                  <c:v>-8</c:v>
                </c:pt>
                <c:pt idx="1000">
                  <c:v>-8</c:v>
                </c:pt>
                <c:pt idx="1001">
                  <c:v>-8</c:v>
                </c:pt>
                <c:pt idx="1002">
                  <c:v>-8</c:v>
                </c:pt>
                <c:pt idx="1003">
                  <c:v>-7.6</c:v>
                </c:pt>
                <c:pt idx="1004">
                  <c:v>-7.6</c:v>
                </c:pt>
                <c:pt idx="1005">
                  <c:v>-7.6</c:v>
                </c:pt>
                <c:pt idx="1006">
                  <c:v>-7.2</c:v>
                </c:pt>
                <c:pt idx="1007">
                  <c:v>-7.6</c:v>
                </c:pt>
                <c:pt idx="1008">
                  <c:v>-7.6</c:v>
                </c:pt>
                <c:pt idx="1009">
                  <c:v>-7.2</c:v>
                </c:pt>
                <c:pt idx="1010">
                  <c:v>-7.2</c:v>
                </c:pt>
                <c:pt idx="1011">
                  <c:v>-7.2</c:v>
                </c:pt>
                <c:pt idx="1012">
                  <c:v>-7.2</c:v>
                </c:pt>
                <c:pt idx="1013">
                  <c:v>-7.2</c:v>
                </c:pt>
                <c:pt idx="1014">
                  <c:v>-7.2</c:v>
                </c:pt>
                <c:pt idx="1015">
                  <c:v>-7.2</c:v>
                </c:pt>
                <c:pt idx="1016">
                  <c:v>-7.2</c:v>
                </c:pt>
                <c:pt idx="1017">
                  <c:v>-7.2</c:v>
                </c:pt>
                <c:pt idx="1018">
                  <c:v>-7.2</c:v>
                </c:pt>
                <c:pt idx="1019">
                  <c:v>-7.2</c:v>
                </c:pt>
                <c:pt idx="1020">
                  <c:v>-7.2</c:v>
                </c:pt>
                <c:pt idx="1021">
                  <c:v>-7.2</c:v>
                </c:pt>
                <c:pt idx="1022">
                  <c:v>-6.8</c:v>
                </c:pt>
                <c:pt idx="1023">
                  <c:v>-6.8</c:v>
                </c:pt>
                <c:pt idx="1024">
                  <c:v>-7.2</c:v>
                </c:pt>
                <c:pt idx="1025">
                  <c:v>-6.8</c:v>
                </c:pt>
                <c:pt idx="1026">
                  <c:v>-6.4</c:v>
                </c:pt>
                <c:pt idx="1027">
                  <c:v>-6.8</c:v>
                </c:pt>
                <c:pt idx="1028">
                  <c:v>-6.8</c:v>
                </c:pt>
                <c:pt idx="1029">
                  <c:v>-6.4</c:v>
                </c:pt>
                <c:pt idx="1030">
                  <c:v>-6.8</c:v>
                </c:pt>
                <c:pt idx="1031">
                  <c:v>-6.4</c:v>
                </c:pt>
                <c:pt idx="1032">
                  <c:v>-6.4</c:v>
                </c:pt>
                <c:pt idx="1033">
                  <c:v>-6.4</c:v>
                </c:pt>
                <c:pt idx="1034">
                  <c:v>-6.4</c:v>
                </c:pt>
                <c:pt idx="1035">
                  <c:v>-6.4</c:v>
                </c:pt>
                <c:pt idx="1036">
                  <c:v>-6</c:v>
                </c:pt>
                <c:pt idx="1037">
                  <c:v>-6</c:v>
                </c:pt>
                <c:pt idx="1038">
                  <c:v>-6</c:v>
                </c:pt>
                <c:pt idx="1039">
                  <c:v>-6.4</c:v>
                </c:pt>
                <c:pt idx="1040">
                  <c:v>-6</c:v>
                </c:pt>
                <c:pt idx="1041">
                  <c:v>-6</c:v>
                </c:pt>
                <c:pt idx="1042">
                  <c:v>-6</c:v>
                </c:pt>
                <c:pt idx="1043">
                  <c:v>-6</c:v>
                </c:pt>
                <c:pt idx="1044">
                  <c:v>-6</c:v>
                </c:pt>
                <c:pt idx="1045">
                  <c:v>-6</c:v>
                </c:pt>
                <c:pt idx="1046">
                  <c:v>-6</c:v>
                </c:pt>
                <c:pt idx="1047">
                  <c:v>-6</c:v>
                </c:pt>
                <c:pt idx="1048">
                  <c:v>-5.6</c:v>
                </c:pt>
                <c:pt idx="1049">
                  <c:v>-6</c:v>
                </c:pt>
                <c:pt idx="1050">
                  <c:v>-6</c:v>
                </c:pt>
                <c:pt idx="1051">
                  <c:v>-5.6</c:v>
                </c:pt>
                <c:pt idx="1052">
                  <c:v>-5.6</c:v>
                </c:pt>
                <c:pt idx="1053">
                  <c:v>-5.6</c:v>
                </c:pt>
                <c:pt idx="1054">
                  <c:v>-5.6</c:v>
                </c:pt>
                <c:pt idx="1055">
                  <c:v>-5.6</c:v>
                </c:pt>
                <c:pt idx="1056">
                  <c:v>-5.6</c:v>
                </c:pt>
                <c:pt idx="1057">
                  <c:v>-5.6</c:v>
                </c:pt>
                <c:pt idx="1058">
                  <c:v>-5.6</c:v>
                </c:pt>
                <c:pt idx="1059">
                  <c:v>-5.2</c:v>
                </c:pt>
                <c:pt idx="1060">
                  <c:v>-5.2</c:v>
                </c:pt>
                <c:pt idx="1061">
                  <c:v>-4.8</c:v>
                </c:pt>
                <c:pt idx="1062">
                  <c:v>-5.2</c:v>
                </c:pt>
                <c:pt idx="1063">
                  <c:v>-5.2</c:v>
                </c:pt>
                <c:pt idx="1064">
                  <c:v>-4.8</c:v>
                </c:pt>
                <c:pt idx="1065">
                  <c:v>-4.8</c:v>
                </c:pt>
                <c:pt idx="1066">
                  <c:v>-4.8</c:v>
                </c:pt>
                <c:pt idx="1067">
                  <c:v>-4.8</c:v>
                </c:pt>
                <c:pt idx="1068">
                  <c:v>-4.8</c:v>
                </c:pt>
                <c:pt idx="1069">
                  <c:v>-4.4000000000000004</c:v>
                </c:pt>
                <c:pt idx="1070">
                  <c:v>-4.4000000000000004</c:v>
                </c:pt>
                <c:pt idx="1071">
                  <c:v>-4.8</c:v>
                </c:pt>
                <c:pt idx="1072">
                  <c:v>-4.4000000000000004</c:v>
                </c:pt>
                <c:pt idx="1073">
                  <c:v>-4.4000000000000004</c:v>
                </c:pt>
                <c:pt idx="1074">
                  <c:v>-4.4000000000000004</c:v>
                </c:pt>
                <c:pt idx="1075">
                  <c:v>-4.4000000000000004</c:v>
                </c:pt>
                <c:pt idx="1076">
                  <c:v>-4.4000000000000004</c:v>
                </c:pt>
                <c:pt idx="1077">
                  <c:v>-4.4000000000000004</c:v>
                </c:pt>
                <c:pt idx="1078">
                  <c:v>-4.4000000000000004</c:v>
                </c:pt>
                <c:pt idx="1079">
                  <c:v>-4.4000000000000004</c:v>
                </c:pt>
                <c:pt idx="1080">
                  <c:v>-4.4000000000000004</c:v>
                </c:pt>
                <c:pt idx="1081">
                  <c:v>-4</c:v>
                </c:pt>
                <c:pt idx="1082">
                  <c:v>-4.4000000000000004</c:v>
                </c:pt>
                <c:pt idx="1083">
                  <c:v>-4</c:v>
                </c:pt>
                <c:pt idx="1084">
                  <c:v>-4</c:v>
                </c:pt>
                <c:pt idx="1085">
                  <c:v>-4</c:v>
                </c:pt>
                <c:pt idx="1086">
                  <c:v>-4</c:v>
                </c:pt>
                <c:pt idx="1087">
                  <c:v>-4</c:v>
                </c:pt>
                <c:pt idx="1088">
                  <c:v>-4</c:v>
                </c:pt>
                <c:pt idx="1089">
                  <c:v>-4</c:v>
                </c:pt>
                <c:pt idx="1090">
                  <c:v>-4</c:v>
                </c:pt>
                <c:pt idx="1091">
                  <c:v>-3.6</c:v>
                </c:pt>
                <c:pt idx="1092">
                  <c:v>-3.2</c:v>
                </c:pt>
                <c:pt idx="1093">
                  <c:v>-4</c:v>
                </c:pt>
                <c:pt idx="1094">
                  <c:v>-3.2</c:v>
                </c:pt>
                <c:pt idx="1095">
                  <c:v>-3.6</c:v>
                </c:pt>
                <c:pt idx="1096">
                  <c:v>-3.2</c:v>
                </c:pt>
                <c:pt idx="1097">
                  <c:v>-3.6</c:v>
                </c:pt>
                <c:pt idx="1098">
                  <c:v>-3.2</c:v>
                </c:pt>
                <c:pt idx="1099">
                  <c:v>-3.2</c:v>
                </c:pt>
                <c:pt idx="1100">
                  <c:v>-3.2</c:v>
                </c:pt>
                <c:pt idx="1101">
                  <c:v>-3.2</c:v>
                </c:pt>
                <c:pt idx="1102">
                  <c:v>-3.2</c:v>
                </c:pt>
                <c:pt idx="1103">
                  <c:v>-2.8</c:v>
                </c:pt>
                <c:pt idx="1104">
                  <c:v>-3.2</c:v>
                </c:pt>
                <c:pt idx="1105">
                  <c:v>-2.8</c:v>
                </c:pt>
                <c:pt idx="1106">
                  <c:v>-3.2</c:v>
                </c:pt>
                <c:pt idx="1107">
                  <c:v>-2.8</c:v>
                </c:pt>
                <c:pt idx="1108">
                  <c:v>-3.2</c:v>
                </c:pt>
                <c:pt idx="1109">
                  <c:v>-2.8</c:v>
                </c:pt>
                <c:pt idx="1110">
                  <c:v>-2.8</c:v>
                </c:pt>
                <c:pt idx="1111">
                  <c:v>-2.8</c:v>
                </c:pt>
                <c:pt idx="1112">
                  <c:v>-3.2</c:v>
                </c:pt>
                <c:pt idx="1113">
                  <c:v>-2.8</c:v>
                </c:pt>
                <c:pt idx="1114">
                  <c:v>-2.8</c:v>
                </c:pt>
                <c:pt idx="1115">
                  <c:v>-2.8</c:v>
                </c:pt>
                <c:pt idx="1116">
                  <c:v>-2.8</c:v>
                </c:pt>
                <c:pt idx="1117">
                  <c:v>-2.4</c:v>
                </c:pt>
                <c:pt idx="1118">
                  <c:v>-2.8</c:v>
                </c:pt>
                <c:pt idx="1119">
                  <c:v>-2.8</c:v>
                </c:pt>
                <c:pt idx="1120">
                  <c:v>-2.4</c:v>
                </c:pt>
                <c:pt idx="1121">
                  <c:v>-2.4</c:v>
                </c:pt>
                <c:pt idx="1122">
                  <c:v>-2.4</c:v>
                </c:pt>
                <c:pt idx="1123">
                  <c:v>-2.4</c:v>
                </c:pt>
                <c:pt idx="1124">
                  <c:v>-2</c:v>
                </c:pt>
                <c:pt idx="1125">
                  <c:v>-2.4</c:v>
                </c:pt>
                <c:pt idx="1126">
                  <c:v>-2</c:v>
                </c:pt>
                <c:pt idx="1127">
                  <c:v>-2.4</c:v>
                </c:pt>
                <c:pt idx="1128">
                  <c:v>-2</c:v>
                </c:pt>
                <c:pt idx="1129">
                  <c:v>-2</c:v>
                </c:pt>
                <c:pt idx="1130">
                  <c:v>-2</c:v>
                </c:pt>
                <c:pt idx="1131">
                  <c:v>-2</c:v>
                </c:pt>
                <c:pt idx="1132">
                  <c:v>-2</c:v>
                </c:pt>
                <c:pt idx="1133">
                  <c:v>-1.6</c:v>
                </c:pt>
                <c:pt idx="1134">
                  <c:v>-2</c:v>
                </c:pt>
                <c:pt idx="1135">
                  <c:v>-2</c:v>
                </c:pt>
                <c:pt idx="1136">
                  <c:v>-2</c:v>
                </c:pt>
                <c:pt idx="1137">
                  <c:v>-1.6</c:v>
                </c:pt>
                <c:pt idx="1138">
                  <c:v>-2</c:v>
                </c:pt>
                <c:pt idx="1139">
                  <c:v>-2</c:v>
                </c:pt>
                <c:pt idx="1140">
                  <c:v>-1.6</c:v>
                </c:pt>
                <c:pt idx="1141">
                  <c:v>-1.6</c:v>
                </c:pt>
                <c:pt idx="1142">
                  <c:v>-1.6</c:v>
                </c:pt>
                <c:pt idx="1143">
                  <c:v>-1.6</c:v>
                </c:pt>
                <c:pt idx="1144">
                  <c:v>-1.6</c:v>
                </c:pt>
                <c:pt idx="1145">
                  <c:v>-1.6</c:v>
                </c:pt>
                <c:pt idx="1146">
                  <c:v>-1.6</c:v>
                </c:pt>
                <c:pt idx="1147">
                  <c:v>-1.6</c:v>
                </c:pt>
                <c:pt idx="1148">
                  <c:v>-1.2</c:v>
                </c:pt>
                <c:pt idx="1149">
                  <c:v>-1.6</c:v>
                </c:pt>
                <c:pt idx="1150">
                  <c:v>-1.6</c:v>
                </c:pt>
                <c:pt idx="1151">
                  <c:v>-1.6</c:v>
                </c:pt>
                <c:pt idx="1152">
                  <c:v>-1.2</c:v>
                </c:pt>
                <c:pt idx="1153">
                  <c:v>-1.2</c:v>
                </c:pt>
                <c:pt idx="1154">
                  <c:v>-1.2</c:v>
                </c:pt>
                <c:pt idx="1155">
                  <c:v>-0.8</c:v>
                </c:pt>
                <c:pt idx="1156">
                  <c:v>-0.8</c:v>
                </c:pt>
                <c:pt idx="1157">
                  <c:v>-0.8</c:v>
                </c:pt>
                <c:pt idx="1158">
                  <c:v>-0.8</c:v>
                </c:pt>
                <c:pt idx="1159">
                  <c:v>-0.8</c:v>
                </c:pt>
                <c:pt idx="1160">
                  <c:v>-0.8</c:v>
                </c:pt>
                <c:pt idx="1161">
                  <c:v>-0.8</c:v>
                </c:pt>
                <c:pt idx="1162">
                  <c:v>-0.8</c:v>
                </c:pt>
                <c:pt idx="1163">
                  <c:v>-0.8</c:v>
                </c:pt>
                <c:pt idx="1164">
                  <c:v>-0.8</c:v>
                </c:pt>
                <c:pt idx="1165">
                  <c:v>-0.8</c:v>
                </c:pt>
                <c:pt idx="1166">
                  <c:v>-0.8</c:v>
                </c:pt>
                <c:pt idx="1167">
                  <c:v>-0.4</c:v>
                </c:pt>
                <c:pt idx="1168">
                  <c:v>-0.8</c:v>
                </c:pt>
                <c:pt idx="1169">
                  <c:v>-0.4</c:v>
                </c:pt>
                <c:pt idx="1170">
                  <c:v>-0.4</c:v>
                </c:pt>
                <c:pt idx="1171">
                  <c:v>-0.4</c:v>
                </c:pt>
                <c:pt idx="1172">
                  <c:v>-0.4</c:v>
                </c:pt>
                <c:pt idx="1173">
                  <c:v>-0.8</c:v>
                </c:pt>
                <c:pt idx="1174">
                  <c:v>-0.4</c:v>
                </c:pt>
                <c:pt idx="1175">
                  <c:v>-0.4</c:v>
                </c:pt>
                <c:pt idx="1176">
                  <c:v>-0.4</c:v>
                </c:pt>
                <c:pt idx="1177">
                  <c:v>-0.4</c:v>
                </c:pt>
                <c:pt idx="1178">
                  <c:v>-0.4</c:v>
                </c:pt>
                <c:pt idx="1179">
                  <c:v>-0.4</c:v>
                </c:pt>
                <c:pt idx="1180">
                  <c:v>-0.4</c:v>
                </c:pt>
                <c:pt idx="1181">
                  <c:v>-0.4</c:v>
                </c:pt>
                <c:pt idx="1182">
                  <c:v>0</c:v>
                </c:pt>
                <c:pt idx="1183">
                  <c:v>0</c:v>
                </c:pt>
                <c:pt idx="1184">
                  <c:v>0</c:v>
                </c:pt>
                <c:pt idx="1185">
                  <c:v>0</c:v>
                </c:pt>
                <c:pt idx="1186">
                  <c:v>0</c:v>
                </c:pt>
                <c:pt idx="1187">
                  <c:v>0</c:v>
                </c:pt>
                <c:pt idx="1188">
                  <c:v>0</c:v>
                </c:pt>
                <c:pt idx="1189">
                  <c:v>0.4</c:v>
                </c:pt>
                <c:pt idx="1190">
                  <c:v>0.4</c:v>
                </c:pt>
                <c:pt idx="1191">
                  <c:v>0.4</c:v>
                </c:pt>
                <c:pt idx="1192">
                  <c:v>0</c:v>
                </c:pt>
                <c:pt idx="1193">
                  <c:v>0.4</c:v>
                </c:pt>
                <c:pt idx="1194">
                  <c:v>0.4</c:v>
                </c:pt>
                <c:pt idx="1195">
                  <c:v>0.4</c:v>
                </c:pt>
                <c:pt idx="1196">
                  <c:v>0.4</c:v>
                </c:pt>
                <c:pt idx="1197">
                  <c:v>0.8</c:v>
                </c:pt>
                <c:pt idx="1198">
                  <c:v>0.4</c:v>
                </c:pt>
                <c:pt idx="1199">
                  <c:v>0.4</c:v>
                </c:pt>
                <c:pt idx="1200">
                  <c:v>0.4</c:v>
                </c:pt>
                <c:pt idx="1201">
                  <c:v>0.4</c:v>
                </c:pt>
                <c:pt idx="1202">
                  <c:v>0.4</c:v>
                </c:pt>
                <c:pt idx="1203">
                  <c:v>0.4</c:v>
                </c:pt>
                <c:pt idx="1204">
                  <c:v>0.8</c:v>
                </c:pt>
                <c:pt idx="1205">
                  <c:v>0.4</c:v>
                </c:pt>
                <c:pt idx="1206">
                  <c:v>0.8</c:v>
                </c:pt>
                <c:pt idx="1207">
                  <c:v>0.8</c:v>
                </c:pt>
                <c:pt idx="1208">
                  <c:v>0.8</c:v>
                </c:pt>
                <c:pt idx="1209">
                  <c:v>0.4</c:v>
                </c:pt>
                <c:pt idx="1210">
                  <c:v>0.8</c:v>
                </c:pt>
                <c:pt idx="1211">
                  <c:v>0.8</c:v>
                </c:pt>
                <c:pt idx="1212">
                  <c:v>0.8</c:v>
                </c:pt>
                <c:pt idx="1213">
                  <c:v>0.8</c:v>
                </c:pt>
                <c:pt idx="1214">
                  <c:v>0.8</c:v>
                </c:pt>
                <c:pt idx="1215">
                  <c:v>0.8</c:v>
                </c:pt>
                <c:pt idx="1216">
                  <c:v>1.2</c:v>
                </c:pt>
                <c:pt idx="1217">
                  <c:v>1.2</c:v>
                </c:pt>
                <c:pt idx="1218">
                  <c:v>1.2</c:v>
                </c:pt>
                <c:pt idx="1219">
                  <c:v>1.2</c:v>
                </c:pt>
                <c:pt idx="1220">
                  <c:v>1.2</c:v>
                </c:pt>
                <c:pt idx="1221">
                  <c:v>1.2</c:v>
                </c:pt>
                <c:pt idx="1222">
                  <c:v>1.2</c:v>
                </c:pt>
                <c:pt idx="1223">
                  <c:v>1.2</c:v>
                </c:pt>
                <c:pt idx="1224">
                  <c:v>1.2</c:v>
                </c:pt>
                <c:pt idx="1225">
                  <c:v>1.2</c:v>
                </c:pt>
                <c:pt idx="1226">
                  <c:v>1.2</c:v>
                </c:pt>
                <c:pt idx="1227">
                  <c:v>1.6</c:v>
                </c:pt>
                <c:pt idx="1228">
                  <c:v>1.6</c:v>
                </c:pt>
                <c:pt idx="1229">
                  <c:v>1.2</c:v>
                </c:pt>
                <c:pt idx="1230">
                  <c:v>1.6</c:v>
                </c:pt>
                <c:pt idx="1231">
                  <c:v>1.6</c:v>
                </c:pt>
                <c:pt idx="1232">
                  <c:v>1.6</c:v>
                </c:pt>
                <c:pt idx="1233">
                  <c:v>1.6</c:v>
                </c:pt>
                <c:pt idx="1234">
                  <c:v>1.2</c:v>
                </c:pt>
                <c:pt idx="1235">
                  <c:v>1.6</c:v>
                </c:pt>
                <c:pt idx="1236">
                  <c:v>1.6</c:v>
                </c:pt>
                <c:pt idx="1237">
                  <c:v>1.6</c:v>
                </c:pt>
                <c:pt idx="1238">
                  <c:v>1.6</c:v>
                </c:pt>
                <c:pt idx="1239">
                  <c:v>1.6</c:v>
                </c:pt>
                <c:pt idx="1240">
                  <c:v>1.6</c:v>
                </c:pt>
                <c:pt idx="1241">
                  <c:v>1.6</c:v>
                </c:pt>
                <c:pt idx="1242">
                  <c:v>1.6</c:v>
                </c:pt>
                <c:pt idx="1243">
                  <c:v>1.6</c:v>
                </c:pt>
                <c:pt idx="1244">
                  <c:v>1.6</c:v>
                </c:pt>
                <c:pt idx="1245">
                  <c:v>1.6</c:v>
                </c:pt>
                <c:pt idx="1246">
                  <c:v>2</c:v>
                </c:pt>
                <c:pt idx="1247">
                  <c:v>2</c:v>
                </c:pt>
                <c:pt idx="1248">
                  <c:v>2</c:v>
                </c:pt>
                <c:pt idx="1249">
                  <c:v>2</c:v>
                </c:pt>
                <c:pt idx="1250">
                  <c:v>2</c:v>
                </c:pt>
                <c:pt idx="1251">
                  <c:v>2</c:v>
                </c:pt>
                <c:pt idx="1252">
                  <c:v>2</c:v>
                </c:pt>
                <c:pt idx="1253">
                  <c:v>2</c:v>
                </c:pt>
                <c:pt idx="1254">
                  <c:v>2.4</c:v>
                </c:pt>
                <c:pt idx="1255">
                  <c:v>2</c:v>
                </c:pt>
                <c:pt idx="1256">
                  <c:v>2.4</c:v>
                </c:pt>
                <c:pt idx="1257">
                  <c:v>2.4</c:v>
                </c:pt>
                <c:pt idx="1258">
                  <c:v>2.4</c:v>
                </c:pt>
                <c:pt idx="1259">
                  <c:v>2.4</c:v>
                </c:pt>
                <c:pt idx="1260">
                  <c:v>2.4</c:v>
                </c:pt>
                <c:pt idx="1261">
                  <c:v>2.4</c:v>
                </c:pt>
                <c:pt idx="1262">
                  <c:v>2.4</c:v>
                </c:pt>
                <c:pt idx="1263">
                  <c:v>2.4</c:v>
                </c:pt>
                <c:pt idx="1264">
                  <c:v>2.4</c:v>
                </c:pt>
                <c:pt idx="1265">
                  <c:v>2.8</c:v>
                </c:pt>
                <c:pt idx="1266">
                  <c:v>2.8</c:v>
                </c:pt>
                <c:pt idx="1267">
                  <c:v>2.4</c:v>
                </c:pt>
                <c:pt idx="1268">
                  <c:v>2.4</c:v>
                </c:pt>
                <c:pt idx="1269">
                  <c:v>2.8</c:v>
                </c:pt>
                <c:pt idx="1270">
                  <c:v>2.8</c:v>
                </c:pt>
                <c:pt idx="1271">
                  <c:v>2.8</c:v>
                </c:pt>
                <c:pt idx="1272">
                  <c:v>2.4</c:v>
                </c:pt>
                <c:pt idx="1273">
                  <c:v>2.8</c:v>
                </c:pt>
                <c:pt idx="1274">
                  <c:v>2.8</c:v>
                </c:pt>
                <c:pt idx="1275">
                  <c:v>2.4</c:v>
                </c:pt>
                <c:pt idx="1276">
                  <c:v>2.8</c:v>
                </c:pt>
                <c:pt idx="1277">
                  <c:v>2.8</c:v>
                </c:pt>
                <c:pt idx="1278">
                  <c:v>2.8</c:v>
                </c:pt>
                <c:pt idx="1279">
                  <c:v>2.8</c:v>
                </c:pt>
                <c:pt idx="1280">
                  <c:v>2.8</c:v>
                </c:pt>
                <c:pt idx="1281">
                  <c:v>2.8</c:v>
                </c:pt>
                <c:pt idx="1282">
                  <c:v>3.2</c:v>
                </c:pt>
                <c:pt idx="1283">
                  <c:v>2.8</c:v>
                </c:pt>
                <c:pt idx="1284">
                  <c:v>2.8</c:v>
                </c:pt>
                <c:pt idx="1285">
                  <c:v>3.2</c:v>
                </c:pt>
                <c:pt idx="1286">
                  <c:v>3.2</c:v>
                </c:pt>
                <c:pt idx="1287">
                  <c:v>2.8</c:v>
                </c:pt>
                <c:pt idx="1288">
                  <c:v>2.8</c:v>
                </c:pt>
                <c:pt idx="1289">
                  <c:v>3.2</c:v>
                </c:pt>
                <c:pt idx="1290">
                  <c:v>3.2</c:v>
                </c:pt>
                <c:pt idx="1291">
                  <c:v>3.2</c:v>
                </c:pt>
                <c:pt idx="1292">
                  <c:v>3.2</c:v>
                </c:pt>
                <c:pt idx="1293">
                  <c:v>3.2</c:v>
                </c:pt>
                <c:pt idx="1294">
                  <c:v>3.2</c:v>
                </c:pt>
                <c:pt idx="1295">
                  <c:v>3.2</c:v>
                </c:pt>
                <c:pt idx="1296">
                  <c:v>3.2</c:v>
                </c:pt>
                <c:pt idx="1297">
                  <c:v>3.2</c:v>
                </c:pt>
                <c:pt idx="1298">
                  <c:v>3.6</c:v>
                </c:pt>
                <c:pt idx="1299">
                  <c:v>3.2</c:v>
                </c:pt>
                <c:pt idx="1300">
                  <c:v>3.2</c:v>
                </c:pt>
                <c:pt idx="1301">
                  <c:v>3.2</c:v>
                </c:pt>
                <c:pt idx="1302">
                  <c:v>3.2</c:v>
                </c:pt>
                <c:pt idx="1303">
                  <c:v>3.2</c:v>
                </c:pt>
                <c:pt idx="1304">
                  <c:v>3.6</c:v>
                </c:pt>
                <c:pt idx="1305">
                  <c:v>3.6</c:v>
                </c:pt>
                <c:pt idx="1306">
                  <c:v>3.6</c:v>
                </c:pt>
                <c:pt idx="1307">
                  <c:v>3.6</c:v>
                </c:pt>
                <c:pt idx="1308">
                  <c:v>3.6</c:v>
                </c:pt>
                <c:pt idx="1309">
                  <c:v>3.6</c:v>
                </c:pt>
                <c:pt idx="1310">
                  <c:v>3.6</c:v>
                </c:pt>
                <c:pt idx="1311">
                  <c:v>3.6</c:v>
                </c:pt>
                <c:pt idx="1312">
                  <c:v>3.6</c:v>
                </c:pt>
                <c:pt idx="1313">
                  <c:v>3.6</c:v>
                </c:pt>
                <c:pt idx="1314">
                  <c:v>3.6</c:v>
                </c:pt>
                <c:pt idx="1315">
                  <c:v>3.6</c:v>
                </c:pt>
                <c:pt idx="1316">
                  <c:v>4</c:v>
                </c:pt>
                <c:pt idx="1317">
                  <c:v>3.6</c:v>
                </c:pt>
                <c:pt idx="1318">
                  <c:v>4</c:v>
                </c:pt>
                <c:pt idx="1319">
                  <c:v>4</c:v>
                </c:pt>
                <c:pt idx="1320">
                  <c:v>4</c:v>
                </c:pt>
                <c:pt idx="1321">
                  <c:v>4</c:v>
                </c:pt>
                <c:pt idx="1322">
                  <c:v>4</c:v>
                </c:pt>
                <c:pt idx="1323">
                  <c:v>4</c:v>
                </c:pt>
                <c:pt idx="1324">
                  <c:v>3.6</c:v>
                </c:pt>
                <c:pt idx="1325">
                  <c:v>4</c:v>
                </c:pt>
                <c:pt idx="1326">
                  <c:v>3.6</c:v>
                </c:pt>
                <c:pt idx="1327">
                  <c:v>3.6</c:v>
                </c:pt>
                <c:pt idx="1328">
                  <c:v>4</c:v>
                </c:pt>
                <c:pt idx="1329">
                  <c:v>4</c:v>
                </c:pt>
                <c:pt idx="1330">
                  <c:v>4</c:v>
                </c:pt>
                <c:pt idx="1331">
                  <c:v>4</c:v>
                </c:pt>
                <c:pt idx="1332">
                  <c:v>4.4000000000000004</c:v>
                </c:pt>
                <c:pt idx="1333">
                  <c:v>4</c:v>
                </c:pt>
                <c:pt idx="1334">
                  <c:v>4</c:v>
                </c:pt>
                <c:pt idx="1335">
                  <c:v>4</c:v>
                </c:pt>
                <c:pt idx="1336">
                  <c:v>4</c:v>
                </c:pt>
                <c:pt idx="1337">
                  <c:v>4</c:v>
                </c:pt>
                <c:pt idx="1338">
                  <c:v>4</c:v>
                </c:pt>
                <c:pt idx="1339">
                  <c:v>4.4000000000000004</c:v>
                </c:pt>
                <c:pt idx="1340">
                  <c:v>4</c:v>
                </c:pt>
                <c:pt idx="1341">
                  <c:v>4.4000000000000004</c:v>
                </c:pt>
                <c:pt idx="1342">
                  <c:v>4.4000000000000004</c:v>
                </c:pt>
                <c:pt idx="1343">
                  <c:v>4</c:v>
                </c:pt>
                <c:pt idx="1344">
                  <c:v>4.4000000000000004</c:v>
                </c:pt>
                <c:pt idx="1345">
                  <c:v>4</c:v>
                </c:pt>
                <c:pt idx="1346">
                  <c:v>4.4000000000000004</c:v>
                </c:pt>
                <c:pt idx="1347">
                  <c:v>4</c:v>
                </c:pt>
                <c:pt idx="1348">
                  <c:v>4.4000000000000004</c:v>
                </c:pt>
                <c:pt idx="1349">
                  <c:v>4.4000000000000004</c:v>
                </c:pt>
                <c:pt idx="1350">
                  <c:v>4.4000000000000004</c:v>
                </c:pt>
                <c:pt idx="1351">
                  <c:v>4.4000000000000004</c:v>
                </c:pt>
                <c:pt idx="1352">
                  <c:v>4.4000000000000004</c:v>
                </c:pt>
                <c:pt idx="1353">
                  <c:v>4.4000000000000004</c:v>
                </c:pt>
                <c:pt idx="1354">
                  <c:v>4.4000000000000004</c:v>
                </c:pt>
                <c:pt idx="1355">
                  <c:v>4.4000000000000004</c:v>
                </c:pt>
                <c:pt idx="1356">
                  <c:v>4.4000000000000004</c:v>
                </c:pt>
                <c:pt idx="1357">
                  <c:v>4.4000000000000004</c:v>
                </c:pt>
                <c:pt idx="1358">
                  <c:v>4</c:v>
                </c:pt>
                <c:pt idx="1359">
                  <c:v>4.4000000000000004</c:v>
                </c:pt>
                <c:pt idx="1360">
                  <c:v>4.4000000000000004</c:v>
                </c:pt>
                <c:pt idx="1361">
                  <c:v>4.4000000000000004</c:v>
                </c:pt>
                <c:pt idx="1362">
                  <c:v>4.4000000000000004</c:v>
                </c:pt>
                <c:pt idx="1363">
                  <c:v>4.4000000000000004</c:v>
                </c:pt>
                <c:pt idx="1364">
                  <c:v>4.4000000000000004</c:v>
                </c:pt>
                <c:pt idx="1365">
                  <c:v>4.4000000000000004</c:v>
                </c:pt>
                <c:pt idx="1366">
                  <c:v>4.4000000000000004</c:v>
                </c:pt>
                <c:pt idx="1367">
                  <c:v>4.4000000000000004</c:v>
                </c:pt>
                <c:pt idx="1368">
                  <c:v>4.4000000000000004</c:v>
                </c:pt>
                <c:pt idx="1369">
                  <c:v>4.4000000000000004</c:v>
                </c:pt>
                <c:pt idx="1370">
                  <c:v>4.4000000000000004</c:v>
                </c:pt>
                <c:pt idx="1371">
                  <c:v>4.8</c:v>
                </c:pt>
                <c:pt idx="1372">
                  <c:v>4.8</c:v>
                </c:pt>
                <c:pt idx="1373">
                  <c:v>4.4000000000000004</c:v>
                </c:pt>
                <c:pt idx="1374">
                  <c:v>4.4000000000000004</c:v>
                </c:pt>
                <c:pt idx="1375">
                  <c:v>4.4000000000000004</c:v>
                </c:pt>
                <c:pt idx="1376">
                  <c:v>4.4000000000000004</c:v>
                </c:pt>
                <c:pt idx="1377">
                  <c:v>4.8</c:v>
                </c:pt>
                <c:pt idx="1378">
                  <c:v>4.8</c:v>
                </c:pt>
                <c:pt idx="1379">
                  <c:v>4.8</c:v>
                </c:pt>
                <c:pt idx="1380">
                  <c:v>4.8</c:v>
                </c:pt>
                <c:pt idx="1381">
                  <c:v>4.8</c:v>
                </c:pt>
                <c:pt idx="1382">
                  <c:v>4.8</c:v>
                </c:pt>
                <c:pt idx="1383">
                  <c:v>4.8</c:v>
                </c:pt>
                <c:pt idx="1384">
                  <c:v>4.8</c:v>
                </c:pt>
                <c:pt idx="1385">
                  <c:v>4.8</c:v>
                </c:pt>
                <c:pt idx="1386">
                  <c:v>4.8</c:v>
                </c:pt>
                <c:pt idx="1387">
                  <c:v>4.8</c:v>
                </c:pt>
                <c:pt idx="1388">
                  <c:v>4.4000000000000004</c:v>
                </c:pt>
                <c:pt idx="1389">
                  <c:v>4.8</c:v>
                </c:pt>
                <c:pt idx="1390">
                  <c:v>4.8</c:v>
                </c:pt>
                <c:pt idx="1391">
                  <c:v>4.8</c:v>
                </c:pt>
                <c:pt idx="1392">
                  <c:v>4.8</c:v>
                </c:pt>
                <c:pt idx="1393">
                  <c:v>4.8</c:v>
                </c:pt>
                <c:pt idx="1394">
                  <c:v>4.8</c:v>
                </c:pt>
                <c:pt idx="1395">
                  <c:v>4.8</c:v>
                </c:pt>
                <c:pt idx="1396">
                  <c:v>4.8</c:v>
                </c:pt>
                <c:pt idx="1397">
                  <c:v>4.8</c:v>
                </c:pt>
                <c:pt idx="1398">
                  <c:v>4.8</c:v>
                </c:pt>
                <c:pt idx="1399">
                  <c:v>4.8</c:v>
                </c:pt>
                <c:pt idx="1400">
                  <c:v>4.8</c:v>
                </c:pt>
                <c:pt idx="1401">
                  <c:v>4.8</c:v>
                </c:pt>
                <c:pt idx="1402">
                  <c:v>4.8</c:v>
                </c:pt>
                <c:pt idx="1403">
                  <c:v>4.8</c:v>
                </c:pt>
                <c:pt idx="1404">
                  <c:v>4.8</c:v>
                </c:pt>
                <c:pt idx="1405">
                  <c:v>4.8</c:v>
                </c:pt>
                <c:pt idx="1406">
                  <c:v>4.8</c:v>
                </c:pt>
                <c:pt idx="1407">
                  <c:v>4.8</c:v>
                </c:pt>
                <c:pt idx="1408">
                  <c:v>4.8</c:v>
                </c:pt>
                <c:pt idx="1409">
                  <c:v>4.8</c:v>
                </c:pt>
                <c:pt idx="1410">
                  <c:v>4.8</c:v>
                </c:pt>
                <c:pt idx="1411">
                  <c:v>4.8</c:v>
                </c:pt>
                <c:pt idx="1412">
                  <c:v>4.8</c:v>
                </c:pt>
                <c:pt idx="1413">
                  <c:v>5.2</c:v>
                </c:pt>
                <c:pt idx="1414">
                  <c:v>5.2</c:v>
                </c:pt>
                <c:pt idx="1415">
                  <c:v>4.8</c:v>
                </c:pt>
                <c:pt idx="1416">
                  <c:v>4.8</c:v>
                </c:pt>
                <c:pt idx="1417">
                  <c:v>4.8</c:v>
                </c:pt>
                <c:pt idx="1418">
                  <c:v>5.2</c:v>
                </c:pt>
                <c:pt idx="1419">
                  <c:v>5.2</c:v>
                </c:pt>
                <c:pt idx="1420">
                  <c:v>5.2</c:v>
                </c:pt>
                <c:pt idx="1421">
                  <c:v>5.2</c:v>
                </c:pt>
                <c:pt idx="1422">
                  <c:v>4.8</c:v>
                </c:pt>
                <c:pt idx="1423">
                  <c:v>4.8</c:v>
                </c:pt>
                <c:pt idx="1424">
                  <c:v>4.8</c:v>
                </c:pt>
                <c:pt idx="1425">
                  <c:v>4.8</c:v>
                </c:pt>
                <c:pt idx="1426">
                  <c:v>4.8</c:v>
                </c:pt>
                <c:pt idx="1427">
                  <c:v>4.8</c:v>
                </c:pt>
                <c:pt idx="1428">
                  <c:v>5.2</c:v>
                </c:pt>
                <c:pt idx="1429">
                  <c:v>5.2</c:v>
                </c:pt>
                <c:pt idx="1430">
                  <c:v>4.8</c:v>
                </c:pt>
                <c:pt idx="1431">
                  <c:v>5.2</c:v>
                </c:pt>
                <c:pt idx="1432">
                  <c:v>4.8</c:v>
                </c:pt>
                <c:pt idx="1433">
                  <c:v>5.2</c:v>
                </c:pt>
                <c:pt idx="1434">
                  <c:v>5.2</c:v>
                </c:pt>
                <c:pt idx="1435">
                  <c:v>5.2</c:v>
                </c:pt>
                <c:pt idx="1436">
                  <c:v>4.8</c:v>
                </c:pt>
                <c:pt idx="1437">
                  <c:v>4.8</c:v>
                </c:pt>
                <c:pt idx="1438">
                  <c:v>4.8</c:v>
                </c:pt>
                <c:pt idx="1439">
                  <c:v>5.2</c:v>
                </c:pt>
                <c:pt idx="1440">
                  <c:v>5.2</c:v>
                </c:pt>
                <c:pt idx="1441">
                  <c:v>5.2</c:v>
                </c:pt>
                <c:pt idx="1442">
                  <c:v>5.2</c:v>
                </c:pt>
                <c:pt idx="1443">
                  <c:v>5.2</c:v>
                </c:pt>
                <c:pt idx="1444">
                  <c:v>5.2</c:v>
                </c:pt>
                <c:pt idx="1445">
                  <c:v>4.8</c:v>
                </c:pt>
                <c:pt idx="1446">
                  <c:v>5.2</c:v>
                </c:pt>
                <c:pt idx="1447">
                  <c:v>5.2</c:v>
                </c:pt>
                <c:pt idx="1448">
                  <c:v>5.2</c:v>
                </c:pt>
                <c:pt idx="1449">
                  <c:v>5.2</c:v>
                </c:pt>
                <c:pt idx="1450">
                  <c:v>5.2</c:v>
                </c:pt>
                <c:pt idx="1451">
                  <c:v>5.2</c:v>
                </c:pt>
                <c:pt idx="1452">
                  <c:v>5.2</c:v>
                </c:pt>
                <c:pt idx="1453">
                  <c:v>5.2</c:v>
                </c:pt>
                <c:pt idx="1454">
                  <c:v>5.2</c:v>
                </c:pt>
                <c:pt idx="1455">
                  <c:v>4.8</c:v>
                </c:pt>
                <c:pt idx="1456">
                  <c:v>5.2</c:v>
                </c:pt>
                <c:pt idx="1457">
                  <c:v>5.6</c:v>
                </c:pt>
                <c:pt idx="1458">
                  <c:v>5.2</c:v>
                </c:pt>
                <c:pt idx="1459">
                  <c:v>4.8</c:v>
                </c:pt>
                <c:pt idx="1460">
                  <c:v>5.2</c:v>
                </c:pt>
                <c:pt idx="1461">
                  <c:v>4.8</c:v>
                </c:pt>
                <c:pt idx="1462">
                  <c:v>5.2</c:v>
                </c:pt>
                <c:pt idx="1463">
                  <c:v>5.2</c:v>
                </c:pt>
                <c:pt idx="1464">
                  <c:v>5.2</c:v>
                </c:pt>
                <c:pt idx="1465">
                  <c:v>5.2</c:v>
                </c:pt>
                <c:pt idx="1466">
                  <c:v>5.2</c:v>
                </c:pt>
                <c:pt idx="1467">
                  <c:v>5.2</c:v>
                </c:pt>
                <c:pt idx="1468">
                  <c:v>5.2</c:v>
                </c:pt>
                <c:pt idx="1469">
                  <c:v>5.2</c:v>
                </c:pt>
                <c:pt idx="1470">
                  <c:v>5.2</c:v>
                </c:pt>
                <c:pt idx="1471">
                  <c:v>5.2</c:v>
                </c:pt>
                <c:pt idx="1472">
                  <c:v>5.2</c:v>
                </c:pt>
                <c:pt idx="1473">
                  <c:v>5.2</c:v>
                </c:pt>
                <c:pt idx="1474">
                  <c:v>5.2</c:v>
                </c:pt>
                <c:pt idx="1475">
                  <c:v>5.2</c:v>
                </c:pt>
                <c:pt idx="1476">
                  <c:v>5.2</c:v>
                </c:pt>
                <c:pt idx="1477">
                  <c:v>5.2</c:v>
                </c:pt>
                <c:pt idx="1478">
                  <c:v>5.2</c:v>
                </c:pt>
                <c:pt idx="1479">
                  <c:v>5.2</c:v>
                </c:pt>
                <c:pt idx="1480">
                  <c:v>4.8</c:v>
                </c:pt>
                <c:pt idx="1481">
                  <c:v>5.2</c:v>
                </c:pt>
                <c:pt idx="1482">
                  <c:v>5.2</c:v>
                </c:pt>
                <c:pt idx="1483">
                  <c:v>5.2</c:v>
                </c:pt>
                <c:pt idx="1484">
                  <c:v>5.2</c:v>
                </c:pt>
                <c:pt idx="1485">
                  <c:v>5.2</c:v>
                </c:pt>
                <c:pt idx="1486">
                  <c:v>4.8</c:v>
                </c:pt>
                <c:pt idx="1487">
                  <c:v>4.8</c:v>
                </c:pt>
                <c:pt idx="1488">
                  <c:v>5.2</c:v>
                </c:pt>
                <c:pt idx="1489">
                  <c:v>5.2</c:v>
                </c:pt>
                <c:pt idx="1490">
                  <c:v>5.2</c:v>
                </c:pt>
                <c:pt idx="1491">
                  <c:v>5.2</c:v>
                </c:pt>
                <c:pt idx="1492">
                  <c:v>5.2</c:v>
                </c:pt>
                <c:pt idx="1493">
                  <c:v>5.2</c:v>
                </c:pt>
                <c:pt idx="1494">
                  <c:v>5.2</c:v>
                </c:pt>
                <c:pt idx="1495">
                  <c:v>5.2</c:v>
                </c:pt>
                <c:pt idx="1496">
                  <c:v>5.2</c:v>
                </c:pt>
                <c:pt idx="1497">
                  <c:v>5.2</c:v>
                </c:pt>
                <c:pt idx="1498">
                  <c:v>4.8</c:v>
                </c:pt>
                <c:pt idx="1499">
                  <c:v>4.8</c:v>
                </c:pt>
                <c:pt idx="1500">
                  <c:v>5.2</c:v>
                </c:pt>
                <c:pt idx="1501">
                  <c:v>5.2</c:v>
                </c:pt>
                <c:pt idx="1502">
                  <c:v>4.8</c:v>
                </c:pt>
                <c:pt idx="1503">
                  <c:v>5.2</c:v>
                </c:pt>
                <c:pt idx="1504">
                  <c:v>4.8</c:v>
                </c:pt>
                <c:pt idx="1505">
                  <c:v>5.2</c:v>
                </c:pt>
                <c:pt idx="1506">
                  <c:v>5.2</c:v>
                </c:pt>
                <c:pt idx="1507">
                  <c:v>4.8</c:v>
                </c:pt>
                <c:pt idx="1508">
                  <c:v>5.2</c:v>
                </c:pt>
                <c:pt idx="1509">
                  <c:v>5.2</c:v>
                </c:pt>
                <c:pt idx="1510">
                  <c:v>4.8</c:v>
                </c:pt>
                <c:pt idx="1511">
                  <c:v>4.8</c:v>
                </c:pt>
                <c:pt idx="1512">
                  <c:v>4.8</c:v>
                </c:pt>
                <c:pt idx="1513">
                  <c:v>4.8</c:v>
                </c:pt>
                <c:pt idx="1514">
                  <c:v>4.8</c:v>
                </c:pt>
                <c:pt idx="1515">
                  <c:v>5.2</c:v>
                </c:pt>
                <c:pt idx="1516">
                  <c:v>4.8</c:v>
                </c:pt>
                <c:pt idx="1517">
                  <c:v>4.8</c:v>
                </c:pt>
                <c:pt idx="1518">
                  <c:v>4.8</c:v>
                </c:pt>
                <c:pt idx="1519">
                  <c:v>5.2</c:v>
                </c:pt>
                <c:pt idx="1520">
                  <c:v>4.8</c:v>
                </c:pt>
                <c:pt idx="1521">
                  <c:v>5.2</c:v>
                </c:pt>
                <c:pt idx="1522">
                  <c:v>4.8</c:v>
                </c:pt>
                <c:pt idx="1523">
                  <c:v>4.8</c:v>
                </c:pt>
                <c:pt idx="1524">
                  <c:v>4.8</c:v>
                </c:pt>
                <c:pt idx="1525">
                  <c:v>4.8</c:v>
                </c:pt>
                <c:pt idx="1526">
                  <c:v>4.8</c:v>
                </c:pt>
                <c:pt idx="1527">
                  <c:v>4.8</c:v>
                </c:pt>
                <c:pt idx="1528">
                  <c:v>4.8</c:v>
                </c:pt>
                <c:pt idx="1529">
                  <c:v>4.8</c:v>
                </c:pt>
                <c:pt idx="1530">
                  <c:v>4.8</c:v>
                </c:pt>
                <c:pt idx="1531">
                  <c:v>4.8</c:v>
                </c:pt>
                <c:pt idx="1532">
                  <c:v>4.8</c:v>
                </c:pt>
                <c:pt idx="1533">
                  <c:v>4.8</c:v>
                </c:pt>
                <c:pt idx="1534">
                  <c:v>4.8</c:v>
                </c:pt>
                <c:pt idx="1535">
                  <c:v>4.4000000000000004</c:v>
                </c:pt>
                <c:pt idx="1536">
                  <c:v>4.8</c:v>
                </c:pt>
                <c:pt idx="1537">
                  <c:v>4.8</c:v>
                </c:pt>
                <c:pt idx="1538">
                  <c:v>4.8</c:v>
                </c:pt>
                <c:pt idx="1539">
                  <c:v>4.4000000000000004</c:v>
                </c:pt>
                <c:pt idx="1540">
                  <c:v>4.4000000000000004</c:v>
                </c:pt>
                <c:pt idx="1541">
                  <c:v>4.8</c:v>
                </c:pt>
                <c:pt idx="1542">
                  <c:v>4.8</c:v>
                </c:pt>
                <c:pt idx="1543">
                  <c:v>4.8</c:v>
                </c:pt>
                <c:pt idx="1544">
                  <c:v>4.8</c:v>
                </c:pt>
                <c:pt idx="1545">
                  <c:v>4.8</c:v>
                </c:pt>
                <c:pt idx="1546">
                  <c:v>4.8</c:v>
                </c:pt>
                <c:pt idx="1547">
                  <c:v>4.4000000000000004</c:v>
                </c:pt>
                <c:pt idx="1548">
                  <c:v>4.8</c:v>
                </c:pt>
                <c:pt idx="1549">
                  <c:v>4.8</c:v>
                </c:pt>
                <c:pt idx="1550">
                  <c:v>4.8</c:v>
                </c:pt>
                <c:pt idx="1551">
                  <c:v>4.8</c:v>
                </c:pt>
                <c:pt idx="1552">
                  <c:v>4.8</c:v>
                </c:pt>
                <c:pt idx="1553">
                  <c:v>4.8</c:v>
                </c:pt>
                <c:pt idx="1554">
                  <c:v>4.8</c:v>
                </c:pt>
                <c:pt idx="1555">
                  <c:v>4.4000000000000004</c:v>
                </c:pt>
                <c:pt idx="1556">
                  <c:v>4.8</c:v>
                </c:pt>
                <c:pt idx="1557">
                  <c:v>4.4000000000000004</c:v>
                </c:pt>
                <c:pt idx="1558">
                  <c:v>4.4000000000000004</c:v>
                </c:pt>
                <c:pt idx="1559">
                  <c:v>4.4000000000000004</c:v>
                </c:pt>
                <c:pt idx="1560">
                  <c:v>4.4000000000000004</c:v>
                </c:pt>
                <c:pt idx="1561">
                  <c:v>4.4000000000000004</c:v>
                </c:pt>
                <c:pt idx="1562">
                  <c:v>4.4000000000000004</c:v>
                </c:pt>
                <c:pt idx="1563">
                  <c:v>4.4000000000000004</c:v>
                </c:pt>
                <c:pt idx="1564">
                  <c:v>4.4000000000000004</c:v>
                </c:pt>
                <c:pt idx="1565">
                  <c:v>4.4000000000000004</c:v>
                </c:pt>
                <c:pt idx="1566">
                  <c:v>4.4000000000000004</c:v>
                </c:pt>
                <c:pt idx="1567">
                  <c:v>4.4000000000000004</c:v>
                </c:pt>
                <c:pt idx="1568">
                  <c:v>4.4000000000000004</c:v>
                </c:pt>
                <c:pt idx="1569">
                  <c:v>4.4000000000000004</c:v>
                </c:pt>
                <c:pt idx="1570">
                  <c:v>4.4000000000000004</c:v>
                </c:pt>
                <c:pt idx="1571">
                  <c:v>4.4000000000000004</c:v>
                </c:pt>
                <c:pt idx="1572">
                  <c:v>4.4000000000000004</c:v>
                </c:pt>
                <c:pt idx="1573">
                  <c:v>4.4000000000000004</c:v>
                </c:pt>
                <c:pt idx="1574">
                  <c:v>4.4000000000000004</c:v>
                </c:pt>
                <c:pt idx="1575">
                  <c:v>4.4000000000000004</c:v>
                </c:pt>
                <c:pt idx="1576">
                  <c:v>4.4000000000000004</c:v>
                </c:pt>
                <c:pt idx="1577">
                  <c:v>4.4000000000000004</c:v>
                </c:pt>
                <c:pt idx="1578">
                  <c:v>4.4000000000000004</c:v>
                </c:pt>
                <c:pt idx="1579">
                  <c:v>4.4000000000000004</c:v>
                </c:pt>
                <c:pt idx="1580">
                  <c:v>4</c:v>
                </c:pt>
                <c:pt idx="1581">
                  <c:v>4.4000000000000004</c:v>
                </c:pt>
                <c:pt idx="1582">
                  <c:v>4</c:v>
                </c:pt>
                <c:pt idx="1583">
                  <c:v>4</c:v>
                </c:pt>
                <c:pt idx="1584">
                  <c:v>4</c:v>
                </c:pt>
                <c:pt idx="1585">
                  <c:v>4</c:v>
                </c:pt>
                <c:pt idx="1586">
                  <c:v>4</c:v>
                </c:pt>
                <c:pt idx="1587">
                  <c:v>4</c:v>
                </c:pt>
                <c:pt idx="1588">
                  <c:v>4.4000000000000004</c:v>
                </c:pt>
                <c:pt idx="1589">
                  <c:v>4.4000000000000004</c:v>
                </c:pt>
                <c:pt idx="1590">
                  <c:v>4</c:v>
                </c:pt>
                <c:pt idx="1591">
                  <c:v>3.6</c:v>
                </c:pt>
                <c:pt idx="1592">
                  <c:v>4.4000000000000004</c:v>
                </c:pt>
                <c:pt idx="1593">
                  <c:v>4</c:v>
                </c:pt>
                <c:pt idx="1594">
                  <c:v>4.4000000000000004</c:v>
                </c:pt>
                <c:pt idx="1595">
                  <c:v>4</c:v>
                </c:pt>
                <c:pt idx="1596">
                  <c:v>4</c:v>
                </c:pt>
                <c:pt idx="1597">
                  <c:v>4</c:v>
                </c:pt>
                <c:pt idx="1598">
                  <c:v>3.6</c:v>
                </c:pt>
                <c:pt idx="1599">
                  <c:v>4</c:v>
                </c:pt>
                <c:pt idx="1600">
                  <c:v>3.6</c:v>
                </c:pt>
                <c:pt idx="1601">
                  <c:v>4</c:v>
                </c:pt>
                <c:pt idx="1602">
                  <c:v>3.6</c:v>
                </c:pt>
                <c:pt idx="1603">
                  <c:v>4</c:v>
                </c:pt>
                <c:pt idx="1604">
                  <c:v>4</c:v>
                </c:pt>
                <c:pt idx="1605">
                  <c:v>4</c:v>
                </c:pt>
                <c:pt idx="1606">
                  <c:v>4</c:v>
                </c:pt>
                <c:pt idx="1607">
                  <c:v>4</c:v>
                </c:pt>
                <c:pt idx="1608">
                  <c:v>4</c:v>
                </c:pt>
                <c:pt idx="1609">
                  <c:v>3.6</c:v>
                </c:pt>
                <c:pt idx="1610">
                  <c:v>3.6</c:v>
                </c:pt>
                <c:pt idx="1611">
                  <c:v>3.6</c:v>
                </c:pt>
                <c:pt idx="1612">
                  <c:v>3.6</c:v>
                </c:pt>
                <c:pt idx="1613">
                  <c:v>3.6</c:v>
                </c:pt>
                <c:pt idx="1614">
                  <c:v>4</c:v>
                </c:pt>
                <c:pt idx="1615">
                  <c:v>3.6</c:v>
                </c:pt>
                <c:pt idx="1616">
                  <c:v>3.2</c:v>
                </c:pt>
                <c:pt idx="1617">
                  <c:v>3.6</c:v>
                </c:pt>
                <c:pt idx="1618">
                  <c:v>3.6</c:v>
                </c:pt>
                <c:pt idx="1619">
                  <c:v>3.6</c:v>
                </c:pt>
                <c:pt idx="1620">
                  <c:v>3.6</c:v>
                </c:pt>
                <c:pt idx="1621">
                  <c:v>3.6</c:v>
                </c:pt>
                <c:pt idx="1622">
                  <c:v>3.6</c:v>
                </c:pt>
                <c:pt idx="1623">
                  <c:v>3.6</c:v>
                </c:pt>
                <c:pt idx="1624">
                  <c:v>3.6</c:v>
                </c:pt>
                <c:pt idx="1625">
                  <c:v>3.2</c:v>
                </c:pt>
                <c:pt idx="1626">
                  <c:v>3.6</c:v>
                </c:pt>
                <c:pt idx="1627">
                  <c:v>3.2</c:v>
                </c:pt>
                <c:pt idx="1628">
                  <c:v>3.6</c:v>
                </c:pt>
                <c:pt idx="1629">
                  <c:v>3.2</c:v>
                </c:pt>
                <c:pt idx="1630">
                  <c:v>3.2</c:v>
                </c:pt>
                <c:pt idx="1631">
                  <c:v>3.2</c:v>
                </c:pt>
                <c:pt idx="1632">
                  <c:v>3.2</c:v>
                </c:pt>
                <c:pt idx="1633">
                  <c:v>3.2</c:v>
                </c:pt>
                <c:pt idx="1634">
                  <c:v>3.2</c:v>
                </c:pt>
                <c:pt idx="1635">
                  <c:v>3.2</c:v>
                </c:pt>
                <c:pt idx="1636">
                  <c:v>2.8</c:v>
                </c:pt>
                <c:pt idx="1637">
                  <c:v>2.8</c:v>
                </c:pt>
                <c:pt idx="1638">
                  <c:v>3.2</c:v>
                </c:pt>
                <c:pt idx="1639">
                  <c:v>3.2</c:v>
                </c:pt>
                <c:pt idx="1640">
                  <c:v>2.8</c:v>
                </c:pt>
                <c:pt idx="1641">
                  <c:v>3.2</c:v>
                </c:pt>
                <c:pt idx="1642">
                  <c:v>3.2</c:v>
                </c:pt>
                <c:pt idx="1643">
                  <c:v>2.8</c:v>
                </c:pt>
                <c:pt idx="1644">
                  <c:v>2.8</c:v>
                </c:pt>
                <c:pt idx="1645">
                  <c:v>2.8</c:v>
                </c:pt>
                <c:pt idx="1646">
                  <c:v>2.8</c:v>
                </c:pt>
                <c:pt idx="1647">
                  <c:v>2.8</c:v>
                </c:pt>
                <c:pt idx="1648">
                  <c:v>2.8</c:v>
                </c:pt>
                <c:pt idx="1649">
                  <c:v>3.2</c:v>
                </c:pt>
                <c:pt idx="1650">
                  <c:v>2.8</c:v>
                </c:pt>
                <c:pt idx="1651">
                  <c:v>2.8</c:v>
                </c:pt>
                <c:pt idx="1652">
                  <c:v>2.8</c:v>
                </c:pt>
                <c:pt idx="1653">
                  <c:v>2.8</c:v>
                </c:pt>
                <c:pt idx="1654">
                  <c:v>2.8</c:v>
                </c:pt>
                <c:pt idx="1655">
                  <c:v>2.8</c:v>
                </c:pt>
                <c:pt idx="1656">
                  <c:v>2.8</c:v>
                </c:pt>
                <c:pt idx="1657">
                  <c:v>2.8</c:v>
                </c:pt>
                <c:pt idx="1658">
                  <c:v>2.4</c:v>
                </c:pt>
                <c:pt idx="1659">
                  <c:v>2.8</c:v>
                </c:pt>
                <c:pt idx="1660">
                  <c:v>2.4</c:v>
                </c:pt>
                <c:pt idx="1661">
                  <c:v>2.4</c:v>
                </c:pt>
                <c:pt idx="1662">
                  <c:v>2.4</c:v>
                </c:pt>
                <c:pt idx="1663">
                  <c:v>2.4</c:v>
                </c:pt>
                <c:pt idx="1664">
                  <c:v>2.4</c:v>
                </c:pt>
                <c:pt idx="1665">
                  <c:v>2.4</c:v>
                </c:pt>
                <c:pt idx="1666">
                  <c:v>2.4</c:v>
                </c:pt>
                <c:pt idx="1667">
                  <c:v>2.4</c:v>
                </c:pt>
                <c:pt idx="1668">
                  <c:v>2.4</c:v>
                </c:pt>
                <c:pt idx="1669">
                  <c:v>2.4</c:v>
                </c:pt>
                <c:pt idx="1670">
                  <c:v>2.8</c:v>
                </c:pt>
                <c:pt idx="1671">
                  <c:v>2.4</c:v>
                </c:pt>
                <c:pt idx="1672">
                  <c:v>2</c:v>
                </c:pt>
                <c:pt idx="1673">
                  <c:v>2.4</c:v>
                </c:pt>
                <c:pt idx="1674">
                  <c:v>2</c:v>
                </c:pt>
                <c:pt idx="1675">
                  <c:v>2.4</c:v>
                </c:pt>
                <c:pt idx="1676">
                  <c:v>2.4</c:v>
                </c:pt>
                <c:pt idx="1677">
                  <c:v>2.4</c:v>
                </c:pt>
                <c:pt idx="1678">
                  <c:v>2.4</c:v>
                </c:pt>
                <c:pt idx="1679">
                  <c:v>2.4</c:v>
                </c:pt>
                <c:pt idx="1680">
                  <c:v>2</c:v>
                </c:pt>
                <c:pt idx="1681">
                  <c:v>2</c:v>
                </c:pt>
                <c:pt idx="1682">
                  <c:v>2</c:v>
                </c:pt>
                <c:pt idx="1683">
                  <c:v>2</c:v>
                </c:pt>
                <c:pt idx="1684">
                  <c:v>2</c:v>
                </c:pt>
                <c:pt idx="1685">
                  <c:v>2</c:v>
                </c:pt>
                <c:pt idx="1686">
                  <c:v>2</c:v>
                </c:pt>
                <c:pt idx="1687">
                  <c:v>2</c:v>
                </c:pt>
                <c:pt idx="1688">
                  <c:v>2</c:v>
                </c:pt>
                <c:pt idx="1689">
                  <c:v>1.6</c:v>
                </c:pt>
                <c:pt idx="1690">
                  <c:v>2</c:v>
                </c:pt>
                <c:pt idx="1691">
                  <c:v>1.6</c:v>
                </c:pt>
                <c:pt idx="1692">
                  <c:v>1.6</c:v>
                </c:pt>
                <c:pt idx="1693">
                  <c:v>1.6</c:v>
                </c:pt>
                <c:pt idx="1694">
                  <c:v>1.6</c:v>
                </c:pt>
                <c:pt idx="1695">
                  <c:v>1.6</c:v>
                </c:pt>
                <c:pt idx="1696">
                  <c:v>1.6</c:v>
                </c:pt>
                <c:pt idx="1697">
                  <c:v>1.6</c:v>
                </c:pt>
                <c:pt idx="1698">
                  <c:v>1.6</c:v>
                </c:pt>
                <c:pt idx="1699">
                  <c:v>1.6</c:v>
                </c:pt>
                <c:pt idx="1700">
                  <c:v>1.6</c:v>
                </c:pt>
                <c:pt idx="1701">
                  <c:v>1.6</c:v>
                </c:pt>
                <c:pt idx="1702">
                  <c:v>1.6</c:v>
                </c:pt>
                <c:pt idx="1703">
                  <c:v>1.2</c:v>
                </c:pt>
                <c:pt idx="1704">
                  <c:v>1.2</c:v>
                </c:pt>
                <c:pt idx="1705">
                  <c:v>1.6</c:v>
                </c:pt>
                <c:pt idx="1706">
                  <c:v>1.2</c:v>
                </c:pt>
                <c:pt idx="1707">
                  <c:v>1.6</c:v>
                </c:pt>
                <c:pt idx="1708">
                  <c:v>1.6</c:v>
                </c:pt>
                <c:pt idx="1709">
                  <c:v>1.6</c:v>
                </c:pt>
                <c:pt idx="1710">
                  <c:v>1.2</c:v>
                </c:pt>
                <c:pt idx="1711">
                  <c:v>1.2</c:v>
                </c:pt>
                <c:pt idx="1712">
                  <c:v>1.2</c:v>
                </c:pt>
                <c:pt idx="1713">
                  <c:v>1.2</c:v>
                </c:pt>
                <c:pt idx="1714">
                  <c:v>1.2</c:v>
                </c:pt>
                <c:pt idx="1715">
                  <c:v>1.2</c:v>
                </c:pt>
                <c:pt idx="1716">
                  <c:v>1.2</c:v>
                </c:pt>
                <c:pt idx="1717">
                  <c:v>1.2</c:v>
                </c:pt>
                <c:pt idx="1718">
                  <c:v>1.2</c:v>
                </c:pt>
                <c:pt idx="1719">
                  <c:v>1.2</c:v>
                </c:pt>
                <c:pt idx="1720">
                  <c:v>0.8</c:v>
                </c:pt>
                <c:pt idx="1721">
                  <c:v>0.8</c:v>
                </c:pt>
                <c:pt idx="1722">
                  <c:v>0.8</c:v>
                </c:pt>
                <c:pt idx="1723">
                  <c:v>0.8</c:v>
                </c:pt>
                <c:pt idx="1724">
                  <c:v>0.8</c:v>
                </c:pt>
                <c:pt idx="1725">
                  <c:v>0.4</c:v>
                </c:pt>
                <c:pt idx="1726">
                  <c:v>0.8</c:v>
                </c:pt>
                <c:pt idx="1727">
                  <c:v>0.8</c:v>
                </c:pt>
                <c:pt idx="1728">
                  <c:v>0.8</c:v>
                </c:pt>
                <c:pt idx="1729">
                  <c:v>0.8</c:v>
                </c:pt>
                <c:pt idx="1730">
                  <c:v>0.4</c:v>
                </c:pt>
                <c:pt idx="1731">
                  <c:v>0.4</c:v>
                </c:pt>
                <c:pt idx="1732">
                  <c:v>0.4</c:v>
                </c:pt>
                <c:pt idx="1733">
                  <c:v>0.4</c:v>
                </c:pt>
                <c:pt idx="1734">
                  <c:v>0.4</c:v>
                </c:pt>
                <c:pt idx="1735">
                  <c:v>0.8</c:v>
                </c:pt>
                <c:pt idx="1736">
                  <c:v>0.4</c:v>
                </c:pt>
                <c:pt idx="1737">
                  <c:v>0.4</c:v>
                </c:pt>
                <c:pt idx="1738">
                  <c:v>0.4</c:v>
                </c:pt>
                <c:pt idx="1739">
                  <c:v>0.4</c:v>
                </c:pt>
                <c:pt idx="1740">
                  <c:v>0.4</c:v>
                </c:pt>
                <c:pt idx="1741">
                  <c:v>0.4</c:v>
                </c:pt>
                <c:pt idx="1742">
                  <c:v>0.4</c:v>
                </c:pt>
                <c:pt idx="1743">
                  <c:v>0.4</c:v>
                </c:pt>
                <c:pt idx="1744">
                  <c:v>0.4</c:v>
                </c:pt>
                <c:pt idx="1745">
                  <c:v>0.4</c:v>
                </c:pt>
                <c:pt idx="1746">
                  <c:v>0.4</c:v>
                </c:pt>
                <c:pt idx="1747">
                  <c:v>0</c:v>
                </c:pt>
                <c:pt idx="1748">
                  <c:v>0</c:v>
                </c:pt>
                <c:pt idx="1749">
                  <c:v>0</c:v>
                </c:pt>
                <c:pt idx="1750">
                  <c:v>0.4</c:v>
                </c:pt>
                <c:pt idx="1751">
                  <c:v>0</c:v>
                </c:pt>
                <c:pt idx="1752">
                  <c:v>0</c:v>
                </c:pt>
                <c:pt idx="1753">
                  <c:v>0</c:v>
                </c:pt>
                <c:pt idx="1754">
                  <c:v>0</c:v>
                </c:pt>
                <c:pt idx="1755">
                  <c:v>0</c:v>
                </c:pt>
                <c:pt idx="1756">
                  <c:v>0</c:v>
                </c:pt>
                <c:pt idx="1757">
                  <c:v>0</c:v>
                </c:pt>
                <c:pt idx="1758">
                  <c:v>-0.4</c:v>
                </c:pt>
                <c:pt idx="1759">
                  <c:v>-0.4</c:v>
                </c:pt>
                <c:pt idx="1760">
                  <c:v>-0.4</c:v>
                </c:pt>
                <c:pt idx="1761">
                  <c:v>-0.4</c:v>
                </c:pt>
                <c:pt idx="1762">
                  <c:v>-0.4</c:v>
                </c:pt>
                <c:pt idx="1763">
                  <c:v>-0.4</c:v>
                </c:pt>
                <c:pt idx="1764">
                  <c:v>-0.4</c:v>
                </c:pt>
                <c:pt idx="1765">
                  <c:v>-0.8</c:v>
                </c:pt>
                <c:pt idx="1766">
                  <c:v>-0.4</c:v>
                </c:pt>
                <c:pt idx="1767">
                  <c:v>-0.4</c:v>
                </c:pt>
                <c:pt idx="1768">
                  <c:v>-0.4</c:v>
                </c:pt>
                <c:pt idx="1769">
                  <c:v>-0.4</c:v>
                </c:pt>
                <c:pt idx="1770">
                  <c:v>-0.4</c:v>
                </c:pt>
                <c:pt idx="1771">
                  <c:v>-0.4</c:v>
                </c:pt>
                <c:pt idx="1772">
                  <c:v>-0.4</c:v>
                </c:pt>
                <c:pt idx="1773">
                  <c:v>-0.8</c:v>
                </c:pt>
                <c:pt idx="1774">
                  <c:v>-0.8</c:v>
                </c:pt>
                <c:pt idx="1775">
                  <c:v>-0.8</c:v>
                </c:pt>
                <c:pt idx="1776">
                  <c:v>-0.8</c:v>
                </c:pt>
                <c:pt idx="1777">
                  <c:v>-0.8</c:v>
                </c:pt>
                <c:pt idx="1778">
                  <c:v>-0.8</c:v>
                </c:pt>
                <c:pt idx="1779">
                  <c:v>-0.8</c:v>
                </c:pt>
                <c:pt idx="1780">
                  <c:v>-1.2</c:v>
                </c:pt>
                <c:pt idx="1781">
                  <c:v>-1.2</c:v>
                </c:pt>
                <c:pt idx="1782">
                  <c:v>-0.8</c:v>
                </c:pt>
                <c:pt idx="1783">
                  <c:v>-0.8</c:v>
                </c:pt>
                <c:pt idx="1784">
                  <c:v>-1.2</c:v>
                </c:pt>
                <c:pt idx="1785">
                  <c:v>-1.2</c:v>
                </c:pt>
                <c:pt idx="1786">
                  <c:v>-1.2</c:v>
                </c:pt>
                <c:pt idx="1787">
                  <c:v>-1.2</c:v>
                </c:pt>
                <c:pt idx="1788">
                  <c:v>-1.6</c:v>
                </c:pt>
                <c:pt idx="1789">
                  <c:v>-1.2</c:v>
                </c:pt>
                <c:pt idx="1790">
                  <c:v>-1.6</c:v>
                </c:pt>
                <c:pt idx="1791">
                  <c:v>-1.6</c:v>
                </c:pt>
                <c:pt idx="1792">
                  <c:v>-1.2</c:v>
                </c:pt>
                <c:pt idx="1793">
                  <c:v>-1.2</c:v>
                </c:pt>
                <c:pt idx="1794">
                  <c:v>-1.2</c:v>
                </c:pt>
                <c:pt idx="1795">
                  <c:v>-1.6</c:v>
                </c:pt>
                <c:pt idx="1796">
                  <c:v>-1.2</c:v>
                </c:pt>
                <c:pt idx="1797">
                  <c:v>-1.6</c:v>
                </c:pt>
                <c:pt idx="1798">
                  <c:v>-1.2</c:v>
                </c:pt>
                <c:pt idx="1799">
                  <c:v>-1.6</c:v>
                </c:pt>
                <c:pt idx="1800">
                  <c:v>-1.6</c:v>
                </c:pt>
                <c:pt idx="1801">
                  <c:v>-1.6</c:v>
                </c:pt>
                <c:pt idx="1802">
                  <c:v>-1.6</c:v>
                </c:pt>
                <c:pt idx="1803">
                  <c:v>-1.6</c:v>
                </c:pt>
                <c:pt idx="1804">
                  <c:v>-1.6</c:v>
                </c:pt>
                <c:pt idx="1805">
                  <c:v>-1.6</c:v>
                </c:pt>
                <c:pt idx="1806">
                  <c:v>-1.6</c:v>
                </c:pt>
                <c:pt idx="1807">
                  <c:v>-2</c:v>
                </c:pt>
                <c:pt idx="1808">
                  <c:v>-2</c:v>
                </c:pt>
                <c:pt idx="1809">
                  <c:v>-2</c:v>
                </c:pt>
                <c:pt idx="1810">
                  <c:v>-2</c:v>
                </c:pt>
                <c:pt idx="1811">
                  <c:v>-2</c:v>
                </c:pt>
                <c:pt idx="1812">
                  <c:v>-2</c:v>
                </c:pt>
                <c:pt idx="1813">
                  <c:v>-2</c:v>
                </c:pt>
                <c:pt idx="1814">
                  <c:v>-2</c:v>
                </c:pt>
                <c:pt idx="1815">
                  <c:v>-2</c:v>
                </c:pt>
                <c:pt idx="1816">
                  <c:v>-2.4</c:v>
                </c:pt>
                <c:pt idx="1817">
                  <c:v>-2.4</c:v>
                </c:pt>
                <c:pt idx="1818">
                  <c:v>-2.4</c:v>
                </c:pt>
                <c:pt idx="1819">
                  <c:v>-2.4</c:v>
                </c:pt>
                <c:pt idx="1820">
                  <c:v>-2.4</c:v>
                </c:pt>
                <c:pt idx="1821">
                  <c:v>-2.4</c:v>
                </c:pt>
                <c:pt idx="1822">
                  <c:v>-2.8</c:v>
                </c:pt>
                <c:pt idx="1823">
                  <c:v>-2.4</c:v>
                </c:pt>
                <c:pt idx="1824">
                  <c:v>-2.4</c:v>
                </c:pt>
                <c:pt idx="1825">
                  <c:v>-2.4</c:v>
                </c:pt>
                <c:pt idx="1826">
                  <c:v>-2.4</c:v>
                </c:pt>
                <c:pt idx="1827">
                  <c:v>-2.8</c:v>
                </c:pt>
                <c:pt idx="1828">
                  <c:v>-2.4</c:v>
                </c:pt>
                <c:pt idx="1829">
                  <c:v>-2.8</c:v>
                </c:pt>
                <c:pt idx="1830">
                  <c:v>-2.8</c:v>
                </c:pt>
                <c:pt idx="1831">
                  <c:v>-2.8</c:v>
                </c:pt>
                <c:pt idx="1832">
                  <c:v>-2.8</c:v>
                </c:pt>
                <c:pt idx="1833">
                  <c:v>-3.2</c:v>
                </c:pt>
                <c:pt idx="1834">
                  <c:v>-2.8</c:v>
                </c:pt>
                <c:pt idx="1835">
                  <c:v>-2.8</c:v>
                </c:pt>
                <c:pt idx="1836">
                  <c:v>-2.8</c:v>
                </c:pt>
                <c:pt idx="1837">
                  <c:v>-2.8</c:v>
                </c:pt>
                <c:pt idx="1838">
                  <c:v>-2.8</c:v>
                </c:pt>
                <c:pt idx="1839">
                  <c:v>-3.2</c:v>
                </c:pt>
                <c:pt idx="1840">
                  <c:v>-2.8</c:v>
                </c:pt>
                <c:pt idx="1841">
                  <c:v>-2.8</c:v>
                </c:pt>
                <c:pt idx="1842">
                  <c:v>-3.2</c:v>
                </c:pt>
                <c:pt idx="1843">
                  <c:v>-3.2</c:v>
                </c:pt>
                <c:pt idx="1844">
                  <c:v>-3.2</c:v>
                </c:pt>
                <c:pt idx="1845">
                  <c:v>-3.2</c:v>
                </c:pt>
                <c:pt idx="1846">
                  <c:v>-3.6</c:v>
                </c:pt>
                <c:pt idx="1847">
                  <c:v>-3.6</c:v>
                </c:pt>
                <c:pt idx="1848">
                  <c:v>-3.6</c:v>
                </c:pt>
                <c:pt idx="1849">
                  <c:v>-3.6</c:v>
                </c:pt>
                <c:pt idx="1850">
                  <c:v>-3.6</c:v>
                </c:pt>
                <c:pt idx="1851">
                  <c:v>-3.6</c:v>
                </c:pt>
                <c:pt idx="1852">
                  <c:v>-3.6</c:v>
                </c:pt>
                <c:pt idx="1853">
                  <c:v>-3.6</c:v>
                </c:pt>
                <c:pt idx="1854">
                  <c:v>-3.6</c:v>
                </c:pt>
                <c:pt idx="1855">
                  <c:v>-4</c:v>
                </c:pt>
                <c:pt idx="1856">
                  <c:v>-3.6</c:v>
                </c:pt>
                <c:pt idx="1857">
                  <c:v>-4</c:v>
                </c:pt>
                <c:pt idx="1858">
                  <c:v>-3.6</c:v>
                </c:pt>
                <c:pt idx="1859">
                  <c:v>-4</c:v>
                </c:pt>
                <c:pt idx="1860">
                  <c:v>-3.6</c:v>
                </c:pt>
                <c:pt idx="1861">
                  <c:v>-3.6</c:v>
                </c:pt>
                <c:pt idx="1862">
                  <c:v>-3.6</c:v>
                </c:pt>
                <c:pt idx="1863">
                  <c:v>-4</c:v>
                </c:pt>
                <c:pt idx="1864">
                  <c:v>-4</c:v>
                </c:pt>
                <c:pt idx="1865">
                  <c:v>-4</c:v>
                </c:pt>
                <c:pt idx="1866">
                  <c:v>-4</c:v>
                </c:pt>
                <c:pt idx="1867">
                  <c:v>-4</c:v>
                </c:pt>
                <c:pt idx="1868">
                  <c:v>-4</c:v>
                </c:pt>
                <c:pt idx="1869">
                  <c:v>-4</c:v>
                </c:pt>
                <c:pt idx="1870">
                  <c:v>-4.4000000000000004</c:v>
                </c:pt>
                <c:pt idx="1871">
                  <c:v>-4.4000000000000004</c:v>
                </c:pt>
                <c:pt idx="1872">
                  <c:v>-4.4000000000000004</c:v>
                </c:pt>
                <c:pt idx="1873">
                  <c:v>-4.4000000000000004</c:v>
                </c:pt>
                <c:pt idx="1874">
                  <c:v>-4.4000000000000004</c:v>
                </c:pt>
                <c:pt idx="1875">
                  <c:v>-4.4000000000000004</c:v>
                </c:pt>
                <c:pt idx="1876">
                  <c:v>-4.8</c:v>
                </c:pt>
                <c:pt idx="1877">
                  <c:v>-4.8</c:v>
                </c:pt>
                <c:pt idx="1878">
                  <c:v>-4.4000000000000004</c:v>
                </c:pt>
                <c:pt idx="1879">
                  <c:v>-4.8</c:v>
                </c:pt>
                <c:pt idx="1880">
                  <c:v>-4.8</c:v>
                </c:pt>
                <c:pt idx="1881">
                  <c:v>-4.8</c:v>
                </c:pt>
                <c:pt idx="1882">
                  <c:v>-4.8</c:v>
                </c:pt>
                <c:pt idx="1883">
                  <c:v>-4.8</c:v>
                </c:pt>
                <c:pt idx="1884">
                  <c:v>-5.2</c:v>
                </c:pt>
                <c:pt idx="1885">
                  <c:v>-5.2</c:v>
                </c:pt>
                <c:pt idx="1886">
                  <c:v>-5.2</c:v>
                </c:pt>
                <c:pt idx="1887">
                  <c:v>-4.8</c:v>
                </c:pt>
                <c:pt idx="1888">
                  <c:v>-5.2</c:v>
                </c:pt>
                <c:pt idx="1889">
                  <c:v>-5.2</c:v>
                </c:pt>
                <c:pt idx="1890">
                  <c:v>-5.2</c:v>
                </c:pt>
                <c:pt idx="1891">
                  <c:v>-5.2</c:v>
                </c:pt>
                <c:pt idx="1892">
                  <c:v>-4.8</c:v>
                </c:pt>
                <c:pt idx="1893">
                  <c:v>-5.2</c:v>
                </c:pt>
                <c:pt idx="1894">
                  <c:v>-5.2</c:v>
                </c:pt>
                <c:pt idx="1895">
                  <c:v>-5.2</c:v>
                </c:pt>
                <c:pt idx="1896">
                  <c:v>-5.2</c:v>
                </c:pt>
                <c:pt idx="1897">
                  <c:v>-5.2</c:v>
                </c:pt>
                <c:pt idx="1898">
                  <c:v>-5.2</c:v>
                </c:pt>
                <c:pt idx="1899">
                  <c:v>-5.6</c:v>
                </c:pt>
                <c:pt idx="1900">
                  <c:v>-5.2</c:v>
                </c:pt>
                <c:pt idx="1901">
                  <c:v>-5.6</c:v>
                </c:pt>
                <c:pt idx="1902">
                  <c:v>-5.6</c:v>
                </c:pt>
                <c:pt idx="1903">
                  <c:v>-5.6</c:v>
                </c:pt>
                <c:pt idx="1904">
                  <c:v>-6</c:v>
                </c:pt>
                <c:pt idx="1905">
                  <c:v>-5.6</c:v>
                </c:pt>
                <c:pt idx="1906">
                  <c:v>-5.6</c:v>
                </c:pt>
                <c:pt idx="1907">
                  <c:v>-5.6</c:v>
                </c:pt>
                <c:pt idx="1908">
                  <c:v>-5.6</c:v>
                </c:pt>
                <c:pt idx="1909">
                  <c:v>-6</c:v>
                </c:pt>
                <c:pt idx="1910">
                  <c:v>-6</c:v>
                </c:pt>
                <c:pt idx="1911">
                  <c:v>-6</c:v>
                </c:pt>
                <c:pt idx="1912">
                  <c:v>-6</c:v>
                </c:pt>
                <c:pt idx="1913">
                  <c:v>-6</c:v>
                </c:pt>
                <c:pt idx="1914">
                  <c:v>-6</c:v>
                </c:pt>
                <c:pt idx="1915">
                  <c:v>-6.4</c:v>
                </c:pt>
                <c:pt idx="1916">
                  <c:v>-6.4</c:v>
                </c:pt>
                <c:pt idx="1917">
                  <c:v>-6.4</c:v>
                </c:pt>
                <c:pt idx="1918">
                  <c:v>-6.4</c:v>
                </c:pt>
                <c:pt idx="1919">
                  <c:v>-6.4</c:v>
                </c:pt>
                <c:pt idx="1920">
                  <c:v>-6</c:v>
                </c:pt>
                <c:pt idx="1921">
                  <c:v>-6</c:v>
                </c:pt>
                <c:pt idx="1922">
                  <c:v>-6</c:v>
                </c:pt>
                <c:pt idx="1923">
                  <c:v>-6.4</c:v>
                </c:pt>
                <c:pt idx="1924">
                  <c:v>-6.4</c:v>
                </c:pt>
                <c:pt idx="1925">
                  <c:v>-6.4</c:v>
                </c:pt>
                <c:pt idx="1926">
                  <c:v>-6.4</c:v>
                </c:pt>
                <c:pt idx="1927">
                  <c:v>-6.4</c:v>
                </c:pt>
                <c:pt idx="1928">
                  <c:v>-6.4</c:v>
                </c:pt>
                <c:pt idx="1929">
                  <c:v>-6.4</c:v>
                </c:pt>
                <c:pt idx="1930">
                  <c:v>-6.4</c:v>
                </c:pt>
                <c:pt idx="1931">
                  <c:v>-6.8</c:v>
                </c:pt>
                <c:pt idx="1932">
                  <c:v>-6.8</c:v>
                </c:pt>
                <c:pt idx="1933">
                  <c:v>-6.8</c:v>
                </c:pt>
                <c:pt idx="1934">
                  <c:v>-6.8</c:v>
                </c:pt>
                <c:pt idx="1935">
                  <c:v>-6.8</c:v>
                </c:pt>
                <c:pt idx="1936">
                  <c:v>-7.2</c:v>
                </c:pt>
                <c:pt idx="1937">
                  <c:v>-6.8</c:v>
                </c:pt>
                <c:pt idx="1938">
                  <c:v>-7.2</c:v>
                </c:pt>
                <c:pt idx="1939">
                  <c:v>-7.2</c:v>
                </c:pt>
                <c:pt idx="1940">
                  <c:v>-6.8</c:v>
                </c:pt>
                <c:pt idx="1941">
                  <c:v>-7.2</c:v>
                </c:pt>
                <c:pt idx="1942">
                  <c:v>-7.2</c:v>
                </c:pt>
                <c:pt idx="1943">
                  <c:v>-7.2</c:v>
                </c:pt>
                <c:pt idx="1944">
                  <c:v>-7.2</c:v>
                </c:pt>
                <c:pt idx="1945">
                  <c:v>-7.6</c:v>
                </c:pt>
                <c:pt idx="1946">
                  <c:v>-7.2</c:v>
                </c:pt>
                <c:pt idx="1947">
                  <c:v>-7.2</c:v>
                </c:pt>
                <c:pt idx="1948">
                  <c:v>-7.6</c:v>
                </c:pt>
                <c:pt idx="1949">
                  <c:v>-7.6</c:v>
                </c:pt>
                <c:pt idx="1950">
                  <c:v>-7.6</c:v>
                </c:pt>
                <c:pt idx="1951">
                  <c:v>-7.6</c:v>
                </c:pt>
                <c:pt idx="1952">
                  <c:v>-7.6</c:v>
                </c:pt>
                <c:pt idx="1953">
                  <c:v>-7.6</c:v>
                </c:pt>
                <c:pt idx="1954">
                  <c:v>-7.6</c:v>
                </c:pt>
                <c:pt idx="1955">
                  <c:v>-7.6</c:v>
                </c:pt>
                <c:pt idx="1956">
                  <c:v>-7.6</c:v>
                </c:pt>
                <c:pt idx="1957">
                  <c:v>-7.6</c:v>
                </c:pt>
                <c:pt idx="1958">
                  <c:v>-7.6</c:v>
                </c:pt>
                <c:pt idx="1959">
                  <c:v>-7.6</c:v>
                </c:pt>
                <c:pt idx="1960">
                  <c:v>-8</c:v>
                </c:pt>
                <c:pt idx="1961">
                  <c:v>-8</c:v>
                </c:pt>
                <c:pt idx="1962">
                  <c:v>-7.6</c:v>
                </c:pt>
                <c:pt idx="1963">
                  <c:v>-8</c:v>
                </c:pt>
                <c:pt idx="1964">
                  <c:v>-8</c:v>
                </c:pt>
                <c:pt idx="1965">
                  <c:v>-8</c:v>
                </c:pt>
                <c:pt idx="1966">
                  <c:v>-8</c:v>
                </c:pt>
                <c:pt idx="1967">
                  <c:v>-8</c:v>
                </c:pt>
                <c:pt idx="1968">
                  <c:v>-8</c:v>
                </c:pt>
                <c:pt idx="1969">
                  <c:v>-8</c:v>
                </c:pt>
                <c:pt idx="1970">
                  <c:v>-8</c:v>
                </c:pt>
                <c:pt idx="1971">
                  <c:v>-8.4</c:v>
                </c:pt>
                <c:pt idx="1972">
                  <c:v>-8.4</c:v>
                </c:pt>
                <c:pt idx="1973">
                  <c:v>-8.4</c:v>
                </c:pt>
                <c:pt idx="1974">
                  <c:v>-8.4</c:v>
                </c:pt>
                <c:pt idx="1975">
                  <c:v>-8.8000000000000007</c:v>
                </c:pt>
                <c:pt idx="1976">
                  <c:v>-8.8000000000000007</c:v>
                </c:pt>
                <c:pt idx="1977">
                  <c:v>-8.8000000000000007</c:v>
                </c:pt>
                <c:pt idx="1978">
                  <c:v>-8.8000000000000007</c:v>
                </c:pt>
                <c:pt idx="1979">
                  <c:v>-8.8000000000000007</c:v>
                </c:pt>
                <c:pt idx="1980">
                  <c:v>-8.8000000000000007</c:v>
                </c:pt>
                <c:pt idx="1981">
                  <c:v>-8.8000000000000007</c:v>
                </c:pt>
                <c:pt idx="1982">
                  <c:v>-8.8000000000000007</c:v>
                </c:pt>
                <c:pt idx="1983">
                  <c:v>-8.8000000000000007</c:v>
                </c:pt>
                <c:pt idx="1984">
                  <c:v>-8.8000000000000007</c:v>
                </c:pt>
                <c:pt idx="1985">
                  <c:v>-8.8000000000000007</c:v>
                </c:pt>
                <c:pt idx="1986">
                  <c:v>-8.8000000000000007</c:v>
                </c:pt>
                <c:pt idx="1987">
                  <c:v>-8.8000000000000007</c:v>
                </c:pt>
                <c:pt idx="1988">
                  <c:v>-8.8000000000000007</c:v>
                </c:pt>
                <c:pt idx="1989">
                  <c:v>-8.8000000000000007</c:v>
                </c:pt>
                <c:pt idx="1990">
                  <c:v>-8.8000000000000007</c:v>
                </c:pt>
                <c:pt idx="1991">
                  <c:v>-8.4</c:v>
                </c:pt>
                <c:pt idx="1992">
                  <c:v>-8.4</c:v>
                </c:pt>
                <c:pt idx="1993">
                  <c:v>-8.4</c:v>
                </c:pt>
                <c:pt idx="1994">
                  <c:v>-8.4</c:v>
                </c:pt>
                <c:pt idx="1995">
                  <c:v>-8.4</c:v>
                </c:pt>
                <c:pt idx="1996">
                  <c:v>-8.4</c:v>
                </c:pt>
                <c:pt idx="1997">
                  <c:v>-8</c:v>
                </c:pt>
                <c:pt idx="1998">
                  <c:v>-8.4</c:v>
                </c:pt>
                <c:pt idx="1999">
                  <c:v>-8</c:v>
                </c:pt>
                <c:pt idx="2000">
                  <c:v>-8</c:v>
                </c:pt>
                <c:pt idx="2001">
                  <c:v>-8</c:v>
                </c:pt>
                <c:pt idx="2002">
                  <c:v>-7.6</c:v>
                </c:pt>
                <c:pt idx="2003">
                  <c:v>-7.6</c:v>
                </c:pt>
                <c:pt idx="2004">
                  <c:v>-7.6</c:v>
                </c:pt>
                <c:pt idx="2005">
                  <c:v>-7.6</c:v>
                </c:pt>
                <c:pt idx="2006">
                  <c:v>-7.2</c:v>
                </c:pt>
                <c:pt idx="2007">
                  <c:v>-7.6</c:v>
                </c:pt>
                <c:pt idx="2008">
                  <c:v>-7.2</c:v>
                </c:pt>
                <c:pt idx="2009">
                  <c:v>-7.2</c:v>
                </c:pt>
                <c:pt idx="2010">
                  <c:v>-7.2</c:v>
                </c:pt>
                <c:pt idx="2011">
                  <c:v>-7.6</c:v>
                </c:pt>
                <c:pt idx="2012">
                  <c:v>-7.2</c:v>
                </c:pt>
                <c:pt idx="2013">
                  <c:v>-7.2</c:v>
                </c:pt>
                <c:pt idx="2014">
                  <c:v>-7.2</c:v>
                </c:pt>
                <c:pt idx="2015">
                  <c:v>-7.2</c:v>
                </c:pt>
                <c:pt idx="2016">
                  <c:v>-7.2</c:v>
                </c:pt>
                <c:pt idx="2017">
                  <c:v>-7.2</c:v>
                </c:pt>
                <c:pt idx="2018">
                  <c:v>-7.2</c:v>
                </c:pt>
                <c:pt idx="2019">
                  <c:v>-7.2</c:v>
                </c:pt>
                <c:pt idx="2020">
                  <c:v>-7.2</c:v>
                </c:pt>
                <c:pt idx="2021">
                  <c:v>-7.2</c:v>
                </c:pt>
                <c:pt idx="2022">
                  <c:v>-6.8</c:v>
                </c:pt>
                <c:pt idx="2023">
                  <c:v>-6.8</c:v>
                </c:pt>
                <c:pt idx="2024">
                  <c:v>-7.2</c:v>
                </c:pt>
                <c:pt idx="2025">
                  <c:v>-6.8</c:v>
                </c:pt>
                <c:pt idx="2026">
                  <c:v>-6.8</c:v>
                </c:pt>
                <c:pt idx="2027">
                  <c:v>-6.8</c:v>
                </c:pt>
                <c:pt idx="2028">
                  <c:v>-6.8</c:v>
                </c:pt>
                <c:pt idx="2029">
                  <c:v>-6.8</c:v>
                </c:pt>
                <c:pt idx="2030">
                  <c:v>-6.8</c:v>
                </c:pt>
                <c:pt idx="2031">
                  <c:v>-6.4</c:v>
                </c:pt>
                <c:pt idx="2032">
                  <c:v>-6.4</c:v>
                </c:pt>
                <c:pt idx="2033">
                  <c:v>-6.4</c:v>
                </c:pt>
                <c:pt idx="2034">
                  <c:v>-6.4</c:v>
                </c:pt>
                <c:pt idx="2035">
                  <c:v>-6.4</c:v>
                </c:pt>
                <c:pt idx="2036">
                  <c:v>-6.4</c:v>
                </c:pt>
                <c:pt idx="2037">
                  <c:v>-6.4</c:v>
                </c:pt>
                <c:pt idx="2038">
                  <c:v>-6</c:v>
                </c:pt>
                <c:pt idx="2039">
                  <c:v>-6</c:v>
                </c:pt>
                <c:pt idx="2040">
                  <c:v>-6</c:v>
                </c:pt>
                <c:pt idx="2041">
                  <c:v>-6</c:v>
                </c:pt>
                <c:pt idx="2042">
                  <c:v>-6</c:v>
                </c:pt>
                <c:pt idx="2043">
                  <c:v>-6</c:v>
                </c:pt>
                <c:pt idx="2044">
                  <c:v>-6</c:v>
                </c:pt>
                <c:pt idx="2045">
                  <c:v>-6</c:v>
                </c:pt>
                <c:pt idx="2046">
                  <c:v>-6</c:v>
                </c:pt>
                <c:pt idx="2047">
                  <c:v>-6</c:v>
                </c:pt>
                <c:pt idx="2048">
                  <c:v>-5.6</c:v>
                </c:pt>
                <c:pt idx="2049">
                  <c:v>-5.6</c:v>
                </c:pt>
                <c:pt idx="2050">
                  <c:v>-6</c:v>
                </c:pt>
                <c:pt idx="2051">
                  <c:v>-5.6</c:v>
                </c:pt>
                <c:pt idx="2052">
                  <c:v>-5.6</c:v>
                </c:pt>
                <c:pt idx="2053">
                  <c:v>-5.6</c:v>
                </c:pt>
                <c:pt idx="2054">
                  <c:v>-5.6</c:v>
                </c:pt>
                <c:pt idx="2055">
                  <c:v>-5.6</c:v>
                </c:pt>
                <c:pt idx="2056">
                  <c:v>-5.2</c:v>
                </c:pt>
                <c:pt idx="2057">
                  <c:v>-5.6</c:v>
                </c:pt>
                <c:pt idx="2058">
                  <c:v>-5.2</c:v>
                </c:pt>
                <c:pt idx="2059">
                  <c:v>-5.2</c:v>
                </c:pt>
                <c:pt idx="2060">
                  <c:v>-5.2</c:v>
                </c:pt>
                <c:pt idx="2061">
                  <c:v>-5.2</c:v>
                </c:pt>
                <c:pt idx="2062">
                  <c:v>-4.8</c:v>
                </c:pt>
                <c:pt idx="2063">
                  <c:v>-5.2</c:v>
                </c:pt>
                <c:pt idx="2064">
                  <c:v>-4.8</c:v>
                </c:pt>
                <c:pt idx="2065">
                  <c:v>-4.8</c:v>
                </c:pt>
                <c:pt idx="2066">
                  <c:v>-4.8</c:v>
                </c:pt>
                <c:pt idx="2067">
                  <c:v>-4.4000000000000004</c:v>
                </c:pt>
                <c:pt idx="2068">
                  <c:v>-4.8</c:v>
                </c:pt>
                <c:pt idx="2069">
                  <c:v>-4.8</c:v>
                </c:pt>
                <c:pt idx="2070">
                  <c:v>-4.4000000000000004</c:v>
                </c:pt>
                <c:pt idx="2071">
                  <c:v>-4.8</c:v>
                </c:pt>
                <c:pt idx="2072">
                  <c:v>-4.4000000000000004</c:v>
                </c:pt>
                <c:pt idx="2073">
                  <c:v>-4.4000000000000004</c:v>
                </c:pt>
                <c:pt idx="2074">
                  <c:v>-4.4000000000000004</c:v>
                </c:pt>
                <c:pt idx="2075">
                  <c:v>-4.4000000000000004</c:v>
                </c:pt>
                <c:pt idx="2076">
                  <c:v>-4.4000000000000004</c:v>
                </c:pt>
                <c:pt idx="2077">
                  <c:v>-4.4000000000000004</c:v>
                </c:pt>
                <c:pt idx="2078">
                  <c:v>-4.4000000000000004</c:v>
                </c:pt>
                <c:pt idx="2079">
                  <c:v>-4.4000000000000004</c:v>
                </c:pt>
                <c:pt idx="2080">
                  <c:v>-4.4000000000000004</c:v>
                </c:pt>
                <c:pt idx="2081">
                  <c:v>-4.4000000000000004</c:v>
                </c:pt>
                <c:pt idx="2082">
                  <c:v>-4</c:v>
                </c:pt>
                <c:pt idx="2083">
                  <c:v>-4</c:v>
                </c:pt>
                <c:pt idx="2084">
                  <c:v>-4.4000000000000004</c:v>
                </c:pt>
                <c:pt idx="2085">
                  <c:v>-4</c:v>
                </c:pt>
                <c:pt idx="2086">
                  <c:v>-4</c:v>
                </c:pt>
                <c:pt idx="2087">
                  <c:v>-3.6</c:v>
                </c:pt>
                <c:pt idx="2088">
                  <c:v>-4</c:v>
                </c:pt>
                <c:pt idx="2089">
                  <c:v>-3.6</c:v>
                </c:pt>
                <c:pt idx="2090">
                  <c:v>-4</c:v>
                </c:pt>
                <c:pt idx="2091">
                  <c:v>-3.6</c:v>
                </c:pt>
                <c:pt idx="2092">
                  <c:v>-3.6</c:v>
                </c:pt>
                <c:pt idx="2093">
                  <c:v>-3.6</c:v>
                </c:pt>
                <c:pt idx="2094">
                  <c:v>-3.6</c:v>
                </c:pt>
                <c:pt idx="2095">
                  <c:v>-3.6</c:v>
                </c:pt>
                <c:pt idx="2096">
                  <c:v>-3.6</c:v>
                </c:pt>
                <c:pt idx="2097">
                  <c:v>-3.2</c:v>
                </c:pt>
                <c:pt idx="2098">
                  <c:v>-3.2</c:v>
                </c:pt>
                <c:pt idx="2099">
                  <c:v>-3.2</c:v>
                </c:pt>
                <c:pt idx="2100">
                  <c:v>-3.2</c:v>
                </c:pt>
                <c:pt idx="2101">
                  <c:v>-3.2</c:v>
                </c:pt>
                <c:pt idx="2102">
                  <c:v>-3.2</c:v>
                </c:pt>
                <c:pt idx="2103">
                  <c:v>-3.2</c:v>
                </c:pt>
                <c:pt idx="2104">
                  <c:v>-3.2</c:v>
                </c:pt>
                <c:pt idx="2105">
                  <c:v>-3.2</c:v>
                </c:pt>
                <c:pt idx="2106">
                  <c:v>-3.2</c:v>
                </c:pt>
                <c:pt idx="2107">
                  <c:v>-3.2</c:v>
                </c:pt>
                <c:pt idx="2108">
                  <c:v>-3.2</c:v>
                </c:pt>
                <c:pt idx="2109">
                  <c:v>-2.8</c:v>
                </c:pt>
                <c:pt idx="2110">
                  <c:v>-2.8</c:v>
                </c:pt>
                <c:pt idx="2111">
                  <c:v>-2.8</c:v>
                </c:pt>
                <c:pt idx="2112">
                  <c:v>-2.8</c:v>
                </c:pt>
                <c:pt idx="2113">
                  <c:v>-2.8</c:v>
                </c:pt>
                <c:pt idx="2114">
                  <c:v>-2.8</c:v>
                </c:pt>
                <c:pt idx="2115">
                  <c:v>-2.8</c:v>
                </c:pt>
                <c:pt idx="2116">
                  <c:v>-2.8</c:v>
                </c:pt>
                <c:pt idx="2117">
                  <c:v>-2.8</c:v>
                </c:pt>
                <c:pt idx="2118">
                  <c:v>-2.4</c:v>
                </c:pt>
                <c:pt idx="2119">
                  <c:v>-2.4</c:v>
                </c:pt>
                <c:pt idx="2120">
                  <c:v>-2.4</c:v>
                </c:pt>
                <c:pt idx="2121">
                  <c:v>-2.4</c:v>
                </c:pt>
                <c:pt idx="2122">
                  <c:v>-2.4</c:v>
                </c:pt>
                <c:pt idx="2123">
                  <c:v>-2.4</c:v>
                </c:pt>
                <c:pt idx="2124">
                  <c:v>-2.4</c:v>
                </c:pt>
                <c:pt idx="2125">
                  <c:v>-2</c:v>
                </c:pt>
                <c:pt idx="2126">
                  <c:v>-2</c:v>
                </c:pt>
                <c:pt idx="2127">
                  <c:v>-2</c:v>
                </c:pt>
                <c:pt idx="2128">
                  <c:v>-2</c:v>
                </c:pt>
                <c:pt idx="2129">
                  <c:v>-2</c:v>
                </c:pt>
                <c:pt idx="2130">
                  <c:v>-2</c:v>
                </c:pt>
                <c:pt idx="2131">
                  <c:v>-2</c:v>
                </c:pt>
                <c:pt idx="2132">
                  <c:v>-2</c:v>
                </c:pt>
                <c:pt idx="2133">
                  <c:v>-1.6</c:v>
                </c:pt>
                <c:pt idx="2134">
                  <c:v>-1.6</c:v>
                </c:pt>
                <c:pt idx="2135">
                  <c:v>-2</c:v>
                </c:pt>
                <c:pt idx="2136">
                  <c:v>-2</c:v>
                </c:pt>
                <c:pt idx="2137">
                  <c:v>-1.6</c:v>
                </c:pt>
                <c:pt idx="2138">
                  <c:v>-1.6</c:v>
                </c:pt>
                <c:pt idx="2139">
                  <c:v>-2</c:v>
                </c:pt>
                <c:pt idx="2140">
                  <c:v>-1.6</c:v>
                </c:pt>
                <c:pt idx="2141">
                  <c:v>-1.6</c:v>
                </c:pt>
                <c:pt idx="2142">
                  <c:v>-1.6</c:v>
                </c:pt>
                <c:pt idx="2143">
                  <c:v>-1.6</c:v>
                </c:pt>
                <c:pt idx="2144">
                  <c:v>-1.6</c:v>
                </c:pt>
                <c:pt idx="2145">
                  <c:v>-1.6</c:v>
                </c:pt>
                <c:pt idx="2146">
                  <c:v>-1.6</c:v>
                </c:pt>
                <c:pt idx="2147">
                  <c:v>-1.2</c:v>
                </c:pt>
                <c:pt idx="2148">
                  <c:v>-1.2</c:v>
                </c:pt>
                <c:pt idx="2149">
                  <c:v>-1.6</c:v>
                </c:pt>
                <c:pt idx="2150">
                  <c:v>-1.2</c:v>
                </c:pt>
                <c:pt idx="2151">
                  <c:v>-1.2</c:v>
                </c:pt>
                <c:pt idx="2152">
                  <c:v>-1.2</c:v>
                </c:pt>
                <c:pt idx="2153">
                  <c:v>-1.2</c:v>
                </c:pt>
                <c:pt idx="2154">
                  <c:v>-0.8</c:v>
                </c:pt>
                <c:pt idx="2155">
                  <c:v>-1.2</c:v>
                </c:pt>
                <c:pt idx="2156">
                  <c:v>-1.2</c:v>
                </c:pt>
                <c:pt idx="2157">
                  <c:v>-0.8</c:v>
                </c:pt>
                <c:pt idx="2158">
                  <c:v>-0.8</c:v>
                </c:pt>
                <c:pt idx="2159">
                  <c:v>-1.2</c:v>
                </c:pt>
                <c:pt idx="2160">
                  <c:v>-0.8</c:v>
                </c:pt>
                <c:pt idx="2161">
                  <c:v>-0.8</c:v>
                </c:pt>
                <c:pt idx="2162">
                  <c:v>-0.8</c:v>
                </c:pt>
                <c:pt idx="2163">
                  <c:v>-0.8</c:v>
                </c:pt>
                <c:pt idx="2164">
                  <c:v>-0.8</c:v>
                </c:pt>
                <c:pt idx="2165">
                  <c:v>-0.8</c:v>
                </c:pt>
                <c:pt idx="2166">
                  <c:v>-0.4</c:v>
                </c:pt>
                <c:pt idx="2167">
                  <c:v>-0.4</c:v>
                </c:pt>
                <c:pt idx="2168">
                  <c:v>-0.8</c:v>
                </c:pt>
                <c:pt idx="2169">
                  <c:v>-0.8</c:v>
                </c:pt>
                <c:pt idx="2170">
                  <c:v>-0.4</c:v>
                </c:pt>
                <c:pt idx="2171">
                  <c:v>-0.4</c:v>
                </c:pt>
                <c:pt idx="2172">
                  <c:v>-0.8</c:v>
                </c:pt>
                <c:pt idx="2173">
                  <c:v>-0.8</c:v>
                </c:pt>
                <c:pt idx="2174">
                  <c:v>-0.8</c:v>
                </c:pt>
                <c:pt idx="2175">
                  <c:v>-0.4</c:v>
                </c:pt>
                <c:pt idx="2176">
                  <c:v>-0.4</c:v>
                </c:pt>
                <c:pt idx="2177">
                  <c:v>0</c:v>
                </c:pt>
                <c:pt idx="2178">
                  <c:v>-0.4</c:v>
                </c:pt>
                <c:pt idx="2179">
                  <c:v>-0.4</c:v>
                </c:pt>
                <c:pt idx="2180">
                  <c:v>0</c:v>
                </c:pt>
                <c:pt idx="2181">
                  <c:v>-0.4</c:v>
                </c:pt>
                <c:pt idx="2182">
                  <c:v>0</c:v>
                </c:pt>
                <c:pt idx="2183">
                  <c:v>0</c:v>
                </c:pt>
                <c:pt idx="2184">
                  <c:v>0</c:v>
                </c:pt>
                <c:pt idx="2185">
                  <c:v>0</c:v>
                </c:pt>
                <c:pt idx="2186">
                  <c:v>0</c:v>
                </c:pt>
                <c:pt idx="2187">
                  <c:v>0</c:v>
                </c:pt>
                <c:pt idx="2188">
                  <c:v>0</c:v>
                </c:pt>
                <c:pt idx="2189">
                  <c:v>0</c:v>
                </c:pt>
                <c:pt idx="2190">
                  <c:v>0.4</c:v>
                </c:pt>
                <c:pt idx="2191">
                  <c:v>0.4</c:v>
                </c:pt>
                <c:pt idx="2192">
                  <c:v>0.4</c:v>
                </c:pt>
                <c:pt idx="2193">
                  <c:v>0.4</c:v>
                </c:pt>
                <c:pt idx="2194">
                  <c:v>0.4</c:v>
                </c:pt>
                <c:pt idx="2195">
                  <c:v>0.4</c:v>
                </c:pt>
                <c:pt idx="2196">
                  <c:v>0.4</c:v>
                </c:pt>
                <c:pt idx="2197">
                  <c:v>0.8</c:v>
                </c:pt>
                <c:pt idx="2198">
                  <c:v>0.8</c:v>
                </c:pt>
                <c:pt idx="2199">
                  <c:v>0.4</c:v>
                </c:pt>
                <c:pt idx="2200">
                  <c:v>0.4</c:v>
                </c:pt>
                <c:pt idx="2201">
                  <c:v>0.8</c:v>
                </c:pt>
                <c:pt idx="2202">
                  <c:v>0.4</c:v>
                </c:pt>
                <c:pt idx="2203">
                  <c:v>0.8</c:v>
                </c:pt>
                <c:pt idx="2204">
                  <c:v>0.4</c:v>
                </c:pt>
                <c:pt idx="2205">
                  <c:v>0.8</c:v>
                </c:pt>
                <c:pt idx="2206">
                  <c:v>0.8</c:v>
                </c:pt>
                <c:pt idx="2207">
                  <c:v>0.8</c:v>
                </c:pt>
                <c:pt idx="2208">
                  <c:v>0.8</c:v>
                </c:pt>
                <c:pt idx="2209">
                  <c:v>0.8</c:v>
                </c:pt>
                <c:pt idx="2210">
                  <c:v>0.8</c:v>
                </c:pt>
                <c:pt idx="2211">
                  <c:v>0.8</c:v>
                </c:pt>
                <c:pt idx="2212">
                  <c:v>0.8</c:v>
                </c:pt>
                <c:pt idx="2213">
                  <c:v>0.8</c:v>
                </c:pt>
                <c:pt idx="2214">
                  <c:v>0.8</c:v>
                </c:pt>
                <c:pt idx="2215">
                  <c:v>0.8</c:v>
                </c:pt>
                <c:pt idx="2216">
                  <c:v>1.2</c:v>
                </c:pt>
                <c:pt idx="2217">
                  <c:v>0.8</c:v>
                </c:pt>
                <c:pt idx="2218">
                  <c:v>1.2</c:v>
                </c:pt>
                <c:pt idx="2219">
                  <c:v>0.8</c:v>
                </c:pt>
                <c:pt idx="2220">
                  <c:v>1.2</c:v>
                </c:pt>
                <c:pt idx="2221">
                  <c:v>1.2</c:v>
                </c:pt>
                <c:pt idx="2222">
                  <c:v>1.2</c:v>
                </c:pt>
                <c:pt idx="2223">
                  <c:v>1.6</c:v>
                </c:pt>
                <c:pt idx="2224">
                  <c:v>1.2</c:v>
                </c:pt>
                <c:pt idx="2225">
                  <c:v>1.2</c:v>
                </c:pt>
                <c:pt idx="2226">
                  <c:v>1.6</c:v>
                </c:pt>
                <c:pt idx="2227">
                  <c:v>1.6</c:v>
                </c:pt>
                <c:pt idx="2228">
                  <c:v>1.6</c:v>
                </c:pt>
                <c:pt idx="2229">
                  <c:v>1.2</c:v>
                </c:pt>
                <c:pt idx="2230">
                  <c:v>1.6</c:v>
                </c:pt>
                <c:pt idx="2231">
                  <c:v>1.2</c:v>
                </c:pt>
                <c:pt idx="2232">
                  <c:v>1.6</c:v>
                </c:pt>
                <c:pt idx="2233">
                  <c:v>1.2</c:v>
                </c:pt>
                <c:pt idx="2234">
                  <c:v>1.6</c:v>
                </c:pt>
                <c:pt idx="2235">
                  <c:v>1.6</c:v>
                </c:pt>
                <c:pt idx="2236">
                  <c:v>1.6</c:v>
                </c:pt>
                <c:pt idx="2237">
                  <c:v>1.2</c:v>
                </c:pt>
                <c:pt idx="2238">
                  <c:v>1.6</c:v>
                </c:pt>
                <c:pt idx="2239">
                  <c:v>1.6</c:v>
                </c:pt>
                <c:pt idx="2240">
                  <c:v>1.6</c:v>
                </c:pt>
                <c:pt idx="2241">
                  <c:v>1.6</c:v>
                </c:pt>
                <c:pt idx="2242">
                  <c:v>1.6</c:v>
                </c:pt>
                <c:pt idx="2243">
                  <c:v>2</c:v>
                </c:pt>
                <c:pt idx="2244">
                  <c:v>1.6</c:v>
                </c:pt>
                <c:pt idx="2245">
                  <c:v>1.6</c:v>
                </c:pt>
                <c:pt idx="2246">
                  <c:v>2</c:v>
                </c:pt>
                <c:pt idx="2247">
                  <c:v>2</c:v>
                </c:pt>
                <c:pt idx="2248">
                  <c:v>2</c:v>
                </c:pt>
                <c:pt idx="2249">
                  <c:v>2</c:v>
                </c:pt>
                <c:pt idx="2250">
                  <c:v>2</c:v>
                </c:pt>
                <c:pt idx="2251">
                  <c:v>2</c:v>
                </c:pt>
                <c:pt idx="2252">
                  <c:v>2</c:v>
                </c:pt>
                <c:pt idx="2253">
                  <c:v>2</c:v>
                </c:pt>
                <c:pt idx="2254">
                  <c:v>2</c:v>
                </c:pt>
                <c:pt idx="2255">
                  <c:v>2</c:v>
                </c:pt>
                <c:pt idx="2256">
                  <c:v>2.4</c:v>
                </c:pt>
                <c:pt idx="2257">
                  <c:v>2.4</c:v>
                </c:pt>
                <c:pt idx="2258">
                  <c:v>2.4</c:v>
                </c:pt>
                <c:pt idx="2259">
                  <c:v>2.4</c:v>
                </c:pt>
                <c:pt idx="2260">
                  <c:v>2.4</c:v>
                </c:pt>
                <c:pt idx="2261">
                  <c:v>2.8</c:v>
                </c:pt>
                <c:pt idx="2262">
                  <c:v>2.4</c:v>
                </c:pt>
                <c:pt idx="2263">
                  <c:v>2.4</c:v>
                </c:pt>
                <c:pt idx="2264">
                  <c:v>2.4</c:v>
                </c:pt>
                <c:pt idx="2265">
                  <c:v>2.8</c:v>
                </c:pt>
                <c:pt idx="2266">
                  <c:v>2.4</c:v>
                </c:pt>
                <c:pt idx="2267">
                  <c:v>2.4</c:v>
                </c:pt>
                <c:pt idx="2268">
                  <c:v>2.8</c:v>
                </c:pt>
                <c:pt idx="2269">
                  <c:v>2.8</c:v>
                </c:pt>
                <c:pt idx="2270">
                  <c:v>2.4</c:v>
                </c:pt>
                <c:pt idx="2271">
                  <c:v>2.8</c:v>
                </c:pt>
                <c:pt idx="2272">
                  <c:v>2.4</c:v>
                </c:pt>
                <c:pt idx="2273">
                  <c:v>2.8</c:v>
                </c:pt>
                <c:pt idx="2274">
                  <c:v>2.8</c:v>
                </c:pt>
                <c:pt idx="2275">
                  <c:v>2.8</c:v>
                </c:pt>
                <c:pt idx="2276">
                  <c:v>2.8</c:v>
                </c:pt>
                <c:pt idx="2277">
                  <c:v>2.8</c:v>
                </c:pt>
                <c:pt idx="2278">
                  <c:v>2.8</c:v>
                </c:pt>
                <c:pt idx="2279">
                  <c:v>2.8</c:v>
                </c:pt>
                <c:pt idx="2280">
                  <c:v>2.8</c:v>
                </c:pt>
                <c:pt idx="2281">
                  <c:v>2.8</c:v>
                </c:pt>
                <c:pt idx="2282">
                  <c:v>2.8</c:v>
                </c:pt>
                <c:pt idx="2283">
                  <c:v>2.8</c:v>
                </c:pt>
                <c:pt idx="2284">
                  <c:v>3.2</c:v>
                </c:pt>
                <c:pt idx="2285">
                  <c:v>2.8</c:v>
                </c:pt>
                <c:pt idx="2286">
                  <c:v>3.2</c:v>
                </c:pt>
                <c:pt idx="2287">
                  <c:v>3.2</c:v>
                </c:pt>
                <c:pt idx="2288">
                  <c:v>3.2</c:v>
                </c:pt>
                <c:pt idx="2289">
                  <c:v>3.2</c:v>
                </c:pt>
                <c:pt idx="2290">
                  <c:v>3.2</c:v>
                </c:pt>
                <c:pt idx="2291">
                  <c:v>3.2</c:v>
                </c:pt>
                <c:pt idx="2292">
                  <c:v>3.2</c:v>
                </c:pt>
                <c:pt idx="2293">
                  <c:v>3.2</c:v>
                </c:pt>
                <c:pt idx="2294">
                  <c:v>3.6</c:v>
                </c:pt>
                <c:pt idx="2295">
                  <c:v>3.2</c:v>
                </c:pt>
                <c:pt idx="2296">
                  <c:v>3.2</c:v>
                </c:pt>
                <c:pt idx="2297">
                  <c:v>2.8</c:v>
                </c:pt>
                <c:pt idx="2298">
                  <c:v>3.2</c:v>
                </c:pt>
                <c:pt idx="2299">
                  <c:v>3.2</c:v>
                </c:pt>
                <c:pt idx="2300">
                  <c:v>3.2</c:v>
                </c:pt>
                <c:pt idx="2301">
                  <c:v>3.6</c:v>
                </c:pt>
                <c:pt idx="2302">
                  <c:v>3.2</c:v>
                </c:pt>
                <c:pt idx="2303">
                  <c:v>3.2</c:v>
                </c:pt>
                <c:pt idx="2304">
                  <c:v>3.2</c:v>
                </c:pt>
                <c:pt idx="2305">
                  <c:v>3.2</c:v>
                </c:pt>
                <c:pt idx="2306">
                  <c:v>3.6</c:v>
                </c:pt>
                <c:pt idx="2307">
                  <c:v>3.6</c:v>
                </c:pt>
                <c:pt idx="2308">
                  <c:v>3.6</c:v>
                </c:pt>
                <c:pt idx="2309">
                  <c:v>3.6</c:v>
                </c:pt>
                <c:pt idx="2310">
                  <c:v>3.6</c:v>
                </c:pt>
                <c:pt idx="2311">
                  <c:v>3.6</c:v>
                </c:pt>
                <c:pt idx="2312">
                  <c:v>4</c:v>
                </c:pt>
                <c:pt idx="2313">
                  <c:v>3.6</c:v>
                </c:pt>
                <c:pt idx="2314">
                  <c:v>3.6</c:v>
                </c:pt>
                <c:pt idx="2315">
                  <c:v>3.6</c:v>
                </c:pt>
                <c:pt idx="2316">
                  <c:v>4</c:v>
                </c:pt>
                <c:pt idx="2317">
                  <c:v>4</c:v>
                </c:pt>
                <c:pt idx="2318">
                  <c:v>3.6</c:v>
                </c:pt>
                <c:pt idx="2319">
                  <c:v>3.6</c:v>
                </c:pt>
                <c:pt idx="2320">
                  <c:v>3.6</c:v>
                </c:pt>
                <c:pt idx="2321">
                  <c:v>3.6</c:v>
                </c:pt>
                <c:pt idx="2322">
                  <c:v>3.6</c:v>
                </c:pt>
                <c:pt idx="2323">
                  <c:v>4</c:v>
                </c:pt>
                <c:pt idx="2324">
                  <c:v>4</c:v>
                </c:pt>
                <c:pt idx="2325">
                  <c:v>4</c:v>
                </c:pt>
                <c:pt idx="2326">
                  <c:v>4</c:v>
                </c:pt>
                <c:pt idx="2327">
                  <c:v>4</c:v>
                </c:pt>
                <c:pt idx="2328">
                  <c:v>4</c:v>
                </c:pt>
                <c:pt idx="2329">
                  <c:v>4</c:v>
                </c:pt>
                <c:pt idx="2330">
                  <c:v>4</c:v>
                </c:pt>
                <c:pt idx="2331">
                  <c:v>4</c:v>
                </c:pt>
                <c:pt idx="2332">
                  <c:v>4</c:v>
                </c:pt>
                <c:pt idx="2333">
                  <c:v>4</c:v>
                </c:pt>
                <c:pt idx="2334">
                  <c:v>4</c:v>
                </c:pt>
                <c:pt idx="2335">
                  <c:v>4</c:v>
                </c:pt>
                <c:pt idx="2336">
                  <c:v>4</c:v>
                </c:pt>
                <c:pt idx="2337">
                  <c:v>4</c:v>
                </c:pt>
                <c:pt idx="2338">
                  <c:v>4.4000000000000004</c:v>
                </c:pt>
                <c:pt idx="2339">
                  <c:v>4.4000000000000004</c:v>
                </c:pt>
                <c:pt idx="2340">
                  <c:v>4</c:v>
                </c:pt>
                <c:pt idx="2341">
                  <c:v>4.4000000000000004</c:v>
                </c:pt>
                <c:pt idx="2342">
                  <c:v>4</c:v>
                </c:pt>
                <c:pt idx="2343">
                  <c:v>4</c:v>
                </c:pt>
                <c:pt idx="2344">
                  <c:v>4.4000000000000004</c:v>
                </c:pt>
                <c:pt idx="2345">
                  <c:v>4.4000000000000004</c:v>
                </c:pt>
                <c:pt idx="2346">
                  <c:v>4.4000000000000004</c:v>
                </c:pt>
                <c:pt idx="2347">
                  <c:v>4</c:v>
                </c:pt>
                <c:pt idx="2348">
                  <c:v>4.4000000000000004</c:v>
                </c:pt>
                <c:pt idx="2349">
                  <c:v>4.4000000000000004</c:v>
                </c:pt>
                <c:pt idx="2350">
                  <c:v>4.4000000000000004</c:v>
                </c:pt>
                <c:pt idx="2351">
                  <c:v>4.4000000000000004</c:v>
                </c:pt>
                <c:pt idx="2352">
                  <c:v>4.4000000000000004</c:v>
                </c:pt>
                <c:pt idx="2353">
                  <c:v>4.4000000000000004</c:v>
                </c:pt>
                <c:pt idx="2354">
                  <c:v>4.4000000000000004</c:v>
                </c:pt>
                <c:pt idx="2355">
                  <c:v>4.4000000000000004</c:v>
                </c:pt>
                <c:pt idx="2356">
                  <c:v>4.4000000000000004</c:v>
                </c:pt>
                <c:pt idx="2357">
                  <c:v>4.4000000000000004</c:v>
                </c:pt>
                <c:pt idx="2358">
                  <c:v>4.4000000000000004</c:v>
                </c:pt>
                <c:pt idx="2359">
                  <c:v>4.4000000000000004</c:v>
                </c:pt>
                <c:pt idx="2360">
                  <c:v>4.4000000000000004</c:v>
                </c:pt>
                <c:pt idx="2361">
                  <c:v>4.4000000000000004</c:v>
                </c:pt>
                <c:pt idx="2362">
                  <c:v>4.4000000000000004</c:v>
                </c:pt>
                <c:pt idx="2363">
                  <c:v>4.4000000000000004</c:v>
                </c:pt>
                <c:pt idx="2364">
                  <c:v>4.4000000000000004</c:v>
                </c:pt>
                <c:pt idx="2365">
                  <c:v>4.4000000000000004</c:v>
                </c:pt>
                <c:pt idx="2366">
                  <c:v>4.4000000000000004</c:v>
                </c:pt>
                <c:pt idx="2367">
                  <c:v>4.4000000000000004</c:v>
                </c:pt>
                <c:pt idx="2368">
                  <c:v>4.4000000000000004</c:v>
                </c:pt>
                <c:pt idx="2369">
                  <c:v>4.4000000000000004</c:v>
                </c:pt>
                <c:pt idx="2370">
                  <c:v>4.4000000000000004</c:v>
                </c:pt>
                <c:pt idx="2371">
                  <c:v>4.4000000000000004</c:v>
                </c:pt>
                <c:pt idx="2372">
                  <c:v>4.4000000000000004</c:v>
                </c:pt>
                <c:pt idx="2373">
                  <c:v>4.4000000000000004</c:v>
                </c:pt>
                <c:pt idx="2374">
                  <c:v>4.4000000000000004</c:v>
                </c:pt>
                <c:pt idx="2375">
                  <c:v>4.8</c:v>
                </c:pt>
                <c:pt idx="2376">
                  <c:v>4.8</c:v>
                </c:pt>
                <c:pt idx="2377">
                  <c:v>4.8</c:v>
                </c:pt>
                <c:pt idx="2378">
                  <c:v>4.8</c:v>
                </c:pt>
                <c:pt idx="2379">
                  <c:v>4.4000000000000004</c:v>
                </c:pt>
                <c:pt idx="2380">
                  <c:v>4.4000000000000004</c:v>
                </c:pt>
                <c:pt idx="2381">
                  <c:v>4.8</c:v>
                </c:pt>
                <c:pt idx="2382">
                  <c:v>4.8</c:v>
                </c:pt>
                <c:pt idx="2383">
                  <c:v>4.8</c:v>
                </c:pt>
                <c:pt idx="2384">
                  <c:v>4.8</c:v>
                </c:pt>
                <c:pt idx="2385">
                  <c:v>4.8</c:v>
                </c:pt>
                <c:pt idx="2386">
                  <c:v>4.8</c:v>
                </c:pt>
                <c:pt idx="2387">
                  <c:v>4.8</c:v>
                </c:pt>
                <c:pt idx="2388">
                  <c:v>4.8</c:v>
                </c:pt>
                <c:pt idx="2389">
                  <c:v>4.8</c:v>
                </c:pt>
                <c:pt idx="2390">
                  <c:v>4.8</c:v>
                </c:pt>
                <c:pt idx="2391">
                  <c:v>4.8</c:v>
                </c:pt>
                <c:pt idx="2392">
                  <c:v>4.8</c:v>
                </c:pt>
                <c:pt idx="2393">
                  <c:v>4.8</c:v>
                </c:pt>
                <c:pt idx="2394">
                  <c:v>4.8</c:v>
                </c:pt>
                <c:pt idx="2395">
                  <c:v>4.8</c:v>
                </c:pt>
                <c:pt idx="2396">
                  <c:v>4.8</c:v>
                </c:pt>
                <c:pt idx="2397">
                  <c:v>4.8</c:v>
                </c:pt>
                <c:pt idx="2398">
                  <c:v>4.8</c:v>
                </c:pt>
                <c:pt idx="2399">
                  <c:v>4.4000000000000004</c:v>
                </c:pt>
                <c:pt idx="2400">
                  <c:v>4.8</c:v>
                </c:pt>
                <c:pt idx="2401">
                  <c:v>4.8</c:v>
                </c:pt>
                <c:pt idx="2402">
                  <c:v>4.8</c:v>
                </c:pt>
                <c:pt idx="2403">
                  <c:v>5.2</c:v>
                </c:pt>
                <c:pt idx="2404">
                  <c:v>4.8</c:v>
                </c:pt>
                <c:pt idx="2405">
                  <c:v>5.2</c:v>
                </c:pt>
                <c:pt idx="2406">
                  <c:v>5.2</c:v>
                </c:pt>
                <c:pt idx="2407">
                  <c:v>4.8</c:v>
                </c:pt>
                <c:pt idx="2408">
                  <c:v>4.8</c:v>
                </c:pt>
                <c:pt idx="2409">
                  <c:v>4.8</c:v>
                </c:pt>
                <c:pt idx="2410">
                  <c:v>4.8</c:v>
                </c:pt>
                <c:pt idx="2411">
                  <c:v>4.8</c:v>
                </c:pt>
                <c:pt idx="2412">
                  <c:v>5.2</c:v>
                </c:pt>
                <c:pt idx="2413">
                  <c:v>4.8</c:v>
                </c:pt>
                <c:pt idx="2414">
                  <c:v>4.8</c:v>
                </c:pt>
                <c:pt idx="2415">
                  <c:v>4.8</c:v>
                </c:pt>
                <c:pt idx="2416">
                  <c:v>4.8</c:v>
                </c:pt>
                <c:pt idx="2417">
                  <c:v>5.2</c:v>
                </c:pt>
                <c:pt idx="2418">
                  <c:v>4.8</c:v>
                </c:pt>
                <c:pt idx="2419">
                  <c:v>4.8</c:v>
                </c:pt>
                <c:pt idx="2420">
                  <c:v>4.8</c:v>
                </c:pt>
                <c:pt idx="2421">
                  <c:v>4.8</c:v>
                </c:pt>
                <c:pt idx="2422">
                  <c:v>5.2</c:v>
                </c:pt>
                <c:pt idx="2423">
                  <c:v>5.2</c:v>
                </c:pt>
                <c:pt idx="2424">
                  <c:v>4.8</c:v>
                </c:pt>
                <c:pt idx="2425">
                  <c:v>4.8</c:v>
                </c:pt>
                <c:pt idx="2426">
                  <c:v>4.8</c:v>
                </c:pt>
                <c:pt idx="2427">
                  <c:v>4.8</c:v>
                </c:pt>
                <c:pt idx="2428">
                  <c:v>4.8</c:v>
                </c:pt>
                <c:pt idx="2429">
                  <c:v>5.2</c:v>
                </c:pt>
                <c:pt idx="2430">
                  <c:v>4.8</c:v>
                </c:pt>
                <c:pt idx="2431">
                  <c:v>4.8</c:v>
                </c:pt>
                <c:pt idx="2432">
                  <c:v>4.8</c:v>
                </c:pt>
                <c:pt idx="2433">
                  <c:v>5.2</c:v>
                </c:pt>
                <c:pt idx="2434">
                  <c:v>5.2</c:v>
                </c:pt>
                <c:pt idx="2435">
                  <c:v>5.2</c:v>
                </c:pt>
                <c:pt idx="2436">
                  <c:v>5.2</c:v>
                </c:pt>
                <c:pt idx="2437">
                  <c:v>5.2</c:v>
                </c:pt>
                <c:pt idx="2438">
                  <c:v>5.2</c:v>
                </c:pt>
                <c:pt idx="2439">
                  <c:v>4.8</c:v>
                </c:pt>
                <c:pt idx="2440">
                  <c:v>5.2</c:v>
                </c:pt>
                <c:pt idx="2441">
                  <c:v>5.2</c:v>
                </c:pt>
                <c:pt idx="2442">
                  <c:v>5.2</c:v>
                </c:pt>
                <c:pt idx="2443">
                  <c:v>4.8</c:v>
                </c:pt>
                <c:pt idx="2444">
                  <c:v>5.2</c:v>
                </c:pt>
                <c:pt idx="2445">
                  <c:v>5.2</c:v>
                </c:pt>
                <c:pt idx="2446">
                  <c:v>5.2</c:v>
                </c:pt>
                <c:pt idx="2447">
                  <c:v>5.2</c:v>
                </c:pt>
                <c:pt idx="2448">
                  <c:v>5.2</c:v>
                </c:pt>
                <c:pt idx="2449">
                  <c:v>4.8</c:v>
                </c:pt>
                <c:pt idx="2450">
                  <c:v>5.2</c:v>
                </c:pt>
                <c:pt idx="2451">
                  <c:v>5.2</c:v>
                </c:pt>
                <c:pt idx="2452">
                  <c:v>5.2</c:v>
                </c:pt>
                <c:pt idx="2453">
                  <c:v>5.2</c:v>
                </c:pt>
                <c:pt idx="2454">
                  <c:v>5.2</c:v>
                </c:pt>
                <c:pt idx="2455">
                  <c:v>4.8</c:v>
                </c:pt>
                <c:pt idx="2456">
                  <c:v>4.8</c:v>
                </c:pt>
                <c:pt idx="2457">
                  <c:v>5.2</c:v>
                </c:pt>
                <c:pt idx="2458">
                  <c:v>5.2</c:v>
                </c:pt>
                <c:pt idx="2459">
                  <c:v>5.2</c:v>
                </c:pt>
                <c:pt idx="2460">
                  <c:v>5.2</c:v>
                </c:pt>
                <c:pt idx="2461">
                  <c:v>5.2</c:v>
                </c:pt>
                <c:pt idx="2462">
                  <c:v>5.2</c:v>
                </c:pt>
                <c:pt idx="2463">
                  <c:v>5.2</c:v>
                </c:pt>
                <c:pt idx="2464">
                  <c:v>5.2</c:v>
                </c:pt>
                <c:pt idx="2465">
                  <c:v>5.2</c:v>
                </c:pt>
                <c:pt idx="2466">
                  <c:v>5.2</c:v>
                </c:pt>
                <c:pt idx="2467">
                  <c:v>5.2</c:v>
                </c:pt>
                <c:pt idx="2468">
                  <c:v>5.2</c:v>
                </c:pt>
                <c:pt idx="2469">
                  <c:v>5.2</c:v>
                </c:pt>
                <c:pt idx="2470">
                  <c:v>5.2</c:v>
                </c:pt>
                <c:pt idx="2471">
                  <c:v>5.2</c:v>
                </c:pt>
                <c:pt idx="2472">
                  <c:v>5.2</c:v>
                </c:pt>
                <c:pt idx="2473">
                  <c:v>4.8</c:v>
                </c:pt>
                <c:pt idx="2474">
                  <c:v>5.2</c:v>
                </c:pt>
                <c:pt idx="2475">
                  <c:v>5.2</c:v>
                </c:pt>
                <c:pt idx="2476">
                  <c:v>4.8</c:v>
                </c:pt>
                <c:pt idx="2477">
                  <c:v>5.2</c:v>
                </c:pt>
                <c:pt idx="2478">
                  <c:v>5.2</c:v>
                </c:pt>
                <c:pt idx="2479">
                  <c:v>5.2</c:v>
                </c:pt>
                <c:pt idx="2480">
                  <c:v>5.2</c:v>
                </c:pt>
                <c:pt idx="2481">
                  <c:v>5.2</c:v>
                </c:pt>
                <c:pt idx="2482">
                  <c:v>5.2</c:v>
                </c:pt>
                <c:pt idx="2483">
                  <c:v>4.8</c:v>
                </c:pt>
                <c:pt idx="2484">
                  <c:v>5.2</c:v>
                </c:pt>
                <c:pt idx="2485">
                  <c:v>5.2</c:v>
                </c:pt>
                <c:pt idx="2486">
                  <c:v>5.2</c:v>
                </c:pt>
                <c:pt idx="2487">
                  <c:v>5.2</c:v>
                </c:pt>
                <c:pt idx="2488">
                  <c:v>5.2</c:v>
                </c:pt>
                <c:pt idx="2489">
                  <c:v>5.2</c:v>
                </c:pt>
                <c:pt idx="2490">
                  <c:v>5.2</c:v>
                </c:pt>
                <c:pt idx="2491">
                  <c:v>5.2</c:v>
                </c:pt>
                <c:pt idx="2492">
                  <c:v>5.2</c:v>
                </c:pt>
                <c:pt idx="2493">
                  <c:v>5.2</c:v>
                </c:pt>
                <c:pt idx="2494">
                  <c:v>5.2</c:v>
                </c:pt>
                <c:pt idx="2495">
                  <c:v>5.2</c:v>
                </c:pt>
                <c:pt idx="2496">
                  <c:v>5.2</c:v>
                </c:pt>
                <c:pt idx="2497">
                  <c:v>5.2</c:v>
                </c:pt>
                <c:pt idx="2498">
                  <c:v>4.8</c:v>
                </c:pt>
                <c:pt idx="2499">
                  <c:v>5.2</c:v>
                </c:pt>
              </c:numCache>
            </c:numRef>
          </c:val>
          <c:smooth val="0"/>
        </c:ser>
        <c:dLbls>
          <c:showLegendKey val="0"/>
          <c:showVal val="0"/>
          <c:showCatName val="0"/>
          <c:showSerName val="0"/>
          <c:showPercent val="0"/>
          <c:showBubbleSize val="0"/>
        </c:dLbls>
        <c:marker val="1"/>
        <c:smooth val="0"/>
        <c:axId val="89673088"/>
        <c:axId val="89679360"/>
      </c:lineChart>
      <c:catAx>
        <c:axId val="89673088"/>
        <c:scaling>
          <c:orientation val="minMax"/>
        </c:scaling>
        <c:delete val="0"/>
        <c:axPos val="b"/>
        <c:title>
          <c:tx>
            <c:rich>
              <a:bodyPr/>
              <a:lstStyle/>
              <a:p>
                <a:pPr>
                  <a:defRPr/>
                </a:pPr>
                <a:r>
                  <a:rPr lang="en-GB"/>
                  <a:t>Time (ms)</a:t>
                </a:r>
              </a:p>
            </c:rich>
          </c:tx>
          <c:layout/>
          <c:overlay val="0"/>
        </c:title>
        <c:numFmt formatCode="General" sourceLinked="1"/>
        <c:majorTickMark val="out"/>
        <c:minorTickMark val="none"/>
        <c:tickLblPos val="nextTo"/>
        <c:crossAx val="89679360"/>
        <c:crosses val="autoZero"/>
        <c:auto val="1"/>
        <c:lblAlgn val="ctr"/>
        <c:lblOffset val="100"/>
        <c:noMultiLvlLbl val="0"/>
      </c:catAx>
      <c:valAx>
        <c:axId val="89679360"/>
        <c:scaling>
          <c:orientation val="minMax"/>
        </c:scaling>
        <c:delete val="0"/>
        <c:axPos val="l"/>
        <c:majorGridlines/>
        <c:title>
          <c:tx>
            <c:rich>
              <a:bodyPr rot="-5400000" vert="horz"/>
              <a:lstStyle/>
              <a:p>
                <a:pPr>
                  <a:defRPr/>
                </a:pPr>
                <a:r>
                  <a:rPr lang="en-GB"/>
                  <a:t>Amplitude</a:t>
                </a:r>
                <a:r>
                  <a:rPr lang="en-GB" baseline="0"/>
                  <a:t> (V)</a:t>
                </a:r>
              </a:p>
            </c:rich>
          </c:tx>
          <c:layout/>
          <c:overlay val="0"/>
        </c:title>
        <c:numFmt formatCode="General" sourceLinked="1"/>
        <c:majorTickMark val="out"/>
        <c:minorTickMark val="none"/>
        <c:tickLblPos val="nextTo"/>
        <c:crossAx val="89673088"/>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spPr>
            <a:ln w="12700"/>
          </c:spPr>
          <c:marker>
            <c:symbol val="none"/>
          </c:marker>
          <c:cat>
            <c:numRef>
              <c:f>F0009CH1!$D:$D</c:f>
              <c:numCache>
                <c:formatCode>General</c:formatCode>
                <c:ptCount val="1048576"/>
                <c:pt idx="0">
                  <c:v>0</c:v>
                </c:pt>
                <c:pt idx="1">
                  <c:v>1.9999999999998318E-3</c:v>
                </c:pt>
                <c:pt idx="2">
                  <c:v>4.0000000000000972E-3</c:v>
                </c:pt>
                <c:pt idx="3">
                  <c:v>5.999999999999929E-3</c:v>
                </c:pt>
                <c:pt idx="4">
                  <c:v>8.0000000000001945E-3</c:v>
                </c:pt>
                <c:pt idx="5">
                  <c:v>1.0000000000000026E-2</c:v>
                </c:pt>
                <c:pt idx="6">
                  <c:v>1.1999999999999858E-2</c:v>
                </c:pt>
                <c:pt idx="7">
                  <c:v>1.4000000000000123E-2</c:v>
                </c:pt>
                <c:pt idx="8">
                  <c:v>1.5999999999999955E-2</c:v>
                </c:pt>
                <c:pt idx="9">
                  <c:v>1.8000000000000221E-2</c:v>
                </c:pt>
                <c:pt idx="10">
                  <c:v>2.0000000000000052E-2</c:v>
                </c:pt>
                <c:pt idx="11">
                  <c:v>2.1999999999999884E-2</c:v>
                </c:pt>
                <c:pt idx="12">
                  <c:v>2.400000000000015E-2</c:v>
                </c:pt>
                <c:pt idx="13">
                  <c:v>2.5999999999999981E-2</c:v>
                </c:pt>
                <c:pt idx="14">
                  <c:v>2.7999999999999813E-2</c:v>
                </c:pt>
                <c:pt idx="15">
                  <c:v>3.0000000000000079E-2</c:v>
                </c:pt>
                <c:pt idx="16">
                  <c:v>3.199999999999991E-2</c:v>
                </c:pt>
                <c:pt idx="17">
                  <c:v>3.4000000000000176E-2</c:v>
                </c:pt>
                <c:pt idx="18">
                  <c:v>3.6000000000000004E-2</c:v>
                </c:pt>
                <c:pt idx="19">
                  <c:v>3.7999999999999839E-2</c:v>
                </c:pt>
                <c:pt idx="20">
                  <c:v>4.0000000000000105E-2</c:v>
                </c:pt>
                <c:pt idx="21">
                  <c:v>4.199999999999994E-2</c:v>
                </c:pt>
                <c:pt idx="22">
                  <c:v>4.4000000000000206E-2</c:v>
                </c:pt>
                <c:pt idx="23">
                  <c:v>4.6000000000000034E-2</c:v>
                </c:pt>
                <c:pt idx="24">
                  <c:v>4.7999999999999862E-2</c:v>
                </c:pt>
                <c:pt idx="25">
                  <c:v>5.0000000000000128E-2</c:v>
                </c:pt>
                <c:pt idx="26">
                  <c:v>5.1999999999999963E-2</c:v>
                </c:pt>
                <c:pt idx="27">
                  <c:v>5.4000000000000228E-2</c:v>
                </c:pt>
                <c:pt idx="28">
                  <c:v>5.6000000000000064E-2</c:v>
                </c:pt>
                <c:pt idx="29">
                  <c:v>5.7999999999999892E-2</c:v>
                </c:pt>
                <c:pt idx="30">
                  <c:v>6.0000000000000157E-2</c:v>
                </c:pt>
                <c:pt idx="31">
                  <c:v>6.1999999999999986E-2</c:v>
                </c:pt>
                <c:pt idx="32">
                  <c:v>6.3999999999999821E-2</c:v>
                </c:pt>
                <c:pt idx="33">
                  <c:v>6.6000000000000086E-2</c:v>
                </c:pt>
                <c:pt idx="34">
                  <c:v>6.7999999999999922E-2</c:v>
                </c:pt>
                <c:pt idx="35">
                  <c:v>7.0000000000000187E-2</c:v>
                </c:pt>
                <c:pt idx="36">
                  <c:v>7.2000000000000008E-2</c:v>
                </c:pt>
                <c:pt idx="37">
                  <c:v>7.3999999999999844E-2</c:v>
                </c:pt>
                <c:pt idx="38">
                  <c:v>7.6000000000000109E-2</c:v>
                </c:pt>
                <c:pt idx="39">
                  <c:v>7.7999999999999944E-2</c:v>
                </c:pt>
                <c:pt idx="40">
                  <c:v>8.000000000000021E-2</c:v>
                </c:pt>
                <c:pt idx="41">
                  <c:v>8.2000000000000045E-2</c:v>
                </c:pt>
                <c:pt idx="42">
                  <c:v>8.399999999999988E-2</c:v>
                </c:pt>
                <c:pt idx="43">
                  <c:v>8.6000000000000132E-2</c:v>
                </c:pt>
                <c:pt idx="44">
                  <c:v>8.7999999999999967E-2</c:v>
                </c:pt>
                <c:pt idx="45">
                  <c:v>9.0000000000000233E-2</c:v>
                </c:pt>
                <c:pt idx="46">
                  <c:v>9.2000000000000068E-2</c:v>
                </c:pt>
                <c:pt idx="47">
                  <c:v>9.3999999999999903E-2</c:v>
                </c:pt>
                <c:pt idx="48">
                  <c:v>9.6000000000000169E-2</c:v>
                </c:pt>
                <c:pt idx="49">
                  <c:v>9.8000000000000004E-2</c:v>
                </c:pt>
                <c:pt idx="50">
                  <c:v>9.9999999999999825E-2</c:v>
                </c:pt>
                <c:pt idx="51">
                  <c:v>0.10200000000000009</c:v>
                </c:pt>
                <c:pt idx="52">
                  <c:v>0.10399999999999993</c:v>
                </c:pt>
                <c:pt idx="53">
                  <c:v>0.10600000000000019</c:v>
                </c:pt>
                <c:pt idx="54">
                  <c:v>0.10800000000000003</c:v>
                </c:pt>
                <c:pt idx="55">
                  <c:v>0.10999999999999985</c:v>
                </c:pt>
                <c:pt idx="56">
                  <c:v>0.11200000000000013</c:v>
                </c:pt>
                <c:pt idx="57">
                  <c:v>0.11399999999999995</c:v>
                </c:pt>
                <c:pt idx="58">
                  <c:v>0.11600000000000021</c:v>
                </c:pt>
                <c:pt idx="59">
                  <c:v>0.11800000000000005</c:v>
                </c:pt>
                <c:pt idx="60">
                  <c:v>0.11999999999999988</c:v>
                </c:pt>
                <c:pt idx="61">
                  <c:v>0.12200000000000015</c:v>
                </c:pt>
                <c:pt idx="62">
                  <c:v>0.12399999999999997</c:v>
                </c:pt>
                <c:pt idx="63">
                  <c:v>0.12599999999999981</c:v>
                </c:pt>
                <c:pt idx="64">
                  <c:v>0.12800000000000009</c:v>
                </c:pt>
                <c:pt idx="65">
                  <c:v>0.12999999999999989</c:v>
                </c:pt>
                <c:pt idx="66">
                  <c:v>0.13200000000000017</c:v>
                </c:pt>
                <c:pt idx="67">
                  <c:v>0.13400000000000001</c:v>
                </c:pt>
                <c:pt idx="68">
                  <c:v>0.13599999999999984</c:v>
                </c:pt>
                <c:pt idx="69">
                  <c:v>0.13800000000000009</c:v>
                </c:pt>
                <c:pt idx="70">
                  <c:v>0.13999999999999993</c:v>
                </c:pt>
                <c:pt idx="71">
                  <c:v>0.14200000000000021</c:v>
                </c:pt>
                <c:pt idx="72">
                  <c:v>0.14400000000000002</c:v>
                </c:pt>
                <c:pt idx="73">
                  <c:v>0.14599999999999985</c:v>
                </c:pt>
                <c:pt idx="74">
                  <c:v>0.14800000000000013</c:v>
                </c:pt>
                <c:pt idx="75">
                  <c:v>0.14999999999999997</c:v>
                </c:pt>
                <c:pt idx="76">
                  <c:v>0.15200000000000022</c:v>
                </c:pt>
                <c:pt idx="77">
                  <c:v>0.15400000000000005</c:v>
                </c:pt>
                <c:pt idx="78">
                  <c:v>0.15599999999999989</c:v>
                </c:pt>
                <c:pt idx="79">
                  <c:v>0.15800000000000014</c:v>
                </c:pt>
                <c:pt idx="80">
                  <c:v>0.15999999999999998</c:v>
                </c:pt>
                <c:pt idx="81">
                  <c:v>0.16199999999999981</c:v>
                </c:pt>
                <c:pt idx="82">
                  <c:v>0.16400000000000009</c:v>
                </c:pt>
                <c:pt idx="83">
                  <c:v>0.16599999999999993</c:v>
                </c:pt>
                <c:pt idx="84">
                  <c:v>0.16800000000000018</c:v>
                </c:pt>
                <c:pt idx="85">
                  <c:v>0.17</c:v>
                </c:pt>
                <c:pt idx="86">
                  <c:v>0.17199999999999985</c:v>
                </c:pt>
                <c:pt idx="87">
                  <c:v>0.1740000000000001</c:v>
                </c:pt>
                <c:pt idx="88">
                  <c:v>0.17599999999999993</c:v>
                </c:pt>
                <c:pt idx="89">
                  <c:v>0.17800000000000021</c:v>
                </c:pt>
                <c:pt idx="90">
                  <c:v>0.18000000000000005</c:v>
                </c:pt>
                <c:pt idx="91">
                  <c:v>0.18199999999999988</c:v>
                </c:pt>
                <c:pt idx="92">
                  <c:v>0.18400000000000014</c:v>
                </c:pt>
                <c:pt idx="93">
                  <c:v>0.18599999999999997</c:v>
                </c:pt>
                <c:pt idx="94">
                  <c:v>0.18800000000000022</c:v>
                </c:pt>
                <c:pt idx="95">
                  <c:v>0.19000000000000006</c:v>
                </c:pt>
                <c:pt idx="96">
                  <c:v>0.19199999999999989</c:v>
                </c:pt>
                <c:pt idx="97">
                  <c:v>0.19400000000000017</c:v>
                </c:pt>
                <c:pt idx="98">
                  <c:v>0.19600000000000001</c:v>
                </c:pt>
                <c:pt idx="99">
                  <c:v>0.19799999999999982</c:v>
                </c:pt>
                <c:pt idx="100">
                  <c:v>0.20000000000000009</c:v>
                </c:pt>
                <c:pt idx="101">
                  <c:v>0.20199999999999993</c:v>
                </c:pt>
                <c:pt idx="102">
                  <c:v>0.20400000000000018</c:v>
                </c:pt>
                <c:pt idx="103">
                  <c:v>0.20600000000000002</c:v>
                </c:pt>
                <c:pt idx="104">
                  <c:v>0.20799999999999985</c:v>
                </c:pt>
                <c:pt idx="105">
                  <c:v>0.21000000000000013</c:v>
                </c:pt>
                <c:pt idx="106">
                  <c:v>0.21199999999999994</c:v>
                </c:pt>
                <c:pt idx="107">
                  <c:v>0.21400000000000022</c:v>
                </c:pt>
                <c:pt idx="108">
                  <c:v>0.21600000000000005</c:v>
                </c:pt>
                <c:pt idx="109">
                  <c:v>0.21799999999999989</c:v>
                </c:pt>
                <c:pt idx="110">
                  <c:v>0.22000000000000014</c:v>
                </c:pt>
                <c:pt idx="111">
                  <c:v>0.22199999999999998</c:v>
                </c:pt>
                <c:pt idx="112">
                  <c:v>0.22400000000000025</c:v>
                </c:pt>
                <c:pt idx="113">
                  <c:v>0.22600000000000006</c:v>
                </c:pt>
                <c:pt idx="114">
                  <c:v>0.2279999999999999</c:v>
                </c:pt>
                <c:pt idx="115">
                  <c:v>0.23000000000000018</c:v>
                </c:pt>
                <c:pt idx="116">
                  <c:v>0.23200000000000001</c:v>
                </c:pt>
                <c:pt idx="117">
                  <c:v>0.23399999999999982</c:v>
                </c:pt>
                <c:pt idx="118">
                  <c:v>0.2360000000000001</c:v>
                </c:pt>
                <c:pt idx="119">
                  <c:v>0.23799999999999993</c:v>
                </c:pt>
                <c:pt idx="120">
                  <c:v>0.24000000000000019</c:v>
                </c:pt>
                <c:pt idx="121">
                  <c:v>0.24200000000000002</c:v>
                </c:pt>
                <c:pt idx="122">
                  <c:v>0.24399999999999986</c:v>
                </c:pt>
                <c:pt idx="123">
                  <c:v>0.24600000000000014</c:v>
                </c:pt>
                <c:pt idx="124">
                  <c:v>0.24799999999999994</c:v>
                </c:pt>
                <c:pt idx="125">
                  <c:v>0.25000000000000022</c:v>
                </c:pt>
                <c:pt idx="126">
                  <c:v>0.25200000000000006</c:v>
                </c:pt>
                <c:pt idx="127">
                  <c:v>0.25399999999999989</c:v>
                </c:pt>
                <c:pt idx="128">
                  <c:v>0.25600000000000017</c:v>
                </c:pt>
                <c:pt idx="129">
                  <c:v>0.25800000000000001</c:v>
                </c:pt>
                <c:pt idx="130">
                  <c:v>0.25999999999999979</c:v>
                </c:pt>
                <c:pt idx="131">
                  <c:v>0.26200000000000007</c:v>
                </c:pt>
                <c:pt idx="132">
                  <c:v>0.2639999999999999</c:v>
                </c:pt>
                <c:pt idx="133">
                  <c:v>0.26600000000000018</c:v>
                </c:pt>
                <c:pt idx="134">
                  <c:v>0.26800000000000002</c:v>
                </c:pt>
                <c:pt idx="135">
                  <c:v>0.26999999999999985</c:v>
                </c:pt>
                <c:pt idx="136">
                  <c:v>0.27200000000000013</c:v>
                </c:pt>
                <c:pt idx="137">
                  <c:v>0.27399999999999991</c:v>
                </c:pt>
                <c:pt idx="138">
                  <c:v>0.27600000000000019</c:v>
                </c:pt>
                <c:pt idx="139">
                  <c:v>0.27800000000000002</c:v>
                </c:pt>
                <c:pt idx="140">
                  <c:v>0.27999999999999986</c:v>
                </c:pt>
                <c:pt idx="141">
                  <c:v>0.28200000000000014</c:v>
                </c:pt>
                <c:pt idx="142">
                  <c:v>0.28399999999999997</c:v>
                </c:pt>
                <c:pt idx="143">
                  <c:v>0.28600000000000025</c:v>
                </c:pt>
                <c:pt idx="144">
                  <c:v>0.28800000000000003</c:v>
                </c:pt>
                <c:pt idx="145">
                  <c:v>0.28999999999999987</c:v>
                </c:pt>
                <c:pt idx="146">
                  <c:v>0.29200000000000015</c:v>
                </c:pt>
                <c:pt idx="147">
                  <c:v>0.29399999999999998</c:v>
                </c:pt>
                <c:pt idx="148">
                  <c:v>0.29599999999999982</c:v>
                </c:pt>
                <c:pt idx="149">
                  <c:v>0.2980000000000001</c:v>
                </c:pt>
                <c:pt idx="150">
                  <c:v>0.29999999999999993</c:v>
                </c:pt>
                <c:pt idx="151">
                  <c:v>0.30200000000000016</c:v>
                </c:pt>
                <c:pt idx="152">
                  <c:v>0.30399999999999999</c:v>
                </c:pt>
                <c:pt idx="153">
                  <c:v>0.30599999999999983</c:v>
                </c:pt>
                <c:pt idx="154">
                  <c:v>0.30800000000000011</c:v>
                </c:pt>
                <c:pt idx="155">
                  <c:v>0.30999999999999994</c:v>
                </c:pt>
                <c:pt idx="156">
                  <c:v>0.31200000000000022</c:v>
                </c:pt>
                <c:pt idx="157">
                  <c:v>0.31400000000000006</c:v>
                </c:pt>
                <c:pt idx="158">
                  <c:v>0.31599999999999989</c:v>
                </c:pt>
                <c:pt idx="159">
                  <c:v>0.31800000000000012</c:v>
                </c:pt>
                <c:pt idx="160">
                  <c:v>0.31999999999999995</c:v>
                </c:pt>
                <c:pt idx="161">
                  <c:v>0.32200000000000023</c:v>
                </c:pt>
                <c:pt idx="162">
                  <c:v>0.32400000000000007</c:v>
                </c:pt>
                <c:pt idx="163">
                  <c:v>0.3259999999999999</c:v>
                </c:pt>
                <c:pt idx="164">
                  <c:v>0.32800000000000018</c:v>
                </c:pt>
                <c:pt idx="165">
                  <c:v>0.33</c:v>
                </c:pt>
                <c:pt idx="166">
                  <c:v>0.33199999999999985</c:v>
                </c:pt>
                <c:pt idx="167">
                  <c:v>0.33400000000000007</c:v>
                </c:pt>
                <c:pt idx="168">
                  <c:v>0.33599999999999991</c:v>
                </c:pt>
                <c:pt idx="169">
                  <c:v>0.33800000000000019</c:v>
                </c:pt>
                <c:pt idx="170">
                  <c:v>0.34</c:v>
                </c:pt>
                <c:pt idx="171">
                  <c:v>0.34199999999999986</c:v>
                </c:pt>
                <c:pt idx="172">
                  <c:v>0.34400000000000014</c:v>
                </c:pt>
                <c:pt idx="173">
                  <c:v>0.34599999999999997</c:v>
                </c:pt>
                <c:pt idx="174">
                  <c:v>0.3480000000000002</c:v>
                </c:pt>
                <c:pt idx="175">
                  <c:v>0.35000000000000003</c:v>
                </c:pt>
                <c:pt idx="176">
                  <c:v>0.35199999999999987</c:v>
                </c:pt>
                <c:pt idx="177">
                  <c:v>0.35400000000000015</c:v>
                </c:pt>
                <c:pt idx="178">
                  <c:v>0.35599999999999998</c:v>
                </c:pt>
                <c:pt idx="179">
                  <c:v>0.35799999999999982</c:v>
                </c:pt>
                <c:pt idx="180">
                  <c:v>0.3600000000000001</c:v>
                </c:pt>
                <c:pt idx="181">
                  <c:v>0.36199999999999993</c:v>
                </c:pt>
                <c:pt idx="182">
                  <c:v>0.36400000000000016</c:v>
                </c:pt>
                <c:pt idx="183">
                  <c:v>0.36599999999999999</c:v>
                </c:pt>
                <c:pt idx="184">
                  <c:v>0.36799999999999983</c:v>
                </c:pt>
                <c:pt idx="185">
                  <c:v>0.37000000000000011</c:v>
                </c:pt>
                <c:pt idx="186">
                  <c:v>0.37199999999999994</c:v>
                </c:pt>
                <c:pt idx="187">
                  <c:v>0.37400000000000022</c:v>
                </c:pt>
                <c:pt idx="188">
                  <c:v>0.37600000000000006</c:v>
                </c:pt>
                <c:pt idx="189">
                  <c:v>0.37799999999999989</c:v>
                </c:pt>
                <c:pt idx="190">
                  <c:v>0.38000000000000012</c:v>
                </c:pt>
                <c:pt idx="191">
                  <c:v>0.38199999999999995</c:v>
                </c:pt>
                <c:pt idx="192">
                  <c:v>0.38400000000000023</c:v>
                </c:pt>
                <c:pt idx="193">
                  <c:v>0.38600000000000007</c:v>
                </c:pt>
                <c:pt idx="194">
                  <c:v>0.3879999999999999</c:v>
                </c:pt>
                <c:pt idx="195">
                  <c:v>0.39000000000000018</c:v>
                </c:pt>
                <c:pt idx="196">
                  <c:v>0.39200000000000002</c:v>
                </c:pt>
                <c:pt idx="197">
                  <c:v>0.39399999999999979</c:v>
                </c:pt>
                <c:pt idx="198">
                  <c:v>0.39600000000000007</c:v>
                </c:pt>
                <c:pt idx="199">
                  <c:v>0.39799999999999991</c:v>
                </c:pt>
                <c:pt idx="200">
                  <c:v>0.40000000000000019</c:v>
                </c:pt>
                <c:pt idx="201">
                  <c:v>0.40200000000000002</c:v>
                </c:pt>
                <c:pt idx="202">
                  <c:v>0.40399999999999986</c:v>
                </c:pt>
                <c:pt idx="203">
                  <c:v>0.40600000000000014</c:v>
                </c:pt>
                <c:pt idx="204">
                  <c:v>0.40799999999999992</c:v>
                </c:pt>
                <c:pt idx="205">
                  <c:v>0.4100000000000002</c:v>
                </c:pt>
                <c:pt idx="206">
                  <c:v>0.41200000000000003</c:v>
                </c:pt>
                <c:pt idx="207">
                  <c:v>0.41399999999999987</c:v>
                </c:pt>
                <c:pt idx="208">
                  <c:v>0.41600000000000015</c:v>
                </c:pt>
                <c:pt idx="209">
                  <c:v>0.41799999999999998</c:v>
                </c:pt>
                <c:pt idx="210">
                  <c:v>0.42000000000000026</c:v>
                </c:pt>
                <c:pt idx="211">
                  <c:v>0.42200000000000004</c:v>
                </c:pt>
                <c:pt idx="212">
                  <c:v>0.42399999999999988</c:v>
                </c:pt>
                <c:pt idx="213">
                  <c:v>0.42600000000000016</c:v>
                </c:pt>
                <c:pt idx="214">
                  <c:v>0.42799999999999999</c:v>
                </c:pt>
                <c:pt idx="215">
                  <c:v>0.42999999999999983</c:v>
                </c:pt>
                <c:pt idx="216">
                  <c:v>0.43200000000000011</c:v>
                </c:pt>
                <c:pt idx="217">
                  <c:v>0.43399999999999994</c:v>
                </c:pt>
                <c:pt idx="218">
                  <c:v>0.43600000000000017</c:v>
                </c:pt>
                <c:pt idx="219">
                  <c:v>0.438</c:v>
                </c:pt>
                <c:pt idx="220">
                  <c:v>0.43999999999999984</c:v>
                </c:pt>
                <c:pt idx="221">
                  <c:v>0.44200000000000012</c:v>
                </c:pt>
                <c:pt idx="222">
                  <c:v>0.44399999999999995</c:v>
                </c:pt>
                <c:pt idx="223">
                  <c:v>0.44600000000000023</c:v>
                </c:pt>
                <c:pt idx="224">
                  <c:v>0.44800000000000006</c:v>
                </c:pt>
                <c:pt idx="225">
                  <c:v>0.4499999999999999</c:v>
                </c:pt>
                <c:pt idx="226">
                  <c:v>0.45200000000000012</c:v>
                </c:pt>
                <c:pt idx="227">
                  <c:v>0.45399999999999996</c:v>
                </c:pt>
                <c:pt idx="228">
                  <c:v>0.45600000000000024</c:v>
                </c:pt>
                <c:pt idx="229">
                  <c:v>0.45800000000000007</c:v>
                </c:pt>
                <c:pt idx="230">
                  <c:v>0.45999999999999991</c:v>
                </c:pt>
                <c:pt idx="231">
                  <c:v>0.46200000000000019</c:v>
                </c:pt>
                <c:pt idx="232">
                  <c:v>0.46400000000000002</c:v>
                </c:pt>
                <c:pt idx="233">
                  <c:v>0.46599999999999986</c:v>
                </c:pt>
                <c:pt idx="234">
                  <c:v>0.46800000000000008</c:v>
                </c:pt>
                <c:pt idx="235">
                  <c:v>0.46999999999999992</c:v>
                </c:pt>
                <c:pt idx="236">
                  <c:v>0.4720000000000002</c:v>
                </c:pt>
                <c:pt idx="237">
                  <c:v>0.47400000000000003</c:v>
                </c:pt>
                <c:pt idx="238">
                  <c:v>0.47599999999999987</c:v>
                </c:pt>
                <c:pt idx="239">
                  <c:v>0.47800000000000015</c:v>
                </c:pt>
                <c:pt idx="240">
                  <c:v>0.48</c:v>
                </c:pt>
                <c:pt idx="241">
                  <c:v>0.48200000000000021</c:v>
                </c:pt>
                <c:pt idx="242">
                  <c:v>0.48400000000000004</c:v>
                </c:pt>
                <c:pt idx="243">
                  <c:v>0.48599999999999988</c:v>
                </c:pt>
                <c:pt idx="244">
                  <c:v>0.48800000000000016</c:v>
                </c:pt>
                <c:pt idx="245">
                  <c:v>0.49</c:v>
                </c:pt>
                <c:pt idx="246">
                  <c:v>0.49199999999999983</c:v>
                </c:pt>
                <c:pt idx="247">
                  <c:v>0.49400000000000011</c:v>
                </c:pt>
                <c:pt idx="248">
                  <c:v>0.49599999999999989</c:v>
                </c:pt>
                <c:pt idx="249">
                  <c:v>0.49800000000000016</c:v>
                </c:pt>
                <c:pt idx="250">
                  <c:v>0.5</c:v>
                </c:pt>
                <c:pt idx="251">
                  <c:v>0.50199999999999989</c:v>
                </c:pt>
                <c:pt idx="252">
                  <c:v>0.50400000000000011</c:v>
                </c:pt>
                <c:pt idx="253">
                  <c:v>0.50599999999999989</c:v>
                </c:pt>
                <c:pt idx="254">
                  <c:v>0.50800000000000023</c:v>
                </c:pt>
                <c:pt idx="255">
                  <c:v>0.51</c:v>
                </c:pt>
                <c:pt idx="256">
                  <c:v>0.5119999999999999</c:v>
                </c:pt>
                <c:pt idx="257">
                  <c:v>0.51400000000000012</c:v>
                </c:pt>
                <c:pt idx="258">
                  <c:v>0.51600000000000001</c:v>
                </c:pt>
                <c:pt idx="259">
                  <c:v>0.51800000000000024</c:v>
                </c:pt>
                <c:pt idx="260">
                  <c:v>0.52</c:v>
                </c:pt>
                <c:pt idx="261">
                  <c:v>0.52199999999999991</c:v>
                </c:pt>
                <c:pt idx="262">
                  <c:v>0.52400000000000013</c:v>
                </c:pt>
                <c:pt idx="263">
                  <c:v>0.52600000000000002</c:v>
                </c:pt>
                <c:pt idx="264">
                  <c:v>0.5279999999999998</c:v>
                </c:pt>
                <c:pt idx="265">
                  <c:v>0.53000000000000014</c:v>
                </c:pt>
                <c:pt idx="266">
                  <c:v>0.53199999999999992</c:v>
                </c:pt>
                <c:pt idx="267">
                  <c:v>0.53400000000000014</c:v>
                </c:pt>
                <c:pt idx="268">
                  <c:v>0.53600000000000003</c:v>
                </c:pt>
                <c:pt idx="269">
                  <c:v>0.53800000000000003</c:v>
                </c:pt>
                <c:pt idx="270">
                  <c:v>0.54000000000000015</c:v>
                </c:pt>
                <c:pt idx="271">
                  <c:v>0.54199999999999993</c:v>
                </c:pt>
                <c:pt idx="272">
                  <c:v>0.54400000000000004</c:v>
                </c:pt>
                <c:pt idx="273">
                  <c:v>0.54600000000000004</c:v>
                </c:pt>
                <c:pt idx="274">
                  <c:v>0.54800000000000004</c:v>
                </c:pt>
                <c:pt idx="275">
                  <c:v>0.54999999999999993</c:v>
                </c:pt>
                <c:pt idx="276">
                  <c:v>0.55199999999999994</c:v>
                </c:pt>
                <c:pt idx="277">
                  <c:v>0.55400000000000005</c:v>
                </c:pt>
                <c:pt idx="278">
                  <c:v>0.55600000000000005</c:v>
                </c:pt>
                <c:pt idx="279">
                  <c:v>0.55800000000000016</c:v>
                </c:pt>
                <c:pt idx="280">
                  <c:v>0.55999999999999994</c:v>
                </c:pt>
                <c:pt idx="281">
                  <c:v>0.56200000000000006</c:v>
                </c:pt>
                <c:pt idx="282">
                  <c:v>0.56400000000000006</c:v>
                </c:pt>
                <c:pt idx="283">
                  <c:v>0.56600000000000006</c:v>
                </c:pt>
                <c:pt idx="284">
                  <c:v>0.56799999999999995</c:v>
                </c:pt>
                <c:pt idx="285">
                  <c:v>0.56999999999999995</c:v>
                </c:pt>
                <c:pt idx="286">
                  <c:v>0.57200000000000006</c:v>
                </c:pt>
                <c:pt idx="287">
                  <c:v>0.57400000000000007</c:v>
                </c:pt>
                <c:pt idx="288">
                  <c:v>0.57600000000000007</c:v>
                </c:pt>
                <c:pt idx="289">
                  <c:v>0.57799999999999996</c:v>
                </c:pt>
                <c:pt idx="290">
                  <c:v>0.57999999999999996</c:v>
                </c:pt>
                <c:pt idx="291">
                  <c:v>0.58200000000000007</c:v>
                </c:pt>
                <c:pt idx="292">
                  <c:v>0.58400000000000007</c:v>
                </c:pt>
                <c:pt idx="293">
                  <c:v>0.58599999999999997</c:v>
                </c:pt>
                <c:pt idx="294">
                  <c:v>0.58799999999999997</c:v>
                </c:pt>
                <c:pt idx="295">
                  <c:v>0.59000000000000008</c:v>
                </c:pt>
                <c:pt idx="296">
                  <c:v>0.59200000000000008</c:v>
                </c:pt>
                <c:pt idx="297">
                  <c:v>0.59400000000000008</c:v>
                </c:pt>
                <c:pt idx="298">
                  <c:v>0.59599999999999997</c:v>
                </c:pt>
                <c:pt idx="299">
                  <c:v>0.59799999999999998</c:v>
                </c:pt>
                <c:pt idx="300">
                  <c:v>0.60000000000000009</c:v>
                </c:pt>
                <c:pt idx="301">
                  <c:v>0.60200000000000009</c:v>
                </c:pt>
                <c:pt idx="302">
                  <c:v>0.60399999999999998</c:v>
                </c:pt>
                <c:pt idx="303">
                  <c:v>0.60599999999999998</c:v>
                </c:pt>
                <c:pt idx="304">
                  <c:v>0.60799999999999998</c:v>
                </c:pt>
                <c:pt idx="305">
                  <c:v>0.6100000000000001</c:v>
                </c:pt>
                <c:pt idx="306">
                  <c:v>0.6120000000000001</c:v>
                </c:pt>
                <c:pt idx="307">
                  <c:v>0.61399999999999999</c:v>
                </c:pt>
                <c:pt idx="308">
                  <c:v>0.61599999999999999</c:v>
                </c:pt>
                <c:pt idx="309">
                  <c:v>0.6180000000000001</c:v>
                </c:pt>
                <c:pt idx="310">
                  <c:v>0.62000000000000011</c:v>
                </c:pt>
                <c:pt idx="311">
                  <c:v>0.62199999999999989</c:v>
                </c:pt>
                <c:pt idx="312">
                  <c:v>0.624</c:v>
                </c:pt>
                <c:pt idx="313">
                  <c:v>0.626</c:v>
                </c:pt>
                <c:pt idx="314">
                  <c:v>0.62800000000000011</c:v>
                </c:pt>
                <c:pt idx="315">
                  <c:v>0.62999999999999989</c:v>
                </c:pt>
                <c:pt idx="316">
                  <c:v>0.63200000000000001</c:v>
                </c:pt>
                <c:pt idx="317">
                  <c:v>0.63400000000000001</c:v>
                </c:pt>
                <c:pt idx="318">
                  <c:v>0.63600000000000001</c:v>
                </c:pt>
                <c:pt idx="319">
                  <c:v>0.63800000000000012</c:v>
                </c:pt>
                <c:pt idx="320">
                  <c:v>0.6399999999999999</c:v>
                </c:pt>
                <c:pt idx="321">
                  <c:v>0.64200000000000002</c:v>
                </c:pt>
                <c:pt idx="322">
                  <c:v>0.64400000000000002</c:v>
                </c:pt>
                <c:pt idx="323">
                  <c:v>0.64600000000000013</c:v>
                </c:pt>
                <c:pt idx="324">
                  <c:v>0.64799999999999991</c:v>
                </c:pt>
                <c:pt idx="325">
                  <c:v>0.65</c:v>
                </c:pt>
                <c:pt idx="326">
                  <c:v>0.65200000000000002</c:v>
                </c:pt>
                <c:pt idx="327">
                  <c:v>0.65400000000000003</c:v>
                </c:pt>
                <c:pt idx="328">
                  <c:v>0.65600000000000014</c:v>
                </c:pt>
                <c:pt idx="329">
                  <c:v>0.65799999999999992</c:v>
                </c:pt>
                <c:pt idx="330">
                  <c:v>0.66</c:v>
                </c:pt>
                <c:pt idx="331">
                  <c:v>0.66200000000000003</c:v>
                </c:pt>
                <c:pt idx="332">
                  <c:v>0.66400000000000015</c:v>
                </c:pt>
                <c:pt idx="333">
                  <c:v>0.66599999999999993</c:v>
                </c:pt>
                <c:pt idx="334">
                  <c:v>0.66799999999999993</c:v>
                </c:pt>
                <c:pt idx="335">
                  <c:v>0.67</c:v>
                </c:pt>
                <c:pt idx="336">
                  <c:v>0.67200000000000004</c:v>
                </c:pt>
                <c:pt idx="337">
                  <c:v>0.67400000000000015</c:v>
                </c:pt>
                <c:pt idx="338">
                  <c:v>0.67599999999999993</c:v>
                </c:pt>
                <c:pt idx="339">
                  <c:v>0.67800000000000005</c:v>
                </c:pt>
                <c:pt idx="340">
                  <c:v>0.68</c:v>
                </c:pt>
                <c:pt idx="341">
                  <c:v>0.68200000000000005</c:v>
                </c:pt>
                <c:pt idx="342">
                  <c:v>0.68399999999999994</c:v>
                </c:pt>
                <c:pt idx="343">
                  <c:v>0.68599999999999994</c:v>
                </c:pt>
                <c:pt idx="344">
                  <c:v>0.68800000000000006</c:v>
                </c:pt>
                <c:pt idx="345">
                  <c:v>0.69000000000000006</c:v>
                </c:pt>
                <c:pt idx="346">
                  <c:v>0.69200000000000017</c:v>
                </c:pt>
                <c:pt idx="347">
                  <c:v>0.69399999999999995</c:v>
                </c:pt>
                <c:pt idx="348">
                  <c:v>0.69599999999999995</c:v>
                </c:pt>
                <c:pt idx="349">
                  <c:v>0.69800000000000006</c:v>
                </c:pt>
                <c:pt idx="350">
                  <c:v>0.70000000000000007</c:v>
                </c:pt>
                <c:pt idx="351">
                  <c:v>0.70199999999999996</c:v>
                </c:pt>
                <c:pt idx="352">
                  <c:v>0.70399999999999996</c:v>
                </c:pt>
                <c:pt idx="353">
                  <c:v>0.70600000000000007</c:v>
                </c:pt>
                <c:pt idx="354">
                  <c:v>0.70800000000000007</c:v>
                </c:pt>
                <c:pt idx="355">
                  <c:v>0.71000000000000008</c:v>
                </c:pt>
                <c:pt idx="356">
                  <c:v>0.71199999999999997</c:v>
                </c:pt>
                <c:pt idx="357">
                  <c:v>0.71399999999999997</c:v>
                </c:pt>
                <c:pt idx="358">
                  <c:v>0.71600000000000008</c:v>
                </c:pt>
                <c:pt idx="359">
                  <c:v>0.71800000000000008</c:v>
                </c:pt>
                <c:pt idx="360">
                  <c:v>0.72</c:v>
                </c:pt>
                <c:pt idx="361">
                  <c:v>0.72199999999999998</c:v>
                </c:pt>
                <c:pt idx="362">
                  <c:v>0.72400000000000009</c:v>
                </c:pt>
                <c:pt idx="363">
                  <c:v>0.72600000000000009</c:v>
                </c:pt>
                <c:pt idx="364">
                  <c:v>0.72800000000000009</c:v>
                </c:pt>
                <c:pt idx="365">
                  <c:v>0.73</c:v>
                </c:pt>
                <c:pt idx="366">
                  <c:v>0.73199999999999998</c:v>
                </c:pt>
                <c:pt idx="367">
                  <c:v>0.7340000000000001</c:v>
                </c:pt>
                <c:pt idx="368">
                  <c:v>0.7360000000000001</c:v>
                </c:pt>
                <c:pt idx="369">
                  <c:v>0.73799999999999999</c:v>
                </c:pt>
                <c:pt idx="370">
                  <c:v>0.74</c:v>
                </c:pt>
                <c:pt idx="371">
                  <c:v>0.74199999999999999</c:v>
                </c:pt>
                <c:pt idx="372">
                  <c:v>0.74400000000000011</c:v>
                </c:pt>
                <c:pt idx="373">
                  <c:v>0.74599999999999989</c:v>
                </c:pt>
                <c:pt idx="374">
                  <c:v>0.748</c:v>
                </c:pt>
                <c:pt idx="375">
                  <c:v>0.75</c:v>
                </c:pt>
                <c:pt idx="376">
                  <c:v>0.75200000000000011</c:v>
                </c:pt>
                <c:pt idx="377">
                  <c:v>0.75400000000000011</c:v>
                </c:pt>
                <c:pt idx="378">
                  <c:v>0.75599999999999989</c:v>
                </c:pt>
                <c:pt idx="379">
                  <c:v>0.75800000000000001</c:v>
                </c:pt>
                <c:pt idx="380">
                  <c:v>0.76</c:v>
                </c:pt>
                <c:pt idx="381">
                  <c:v>0.76200000000000012</c:v>
                </c:pt>
                <c:pt idx="382">
                  <c:v>0.7639999999999999</c:v>
                </c:pt>
                <c:pt idx="383">
                  <c:v>0.76600000000000001</c:v>
                </c:pt>
                <c:pt idx="384">
                  <c:v>0.76800000000000002</c:v>
                </c:pt>
                <c:pt idx="385">
                  <c:v>0.77</c:v>
                </c:pt>
                <c:pt idx="386">
                  <c:v>0.77200000000000013</c:v>
                </c:pt>
                <c:pt idx="387">
                  <c:v>0.77399999999999991</c:v>
                </c:pt>
                <c:pt idx="388">
                  <c:v>0.77600000000000002</c:v>
                </c:pt>
                <c:pt idx="389">
                  <c:v>0.77800000000000002</c:v>
                </c:pt>
                <c:pt idx="390">
                  <c:v>0.78000000000000014</c:v>
                </c:pt>
                <c:pt idx="391">
                  <c:v>0.78199999999999992</c:v>
                </c:pt>
                <c:pt idx="392">
                  <c:v>0.78400000000000003</c:v>
                </c:pt>
                <c:pt idx="393">
                  <c:v>0.78600000000000003</c:v>
                </c:pt>
                <c:pt idx="394">
                  <c:v>0.78800000000000003</c:v>
                </c:pt>
                <c:pt idx="395">
                  <c:v>0.79000000000000015</c:v>
                </c:pt>
                <c:pt idx="396">
                  <c:v>0.79199999999999993</c:v>
                </c:pt>
                <c:pt idx="397">
                  <c:v>0.79400000000000004</c:v>
                </c:pt>
                <c:pt idx="398">
                  <c:v>0.79600000000000004</c:v>
                </c:pt>
                <c:pt idx="399">
                  <c:v>0.79800000000000004</c:v>
                </c:pt>
                <c:pt idx="400">
                  <c:v>0.79999999999999993</c:v>
                </c:pt>
                <c:pt idx="401">
                  <c:v>0.80199999999999994</c:v>
                </c:pt>
                <c:pt idx="402">
                  <c:v>0.80400000000000005</c:v>
                </c:pt>
                <c:pt idx="403">
                  <c:v>0.80600000000000005</c:v>
                </c:pt>
                <c:pt idx="404">
                  <c:v>0.80800000000000016</c:v>
                </c:pt>
                <c:pt idx="405">
                  <c:v>0.80999999999999994</c:v>
                </c:pt>
                <c:pt idx="406">
                  <c:v>0.81200000000000006</c:v>
                </c:pt>
                <c:pt idx="407">
                  <c:v>0.81400000000000006</c:v>
                </c:pt>
                <c:pt idx="408">
                  <c:v>0.81600000000000006</c:v>
                </c:pt>
                <c:pt idx="409">
                  <c:v>0.81799999999999995</c:v>
                </c:pt>
                <c:pt idx="410">
                  <c:v>0.82</c:v>
                </c:pt>
                <c:pt idx="411">
                  <c:v>0.82200000000000006</c:v>
                </c:pt>
                <c:pt idx="412">
                  <c:v>0.82400000000000007</c:v>
                </c:pt>
                <c:pt idx="413">
                  <c:v>0.82600000000000018</c:v>
                </c:pt>
                <c:pt idx="414">
                  <c:v>0.82799999999999996</c:v>
                </c:pt>
                <c:pt idx="415">
                  <c:v>0.83</c:v>
                </c:pt>
                <c:pt idx="416">
                  <c:v>0.83200000000000007</c:v>
                </c:pt>
                <c:pt idx="417">
                  <c:v>0.83400000000000007</c:v>
                </c:pt>
                <c:pt idx="418">
                  <c:v>0.83599999999999997</c:v>
                </c:pt>
                <c:pt idx="419">
                  <c:v>0.83799999999999997</c:v>
                </c:pt>
                <c:pt idx="420">
                  <c:v>0.84000000000000008</c:v>
                </c:pt>
                <c:pt idx="421">
                  <c:v>0.84200000000000008</c:v>
                </c:pt>
                <c:pt idx="422">
                  <c:v>0.84400000000000008</c:v>
                </c:pt>
                <c:pt idx="423">
                  <c:v>0.84599999999999997</c:v>
                </c:pt>
                <c:pt idx="424">
                  <c:v>0.84799999999999998</c:v>
                </c:pt>
                <c:pt idx="425">
                  <c:v>0.85000000000000009</c:v>
                </c:pt>
                <c:pt idx="426">
                  <c:v>0.85200000000000009</c:v>
                </c:pt>
                <c:pt idx="427">
                  <c:v>0.85399999999999998</c:v>
                </c:pt>
                <c:pt idx="428">
                  <c:v>0.85599999999999998</c:v>
                </c:pt>
                <c:pt idx="429">
                  <c:v>0.85799999999999998</c:v>
                </c:pt>
                <c:pt idx="430">
                  <c:v>0.8600000000000001</c:v>
                </c:pt>
                <c:pt idx="431">
                  <c:v>0.86199999999999988</c:v>
                </c:pt>
                <c:pt idx="432">
                  <c:v>0.86399999999999999</c:v>
                </c:pt>
                <c:pt idx="433">
                  <c:v>0.86599999999999999</c:v>
                </c:pt>
                <c:pt idx="434">
                  <c:v>0.8680000000000001</c:v>
                </c:pt>
                <c:pt idx="435">
                  <c:v>0.87000000000000011</c:v>
                </c:pt>
                <c:pt idx="436">
                  <c:v>0.872</c:v>
                </c:pt>
                <c:pt idx="437">
                  <c:v>0.874</c:v>
                </c:pt>
                <c:pt idx="438">
                  <c:v>0.876</c:v>
                </c:pt>
                <c:pt idx="439">
                  <c:v>0.87800000000000011</c:v>
                </c:pt>
                <c:pt idx="440">
                  <c:v>0.87999999999999989</c:v>
                </c:pt>
                <c:pt idx="441">
                  <c:v>0.88200000000000001</c:v>
                </c:pt>
                <c:pt idx="442">
                  <c:v>0.88400000000000001</c:v>
                </c:pt>
                <c:pt idx="443">
                  <c:v>0.88600000000000012</c:v>
                </c:pt>
                <c:pt idx="444">
                  <c:v>0.88800000000000012</c:v>
                </c:pt>
                <c:pt idx="445">
                  <c:v>0.8899999999999999</c:v>
                </c:pt>
                <c:pt idx="446">
                  <c:v>0.89200000000000002</c:v>
                </c:pt>
                <c:pt idx="447">
                  <c:v>0.89400000000000002</c:v>
                </c:pt>
                <c:pt idx="448">
                  <c:v>0.89600000000000013</c:v>
                </c:pt>
                <c:pt idx="449">
                  <c:v>0.89799999999999991</c:v>
                </c:pt>
                <c:pt idx="450">
                  <c:v>0.9</c:v>
                </c:pt>
                <c:pt idx="451">
                  <c:v>0.90200000000000002</c:v>
                </c:pt>
                <c:pt idx="452">
                  <c:v>0.90400000000000003</c:v>
                </c:pt>
                <c:pt idx="453">
                  <c:v>0.90600000000000014</c:v>
                </c:pt>
                <c:pt idx="454">
                  <c:v>0.90799999999999992</c:v>
                </c:pt>
                <c:pt idx="455">
                  <c:v>0.91</c:v>
                </c:pt>
                <c:pt idx="456">
                  <c:v>0.91200000000000003</c:v>
                </c:pt>
                <c:pt idx="457">
                  <c:v>0.91400000000000015</c:v>
                </c:pt>
                <c:pt idx="458">
                  <c:v>0.91599999999999993</c:v>
                </c:pt>
                <c:pt idx="459">
                  <c:v>0.91799999999999993</c:v>
                </c:pt>
                <c:pt idx="460">
                  <c:v>0.92</c:v>
                </c:pt>
                <c:pt idx="461">
                  <c:v>0.92200000000000004</c:v>
                </c:pt>
                <c:pt idx="462">
                  <c:v>0.92400000000000015</c:v>
                </c:pt>
                <c:pt idx="463">
                  <c:v>0.92599999999999993</c:v>
                </c:pt>
                <c:pt idx="464">
                  <c:v>0.92800000000000005</c:v>
                </c:pt>
                <c:pt idx="465">
                  <c:v>0.93</c:v>
                </c:pt>
                <c:pt idx="466">
                  <c:v>0.93200000000000005</c:v>
                </c:pt>
                <c:pt idx="467">
                  <c:v>0.93399999999999994</c:v>
                </c:pt>
                <c:pt idx="468">
                  <c:v>0.93599999999999994</c:v>
                </c:pt>
                <c:pt idx="469">
                  <c:v>0.93800000000000006</c:v>
                </c:pt>
                <c:pt idx="470">
                  <c:v>0.94000000000000006</c:v>
                </c:pt>
                <c:pt idx="471">
                  <c:v>0.94200000000000017</c:v>
                </c:pt>
                <c:pt idx="472">
                  <c:v>0.94399999999999995</c:v>
                </c:pt>
                <c:pt idx="473">
                  <c:v>0.94600000000000006</c:v>
                </c:pt>
                <c:pt idx="474">
                  <c:v>0.94800000000000006</c:v>
                </c:pt>
                <c:pt idx="475">
                  <c:v>0.95000000000000007</c:v>
                </c:pt>
                <c:pt idx="476">
                  <c:v>0.95199999999999996</c:v>
                </c:pt>
                <c:pt idx="477">
                  <c:v>0.95399999999999996</c:v>
                </c:pt>
                <c:pt idx="478">
                  <c:v>0.95600000000000007</c:v>
                </c:pt>
                <c:pt idx="479">
                  <c:v>0.95800000000000007</c:v>
                </c:pt>
                <c:pt idx="480">
                  <c:v>0.96000000000000019</c:v>
                </c:pt>
                <c:pt idx="481">
                  <c:v>0.96199999999999997</c:v>
                </c:pt>
                <c:pt idx="482">
                  <c:v>0.96399999999999997</c:v>
                </c:pt>
                <c:pt idx="483">
                  <c:v>0.96600000000000008</c:v>
                </c:pt>
                <c:pt idx="484">
                  <c:v>0.96800000000000008</c:v>
                </c:pt>
                <c:pt idx="485">
                  <c:v>0.97</c:v>
                </c:pt>
                <c:pt idx="486">
                  <c:v>0.97199999999999998</c:v>
                </c:pt>
                <c:pt idx="487">
                  <c:v>0.97400000000000009</c:v>
                </c:pt>
                <c:pt idx="488">
                  <c:v>0.97600000000000009</c:v>
                </c:pt>
                <c:pt idx="489">
                  <c:v>0.97799999999999987</c:v>
                </c:pt>
                <c:pt idx="490">
                  <c:v>0.98</c:v>
                </c:pt>
                <c:pt idx="491">
                  <c:v>0.98199999999999998</c:v>
                </c:pt>
                <c:pt idx="492">
                  <c:v>0.9840000000000001</c:v>
                </c:pt>
                <c:pt idx="493">
                  <c:v>0.9860000000000001</c:v>
                </c:pt>
                <c:pt idx="494">
                  <c:v>0.98799999999999999</c:v>
                </c:pt>
                <c:pt idx="495">
                  <c:v>0.99</c:v>
                </c:pt>
                <c:pt idx="496">
                  <c:v>0.99199999999999999</c:v>
                </c:pt>
                <c:pt idx="497">
                  <c:v>0.99400000000000011</c:v>
                </c:pt>
                <c:pt idx="498">
                  <c:v>0.99599999999999989</c:v>
                </c:pt>
                <c:pt idx="499">
                  <c:v>0.998</c:v>
                </c:pt>
                <c:pt idx="500">
                  <c:v>1</c:v>
                </c:pt>
                <c:pt idx="501">
                  <c:v>1.002</c:v>
                </c:pt>
                <c:pt idx="502">
                  <c:v>1.0040000000000002</c:v>
                </c:pt>
                <c:pt idx="503">
                  <c:v>1.006</c:v>
                </c:pt>
                <c:pt idx="504">
                  <c:v>1.008</c:v>
                </c:pt>
                <c:pt idx="505">
                  <c:v>1.01</c:v>
                </c:pt>
                <c:pt idx="506">
                  <c:v>1.012</c:v>
                </c:pt>
                <c:pt idx="507">
                  <c:v>1.014</c:v>
                </c:pt>
                <c:pt idx="508">
                  <c:v>1.016</c:v>
                </c:pt>
                <c:pt idx="509">
                  <c:v>1.018</c:v>
                </c:pt>
                <c:pt idx="510">
                  <c:v>1.02</c:v>
                </c:pt>
                <c:pt idx="511">
                  <c:v>1.022</c:v>
                </c:pt>
                <c:pt idx="512">
                  <c:v>1.024</c:v>
                </c:pt>
                <c:pt idx="513">
                  <c:v>1.026</c:v>
                </c:pt>
                <c:pt idx="514">
                  <c:v>1.028</c:v>
                </c:pt>
                <c:pt idx="515">
                  <c:v>1.03</c:v>
                </c:pt>
                <c:pt idx="516">
                  <c:v>1.032</c:v>
                </c:pt>
                <c:pt idx="517">
                  <c:v>1.034</c:v>
                </c:pt>
                <c:pt idx="518">
                  <c:v>1.036</c:v>
                </c:pt>
                <c:pt idx="519">
                  <c:v>1.038</c:v>
                </c:pt>
                <c:pt idx="520">
                  <c:v>1.04</c:v>
                </c:pt>
                <c:pt idx="521">
                  <c:v>1.042</c:v>
                </c:pt>
                <c:pt idx="522">
                  <c:v>1.044</c:v>
                </c:pt>
                <c:pt idx="523">
                  <c:v>1.046</c:v>
                </c:pt>
                <c:pt idx="524">
                  <c:v>1.048</c:v>
                </c:pt>
                <c:pt idx="525">
                  <c:v>1.05</c:v>
                </c:pt>
                <c:pt idx="526">
                  <c:v>1.052</c:v>
                </c:pt>
                <c:pt idx="527">
                  <c:v>1.054</c:v>
                </c:pt>
                <c:pt idx="528">
                  <c:v>1.056</c:v>
                </c:pt>
                <c:pt idx="529">
                  <c:v>1.0580000000000001</c:v>
                </c:pt>
                <c:pt idx="530">
                  <c:v>1.06</c:v>
                </c:pt>
                <c:pt idx="531">
                  <c:v>1.0620000000000001</c:v>
                </c:pt>
                <c:pt idx="532">
                  <c:v>1.0640000000000001</c:v>
                </c:pt>
                <c:pt idx="533">
                  <c:v>1.0660000000000001</c:v>
                </c:pt>
                <c:pt idx="534">
                  <c:v>1.0679999999999998</c:v>
                </c:pt>
                <c:pt idx="535">
                  <c:v>1.07</c:v>
                </c:pt>
                <c:pt idx="536">
                  <c:v>1.0720000000000001</c:v>
                </c:pt>
                <c:pt idx="537">
                  <c:v>1.0740000000000001</c:v>
                </c:pt>
                <c:pt idx="538">
                  <c:v>1.0760000000000001</c:v>
                </c:pt>
                <c:pt idx="539">
                  <c:v>1.0780000000000001</c:v>
                </c:pt>
                <c:pt idx="540">
                  <c:v>1.08</c:v>
                </c:pt>
                <c:pt idx="541">
                  <c:v>1.0820000000000001</c:v>
                </c:pt>
                <c:pt idx="542">
                  <c:v>1.0840000000000001</c:v>
                </c:pt>
                <c:pt idx="543">
                  <c:v>1.0859999999999999</c:v>
                </c:pt>
                <c:pt idx="544">
                  <c:v>1.0880000000000001</c:v>
                </c:pt>
                <c:pt idx="545">
                  <c:v>1.0900000000000001</c:v>
                </c:pt>
                <c:pt idx="546">
                  <c:v>1.0920000000000001</c:v>
                </c:pt>
                <c:pt idx="547">
                  <c:v>1.0939999999999999</c:v>
                </c:pt>
                <c:pt idx="548">
                  <c:v>1.0959999999999999</c:v>
                </c:pt>
                <c:pt idx="549">
                  <c:v>1.0980000000000001</c:v>
                </c:pt>
                <c:pt idx="550">
                  <c:v>1.1000000000000001</c:v>
                </c:pt>
                <c:pt idx="551">
                  <c:v>1.1020000000000001</c:v>
                </c:pt>
                <c:pt idx="552">
                  <c:v>1.1039999999999999</c:v>
                </c:pt>
                <c:pt idx="553">
                  <c:v>1.1060000000000001</c:v>
                </c:pt>
                <c:pt idx="554">
                  <c:v>1.1080000000000001</c:v>
                </c:pt>
                <c:pt idx="555">
                  <c:v>1.1100000000000001</c:v>
                </c:pt>
                <c:pt idx="556">
                  <c:v>1.1119999999999999</c:v>
                </c:pt>
                <c:pt idx="557">
                  <c:v>1.1139999999999999</c:v>
                </c:pt>
                <c:pt idx="558">
                  <c:v>1.1160000000000001</c:v>
                </c:pt>
                <c:pt idx="559">
                  <c:v>1.1180000000000001</c:v>
                </c:pt>
                <c:pt idx="560">
                  <c:v>1.1200000000000001</c:v>
                </c:pt>
                <c:pt idx="561">
                  <c:v>1.1219999999999999</c:v>
                </c:pt>
                <c:pt idx="562">
                  <c:v>1.1240000000000001</c:v>
                </c:pt>
                <c:pt idx="563">
                  <c:v>1.1260000000000001</c:v>
                </c:pt>
                <c:pt idx="564">
                  <c:v>1.1280000000000001</c:v>
                </c:pt>
                <c:pt idx="565">
                  <c:v>1.1299999999999999</c:v>
                </c:pt>
                <c:pt idx="566">
                  <c:v>1.1319999999999999</c:v>
                </c:pt>
                <c:pt idx="567">
                  <c:v>1.1340000000000001</c:v>
                </c:pt>
                <c:pt idx="568">
                  <c:v>1.1360000000000001</c:v>
                </c:pt>
                <c:pt idx="569">
                  <c:v>1.1380000000000001</c:v>
                </c:pt>
                <c:pt idx="570">
                  <c:v>1.1399999999999999</c:v>
                </c:pt>
                <c:pt idx="571">
                  <c:v>1.1419999999999999</c:v>
                </c:pt>
                <c:pt idx="572">
                  <c:v>1.1440000000000001</c:v>
                </c:pt>
                <c:pt idx="573">
                  <c:v>1.1460000000000001</c:v>
                </c:pt>
                <c:pt idx="574">
                  <c:v>1.1479999999999999</c:v>
                </c:pt>
                <c:pt idx="575">
                  <c:v>1.1499999999999999</c:v>
                </c:pt>
                <c:pt idx="576">
                  <c:v>1.1520000000000001</c:v>
                </c:pt>
                <c:pt idx="577">
                  <c:v>1.1540000000000001</c:v>
                </c:pt>
                <c:pt idx="578">
                  <c:v>1.1560000000000001</c:v>
                </c:pt>
                <c:pt idx="579">
                  <c:v>1.1579999999999999</c:v>
                </c:pt>
                <c:pt idx="580">
                  <c:v>1.1599999999999999</c:v>
                </c:pt>
                <c:pt idx="581">
                  <c:v>1.1620000000000001</c:v>
                </c:pt>
                <c:pt idx="582">
                  <c:v>1.1640000000000001</c:v>
                </c:pt>
                <c:pt idx="583">
                  <c:v>1.1659999999999999</c:v>
                </c:pt>
                <c:pt idx="584">
                  <c:v>1.1679999999999999</c:v>
                </c:pt>
                <c:pt idx="585">
                  <c:v>1.17</c:v>
                </c:pt>
                <c:pt idx="586">
                  <c:v>1.1720000000000002</c:v>
                </c:pt>
                <c:pt idx="587">
                  <c:v>1.1740000000000002</c:v>
                </c:pt>
                <c:pt idx="588">
                  <c:v>1.1759999999999999</c:v>
                </c:pt>
                <c:pt idx="589">
                  <c:v>1.1779999999999999</c:v>
                </c:pt>
                <c:pt idx="590">
                  <c:v>1.1800000000000002</c:v>
                </c:pt>
                <c:pt idx="591">
                  <c:v>1.1820000000000002</c:v>
                </c:pt>
                <c:pt idx="592">
                  <c:v>1.1839999999999999</c:v>
                </c:pt>
                <c:pt idx="593">
                  <c:v>1.1859999999999999</c:v>
                </c:pt>
                <c:pt idx="594">
                  <c:v>1.1879999999999999</c:v>
                </c:pt>
                <c:pt idx="595">
                  <c:v>1.1900000000000002</c:v>
                </c:pt>
                <c:pt idx="596">
                  <c:v>1.1920000000000002</c:v>
                </c:pt>
                <c:pt idx="597">
                  <c:v>1.194</c:v>
                </c:pt>
                <c:pt idx="598">
                  <c:v>1.196</c:v>
                </c:pt>
                <c:pt idx="599">
                  <c:v>1.198</c:v>
                </c:pt>
                <c:pt idx="600">
                  <c:v>1.2000000000000002</c:v>
                </c:pt>
                <c:pt idx="601">
                  <c:v>1.202</c:v>
                </c:pt>
                <c:pt idx="602">
                  <c:v>1.204</c:v>
                </c:pt>
                <c:pt idx="603">
                  <c:v>1.206</c:v>
                </c:pt>
                <c:pt idx="604">
                  <c:v>1.2080000000000002</c:v>
                </c:pt>
                <c:pt idx="605">
                  <c:v>1.21</c:v>
                </c:pt>
                <c:pt idx="606">
                  <c:v>1.212</c:v>
                </c:pt>
                <c:pt idx="607">
                  <c:v>1.214</c:v>
                </c:pt>
                <c:pt idx="608">
                  <c:v>1.216</c:v>
                </c:pt>
                <c:pt idx="609">
                  <c:v>1.2180000000000002</c:v>
                </c:pt>
                <c:pt idx="610">
                  <c:v>1.22</c:v>
                </c:pt>
                <c:pt idx="611">
                  <c:v>1.222</c:v>
                </c:pt>
                <c:pt idx="612">
                  <c:v>1.224</c:v>
                </c:pt>
                <c:pt idx="613">
                  <c:v>1.2260000000000002</c:v>
                </c:pt>
                <c:pt idx="614">
                  <c:v>1.228</c:v>
                </c:pt>
                <c:pt idx="615">
                  <c:v>1.23</c:v>
                </c:pt>
                <c:pt idx="616">
                  <c:v>1.232</c:v>
                </c:pt>
                <c:pt idx="617">
                  <c:v>1.234</c:v>
                </c:pt>
                <c:pt idx="618">
                  <c:v>1.2360000000000002</c:v>
                </c:pt>
                <c:pt idx="619">
                  <c:v>1.238</c:v>
                </c:pt>
                <c:pt idx="620">
                  <c:v>1.24</c:v>
                </c:pt>
                <c:pt idx="621">
                  <c:v>1.242</c:v>
                </c:pt>
                <c:pt idx="622">
                  <c:v>1.244</c:v>
                </c:pt>
                <c:pt idx="623">
                  <c:v>1.246</c:v>
                </c:pt>
                <c:pt idx="624">
                  <c:v>1.248</c:v>
                </c:pt>
                <c:pt idx="625">
                  <c:v>1.25</c:v>
                </c:pt>
                <c:pt idx="626">
                  <c:v>1.252</c:v>
                </c:pt>
                <c:pt idx="627">
                  <c:v>1.2540000000000002</c:v>
                </c:pt>
                <c:pt idx="628">
                  <c:v>1.256</c:v>
                </c:pt>
                <c:pt idx="629">
                  <c:v>1.258</c:v>
                </c:pt>
                <c:pt idx="630">
                  <c:v>1.26</c:v>
                </c:pt>
                <c:pt idx="631">
                  <c:v>1.262</c:v>
                </c:pt>
                <c:pt idx="632">
                  <c:v>1.264</c:v>
                </c:pt>
                <c:pt idx="633">
                  <c:v>1.266</c:v>
                </c:pt>
                <c:pt idx="634">
                  <c:v>1.268</c:v>
                </c:pt>
                <c:pt idx="635">
                  <c:v>1.27</c:v>
                </c:pt>
                <c:pt idx="636">
                  <c:v>1.272</c:v>
                </c:pt>
                <c:pt idx="637">
                  <c:v>1.274</c:v>
                </c:pt>
                <c:pt idx="638">
                  <c:v>1.276</c:v>
                </c:pt>
                <c:pt idx="639">
                  <c:v>1.278</c:v>
                </c:pt>
                <c:pt idx="640">
                  <c:v>1.28</c:v>
                </c:pt>
                <c:pt idx="641">
                  <c:v>1.282</c:v>
                </c:pt>
                <c:pt idx="642">
                  <c:v>1.284</c:v>
                </c:pt>
                <c:pt idx="643">
                  <c:v>1.286</c:v>
                </c:pt>
                <c:pt idx="644">
                  <c:v>1.288</c:v>
                </c:pt>
                <c:pt idx="645">
                  <c:v>1.29</c:v>
                </c:pt>
                <c:pt idx="646">
                  <c:v>1.292</c:v>
                </c:pt>
                <c:pt idx="647">
                  <c:v>1.294</c:v>
                </c:pt>
                <c:pt idx="648">
                  <c:v>1.296</c:v>
                </c:pt>
                <c:pt idx="649">
                  <c:v>1.298</c:v>
                </c:pt>
                <c:pt idx="650">
                  <c:v>1.3</c:v>
                </c:pt>
                <c:pt idx="651">
                  <c:v>1.302</c:v>
                </c:pt>
                <c:pt idx="652">
                  <c:v>1.304</c:v>
                </c:pt>
                <c:pt idx="653">
                  <c:v>1.306</c:v>
                </c:pt>
                <c:pt idx="654">
                  <c:v>1.3079999999999998</c:v>
                </c:pt>
                <c:pt idx="655">
                  <c:v>1.31</c:v>
                </c:pt>
                <c:pt idx="656">
                  <c:v>1.3120000000000001</c:v>
                </c:pt>
                <c:pt idx="657">
                  <c:v>1.3140000000000001</c:v>
                </c:pt>
                <c:pt idx="658">
                  <c:v>1.3160000000000001</c:v>
                </c:pt>
                <c:pt idx="659">
                  <c:v>1.3179999999999998</c:v>
                </c:pt>
                <c:pt idx="660">
                  <c:v>1.32</c:v>
                </c:pt>
                <c:pt idx="661">
                  <c:v>1.3220000000000001</c:v>
                </c:pt>
                <c:pt idx="662">
                  <c:v>1.3240000000000001</c:v>
                </c:pt>
                <c:pt idx="663">
                  <c:v>1.3259999999999998</c:v>
                </c:pt>
                <c:pt idx="664">
                  <c:v>1.3280000000000001</c:v>
                </c:pt>
                <c:pt idx="665">
                  <c:v>1.33</c:v>
                </c:pt>
                <c:pt idx="666">
                  <c:v>1.3320000000000001</c:v>
                </c:pt>
                <c:pt idx="667">
                  <c:v>1.3340000000000001</c:v>
                </c:pt>
                <c:pt idx="668">
                  <c:v>1.3359999999999999</c:v>
                </c:pt>
                <c:pt idx="669">
                  <c:v>1.3380000000000001</c:v>
                </c:pt>
                <c:pt idx="670">
                  <c:v>1.34</c:v>
                </c:pt>
                <c:pt idx="671">
                  <c:v>1.3420000000000001</c:v>
                </c:pt>
                <c:pt idx="672">
                  <c:v>1.3439999999999999</c:v>
                </c:pt>
                <c:pt idx="673">
                  <c:v>1.3460000000000001</c:v>
                </c:pt>
                <c:pt idx="674">
                  <c:v>1.3480000000000001</c:v>
                </c:pt>
                <c:pt idx="675">
                  <c:v>1.35</c:v>
                </c:pt>
                <c:pt idx="676">
                  <c:v>1.3520000000000001</c:v>
                </c:pt>
                <c:pt idx="677">
                  <c:v>1.3539999999999999</c:v>
                </c:pt>
                <c:pt idx="678">
                  <c:v>1.3560000000000001</c:v>
                </c:pt>
                <c:pt idx="679">
                  <c:v>1.3580000000000001</c:v>
                </c:pt>
                <c:pt idx="680">
                  <c:v>1.36</c:v>
                </c:pt>
                <c:pt idx="681">
                  <c:v>1.3619999999999999</c:v>
                </c:pt>
                <c:pt idx="682">
                  <c:v>1.3639999999999999</c:v>
                </c:pt>
                <c:pt idx="683">
                  <c:v>1.3660000000000001</c:v>
                </c:pt>
                <c:pt idx="684">
                  <c:v>1.3680000000000001</c:v>
                </c:pt>
                <c:pt idx="685">
                  <c:v>1.37</c:v>
                </c:pt>
                <c:pt idx="686">
                  <c:v>1.3719999999999999</c:v>
                </c:pt>
                <c:pt idx="687">
                  <c:v>1.3740000000000001</c:v>
                </c:pt>
                <c:pt idx="688">
                  <c:v>1.3760000000000001</c:v>
                </c:pt>
                <c:pt idx="689">
                  <c:v>1.3780000000000001</c:v>
                </c:pt>
                <c:pt idx="690">
                  <c:v>1.38</c:v>
                </c:pt>
                <c:pt idx="691">
                  <c:v>1.3819999999999999</c:v>
                </c:pt>
                <c:pt idx="692">
                  <c:v>1.3840000000000001</c:v>
                </c:pt>
                <c:pt idx="693">
                  <c:v>1.3860000000000001</c:v>
                </c:pt>
                <c:pt idx="694">
                  <c:v>1.3880000000000001</c:v>
                </c:pt>
                <c:pt idx="695">
                  <c:v>1.39</c:v>
                </c:pt>
                <c:pt idx="696">
                  <c:v>1.3919999999999999</c:v>
                </c:pt>
                <c:pt idx="697">
                  <c:v>1.3940000000000001</c:v>
                </c:pt>
                <c:pt idx="698">
                  <c:v>1.3960000000000001</c:v>
                </c:pt>
                <c:pt idx="699">
                  <c:v>1.3979999999999999</c:v>
                </c:pt>
                <c:pt idx="700">
                  <c:v>1.4</c:v>
                </c:pt>
                <c:pt idx="701">
                  <c:v>1.4020000000000001</c:v>
                </c:pt>
                <c:pt idx="702">
                  <c:v>1.4040000000000001</c:v>
                </c:pt>
                <c:pt idx="703">
                  <c:v>1.4060000000000001</c:v>
                </c:pt>
                <c:pt idx="704">
                  <c:v>1.4079999999999999</c:v>
                </c:pt>
                <c:pt idx="705">
                  <c:v>1.41</c:v>
                </c:pt>
                <c:pt idx="706">
                  <c:v>1.4120000000000001</c:v>
                </c:pt>
                <c:pt idx="707">
                  <c:v>1.4140000000000001</c:v>
                </c:pt>
                <c:pt idx="708">
                  <c:v>1.4159999999999999</c:v>
                </c:pt>
                <c:pt idx="709">
                  <c:v>1.4179999999999999</c:v>
                </c:pt>
                <c:pt idx="710">
                  <c:v>1.42</c:v>
                </c:pt>
                <c:pt idx="711">
                  <c:v>1.4220000000000002</c:v>
                </c:pt>
                <c:pt idx="712">
                  <c:v>1.4239999999999999</c:v>
                </c:pt>
                <c:pt idx="713">
                  <c:v>1.4259999999999999</c:v>
                </c:pt>
                <c:pt idx="714">
                  <c:v>1.4279999999999999</c:v>
                </c:pt>
                <c:pt idx="715">
                  <c:v>1.4300000000000002</c:v>
                </c:pt>
                <c:pt idx="716">
                  <c:v>1.4320000000000002</c:v>
                </c:pt>
                <c:pt idx="717">
                  <c:v>1.4339999999999999</c:v>
                </c:pt>
                <c:pt idx="718">
                  <c:v>1.4359999999999999</c:v>
                </c:pt>
                <c:pt idx="719">
                  <c:v>1.4379999999999999</c:v>
                </c:pt>
                <c:pt idx="720">
                  <c:v>1.4400000000000002</c:v>
                </c:pt>
                <c:pt idx="721">
                  <c:v>1.4419999999999999</c:v>
                </c:pt>
                <c:pt idx="722">
                  <c:v>1.444</c:v>
                </c:pt>
                <c:pt idx="723">
                  <c:v>1.446</c:v>
                </c:pt>
                <c:pt idx="724">
                  <c:v>1.4480000000000002</c:v>
                </c:pt>
                <c:pt idx="725">
                  <c:v>1.4500000000000002</c:v>
                </c:pt>
                <c:pt idx="726">
                  <c:v>1.452</c:v>
                </c:pt>
                <c:pt idx="727">
                  <c:v>1.454</c:v>
                </c:pt>
                <c:pt idx="728">
                  <c:v>1.456</c:v>
                </c:pt>
                <c:pt idx="729">
                  <c:v>1.4580000000000002</c:v>
                </c:pt>
                <c:pt idx="730">
                  <c:v>1.46</c:v>
                </c:pt>
                <c:pt idx="731">
                  <c:v>1.462</c:v>
                </c:pt>
                <c:pt idx="732">
                  <c:v>1.464</c:v>
                </c:pt>
                <c:pt idx="733">
                  <c:v>1.466</c:v>
                </c:pt>
                <c:pt idx="734">
                  <c:v>1.4680000000000002</c:v>
                </c:pt>
                <c:pt idx="735">
                  <c:v>1.47</c:v>
                </c:pt>
                <c:pt idx="736">
                  <c:v>1.472</c:v>
                </c:pt>
                <c:pt idx="737">
                  <c:v>1.474</c:v>
                </c:pt>
                <c:pt idx="738">
                  <c:v>1.4760000000000002</c:v>
                </c:pt>
                <c:pt idx="739">
                  <c:v>1.478</c:v>
                </c:pt>
                <c:pt idx="740">
                  <c:v>1.48</c:v>
                </c:pt>
                <c:pt idx="741">
                  <c:v>1.482</c:v>
                </c:pt>
                <c:pt idx="742">
                  <c:v>1.484</c:v>
                </c:pt>
                <c:pt idx="743">
                  <c:v>1.4860000000000002</c:v>
                </c:pt>
                <c:pt idx="744">
                  <c:v>1.488</c:v>
                </c:pt>
                <c:pt idx="745">
                  <c:v>1.49</c:v>
                </c:pt>
                <c:pt idx="746">
                  <c:v>1.492</c:v>
                </c:pt>
                <c:pt idx="747">
                  <c:v>1.494</c:v>
                </c:pt>
                <c:pt idx="748">
                  <c:v>1.496</c:v>
                </c:pt>
                <c:pt idx="749">
                  <c:v>1.498</c:v>
                </c:pt>
                <c:pt idx="750">
                  <c:v>1.5</c:v>
                </c:pt>
                <c:pt idx="751">
                  <c:v>1.502</c:v>
                </c:pt>
                <c:pt idx="752">
                  <c:v>1.5040000000000002</c:v>
                </c:pt>
                <c:pt idx="753">
                  <c:v>1.506</c:v>
                </c:pt>
                <c:pt idx="754">
                  <c:v>1.508</c:v>
                </c:pt>
                <c:pt idx="755">
                  <c:v>1.51</c:v>
                </c:pt>
                <c:pt idx="756">
                  <c:v>1.512</c:v>
                </c:pt>
                <c:pt idx="757">
                  <c:v>1.5140000000000002</c:v>
                </c:pt>
                <c:pt idx="758">
                  <c:v>1.516</c:v>
                </c:pt>
                <c:pt idx="759">
                  <c:v>1.518</c:v>
                </c:pt>
                <c:pt idx="760">
                  <c:v>1.52</c:v>
                </c:pt>
                <c:pt idx="761">
                  <c:v>1.522</c:v>
                </c:pt>
                <c:pt idx="762">
                  <c:v>1.5240000000000002</c:v>
                </c:pt>
                <c:pt idx="763">
                  <c:v>1.526</c:v>
                </c:pt>
                <c:pt idx="764">
                  <c:v>1.528</c:v>
                </c:pt>
                <c:pt idx="765">
                  <c:v>1.53</c:v>
                </c:pt>
                <c:pt idx="766">
                  <c:v>1.532</c:v>
                </c:pt>
                <c:pt idx="767">
                  <c:v>1.534</c:v>
                </c:pt>
                <c:pt idx="768">
                  <c:v>1.536</c:v>
                </c:pt>
                <c:pt idx="769">
                  <c:v>1.5379999999999998</c:v>
                </c:pt>
                <c:pt idx="770">
                  <c:v>1.54</c:v>
                </c:pt>
                <c:pt idx="771">
                  <c:v>1.542</c:v>
                </c:pt>
                <c:pt idx="772">
                  <c:v>1.544</c:v>
                </c:pt>
                <c:pt idx="773">
                  <c:v>1.546</c:v>
                </c:pt>
                <c:pt idx="774">
                  <c:v>1.5479999999999998</c:v>
                </c:pt>
                <c:pt idx="775">
                  <c:v>1.5500000000000003</c:v>
                </c:pt>
                <c:pt idx="776">
                  <c:v>1.552</c:v>
                </c:pt>
                <c:pt idx="777">
                  <c:v>1.554</c:v>
                </c:pt>
                <c:pt idx="778">
                  <c:v>1.556</c:v>
                </c:pt>
                <c:pt idx="779">
                  <c:v>1.5579999999999998</c:v>
                </c:pt>
                <c:pt idx="780">
                  <c:v>1.56</c:v>
                </c:pt>
                <c:pt idx="781">
                  <c:v>1.5620000000000001</c:v>
                </c:pt>
                <c:pt idx="782">
                  <c:v>1.5640000000000001</c:v>
                </c:pt>
                <c:pt idx="783">
                  <c:v>1.5660000000000001</c:v>
                </c:pt>
                <c:pt idx="784">
                  <c:v>1.5680000000000001</c:v>
                </c:pt>
                <c:pt idx="785">
                  <c:v>1.57</c:v>
                </c:pt>
                <c:pt idx="786">
                  <c:v>1.5720000000000001</c:v>
                </c:pt>
                <c:pt idx="787">
                  <c:v>1.5739999999999998</c:v>
                </c:pt>
                <c:pt idx="788">
                  <c:v>1.5760000000000001</c:v>
                </c:pt>
                <c:pt idx="789">
                  <c:v>1.5780000000000001</c:v>
                </c:pt>
                <c:pt idx="790">
                  <c:v>1.58</c:v>
                </c:pt>
                <c:pt idx="791">
                  <c:v>1.5820000000000001</c:v>
                </c:pt>
                <c:pt idx="792">
                  <c:v>1.5839999999999999</c:v>
                </c:pt>
                <c:pt idx="793">
                  <c:v>1.5860000000000001</c:v>
                </c:pt>
                <c:pt idx="794">
                  <c:v>1.5880000000000001</c:v>
                </c:pt>
                <c:pt idx="795">
                  <c:v>1.59</c:v>
                </c:pt>
                <c:pt idx="796">
                  <c:v>1.5920000000000001</c:v>
                </c:pt>
                <c:pt idx="797">
                  <c:v>1.5939999999999999</c:v>
                </c:pt>
                <c:pt idx="798">
                  <c:v>1.5960000000000001</c:v>
                </c:pt>
                <c:pt idx="799">
                  <c:v>1.5980000000000001</c:v>
                </c:pt>
                <c:pt idx="800">
                  <c:v>1.6</c:v>
                </c:pt>
                <c:pt idx="801">
                  <c:v>1.6020000000000001</c:v>
                </c:pt>
                <c:pt idx="802">
                  <c:v>1.6039999999999999</c:v>
                </c:pt>
                <c:pt idx="803">
                  <c:v>1.6060000000000001</c:v>
                </c:pt>
                <c:pt idx="804">
                  <c:v>1.6080000000000001</c:v>
                </c:pt>
                <c:pt idx="805">
                  <c:v>1.6099999999999999</c:v>
                </c:pt>
                <c:pt idx="806">
                  <c:v>1.6120000000000001</c:v>
                </c:pt>
                <c:pt idx="807">
                  <c:v>1.6139999999999999</c:v>
                </c:pt>
                <c:pt idx="808">
                  <c:v>1.6160000000000001</c:v>
                </c:pt>
                <c:pt idx="809">
                  <c:v>1.6180000000000001</c:v>
                </c:pt>
                <c:pt idx="810">
                  <c:v>1.6199999999999999</c:v>
                </c:pt>
                <c:pt idx="811">
                  <c:v>1.6220000000000001</c:v>
                </c:pt>
                <c:pt idx="812">
                  <c:v>1.6240000000000001</c:v>
                </c:pt>
                <c:pt idx="813">
                  <c:v>1.6260000000000001</c:v>
                </c:pt>
                <c:pt idx="814">
                  <c:v>1.6280000000000001</c:v>
                </c:pt>
                <c:pt idx="815">
                  <c:v>1.63</c:v>
                </c:pt>
                <c:pt idx="816">
                  <c:v>1.6319999999999999</c:v>
                </c:pt>
                <c:pt idx="817">
                  <c:v>1.6340000000000001</c:v>
                </c:pt>
                <c:pt idx="818">
                  <c:v>1.6359999999999999</c:v>
                </c:pt>
                <c:pt idx="819">
                  <c:v>1.6380000000000001</c:v>
                </c:pt>
                <c:pt idx="820">
                  <c:v>1.64</c:v>
                </c:pt>
                <c:pt idx="821">
                  <c:v>1.6419999999999999</c:v>
                </c:pt>
                <c:pt idx="822">
                  <c:v>1.6440000000000001</c:v>
                </c:pt>
                <c:pt idx="823">
                  <c:v>1.6459999999999999</c:v>
                </c:pt>
                <c:pt idx="824">
                  <c:v>1.6480000000000001</c:v>
                </c:pt>
                <c:pt idx="825">
                  <c:v>1.65</c:v>
                </c:pt>
                <c:pt idx="826">
                  <c:v>1.6520000000000001</c:v>
                </c:pt>
                <c:pt idx="827">
                  <c:v>1.6540000000000001</c:v>
                </c:pt>
                <c:pt idx="828">
                  <c:v>1.6559999999999999</c:v>
                </c:pt>
                <c:pt idx="829">
                  <c:v>1.6580000000000001</c:v>
                </c:pt>
                <c:pt idx="830">
                  <c:v>1.66</c:v>
                </c:pt>
                <c:pt idx="831">
                  <c:v>1.6620000000000001</c:v>
                </c:pt>
                <c:pt idx="832">
                  <c:v>1.6640000000000001</c:v>
                </c:pt>
                <c:pt idx="833">
                  <c:v>1.6659999999999999</c:v>
                </c:pt>
                <c:pt idx="834">
                  <c:v>1.6679999999999999</c:v>
                </c:pt>
                <c:pt idx="835">
                  <c:v>1.6700000000000002</c:v>
                </c:pt>
                <c:pt idx="836">
                  <c:v>1.6719999999999999</c:v>
                </c:pt>
                <c:pt idx="837">
                  <c:v>1.6740000000000002</c:v>
                </c:pt>
                <c:pt idx="838">
                  <c:v>1.6759999999999999</c:v>
                </c:pt>
                <c:pt idx="839">
                  <c:v>1.6779999999999999</c:v>
                </c:pt>
                <c:pt idx="840">
                  <c:v>1.6800000000000002</c:v>
                </c:pt>
                <c:pt idx="841">
                  <c:v>1.6819999999999999</c:v>
                </c:pt>
                <c:pt idx="842">
                  <c:v>1.6840000000000002</c:v>
                </c:pt>
                <c:pt idx="843">
                  <c:v>1.6859999999999999</c:v>
                </c:pt>
                <c:pt idx="844">
                  <c:v>1.6879999999999999</c:v>
                </c:pt>
                <c:pt idx="845">
                  <c:v>1.6900000000000002</c:v>
                </c:pt>
                <c:pt idx="846">
                  <c:v>1.6919999999999999</c:v>
                </c:pt>
                <c:pt idx="847">
                  <c:v>1.694</c:v>
                </c:pt>
                <c:pt idx="848">
                  <c:v>1.696</c:v>
                </c:pt>
                <c:pt idx="849">
                  <c:v>1.6980000000000002</c:v>
                </c:pt>
                <c:pt idx="850">
                  <c:v>1.7000000000000002</c:v>
                </c:pt>
                <c:pt idx="851">
                  <c:v>1.702</c:v>
                </c:pt>
                <c:pt idx="852">
                  <c:v>1.704</c:v>
                </c:pt>
                <c:pt idx="853">
                  <c:v>1.706</c:v>
                </c:pt>
                <c:pt idx="854">
                  <c:v>1.708</c:v>
                </c:pt>
                <c:pt idx="855">
                  <c:v>1.7100000000000002</c:v>
                </c:pt>
                <c:pt idx="856">
                  <c:v>1.712</c:v>
                </c:pt>
                <c:pt idx="857">
                  <c:v>1.714</c:v>
                </c:pt>
                <c:pt idx="858">
                  <c:v>1.716</c:v>
                </c:pt>
                <c:pt idx="859">
                  <c:v>1.718</c:v>
                </c:pt>
                <c:pt idx="860">
                  <c:v>1.7200000000000002</c:v>
                </c:pt>
                <c:pt idx="861">
                  <c:v>1.722</c:v>
                </c:pt>
                <c:pt idx="862">
                  <c:v>1.724</c:v>
                </c:pt>
                <c:pt idx="863">
                  <c:v>1.7260000000000002</c:v>
                </c:pt>
                <c:pt idx="864">
                  <c:v>1.728</c:v>
                </c:pt>
                <c:pt idx="865">
                  <c:v>1.73</c:v>
                </c:pt>
                <c:pt idx="866">
                  <c:v>1.732</c:v>
                </c:pt>
                <c:pt idx="867">
                  <c:v>1.7339999999999998</c:v>
                </c:pt>
                <c:pt idx="868">
                  <c:v>1.7360000000000002</c:v>
                </c:pt>
                <c:pt idx="869">
                  <c:v>1.738</c:v>
                </c:pt>
                <c:pt idx="870">
                  <c:v>1.74</c:v>
                </c:pt>
                <c:pt idx="871">
                  <c:v>1.742</c:v>
                </c:pt>
                <c:pt idx="872">
                  <c:v>1.744</c:v>
                </c:pt>
                <c:pt idx="873">
                  <c:v>1.7460000000000002</c:v>
                </c:pt>
                <c:pt idx="874">
                  <c:v>1.748</c:v>
                </c:pt>
                <c:pt idx="875">
                  <c:v>1.75</c:v>
                </c:pt>
                <c:pt idx="876">
                  <c:v>1.752</c:v>
                </c:pt>
                <c:pt idx="877">
                  <c:v>1.754</c:v>
                </c:pt>
                <c:pt idx="878">
                  <c:v>1.7560000000000002</c:v>
                </c:pt>
                <c:pt idx="879">
                  <c:v>1.758</c:v>
                </c:pt>
                <c:pt idx="880">
                  <c:v>1.76</c:v>
                </c:pt>
                <c:pt idx="881">
                  <c:v>1.762</c:v>
                </c:pt>
                <c:pt idx="882">
                  <c:v>1.764</c:v>
                </c:pt>
                <c:pt idx="883">
                  <c:v>1.766</c:v>
                </c:pt>
                <c:pt idx="884">
                  <c:v>1.768</c:v>
                </c:pt>
                <c:pt idx="885">
                  <c:v>1.7699999999999998</c:v>
                </c:pt>
                <c:pt idx="886">
                  <c:v>1.7720000000000002</c:v>
                </c:pt>
                <c:pt idx="887">
                  <c:v>1.774</c:v>
                </c:pt>
                <c:pt idx="888">
                  <c:v>1.776</c:v>
                </c:pt>
                <c:pt idx="889">
                  <c:v>1.778</c:v>
                </c:pt>
                <c:pt idx="890">
                  <c:v>1.7799999999999998</c:v>
                </c:pt>
                <c:pt idx="891">
                  <c:v>1.7820000000000003</c:v>
                </c:pt>
                <c:pt idx="892">
                  <c:v>1.784</c:v>
                </c:pt>
                <c:pt idx="893">
                  <c:v>1.786</c:v>
                </c:pt>
                <c:pt idx="894">
                  <c:v>1.788</c:v>
                </c:pt>
                <c:pt idx="895">
                  <c:v>1.79</c:v>
                </c:pt>
                <c:pt idx="896">
                  <c:v>1.792</c:v>
                </c:pt>
                <c:pt idx="897">
                  <c:v>1.794</c:v>
                </c:pt>
                <c:pt idx="898">
                  <c:v>1.796</c:v>
                </c:pt>
                <c:pt idx="899">
                  <c:v>1.798</c:v>
                </c:pt>
                <c:pt idx="900">
                  <c:v>1.8</c:v>
                </c:pt>
                <c:pt idx="901">
                  <c:v>1.802</c:v>
                </c:pt>
                <c:pt idx="902">
                  <c:v>1.804</c:v>
                </c:pt>
                <c:pt idx="903">
                  <c:v>1.8059999999999998</c:v>
                </c:pt>
                <c:pt idx="904">
                  <c:v>1.8080000000000001</c:v>
                </c:pt>
                <c:pt idx="905">
                  <c:v>1.81</c:v>
                </c:pt>
                <c:pt idx="906">
                  <c:v>1.8120000000000001</c:v>
                </c:pt>
                <c:pt idx="907">
                  <c:v>1.8140000000000001</c:v>
                </c:pt>
                <c:pt idx="908">
                  <c:v>1.8159999999999998</c:v>
                </c:pt>
                <c:pt idx="909">
                  <c:v>1.8180000000000001</c:v>
                </c:pt>
                <c:pt idx="910">
                  <c:v>1.82</c:v>
                </c:pt>
                <c:pt idx="911">
                  <c:v>1.8220000000000001</c:v>
                </c:pt>
                <c:pt idx="912">
                  <c:v>1.8240000000000001</c:v>
                </c:pt>
                <c:pt idx="913">
                  <c:v>1.8259999999999998</c:v>
                </c:pt>
                <c:pt idx="914">
                  <c:v>1.8280000000000001</c:v>
                </c:pt>
                <c:pt idx="915">
                  <c:v>1.83</c:v>
                </c:pt>
                <c:pt idx="916">
                  <c:v>1.8320000000000001</c:v>
                </c:pt>
                <c:pt idx="917">
                  <c:v>1.8340000000000001</c:v>
                </c:pt>
                <c:pt idx="918">
                  <c:v>1.8359999999999999</c:v>
                </c:pt>
                <c:pt idx="919">
                  <c:v>1.8380000000000001</c:v>
                </c:pt>
                <c:pt idx="920">
                  <c:v>1.84</c:v>
                </c:pt>
                <c:pt idx="921">
                  <c:v>1.8419999999999999</c:v>
                </c:pt>
                <c:pt idx="922">
                  <c:v>1.8440000000000001</c:v>
                </c:pt>
                <c:pt idx="923">
                  <c:v>1.8460000000000001</c:v>
                </c:pt>
                <c:pt idx="924">
                  <c:v>1.8480000000000001</c:v>
                </c:pt>
                <c:pt idx="925">
                  <c:v>1.85</c:v>
                </c:pt>
                <c:pt idx="926">
                  <c:v>1.8519999999999999</c:v>
                </c:pt>
                <c:pt idx="927">
                  <c:v>1.8540000000000001</c:v>
                </c:pt>
                <c:pt idx="928">
                  <c:v>1.8560000000000001</c:v>
                </c:pt>
                <c:pt idx="929">
                  <c:v>1.8580000000000001</c:v>
                </c:pt>
                <c:pt idx="930">
                  <c:v>1.86</c:v>
                </c:pt>
                <c:pt idx="931">
                  <c:v>1.8619999999999999</c:v>
                </c:pt>
                <c:pt idx="932">
                  <c:v>1.8639999999999999</c:v>
                </c:pt>
                <c:pt idx="933">
                  <c:v>1.8660000000000001</c:v>
                </c:pt>
                <c:pt idx="934">
                  <c:v>1.8679999999999999</c:v>
                </c:pt>
                <c:pt idx="935">
                  <c:v>1.87</c:v>
                </c:pt>
                <c:pt idx="936">
                  <c:v>1.8719999999999999</c:v>
                </c:pt>
                <c:pt idx="937">
                  <c:v>1.8740000000000001</c:v>
                </c:pt>
                <c:pt idx="938">
                  <c:v>1.8760000000000001</c:v>
                </c:pt>
                <c:pt idx="939">
                  <c:v>1.8779999999999999</c:v>
                </c:pt>
                <c:pt idx="940">
                  <c:v>1.8800000000000001</c:v>
                </c:pt>
                <c:pt idx="941">
                  <c:v>1.8819999999999999</c:v>
                </c:pt>
                <c:pt idx="942">
                  <c:v>1.8840000000000001</c:v>
                </c:pt>
                <c:pt idx="943">
                  <c:v>1.8860000000000001</c:v>
                </c:pt>
                <c:pt idx="944">
                  <c:v>1.8879999999999999</c:v>
                </c:pt>
                <c:pt idx="945">
                  <c:v>1.8900000000000001</c:v>
                </c:pt>
                <c:pt idx="946">
                  <c:v>1.8920000000000001</c:v>
                </c:pt>
                <c:pt idx="947">
                  <c:v>1.8940000000000001</c:v>
                </c:pt>
                <c:pt idx="948">
                  <c:v>1.8960000000000001</c:v>
                </c:pt>
                <c:pt idx="949">
                  <c:v>1.8979999999999999</c:v>
                </c:pt>
                <c:pt idx="950">
                  <c:v>1.9</c:v>
                </c:pt>
                <c:pt idx="951">
                  <c:v>1.9020000000000001</c:v>
                </c:pt>
                <c:pt idx="952">
                  <c:v>1.9039999999999999</c:v>
                </c:pt>
                <c:pt idx="953">
                  <c:v>1.9060000000000001</c:v>
                </c:pt>
                <c:pt idx="954">
                  <c:v>1.9079999999999999</c:v>
                </c:pt>
                <c:pt idx="955">
                  <c:v>1.91</c:v>
                </c:pt>
                <c:pt idx="956">
                  <c:v>1.9120000000000001</c:v>
                </c:pt>
                <c:pt idx="957">
                  <c:v>1.9139999999999999</c:v>
                </c:pt>
                <c:pt idx="958">
                  <c:v>1.9160000000000001</c:v>
                </c:pt>
                <c:pt idx="959">
                  <c:v>1.9179999999999999</c:v>
                </c:pt>
                <c:pt idx="960">
                  <c:v>1.9200000000000002</c:v>
                </c:pt>
                <c:pt idx="961">
                  <c:v>1.9220000000000002</c:v>
                </c:pt>
                <c:pt idx="962">
                  <c:v>1.9239999999999999</c:v>
                </c:pt>
                <c:pt idx="963">
                  <c:v>1.9259999999999999</c:v>
                </c:pt>
                <c:pt idx="964">
                  <c:v>1.9279999999999999</c:v>
                </c:pt>
                <c:pt idx="965">
                  <c:v>1.9300000000000002</c:v>
                </c:pt>
                <c:pt idx="966">
                  <c:v>1.9320000000000002</c:v>
                </c:pt>
                <c:pt idx="967">
                  <c:v>1.9339999999999999</c:v>
                </c:pt>
                <c:pt idx="968">
                  <c:v>1.9359999999999999</c:v>
                </c:pt>
                <c:pt idx="969">
                  <c:v>1.9379999999999999</c:v>
                </c:pt>
                <c:pt idx="970">
                  <c:v>1.94</c:v>
                </c:pt>
                <c:pt idx="971">
                  <c:v>1.9420000000000002</c:v>
                </c:pt>
                <c:pt idx="972">
                  <c:v>1.944</c:v>
                </c:pt>
                <c:pt idx="973">
                  <c:v>1.946</c:v>
                </c:pt>
                <c:pt idx="974">
                  <c:v>1.9480000000000002</c:v>
                </c:pt>
                <c:pt idx="975">
                  <c:v>1.95</c:v>
                </c:pt>
                <c:pt idx="976">
                  <c:v>1.9520000000000002</c:v>
                </c:pt>
                <c:pt idx="977">
                  <c:v>1.954</c:v>
                </c:pt>
                <c:pt idx="978">
                  <c:v>1.9560000000000002</c:v>
                </c:pt>
                <c:pt idx="979">
                  <c:v>1.9580000000000002</c:v>
                </c:pt>
                <c:pt idx="980">
                  <c:v>1.96</c:v>
                </c:pt>
                <c:pt idx="981">
                  <c:v>1.9620000000000002</c:v>
                </c:pt>
                <c:pt idx="982">
                  <c:v>1.964</c:v>
                </c:pt>
                <c:pt idx="983">
                  <c:v>1.966</c:v>
                </c:pt>
                <c:pt idx="984">
                  <c:v>1.9680000000000002</c:v>
                </c:pt>
                <c:pt idx="985">
                  <c:v>1.97</c:v>
                </c:pt>
                <c:pt idx="986">
                  <c:v>1.9719999999999998</c:v>
                </c:pt>
                <c:pt idx="987">
                  <c:v>1.974</c:v>
                </c:pt>
                <c:pt idx="988">
                  <c:v>1.976</c:v>
                </c:pt>
                <c:pt idx="989">
                  <c:v>1.9780000000000002</c:v>
                </c:pt>
                <c:pt idx="990">
                  <c:v>1.98</c:v>
                </c:pt>
                <c:pt idx="991">
                  <c:v>1.9820000000000002</c:v>
                </c:pt>
                <c:pt idx="992">
                  <c:v>1.984</c:v>
                </c:pt>
                <c:pt idx="993">
                  <c:v>1.986</c:v>
                </c:pt>
                <c:pt idx="994">
                  <c:v>1.9880000000000002</c:v>
                </c:pt>
                <c:pt idx="995">
                  <c:v>1.99</c:v>
                </c:pt>
                <c:pt idx="996">
                  <c:v>1.9919999999999998</c:v>
                </c:pt>
                <c:pt idx="997">
                  <c:v>1.9940000000000002</c:v>
                </c:pt>
                <c:pt idx="998">
                  <c:v>1.996</c:v>
                </c:pt>
                <c:pt idx="999">
                  <c:v>1.9979999999999998</c:v>
                </c:pt>
                <c:pt idx="1000">
                  <c:v>2</c:v>
                </c:pt>
                <c:pt idx="1001">
                  <c:v>2.0019999999999998</c:v>
                </c:pt>
                <c:pt idx="1002">
                  <c:v>2.004</c:v>
                </c:pt>
                <c:pt idx="1003">
                  <c:v>2.0059999999999998</c:v>
                </c:pt>
                <c:pt idx="1004">
                  <c:v>2.0080000000000005</c:v>
                </c:pt>
                <c:pt idx="1005">
                  <c:v>2.0100000000000002</c:v>
                </c:pt>
                <c:pt idx="1006">
                  <c:v>2.012</c:v>
                </c:pt>
                <c:pt idx="1007">
                  <c:v>2.0140000000000002</c:v>
                </c:pt>
                <c:pt idx="1008">
                  <c:v>2.016</c:v>
                </c:pt>
                <c:pt idx="1009">
                  <c:v>2.0179999999999998</c:v>
                </c:pt>
                <c:pt idx="1010">
                  <c:v>2.02</c:v>
                </c:pt>
                <c:pt idx="1011">
                  <c:v>2.0219999999999998</c:v>
                </c:pt>
                <c:pt idx="1012">
                  <c:v>2.024</c:v>
                </c:pt>
                <c:pt idx="1013">
                  <c:v>2.0259999999999998</c:v>
                </c:pt>
                <c:pt idx="1014">
                  <c:v>2.028</c:v>
                </c:pt>
                <c:pt idx="1015">
                  <c:v>2.0300000000000002</c:v>
                </c:pt>
                <c:pt idx="1016">
                  <c:v>2.032</c:v>
                </c:pt>
                <c:pt idx="1017">
                  <c:v>2.0340000000000003</c:v>
                </c:pt>
                <c:pt idx="1018">
                  <c:v>2.036</c:v>
                </c:pt>
                <c:pt idx="1019">
                  <c:v>2.0379999999999998</c:v>
                </c:pt>
                <c:pt idx="1020">
                  <c:v>2.04</c:v>
                </c:pt>
                <c:pt idx="1021">
                  <c:v>2.0419999999999998</c:v>
                </c:pt>
                <c:pt idx="1022">
                  <c:v>2.0439999999999996</c:v>
                </c:pt>
                <c:pt idx="1023">
                  <c:v>2.0460000000000003</c:v>
                </c:pt>
                <c:pt idx="1024">
                  <c:v>2.048</c:v>
                </c:pt>
                <c:pt idx="1025">
                  <c:v>2.0500000000000003</c:v>
                </c:pt>
                <c:pt idx="1026">
                  <c:v>2.052</c:v>
                </c:pt>
                <c:pt idx="1027">
                  <c:v>2.0539999999999998</c:v>
                </c:pt>
                <c:pt idx="1028">
                  <c:v>2.056</c:v>
                </c:pt>
                <c:pt idx="1029">
                  <c:v>2.0579999999999998</c:v>
                </c:pt>
                <c:pt idx="1030">
                  <c:v>2.06</c:v>
                </c:pt>
                <c:pt idx="1031">
                  <c:v>2.0619999999999998</c:v>
                </c:pt>
                <c:pt idx="1032">
                  <c:v>2.0640000000000001</c:v>
                </c:pt>
                <c:pt idx="1033">
                  <c:v>2.0660000000000003</c:v>
                </c:pt>
                <c:pt idx="1034">
                  <c:v>2.0680000000000001</c:v>
                </c:pt>
                <c:pt idx="1035">
                  <c:v>2.0699999999999998</c:v>
                </c:pt>
                <c:pt idx="1036">
                  <c:v>2.0720000000000001</c:v>
                </c:pt>
                <c:pt idx="1037">
                  <c:v>2.0739999999999998</c:v>
                </c:pt>
                <c:pt idx="1038">
                  <c:v>2.0760000000000001</c:v>
                </c:pt>
                <c:pt idx="1039">
                  <c:v>2.0779999999999998</c:v>
                </c:pt>
                <c:pt idx="1040">
                  <c:v>2.08</c:v>
                </c:pt>
                <c:pt idx="1041">
                  <c:v>2.0820000000000003</c:v>
                </c:pt>
                <c:pt idx="1042">
                  <c:v>2.0840000000000001</c:v>
                </c:pt>
                <c:pt idx="1043">
                  <c:v>2.0860000000000003</c:v>
                </c:pt>
                <c:pt idx="1044">
                  <c:v>2.0880000000000001</c:v>
                </c:pt>
                <c:pt idx="1045">
                  <c:v>2.09</c:v>
                </c:pt>
                <c:pt idx="1046">
                  <c:v>2.0920000000000001</c:v>
                </c:pt>
                <c:pt idx="1047">
                  <c:v>2.0939999999999999</c:v>
                </c:pt>
                <c:pt idx="1048">
                  <c:v>2.0960000000000001</c:v>
                </c:pt>
                <c:pt idx="1049">
                  <c:v>2.0979999999999999</c:v>
                </c:pt>
                <c:pt idx="1050">
                  <c:v>2.1</c:v>
                </c:pt>
                <c:pt idx="1051">
                  <c:v>2.1020000000000003</c:v>
                </c:pt>
                <c:pt idx="1052">
                  <c:v>2.1040000000000001</c:v>
                </c:pt>
                <c:pt idx="1053">
                  <c:v>2.1060000000000003</c:v>
                </c:pt>
                <c:pt idx="1054">
                  <c:v>2.1080000000000001</c:v>
                </c:pt>
                <c:pt idx="1055">
                  <c:v>2.11</c:v>
                </c:pt>
                <c:pt idx="1056">
                  <c:v>2.1120000000000001</c:v>
                </c:pt>
                <c:pt idx="1057">
                  <c:v>2.1139999999999999</c:v>
                </c:pt>
                <c:pt idx="1058">
                  <c:v>2.1159999999999997</c:v>
                </c:pt>
                <c:pt idx="1059">
                  <c:v>2.1179999999999999</c:v>
                </c:pt>
                <c:pt idx="1060">
                  <c:v>2.12</c:v>
                </c:pt>
                <c:pt idx="1061">
                  <c:v>2.1220000000000003</c:v>
                </c:pt>
                <c:pt idx="1062">
                  <c:v>2.1240000000000001</c:v>
                </c:pt>
                <c:pt idx="1063">
                  <c:v>2.1259999999999999</c:v>
                </c:pt>
                <c:pt idx="1064">
                  <c:v>2.1280000000000001</c:v>
                </c:pt>
                <c:pt idx="1065">
                  <c:v>2.13</c:v>
                </c:pt>
                <c:pt idx="1066">
                  <c:v>2.1320000000000001</c:v>
                </c:pt>
                <c:pt idx="1067">
                  <c:v>2.1339999999999999</c:v>
                </c:pt>
                <c:pt idx="1068">
                  <c:v>2.1359999999999997</c:v>
                </c:pt>
                <c:pt idx="1069">
                  <c:v>2.1380000000000003</c:v>
                </c:pt>
                <c:pt idx="1070">
                  <c:v>2.14</c:v>
                </c:pt>
                <c:pt idx="1071">
                  <c:v>2.1419999999999999</c:v>
                </c:pt>
                <c:pt idx="1072">
                  <c:v>2.1440000000000001</c:v>
                </c:pt>
                <c:pt idx="1073">
                  <c:v>2.1459999999999999</c:v>
                </c:pt>
                <c:pt idx="1074">
                  <c:v>2.1480000000000001</c:v>
                </c:pt>
                <c:pt idx="1075">
                  <c:v>2.15</c:v>
                </c:pt>
                <c:pt idx="1076">
                  <c:v>2.1520000000000001</c:v>
                </c:pt>
                <c:pt idx="1077">
                  <c:v>2.1539999999999999</c:v>
                </c:pt>
                <c:pt idx="1078">
                  <c:v>2.1560000000000001</c:v>
                </c:pt>
                <c:pt idx="1079">
                  <c:v>2.1580000000000004</c:v>
                </c:pt>
                <c:pt idx="1080">
                  <c:v>2.16</c:v>
                </c:pt>
                <c:pt idx="1081">
                  <c:v>2.1619999999999999</c:v>
                </c:pt>
                <c:pt idx="1082">
                  <c:v>2.1640000000000001</c:v>
                </c:pt>
                <c:pt idx="1083">
                  <c:v>2.1659999999999999</c:v>
                </c:pt>
                <c:pt idx="1084">
                  <c:v>2.1679999999999997</c:v>
                </c:pt>
                <c:pt idx="1085">
                  <c:v>2.17</c:v>
                </c:pt>
                <c:pt idx="1086">
                  <c:v>2.1719999999999997</c:v>
                </c:pt>
                <c:pt idx="1087">
                  <c:v>2.1739999999999999</c:v>
                </c:pt>
                <c:pt idx="1088">
                  <c:v>2.1760000000000002</c:v>
                </c:pt>
                <c:pt idx="1089">
                  <c:v>2.1780000000000004</c:v>
                </c:pt>
                <c:pt idx="1090">
                  <c:v>2.1800000000000002</c:v>
                </c:pt>
                <c:pt idx="1091">
                  <c:v>2.1819999999999999</c:v>
                </c:pt>
                <c:pt idx="1092">
                  <c:v>2.1840000000000002</c:v>
                </c:pt>
                <c:pt idx="1093">
                  <c:v>2.1859999999999999</c:v>
                </c:pt>
                <c:pt idx="1094">
                  <c:v>2.1879999999999997</c:v>
                </c:pt>
                <c:pt idx="1095">
                  <c:v>2.19</c:v>
                </c:pt>
                <c:pt idx="1096">
                  <c:v>2.1919999999999997</c:v>
                </c:pt>
                <c:pt idx="1097">
                  <c:v>2.1940000000000004</c:v>
                </c:pt>
                <c:pt idx="1098">
                  <c:v>2.1960000000000002</c:v>
                </c:pt>
                <c:pt idx="1099">
                  <c:v>2.198</c:v>
                </c:pt>
                <c:pt idx="1100">
                  <c:v>2.2000000000000002</c:v>
                </c:pt>
                <c:pt idx="1101">
                  <c:v>2.202</c:v>
                </c:pt>
                <c:pt idx="1102">
                  <c:v>2.2040000000000002</c:v>
                </c:pt>
                <c:pt idx="1103">
                  <c:v>2.206</c:v>
                </c:pt>
                <c:pt idx="1104">
                  <c:v>2.2079999999999997</c:v>
                </c:pt>
                <c:pt idx="1105">
                  <c:v>2.21</c:v>
                </c:pt>
                <c:pt idx="1106">
                  <c:v>2.2120000000000002</c:v>
                </c:pt>
                <c:pt idx="1107">
                  <c:v>2.214</c:v>
                </c:pt>
                <c:pt idx="1108">
                  <c:v>2.2160000000000002</c:v>
                </c:pt>
                <c:pt idx="1109">
                  <c:v>2.218</c:v>
                </c:pt>
                <c:pt idx="1110">
                  <c:v>2.2200000000000002</c:v>
                </c:pt>
                <c:pt idx="1111">
                  <c:v>2.222</c:v>
                </c:pt>
                <c:pt idx="1112">
                  <c:v>2.2239999999999998</c:v>
                </c:pt>
                <c:pt idx="1113">
                  <c:v>2.226</c:v>
                </c:pt>
                <c:pt idx="1114">
                  <c:v>2.2279999999999998</c:v>
                </c:pt>
                <c:pt idx="1115">
                  <c:v>2.2300000000000004</c:v>
                </c:pt>
                <c:pt idx="1116">
                  <c:v>2.2320000000000002</c:v>
                </c:pt>
                <c:pt idx="1117">
                  <c:v>2.234</c:v>
                </c:pt>
                <c:pt idx="1118">
                  <c:v>2.2360000000000002</c:v>
                </c:pt>
                <c:pt idx="1119">
                  <c:v>2.238</c:v>
                </c:pt>
                <c:pt idx="1120">
                  <c:v>2.2399999999999998</c:v>
                </c:pt>
                <c:pt idx="1121">
                  <c:v>2.242</c:v>
                </c:pt>
                <c:pt idx="1122">
                  <c:v>2.2439999999999998</c:v>
                </c:pt>
                <c:pt idx="1123">
                  <c:v>2.246</c:v>
                </c:pt>
                <c:pt idx="1124">
                  <c:v>2.2480000000000002</c:v>
                </c:pt>
                <c:pt idx="1125">
                  <c:v>2.25</c:v>
                </c:pt>
                <c:pt idx="1126">
                  <c:v>2.2520000000000002</c:v>
                </c:pt>
                <c:pt idx="1127">
                  <c:v>2.254</c:v>
                </c:pt>
                <c:pt idx="1128">
                  <c:v>2.2560000000000002</c:v>
                </c:pt>
                <c:pt idx="1129">
                  <c:v>2.258</c:v>
                </c:pt>
                <c:pt idx="1130">
                  <c:v>2.2599999999999998</c:v>
                </c:pt>
                <c:pt idx="1131">
                  <c:v>2.262</c:v>
                </c:pt>
                <c:pt idx="1132">
                  <c:v>2.2639999999999998</c:v>
                </c:pt>
                <c:pt idx="1133">
                  <c:v>2.266</c:v>
                </c:pt>
                <c:pt idx="1134">
                  <c:v>2.2680000000000002</c:v>
                </c:pt>
                <c:pt idx="1135">
                  <c:v>2.27</c:v>
                </c:pt>
                <c:pt idx="1136">
                  <c:v>2.2720000000000002</c:v>
                </c:pt>
                <c:pt idx="1137">
                  <c:v>2.274</c:v>
                </c:pt>
                <c:pt idx="1138">
                  <c:v>2.2760000000000002</c:v>
                </c:pt>
                <c:pt idx="1139">
                  <c:v>2.278</c:v>
                </c:pt>
                <c:pt idx="1140">
                  <c:v>2.2799999999999998</c:v>
                </c:pt>
                <c:pt idx="1141">
                  <c:v>2.282</c:v>
                </c:pt>
                <c:pt idx="1142">
                  <c:v>2.2839999999999998</c:v>
                </c:pt>
                <c:pt idx="1143">
                  <c:v>2.286</c:v>
                </c:pt>
                <c:pt idx="1144">
                  <c:v>2.2880000000000003</c:v>
                </c:pt>
                <c:pt idx="1145">
                  <c:v>2.29</c:v>
                </c:pt>
                <c:pt idx="1146">
                  <c:v>2.2920000000000003</c:v>
                </c:pt>
                <c:pt idx="1147">
                  <c:v>2.294</c:v>
                </c:pt>
                <c:pt idx="1148">
                  <c:v>2.2959999999999998</c:v>
                </c:pt>
                <c:pt idx="1149">
                  <c:v>2.298</c:v>
                </c:pt>
                <c:pt idx="1150">
                  <c:v>2.2999999999999998</c:v>
                </c:pt>
                <c:pt idx="1151">
                  <c:v>2.302</c:v>
                </c:pt>
                <c:pt idx="1152">
                  <c:v>2.3040000000000003</c:v>
                </c:pt>
                <c:pt idx="1153">
                  <c:v>2.306</c:v>
                </c:pt>
                <c:pt idx="1154">
                  <c:v>2.3080000000000003</c:v>
                </c:pt>
                <c:pt idx="1155">
                  <c:v>2.31</c:v>
                </c:pt>
                <c:pt idx="1156">
                  <c:v>2.3119999999999998</c:v>
                </c:pt>
                <c:pt idx="1157">
                  <c:v>2.3140000000000001</c:v>
                </c:pt>
                <c:pt idx="1158">
                  <c:v>2.3159999999999998</c:v>
                </c:pt>
                <c:pt idx="1159">
                  <c:v>2.3180000000000001</c:v>
                </c:pt>
                <c:pt idx="1160">
                  <c:v>2.3199999999999998</c:v>
                </c:pt>
                <c:pt idx="1161">
                  <c:v>2.3220000000000001</c:v>
                </c:pt>
                <c:pt idx="1162">
                  <c:v>2.3240000000000003</c:v>
                </c:pt>
                <c:pt idx="1163">
                  <c:v>2.3260000000000001</c:v>
                </c:pt>
                <c:pt idx="1164">
                  <c:v>2.3280000000000003</c:v>
                </c:pt>
                <c:pt idx="1165">
                  <c:v>2.33</c:v>
                </c:pt>
                <c:pt idx="1166">
                  <c:v>2.3319999999999999</c:v>
                </c:pt>
                <c:pt idx="1167">
                  <c:v>2.3340000000000001</c:v>
                </c:pt>
                <c:pt idx="1168">
                  <c:v>2.3359999999999999</c:v>
                </c:pt>
                <c:pt idx="1169">
                  <c:v>2.3379999999999996</c:v>
                </c:pt>
                <c:pt idx="1170">
                  <c:v>2.34</c:v>
                </c:pt>
                <c:pt idx="1171">
                  <c:v>2.3420000000000001</c:v>
                </c:pt>
                <c:pt idx="1172">
                  <c:v>2.3440000000000003</c:v>
                </c:pt>
                <c:pt idx="1173">
                  <c:v>2.3460000000000001</c:v>
                </c:pt>
                <c:pt idx="1174">
                  <c:v>2.3479999999999999</c:v>
                </c:pt>
                <c:pt idx="1175">
                  <c:v>2.35</c:v>
                </c:pt>
                <c:pt idx="1176">
                  <c:v>2.3519999999999999</c:v>
                </c:pt>
                <c:pt idx="1177">
                  <c:v>2.3540000000000001</c:v>
                </c:pt>
                <c:pt idx="1178">
                  <c:v>2.3559999999999999</c:v>
                </c:pt>
                <c:pt idx="1179">
                  <c:v>2.3579999999999997</c:v>
                </c:pt>
                <c:pt idx="1180">
                  <c:v>2.3600000000000003</c:v>
                </c:pt>
                <c:pt idx="1181">
                  <c:v>2.3620000000000001</c:v>
                </c:pt>
                <c:pt idx="1182">
                  <c:v>2.3640000000000003</c:v>
                </c:pt>
                <c:pt idx="1183">
                  <c:v>2.3660000000000001</c:v>
                </c:pt>
                <c:pt idx="1184">
                  <c:v>2.3679999999999999</c:v>
                </c:pt>
                <c:pt idx="1185">
                  <c:v>2.37</c:v>
                </c:pt>
                <c:pt idx="1186">
                  <c:v>2.3719999999999999</c:v>
                </c:pt>
                <c:pt idx="1187">
                  <c:v>2.3740000000000001</c:v>
                </c:pt>
                <c:pt idx="1188">
                  <c:v>2.3759999999999999</c:v>
                </c:pt>
                <c:pt idx="1189">
                  <c:v>2.3780000000000001</c:v>
                </c:pt>
                <c:pt idx="1190">
                  <c:v>2.3800000000000003</c:v>
                </c:pt>
                <c:pt idx="1191">
                  <c:v>2.3820000000000001</c:v>
                </c:pt>
                <c:pt idx="1192">
                  <c:v>2.3839999999999999</c:v>
                </c:pt>
                <c:pt idx="1193">
                  <c:v>2.3860000000000001</c:v>
                </c:pt>
                <c:pt idx="1194">
                  <c:v>2.3879999999999999</c:v>
                </c:pt>
                <c:pt idx="1195">
                  <c:v>2.39</c:v>
                </c:pt>
                <c:pt idx="1196">
                  <c:v>2.3919999999999999</c:v>
                </c:pt>
                <c:pt idx="1197">
                  <c:v>2.3939999999999997</c:v>
                </c:pt>
                <c:pt idx="1198">
                  <c:v>2.3959999999999999</c:v>
                </c:pt>
                <c:pt idx="1199">
                  <c:v>2.3980000000000001</c:v>
                </c:pt>
                <c:pt idx="1200">
                  <c:v>2.4000000000000004</c:v>
                </c:pt>
                <c:pt idx="1201">
                  <c:v>2.4020000000000001</c:v>
                </c:pt>
                <c:pt idx="1202">
                  <c:v>2.4039999999999999</c:v>
                </c:pt>
                <c:pt idx="1203">
                  <c:v>2.4060000000000001</c:v>
                </c:pt>
                <c:pt idx="1204">
                  <c:v>2.4079999999999999</c:v>
                </c:pt>
                <c:pt idx="1205">
                  <c:v>2.4099999999999997</c:v>
                </c:pt>
                <c:pt idx="1206">
                  <c:v>2.4119999999999999</c:v>
                </c:pt>
                <c:pt idx="1207">
                  <c:v>2.4139999999999997</c:v>
                </c:pt>
                <c:pt idx="1208">
                  <c:v>2.4160000000000004</c:v>
                </c:pt>
                <c:pt idx="1209">
                  <c:v>2.4180000000000001</c:v>
                </c:pt>
                <c:pt idx="1210">
                  <c:v>2.42</c:v>
                </c:pt>
                <c:pt idx="1211">
                  <c:v>2.4220000000000002</c:v>
                </c:pt>
                <c:pt idx="1212">
                  <c:v>2.4239999999999999</c:v>
                </c:pt>
                <c:pt idx="1213">
                  <c:v>2.4260000000000002</c:v>
                </c:pt>
                <c:pt idx="1214">
                  <c:v>2.4279999999999999</c:v>
                </c:pt>
                <c:pt idx="1215">
                  <c:v>2.4299999999999997</c:v>
                </c:pt>
                <c:pt idx="1216">
                  <c:v>2.4319999999999999</c:v>
                </c:pt>
                <c:pt idx="1217">
                  <c:v>2.4340000000000002</c:v>
                </c:pt>
                <c:pt idx="1218">
                  <c:v>2.4360000000000004</c:v>
                </c:pt>
                <c:pt idx="1219">
                  <c:v>2.4380000000000002</c:v>
                </c:pt>
                <c:pt idx="1220">
                  <c:v>2.44</c:v>
                </c:pt>
                <c:pt idx="1221">
                  <c:v>2.4420000000000002</c:v>
                </c:pt>
                <c:pt idx="1222">
                  <c:v>2.444</c:v>
                </c:pt>
                <c:pt idx="1223">
                  <c:v>2.4459999999999997</c:v>
                </c:pt>
                <c:pt idx="1224">
                  <c:v>2.448</c:v>
                </c:pt>
                <c:pt idx="1225">
                  <c:v>2.4499999999999997</c:v>
                </c:pt>
                <c:pt idx="1226">
                  <c:v>2.4520000000000004</c:v>
                </c:pt>
                <c:pt idx="1227">
                  <c:v>2.4540000000000002</c:v>
                </c:pt>
                <c:pt idx="1228">
                  <c:v>2.456</c:v>
                </c:pt>
                <c:pt idx="1229">
                  <c:v>2.4580000000000002</c:v>
                </c:pt>
                <c:pt idx="1230">
                  <c:v>2.46</c:v>
                </c:pt>
                <c:pt idx="1231">
                  <c:v>2.4620000000000002</c:v>
                </c:pt>
                <c:pt idx="1232">
                  <c:v>2.464</c:v>
                </c:pt>
                <c:pt idx="1233">
                  <c:v>2.4659999999999997</c:v>
                </c:pt>
                <c:pt idx="1234">
                  <c:v>2.468</c:v>
                </c:pt>
                <c:pt idx="1235">
                  <c:v>2.4699999999999998</c:v>
                </c:pt>
                <c:pt idx="1236">
                  <c:v>2.4720000000000004</c:v>
                </c:pt>
                <c:pt idx="1237">
                  <c:v>2.4740000000000002</c:v>
                </c:pt>
                <c:pt idx="1238">
                  <c:v>2.476</c:v>
                </c:pt>
                <c:pt idx="1239">
                  <c:v>2.4780000000000002</c:v>
                </c:pt>
                <c:pt idx="1240">
                  <c:v>2.48</c:v>
                </c:pt>
                <c:pt idx="1241">
                  <c:v>2.4819999999999998</c:v>
                </c:pt>
                <c:pt idx="1242">
                  <c:v>2.484</c:v>
                </c:pt>
                <c:pt idx="1243">
                  <c:v>2.4859999999999998</c:v>
                </c:pt>
                <c:pt idx="1244">
                  <c:v>2.488</c:v>
                </c:pt>
                <c:pt idx="1245">
                  <c:v>2.4900000000000002</c:v>
                </c:pt>
                <c:pt idx="1246">
                  <c:v>2.492</c:v>
                </c:pt>
                <c:pt idx="1247">
                  <c:v>2.4940000000000002</c:v>
                </c:pt>
                <c:pt idx="1248">
                  <c:v>2.496</c:v>
                </c:pt>
                <c:pt idx="1249">
                  <c:v>2.4980000000000002</c:v>
                </c:pt>
                <c:pt idx="1250">
                  <c:v>2.5</c:v>
                </c:pt>
                <c:pt idx="1251">
                  <c:v>2.5019999999999998</c:v>
                </c:pt>
                <c:pt idx="1252">
                  <c:v>2.504</c:v>
                </c:pt>
                <c:pt idx="1253">
                  <c:v>2.5059999999999998</c:v>
                </c:pt>
                <c:pt idx="1254">
                  <c:v>2.508</c:v>
                </c:pt>
                <c:pt idx="1255">
                  <c:v>2.5100000000000002</c:v>
                </c:pt>
                <c:pt idx="1256">
                  <c:v>2.512</c:v>
                </c:pt>
                <c:pt idx="1257">
                  <c:v>2.5140000000000002</c:v>
                </c:pt>
                <c:pt idx="1258">
                  <c:v>2.516</c:v>
                </c:pt>
                <c:pt idx="1259">
                  <c:v>2.5179999999999998</c:v>
                </c:pt>
                <c:pt idx="1260">
                  <c:v>2.52</c:v>
                </c:pt>
                <c:pt idx="1261">
                  <c:v>2.5219999999999998</c:v>
                </c:pt>
                <c:pt idx="1262">
                  <c:v>2.524</c:v>
                </c:pt>
                <c:pt idx="1263">
                  <c:v>2.5260000000000002</c:v>
                </c:pt>
                <c:pt idx="1264">
                  <c:v>2.528</c:v>
                </c:pt>
                <c:pt idx="1265">
                  <c:v>2.5300000000000002</c:v>
                </c:pt>
                <c:pt idx="1266">
                  <c:v>2.532</c:v>
                </c:pt>
                <c:pt idx="1267">
                  <c:v>2.5340000000000003</c:v>
                </c:pt>
                <c:pt idx="1268">
                  <c:v>2.536</c:v>
                </c:pt>
                <c:pt idx="1269">
                  <c:v>2.5379999999999998</c:v>
                </c:pt>
                <c:pt idx="1270">
                  <c:v>2.54</c:v>
                </c:pt>
                <c:pt idx="1271">
                  <c:v>2.5419999999999998</c:v>
                </c:pt>
                <c:pt idx="1272">
                  <c:v>2.544</c:v>
                </c:pt>
                <c:pt idx="1273">
                  <c:v>2.5460000000000003</c:v>
                </c:pt>
                <c:pt idx="1274">
                  <c:v>2.548</c:v>
                </c:pt>
                <c:pt idx="1275">
                  <c:v>2.5500000000000003</c:v>
                </c:pt>
                <c:pt idx="1276">
                  <c:v>2.552</c:v>
                </c:pt>
                <c:pt idx="1277">
                  <c:v>2.5539999999999998</c:v>
                </c:pt>
                <c:pt idx="1278">
                  <c:v>2.556</c:v>
                </c:pt>
                <c:pt idx="1279">
                  <c:v>2.5579999999999998</c:v>
                </c:pt>
                <c:pt idx="1280">
                  <c:v>2.56</c:v>
                </c:pt>
                <c:pt idx="1281">
                  <c:v>2.5619999999999998</c:v>
                </c:pt>
                <c:pt idx="1282">
                  <c:v>2.5640000000000001</c:v>
                </c:pt>
                <c:pt idx="1283">
                  <c:v>2.5660000000000003</c:v>
                </c:pt>
                <c:pt idx="1284">
                  <c:v>2.5680000000000001</c:v>
                </c:pt>
                <c:pt idx="1285">
                  <c:v>2.5700000000000003</c:v>
                </c:pt>
                <c:pt idx="1286">
                  <c:v>2.5720000000000001</c:v>
                </c:pt>
                <c:pt idx="1287">
                  <c:v>2.5739999999999998</c:v>
                </c:pt>
                <c:pt idx="1288">
                  <c:v>2.5760000000000001</c:v>
                </c:pt>
                <c:pt idx="1289">
                  <c:v>2.5779999999999998</c:v>
                </c:pt>
                <c:pt idx="1290">
                  <c:v>2.5799999999999996</c:v>
                </c:pt>
                <c:pt idx="1291">
                  <c:v>2.5820000000000003</c:v>
                </c:pt>
                <c:pt idx="1292">
                  <c:v>2.5840000000000001</c:v>
                </c:pt>
                <c:pt idx="1293">
                  <c:v>2.5860000000000003</c:v>
                </c:pt>
                <c:pt idx="1294">
                  <c:v>2.5880000000000001</c:v>
                </c:pt>
                <c:pt idx="1295">
                  <c:v>2.59</c:v>
                </c:pt>
                <c:pt idx="1296">
                  <c:v>2.5920000000000001</c:v>
                </c:pt>
                <c:pt idx="1297">
                  <c:v>2.5939999999999999</c:v>
                </c:pt>
                <c:pt idx="1298">
                  <c:v>2.5960000000000001</c:v>
                </c:pt>
                <c:pt idx="1299">
                  <c:v>2.5979999999999999</c:v>
                </c:pt>
                <c:pt idx="1300">
                  <c:v>2.6</c:v>
                </c:pt>
                <c:pt idx="1301">
                  <c:v>2.6020000000000003</c:v>
                </c:pt>
                <c:pt idx="1302">
                  <c:v>2.6040000000000001</c:v>
                </c:pt>
                <c:pt idx="1303">
                  <c:v>2.6059999999999999</c:v>
                </c:pt>
                <c:pt idx="1304">
                  <c:v>2.6080000000000001</c:v>
                </c:pt>
                <c:pt idx="1305">
                  <c:v>2.61</c:v>
                </c:pt>
                <c:pt idx="1306">
                  <c:v>2.6120000000000001</c:v>
                </c:pt>
                <c:pt idx="1307">
                  <c:v>2.6139999999999999</c:v>
                </c:pt>
                <c:pt idx="1308">
                  <c:v>2.6159999999999997</c:v>
                </c:pt>
                <c:pt idx="1309">
                  <c:v>2.6179999999999999</c:v>
                </c:pt>
                <c:pt idx="1310">
                  <c:v>2.62</c:v>
                </c:pt>
                <c:pt idx="1311">
                  <c:v>2.6220000000000003</c:v>
                </c:pt>
                <c:pt idx="1312">
                  <c:v>2.6240000000000001</c:v>
                </c:pt>
                <c:pt idx="1313">
                  <c:v>2.6259999999999999</c:v>
                </c:pt>
                <c:pt idx="1314">
                  <c:v>2.6280000000000001</c:v>
                </c:pt>
                <c:pt idx="1315">
                  <c:v>2.63</c:v>
                </c:pt>
                <c:pt idx="1316">
                  <c:v>2.6320000000000001</c:v>
                </c:pt>
                <c:pt idx="1317">
                  <c:v>2.6339999999999999</c:v>
                </c:pt>
                <c:pt idx="1318">
                  <c:v>2.6359999999999997</c:v>
                </c:pt>
                <c:pt idx="1319">
                  <c:v>2.6380000000000003</c:v>
                </c:pt>
                <c:pt idx="1320">
                  <c:v>2.64</c:v>
                </c:pt>
                <c:pt idx="1321">
                  <c:v>2.6420000000000003</c:v>
                </c:pt>
                <c:pt idx="1322">
                  <c:v>2.6440000000000001</c:v>
                </c:pt>
                <c:pt idx="1323">
                  <c:v>2.6459999999999999</c:v>
                </c:pt>
                <c:pt idx="1324">
                  <c:v>2.6480000000000001</c:v>
                </c:pt>
                <c:pt idx="1325">
                  <c:v>2.65</c:v>
                </c:pt>
                <c:pt idx="1326">
                  <c:v>2.6519999999999997</c:v>
                </c:pt>
                <c:pt idx="1327">
                  <c:v>2.6539999999999999</c:v>
                </c:pt>
                <c:pt idx="1328">
                  <c:v>2.6560000000000001</c:v>
                </c:pt>
                <c:pt idx="1329">
                  <c:v>2.6580000000000004</c:v>
                </c:pt>
                <c:pt idx="1330">
                  <c:v>2.66</c:v>
                </c:pt>
                <c:pt idx="1331">
                  <c:v>2.6619999999999999</c:v>
                </c:pt>
                <c:pt idx="1332">
                  <c:v>2.6640000000000001</c:v>
                </c:pt>
                <c:pt idx="1333">
                  <c:v>2.6659999999999999</c:v>
                </c:pt>
                <c:pt idx="1334">
                  <c:v>2.6680000000000001</c:v>
                </c:pt>
                <c:pt idx="1335">
                  <c:v>2.67</c:v>
                </c:pt>
                <c:pt idx="1336">
                  <c:v>2.6719999999999997</c:v>
                </c:pt>
                <c:pt idx="1337">
                  <c:v>2.6740000000000004</c:v>
                </c:pt>
                <c:pt idx="1338">
                  <c:v>2.6760000000000002</c:v>
                </c:pt>
                <c:pt idx="1339">
                  <c:v>2.6779999999999999</c:v>
                </c:pt>
                <c:pt idx="1340">
                  <c:v>2.68</c:v>
                </c:pt>
                <c:pt idx="1341">
                  <c:v>2.6819999999999999</c:v>
                </c:pt>
                <c:pt idx="1342">
                  <c:v>2.6840000000000002</c:v>
                </c:pt>
                <c:pt idx="1343">
                  <c:v>2.6859999999999999</c:v>
                </c:pt>
                <c:pt idx="1344">
                  <c:v>2.6879999999999997</c:v>
                </c:pt>
                <c:pt idx="1345">
                  <c:v>2.69</c:v>
                </c:pt>
                <c:pt idx="1346">
                  <c:v>2.6920000000000002</c:v>
                </c:pt>
                <c:pt idx="1347">
                  <c:v>2.6940000000000004</c:v>
                </c:pt>
                <c:pt idx="1348">
                  <c:v>2.6960000000000002</c:v>
                </c:pt>
                <c:pt idx="1349">
                  <c:v>2.698</c:v>
                </c:pt>
                <c:pt idx="1350">
                  <c:v>2.7</c:v>
                </c:pt>
                <c:pt idx="1351">
                  <c:v>2.702</c:v>
                </c:pt>
                <c:pt idx="1352">
                  <c:v>2.7039999999999997</c:v>
                </c:pt>
                <c:pt idx="1353">
                  <c:v>2.706</c:v>
                </c:pt>
                <c:pt idx="1354">
                  <c:v>2.7079999999999997</c:v>
                </c:pt>
                <c:pt idx="1355">
                  <c:v>2.71</c:v>
                </c:pt>
                <c:pt idx="1356">
                  <c:v>2.7120000000000002</c:v>
                </c:pt>
                <c:pt idx="1357">
                  <c:v>2.714</c:v>
                </c:pt>
                <c:pt idx="1358">
                  <c:v>2.7160000000000002</c:v>
                </c:pt>
                <c:pt idx="1359">
                  <c:v>2.718</c:v>
                </c:pt>
                <c:pt idx="1360">
                  <c:v>2.72</c:v>
                </c:pt>
                <c:pt idx="1361">
                  <c:v>2.722</c:v>
                </c:pt>
                <c:pt idx="1362">
                  <c:v>2.7239999999999998</c:v>
                </c:pt>
                <c:pt idx="1363">
                  <c:v>2.726</c:v>
                </c:pt>
                <c:pt idx="1364">
                  <c:v>2.7279999999999998</c:v>
                </c:pt>
                <c:pt idx="1365">
                  <c:v>2.7300000000000004</c:v>
                </c:pt>
                <c:pt idx="1366">
                  <c:v>2.7320000000000002</c:v>
                </c:pt>
                <c:pt idx="1367">
                  <c:v>2.734</c:v>
                </c:pt>
                <c:pt idx="1368">
                  <c:v>2.7360000000000002</c:v>
                </c:pt>
                <c:pt idx="1369">
                  <c:v>2.738</c:v>
                </c:pt>
                <c:pt idx="1370">
                  <c:v>2.74</c:v>
                </c:pt>
                <c:pt idx="1371">
                  <c:v>2.742</c:v>
                </c:pt>
                <c:pt idx="1372">
                  <c:v>2.7439999999999998</c:v>
                </c:pt>
                <c:pt idx="1373">
                  <c:v>2.746</c:v>
                </c:pt>
                <c:pt idx="1374">
                  <c:v>2.7480000000000002</c:v>
                </c:pt>
                <c:pt idx="1375">
                  <c:v>2.75</c:v>
                </c:pt>
                <c:pt idx="1376">
                  <c:v>2.7520000000000002</c:v>
                </c:pt>
                <c:pt idx="1377">
                  <c:v>2.754</c:v>
                </c:pt>
                <c:pt idx="1378">
                  <c:v>2.7560000000000002</c:v>
                </c:pt>
                <c:pt idx="1379">
                  <c:v>2.758</c:v>
                </c:pt>
                <c:pt idx="1380">
                  <c:v>2.76</c:v>
                </c:pt>
                <c:pt idx="1381">
                  <c:v>2.762</c:v>
                </c:pt>
                <c:pt idx="1382">
                  <c:v>2.7639999999999998</c:v>
                </c:pt>
                <c:pt idx="1383">
                  <c:v>2.766</c:v>
                </c:pt>
                <c:pt idx="1384">
                  <c:v>2.7680000000000002</c:v>
                </c:pt>
                <c:pt idx="1385">
                  <c:v>2.77</c:v>
                </c:pt>
                <c:pt idx="1386">
                  <c:v>2.7720000000000002</c:v>
                </c:pt>
                <c:pt idx="1387">
                  <c:v>2.774</c:v>
                </c:pt>
                <c:pt idx="1388">
                  <c:v>2.7759999999999998</c:v>
                </c:pt>
                <c:pt idx="1389">
                  <c:v>2.778</c:v>
                </c:pt>
                <c:pt idx="1390">
                  <c:v>2.78</c:v>
                </c:pt>
                <c:pt idx="1391">
                  <c:v>2.782</c:v>
                </c:pt>
                <c:pt idx="1392">
                  <c:v>2.7839999999999998</c:v>
                </c:pt>
                <c:pt idx="1393">
                  <c:v>2.786</c:v>
                </c:pt>
                <c:pt idx="1394">
                  <c:v>2.7880000000000003</c:v>
                </c:pt>
                <c:pt idx="1395">
                  <c:v>2.79</c:v>
                </c:pt>
                <c:pt idx="1396">
                  <c:v>2.7920000000000003</c:v>
                </c:pt>
                <c:pt idx="1397">
                  <c:v>2.794</c:v>
                </c:pt>
                <c:pt idx="1398">
                  <c:v>2.7959999999999998</c:v>
                </c:pt>
                <c:pt idx="1399">
                  <c:v>2.798</c:v>
                </c:pt>
                <c:pt idx="1400">
                  <c:v>2.8</c:v>
                </c:pt>
                <c:pt idx="1401">
                  <c:v>2.8019999999999996</c:v>
                </c:pt>
                <c:pt idx="1402">
                  <c:v>2.8040000000000003</c:v>
                </c:pt>
                <c:pt idx="1403">
                  <c:v>2.806</c:v>
                </c:pt>
                <c:pt idx="1404">
                  <c:v>2.8080000000000003</c:v>
                </c:pt>
                <c:pt idx="1405">
                  <c:v>2.81</c:v>
                </c:pt>
                <c:pt idx="1406">
                  <c:v>2.8120000000000003</c:v>
                </c:pt>
                <c:pt idx="1407">
                  <c:v>2.8140000000000001</c:v>
                </c:pt>
                <c:pt idx="1408">
                  <c:v>2.8159999999999998</c:v>
                </c:pt>
                <c:pt idx="1409">
                  <c:v>2.8180000000000001</c:v>
                </c:pt>
                <c:pt idx="1410">
                  <c:v>2.82</c:v>
                </c:pt>
                <c:pt idx="1411">
                  <c:v>2.8220000000000001</c:v>
                </c:pt>
                <c:pt idx="1412">
                  <c:v>2.8240000000000003</c:v>
                </c:pt>
                <c:pt idx="1413">
                  <c:v>2.8260000000000001</c:v>
                </c:pt>
                <c:pt idx="1414">
                  <c:v>2.8279999999999998</c:v>
                </c:pt>
                <c:pt idx="1415">
                  <c:v>2.83</c:v>
                </c:pt>
                <c:pt idx="1416">
                  <c:v>2.8319999999999999</c:v>
                </c:pt>
                <c:pt idx="1417">
                  <c:v>2.8340000000000001</c:v>
                </c:pt>
                <c:pt idx="1418">
                  <c:v>2.8359999999999999</c:v>
                </c:pt>
                <c:pt idx="1419">
                  <c:v>2.8380000000000001</c:v>
                </c:pt>
                <c:pt idx="1420">
                  <c:v>2.84</c:v>
                </c:pt>
                <c:pt idx="1421">
                  <c:v>2.8420000000000001</c:v>
                </c:pt>
                <c:pt idx="1422">
                  <c:v>2.8440000000000003</c:v>
                </c:pt>
                <c:pt idx="1423">
                  <c:v>2.8460000000000001</c:v>
                </c:pt>
                <c:pt idx="1424">
                  <c:v>2.8479999999999999</c:v>
                </c:pt>
                <c:pt idx="1425">
                  <c:v>2.85</c:v>
                </c:pt>
                <c:pt idx="1426">
                  <c:v>2.8519999999999999</c:v>
                </c:pt>
                <c:pt idx="1427">
                  <c:v>2.8540000000000001</c:v>
                </c:pt>
                <c:pt idx="1428">
                  <c:v>2.8559999999999999</c:v>
                </c:pt>
                <c:pt idx="1429">
                  <c:v>2.8579999999999997</c:v>
                </c:pt>
                <c:pt idx="1430">
                  <c:v>2.8600000000000003</c:v>
                </c:pt>
                <c:pt idx="1431">
                  <c:v>2.8620000000000001</c:v>
                </c:pt>
                <c:pt idx="1432">
                  <c:v>2.8640000000000003</c:v>
                </c:pt>
                <c:pt idx="1433">
                  <c:v>2.8660000000000001</c:v>
                </c:pt>
                <c:pt idx="1434">
                  <c:v>2.8679999999999999</c:v>
                </c:pt>
                <c:pt idx="1435">
                  <c:v>2.87</c:v>
                </c:pt>
                <c:pt idx="1436">
                  <c:v>2.8719999999999999</c:v>
                </c:pt>
                <c:pt idx="1437">
                  <c:v>2.8739999999999997</c:v>
                </c:pt>
                <c:pt idx="1438">
                  <c:v>2.8759999999999999</c:v>
                </c:pt>
                <c:pt idx="1439">
                  <c:v>2.8780000000000001</c:v>
                </c:pt>
                <c:pt idx="1440">
                  <c:v>2.8800000000000003</c:v>
                </c:pt>
                <c:pt idx="1441">
                  <c:v>2.8820000000000001</c:v>
                </c:pt>
                <c:pt idx="1442">
                  <c:v>2.8839999999999999</c:v>
                </c:pt>
                <c:pt idx="1443">
                  <c:v>2.8860000000000001</c:v>
                </c:pt>
                <c:pt idx="1444">
                  <c:v>2.8879999999999999</c:v>
                </c:pt>
                <c:pt idx="1445">
                  <c:v>2.89</c:v>
                </c:pt>
                <c:pt idx="1446">
                  <c:v>2.8919999999999999</c:v>
                </c:pt>
                <c:pt idx="1447">
                  <c:v>2.8939999999999997</c:v>
                </c:pt>
                <c:pt idx="1448">
                  <c:v>2.8960000000000004</c:v>
                </c:pt>
                <c:pt idx="1449">
                  <c:v>2.8980000000000001</c:v>
                </c:pt>
                <c:pt idx="1450">
                  <c:v>2.9</c:v>
                </c:pt>
                <c:pt idx="1451">
                  <c:v>2.9020000000000001</c:v>
                </c:pt>
                <c:pt idx="1452">
                  <c:v>2.9039999999999999</c:v>
                </c:pt>
                <c:pt idx="1453">
                  <c:v>2.9060000000000001</c:v>
                </c:pt>
                <c:pt idx="1454">
                  <c:v>2.9079999999999999</c:v>
                </c:pt>
                <c:pt idx="1455">
                  <c:v>2.91</c:v>
                </c:pt>
                <c:pt idx="1456">
                  <c:v>2.9119999999999999</c:v>
                </c:pt>
                <c:pt idx="1457">
                  <c:v>2.9139999999999997</c:v>
                </c:pt>
                <c:pt idx="1458">
                  <c:v>2.9160000000000004</c:v>
                </c:pt>
                <c:pt idx="1459">
                  <c:v>2.9180000000000001</c:v>
                </c:pt>
                <c:pt idx="1460">
                  <c:v>2.92</c:v>
                </c:pt>
                <c:pt idx="1461">
                  <c:v>2.9220000000000002</c:v>
                </c:pt>
                <c:pt idx="1462">
                  <c:v>2.9239999999999999</c:v>
                </c:pt>
                <c:pt idx="1463">
                  <c:v>2.9260000000000002</c:v>
                </c:pt>
                <c:pt idx="1464">
                  <c:v>2.9279999999999999</c:v>
                </c:pt>
                <c:pt idx="1465">
                  <c:v>2.9299999999999997</c:v>
                </c:pt>
                <c:pt idx="1466">
                  <c:v>2.9319999999999999</c:v>
                </c:pt>
                <c:pt idx="1467">
                  <c:v>2.9340000000000002</c:v>
                </c:pt>
                <c:pt idx="1468">
                  <c:v>2.9360000000000004</c:v>
                </c:pt>
                <c:pt idx="1469">
                  <c:v>2.9380000000000002</c:v>
                </c:pt>
                <c:pt idx="1470">
                  <c:v>2.94</c:v>
                </c:pt>
                <c:pt idx="1471">
                  <c:v>2.9420000000000002</c:v>
                </c:pt>
                <c:pt idx="1472">
                  <c:v>2.944</c:v>
                </c:pt>
                <c:pt idx="1473">
                  <c:v>2.9459999999999997</c:v>
                </c:pt>
                <c:pt idx="1474">
                  <c:v>2.948</c:v>
                </c:pt>
                <c:pt idx="1475">
                  <c:v>2.9499999999999997</c:v>
                </c:pt>
                <c:pt idx="1476">
                  <c:v>2.9520000000000004</c:v>
                </c:pt>
                <c:pt idx="1477">
                  <c:v>2.9540000000000002</c:v>
                </c:pt>
                <c:pt idx="1478">
                  <c:v>2.956</c:v>
                </c:pt>
                <c:pt idx="1479">
                  <c:v>2.9580000000000002</c:v>
                </c:pt>
                <c:pt idx="1480">
                  <c:v>2.96</c:v>
                </c:pt>
                <c:pt idx="1481">
                  <c:v>2.9620000000000002</c:v>
                </c:pt>
                <c:pt idx="1482">
                  <c:v>2.964</c:v>
                </c:pt>
                <c:pt idx="1483">
                  <c:v>2.9659999999999997</c:v>
                </c:pt>
                <c:pt idx="1484">
                  <c:v>2.968</c:v>
                </c:pt>
                <c:pt idx="1485">
                  <c:v>2.97</c:v>
                </c:pt>
                <c:pt idx="1486">
                  <c:v>2.972</c:v>
                </c:pt>
                <c:pt idx="1487">
                  <c:v>2.9740000000000002</c:v>
                </c:pt>
                <c:pt idx="1488">
                  <c:v>2.976</c:v>
                </c:pt>
                <c:pt idx="1489">
                  <c:v>2.9780000000000002</c:v>
                </c:pt>
                <c:pt idx="1490">
                  <c:v>2.98</c:v>
                </c:pt>
                <c:pt idx="1491">
                  <c:v>2.9820000000000002</c:v>
                </c:pt>
                <c:pt idx="1492">
                  <c:v>2.984</c:v>
                </c:pt>
                <c:pt idx="1493">
                  <c:v>2.9859999999999998</c:v>
                </c:pt>
                <c:pt idx="1494">
                  <c:v>2.988</c:v>
                </c:pt>
                <c:pt idx="1495">
                  <c:v>2.99</c:v>
                </c:pt>
                <c:pt idx="1496">
                  <c:v>2.992</c:v>
                </c:pt>
                <c:pt idx="1497">
                  <c:v>2.9940000000000002</c:v>
                </c:pt>
                <c:pt idx="1498">
                  <c:v>2.996</c:v>
                </c:pt>
                <c:pt idx="1499">
                  <c:v>2.9979999999999998</c:v>
                </c:pt>
                <c:pt idx="1500">
                  <c:v>3</c:v>
                </c:pt>
                <c:pt idx="1501">
                  <c:v>3.0019999999999998</c:v>
                </c:pt>
                <c:pt idx="1502">
                  <c:v>3.004</c:v>
                </c:pt>
                <c:pt idx="1503">
                  <c:v>3.0059999999999998</c:v>
                </c:pt>
                <c:pt idx="1504">
                  <c:v>3.0080000000000005</c:v>
                </c:pt>
                <c:pt idx="1505">
                  <c:v>3.0100000000000002</c:v>
                </c:pt>
                <c:pt idx="1506">
                  <c:v>3.012</c:v>
                </c:pt>
                <c:pt idx="1507">
                  <c:v>3.0140000000000002</c:v>
                </c:pt>
                <c:pt idx="1508">
                  <c:v>3.016</c:v>
                </c:pt>
                <c:pt idx="1509">
                  <c:v>3.0179999999999998</c:v>
                </c:pt>
                <c:pt idx="1510">
                  <c:v>3.02</c:v>
                </c:pt>
                <c:pt idx="1511">
                  <c:v>3.0219999999999998</c:v>
                </c:pt>
                <c:pt idx="1512">
                  <c:v>3.0239999999999996</c:v>
                </c:pt>
                <c:pt idx="1513">
                  <c:v>3.0260000000000002</c:v>
                </c:pt>
                <c:pt idx="1514">
                  <c:v>3.028</c:v>
                </c:pt>
                <c:pt idx="1515">
                  <c:v>3.0300000000000002</c:v>
                </c:pt>
                <c:pt idx="1516">
                  <c:v>3.032</c:v>
                </c:pt>
                <c:pt idx="1517">
                  <c:v>3.0340000000000003</c:v>
                </c:pt>
                <c:pt idx="1518">
                  <c:v>3.036</c:v>
                </c:pt>
                <c:pt idx="1519">
                  <c:v>3.0379999999999998</c:v>
                </c:pt>
                <c:pt idx="1520">
                  <c:v>3.04</c:v>
                </c:pt>
                <c:pt idx="1521">
                  <c:v>3.0419999999999998</c:v>
                </c:pt>
                <c:pt idx="1522">
                  <c:v>3.044</c:v>
                </c:pt>
                <c:pt idx="1523">
                  <c:v>3.0460000000000003</c:v>
                </c:pt>
                <c:pt idx="1524">
                  <c:v>3.048</c:v>
                </c:pt>
                <c:pt idx="1525">
                  <c:v>3.05</c:v>
                </c:pt>
                <c:pt idx="1526">
                  <c:v>3.052</c:v>
                </c:pt>
                <c:pt idx="1527">
                  <c:v>3.0540000000000003</c:v>
                </c:pt>
                <c:pt idx="1528">
                  <c:v>3.056</c:v>
                </c:pt>
                <c:pt idx="1529">
                  <c:v>3.0579999999999998</c:v>
                </c:pt>
                <c:pt idx="1530">
                  <c:v>3.06</c:v>
                </c:pt>
                <c:pt idx="1531">
                  <c:v>3.0619999999999998</c:v>
                </c:pt>
                <c:pt idx="1532">
                  <c:v>3.0640000000000001</c:v>
                </c:pt>
                <c:pt idx="1533">
                  <c:v>3.0660000000000003</c:v>
                </c:pt>
                <c:pt idx="1534">
                  <c:v>3.0680000000000001</c:v>
                </c:pt>
                <c:pt idx="1535">
                  <c:v>3.07</c:v>
                </c:pt>
                <c:pt idx="1536">
                  <c:v>3.0720000000000001</c:v>
                </c:pt>
                <c:pt idx="1537">
                  <c:v>3.0739999999999998</c:v>
                </c:pt>
                <c:pt idx="1538">
                  <c:v>3.0760000000000001</c:v>
                </c:pt>
                <c:pt idx="1539">
                  <c:v>3.0779999999999998</c:v>
                </c:pt>
                <c:pt idx="1540">
                  <c:v>3.08</c:v>
                </c:pt>
                <c:pt idx="1541">
                  <c:v>3.0820000000000003</c:v>
                </c:pt>
                <c:pt idx="1542">
                  <c:v>3.0840000000000001</c:v>
                </c:pt>
                <c:pt idx="1543">
                  <c:v>3.0860000000000003</c:v>
                </c:pt>
                <c:pt idx="1544">
                  <c:v>3.0880000000000001</c:v>
                </c:pt>
                <c:pt idx="1545">
                  <c:v>3.09</c:v>
                </c:pt>
                <c:pt idx="1546">
                  <c:v>3.0920000000000001</c:v>
                </c:pt>
                <c:pt idx="1547">
                  <c:v>3.0939999999999999</c:v>
                </c:pt>
                <c:pt idx="1548">
                  <c:v>3.0959999999999996</c:v>
                </c:pt>
                <c:pt idx="1549">
                  <c:v>3.0979999999999999</c:v>
                </c:pt>
                <c:pt idx="1550">
                  <c:v>3.1</c:v>
                </c:pt>
                <c:pt idx="1551">
                  <c:v>3.1020000000000003</c:v>
                </c:pt>
                <c:pt idx="1552">
                  <c:v>3.1040000000000001</c:v>
                </c:pt>
                <c:pt idx="1553">
                  <c:v>3.1060000000000003</c:v>
                </c:pt>
                <c:pt idx="1554">
                  <c:v>3.1080000000000001</c:v>
                </c:pt>
                <c:pt idx="1555">
                  <c:v>3.11</c:v>
                </c:pt>
                <c:pt idx="1556">
                  <c:v>3.1120000000000001</c:v>
                </c:pt>
                <c:pt idx="1557">
                  <c:v>3.1139999999999999</c:v>
                </c:pt>
                <c:pt idx="1558">
                  <c:v>3.1159999999999997</c:v>
                </c:pt>
                <c:pt idx="1559">
                  <c:v>3.1180000000000003</c:v>
                </c:pt>
                <c:pt idx="1560">
                  <c:v>3.12</c:v>
                </c:pt>
                <c:pt idx="1561">
                  <c:v>3.1219999999999999</c:v>
                </c:pt>
                <c:pt idx="1562">
                  <c:v>3.1240000000000001</c:v>
                </c:pt>
                <c:pt idx="1563">
                  <c:v>3.1259999999999999</c:v>
                </c:pt>
                <c:pt idx="1564">
                  <c:v>3.1280000000000001</c:v>
                </c:pt>
                <c:pt idx="1565">
                  <c:v>3.13</c:v>
                </c:pt>
                <c:pt idx="1566">
                  <c:v>3.1320000000000001</c:v>
                </c:pt>
                <c:pt idx="1567">
                  <c:v>3.1339999999999999</c:v>
                </c:pt>
                <c:pt idx="1568">
                  <c:v>3.1360000000000001</c:v>
                </c:pt>
                <c:pt idx="1569">
                  <c:v>3.1380000000000003</c:v>
                </c:pt>
                <c:pt idx="1570">
                  <c:v>3.14</c:v>
                </c:pt>
                <c:pt idx="1571">
                  <c:v>3.1419999999999999</c:v>
                </c:pt>
                <c:pt idx="1572">
                  <c:v>3.1440000000000001</c:v>
                </c:pt>
                <c:pt idx="1573">
                  <c:v>3.1459999999999999</c:v>
                </c:pt>
                <c:pt idx="1574">
                  <c:v>3.1479999999999997</c:v>
                </c:pt>
                <c:pt idx="1575">
                  <c:v>3.15</c:v>
                </c:pt>
                <c:pt idx="1576">
                  <c:v>3.1520000000000001</c:v>
                </c:pt>
                <c:pt idx="1577">
                  <c:v>3.1539999999999999</c:v>
                </c:pt>
                <c:pt idx="1578">
                  <c:v>3.1560000000000001</c:v>
                </c:pt>
                <c:pt idx="1579">
                  <c:v>3.1580000000000004</c:v>
                </c:pt>
                <c:pt idx="1580">
                  <c:v>3.16</c:v>
                </c:pt>
                <c:pt idx="1581">
                  <c:v>3.1619999999999999</c:v>
                </c:pt>
                <c:pt idx="1582">
                  <c:v>3.1640000000000001</c:v>
                </c:pt>
                <c:pt idx="1583">
                  <c:v>3.1659999999999999</c:v>
                </c:pt>
                <c:pt idx="1584">
                  <c:v>3.1679999999999997</c:v>
                </c:pt>
                <c:pt idx="1585">
                  <c:v>3.17</c:v>
                </c:pt>
                <c:pt idx="1586">
                  <c:v>3.1719999999999997</c:v>
                </c:pt>
                <c:pt idx="1587">
                  <c:v>3.1740000000000004</c:v>
                </c:pt>
                <c:pt idx="1588">
                  <c:v>3.1760000000000002</c:v>
                </c:pt>
                <c:pt idx="1589">
                  <c:v>3.1780000000000004</c:v>
                </c:pt>
                <c:pt idx="1590">
                  <c:v>3.18</c:v>
                </c:pt>
                <c:pt idx="1591">
                  <c:v>3.1819999999999999</c:v>
                </c:pt>
                <c:pt idx="1592">
                  <c:v>3.1840000000000002</c:v>
                </c:pt>
                <c:pt idx="1593">
                  <c:v>3.1859999999999999</c:v>
                </c:pt>
                <c:pt idx="1594">
                  <c:v>3.1879999999999997</c:v>
                </c:pt>
                <c:pt idx="1595">
                  <c:v>3.19</c:v>
                </c:pt>
                <c:pt idx="1596">
                  <c:v>3.1920000000000002</c:v>
                </c:pt>
                <c:pt idx="1597">
                  <c:v>3.194</c:v>
                </c:pt>
                <c:pt idx="1598">
                  <c:v>3.1960000000000002</c:v>
                </c:pt>
                <c:pt idx="1599">
                  <c:v>3.198</c:v>
                </c:pt>
                <c:pt idx="1600">
                  <c:v>3.2</c:v>
                </c:pt>
                <c:pt idx="1601">
                  <c:v>3.202</c:v>
                </c:pt>
                <c:pt idx="1602">
                  <c:v>3.2040000000000002</c:v>
                </c:pt>
                <c:pt idx="1603">
                  <c:v>3.206</c:v>
                </c:pt>
                <c:pt idx="1604">
                  <c:v>3.2079999999999997</c:v>
                </c:pt>
                <c:pt idx="1605">
                  <c:v>3.21</c:v>
                </c:pt>
                <c:pt idx="1606">
                  <c:v>3.2120000000000002</c:v>
                </c:pt>
                <c:pt idx="1607">
                  <c:v>3.214</c:v>
                </c:pt>
                <c:pt idx="1608">
                  <c:v>3.2160000000000002</c:v>
                </c:pt>
                <c:pt idx="1609">
                  <c:v>3.218</c:v>
                </c:pt>
                <c:pt idx="1610">
                  <c:v>3.2199999999999998</c:v>
                </c:pt>
                <c:pt idx="1611">
                  <c:v>3.222</c:v>
                </c:pt>
                <c:pt idx="1612">
                  <c:v>3.2239999999999998</c:v>
                </c:pt>
                <c:pt idx="1613">
                  <c:v>3.226</c:v>
                </c:pt>
                <c:pt idx="1614">
                  <c:v>3.2279999999999998</c:v>
                </c:pt>
                <c:pt idx="1615">
                  <c:v>3.2300000000000004</c:v>
                </c:pt>
                <c:pt idx="1616">
                  <c:v>3.2320000000000002</c:v>
                </c:pt>
                <c:pt idx="1617">
                  <c:v>3.234</c:v>
                </c:pt>
                <c:pt idx="1618">
                  <c:v>3.2360000000000002</c:v>
                </c:pt>
                <c:pt idx="1619">
                  <c:v>3.238</c:v>
                </c:pt>
                <c:pt idx="1620">
                  <c:v>3.2399999999999998</c:v>
                </c:pt>
                <c:pt idx="1621">
                  <c:v>3.242</c:v>
                </c:pt>
                <c:pt idx="1622">
                  <c:v>3.2439999999999998</c:v>
                </c:pt>
                <c:pt idx="1623">
                  <c:v>3.246</c:v>
                </c:pt>
                <c:pt idx="1624">
                  <c:v>3.2480000000000002</c:v>
                </c:pt>
                <c:pt idx="1625">
                  <c:v>3.2500000000000004</c:v>
                </c:pt>
                <c:pt idx="1626">
                  <c:v>3.2520000000000002</c:v>
                </c:pt>
                <c:pt idx="1627">
                  <c:v>3.254</c:v>
                </c:pt>
                <c:pt idx="1628">
                  <c:v>3.2560000000000002</c:v>
                </c:pt>
                <c:pt idx="1629">
                  <c:v>3.258</c:v>
                </c:pt>
                <c:pt idx="1630">
                  <c:v>3.26</c:v>
                </c:pt>
                <c:pt idx="1631">
                  <c:v>3.262</c:v>
                </c:pt>
                <c:pt idx="1632">
                  <c:v>3.2639999999999998</c:v>
                </c:pt>
                <c:pt idx="1633">
                  <c:v>3.266</c:v>
                </c:pt>
                <c:pt idx="1634">
                  <c:v>3.2680000000000002</c:v>
                </c:pt>
                <c:pt idx="1635">
                  <c:v>3.27</c:v>
                </c:pt>
                <c:pt idx="1636">
                  <c:v>3.2720000000000002</c:v>
                </c:pt>
                <c:pt idx="1637">
                  <c:v>3.274</c:v>
                </c:pt>
                <c:pt idx="1638">
                  <c:v>3.2760000000000002</c:v>
                </c:pt>
                <c:pt idx="1639">
                  <c:v>3.278</c:v>
                </c:pt>
                <c:pt idx="1640">
                  <c:v>3.28</c:v>
                </c:pt>
                <c:pt idx="1641">
                  <c:v>3.282</c:v>
                </c:pt>
                <c:pt idx="1642">
                  <c:v>3.2839999999999998</c:v>
                </c:pt>
                <c:pt idx="1643">
                  <c:v>3.286</c:v>
                </c:pt>
                <c:pt idx="1644">
                  <c:v>3.2880000000000003</c:v>
                </c:pt>
                <c:pt idx="1645">
                  <c:v>3.29</c:v>
                </c:pt>
                <c:pt idx="1646">
                  <c:v>3.2919999999999998</c:v>
                </c:pt>
                <c:pt idx="1647">
                  <c:v>3.294</c:v>
                </c:pt>
                <c:pt idx="1648">
                  <c:v>3.2959999999999998</c:v>
                </c:pt>
                <c:pt idx="1649">
                  <c:v>3.298</c:v>
                </c:pt>
                <c:pt idx="1650">
                  <c:v>3.3</c:v>
                </c:pt>
                <c:pt idx="1651">
                  <c:v>3.302</c:v>
                </c:pt>
                <c:pt idx="1652">
                  <c:v>3.3040000000000003</c:v>
                </c:pt>
                <c:pt idx="1653">
                  <c:v>3.306</c:v>
                </c:pt>
                <c:pt idx="1654">
                  <c:v>3.3080000000000003</c:v>
                </c:pt>
                <c:pt idx="1655">
                  <c:v>3.31</c:v>
                </c:pt>
                <c:pt idx="1656">
                  <c:v>3.3119999999999998</c:v>
                </c:pt>
                <c:pt idx="1657">
                  <c:v>3.3140000000000001</c:v>
                </c:pt>
                <c:pt idx="1658">
                  <c:v>3.3159999999999998</c:v>
                </c:pt>
                <c:pt idx="1659">
                  <c:v>3.3179999999999996</c:v>
                </c:pt>
                <c:pt idx="1660">
                  <c:v>3.32</c:v>
                </c:pt>
                <c:pt idx="1661">
                  <c:v>3.3220000000000001</c:v>
                </c:pt>
                <c:pt idx="1662">
                  <c:v>3.3240000000000003</c:v>
                </c:pt>
                <c:pt idx="1663">
                  <c:v>3.3260000000000001</c:v>
                </c:pt>
                <c:pt idx="1664">
                  <c:v>3.3280000000000003</c:v>
                </c:pt>
                <c:pt idx="1665">
                  <c:v>3.33</c:v>
                </c:pt>
                <c:pt idx="1666">
                  <c:v>3.3319999999999999</c:v>
                </c:pt>
                <c:pt idx="1667">
                  <c:v>3.3340000000000001</c:v>
                </c:pt>
                <c:pt idx="1668">
                  <c:v>3.3359999999999999</c:v>
                </c:pt>
                <c:pt idx="1669">
                  <c:v>3.3379999999999996</c:v>
                </c:pt>
                <c:pt idx="1670">
                  <c:v>3.3400000000000003</c:v>
                </c:pt>
                <c:pt idx="1671">
                  <c:v>3.3420000000000001</c:v>
                </c:pt>
                <c:pt idx="1672">
                  <c:v>3.3440000000000003</c:v>
                </c:pt>
                <c:pt idx="1673">
                  <c:v>3.3460000000000001</c:v>
                </c:pt>
                <c:pt idx="1674">
                  <c:v>3.3480000000000003</c:v>
                </c:pt>
                <c:pt idx="1675">
                  <c:v>3.35</c:v>
                </c:pt>
                <c:pt idx="1676">
                  <c:v>3.3519999999999999</c:v>
                </c:pt>
                <c:pt idx="1677">
                  <c:v>3.3540000000000001</c:v>
                </c:pt>
                <c:pt idx="1678">
                  <c:v>3.3559999999999999</c:v>
                </c:pt>
                <c:pt idx="1679">
                  <c:v>3.3579999999999997</c:v>
                </c:pt>
                <c:pt idx="1680">
                  <c:v>3.3600000000000003</c:v>
                </c:pt>
                <c:pt idx="1681">
                  <c:v>3.3620000000000001</c:v>
                </c:pt>
                <c:pt idx="1682">
                  <c:v>3.3639999999999999</c:v>
                </c:pt>
                <c:pt idx="1683">
                  <c:v>3.3660000000000001</c:v>
                </c:pt>
                <c:pt idx="1684">
                  <c:v>3.3679999999999999</c:v>
                </c:pt>
                <c:pt idx="1685">
                  <c:v>3.37</c:v>
                </c:pt>
                <c:pt idx="1686">
                  <c:v>3.3719999999999999</c:v>
                </c:pt>
                <c:pt idx="1687">
                  <c:v>3.3740000000000001</c:v>
                </c:pt>
                <c:pt idx="1688">
                  <c:v>3.3759999999999999</c:v>
                </c:pt>
                <c:pt idx="1689">
                  <c:v>3.3780000000000001</c:v>
                </c:pt>
                <c:pt idx="1690">
                  <c:v>3.3800000000000003</c:v>
                </c:pt>
                <c:pt idx="1691">
                  <c:v>3.3820000000000001</c:v>
                </c:pt>
                <c:pt idx="1692">
                  <c:v>3.3839999999999999</c:v>
                </c:pt>
                <c:pt idx="1693">
                  <c:v>3.3860000000000001</c:v>
                </c:pt>
                <c:pt idx="1694">
                  <c:v>3.3879999999999999</c:v>
                </c:pt>
                <c:pt idx="1695">
                  <c:v>3.3899999999999997</c:v>
                </c:pt>
                <c:pt idx="1696">
                  <c:v>3.3919999999999999</c:v>
                </c:pt>
                <c:pt idx="1697">
                  <c:v>3.3939999999999997</c:v>
                </c:pt>
                <c:pt idx="1698">
                  <c:v>3.3960000000000004</c:v>
                </c:pt>
                <c:pt idx="1699">
                  <c:v>3.3980000000000001</c:v>
                </c:pt>
                <c:pt idx="1700">
                  <c:v>3.4000000000000004</c:v>
                </c:pt>
                <c:pt idx="1701">
                  <c:v>3.4020000000000001</c:v>
                </c:pt>
                <c:pt idx="1702">
                  <c:v>3.4039999999999999</c:v>
                </c:pt>
                <c:pt idx="1703">
                  <c:v>3.4060000000000001</c:v>
                </c:pt>
                <c:pt idx="1704">
                  <c:v>3.4079999999999999</c:v>
                </c:pt>
                <c:pt idx="1705">
                  <c:v>3.4099999999999997</c:v>
                </c:pt>
                <c:pt idx="1706">
                  <c:v>3.4119999999999999</c:v>
                </c:pt>
                <c:pt idx="1707">
                  <c:v>3.4140000000000001</c:v>
                </c:pt>
                <c:pt idx="1708">
                  <c:v>3.4159999999999999</c:v>
                </c:pt>
                <c:pt idx="1709">
                  <c:v>3.4180000000000001</c:v>
                </c:pt>
                <c:pt idx="1710">
                  <c:v>3.4200000000000004</c:v>
                </c:pt>
                <c:pt idx="1711">
                  <c:v>3.4220000000000002</c:v>
                </c:pt>
                <c:pt idx="1712">
                  <c:v>3.4239999999999999</c:v>
                </c:pt>
                <c:pt idx="1713">
                  <c:v>3.4260000000000002</c:v>
                </c:pt>
                <c:pt idx="1714">
                  <c:v>3.4279999999999999</c:v>
                </c:pt>
                <c:pt idx="1715">
                  <c:v>3.4299999999999997</c:v>
                </c:pt>
                <c:pt idx="1716">
                  <c:v>3.4319999999999999</c:v>
                </c:pt>
                <c:pt idx="1717">
                  <c:v>3.4340000000000002</c:v>
                </c:pt>
                <c:pt idx="1718">
                  <c:v>3.4359999999999999</c:v>
                </c:pt>
                <c:pt idx="1719">
                  <c:v>3.4380000000000002</c:v>
                </c:pt>
                <c:pt idx="1720">
                  <c:v>3.44</c:v>
                </c:pt>
                <c:pt idx="1721">
                  <c:v>3.4420000000000002</c:v>
                </c:pt>
                <c:pt idx="1722">
                  <c:v>3.444</c:v>
                </c:pt>
                <c:pt idx="1723">
                  <c:v>3.4460000000000002</c:v>
                </c:pt>
                <c:pt idx="1724">
                  <c:v>3.448</c:v>
                </c:pt>
                <c:pt idx="1725">
                  <c:v>3.4499999999999997</c:v>
                </c:pt>
                <c:pt idx="1726">
                  <c:v>3.4520000000000004</c:v>
                </c:pt>
                <c:pt idx="1727">
                  <c:v>3.4540000000000002</c:v>
                </c:pt>
                <c:pt idx="1728">
                  <c:v>3.456</c:v>
                </c:pt>
                <c:pt idx="1729">
                  <c:v>3.4580000000000002</c:v>
                </c:pt>
                <c:pt idx="1730">
                  <c:v>3.46</c:v>
                </c:pt>
                <c:pt idx="1731">
                  <c:v>3.4619999999999997</c:v>
                </c:pt>
                <c:pt idx="1732">
                  <c:v>3.464</c:v>
                </c:pt>
                <c:pt idx="1733">
                  <c:v>3.4659999999999997</c:v>
                </c:pt>
                <c:pt idx="1734">
                  <c:v>3.4679999999999995</c:v>
                </c:pt>
                <c:pt idx="1735">
                  <c:v>3.47</c:v>
                </c:pt>
                <c:pt idx="1736">
                  <c:v>3.4720000000000004</c:v>
                </c:pt>
                <c:pt idx="1737">
                  <c:v>3.4740000000000002</c:v>
                </c:pt>
                <c:pt idx="1738">
                  <c:v>3.476</c:v>
                </c:pt>
                <c:pt idx="1739">
                  <c:v>3.4780000000000002</c:v>
                </c:pt>
                <c:pt idx="1740">
                  <c:v>3.48</c:v>
                </c:pt>
                <c:pt idx="1741">
                  <c:v>3.4819999999999998</c:v>
                </c:pt>
                <c:pt idx="1742">
                  <c:v>3.484</c:v>
                </c:pt>
                <c:pt idx="1743">
                  <c:v>3.4859999999999998</c:v>
                </c:pt>
                <c:pt idx="1744">
                  <c:v>3.488</c:v>
                </c:pt>
                <c:pt idx="1745">
                  <c:v>3.49</c:v>
                </c:pt>
                <c:pt idx="1746">
                  <c:v>3.4920000000000004</c:v>
                </c:pt>
                <c:pt idx="1747">
                  <c:v>3.4939999999999998</c:v>
                </c:pt>
                <c:pt idx="1748">
                  <c:v>3.496</c:v>
                </c:pt>
                <c:pt idx="1749">
                  <c:v>3.4980000000000002</c:v>
                </c:pt>
                <c:pt idx="1750">
                  <c:v>3.5</c:v>
                </c:pt>
                <c:pt idx="1751">
                  <c:v>3.5019999999999998</c:v>
                </c:pt>
                <c:pt idx="1752">
                  <c:v>3.504</c:v>
                </c:pt>
                <c:pt idx="1753">
                  <c:v>3.5059999999999998</c:v>
                </c:pt>
                <c:pt idx="1754">
                  <c:v>3.508</c:v>
                </c:pt>
                <c:pt idx="1755">
                  <c:v>3.5100000000000002</c:v>
                </c:pt>
                <c:pt idx="1756">
                  <c:v>3.512</c:v>
                </c:pt>
                <c:pt idx="1757">
                  <c:v>3.5139999999999998</c:v>
                </c:pt>
                <c:pt idx="1758">
                  <c:v>3.516</c:v>
                </c:pt>
                <c:pt idx="1759">
                  <c:v>3.5180000000000002</c:v>
                </c:pt>
                <c:pt idx="1760">
                  <c:v>3.52</c:v>
                </c:pt>
                <c:pt idx="1761">
                  <c:v>3.5219999999999998</c:v>
                </c:pt>
                <c:pt idx="1762">
                  <c:v>3.524</c:v>
                </c:pt>
                <c:pt idx="1763">
                  <c:v>3.5260000000000002</c:v>
                </c:pt>
                <c:pt idx="1764">
                  <c:v>3.528</c:v>
                </c:pt>
                <c:pt idx="1765">
                  <c:v>3.5300000000000002</c:v>
                </c:pt>
                <c:pt idx="1766">
                  <c:v>3.532</c:v>
                </c:pt>
                <c:pt idx="1767">
                  <c:v>3.5339999999999998</c:v>
                </c:pt>
                <c:pt idx="1768">
                  <c:v>3.536</c:v>
                </c:pt>
                <c:pt idx="1769">
                  <c:v>3.5380000000000003</c:v>
                </c:pt>
                <c:pt idx="1770">
                  <c:v>3.5399999999999996</c:v>
                </c:pt>
                <c:pt idx="1771">
                  <c:v>3.5419999999999998</c:v>
                </c:pt>
                <c:pt idx="1772">
                  <c:v>3.5440000000000005</c:v>
                </c:pt>
                <c:pt idx="1773">
                  <c:v>3.5460000000000003</c:v>
                </c:pt>
                <c:pt idx="1774">
                  <c:v>3.548</c:v>
                </c:pt>
                <c:pt idx="1775">
                  <c:v>3.5500000000000003</c:v>
                </c:pt>
                <c:pt idx="1776">
                  <c:v>3.552</c:v>
                </c:pt>
                <c:pt idx="1777">
                  <c:v>3.5539999999999998</c:v>
                </c:pt>
                <c:pt idx="1778">
                  <c:v>3.556</c:v>
                </c:pt>
                <c:pt idx="1779">
                  <c:v>3.5579999999999998</c:v>
                </c:pt>
                <c:pt idx="1780">
                  <c:v>3.5599999999999996</c:v>
                </c:pt>
                <c:pt idx="1781">
                  <c:v>3.5620000000000003</c:v>
                </c:pt>
                <c:pt idx="1782">
                  <c:v>3.5640000000000005</c:v>
                </c:pt>
                <c:pt idx="1783">
                  <c:v>3.5659999999999998</c:v>
                </c:pt>
                <c:pt idx="1784">
                  <c:v>3.5680000000000001</c:v>
                </c:pt>
                <c:pt idx="1785">
                  <c:v>3.5700000000000003</c:v>
                </c:pt>
                <c:pt idx="1786">
                  <c:v>3.5720000000000001</c:v>
                </c:pt>
                <c:pt idx="1787">
                  <c:v>3.5739999999999998</c:v>
                </c:pt>
                <c:pt idx="1788">
                  <c:v>3.5760000000000001</c:v>
                </c:pt>
                <c:pt idx="1789">
                  <c:v>3.5779999999999998</c:v>
                </c:pt>
                <c:pt idx="1790">
                  <c:v>3.58</c:v>
                </c:pt>
                <c:pt idx="1791">
                  <c:v>3.5820000000000003</c:v>
                </c:pt>
                <c:pt idx="1792">
                  <c:v>3.5840000000000001</c:v>
                </c:pt>
                <c:pt idx="1793">
                  <c:v>3.5859999999999999</c:v>
                </c:pt>
                <c:pt idx="1794">
                  <c:v>3.5880000000000001</c:v>
                </c:pt>
                <c:pt idx="1795">
                  <c:v>3.5900000000000003</c:v>
                </c:pt>
                <c:pt idx="1796">
                  <c:v>3.5919999999999996</c:v>
                </c:pt>
                <c:pt idx="1797">
                  <c:v>3.5939999999999999</c:v>
                </c:pt>
                <c:pt idx="1798">
                  <c:v>3.5960000000000001</c:v>
                </c:pt>
                <c:pt idx="1799">
                  <c:v>3.5979999999999999</c:v>
                </c:pt>
                <c:pt idx="1800">
                  <c:v>3.6</c:v>
                </c:pt>
                <c:pt idx="1801">
                  <c:v>3.6020000000000003</c:v>
                </c:pt>
                <c:pt idx="1802">
                  <c:v>3.6040000000000001</c:v>
                </c:pt>
                <c:pt idx="1803">
                  <c:v>3.6059999999999999</c:v>
                </c:pt>
                <c:pt idx="1804">
                  <c:v>3.6080000000000001</c:v>
                </c:pt>
                <c:pt idx="1805">
                  <c:v>3.61</c:v>
                </c:pt>
                <c:pt idx="1806">
                  <c:v>3.6119999999999997</c:v>
                </c:pt>
                <c:pt idx="1807">
                  <c:v>3.6139999999999999</c:v>
                </c:pt>
                <c:pt idx="1808">
                  <c:v>3.6160000000000001</c:v>
                </c:pt>
                <c:pt idx="1809">
                  <c:v>3.6180000000000003</c:v>
                </c:pt>
                <c:pt idx="1810">
                  <c:v>3.62</c:v>
                </c:pt>
                <c:pt idx="1811">
                  <c:v>3.6220000000000003</c:v>
                </c:pt>
                <c:pt idx="1812">
                  <c:v>3.6240000000000001</c:v>
                </c:pt>
                <c:pt idx="1813">
                  <c:v>3.6259999999999999</c:v>
                </c:pt>
                <c:pt idx="1814">
                  <c:v>3.6280000000000001</c:v>
                </c:pt>
                <c:pt idx="1815">
                  <c:v>3.63</c:v>
                </c:pt>
                <c:pt idx="1816">
                  <c:v>3.6319999999999997</c:v>
                </c:pt>
                <c:pt idx="1817">
                  <c:v>3.6339999999999999</c:v>
                </c:pt>
                <c:pt idx="1818">
                  <c:v>3.6360000000000001</c:v>
                </c:pt>
                <c:pt idx="1819">
                  <c:v>3.6379999999999999</c:v>
                </c:pt>
                <c:pt idx="1820">
                  <c:v>3.64</c:v>
                </c:pt>
                <c:pt idx="1821">
                  <c:v>3.6420000000000003</c:v>
                </c:pt>
                <c:pt idx="1822">
                  <c:v>3.6440000000000001</c:v>
                </c:pt>
                <c:pt idx="1823">
                  <c:v>3.6459999999999999</c:v>
                </c:pt>
                <c:pt idx="1824">
                  <c:v>3.6480000000000001</c:v>
                </c:pt>
                <c:pt idx="1825">
                  <c:v>3.65</c:v>
                </c:pt>
                <c:pt idx="1826">
                  <c:v>3.6519999999999997</c:v>
                </c:pt>
                <c:pt idx="1827">
                  <c:v>3.6539999999999999</c:v>
                </c:pt>
                <c:pt idx="1828">
                  <c:v>3.6560000000000001</c:v>
                </c:pt>
                <c:pt idx="1829">
                  <c:v>3.6579999999999999</c:v>
                </c:pt>
                <c:pt idx="1830">
                  <c:v>3.66</c:v>
                </c:pt>
                <c:pt idx="1831">
                  <c:v>3.6620000000000004</c:v>
                </c:pt>
                <c:pt idx="1832">
                  <c:v>3.6639999999999997</c:v>
                </c:pt>
                <c:pt idx="1833">
                  <c:v>3.6659999999999999</c:v>
                </c:pt>
                <c:pt idx="1834">
                  <c:v>3.6680000000000001</c:v>
                </c:pt>
                <c:pt idx="1835">
                  <c:v>3.67</c:v>
                </c:pt>
                <c:pt idx="1836">
                  <c:v>3.6719999999999997</c:v>
                </c:pt>
                <c:pt idx="1837">
                  <c:v>3.6740000000000004</c:v>
                </c:pt>
                <c:pt idx="1838">
                  <c:v>3.6760000000000002</c:v>
                </c:pt>
                <c:pt idx="1839">
                  <c:v>3.6779999999999999</c:v>
                </c:pt>
                <c:pt idx="1840">
                  <c:v>3.68</c:v>
                </c:pt>
                <c:pt idx="1841">
                  <c:v>3.6819999999999999</c:v>
                </c:pt>
                <c:pt idx="1842">
                  <c:v>3.6839999999999997</c:v>
                </c:pt>
                <c:pt idx="1843">
                  <c:v>3.6859999999999999</c:v>
                </c:pt>
                <c:pt idx="1844">
                  <c:v>3.6880000000000002</c:v>
                </c:pt>
                <c:pt idx="1845">
                  <c:v>3.6899999999999995</c:v>
                </c:pt>
                <c:pt idx="1846">
                  <c:v>3.6920000000000002</c:v>
                </c:pt>
                <c:pt idx="1847">
                  <c:v>3.6940000000000004</c:v>
                </c:pt>
                <c:pt idx="1848">
                  <c:v>3.6960000000000002</c:v>
                </c:pt>
                <c:pt idx="1849">
                  <c:v>3.698</c:v>
                </c:pt>
                <c:pt idx="1850">
                  <c:v>3.7</c:v>
                </c:pt>
                <c:pt idx="1851">
                  <c:v>3.702</c:v>
                </c:pt>
                <c:pt idx="1852">
                  <c:v>3.7039999999999997</c:v>
                </c:pt>
                <c:pt idx="1853">
                  <c:v>3.706</c:v>
                </c:pt>
                <c:pt idx="1854">
                  <c:v>3.7079999999999997</c:v>
                </c:pt>
                <c:pt idx="1855">
                  <c:v>3.71</c:v>
                </c:pt>
                <c:pt idx="1856">
                  <c:v>3.7120000000000002</c:v>
                </c:pt>
                <c:pt idx="1857">
                  <c:v>3.7140000000000004</c:v>
                </c:pt>
                <c:pt idx="1858">
                  <c:v>3.7160000000000002</c:v>
                </c:pt>
                <c:pt idx="1859">
                  <c:v>3.718</c:v>
                </c:pt>
                <c:pt idx="1860">
                  <c:v>3.72</c:v>
                </c:pt>
                <c:pt idx="1861">
                  <c:v>3.722</c:v>
                </c:pt>
                <c:pt idx="1862">
                  <c:v>3.7239999999999998</c:v>
                </c:pt>
                <c:pt idx="1863">
                  <c:v>3.726</c:v>
                </c:pt>
                <c:pt idx="1864">
                  <c:v>3.7279999999999998</c:v>
                </c:pt>
                <c:pt idx="1865">
                  <c:v>3.73</c:v>
                </c:pt>
                <c:pt idx="1866">
                  <c:v>3.7320000000000002</c:v>
                </c:pt>
                <c:pt idx="1867">
                  <c:v>3.7340000000000004</c:v>
                </c:pt>
                <c:pt idx="1868">
                  <c:v>3.7359999999999998</c:v>
                </c:pt>
                <c:pt idx="1869">
                  <c:v>3.738</c:v>
                </c:pt>
                <c:pt idx="1870">
                  <c:v>3.74</c:v>
                </c:pt>
                <c:pt idx="1871">
                  <c:v>3.742</c:v>
                </c:pt>
                <c:pt idx="1872">
                  <c:v>3.7439999999999998</c:v>
                </c:pt>
                <c:pt idx="1873">
                  <c:v>3.746</c:v>
                </c:pt>
                <c:pt idx="1874">
                  <c:v>3.7480000000000002</c:v>
                </c:pt>
                <c:pt idx="1875">
                  <c:v>3.75</c:v>
                </c:pt>
                <c:pt idx="1876">
                  <c:v>3.7520000000000002</c:v>
                </c:pt>
                <c:pt idx="1877">
                  <c:v>3.754</c:v>
                </c:pt>
                <c:pt idx="1878">
                  <c:v>3.7559999999999998</c:v>
                </c:pt>
                <c:pt idx="1879">
                  <c:v>3.758</c:v>
                </c:pt>
                <c:pt idx="1880">
                  <c:v>3.7600000000000002</c:v>
                </c:pt>
                <c:pt idx="1881">
                  <c:v>3.7619999999999996</c:v>
                </c:pt>
                <c:pt idx="1882">
                  <c:v>3.7639999999999998</c:v>
                </c:pt>
                <c:pt idx="1883">
                  <c:v>3.7660000000000005</c:v>
                </c:pt>
                <c:pt idx="1884">
                  <c:v>3.7680000000000002</c:v>
                </c:pt>
                <c:pt idx="1885">
                  <c:v>3.77</c:v>
                </c:pt>
                <c:pt idx="1886">
                  <c:v>3.7720000000000002</c:v>
                </c:pt>
                <c:pt idx="1887">
                  <c:v>3.774</c:v>
                </c:pt>
                <c:pt idx="1888">
                  <c:v>3.7759999999999998</c:v>
                </c:pt>
                <c:pt idx="1889">
                  <c:v>3.778</c:v>
                </c:pt>
                <c:pt idx="1890">
                  <c:v>3.78</c:v>
                </c:pt>
                <c:pt idx="1891">
                  <c:v>3.7819999999999996</c:v>
                </c:pt>
                <c:pt idx="1892">
                  <c:v>3.7840000000000003</c:v>
                </c:pt>
                <c:pt idx="1893">
                  <c:v>3.7860000000000005</c:v>
                </c:pt>
                <c:pt idx="1894">
                  <c:v>3.7879999999999998</c:v>
                </c:pt>
                <c:pt idx="1895">
                  <c:v>3.79</c:v>
                </c:pt>
                <c:pt idx="1896">
                  <c:v>3.7920000000000003</c:v>
                </c:pt>
                <c:pt idx="1897">
                  <c:v>3.794</c:v>
                </c:pt>
                <c:pt idx="1898">
                  <c:v>3.7959999999999998</c:v>
                </c:pt>
                <c:pt idx="1899">
                  <c:v>3.798</c:v>
                </c:pt>
                <c:pt idx="1900">
                  <c:v>3.8</c:v>
                </c:pt>
                <c:pt idx="1901">
                  <c:v>3.8019999999999996</c:v>
                </c:pt>
                <c:pt idx="1902">
                  <c:v>3.8040000000000003</c:v>
                </c:pt>
                <c:pt idx="1903">
                  <c:v>3.806</c:v>
                </c:pt>
                <c:pt idx="1904">
                  <c:v>3.8079999999999998</c:v>
                </c:pt>
                <c:pt idx="1905">
                  <c:v>3.81</c:v>
                </c:pt>
                <c:pt idx="1906">
                  <c:v>3.8120000000000003</c:v>
                </c:pt>
                <c:pt idx="1907">
                  <c:v>3.8140000000000001</c:v>
                </c:pt>
                <c:pt idx="1908">
                  <c:v>3.8159999999999998</c:v>
                </c:pt>
                <c:pt idx="1909">
                  <c:v>3.8180000000000001</c:v>
                </c:pt>
                <c:pt idx="1910">
                  <c:v>3.82</c:v>
                </c:pt>
                <c:pt idx="1911">
                  <c:v>3.8220000000000001</c:v>
                </c:pt>
                <c:pt idx="1912">
                  <c:v>3.8240000000000003</c:v>
                </c:pt>
                <c:pt idx="1913">
                  <c:v>3.8260000000000001</c:v>
                </c:pt>
                <c:pt idx="1914">
                  <c:v>3.8279999999999998</c:v>
                </c:pt>
                <c:pt idx="1915">
                  <c:v>3.83</c:v>
                </c:pt>
                <c:pt idx="1916">
                  <c:v>3.8320000000000003</c:v>
                </c:pt>
                <c:pt idx="1917">
                  <c:v>3.8339999999999996</c:v>
                </c:pt>
                <c:pt idx="1918">
                  <c:v>3.8359999999999999</c:v>
                </c:pt>
                <c:pt idx="1919">
                  <c:v>3.8380000000000001</c:v>
                </c:pt>
                <c:pt idx="1920">
                  <c:v>3.8400000000000003</c:v>
                </c:pt>
                <c:pt idx="1921">
                  <c:v>3.8420000000000001</c:v>
                </c:pt>
                <c:pt idx="1922">
                  <c:v>3.8440000000000003</c:v>
                </c:pt>
                <c:pt idx="1923">
                  <c:v>3.8460000000000001</c:v>
                </c:pt>
                <c:pt idx="1924">
                  <c:v>3.8479999999999999</c:v>
                </c:pt>
                <c:pt idx="1925">
                  <c:v>3.85</c:v>
                </c:pt>
                <c:pt idx="1926">
                  <c:v>3.8519999999999999</c:v>
                </c:pt>
                <c:pt idx="1927">
                  <c:v>3.8539999999999996</c:v>
                </c:pt>
                <c:pt idx="1928">
                  <c:v>3.8559999999999999</c:v>
                </c:pt>
                <c:pt idx="1929">
                  <c:v>3.8580000000000005</c:v>
                </c:pt>
                <c:pt idx="1930">
                  <c:v>3.86</c:v>
                </c:pt>
                <c:pt idx="1931">
                  <c:v>3.8620000000000001</c:v>
                </c:pt>
                <c:pt idx="1932">
                  <c:v>3.8640000000000003</c:v>
                </c:pt>
                <c:pt idx="1933">
                  <c:v>3.8660000000000001</c:v>
                </c:pt>
                <c:pt idx="1934">
                  <c:v>3.8679999999999999</c:v>
                </c:pt>
                <c:pt idx="1935">
                  <c:v>3.87</c:v>
                </c:pt>
                <c:pt idx="1936">
                  <c:v>3.8719999999999999</c:v>
                </c:pt>
                <c:pt idx="1937">
                  <c:v>3.8739999999999997</c:v>
                </c:pt>
                <c:pt idx="1938">
                  <c:v>3.8759999999999999</c:v>
                </c:pt>
                <c:pt idx="1939">
                  <c:v>3.8780000000000001</c:v>
                </c:pt>
                <c:pt idx="1940">
                  <c:v>3.88</c:v>
                </c:pt>
                <c:pt idx="1941">
                  <c:v>3.8820000000000001</c:v>
                </c:pt>
                <c:pt idx="1942">
                  <c:v>3.8840000000000003</c:v>
                </c:pt>
                <c:pt idx="1943">
                  <c:v>3.8860000000000001</c:v>
                </c:pt>
                <c:pt idx="1944">
                  <c:v>3.8879999999999999</c:v>
                </c:pt>
                <c:pt idx="1945">
                  <c:v>3.89</c:v>
                </c:pt>
                <c:pt idx="1946">
                  <c:v>3.8919999999999999</c:v>
                </c:pt>
                <c:pt idx="1947">
                  <c:v>3.8939999999999997</c:v>
                </c:pt>
                <c:pt idx="1948">
                  <c:v>3.8960000000000004</c:v>
                </c:pt>
                <c:pt idx="1949">
                  <c:v>3.8980000000000001</c:v>
                </c:pt>
                <c:pt idx="1950">
                  <c:v>3.9</c:v>
                </c:pt>
                <c:pt idx="1951">
                  <c:v>3.9020000000000001</c:v>
                </c:pt>
                <c:pt idx="1952">
                  <c:v>3.9039999999999999</c:v>
                </c:pt>
                <c:pt idx="1953">
                  <c:v>3.9059999999999997</c:v>
                </c:pt>
                <c:pt idx="1954">
                  <c:v>3.9079999999999999</c:v>
                </c:pt>
                <c:pt idx="1955">
                  <c:v>3.91</c:v>
                </c:pt>
                <c:pt idx="1956">
                  <c:v>3.9120000000000004</c:v>
                </c:pt>
                <c:pt idx="1957">
                  <c:v>3.9140000000000001</c:v>
                </c:pt>
                <c:pt idx="1958">
                  <c:v>3.9160000000000004</c:v>
                </c:pt>
                <c:pt idx="1959">
                  <c:v>3.9179999999999997</c:v>
                </c:pt>
                <c:pt idx="1960">
                  <c:v>3.92</c:v>
                </c:pt>
                <c:pt idx="1961">
                  <c:v>3.9220000000000002</c:v>
                </c:pt>
                <c:pt idx="1962">
                  <c:v>3.9240000000000004</c:v>
                </c:pt>
                <c:pt idx="1963">
                  <c:v>3.9259999999999997</c:v>
                </c:pt>
                <c:pt idx="1964">
                  <c:v>3.9279999999999999</c:v>
                </c:pt>
                <c:pt idx="1965">
                  <c:v>3.93</c:v>
                </c:pt>
                <c:pt idx="1966">
                  <c:v>3.9319999999999999</c:v>
                </c:pt>
                <c:pt idx="1967">
                  <c:v>3.9340000000000002</c:v>
                </c:pt>
                <c:pt idx="1968">
                  <c:v>3.9360000000000004</c:v>
                </c:pt>
                <c:pt idx="1969">
                  <c:v>3.9380000000000006</c:v>
                </c:pt>
                <c:pt idx="1970">
                  <c:v>3.94</c:v>
                </c:pt>
                <c:pt idx="1971">
                  <c:v>3.9420000000000002</c:v>
                </c:pt>
                <c:pt idx="1972">
                  <c:v>3.9439999999999995</c:v>
                </c:pt>
                <c:pt idx="1973">
                  <c:v>3.9459999999999997</c:v>
                </c:pt>
                <c:pt idx="1974">
                  <c:v>3.948</c:v>
                </c:pt>
                <c:pt idx="1975">
                  <c:v>3.95</c:v>
                </c:pt>
                <c:pt idx="1976">
                  <c:v>3.952</c:v>
                </c:pt>
                <c:pt idx="1977">
                  <c:v>3.9540000000000002</c:v>
                </c:pt>
                <c:pt idx="1978">
                  <c:v>3.9560000000000004</c:v>
                </c:pt>
                <c:pt idx="1979">
                  <c:v>3.9579999999999997</c:v>
                </c:pt>
                <c:pt idx="1980">
                  <c:v>3.96</c:v>
                </c:pt>
                <c:pt idx="1981">
                  <c:v>3.9620000000000002</c:v>
                </c:pt>
                <c:pt idx="1982">
                  <c:v>3.9640000000000004</c:v>
                </c:pt>
                <c:pt idx="1983">
                  <c:v>3.9659999999999997</c:v>
                </c:pt>
                <c:pt idx="1984">
                  <c:v>3.968</c:v>
                </c:pt>
                <c:pt idx="1985">
                  <c:v>3.9699999999999998</c:v>
                </c:pt>
                <c:pt idx="1986">
                  <c:v>3.972</c:v>
                </c:pt>
                <c:pt idx="1987">
                  <c:v>3.9740000000000002</c:v>
                </c:pt>
                <c:pt idx="1988">
                  <c:v>3.9760000000000004</c:v>
                </c:pt>
                <c:pt idx="1989">
                  <c:v>3.9779999999999998</c:v>
                </c:pt>
                <c:pt idx="1990">
                  <c:v>3.98</c:v>
                </c:pt>
                <c:pt idx="1991">
                  <c:v>3.9820000000000002</c:v>
                </c:pt>
                <c:pt idx="1992">
                  <c:v>3.9839999999999995</c:v>
                </c:pt>
                <c:pt idx="1993">
                  <c:v>3.9859999999999998</c:v>
                </c:pt>
                <c:pt idx="1994">
                  <c:v>3.9880000000000004</c:v>
                </c:pt>
                <c:pt idx="1995">
                  <c:v>3.9900000000000007</c:v>
                </c:pt>
                <c:pt idx="1996">
                  <c:v>3.992</c:v>
                </c:pt>
                <c:pt idx="1997">
                  <c:v>3.9940000000000002</c:v>
                </c:pt>
                <c:pt idx="1998">
                  <c:v>3.9959999999999996</c:v>
                </c:pt>
                <c:pt idx="1999">
                  <c:v>3.9979999999999998</c:v>
                </c:pt>
                <c:pt idx="2000">
                  <c:v>4</c:v>
                </c:pt>
                <c:pt idx="2001">
                  <c:v>4.0020000000000007</c:v>
                </c:pt>
                <c:pt idx="2002">
                  <c:v>4.0039999999999996</c:v>
                </c:pt>
                <c:pt idx="2003">
                  <c:v>4.0060000000000002</c:v>
                </c:pt>
                <c:pt idx="2004">
                  <c:v>4.008</c:v>
                </c:pt>
                <c:pt idx="2005">
                  <c:v>4.01</c:v>
                </c:pt>
                <c:pt idx="2006">
                  <c:v>4.0119999999999996</c:v>
                </c:pt>
                <c:pt idx="2007">
                  <c:v>4.0140000000000002</c:v>
                </c:pt>
                <c:pt idx="2008">
                  <c:v>4.0160000000000009</c:v>
                </c:pt>
                <c:pt idx="2009">
                  <c:v>4.0179999999999998</c:v>
                </c:pt>
                <c:pt idx="2010">
                  <c:v>4.0200000000000005</c:v>
                </c:pt>
                <c:pt idx="2011">
                  <c:v>4.0219999999999994</c:v>
                </c:pt>
                <c:pt idx="2012">
                  <c:v>4.024</c:v>
                </c:pt>
                <c:pt idx="2013">
                  <c:v>4.0259999999999998</c:v>
                </c:pt>
                <c:pt idx="2014">
                  <c:v>4.0280000000000005</c:v>
                </c:pt>
                <c:pt idx="2015">
                  <c:v>4.0299999999999994</c:v>
                </c:pt>
                <c:pt idx="2016">
                  <c:v>4.032</c:v>
                </c:pt>
                <c:pt idx="2017">
                  <c:v>4.0340000000000007</c:v>
                </c:pt>
                <c:pt idx="2018">
                  <c:v>4.0359999999999996</c:v>
                </c:pt>
                <c:pt idx="2019">
                  <c:v>4.0380000000000003</c:v>
                </c:pt>
                <c:pt idx="2020">
                  <c:v>4.04</c:v>
                </c:pt>
                <c:pt idx="2021">
                  <c:v>4.0420000000000007</c:v>
                </c:pt>
                <c:pt idx="2022">
                  <c:v>4.0439999999999996</c:v>
                </c:pt>
                <c:pt idx="2023">
                  <c:v>4.0460000000000003</c:v>
                </c:pt>
                <c:pt idx="2024">
                  <c:v>4.0479999999999992</c:v>
                </c:pt>
                <c:pt idx="2025">
                  <c:v>4.05</c:v>
                </c:pt>
                <c:pt idx="2026">
                  <c:v>4.0519999999999996</c:v>
                </c:pt>
                <c:pt idx="2027">
                  <c:v>4.0540000000000003</c:v>
                </c:pt>
                <c:pt idx="2028">
                  <c:v>4.056</c:v>
                </c:pt>
                <c:pt idx="2029">
                  <c:v>4.0579999999999998</c:v>
                </c:pt>
                <c:pt idx="2030">
                  <c:v>4.0600000000000005</c:v>
                </c:pt>
                <c:pt idx="2031">
                  <c:v>4.0619999999999994</c:v>
                </c:pt>
                <c:pt idx="2032">
                  <c:v>4.0640000000000001</c:v>
                </c:pt>
                <c:pt idx="2033">
                  <c:v>4.0659999999999998</c:v>
                </c:pt>
                <c:pt idx="2034">
                  <c:v>4.0680000000000005</c:v>
                </c:pt>
                <c:pt idx="2035">
                  <c:v>4.0699999999999994</c:v>
                </c:pt>
                <c:pt idx="2036">
                  <c:v>4.0720000000000001</c:v>
                </c:pt>
                <c:pt idx="2037">
                  <c:v>4.0739999999999998</c:v>
                </c:pt>
                <c:pt idx="2038">
                  <c:v>4.0759999999999996</c:v>
                </c:pt>
                <c:pt idx="2039">
                  <c:v>4.0780000000000003</c:v>
                </c:pt>
                <c:pt idx="2040">
                  <c:v>4.08</c:v>
                </c:pt>
                <c:pt idx="2041">
                  <c:v>4.0820000000000007</c:v>
                </c:pt>
                <c:pt idx="2042">
                  <c:v>4.0839999999999996</c:v>
                </c:pt>
                <c:pt idx="2043">
                  <c:v>4.0860000000000003</c:v>
                </c:pt>
                <c:pt idx="2044">
                  <c:v>4.0879999999999992</c:v>
                </c:pt>
                <c:pt idx="2045">
                  <c:v>4.09</c:v>
                </c:pt>
                <c:pt idx="2046">
                  <c:v>4.0920000000000005</c:v>
                </c:pt>
                <c:pt idx="2047">
                  <c:v>4.0940000000000003</c:v>
                </c:pt>
                <c:pt idx="2048">
                  <c:v>4.0960000000000001</c:v>
                </c:pt>
                <c:pt idx="2049">
                  <c:v>4.0979999999999999</c:v>
                </c:pt>
                <c:pt idx="2050">
                  <c:v>4.1000000000000005</c:v>
                </c:pt>
                <c:pt idx="2051">
                  <c:v>4.1019999999999994</c:v>
                </c:pt>
                <c:pt idx="2052">
                  <c:v>4.1040000000000001</c:v>
                </c:pt>
                <c:pt idx="2053">
                  <c:v>4.1059999999999999</c:v>
                </c:pt>
                <c:pt idx="2054">
                  <c:v>4.1080000000000005</c:v>
                </c:pt>
                <c:pt idx="2055">
                  <c:v>4.1100000000000003</c:v>
                </c:pt>
                <c:pt idx="2056">
                  <c:v>4.1120000000000001</c:v>
                </c:pt>
                <c:pt idx="2057">
                  <c:v>4.1139999999999999</c:v>
                </c:pt>
                <c:pt idx="2058">
                  <c:v>4.1159999999999997</c:v>
                </c:pt>
                <c:pt idx="2059">
                  <c:v>4.1180000000000003</c:v>
                </c:pt>
                <c:pt idx="2060">
                  <c:v>4.12</c:v>
                </c:pt>
                <c:pt idx="2061">
                  <c:v>4.1219999999999999</c:v>
                </c:pt>
                <c:pt idx="2062">
                  <c:v>4.1239999999999997</c:v>
                </c:pt>
                <c:pt idx="2063">
                  <c:v>4.1260000000000003</c:v>
                </c:pt>
                <c:pt idx="2064">
                  <c:v>4.1280000000000001</c:v>
                </c:pt>
                <c:pt idx="2065">
                  <c:v>4.13</c:v>
                </c:pt>
                <c:pt idx="2066">
                  <c:v>4.1320000000000006</c:v>
                </c:pt>
                <c:pt idx="2067">
                  <c:v>4.1340000000000003</c:v>
                </c:pt>
                <c:pt idx="2068">
                  <c:v>4.1360000000000001</c:v>
                </c:pt>
                <c:pt idx="2069">
                  <c:v>4.1379999999999999</c:v>
                </c:pt>
                <c:pt idx="2070">
                  <c:v>4.1399999999999997</c:v>
                </c:pt>
                <c:pt idx="2071">
                  <c:v>4.1419999999999995</c:v>
                </c:pt>
                <c:pt idx="2072">
                  <c:v>4.1440000000000001</c:v>
                </c:pt>
                <c:pt idx="2073">
                  <c:v>4.1460000000000008</c:v>
                </c:pt>
                <c:pt idx="2074">
                  <c:v>4.1479999999999997</c:v>
                </c:pt>
                <c:pt idx="2075">
                  <c:v>4.1500000000000004</c:v>
                </c:pt>
                <c:pt idx="2076">
                  <c:v>4.1520000000000001</c:v>
                </c:pt>
                <c:pt idx="2077">
                  <c:v>4.1539999999999999</c:v>
                </c:pt>
                <c:pt idx="2078">
                  <c:v>4.1559999999999997</c:v>
                </c:pt>
                <c:pt idx="2079">
                  <c:v>4.1580000000000004</c:v>
                </c:pt>
                <c:pt idx="2080">
                  <c:v>4.16</c:v>
                </c:pt>
                <c:pt idx="2081">
                  <c:v>4.1619999999999999</c:v>
                </c:pt>
                <c:pt idx="2082">
                  <c:v>4.1640000000000006</c:v>
                </c:pt>
                <c:pt idx="2083">
                  <c:v>4.1659999999999995</c:v>
                </c:pt>
                <c:pt idx="2084">
                  <c:v>4.1680000000000001</c:v>
                </c:pt>
                <c:pt idx="2085">
                  <c:v>4.17</c:v>
                </c:pt>
                <c:pt idx="2086">
                  <c:v>4.1720000000000006</c:v>
                </c:pt>
                <c:pt idx="2087">
                  <c:v>4.1739999999999995</c:v>
                </c:pt>
                <c:pt idx="2088">
                  <c:v>4.1760000000000002</c:v>
                </c:pt>
                <c:pt idx="2089">
                  <c:v>4.1779999999999999</c:v>
                </c:pt>
                <c:pt idx="2090">
                  <c:v>4.18</c:v>
                </c:pt>
                <c:pt idx="2091">
                  <c:v>4.1820000000000004</c:v>
                </c:pt>
                <c:pt idx="2092">
                  <c:v>4.1840000000000002</c:v>
                </c:pt>
                <c:pt idx="2093">
                  <c:v>4.1860000000000008</c:v>
                </c:pt>
                <c:pt idx="2094">
                  <c:v>4.1879999999999997</c:v>
                </c:pt>
                <c:pt idx="2095">
                  <c:v>4.1900000000000004</c:v>
                </c:pt>
                <c:pt idx="2096">
                  <c:v>4.1919999999999993</c:v>
                </c:pt>
                <c:pt idx="2097">
                  <c:v>4.194</c:v>
                </c:pt>
                <c:pt idx="2098">
                  <c:v>4.1959999999999997</c:v>
                </c:pt>
                <c:pt idx="2099">
                  <c:v>4.1980000000000004</c:v>
                </c:pt>
                <c:pt idx="2100">
                  <c:v>4.2</c:v>
                </c:pt>
                <c:pt idx="2101">
                  <c:v>4.202</c:v>
                </c:pt>
                <c:pt idx="2102">
                  <c:v>4.2040000000000006</c:v>
                </c:pt>
                <c:pt idx="2103">
                  <c:v>4.2059999999999995</c:v>
                </c:pt>
                <c:pt idx="2104">
                  <c:v>4.2080000000000002</c:v>
                </c:pt>
                <c:pt idx="2105">
                  <c:v>4.21</c:v>
                </c:pt>
                <c:pt idx="2106">
                  <c:v>4.2120000000000006</c:v>
                </c:pt>
                <c:pt idx="2107">
                  <c:v>4.2139999999999995</c:v>
                </c:pt>
                <c:pt idx="2108">
                  <c:v>4.2160000000000002</c:v>
                </c:pt>
                <c:pt idx="2109">
                  <c:v>4.218</c:v>
                </c:pt>
                <c:pt idx="2110">
                  <c:v>4.22</c:v>
                </c:pt>
                <c:pt idx="2111">
                  <c:v>4.2220000000000004</c:v>
                </c:pt>
                <c:pt idx="2112">
                  <c:v>4.2240000000000002</c:v>
                </c:pt>
                <c:pt idx="2113">
                  <c:v>4.226</c:v>
                </c:pt>
                <c:pt idx="2114">
                  <c:v>4.2279999999999998</c:v>
                </c:pt>
                <c:pt idx="2115">
                  <c:v>4.2300000000000004</c:v>
                </c:pt>
                <c:pt idx="2116">
                  <c:v>4.2319999999999993</c:v>
                </c:pt>
                <c:pt idx="2117">
                  <c:v>4.234</c:v>
                </c:pt>
                <c:pt idx="2118">
                  <c:v>4.2359999999999998</c:v>
                </c:pt>
                <c:pt idx="2119">
                  <c:v>4.2380000000000004</c:v>
                </c:pt>
                <c:pt idx="2120">
                  <c:v>4.24</c:v>
                </c:pt>
                <c:pt idx="2121">
                  <c:v>4.242</c:v>
                </c:pt>
                <c:pt idx="2122">
                  <c:v>4.2439999999999998</c:v>
                </c:pt>
                <c:pt idx="2123">
                  <c:v>4.2459999999999996</c:v>
                </c:pt>
                <c:pt idx="2124">
                  <c:v>4.2480000000000002</c:v>
                </c:pt>
                <c:pt idx="2125">
                  <c:v>4.25</c:v>
                </c:pt>
                <c:pt idx="2126">
                  <c:v>4.2519999999999998</c:v>
                </c:pt>
                <c:pt idx="2127">
                  <c:v>4.2539999999999996</c:v>
                </c:pt>
                <c:pt idx="2128">
                  <c:v>4.2560000000000002</c:v>
                </c:pt>
                <c:pt idx="2129">
                  <c:v>4.258</c:v>
                </c:pt>
                <c:pt idx="2130">
                  <c:v>4.26</c:v>
                </c:pt>
                <c:pt idx="2131">
                  <c:v>4.2620000000000005</c:v>
                </c:pt>
                <c:pt idx="2132">
                  <c:v>4.2640000000000002</c:v>
                </c:pt>
                <c:pt idx="2133">
                  <c:v>4.266</c:v>
                </c:pt>
                <c:pt idx="2134">
                  <c:v>4.2679999999999998</c:v>
                </c:pt>
                <c:pt idx="2135">
                  <c:v>4.2699999999999996</c:v>
                </c:pt>
                <c:pt idx="2136">
                  <c:v>4.2719999999999994</c:v>
                </c:pt>
                <c:pt idx="2137">
                  <c:v>4.274</c:v>
                </c:pt>
                <c:pt idx="2138">
                  <c:v>4.2760000000000007</c:v>
                </c:pt>
                <c:pt idx="2139">
                  <c:v>4.2780000000000005</c:v>
                </c:pt>
                <c:pt idx="2140">
                  <c:v>4.28</c:v>
                </c:pt>
                <c:pt idx="2141">
                  <c:v>4.282</c:v>
                </c:pt>
                <c:pt idx="2142">
                  <c:v>4.2839999999999998</c:v>
                </c:pt>
                <c:pt idx="2143">
                  <c:v>4.2859999999999996</c:v>
                </c:pt>
                <c:pt idx="2144">
                  <c:v>4.2880000000000003</c:v>
                </c:pt>
                <c:pt idx="2145">
                  <c:v>4.29</c:v>
                </c:pt>
                <c:pt idx="2146">
                  <c:v>4.2919999999999998</c:v>
                </c:pt>
                <c:pt idx="2147">
                  <c:v>4.2940000000000005</c:v>
                </c:pt>
                <c:pt idx="2148">
                  <c:v>4.2960000000000003</c:v>
                </c:pt>
                <c:pt idx="2149">
                  <c:v>4.298</c:v>
                </c:pt>
                <c:pt idx="2150">
                  <c:v>4.3</c:v>
                </c:pt>
                <c:pt idx="2151">
                  <c:v>4.3020000000000005</c:v>
                </c:pt>
                <c:pt idx="2152">
                  <c:v>4.3040000000000003</c:v>
                </c:pt>
                <c:pt idx="2153">
                  <c:v>4.306</c:v>
                </c:pt>
                <c:pt idx="2154">
                  <c:v>4.3079999999999998</c:v>
                </c:pt>
                <c:pt idx="2155">
                  <c:v>4.3099999999999996</c:v>
                </c:pt>
                <c:pt idx="2156">
                  <c:v>4.3120000000000003</c:v>
                </c:pt>
                <c:pt idx="2157">
                  <c:v>4.3140000000000001</c:v>
                </c:pt>
                <c:pt idx="2158">
                  <c:v>4.3160000000000007</c:v>
                </c:pt>
                <c:pt idx="2159">
                  <c:v>4.3179999999999996</c:v>
                </c:pt>
                <c:pt idx="2160">
                  <c:v>4.32</c:v>
                </c:pt>
                <c:pt idx="2161">
                  <c:v>4.3220000000000001</c:v>
                </c:pt>
                <c:pt idx="2162">
                  <c:v>4.3239999999999998</c:v>
                </c:pt>
                <c:pt idx="2163">
                  <c:v>4.3259999999999996</c:v>
                </c:pt>
                <c:pt idx="2164">
                  <c:v>4.3280000000000003</c:v>
                </c:pt>
                <c:pt idx="2165">
                  <c:v>4.33</c:v>
                </c:pt>
                <c:pt idx="2166">
                  <c:v>4.3319999999999999</c:v>
                </c:pt>
                <c:pt idx="2167">
                  <c:v>4.3340000000000005</c:v>
                </c:pt>
                <c:pt idx="2168">
                  <c:v>4.3359999999999994</c:v>
                </c:pt>
                <c:pt idx="2169">
                  <c:v>4.3380000000000001</c:v>
                </c:pt>
                <c:pt idx="2170">
                  <c:v>4.34</c:v>
                </c:pt>
                <c:pt idx="2171">
                  <c:v>4.3420000000000005</c:v>
                </c:pt>
                <c:pt idx="2172">
                  <c:v>4.3439999999999994</c:v>
                </c:pt>
                <c:pt idx="2173">
                  <c:v>4.3460000000000001</c:v>
                </c:pt>
                <c:pt idx="2174">
                  <c:v>4.3479999999999999</c:v>
                </c:pt>
                <c:pt idx="2175">
                  <c:v>4.3499999999999996</c:v>
                </c:pt>
                <c:pt idx="2176">
                  <c:v>4.3520000000000003</c:v>
                </c:pt>
                <c:pt idx="2177">
                  <c:v>4.3540000000000001</c:v>
                </c:pt>
                <c:pt idx="2178">
                  <c:v>4.3560000000000008</c:v>
                </c:pt>
                <c:pt idx="2179">
                  <c:v>4.3579999999999997</c:v>
                </c:pt>
                <c:pt idx="2180">
                  <c:v>4.3600000000000003</c:v>
                </c:pt>
                <c:pt idx="2181">
                  <c:v>4.3619999999999992</c:v>
                </c:pt>
                <c:pt idx="2182">
                  <c:v>4.3639999999999999</c:v>
                </c:pt>
                <c:pt idx="2183">
                  <c:v>4.3659999999999997</c:v>
                </c:pt>
                <c:pt idx="2184">
                  <c:v>4.3680000000000003</c:v>
                </c:pt>
                <c:pt idx="2185">
                  <c:v>4.37</c:v>
                </c:pt>
                <c:pt idx="2186">
                  <c:v>4.3719999999999999</c:v>
                </c:pt>
                <c:pt idx="2187">
                  <c:v>4.3740000000000006</c:v>
                </c:pt>
                <c:pt idx="2188">
                  <c:v>4.3759999999999994</c:v>
                </c:pt>
                <c:pt idx="2189">
                  <c:v>4.3780000000000001</c:v>
                </c:pt>
                <c:pt idx="2190">
                  <c:v>4.38</c:v>
                </c:pt>
                <c:pt idx="2191">
                  <c:v>4.3820000000000006</c:v>
                </c:pt>
                <c:pt idx="2192">
                  <c:v>4.3839999999999995</c:v>
                </c:pt>
                <c:pt idx="2193">
                  <c:v>4.3860000000000001</c:v>
                </c:pt>
                <c:pt idx="2194">
                  <c:v>4.3879999999999999</c:v>
                </c:pt>
                <c:pt idx="2195">
                  <c:v>4.3899999999999997</c:v>
                </c:pt>
                <c:pt idx="2196">
                  <c:v>4.3920000000000003</c:v>
                </c:pt>
                <c:pt idx="2197">
                  <c:v>4.3940000000000001</c:v>
                </c:pt>
                <c:pt idx="2198">
                  <c:v>4.3959999999999999</c:v>
                </c:pt>
                <c:pt idx="2199">
                  <c:v>4.3979999999999997</c:v>
                </c:pt>
                <c:pt idx="2200">
                  <c:v>4.4000000000000004</c:v>
                </c:pt>
                <c:pt idx="2201">
                  <c:v>4.4019999999999992</c:v>
                </c:pt>
                <c:pt idx="2202">
                  <c:v>4.4039999999999999</c:v>
                </c:pt>
                <c:pt idx="2203">
                  <c:v>4.4060000000000006</c:v>
                </c:pt>
                <c:pt idx="2204">
                  <c:v>4.4080000000000004</c:v>
                </c:pt>
                <c:pt idx="2205">
                  <c:v>4.41</c:v>
                </c:pt>
                <c:pt idx="2206">
                  <c:v>4.4119999999999999</c:v>
                </c:pt>
                <c:pt idx="2207">
                  <c:v>4.4139999999999997</c:v>
                </c:pt>
                <c:pt idx="2208">
                  <c:v>4.4159999999999995</c:v>
                </c:pt>
                <c:pt idx="2209">
                  <c:v>4.4180000000000001</c:v>
                </c:pt>
                <c:pt idx="2210">
                  <c:v>4.42</c:v>
                </c:pt>
                <c:pt idx="2211">
                  <c:v>4.4219999999999997</c:v>
                </c:pt>
                <c:pt idx="2212">
                  <c:v>4.4240000000000004</c:v>
                </c:pt>
                <c:pt idx="2213">
                  <c:v>4.4260000000000002</c:v>
                </c:pt>
                <c:pt idx="2214">
                  <c:v>4.4279999999999999</c:v>
                </c:pt>
                <c:pt idx="2215">
                  <c:v>4.43</c:v>
                </c:pt>
                <c:pt idx="2216">
                  <c:v>4.4320000000000004</c:v>
                </c:pt>
                <c:pt idx="2217">
                  <c:v>4.4340000000000002</c:v>
                </c:pt>
                <c:pt idx="2218">
                  <c:v>4.4359999999999999</c:v>
                </c:pt>
                <c:pt idx="2219">
                  <c:v>4.4379999999999997</c:v>
                </c:pt>
                <c:pt idx="2220">
                  <c:v>4.4399999999999995</c:v>
                </c:pt>
                <c:pt idx="2221">
                  <c:v>4.4420000000000002</c:v>
                </c:pt>
                <c:pt idx="2222">
                  <c:v>4.444</c:v>
                </c:pt>
                <c:pt idx="2223">
                  <c:v>4.4460000000000006</c:v>
                </c:pt>
                <c:pt idx="2224">
                  <c:v>4.4480000000000004</c:v>
                </c:pt>
                <c:pt idx="2225">
                  <c:v>4.45</c:v>
                </c:pt>
                <c:pt idx="2226">
                  <c:v>4.452</c:v>
                </c:pt>
                <c:pt idx="2227">
                  <c:v>4.4539999999999997</c:v>
                </c:pt>
                <c:pt idx="2228">
                  <c:v>4.4559999999999995</c:v>
                </c:pt>
                <c:pt idx="2229">
                  <c:v>4.4580000000000002</c:v>
                </c:pt>
                <c:pt idx="2230">
                  <c:v>4.4600000000000009</c:v>
                </c:pt>
                <c:pt idx="2231">
                  <c:v>4.4619999999999997</c:v>
                </c:pt>
                <c:pt idx="2232">
                  <c:v>4.4640000000000004</c:v>
                </c:pt>
                <c:pt idx="2233">
                  <c:v>4.4659999999999993</c:v>
                </c:pt>
                <c:pt idx="2234">
                  <c:v>4.468</c:v>
                </c:pt>
                <c:pt idx="2235">
                  <c:v>4.47</c:v>
                </c:pt>
                <c:pt idx="2236">
                  <c:v>4.4720000000000004</c:v>
                </c:pt>
                <c:pt idx="2237">
                  <c:v>4.4740000000000002</c:v>
                </c:pt>
                <c:pt idx="2238">
                  <c:v>4.476</c:v>
                </c:pt>
                <c:pt idx="2239">
                  <c:v>4.4780000000000006</c:v>
                </c:pt>
                <c:pt idx="2240">
                  <c:v>4.4799999999999995</c:v>
                </c:pt>
                <c:pt idx="2241">
                  <c:v>4.4820000000000002</c:v>
                </c:pt>
                <c:pt idx="2242">
                  <c:v>4.484</c:v>
                </c:pt>
                <c:pt idx="2243">
                  <c:v>4.4860000000000007</c:v>
                </c:pt>
                <c:pt idx="2244">
                  <c:v>4.4880000000000004</c:v>
                </c:pt>
                <c:pt idx="2245">
                  <c:v>4.49</c:v>
                </c:pt>
                <c:pt idx="2246">
                  <c:v>4.4919999999999991</c:v>
                </c:pt>
                <c:pt idx="2247">
                  <c:v>4.4939999999999998</c:v>
                </c:pt>
                <c:pt idx="2248">
                  <c:v>4.4960000000000004</c:v>
                </c:pt>
                <c:pt idx="2249">
                  <c:v>4.4980000000000002</c:v>
                </c:pt>
                <c:pt idx="2250">
                  <c:v>4.5000000000000009</c:v>
                </c:pt>
                <c:pt idx="2251">
                  <c:v>4.5019999999999998</c:v>
                </c:pt>
                <c:pt idx="2252">
                  <c:v>4.5040000000000004</c:v>
                </c:pt>
                <c:pt idx="2253">
                  <c:v>4.5059999999999993</c:v>
                </c:pt>
                <c:pt idx="2254">
                  <c:v>4.508</c:v>
                </c:pt>
                <c:pt idx="2255">
                  <c:v>4.51</c:v>
                </c:pt>
                <c:pt idx="2256">
                  <c:v>4.5120000000000005</c:v>
                </c:pt>
                <c:pt idx="2257">
                  <c:v>4.5140000000000002</c:v>
                </c:pt>
                <c:pt idx="2258">
                  <c:v>4.516</c:v>
                </c:pt>
                <c:pt idx="2259">
                  <c:v>4.5179999999999998</c:v>
                </c:pt>
                <c:pt idx="2260">
                  <c:v>4.5199999999999996</c:v>
                </c:pt>
                <c:pt idx="2261">
                  <c:v>4.5220000000000002</c:v>
                </c:pt>
                <c:pt idx="2262">
                  <c:v>4.524</c:v>
                </c:pt>
                <c:pt idx="2263">
                  <c:v>4.5260000000000007</c:v>
                </c:pt>
                <c:pt idx="2264">
                  <c:v>4.5279999999999996</c:v>
                </c:pt>
                <c:pt idx="2265">
                  <c:v>4.53</c:v>
                </c:pt>
                <c:pt idx="2266">
                  <c:v>4.5319999999999991</c:v>
                </c:pt>
                <c:pt idx="2267">
                  <c:v>4.5339999999999998</c:v>
                </c:pt>
                <c:pt idx="2268">
                  <c:v>4.5360000000000005</c:v>
                </c:pt>
                <c:pt idx="2269">
                  <c:v>4.5380000000000003</c:v>
                </c:pt>
                <c:pt idx="2270">
                  <c:v>4.5400000000000009</c:v>
                </c:pt>
                <c:pt idx="2271">
                  <c:v>4.5419999999999998</c:v>
                </c:pt>
                <c:pt idx="2272">
                  <c:v>4.5439999999999996</c:v>
                </c:pt>
                <c:pt idx="2273">
                  <c:v>4.5459999999999994</c:v>
                </c:pt>
                <c:pt idx="2274">
                  <c:v>4.548</c:v>
                </c:pt>
                <c:pt idx="2275">
                  <c:v>4.55</c:v>
                </c:pt>
                <c:pt idx="2276">
                  <c:v>4.5520000000000005</c:v>
                </c:pt>
                <c:pt idx="2277">
                  <c:v>4.5540000000000003</c:v>
                </c:pt>
                <c:pt idx="2278">
                  <c:v>4.556</c:v>
                </c:pt>
                <c:pt idx="2279">
                  <c:v>4.5579999999999998</c:v>
                </c:pt>
                <c:pt idx="2280">
                  <c:v>4.5599999999999996</c:v>
                </c:pt>
                <c:pt idx="2281">
                  <c:v>4.5620000000000003</c:v>
                </c:pt>
                <c:pt idx="2282">
                  <c:v>4.5640000000000001</c:v>
                </c:pt>
                <c:pt idx="2283">
                  <c:v>4.5660000000000007</c:v>
                </c:pt>
                <c:pt idx="2284">
                  <c:v>4.5679999999999996</c:v>
                </c:pt>
                <c:pt idx="2285">
                  <c:v>4.5699999999999994</c:v>
                </c:pt>
                <c:pt idx="2286">
                  <c:v>4.5720000000000001</c:v>
                </c:pt>
                <c:pt idx="2287">
                  <c:v>4.5739999999999998</c:v>
                </c:pt>
                <c:pt idx="2288">
                  <c:v>4.5760000000000005</c:v>
                </c:pt>
                <c:pt idx="2289">
                  <c:v>4.5780000000000003</c:v>
                </c:pt>
                <c:pt idx="2290">
                  <c:v>4.58</c:v>
                </c:pt>
                <c:pt idx="2291">
                  <c:v>4.5819999999999999</c:v>
                </c:pt>
                <c:pt idx="2292">
                  <c:v>4.5839999999999996</c:v>
                </c:pt>
                <c:pt idx="2293">
                  <c:v>4.5859999999999994</c:v>
                </c:pt>
                <c:pt idx="2294">
                  <c:v>4.5880000000000001</c:v>
                </c:pt>
                <c:pt idx="2295">
                  <c:v>4.5900000000000007</c:v>
                </c:pt>
                <c:pt idx="2296">
                  <c:v>4.5920000000000005</c:v>
                </c:pt>
                <c:pt idx="2297">
                  <c:v>4.5940000000000003</c:v>
                </c:pt>
                <c:pt idx="2298">
                  <c:v>4.5959999999999992</c:v>
                </c:pt>
                <c:pt idx="2299">
                  <c:v>4.5979999999999999</c:v>
                </c:pt>
                <c:pt idx="2300">
                  <c:v>4.5999999999999996</c:v>
                </c:pt>
                <c:pt idx="2301">
                  <c:v>4.6020000000000003</c:v>
                </c:pt>
                <c:pt idx="2302">
                  <c:v>4.6040000000000001</c:v>
                </c:pt>
                <c:pt idx="2303">
                  <c:v>4.6059999999999999</c:v>
                </c:pt>
                <c:pt idx="2304">
                  <c:v>4.6080000000000005</c:v>
                </c:pt>
                <c:pt idx="2305">
                  <c:v>4.6099999999999994</c:v>
                </c:pt>
                <c:pt idx="2306">
                  <c:v>4.6120000000000001</c:v>
                </c:pt>
                <c:pt idx="2307">
                  <c:v>4.6139999999999999</c:v>
                </c:pt>
                <c:pt idx="2308">
                  <c:v>4.6160000000000005</c:v>
                </c:pt>
                <c:pt idx="2309">
                  <c:v>4.6180000000000003</c:v>
                </c:pt>
                <c:pt idx="2310">
                  <c:v>4.62</c:v>
                </c:pt>
                <c:pt idx="2311">
                  <c:v>4.6219999999999999</c:v>
                </c:pt>
                <c:pt idx="2312">
                  <c:v>4.6239999999999997</c:v>
                </c:pt>
                <c:pt idx="2313">
                  <c:v>4.6260000000000003</c:v>
                </c:pt>
                <c:pt idx="2314">
                  <c:v>4.6280000000000001</c:v>
                </c:pt>
                <c:pt idx="2315">
                  <c:v>4.6300000000000008</c:v>
                </c:pt>
                <c:pt idx="2316">
                  <c:v>4.6319999999999997</c:v>
                </c:pt>
                <c:pt idx="2317">
                  <c:v>4.6340000000000003</c:v>
                </c:pt>
                <c:pt idx="2318">
                  <c:v>4.6359999999999992</c:v>
                </c:pt>
                <c:pt idx="2319">
                  <c:v>4.6379999999999999</c:v>
                </c:pt>
                <c:pt idx="2320">
                  <c:v>4.6399999999999997</c:v>
                </c:pt>
                <c:pt idx="2321">
                  <c:v>4.6420000000000003</c:v>
                </c:pt>
                <c:pt idx="2322">
                  <c:v>4.6440000000000001</c:v>
                </c:pt>
                <c:pt idx="2323">
                  <c:v>4.6459999999999999</c:v>
                </c:pt>
                <c:pt idx="2324">
                  <c:v>4.6480000000000006</c:v>
                </c:pt>
                <c:pt idx="2325">
                  <c:v>4.6499999999999995</c:v>
                </c:pt>
                <c:pt idx="2326">
                  <c:v>4.6520000000000001</c:v>
                </c:pt>
                <c:pt idx="2327">
                  <c:v>4.6539999999999999</c:v>
                </c:pt>
                <c:pt idx="2328">
                  <c:v>4.6560000000000006</c:v>
                </c:pt>
                <c:pt idx="2329">
                  <c:v>4.6579999999999995</c:v>
                </c:pt>
                <c:pt idx="2330">
                  <c:v>4.66</c:v>
                </c:pt>
                <c:pt idx="2331">
                  <c:v>4.661999999999999</c:v>
                </c:pt>
                <c:pt idx="2332">
                  <c:v>4.6639999999999997</c:v>
                </c:pt>
                <c:pt idx="2333">
                  <c:v>4.6660000000000004</c:v>
                </c:pt>
                <c:pt idx="2334">
                  <c:v>4.6680000000000001</c:v>
                </c:pt>
                <c:pt idx="2335">
                  <c:v>4.6700000000000008</c:v>
                </c:pt>
                <c:pt idx="2336">
                  <c:v>4.6719999999999997</c:v>
                </c:pt>
                <c:pt idx="2337">
                  <c:v>4.6740000000000004</c:v>
                </c:pt>
                <c:pt idx="2338">
                  <c:v>4.6759999999999993</c:v>
                </c:pt>
                <c:pt idx="2339">
                  <c:v>4.6779999999999999</c:v>
                </c:pt>
                <c:pt idx="2340">
                  <c:v>4.68</c:v>
                </c:pt>
                <c:pt idx="2341">
                  <c:v>4.6820000000000004</c:v>
                </c:pt>
                <c:pt idx="2342">
                  <c:v>4.6840000000000011</c:v>
                </c:pt>
                <c:pt idx="2343">
                  <c:v>4.6859999999999999</c:v>
                </c:pt>
                <c:pt idx="2344">
                  <c:v>4.6879999999999997</c:v>
                </c:pt>
                <c:pt idx="2345">
                  <c:v>4.6899999999999995</c:v>
                </c:pt>
                <c:pt idx="2346">
                  <c:v>4.6920000000000002</c:v>
                </c:pt>
                <c:pt idx="2347">
                  <c:v>4.694</c:v>
                </c:pt>
                <c:pt idx="2348">
                  <c:v>4.6960000000000006</c:v>
                </c:pt>
                <c:pt idx="2349">
                  <c:v>4.6979999999999995</c:v>
                </c:pt>
                <c:pt idx="2350">
                  <c:v>4.7</c:v>
                </c:pt>
                <c:pt idx="2351">
                  <c:v>4.702</c:v>
                </c:pt>
                <c:pt idx="2352">
                  <c:v>4.7039999999999997</c:v>
                </c:pt>
                <c:pt idx="2353">
                  <c:v>4.7060000000000004</c:v>
                </c:pt>
                <c:pt idx="2354">
                  <c:v>4.7080000000000002</c:v>
                </c:pt>
                <c:pt idx="2355">
                  <c:v>4.7100000000000009</c:v>
                </c:pt>
                <c:pt idx="2356">
                  <c:v>4.7119999999999997</c:v>
                </c:pt>
                <c:pt idx="2357">
                  <c:v>4.7139999999999995</c:v>
                </c:pt>
                <c:pt idx="2358">
                  <c:v>4.7159999999999993</c:v>
                </c:pt>
                <c:pt idx="2359">
                  <c:v>4.718</c:v>
                </c:pt>
                <c:pt idx="2360">
                  <c:v>4.7200000000000006</c:v>
                </c:pt>
                <c:pt idx="2361">
                  <c:v>4.7220000000000004</c:v>
                </c:pt>
                <c:pt idx="2362">
                  <c:v>4.7240000000000002</c:v>
                </c:pt>
                <c:pt idx="2363">
                  <c:v>4.726</c:v>
                </c:pt>
                <c:pt idx="2364">
                  <c:v>4.7279999999999998</c:v>
                </c:pt>
                <c:pt idx="2365">
                  <c:v>4.7299999999999995</c:v>
                </c:pt>
                <c:pt idx="2366">
                  <c:v>4.7320000000000002</c:v>
                </c:pt>
                <c:pt idx="2367">
                  <c:v>4.734</c:v>
                </c:pt>
                <c:pt idx="2368">
                  <c:v>4.7360000000000007</c:v>
                </c:pt>
                <c:pt idx="2369">
                  <c:v>4.7380000000000004</c:v>
                </c:pt>
                <c:pt idx="2370">
                  <c:v>4.7399999999999993</c:v>
                </c:pt>
                <c:pt idx="2371">
                  <c:v>4.742</c:v>
                </c:pt>
                <c:pt idx="2372">
                  <c:v>4.7439999999999998</c:v>
                </c:pt>
                <c:pt idx="2373">
                  <c:v>4.7460000000000004</c:v>
                </c:pt>
                <c:pt idx="2374">
                  <c:v>4.7480000000000002</c:v>
                </c:pt>
                <c:pt idx="2375">
                  <c:v>4.75</c:v>
                </c:pt>
                <c:pt idx="2376">
                  <c:v>4.7519999999999998</c:v>
                </c:pt>
                <c:pt idx="2377">
                  <c:v>4.7539999999999996</c:v>
                </c:pt>
                <c:pt idx="2378">
                  <c:v>4.7560000000000002</c:v>
                </c:pt>
                <c:pt idx="2379">
                  <c:v>4.758</c:v>
                </c:pt>
                <c:pt idx="2380">
                  <c:v>4.7600000000000007</c:v>
                </c:pt>
                <c:pt idx="2381">
                  <c:v>4.7620000000000005</c:v>
                </c:pt>
                <c:pt idx="2382">
                  <c:v>4.7640000000000002</c:v>
                </c:pt>
                <c:pt idx="2383">
                  <c:v>4.7659999999999991</c:v>
                </c:pt>
                <c:pt idx="2384">
                  <c:v>4.7679999999999998</c:v>
                </c:pt>
                <c:pt idx="2385">
                  <c:v>4.7699999999999996</c:v>
                </c:pt>
                <c:pt idx="2386">
                  <c:v>4.7720000000000002</c:v>
                </c:pt>
                <c:pt idx="2387">
                  <c:v>4.7740000000000009</c:v>
                </c:pt>
                <c:pt idx="2388">
                  <c:v>4.7759999999999998</c:v>
                </c:pt>
                <c:pt idx="2389">
                  <c:v>4.7780000000000005</c:v>
                </c:pt>
                <c:pt idx="2390">
                  <c:v>4.7799999999999994</c:v>
                </c:pt>
                <c:pt idx="2391">
                  <c:v>4.782</c:v>
                </c:pt>
                <c:pt idx="2392">
                  <c:v>4.7839999999999998</c:v>
                </c:pt>
                <c:pt idx="2393">
                  <c:v>4.7860000000000005</c:v>
                </c:pt>
                <c:pt idx="2394">
                  <c:v>4.7880000000000003</c:v>
                </c:pt>
                <c:pt idx="2395">
                  <c:v>4.79</c:v>
                </c:pt>
                <c:pt idx="2396">
                  <c:v>4.7919999999999998</c:v>
                </c:pt>
                <c:pt idx="2397">
                  <c:v>4.7939999999999996</c:v>
                </c:pt>
                <c:pt idx="2398">
                  <c:v>4.7960000000000003</c:v>
                </c:pt>
                <c:pt idx="2399">
                  <c:v>4.798</c:v>
                </c:pt>
                <c:pt idx="2400">
                  <c:v>4.8000000000000007</c:v>
                </c:pt>
                <c:pt idx="2401">
                  <c:v>4.8019999999999996</c:v>
                </c:pt>
                <c:pt idx="2402">
                  <c:v>4.8040000000000003</c:v>
                </c:pt>
                <c:pt idx="2403">
                  <c:v>4.8059999999999992</c:v>
                </c:pt>
                <c:pt idx="2404">
                  <c:v>4.8079999999999998</c:v>
                </c:pt>
                <c:pt idx="2405">
                  <c:v>4.8099999999999996</c:v>
                </c:pt>
                <c:pt idx="2406">
                  <c:v>4.8120000000000003</c:v>
                </c:pt>
                <c:pt idx="2407">
                  <c:v>4.8140000000000009</c:v>
                </c:pt>
                <c:pt idx="2408">
                  <c:v>4.8159999999999998</c:v>
                </c:pt>
                <c:pt idx="2409">
                  <c:v>4.8180000000000005</c:v>
                </c:pt>
                <c:pt idx="2410">
                  <c:v>4.8199999999999994</c:v>
                </c:pt>
                <c:pt idx="2411">
                  <c:v>4.8220000000000001</c:v>
                </c:pt>
                <c:pt idx="2412">
                  <c:v>4.8239999999999998</c:v>
                </c:pt>
                <c:pt idx="2413">
                  <c:v>4.8260000000000005</c:v>
                </c:pt>
                <c:pt idx="2414">
                  <c:v>4.8279999999999994</c:v>
                </c:pt>
                <c:pt idx="2415">
                  <c:v>4.83</c:v>
                </c:pt>
                <c:pt idx="2416">
                  <c:v>4.8319999999999999</c:v>
                </c:pt>
                <c:pt idx="2417">
                  <c:v>4.8339999999999996</c:v>
                </c:pt>
                <c:pt idx="2418">
                  <c:v>4.8360000000000003</c:v>
                </c:pt>
                <c:pt idx="2419">
                  <c:v>4.8380000000000001</c:v>
                </c:pt>
                <c:pt idx="2420">
                  <c:v>4.8400000000000007</c:v>
                </c:pt>
                <c:pt idx="2421">
                  <c:v>4.8419999999999996</c:v>
                </c:pt>
                <c:pt idx="2422">
                  <c:v>4.8440000000000003</c:v>
                </c:pt>
                <c:pt idx="2423">
                  <c:v>4.8459999999999992</c:v>
                </c:pt>
                <c:pt idx="2424">
                  <c:v>4.8479999999999999</c:v>
                </c:pt>
                <c:pt idx="2425">
                  <c:v>4.8500000000000005</c:v>
                </c:pt>
                <c:pt idx="2426">
                  <c:v>4.8520000000000003</c:v>
                </c:pt>
                <c:pt idx="2427">
                  <c:v>4.854000000000001</c:v>
                </c:pt>
                <c:pt idx="2428">
                  <c:v>4.8559999999999999</c:v>
                </c:pt>
                <c:pt idx="2429">
                  <c:v>4.8579999999999997</c:v>
                </c:pt>
                <c:pt idx="2430">
                  <c:v>4.8599999999999994</c:v>
                </c:pt>
                <c:pt idx="2431">
                  <c:v>4.8620000000000001</c:v>
                </c:pt>
                <c:pt idx="2432">
                  <c:v>4.8639999999999999</c:v>
                </c:pt>
                <c:pt idx="2433">
                  <c:v>4.8660000000000005</c:v>
                </c:pt>
                <c:pt idx="2434">
                  <c:v>4.8680000000000003</c:v>
                </c:pt>
                <c:pt idx="2435">
                  <c:v>4.87</c:v>
                </c:pt>
                <c:pt idx="2436">
                  <c:v>4.8719999999999999</c:v>
                </c:pt>
                <c:pt idx="2437">
                  <c:v>4.8739999999999997</c:v>
                </c:pt>
                <c:pt idx="2438">
                  <c:v>4.8760000000000003</c:v>
                </c:pt>
                <c:pt idx="2439">
                  <c:v>4.8780000000000001</c:v>
                </c:pt>
                <c:pt idx="2440">
                  <c:v>4.8800000000000008</c:v>
                </c:pt>
                <c:pt idx="2441">
                  <c:v>4.8819999999999997</c:v>
                </c:pt>
                <c:pt idx="2442">
                  <c:v>4.8839999999999995</c:v>
                </c:pt>
                <c:pt idx="2443">
                  <c:v>4.8860000000000001</c:v>
                </c:pt>
                <c:pt idx="2444">
                  <c:v>4.8879999999999999</c:v>
                </c:pt>
                <c:pt idx="2445">
                  <c:v>4.8900000000000006</c:v>
                </c:pt>
                <c:pt idx="2446">
                  <c:v>4.8920000000000003</c:v>
                </c:pt>
                <c:pt idx="2447">
                  <c:v>4.8940000000000001</c:v>
                </c:pt>
                <c:pt idx="2448">
                  <c:v>4.8959999999999999</c:v>
                </c:pt>
                <c:pt idx="2449">
                  <c:v>4.8979999999999997</c:v>
                </c:pt>
                <c:pt idx="2450">
                  <c:v>4.8999999999999995</c:v>
                </c:pt>
                <c:pt idx="2451">
                  <c:v>4.9020000000000001</c:v>
                </c:pt>
                <c:pt idx="2452">
                  <c:v>4.9040000000000008</c:v>
                </c:pt>
                <c:pt idx="2453">
                  <c:v>4.9060000000000006</c:v>
                </c:pt>
                <c:pt idx="2454">
                  <c:v>4.9080000000000004</c:v>
                </c:pt>
                <c:pt idx="2455">
                  <c:v>4.9099999999999993</c:v>
                </c:pt>
                <c:pt idx="2456">
                  <c:v>4.9119999999999999</c:v>
                </c:pt>
                <c:pt idx="2457">
                  <c:v>4.9139999999999997</c:v>
                </c:pt>
                <c:pt idx="2458">
                  <c:v>4.9160000000000004</c:v>
                </c:pt>
                <c:pt idx="2459">
                  <c:v>4.9180000000000001</c:v>
                </c:pt>
                <c:pt idx="2460">
                  <c:v>4.92</c:v>
                </c:pt>
                <c:pt idx="2461">
                  <c:v>4.9220000000000006</c:v>
                </c:pt>
                <c:pt idx="2462">
                  <c:v>4.9239999999999995</c:v>
                </c:pt>
                <c:pt idx="2463">
                  <c:v>4.9260000000000002</c:v>
                </c:pt>
                <c:pt idx="2464">
                  <c:v>4.9279999999999999</c:v>
                </c:pt>
                <c:pt idx="2465">
                  <c:v>4.9300000000000006</c:v>
                </c:pt>
                <c:pt idx="2466">
                  <c:v>4.9320000000000004</c:v>
                </c:pt>
                <c:pt idx="2467">
                  <c:v>4.9340000000000002</c:v>
                </c:pt>
                <c:pt idx="2468">
                  <c:v>4.9359999999999991</c:v>
                </c:pt>
                <c:pt idx="2469">
                  <c:v>4.9379999999999997</c:v>
                </c:pt>
                <c:pt idx="2470">
                  <c:v>4.9399999999999995</c:v>
                </c:pt>
                <c:pt idx="2471">
                  <c:v>4.9420000000000002</c:v>
                </c:pt>
                <c:pt idx="2472">
                  <c:v>4.9440000000000008</c:v>
                </c:pt>
                <c:pt idx="2473">
                  <c:v>4.9459999999999997</c:v>
                </c:pt>
                <c:pt idx="2474">
                  <c:v>4.9480000000000004</c:v>
                </c:pt>
                <c:pt idx="2475">
                  <c:v>4.9499999999999993</c:v>
                </c:pt>
                <c:pt idx="2476">
                  <c:v>4.952</c:v>
                </c:pt>
                <c:pt idx="2477">
                  <c:v>4.9539999999999997</c:v>
                </c:pt>
                <c:pt idx="2478">
                  <c:v>4.9560000000000004</c:v>
                </c:pt>
                <c:pt idx="2479">
                  <c:v>4.9580000000000002</c:v>
                </c:pt>
                <c:pt idx="2480">
                  <c:v>4.96</c:v>
                </c:pt>
                <c:pt idx="2481">
                  <c:v>4.9619999999999997</c:v>
                </c:pt>
                <c:pt idx="2482">
                  <c:v>4.9639999999999995</c:v>
                </c:pt>
                <c:pt idx="2483">
                  <c:v>4.9660000000000002</c:v>
                </c:pt>
                <c:pt idx="2484">
                  <c:v>4.968</c:v>
                </c:pt>
                <c:pt idx="2485">
                  <c:v>4.9700000000000006</c:v>
                </c:pt>
                <c:pt idx="2486">
                  <c:v>4.9719999999999995</c:v>
                </c:pt>
                <c:pt idx="2487">
                  <c:v>4.9740000000000002</c:v>
                </c:pt>
                <c:pt idx="2488">
                  <c:v>4.9759999999999991</c:v>
                </c:pt>
                <c:pt idx="2489">
                  <c:v>4.9779999999999998</c:v>
                </c:pt>
                <c:pt idx="2490">
                  <c:v>4.9800000000000004</c:v>
                </c:pt>
                <c:pt idx="2491">
                  <c:v>4.9820000000000002</c:v>
                </c:pt>
                <c:pt idx="2492">
                  <c:v>4.9840000000000009</c:v>
                </c:pt>
                <c:pt idx="2493">
                  <c:v>4.9859999999999998</c:v>
                </c:pt>
                <c:pt idx="2494">
                  <c:v>4.9879999999999995</c:v>
                </c:pt>
                <c:pt idx="2495">
                  <c:v>4.9899999999999993</c:v>
                </c:pt>
                <c:pt idx="2496">
                  <c:v>4.992</c:v>
                </c:pt>
                <c:pt idx="2497">
                  <c:v>4.9939999999999998</c:v>
                </c:pt>
                <c:pt idx="2498">
                  <c:v>4.9960000000000004</c:v>
                </c:pt>
                <c:pt idx="2499">
                  <c:v>4.9980000000000002</c:v>
                </c:pt>
              </c:numCache>
            </c:numRef>
          </c:cat>
          <c:val>
            <c:numRef>
              <c:f>F0009CH1!$E$1:$E$500</c:f>
              <c:numCache>
                <c:formatCode>General</c:formatCode>
                <c:ptCount val="500"/>
                <c:pt idx="0">
                  <c:v>2</c:v>
                </c:pt>
                <c:pt idx="1">
                  <c:v>2</c:v>
                </c:pt>
                <c:pt idx="2">
                  <c:v>2.4</c:v>
                </c:pt>
                <c:pt idx="3">
                  <c:v>3.2</c:v>
                </c:pt>
                <c:pt idx="4">
                  <c:v>3.2</c:v>
                </c:pt>
                <c:pt idx="5">
                  <c:v>2.8</c:v>
                </c:pt>
                <c:pt idx="6">
                  <c:v>3.2</c:v>
                </c:pt>
                <c:pt idx="7">
                  <c:v>3.2</c:v>
                </c:pt>
                <c:pt idx="8">
                  <c:v>3.2</c:v>
                </c:pt>
                <c:pt idx="9">
                  <c:v>3.6</c:v>
                </c:pt>
                <c:pt idx="10">
                  <c:v>3.6</c:v>
                </c:pt>
                <c:pt idx="11">
                  <c:v>4</c:v>
                </c:pt>
                <c:pt idx="12">
                  <c:v>3.6</c:v>
                </c:pt>
                <c:pt idx="13">
                  <c:v>3.6</c:v>
                </c:pt>
                <c:pt idx="14">
                  <c:v>4</c:v>
                </c:pt>
                <c:pt idx="15">
                  <c:v>4.4000000000000004</c:v>
                </c:pt>
                <c:pt idx="16">
                  <c:v>4.4000000000000004</c:v>
                </c:pt>
                <c:pt idx="17">
                  <c:v>4.4000000000000004</c:v>
                </c:pt>
                <c:pt idx="18">
                  <c:v>4.4000000000000004</c:v>
                </c:pt>
                <c:pt idx="19">
                  <c:v>4.4000000000000004</c:v>
                </c:pt>
                <c:pt idx="20">
                  <c:v>4.4000000000000004</c:v>
                </c:pt>
                <c:pt idx="21">
                  <c:v>4.8</c:v>
                </c:pt>
                <c:pt idx="22">
                  <c:v>4.8</c:v>
                </c:pt>
                <c:pt idx="23">
                  <c:v>4.4000000000000004</c:v>
                </c:pt>
                <c:pt idx="24">
                  <c:v>4.8</c:v>
                </c:pt>
                <c:pt idx="25">
                  <c:v>4.8</c:v>
                </c:pt>
                <c:pt idx="26">
                  <c:v>4.4000000000000004</c:v>
                </c:pt>
                <c:pt idx="27">
                  <c:v>5.2</c:v>
                </c:pt>
                <c:pt idx="28">
                  <c:v>5.2</c:v>
                </c:pt>
                <c:pt idx="29">
                  <c:v>5.2</c:v>
                </c:pt>
                <c:pt idx="30">
                  <c:v>5.2</c:v>
                </c:pt>
                <c:pt idx="31">
                  <c:v>5.2</c:v>
                </c:pt>
                <c:pt idx="32">
                  <c:v>5.2</c:v>
                </c:pt>
                <c:pt idx="33">
                  <c:v>5.2</c:v>
                </c:pt>
                <c:pt idx="34">
                  <c:v>5.2</c:v>
                </c:pt>
                <c:pt idx="35">
                  <c:v>5.6</c:v>
                </c:pt>
                <c:pt idx="36">
                  <c:v>5.6</c:v>
                </c:pt>
                <c:pt idx="37">
                  <c:v>5.6</c:v>
                </c:pt>
                <c:pt idx="38">
                  <c:v>5.2</c:v>
                </c:pt>
                <c:pt idx="39">
                  <c:v>5.6</c:v>
                </c:pt>
                <c:pt idx="40">
                  <c:v>5.6</c:v>
                </c:pt>
                <c:pt idx="41">
                  <c:v>5.6</c:v>
                </c:pt>
                <c:pt idx="42">
                  <c:v>6</c:v>
                </c:pt>
                <c:pt idx="43">
                  <c:v>5.6</c:v>
                </c:pt>
                <c:pt idx="44">
                  <c:v>5.6</c:v>
                </c:pt>
                <c:pt idx="45">
                  <c:v>5.6</c:v>
                </c:pt>
                <c:pt idx="46">
                  <c:v>5.6</c:v>
                </c:pt>
                <c:pt idx="47">
                  <c:v>5.2</c:v>
                </c:pt>
                <c:pt idx="48">
                  <c:v>5.6</c:v>
                </c:pt>
                <c:pt idx="49">
                  <c:v>5.6</c:v>
                </c:pt>
                <c:pt idx="50">
                  <c:v>5.2</c:v>
                </c:pt>
                <c:pt idx="51">
                  <c:v>5.6</c:v>
                </c:pt>
                <c:pt idx="52">
                  <c:v>5.2</c:v>
                </c:pt>
                <c:pt idx="53">
                  <c:v>5.2</c:v>
                </c:pt>
                <c:pt idx="54">
                  <c:v>5.2</c:v>
                </c:pt>
                <c:pt idx="55">
                  <c:v>5.2</c:v>
                </c:pt>
                <c:pt idx="56">
                  <c:v>5.2</c:v>
                </c:pt>
                <c:pt idx="57">
                  <c:v>5.6</c:v>
                </c:pt>
                <c:pt idx="58">
                  <c:v>5.2</c:v>
                </c:pt>
                <c:pt idx="59">
                  <c:v>4.8</c:v>
                </c:pt>
                <c:pt idx="60">
                  <c:v>4.8</c:v>
                </c:pt>
                <c:pt idx="61">
                  <c:v>4.8</c:v>
                </c:pt>
                <c:pt idx="62">
                  <c:v>5.2</c:v>
                </c:pt>
                <c:pt idx="63">
                  <c:v>5.2</c:v>
                </c:pt>
                <c:pt idx="64">
                  <c:v>4.8</c:v>
                </c:pt>
                <c:pt idx="65">
                  <c:v>4.8</c:v>
                </c:pt>
                <c:pt idx="66">
                  <c:v>4.8</c:v>
                </c:pt>
                <c:pt idx="67">
                  <c:v>4.8</c:v>
                </c:pt>
                <c:pt idx="68">
                  <c:v>4.8</c:v>
                </c:pt>
                <c:pt idx="69">
                  <c:v>4.8</c:v>
                </c:pt>
                <c:pt idx="70">
                  <c:v>4.8</c:v>
                </c:pt>
                <c:pt idx="71">
                  <c:v>4.4000000000000004</c:v>
                </c:pt>
                <c:pt idx="72">
                  <c:v>4.4000000000000004</c:v>
                </c:pt>
                <c:pt idx="73">
                  <c:v>4</c:v>
                </c:pt>
                <c:pt idx="74">
                  <c:v>4.4000000000000004</c:v>
                </c:pt>
                <c:pt idx="75">
                  <c:v>4.4000000000000004</c:v>
                </c:pt>
                <c:pt idx="76">
                  <c:v>4.4000000000000004</c:v>
                </c:pt>
                <c:pt idx="77">
                  <c:v>4</c:v>
                </c:pt>
                <c:pt idx="78">
                  <c:v>4</c:v>
                </c:pt>
                <c:pt idx="79">
                  <c:v>3.6</c:v>
                </c:pt>
                <c:pt idx="80">
                  <c:v>3.6</c:v>
                </c:pt>
                <c:pt idx="81">
                  <c:v>4</c:v>
                </c:pt>
                <c:pt idx="82">
                  <c:v>3.6</c:v>
                </c:pt>
                <c:pt idx="83">
                  <c:v>3.6</c:v>
                </c:pt>
                <c:pt idx="84">
                  <c:v>3.6</c:v>
                </c:pt>
                <c:pt idx="85">
                  <c:v>3.6</c:v>
                </c:pt>
                <c:pt idx="86">
                  <c:v>3.2</c:v>
                </c:pt>
                <c:pt idx="87">
                  <c:v>3.2</c:v>
                </c:pt>
                <c:pt idx="88">
                  <c:v>3.6</c:v>
                </c:pt>
                <c:pt idx="89">
                  <c:v>3.2</c:v>
                </c:pt>
                <c:pt idx="90">
                  <c:v>3.2</c:v>
                </c:pt>
                <c:pt idx="91">
                  <c:v>2.8</c:v>
                </c:pt>
                <c:pt idx="92">
                  <c:v>2.8</c:v>
                </c:pt>
                <c:pt idx="93">
                  <c:v>2.8</c:v>
                </c:pt>
                <c:pt idx="94">
                  <c:v>2.8</c:v>
                </c:pt>
                <c:pt idx="95">
                  <c:v>2.8</c:v>
                </c:pt>
                <c:pt idx="96">
                  <c:v>2.4</c:v>
                </c:pt>
                <c:pt idx="97">
                  <c:v>2</c:v>
                </c:pt>
                <c:pt idx="98">
                  <c:v>2.4</c:v>
                </c:pt>
                <c:pt idx="99">
                  <c:v>2.4</c:v>
                </c:pt>
                <c:pt idx="100">
                  <c:v>2.4</c:v>
                </c:pt>
                <c:pt idx="101">
                  <c:v>2.4</c:v>
                </c:pt>
                <c:pt idx="102">
                  <c:v>2</c:v>
                </c:pt>
                <c:pt idx="103">
                  <c:v>1.6</c:v>
                </c:pt>
                <c:pt idx="104">
                  <c:v>1.6</c:v>
                </c:pt>
                <c:pt idx="105">
                  <c:v>1.6</c:v>
                </c:pt>
                <c:pt idx="106">
                  <c:v>1.6</c:v>
                </c:pt>
                <c:pt idx="107">
                  <c:v>1.6</c:v>
                </c:pt>
                <c:pt idx="108">
                  <c:v>1.6</c:v>
                </c:pt>
                <c:pt idx="109">
                  <c:v>0.8</c:v>
                </c:pt>
                <c:pt idx="110">
                  <c:v>0.8</c:v>
                </c:pt>
                <c:pt idx="111">
                  <c:v>0.8</c:v>
                </c:pt>
                <c:pt idx="112">
                  <c:v>0.8</c:v>
                </c:pt>
                <c:pt idx="113">
                  <c:v>0.8</c:v>
                </c:pt>
                <c:pt idx="114">
                  <c:v>0.8</c:v>
                </c:pt>
                <c:pt idx="115">
                  <c:v>0.4</c:v>
                </c:pt>
                <c:pt idx="116">
                  <c:v>0.4</c:v>
                </c:pt>
                <c:pt idx="117">
                  <c:v>0</c:v>
                </c:pt>
                <c:pt idx="118">
                  <c:v>0</c:v>
                </c:pt>
                <c:pt idx="119">
                  <c:v>0</c:v>
                </c:pt>
                <c:pt idx="120">
                  <c:v>0.4</c:v>
                </c:pt>
                <c:pt idx="121">
                  <c:v>-0.4</c:v>
                </c:pt>
                <c:pt idx="122">
                  <c:v>-0.8</c:v>
                </c:pt>
                <c:pt idx="123">
                  <c:v>-0.8</c:v>
                </c:pt>
                <c:pt idx="124">
                  <c:v>-0.8</c:v>
                </c:pt>
                <c:pt idx="125">
                  <c:v>-0.8</c:v>
                </c:pt>
                <c:pt idx="126">
                  <c:v>-0.4</c:v>
                </c:pt>
                <c:pt idx="127">
                  <c:v>-1.2</c:v>
                </c:pt>
                <c:pt idx="128">
                  <c:v>-1.2</c:v>
                </c:pt>
                <c:pt idx="129">
                  <c:v>-1.2</c:v>
                </c:pt>
                <c:pt idx="130">
                  <c:v>-1.6</c:v>
                </c:pt>
                <c:pt idx="131">
                  <c:v>-1.6</c:v>
                </c:pt>
                <c:pt idx="132">
                  <c:v>-1.6</c:v>
                </c:pt>
                <c:pt idx="133">
                  <c:v>-2</c:v>
                </c:pt>
                <c:pt idx="134">
                  <c:v>-2.4</c:v>
                </c:pt>
                <c:pt idx="135">
                  <c:v>-2.4</c:v>
                </c:pt>
                <c:pt idx="136">
                  <c:v>-2.4</c:v>
                </c:pt>
                <c:pt idx="137">
                  <c:v>-2</c:v>
                </c:pt>
                <c:pt idx="138">
                  <c:v>-2.4</c:v>
                </c:pt>
                <c:pt idx="139">
                  <c:v>-2</c:v>
                </c:pt>
                <c:pt idx="140">
                  <c:v>-3.6</c:v>
                </c:pt>
                <c:pt idx="141">
                  <c:v>-3.2</c:v>
                </c:pt>
                <c:pt idx="142">
                  <c:v>-3.2</c:v>
                </c:pt>
                <c:pt idx="143">
                  <c:v>-2.8</c:v>
                </c:pt>
                <c:pt idx="144">
                  <c:v>-2.8</c:v>
                </c:pt>
                <c:pt idx="145">
                  <c:v>-3.2</c:v>
                </c:pt>
                <c:pt idx="146">
                  <c:v>-4</c:v>
                </c:pt>
                <c:pt idx="147">
                  <c:v>-3.6</c:v>
                </c:pt>
                <c:pt idx="148">
                  <c:v>-3.6</c:v>
                </c:pt>
                <c:pt idx="149">
                  <c:v>-4</c:v>
                </c:pt>
                <c:pt idx="150">
                  <c:v>-4</c:v>
                </c:pt>
                <c:pt idx="151">
                  <c:v>-4</c:v>
                </c:pt>
                <c:pt idx="152">
                  <c:v>-4.4000000000000004</c:v>
                </c:pt>
                <c:pt idx="153">
                  <c:v>-4.8</c:v>
                </c:pt>
                <c:pt idx="154">
                  <c:v>-4.8</c:v>
                </c:pt>
                <c:pt idx="155">
                  <c:v>-4.8</c:v>
                </c:pt>
                <c:pt idx="156">
                  <c:v>-4.4000000000000004</c:v>
                </c:pt>
                <c:pt idx="157">
                  <c:v>-4.4000000000000004</c:v>
                </c:pt>
                <c:pt idx="158">
                  <c:v>-4.8</c:v>
                </c:pt>
                <c:pt idx="159">
                  <c:v>-5.2</c:v>
                </c:pt>
                <c:pt idx="160">
                  <c:v>-5.6</c:v>
                </c:pt>
                <c:pt idx="161">
                  <c:v>-5.2</c:v>
                </c:pt>
                <c:pt idx="162">
                  <c:v>-5.2</c:v>
                </c:pt>
                <c:pt idx="163">
                  <c:v>-5.2</c:v>
                </c:pt>
                <c:pt idx="164">
                  <c:v>-5.2</c:v>
                </c:pt>
                <c:pt idx="165">
                  <c:v>-5.6</c:v>
                </c:pt>
                <c:pt idx="166">
                  <c:v>-5.6</c:v>
                </c:pt>
                <c:pt idx="167">
                  <c:v>-5.6</c:v>
                </c:pt>
                <c:pt idx="168">
                  <c:v>-5.6</c:v>
                </c:pt>
                <c:pt idx="169">
                  <c:v>-5.6</c:v>
                </c:pt>
                <c:pt idx="170">
                  <c:v>-5.6</c:v>
                </c:pt>
                <c:pt idx="171">
                  <c:v>-6</c:v>
                </c:pt>
                <c:pt idx="172">
                  <c:v>-6</c:v>
                </c:pt>
                <c:pt idx="173">
                  <c:v>-6</c:v>
                </c:pt>
                <c:pt idx="174">
                  <c:v>-6</c:v>
                </c:pt>
                <c:pt idx="175">
                  <c:v>-6</c:v>
                </c:pt>
                <c:pt idx="176">
                  <c:v>-6</c:v>
                </c:pt>
                <c:pt idx="177">
                  <c:v>-6</c:v>
                </c:pt>
                <c:pt idx="178">
                  <c:v>-6.4</c:v>
                </c:pt>
                <c:pt idx="179">
                  <c:v>-6.4</c:v>
                </c:pt>
                <c:pt idx="180">
                  <c:v>-6</c:v>
                </c:pt>
                <c:pt idx="181">
                  <c:v>-6.4</c:v>
                </c:pt>
                <c:pt idx="182">
                  <c:v>-6.4</c:v>
                </c:pt>
                <c:pt idx="183">
                  <c:v>-6</c:v>
                </c:pt>
                <c:pt idx="184">
                  <c:v>-6.4</c:v>
                </c:pt>
                <c:pt idx="185">
                  <c:v>-6</c:v>
                </c:pt>
                <c:pt idx="186">
                  <c:v>-6</c:v>
                </c:pt>
                <c:pt idx="187">
                  <c:v>-6</c:v>
                </c:pt>
                <c:pt idx="188">
                  <c:v>-6</c:v>
                </c:pt>
                <c:pt idx="189">
                  <c:v>-6</c:v>
                </c:pt>
                <c:pt idx="190">
                  <c:v>-6</c:v>
                </c:pt>
                <c:pt idx="191">
                  <c:v>-6</c:v>
                </c:pt>
                <c:pt idx="192">
                  <c:v>-6</c:v>
                </c:pt>
                <c:pt idx="193">
                  <c:v>-6</c:v>
                </c:pt>
                <c:pt idx="194">
                  <c:v>-6</c:v>
                </c:pt>
                <c:pt idx="195">
                  <c:v>-6</c:v>
                </c:pt>
                <c:pt idx="196">
                  <c:v>-5.6</c:v>
                </c:pt>
                <c:pt idx="197">
                  <c:v>-5.2</c:v>
                </c:pt>
                <c:pt idx="198">
                  <c:v>-5.6</c:v>
                </c:pt>
                <c:pt idx="199">
                  <c:v>-5.6</c:v>
                </c:pt>
                <c:pt idx="200">
                  <c:v>-5.2</c:v>
                </c:pt>
                <c:pt idx="201">
                  <c:v>-5.6</c:v>
                </c:pt>
                <c:pt idx="202">
                  <c:v>-4.8</c:v>
                </c:pt>
                <c:pt idx="203">
                  <c:v>-4.8</c:v>
                </c:pt>
                <c:pt idx="204">
                  <c:v>-4.8</c:v>
                </c:pt>
                <c:pt idx="205">
                  <c:v>-4.8</c:v>
                </c:pt>
                <c:pt idx="206">
                  <c:v>-4.8</c:v>
                </c:pt>
                <c:pt idx="207">
                  <c:v>-4.8</c:v>
                </c:pt>
                <c:pt idx="208">
                  <c:v>-4.4000000000000004</c:v>
                </c:pt>
                <c:pt idx="209">
                  <c:v>-3.6</c:v>
                </c:pt>
                <c:pt idx="210">
                  <c:v>-4</c:v>
                </c:pt>
                <c:pt idx="211">
                  <c:v>-3.6</c:v>
                </c:pt>
                <c:pt idx="212">
                  <c:v>-4</c:v>
                </c:pt>
                <c:pt idx="213">
                  <c:v>-4</c:v>
                </c:pt>
                <c:pt idx="214">
                  <c:v>-4</c:v>
                </c:pt>
                <c:pt idx="215">
                  <c:v>-3.2</c:v>
                </c:pt>
                <c:pt idx="216">
                  <c:v>-3.2</c:v>
                </c:pt>
                <c:pt idx="217">
                  <c:v>-2.8</c:v>
                </c:pt>
                <c:pt idx="218">
                  <c:v>-2.8</c:v>
                </c:pt>
                <c:pt idx="219">
                  <c:v>-3.2</c:v>
                </c:pt>
                <c:pt idx="220">
                  <c:v>-3.2</c:v>
                </c:pt>
                <c:pt idx="221">
                  <c:v>-2</c:v>
                </c:pt>
                <c:pt idx="222">
                  <c:v>-2</c:v>
                </c:pt>
                <c:pt idx="223">
                  <c:v>-2</c:v>
                </c:pt>
                <c:pt idx="224">
                  <c:v>-2</c:v>
                </c:pt>
                <c:pt idx="225">
                  <c:v>-2</c:v>
                </c:pt>
                <c:pt idx="226">
                  <c:v>-2</c:v>
                </c:pt>
                <c:pt idx="227">
                  <c:v>-1.2</c:v>
                </c:pt>
                <c:pt idx="228">
                  <c:v>-1.2</c:v>
                </c:pt>
                <c:pt idx="229">
                  <c:v>-0.8</c:v>
                </c:pt>
                <c:pt idx="230">
                  <c:v>-0.8</c:v>
                </c:pt>
                <c:pt idx="231">
                  <c:v>-1.2</c:v>
                </c:pt>
                <c:pt idx="232">
                  <c:v>-0.8</c:v>
                </c:pt>
                <c:pt idx="233">
                  <c:v>-0.8</c:v>
                </c:pt>
                <c:pt idx="234">
                  <c:v>0</c:v>
                </c:pt>
                <c:pt idx="235">
                  <c:v>0.4</c:v>
                </c:pt>
                <c:pt idx="236">
                  <c:v>0.4</c:v>
                </c:pt>
                <c:pt idx="237">
                  <c:v>0</c:v>
                </c:pt>
                <c:pt idx="238">
                  <c:v>0</c:v>
                </c:pt>
                <c:pt idx="239">
                  <c:v>0</c:v>
                </c:pt>
                <c:pt idx="240">
                  <c:v>1.2</c:v>
                </c:pt>
                <c:pt idx="241">
                  <c:v>1.2</c:v>
                </c:pt>
                <c:pt idx="242">
                  <c:v>1.2</c:v>
                </c:pt>
                <c:pt idx="243">
                  <c:v>1.2</c:v>
                </c:pt>
                <c:pt idx="244">
                  <c:v>1.2</c:v>
                </c:pt>
                <c:pt idx="245">
                  <c:v>1.2</c:v>
                </c:pt>
                <c:pt idx="246">
                  <c:v>2</c:v>
                </c:pt>
                <c:pt idx="247">
                  <c:v>2</c:v>
                </c:pt>
                <c:pt idx="248">
                  <c:v>2</c:v>
                </c:pt>
                <c:pt idx="249">
                  <c:v>2</c:v>
                </c:pt>
                <c:pt idx="250">
                  <c:v>2</c:v>
                </c:pt>
                <c:pt idx="251">
                  <c:v>2</c:v>
                </c:pt>
                <c:pt idx="252">
                  <c:v>2.4</c:v>
                </c:pt>
                <c:pt idx="253">
                  <c:v>2.8</c:v>
                </c:pt>
                <c:pt idx="254">
                  <c:v>2.8</c:v>
                </c:pt>
                <c:pt idx="255">
                  <c:v>2.8</c:v>
                </c:pt>
                <c:pt idx="256">
                  <c:v>2.8</c:v>
                </c:pt>
                <c:pt idx="257">
                  <c:v>2.8</c:v>
                </c:pt>
                <c:pt idx="258">
                  <c:v>3.2</c:v>
                </c:pt>
                <c:pt idx="259">
                  <c:v>3.6</c:v>
                </c:pt>
                <c:pt idx="260">
                  <c:v>3.6</c:v>
                </c:pt>
                <c:pt idx="261">
                  <c:v>4</c:v>
                </c:pt>
                <c:pt idx="262">
                  <c:v>4</c:v>
                </c:pt>
                <c:pt idx="263">
                  <c:v>3.6</c:v>
                </c:pt>
                <c:pt idx="264">
                  <c:v>3.6</c:v>
                </c:pt>
                <c:pt idx="265">
                  <c:v>4.4000000000000004</c:v>
                </c:pt>
                <c:pt idx="266">
                  <c:v>4.4000000000000004</c:v>
                </c:pt>
                <c:pt idx="267">
                  <c:v>4.4000000000000004</c:v>
                </c:pt>
                <c:pt idx="268">
                  <c:v>4.4000000000000004</c:v>
                </c:pt>
                <c:pt idx="269">
                  <c:v>4.4000000000000004</c:v>
                </c:pt>
                <c:pt idx="270">
                  <c:v>4.4000000000000004</c:v>
                </c:pt>
                <c:pt idx="271">
                  <c:v>4.8</c:v>
                </c:pt>
                <c:pt idx="272">
                  <c:v>5.2</c:v>
                </c:pt>
                <c:pt idx="273">
                  <c:v>4.8</c:v>
                </c:pt>
                <c:pt idx="274">
                  <c:v>4.8</c:v>
                </c:pt>
                <c:pt idx="275">
                  <c:v>4.8</c:v>
                </c:pt>
                <c:pt idx="276">
                  <c:v>4.8</c:v>
                </c:pt>
                <c:pt idx="277">
                  <c:v>5.2</c:v>
                </c:pt>
                <c:pt idx="278">
                  <c:v>5.2</c:v>
                </c:pt>
                <c:pt idx="279">
                  <c:v>5.6</c:v>
                </c:pt>
                <c:pt idx="280">
                  <c:v>5.6</c:v>
                </c:pt>
                <c:pt idx="281">
                  <c:v>5.2</c:v>
                </c:pt>
                <c:pt idx="282">
                  <c:v>5.2</c:v>
                </c:pt>
                <c:pt idx="283">
                  <c:v>5.2</c:v>
                </c:pt>
                <c:pt idx="284">
                  <c:v>5.6</c:v>
                </c:pt>
                <c:pt idx="285">
                  <c:v>5.6</c:v>
                </c:pt>
                <c:pt idx="286">
                  <c:v>5.6</c:v>
                </c:pt>
                <c:pt idx="287">
                  <c:v>5.6</c:v>
                </c:pt>
                <c:pt idx="288">
                  <c:v>5.2</c:v>
                </c:pt>
                <c:pt idx="289">
                  <c:v>5.6</c:v>
                </c:pt>
                <c:pt idx="290">
                  <c:v>5.2</c:v>
                </c:pt>
                <c:pt idx="291">
                  <c:v>5.6</c:v>
                </c:pt>
                <c:pt idx="292">
                  <c:v>5.6</c:v>
                </c:pt>
                <c:pt idx="293">
                  <c:v>5.6</c:v>
                </c:pt>
                <c:pt idx="294">
                  <c:v>5.2</c:v>
                </c:pt>
                <c:pt idx="295">
                  <c:v>5.6</c:v>
                </c:pt>
                <c:pt idx="296">
                  <c:v>5.6</c:v>
                </c:pt>
                <c:pt idx="297">
                  <c:v>5.2</c:v>
                </c:pt>
                <c:pt idx="298">
                  <c:v>5.6</c:v>
                </c:pt>
                <c:pt idx="299">
                  <c:v>5.6</c:v>
                </c:pt>
                <c:pt idx="300">
                  <c:v>5.6</c:v>
                </c:pt>
                <c:pt idx="301">
                  <c:v>5.2</c:v>
                </c:pt>
                <c:pt idx="302">
                  <c:v>5.2</c:v>
                </c:pt>
                <c:pt idx="303">
                  <c:v>5.2</c:v>
                </c:pt>
                <c:pt idx="304">
                  <c:v>5.2</c:v>
                </c:pt>
                <c:pt idx="305">
                  <c:v>5.6</c:v>
                </c:pt>
                <c:pt idx="306">
                  <c:v>5.2</c:v>
                </c:pt>
                <c:pt idx="307">
                  <c:v>5.2</c:v>
                </c:pt>
                <c:pt idx="308">
                  <c:v>5.2</c:v>
                </c:pt>
                <c:pt idx="309">
                  <c:v>5.2</c:v>
                </c:pt>
                <c:pt idx="310">
                  <c:v>4.8</c:v>
                </c:pt>
                <c:pt idx="311">
                  <c:v>5.2</c:v>
                </c:pt>
                <c:pt idx="312">
                  <c:v>4.8</c:v>
                </c:pt>
                <c:pt idx="313">
                  <c:v>5.2</c:v>
                </c:pt>
                <c:pt idx="314">
                  <c:v>5.2</c:v>
                </c:pt>
                <c:pt idx="315">
                  <c:v>4.8</c:v>
                </c:pt>
                <c:pt idx="316">
                  <c:v>4.4000000000000004</c:v>
                </c:pt>
                <c:pt idx="317">
                  <c:v>4.8</c:v>
                </c:pt>
                <c:pt idx="318">
                  <c:v>4.8</c:v>
                </c:pt>
                <c:pt idx="319">
                  <c:v>4.8</c:v>
                </c:pt>
                <c:pt idx="320">
                  <c:v>4.4000000000000004</c:v>
                </c:pt>
                <c:pt idx="321">
                  <c:v>4.4000000000000004</c:v>
                </c:pt>
                <c:pt idx="322">
                  <c:v>4</c:v>
                </c:pt>
                <c:pt idx="323">
                  <c:v>4.4000000000000004</c:v>
                </c:pt>
                <c:pt idx="324">
                  <c:v>4.4000000000000004</c:v>
                </c:pt>
                <c:pt idx="325">
                  <c:v>4</c:v>
                </c:pt>
                <c:pt idx="326">
                  <c:v>4.4000000000000004</c:v>
                </c:pt>
                <c:pt idx="327">
                  <c:v>4</c:v>
                </c:pt>
                <c:pt idx="328">
                  <c:v>4</c:v>
                </c:pt>
                <c:pt idx="329">
                  <c:v>4</c:v>
                </c:pt>
                <c:pt idx="330">
                  <c:v>4</c:v>
                </c:pt>
                <c:pt idx="331">
                  <c:v>4</c:v>
                </c:pt>
                <c:pt idx="332">
                  <c:v>4</c:v>
                </c:pt>
                <c:pt idx="333">
                  <c:v>4</c:v>
                </c:pt>
                <c:pt idx="334">
                  <c:v>3.2</c:v>
                </c:pt>
                <c:pt idx="335">
                  <c:v>3.6</c:v>
                </c:pt>
                <c:pt idx="336">
                  <c:v>3.2</c:v>
                </c:pt>
                <c:pt idx="337">
                  <c:v>3.2</c:v>
                </c:pt>
                <c:pt idx="338">
                  <c:v>3.6</c:v>
                </c:pt>
                <c:pt idx="339">
                  <c:v>3.6</c:v>
                </c:pt>
                <c:pt idx="340">
                  <c:v>2.8</c:v>
                </c:pt>
                <c:pt idx="341">
                  <c:v>2.8</c:v>
                </c:pt>
                <c:pt idx="342">
                  <c:v>3.2</c:v>
                </c:pt>
                <c:pt idx="343">
                  <c:v>2.8</c:v>
                </c:pt>
                <c:pt idx="344">
                  <c:v>2.8</c:v>
                </c:pt>
                <c:pt idx="345">
                  <c:v>2.8</c:v>
                </c:pt>
                <c:pt idx="346">
                  <c:v>2.4</c:v>
                </c:pt>
                <c:pt idx="347">
                  <c:v>2</c:v>
                </c:pt>
                <c:pt idx="348">
                  <c:v>2</c:v>
                </c:pt>
                <c:pt idx="349">
                  <c:v>2</c:v>
                </c:pt>
                <c:pt idx="350">
                  <c:v>2</c:v>
                </c:pt>
                <c:pt idx="351">
                  <c:v>2.4</c:v>
                </c:pt>
                <c:pt idx="352">
                  <c:v>1.6</c:v>
                </c:pt>
                <c:pt idx="353">
                  <c:v>1.6</c:v>
                </c:pt>
                <c:pt idx="354">
                  <c:v>1.6</c:v>
                </c:pt>
                <c:pt idx="355">
                  <c:v>1.6</c:v>
                </c:pt>
                <c:pt idx="356">
                  <c:v>1.6</c:v>
                </c:pt>
                <c:pt idx="357">
                  <c:v>1.6</c:v>
                </c:pt>
                <c:pt idx="358">
                  <c:v>1.6</c:v>
                </c:pt>
                <c:pt idx="359">
                  <c:v>0.8</c:v>
                </c:pt>
                <c:pt idx="360">
                  <c:v>0.8</c:v>
                </c:pt>
                <c:pt idx="361">
                  <c:v>0.8</c:v>
                </c:pt>
                <c:pt idx="362">
                  <c:v>0.8</c:v>
                </c:pt>
                <c:pt idx="363">
                  <c:v>0.8</c:v>
                </c:pt>
                <c:pt idx="364">
                  <c:v>0.4</c:v>
                </c:pt>
                <c:pt idx="365">
                  <c:v>0.4</c:v>
                </c:pt>
                <c:pt idx="366">
                  <c:v>0</c:v>
                </c:pt>
                <c:pt idx="367">
                  <c:v>0</c:v>
                </c:pt>
                <c:pt idx="368">
                  <c:v>0.4</c:v>
                </c:pt>
                <c:pt idx="369">
                  <c:v>0.4</c:v>
                </c:pt>
                <c:pt idx="370">
                  <c:v>0</c:v>
                </c:pt>
                <c:pt idx="371">
                  <c:v>-0.4</c:v>
                </c:pt>
                <c:pt idx="372">
                  <c:v>-0.8</c:v>
                </c:pt>
                <c:pt idx="373">
                  <c:v>-0.8</c:v>
                </c:pt>
                <c:pt idx="374">
                  <c:v>-0.8</c:v>
                </c:pt>
                <c:pt idx="375">
                  <c:v>-0.8</c:v>
                </c:pt>
                <c:pt idx="376">
                  <c:v>-0.8</c:v>
                </c:pt>
                <c:pt idx="377">
                  <c:v>-1.2</c:v>
                </c:pt>
                <c:pt idx="378">
                  <c:v>-1.2</c:v>
                </c:pt>
                <c:pt idx="379">
                  <c:v>-2</c:v>
                </c:pt>
                <c:pt idx="380">
                  <c:v>-1.6</c:v>
                </c:pt>
                <c:pt idx="381">
                  <c:v>-1.6</c:v>
                </c:pt>
                <c:pt idx="382">
                  <c:v>-1.6</c:v>
                </c:pt>
                <c:pt idx="383">
                  <c:v>-1.6</c:v>
                </c:pt>
                <c:pt idx="384">
                  <c:v>-2</c:v>
                </c:pt>
                <c:pt idx="385">
                  <c:v>-2.4</c:v>
                </c:pt>
                <c:pt idx="386">
                  <c:v>-2</c:v>
                </c:pt>
                <c:pt idx="387">
                  <c:v>-2</c:v>
                </c:pt>
                <c:pt idx="388">
                  <c:v>-2</c:v>
                </c:pt>
                <c:pt idx="389">
                  <c:v>-2.4</c:v>
                </c:pt>
                <c:pt idx="390">
                  <c:v>-3.2</c:v>
                </c:pt>
                <c:pt idx="391">
                  <c:v>-3.2</c:v>
                </c:pt>
                <c:pt idx="392">
                  <c:v>-3.2</c:v>
                </c:pt>
                <c:pt idx="393">
                  <c:v>-3.2</c:v>
                </c:pt>
                <c:pt idx="394">
                  <c:v>-2.8</c:v>
                </c:pt>
                <c:pt idx="395">
                  <c:v>-3.2</c:v>
                </c:pt>
                <c:pt idx="396">
                  <c:v>-3.6</c:v>
                </c:pt>
                <c:pt idx="397">
                  <c:v>-4</c:v>
                </c:pt>
                <c:pt idx="398">
                  <c:v>-4</c:v>
                </c:pt>
                <c:pt idx="399">
                  <c:v>-4</c:v>
                </c:pt>
                <c:pt idx="400">
                  <c:v>-4</c:v>
                </c:pt>
                <c:pt idx="401">
                  <c:v>-4</c:v>
                </c:pt>
                <c:pt idx="402">
                  <c:v>-4.4000000000000004</c:v>
                </c:pt>
                <c:pt idx="403">
                  <c:v>-4.4000000000000004</c:v>
                </c:pt>
                <c:pt idx="404">
                  <c:v>-4.4000000000000004</c:v>
                </c:pt>
                <c:pt idx="405">
                  <c:v>-4.4000000000000004</c:v>
                </c:pt>
                <c:pt idx="406">
                  <c:v>-4.4000000000000004</c:v>
                </c:pt>
                <c:pt idx="407">
                  <c:v>-4.8</c:v>
                </c:pt>
                <c:pt idx="408">
                  <c:v>-4.8</c:v>
                </c:pt>
                <c:pt idx="409">
                  <c:v>-5.2</c:v>
                </c:pt>
                <c:pt idx="410">
                  <c:v>-5.2</c:v>
                </c:pt>
                <c:pt idx="411">
                  <c:v>-5.2</c:v>
                </c:pt>
                <c:pt idx="412">
                  <c:v>-5.2</c:v>
                </c:pt>
                <c:pt idx="413">
                  <c:v>-5.2</c:v>
                </c:pt>
                <c:pt idx="414">
                  <c:v>-5.2</c:v>
                </c:pt>
                <c:pt idx="415">
                  <c:v>-5.6</c:v>
                </c:pt>
                <c:pt idx="416">
                  <c:v>-5.6</c:v>
                </c:pt>
                <c:pt idx="417">
                  <c:v>-5.6</c:v>
                </c:pt>
                <c:pt idx="418">
                  <c:v>-5.6</c:v>
                </c:pt>
                <c:pt idx="419">
                  <c:v>-5.6</c:v>
                </c:pt>
                <c:pt idx="420">
                  <c:v>-5.6</c:v>
                </c:pt>
                <c:pt idx="421">
                  <c:v>-6</c:v>
                </c:pt>
                <c:pt idx="422">
                  <c:v>-6</c:v>
                </c:pt>
                <c:pt idx="423">
                  <c:v>-6</c:v>
                </c:pt>
                <c:pt idx="424">
                  <c:v>-6.4</c:v>
                </c:pt>
                <c:pt idx="425">
                  <c:v>-6</c:v>
                </c:pt>
                <c:pt idx="426">
                  <c:v>-6</c:v>
                </c:pt>
                <c:pt idx="427">
                  <c:v>-6</c:v>
                </c:pt>
                <c:pt idx="428">
                  <c:v>-6.4</c:v>
                </c:pt>
                <c:pt idx="429">
                  <c:v>-6</c:v>
                </c:pt>
                <c:pt idx="430">
                  <c:v>-6.4</c:v>
                </c:pt>
                <c:pt idx="431">
                  <c:v>-6</c:v>
                </c:pt>
                <c:pt idx="432">
                  <c:v>-6.4</c:v>
                </c:pt>
                <c:pt idx="433">
                  <c:v>-6</c:v>
                </c:pt>
                <c:pt idx="434">
                  <c:v>-6</c:v>
                </c:pt>
                <c:pt idx="435">
                  <c:v>-6</c:v>
                </c:pt>
                <c:pt idx="436">
                  <c:v>-6</c:v>
                </c:pt>
                <c:pt idx="437">
                  <c:v>-6.4</c:v>
                </c:pt>
                <c:pt idx="438">
                  <c:v>-6</c:v>
                </c:pt>
                <c:pt idx="439">
                  <c:v>-6</c:v>
                </c:pt>
                <c:pt idx="440">
                  <c:v>-6</c:v>
                </c:pt>
                <c:pt idx="441">
                  <c:v>-6.4</c:v>
                </c:pt>
                <c:pt idx="442">
                  <c:v>-6</c:v>
                </c:pt>
                <c:pt idx="443">
                  <c:v>-6</c:v>
                </c:pt>
                <c:pt idx="444">
                  <c:v>-6</c:v>
                </c:pt>
                <c:pt idx="445">
                  <c:v>-6</c:v>
                </c:pt>
                <c:pt idx="446">
                  <c:v>-5.2</c:v>
                </c:pt>
                <c:pt idx="447">
                  <c:v>-5.6</c:v>
                </c:pt>
                <c:pt idx="448">
                  <c:v>-5.2</c:v>
                </c:pt>
                <c:pt idx="449">
                  <c:v>-5.6</c:v>
                </c:pt>
                <c:pt idx="450">
                  <c:v>-5.6</c:v>
                </c:pt>
                <c:pt idx="451">
                  <c:v>-5.6</c:v>
                </c:pt>
                <c:pt idx="452">
                  <c:v>-5.2</c:v>
                </c:pt>
                <c:pt idx="453">
                  <c:v>-4.8</c:v>
                </c:pt>
                <c:pt idx="454">
                  <c:v>-4.8</c:v>
                </c:pt>
                <c:pt idx="455">
                  <c:v>-4.8</c:v>
                </c:pt>
                <c:pt idx="456">
                  <c:v>-4.8</c:v>
                </c:pt>
                <c:pt idx="457">
                  <c:v>-4.8</c:v>
                </c:pt>
                <c:pt idx="458">
                  <c:v>-4.4000000000000004</c:v>
                </c:pt>
                <c:pt idx="459">
                  <c:v>-4</c:v>
                </c:pt>
                <c:pt idx="460">
                  <c:v>-4</c:v>
                </c:pt>
                <c:pt idx="461">
                  <c:v>-4</c:v>
                </c:pt>
                <c:pt idx="462">
                  <c:v>-4</c:v>
                </c:pt>
                <c:pt idx="463">
                  <c:v>-4</c:v>
                </c:pt>
                <c:pt idx="464">
                  <c:v>-4</c:v>
                </c:pt>
                <c:pt idx="465">
                  <c:v>-3.2</c:v>
                </c:pt>
                <c:pt idx="466">
                  <c:v>-2.8</c:v>
                </c:pt>
                <c:pt idx="467">
                  <c:v>-3.2</c:v>
                </c:pt>
                <c:pt idx="468">
                  <c:v>-2.8</c:v>
                </c:pt>
                <c:pt idx="469">
                  <c:v>-2.8</c:v>
                </c:pt>
                <c:pt idx="470">
                  <c:v>-2.8</c:v>
                </c:pt>
                <c:pt idx="471">
                  <c:v>-2</c:v>
                </c:pt>
                <c:pt idx="472">
                  <c:v>-2</c:v>
                </c:pt>
                <c:pt idx="473">
                  <c:v>-2</c:v>
                </c:pt>
                <c:pt idx="474">
                  <c:v>-2</c:v>
                </c:pt>
                <c:pt idx="475">
                  <c:v>-2</c:v>
                </c:pt>
                <c:pt idx="476">
                  <c:v>-2</c:v>
                </c:pt>
                <c:pt idx="477">
                  <c:v>-1.2</c:v>
                </c:pt>
                <c:pt idx="478">
                  <c:v>-1.2</c:v>
                </c:pt>
                <c:pt idx="479">
                  <c:v>-1.2</c:v>
                </c:pt>
                <c:pt idx="480">
                  <c:v>-0.8</c:v>
                </c:pt>
                <c:pt idx="481">
                  <c:v>-0.8</c:v>
                </c:pt>
                <c:pt idx="482">
                  <c:v>-0.8</c:v>
                </c:pt>
                <c:pt idx="483">
                  <c:v>-0.8</c:v>
                </c:pt>
                <c:pt idx="484">
                  <c:v>0</c:v>
                </c:pt>
                <c:pt idx="485">
                  <c:v>0</c:v>
                </c:pt>
                <c:pt idx="486">
                  <c:v>0</c:v>
                </c:pt>
                <c:pt idx="487">
                  <c:v>0</c:v>
                </c:pt>
                <c:pt idx="488">
                  <c:v>0</c:v>
                </c:pt>
                <c:pt idx="489">
                  <c:v>0</c:v>
                </c:pt>
                <c:pt idx="490">
                  <c:v>1.2</c:v>
                </c:pt>
                <c:pt idx="491">
                  <c:v>1.2</c:v>
                </c:pt>
                <c:pt idx="492">
                  <c:v>0.8</c:v>
                </c:pt>
                <c:pt idx="493">
                  <c:v>1.2</c:v>
                </c:pt>
                <c:pt idx="494">
                  <c:v>1.2</c:v>
                </c:pt>
                <c:pt idx="495">
                  <c:v>1.2</c:v>
                </c:pt>
                <c:pt idx="496">
                  <c:v>2</c:v>
                </c:pt>
                <c:pt idx="497">
                  <c:v>2</c:v>
                </c:pt>
                <c:pt idx="498">
                  <c:v>2</c:v>
                </c:pt>
                <c:pt idx="499">
                  <c:v>2</c:v>
                </c:pt>
              </c:numCache>
            </c:numRef>
          </c:val>
          <c:smooth val="0"/>
        </c:ser>
        <c:dLbls>
          <c:showLegendKey val="0"/>
          <c:showVal val="0"/>
          <c:showCatName val="0"/>
          <c:showSerName val="0"/>
          <c:showPercent val="0"/>
          <c:showBubbleSize val="0"/>
        </c:dLbls>
        <c:marker val="1"/>
        <c:smooth val="0"/>
        <c:axId val="89695360"/>
        <c:axId val="89697280"/>
      </c:lineChart>
      <c:catAx>
        <c:axId val="89695360"/>
        <c:scaling>
          <c:orientation val="minMax"/>
        </c:scaling>
        <c:delete val="0"/>
        <c:axPos val="b"/>
        <c:title>
          <c:tx>
            <c:rich>
              <a:bodyPr/>
              <a:lstStyle/>
              <a:p>
                <a:pPr>
                  <a:defRPr/>
                </a:pPr>
                <a:r>
                  <a:rPr lang="en-GB"/>
                  <a:t>Time(ms)</a:t>
                </a:r>
              </a:p>
            </c:rich>
          </c:tx>
          <c:layout/>
          <c:overlay val="0"/>
        </c:title>
        <c:numFmt formatCode="General" sourceLinked="1"/>
        <c:majorTickMark val="out"/>
        <c:minorTickMark val="none"/>
        <c:tickLblPos val="nextTo"/>
        <c:crossAx val="89697280"/>
        <c:crosses val="autoZero"/>
        <c:auto val="1"/>
        <c:lblAlgn val="ctr"/>
        <c:lblOffset val="100"/>
        <c:noMultiLvlLbl val="0"/>
      </c:catAx>
      <c:valAx>
        <c:axId val="89697280"/>
        <c:scaling>
          <c:orientation val="minMax"/>
        </c:scaling>
        <c:delete val="0"/>
        <c:axPos val="l"/>
        <c:majorGridlines/>
        <c:title>
          <c:tx>
            <c:rich>
              <a:bodyPr rot="-5400000" vert="horz"/>
              <a:lstStyle/>
              <a:p>
                <a:pPr>
                  <a:defRPr/>
                </a:pPr>
                <a:r>
                  <a:rPr lang="en-GB"/>
                  <a:t>Amplitude(V)</a:t>
                </a:r>
              </a:p>
            </c:rich>
          </c:tx>
          <c:layout/>
          <c:overlay val="0"/>
        </c:title>
        <c:numFmt formatCode="General" sourceLinked="1"/>
        <c:majorTickMark val="out"/>
        <c:minorTickMark val="none"/>
        <c:tickLblPos val="nextTo"/>
        <c:crossAx val="89695360"/>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altName w:val="DejaVu Sans"/>
    <w:panose1 w:val="00000000000000000000"/>
    <w:charset w:val="00"/>
    <w:family w:val="modern"/>
    <w:notTrueType/>
    <w:pitch w:val="variable"/>
    <w:sig w:usb0="E10002FF" w:usb1="5201E1EB" w:usb2="00000004"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U Typewriter Text">
    <w:panose1 w:val="00000000000000000000"/>
    <w:charset w:val="00"/>
    <w:family w:val="modern"/>
    <w:notTrueType/>
    <w:pitch w:val="fixed"/>
    <w:sig w:usb0="E10002FF" w:usb1="5201E9EB" w:usb2="00000004" w:usb3="00000000" w:csb0="000001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D21"/>
    <w:rsid w:val="008E2431"/>
    <w:rsid w:val="00B90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9DC7B0D80406A81D545DD548B65E9">
    <w:name w:val="7199DC7B0D80406A81D545DD548B65E9"/>
    <w:rsid w:val="00B90D21"/>
  </w:style>
  <w:style w:type="character" w:styleId="PlaceholderText">
    <w:name w:val="Placeholder Text"/>
    <w:basedOn w:val="DefaultParagraphFont"/>
    <w:uiPriority w:val="99"/>
    <w:semiHidden/>
    <w:rsid w:val="008E243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99DC7B0D80406A81D545DD548B65E9">
    <w:name w:val="7199DC7B0D80406A81D545DD548B65E9"/>
    <w:rsid w:val="00B90D21"/>
  </w:style>
  <w:style w:type="character" w:styleId="PlaceholderText">
    <w:name w:val="Placeholder Text"/>
    <w:basedOn w:val="DefaultParagraphFont"/>
    <w:uiPriority w:val="99"/>
    <w:semiHidden/>
    <w:rsid w:val="008E243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Pau08</b:Tag>
    <b:SourceType>InternetSite</b:SourceType>
    <b:Guid>{EF5C0428-9066-41ED-B22D-B59029EDB136}</b:Guid>
    <b:Title>Fourier Series Examples: Full-Wave Rectification</b:Title>
    <b:Year>2008</b:Year>
    <b:Author>
      <b:Author>
        <b:NameList>
          <b:Person>
            <b:Last>Falstad</b:Last>
            <b:First>Paul</b:First>
          </b:Person>
        </b:NameList>
      </b:Author>
    </b:Author>
    <b:InternetSiteTitle>Paul Falstad</b:InternetSiteTitle>
    <b:YearAccessed>2013</b:YearAccessed>
    <b:URL>http://www.falstad.com/fourier/e-fullrect.html</b:URL>
    <b:RefOrder>1</b:RefOrder>
  </b:Source>
</b:Sources>
</file>

<file path=customXml/itemProps1.xml><?xml version="1.0" encoding="utf-8"?>
<ds:datastoreItem xmlns:ds="http://schemas.openxmlformats.org/officeDocument/2006/customXml" ds:itemID="{16F1024E-DC23-4E8D-AA80-6B5E42C3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624136EC.dotm</Template>
  <TotalTime>1439</TotalTime>
  <Pages>17</Pages>
  <Words>4249</Words>
  <Characters>24220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28413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sg3510</dc:creator>
  <cp:lastModifiedBy>sg3510</cp:lastModifiedBy>
  <cp:revision>195</cp:revision>
  <cp:lastPrinted>2013-02-24T14:39:00Z</cp:lastPrinted>
  <dcterms:created xsi:type="dcterms:W3CDTF">2013-02-20T12:06:00Z</dcterms:created>
  <dcterms:modified xsi:type="dcterms:W3CDTF">2013-02-24T18:37:00Z</dcterms:modified>
</cp:coreProperties>
</file>